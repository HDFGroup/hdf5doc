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3238E1" w:rsidP="00A13E79">
      <w:pPr>
        <w:pStyle w:val="Title"/>
      </w:pPr>
      <w:r w:rsidRPr="003238E1">
        <w:t>HDF5 File Space Management</w:t>
      </w:r>
    </w:p>
    <w:p w:rsidR="00485751" w:rsidRDefault="00485751" w:rsidP="00485751"/>
    <w:p w:rsidR="00621809" w:rsidRDefault="003C12D9" w:rsidP="0053342D">
      <w:pPr>
        <w:pStyle w:val="Subtitle"/>
      </w:pPr>
      <w:commentRangeStart w:id="0"/>
      <w:r>
        <w:t>Introduced</w:t>
      </w:r>
      <w:commentRangeEnd w:id="0"/>
      <w:r w:rsidR="007E6149">
        <w:rPr>
          <w:rStyle w:val="CommentReference"/>
          <w:rFonts w:asciiTheme="minorHAnsi" w:eastAsiaTheme="minorHAnsi" w:hAnsiTheme="minorHAnsi" w:cstheme="minorBidi"/>
          <w:b w:val="0"/>
          <w:iCs w:val="0"/>
          <w:spacing w:val="0"/>
          <w:lang w:bidi="ar-SA"/>
        </w:rPr>
        <w:commentReference w:id="0"/>
      </w:r>
      <w:r>
        <w:t xml:space="preserve"> with</w:t>
      </w:r>
    </w:p>
    <w:p w:rsidR="003C12D9" w:rsidRPr="003C12D9" w:rsidRDefault="003238E1" w:rsidP="003C12D9">
      <w:pPr>
        <w:pStyle w:val="Subtitle"/>
      </w:pPr>
      <w:r>
        <w:t>HDF5 Release 1.10.0</w:t>
      </w:r>
    </w:p>
    <w:p w:rsidR="003C12D9" w:rsidRDefault="003C12D9" w:rsidP="00874E7A">
      <w:pPr>
        <w:pStyle w:val="Subtitle"/>
      </w:pPr>
      <w:proofErr w:type="gramStart"/>
      <w:r>
        <w:t>in</w:t>
      </w:r>
      <w:proofErr w:type="gramEnd"/>
    </w:p>
    <w:p w:rsidR="00874E7A" w:rsidRDefault="00874E7A" w:rsidP="00874E7A">
      <w:pPr>
        <w:pStyle w:val="Subtitle"/>
      </w:pPr>
      <w:r>
        <w:t>&lt;Date</w:t>
      </w:r>
      <w:proofErr w:type="gramStart"/>
      <w:r>
        <w:t>&gt;</w:t>
      </w:r>
      <w:r w:rsidR="003238E1">
        <w:t xml:space="preserve"> ???????</w:t>
      </w:r>
      <w:proofErr w:type="gramEnd"/>
      <w:r w:rsidR="003238E1">
        <w:t xml:space="preserve"> </w:t>
      </w:r>
    </w:p>
    <w:p w:rsidR="00D9653E" w:rsidRDefault="00D9653E"/>
    <w:p w:rsidR="00C27E3A" w:rsidRDefault="00C27E3A"/>
    <w:p w:rsidR="00C27E3A" w:rsidRDefault="00C27E3A"/>
    <w:p w:rsidR="002E2C16" w:rsidRDefault="002E2C16"/>
    <w:p w:rsidR="002E2C16" w:rsidRDefault="002E2C16"/>
    <w:p w:rsidR="002E2C16" w:rsidRDefault="00A15271">
      <w:r>
        <w:rPr>
          <w:noProof/>
        </w:rPr>
        <mc:AlternateContent>
          <mc:Choice Requires="wps">
            <w:drawing>
              <wp:anchor distT="0" distB="0" distL="114300" distR="114300" simplePos="0" relativeHeight="251667456" behindDoc="0" locked="0" layoutInCell="1" allowOverlap="1" wp14:anchorId="2BC965D0" wp14:editId="68539D86">
                <wp:simplePos x="0" y="0"/>
                <wp:positionH relativeFrom="column">
                  <wp:posOffset>3785235</wp:posOffset>
                </wp:positionH>
                <wp:positionV relativeFrom="paragraph">
                  <wp:posOffset>435610</wp:posOffset>
                </wp:positionV>
                <wp:extent cx="2374265" cy="1403985"/>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2E2C16" w:rsidRDefault="00801D68"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01D68" w:rsidRDefault="00C07BF0" w:rsidP="002E2C16">
                            <w:pPr>
                              <w:jc w:val="center"/>
                            </w:pPr>
                            <w:hyperlink r:id="rId11" w:history="1">
                              <w:r w:rsidR="00801D68" w:rsidRPr="003575B2">
                                <w:rPr>
                                  <w:rStyle w:val="Hyperlink"/>
                                </w:rPr>
                                <w:t>http://www.HDFGroup.org</w:t>
                              </w:r>
                            </w:hyperlink>
                            <w:r w:rsidR="00801D68">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05pt;margin-top:34.3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" filled="f" stroked="f">
                <v:textbox style="mso-fit-shape-to-text:t">
                  <w:txbxContent>
                    <w:p w:rsidR="002E2C16" w:rsidRDefault="00801D68"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01D68" w:rsidRDefault="00C07BF0" w:rsidP="002E2C16">
                      <w:pPr>
                        <w:jc w:val="center"/>
                      </w:pPr>
                      <w:hyperlink r:id="rId12" w:history="1">
                        <w:r w:rsidR="00801D68" w:rsidRPr="003575B2">
                          <w:rPr>
                            <w:rStyle w:val="Hyperlink"/>
                          </w:rPr>
                          <w:t>http://www.HDFGroup.org</w:t>
                        </w:r>
                      </w:hyperlink>
                      <w:r w:rsidR="00801D68">
                        <w:t xml:space="preserve"> </w:t>
                      </w:r>
                    </w:p>
                  </w:txbxContent>
                </v:textbox>
              </v:shape>
            </w:pict>
          </mc:Fallback>
        </mc:AlternateContent>
      </w:r>
    </w:p>
    <w:p w:rsidR="00B24139" w:rsidRDefault="00B24139">
      <w:pPr>
        <w:sectPr w:rsidR="00B24139" w:rsidSect="005A0F21">
          <w:headerReference w:type="default" r:id="rId13"/>
          <w:footerReference w:type="default" r:id="rId14"/>
          <w:headerReference w:type="first" r:id="rId15"/>
          <w:pgSz w:w="12240" w:h="15840" w:code="1"/>
          <w:pgMar w:top="1152" w:right="1152" w:bottom="1440" w:left="1152" w:header="432" w:footer="720" w:gutter="0"/>
          <w:cols w:space="720"/>
          <w:titlePg/>
          <w:docGrid w:linePitch="360"/>
        </w:sectPr>
      </w:pPr>
    </w:p>
    <w:p w:rsidR="008B4FA6" w:rsidRDefault="008B4FA6" w:rsidP="008B4FA6">
      <w:pPr>
        <w:pStyle w:val="SubSectionHeading"/>
      </w:pPr>
      <w:r>
        <w:lastRenderedPageBreak/>
        <w:t xml:space="preserve">Copyright Notice and License Terms for </w:t>
      </w:r>
      <w:commentRangeStart w:id="1"/>
      <w:r>
        <w:t>HDF5</w:t>
      </w:r>
      <w:commentRangeEnd w:id="1"/>
      <w:r w:rsidR="003238E1">
        <w:rPr>
          <w:rStyle w:val="CommentReference"/>
          <w:rFonts w:eastAsiaTheme="minorHAnsi"/>
          <w:b w:val="0"/>
        </w:rPr>
        <w:commentReference w:id="1"/>
      </w:r>
      <w:r>
        <w:t xml:space="preserve"> (Hierarchical Data Format 5) Software Library and Utilities</w:t>
      </w:r>
    </w:p>
    <w:p w:rsidR="008B4FA6" w:rsidRDefault="008B4FA6" w:rsidP="008B4FA6"/>
    <w:p w:rsidR="008B4FA6" w:rsidRDefault="008B4FA6" w:rsidP="008B4FA6">
      <w:r>
        <w:t>HDF5 (Hierarchical Data Format 5) Software Library and Utilities</w:t>
      </w:r>
    </w:p>
    <w:p w:rsidR="008B4FA6" w:rsidRDefault="008B4FA6" w:rsidP="008B4FA6">
      <w:r>
        <w:t xml:space="preserve">Copyright 2006-2012 by </w:t>
      </w:r>
      <w:proofErr w:type="gramStart"/>
      <w:r>
        <w:t>The</w:t>
      </w:r>
      <w:proofErr w:type="gramEnd"/>
      <w:r>
        <w:t xml:space="preserve"> HDF Group.</w:t>
      </w:r>
    </w:p>
    <w:p w:rsidR="008B4FA6" w:rsidRDefault="008B4FA6" w:rsidP="008B4FA6"/>
    <w:p w:rsidR="008B4FA6" w:rsidRDefault="008B4FA6" w:rsidP="008B4FA6">
      <w:r>
        <w:t>NCSA HDF5 (Hierarchical Data Format 5) Software Library and Utilities</w:t>
      </w:r>
    </w:p>
    <w:p w:rsidR="008B4FA6" w:rsidRDefault="008B4FA6" w:rsidP="008B4FA6">
      <w:proofErr w:type="gramStart"/>
      <w:r>
        <w:t>Copyright 1998-2006 by the Board of Trustees of the University of Illinois.</w:t>
      </w:r>
      <w:proofErr w:type="gramEnd"/>
    </w:p>
    <w:p w:rsidR="008B4FA6" w:rsidRDefault="008B4FA6" w:rsidP="008B4FA6"/>
    <w:p w:rsidR="008B4FA6" w:rsidRPr="00702264" w:rsidRDefault="008B4FA6" w:rsidP="008B4FA6">
      <w:pPr>
        <w:rPr>
          <w:b/>
        </w:rPr>
      </w:pPr>
      <w:r w:rsidRPr="00702264">
        <w:rPr>
          <w:b/>
        </w:rPr>
        <w:t>All rights reserved.</w:t>
      </w:r>
    </w:p>
    <w:p w:rsidR="008B4FA6" w:rsidRDefault="008B4FA6" w:rsidP="008B4FA6"/>
    <w:p w:rsidR="008B4FA6" w:rsidRDefault="008B4FA6" w:rsidP="008B4FA6">
      <w:pPr>
        <w:pStyle w:val="Normal9"/>
      </w:pPr>
      <w:r>
        <w:t>Redistribution and use in source and binary forms, with or without modification, are permitted for any purpose (including commercial purposes) provided that the following conditions are met:</w:t>
      </w:r>
    </w:p>
    <w:p w:rsidR="008B4FA6" w:rsidRDefault="008B4FA6" w:rsidP="008B4FA6">
      <w:pPr>
        <w:pStyle w:val="Normal9"/>
      </w:pPr>
    </w:p>
    <w:p w:rsidR="008B4FA6" w:rsidRDefault="008B4FA6" w:rsidP="005033AA">
      <w:pPr>
        <w:pStyle w:val="Normal9"/>
        <w:numPr>
          <w:ilvl w:val="0"/>
          <w:numId w:val="12"/>
        </w:numPr>
      </w:pPr>
      <w:r>
        <w:t>Redistributions of source code must retain the above copyright notice, this list of conditions, and the following disclaimer.</w:t>
      </w:r>
    </w:p>
    <w:p w:rsidR="008B4FA6" w:rsidRDefault="008B4FA6" w:rsidP="005033AA">
      <w:pPr>
        <w:pStyle w:val="Normal9"/>
        <w:numPr>
          <w:ilvl w:val="0"/>
          <w:numId w:val="12"/>
        </w:numPr>
      </w:pPr>
      <w:r>
        <w:t>Redistributions in binary form must reproduce the above copyright notice, this list of conditions, and the following disclaimer in the documentation and/or materials provided with the distribution.</w:t>
      </w:r>
    </w:p>
    <w:p w:rsidR="008B4FA6" w:rsidRDefault="008B4FA6" w:rsidP="005033AA">
      <w:pPr>
        <w:pStyle w:val="Normal9"/>
        <w:numPr>
          <w:ilvl w:val="0"/>
          <w:numId w:val="12"/>
        </w:numPr>
      </w:pPr>
      <w:r>
        <w:t>In addition, redistributions of modified forms of the source or binary code must carry prominent notices stating that the original code was changed and the date of the change.</w:t>
      </w:r>
    </w:p>
    <w:p w:rsidR="008B4FA6" w:rsidRDefault="008B4FA6" w:rsidP="005033AA">
      <w:pPr>
        <w:pStyle w:val="Normal9"/>
        <w:numPr>
          <w:ilvl w:val="0"/>
          <w:numId w:val="12"/>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8B4FA6" w:rsidRDefault="008B4FA6" w:rsidP="005033AA">
      <w:pPr>
        <w:pStyle w:val="Normal9"/>
        <w:numPr>
          <w:ilvl w:val="0"/>
          <w:numId w:val="12"/>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8B4FA6" w:rsidRDefault="008B4FA6" w:rsidP="008B4FA6">
      <w:pPr>
        <w:pStyle w:val="Normal9"/>
      </w:pPr>
    </w:p>
    <w:p w:rsidR="008B4FA6" w:rsidRDefault="008B4FA6" w:rsidP="008B4FA6">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8B4FA6" w:rsidRDefault="008B4FA6" w:rsidP="008B4FA6">
      <w:pPr>
        <w:pStyle w:val="Normal9"/>
      </w:pPr>
    </w:p>
    <w:p w:rsidR="008B4FA6" w:rsidRDefault="008B4FA6" w:rsidP="008B4FA6">
      <w:pPr>
        <w:pStyle w:val="Normal9"/>
      </w:pPr>
      <w:r>
        <w:t>Contributors: National Center for Supercomputing Applications  (NCSA) at the University of Illinois, Fortner Software, Unidata Program Center (netCDF), The Independent JPEG Group (JPEG), Jean-loup Gailly and Mark Adler (gzip), and Digital Equipment Corporation (DEC).</w:t>
      </w:r>
    </w:p>
    <w:p w:rsidR="008B4FA6" w:rsidRDefault="008B4FA6" w:rsidP="008B4FA6">
      <w:pPr>
        <w:pStyle w:val="Normal9"/>
      </w:pPr>
    </w:p>
    <w:p w:rsidR="008B4FA6" w:rsidRDefault="008B4FA6" w:rsidP="008B4FA6">
      <w:pPr>
        <w:pStyle w:val="Normal9"/>
      </w:pPr>
      <w:r>
        <w:t xml:space="preserve">Portions of HDF5 were developed with support from the Lawrence Berkeley National Laboratory (LBNL) and the United States Department of Energy under Prime Contract No. </w:t>
      </w:r>
      <w:proofErr w:type="gramStart"/>
      <w:r>
        <w:t>DE-AC02-05CH11231.</w:t>
      </w:r>
      <w:proofErr w:type="gramEnd"/>
    </w:p>
    <w:p w:rsidR="008B4FA6" w:rsidRDefault="008B4FA6" w:rsidP="008B4FA6">
      <w:pPr>
        <w:pStyle w:val="Normal9"/>
      </w:pPr>
    </w:p>
    <w:p w:rsidR="008B4FA6" w:rsidRDefault="008B4FA6" w:rsidP="008B4FA6">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8B4FA6" w:rsidRDefault="008B4FA6" w:rsidP="008B4FA6">
      <w:pPr>
        <w:pStyle w:val="Normal9"/>
      </w:pPr>
    </w:p>
    <w:p w:rsidR="008B4FA6" w:rsidRDefault="008B4FA6" w:rsidP="008B4FA6">
      <w:pPr>
        <w:pStyle w:val="Normal9"/>
        <w:ind w:left="720"/>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rsidR="008B4FA6" w:rsidRDefault="008B4FA6" w:rsidP="008B4FA6">
      <w:pPr>
        <w:pStyle w:val="Normal9"/>
        <w:ind w:left="720"/>
      </w:pPr>
    </w:p>
    <w:p w:rsidR="008B4FA6" w:rsidRDefault="008B4FA6" w:rsidP="008B4FA6">
      <w:pPr>
        <w:pStyle w:val="Normal9"/>
        <w:ind w:left="720"/>
      </w:pPr>
      <w:r w:rsidRPr="00535CFC">
        <w:rPr>
          <w:b/>
        </w:rPr>
        <w:t xml:space="preserve">DISCLAIMER: </w:t>
      </w:r>
      <w:r>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8B4FA6" w:rsidRDefault="008B4FA6"/>
    <w:p w:rsidR="00D9653E" w:rsidRDefault="00D9653E">
      <w:pPr>
        <w:rPr>
          <w:rFonts w:eastAsiaTheme="majorEastAsia" w:cstheme="majorBidi"/>
          <w:b/>
          <w:spacing w:val="5"/>
          <w:kern w:val="28"/>
          <w:sz w:val="28"/>
          <w:szCs w:val="32"/>
        </w:rPr>
      </w:pPr>
      <w:r>
        <w:br w:type="page"/>
      </w:r>
    </w:p>
    <w:p w:rsidR="00B24139" w:rsidRDefault="00B24139" w:rsidP="00B24139">
      <w:pPr>
        <w:pStyle w:val="Contents"/>
        <w:sectPr w:rsidR="00B24139" w:rsidSect="005A0F21">
          <w:headerReference w:type="first" r:id="rId16"/>
          <w:footerReference w:type="first" r:id="rId17"/>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FB1BEB" w:rsidRDefault="00BE2D69">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FB1BEB">
        <w:t>1. Introduction</w:t>
      </w:r>
      <w:r w:rsidR="00FB1BEB">
        <w:tab/>
      </w:r>
      <w:r w:rsidR="00FB1BEB">
        <w:fldChar w:fldCharType="begin"/>
      </w:r>
      <w:r w:rsidR="00FB1BEB">
        <w:instrText xml:space="preserve"> PAGEREF _Toc321309174 \h </w:instrText>
      </w:r>
      <w:r w:rsidR="00FB1BEB">
        <w:fldChar w:fldCharType="separate"/>
      </w:r>
      <w:r w:rsidR="00FB1BEB">
        <w:t>4</w:t>
      </w:r>
      <w:r w:rsidR="00FB1BEB">
        <w:fldChar w:fldCharType="end"/>
      </w:r>
    </w:p>
    <w:p w:rsidR="00FB1BEB" w:rsidRDefault="00FB1BEB">
      <w:pPr>
        <w:pStyle w:val="TOC2"/>
        <w:rPr>
          <w:lang w:bidi="ar-SA"/>
        </w:rPr>
      </w:pPr>
      <w:r>
        <w:t>1.1. Definitions and Concepts</w:t>
      </w:r>
      <w:r>
        <w:tab/>
      </w:r>
      <w:r>
        <w:fldChar w:fldCharType="begin"/>
      </w:r>
      <w:r>
        <w:instrText xml:space="preserve"> PAGEREF _Toc321309175 \h </w:instrText>
      </w:r>
      <w:r>
        <w:fldChar w:fldCharType="separate"/>
      </w:r>
      <w:r>
        <w:t>4</w:t>
      </w:r>
      <w:r>
        <w:fldChar w:fldCharType="end"/>
      </w:r>
    </w:p>
    <w:p w:rsidR="00FB1BEB" w:rsidRDefault="00FB1BEB">
      <w:pPr>
        <w:pStyle w:val="TOC1"/>
        <w:rPr>
          <w:lang w:bidi="ar-SA"/>
        </w:rPr>
      </w:pPr>
      <w:r>
        <w:t>2. Basic HDF5 File Space Management ???????</w:t>
      </w:r>
      <w:r>
        <w:tab/>
      </w:r>
      <w:r>
        <w:fldChar w:fldCharType="begin"/>
      </w:r>
      <w:r>
        <w:instrText xml:space="preserve"> PAGEREF _Toc321309176 \h </w:instrText>
      </w:r>
      <w:r>
        <w:fldChar w:fldCharType="separate"/>
      </w:r>
      <w:r>
        <w:t>6</w:t>
      </w:r>
      <w:r>
        <w:fldChar w:fldCharType="end"/>
      </w:r>
    </w:p>
    <w:p w:rsidR="00FB1BEB" w:rsidRDefault="00FB1BEB">
      <w:pPr>
        <w:pStyle w:val="TOC2"/>
        <w:rPr>
          <w:lang w:bidi="ar-SA"/>
        </w:rPr>
      </w:pPr>
      <w:r>
        <w:t>2.1. Scenario A:  Default File Space Management Strategy</w:t>
      </w:r>
      <w:r>
        <w:tab/>
      </w:r>
      <w:r>
        <w:fldChar w:fldCharType="begin"/>
      </w:r>
      <w:r>
        <w:instrText xml:space="preserve"> PAGEREF _Toc321309177 \h </w:instrText>
      </w:r>
      <w:r>
        <w:fldChar w:fldCharType="separate"/>
      </w:r>
      <w:r>
        <w:t>6</w:t>
      </w:r>
      <w:r>
        <w:fldChar w:fldCharType="end"/>
      </w:r>
    </w:p>
    <w:p w:rsidR="00FB1BEB" w:rsidRDefault="00FB1BEB">
      <w:pPr>
        <w:pStyle w:val="TOC3"/>
        <w:rPr>
          <w:rFonts w:eastAsiaTheme="minorEastAsia"/>
          <w:noProof/>
        </w:rPr>
      </w:pPr>
      <w:r>
        <w:rPr>
          <w:noProof/>
        </w:rPr>
        <w:t>2.1.1. Session 1: Create an Empty File</w:t>
      </w:r>
      <w:r>
        <w:rPr>
          <w:noProof/>
        </w:rPr>
        <w:tab/>
      </w:r>
      <w:r>
        <w:rPr>
          <w:noProof/>
        </w:rPr>
        <w:fldChar w:fldCharType="begin"/>
      </w:r>
      <w:r>
        <w:rPr>
          <w:noProof/>
        </w:rPr>
        <w:instrText xml:space="preserve"> PAGEREF _Toc321309178 \h </w:instrText>
      </w:r>
      <w:r>
        <w:rPr>
          <w:noProof/>
        </w:rPr>
      </w:r>
      <w:r>
        <w:rPr>
          <w:noProof/>
        </w:rPr>
        <w:fldChar w:fldCharType="separate"/>
      </w:r>
      <w:r>
        <w:rPr>
          <w:noProof/>
        </w:rPr>
        <w:t>6</w:t>
      </w:r>
      <w:r>
        <w:rPr>
          <w:noProof/>
        </w:rPr>
        <w:fldChar w:fldCharType="end"/>
      </w:r>
    </w:p>
    <w:p w:rsidR="00FB1BEB" w:rsidRDefault="00FB1BEB">
      <w:pPr>
        <w:pStyle w:val="TOC3"/>
        <w:rPr>
          <w:rFonts w:eastAsiaTheme="minorEastAsia"/>
          <w:noProof/>
        </w:rPr>
      </w:pPr>
      <w:r>
        <w:rPr>
          <w:noProof/>
        </w:rPr>
        <w:t>2.1.2. Session 2: Add Datasets</w:t>
      </w:r>
      <w:r>
        <w:rPr>
          <w:noProof/>
        </w:rPr>
        <w:tab/>
      </w:r>
      <w:r>
        <w:rPr>
          <w:noProof/>
        </w:rPr>
        <w:fldChar w:fldCharType="begin"/>
      </w:r>
      <w:r>
        <w:rPr>
          <w:noProof/>
        </w:rPr>
        <w:instrText xml:space="preserve"> PAGEREF _Toc321309179 \h </w:instrText>
      </w:r>
      <w:r>
        <w:rPr>
          <w:noProof/>
        </w:rPr>
      </w:r>
      <w:r>
        <w:rPr>
          <w:noProof/>
        </w:rPr>
        <w:fldChar w:fldCharType="separate"/>
      </w:r>
      <w:r>
        <w:rPr>
          <w:noProof/>
        </w:rPr>
        <w:t>7</w:t>
      </w:r>
      <w:r>
        <w:rPr>
          <w:noProof/>
        </w:rPr>
        <w:fldChar w:fldCharType="end"/>
      </w:r>
    </w:p>
    <w:p w:rsidR="00FB1BEB" w:rsidRDefault="00FB1BEB">
      <w:pPr>
        <w:pStyle w:val="TOC3"/>
        <w:rPr>
          <w:rFonts w:eastAsiaTheme="minorEastAsia"/>
          <w:noProof/>
        </w:rPr>
      </w:pPr>
      <w:r>
        <w:rPr>
          <w:noProof/>
        </w:rPr>
        <w:t>2.1.3. Session 3: Add One Dataset and Delete Another</w:t>
      </w:r>
      <w:r>
        <w:rPr>
          <w:noProof/>
        </w:rPr>
        <w:tab/>
      </w:r>
      <w:r>
        <w:rPr>
          <w:noProof/>
        </w:rPr>
        <w:fldChar w:fldCharType="begin"/>
      </w:r>
      <w:r>
        <w:rPr>
          <w:noProof/>
        </w:rPr>
        <w:instrText xml:space="preserve"> PAGEREF _Toc321309180 \h </w:instrText>
      </w:r>
      <w:r>
        <w:rPr>
          <w:noProof/>
        </w:rPr>
      </w:r>
      <w:r>
        <w:rPr>
          <w:noProof/>
        </w:rPr>
        <w:fldChar w:fldCharType="separate"/>
      </w:r>
      <w:r>
        <w:rPr>
          <w:noProof/>
        </w:rPr>
        <w:t>8</w:t>
      </w:r>
      <w:r>
        <w:rPr>
          <w:noProof/>
        </w:rPr>
        <w:fldChar w:fldCharType="end"/>
      </w:r>
    </w:p>
    <w:p w:rsidR="00FB1BEB" w:rsidRDefault="00FB1BEB">
      <w:pPr>
        <w:pStyle w:val="TOC2"/>
        <w:rPr>
          <w:lang w:bidi="ar-SA"/>
        </w:rPr>
      </w:pPr>
      <w:r>
        <w:t>2.2. Scenario B:  Alternative File Space Management Strategy</w:t>
      </w:r>
      <w:r>
        <w:tab/>
      </w:r>
      <w:r>
        <w:fldChar w:fldCharType="begin"/>
      </w:r>
      <w:r>
        <w:instrText xml:space="preserve"> PAGEREF _Toc321309181 \h </w:instrText>
      </w:r>
      <w:r>
        <w:fldChar w:fldCharType="separate"/>
      </w:r>
      <w:r>
        <w:t>9</w:t>
      </w:r>
      <w:r>
        <w:fldChar w:fldCharType="end"/>
      </w:r>
    </w:p>
    <w:p w:rsidR="00FB1BEB" w:rsidRDefault="00FB1BEB">
      <w:pPr>
        <w:pStyle w:val="TOC3"/>
        <w:rPr>
          <w:rFonts w:eastAsiaTheme="minorEastAsia"/>
          <w:noProof/>
        </w:rPr>
      </w:pPr>
      <w:r>
        <w:rPr>
          <w:noProof/>
        </w:rPr>
        <w:t>2.2.1. Session 1: Create an Empty File</w:t>
      </w:r>
      <w:r>
        <w:rPr>
          <w:noProof/>
        </w:rPr>
        <w:tab/>
      </w:r>
      <w:r>
        <w:rPr>
          <w:noProof/>
        </w:rPr>
        <w:fldChar w:fldCharType="begin"/>
      </w:r>
      <w:r>
        <w:rPr>
          <w:noProof/>
        </w:rPr>
        <w:instrText xml:space="preserve"> PAGEREF _Toc321309182 \h </w:instrText>
      </w:r>
      <w:r>
        <w:rPr>
          <w:noProof/>
        </w:rPr>
      </w:r>
      <w:r>
        <w:rPr>
          <w:noProof/>
        </w:rPr>
        <w:fldChar w:fldCharType="separate"/>
      </w:r>
      <w:r>
        <w:rPr>
          <w:noProof/>
        </w:rPr>
        <w:t>9</w:t>
      </w:r>
      <w:r>
        <w:rPr>
          <w:noProof/>
        </w:rPr>
        <w:fldChar w:fldCharType="end"/>
      </w:r>
    </w:p>
    <w:p w:rsidR="00FB1BEB" w:rsidRDefault="00FB1BEB">
      <w:pPr>
        <w:pStyle w:val="TOC3"/>
        <w:rPr>
          <w:rFonts w:eastAsiaTheme="minorEastAsia"/>
          <w:noProof/>
        </w:rPr>
      </w:pPr>
      <w:r>
        <w:rPr>
          <w:noProof/>
        </w:rPr>
        <w:t>2.2.2. Session 2: Add Datasets</w:t>
      </w:r>
      <w:r>
        <w:rPr>
          <w:noProof/>
        </w:rPr>
        <w:tab/>
      </w:r>
      <w:r>
        <w:rPr>
          <w:noProof/>
        </w:rPr>
        <w:fldChar w:fldCharType="begin"/>
      </w:r>
      <w:r>
        <w:rPr>
          <w:noProof/>
        </w:rPr>
        <w:instrText xml:space="preserve"> PAGEREF _Toc321309183 \h </w:instrText>
      </w:r>
      <w:r>
        <w:rPr>
          <w:noProof/>
        </w:rPr>
      </w:r>
      <w:r>
        <w:rPr>
          <w:noProof/>
        </w:rPr>
        <w:fldChar w:fldCharType="separate"/>
      </w:r>
      <w:r>
        <w:rPr>
          <w:noProof/>
        </w:rPr>
        <w:t>9</w:t>
      </w:r>
      <w:r>
        <w:rPr>
          <w:noProof/>
        </w:rPr>
        <w:fldChar w:fldCharType="end"/>
      </w:r>
    </w:p>
    <w:p w:rsidR="00FB1BEB" w:rsidRDefault="00FB1BEB">
      <w:pPr>
        <w:pStyle w:val="TOC3"/>
        <w:rPr>
          <w:rFonts w:eastAsiaTheme="minorEastAsia"/>
          <w:noProof/>
        </w:rPr>
      </w:pPr>
      <w:r>
        <w:rPr>
          <w:noProof/>
        </w:rPr>
        <w:t>2.2.3. Session 3: Add One Dataset and Delete Another</w:t>
      </w:r>
      <w:r>
        <w:rPr>
          <w:noProof/>
        </w:rPr>
        <w:tab/>
      </w:r>
      <w:r>
        <w:rPr>
          <w:noProof/>
        </w:rPr>
        <w:fldChar w:fldCharType="begin"/>
      </w:r>
      <w:r>
        <w:rPr>
          <w:noProof/>
        </w:rPr>
        <w:instrText xml:space="preserve"> PAGEREF _Toc321309184 \h </w:instrText>
      </w:r>
      <w:r>
        <w:rPr>
          <w:noProof/>
        </w:rPr>
      </w:r>
      <w:r>
        <w:rPr>
          <w:noProof/>
        </w:rPr>
        <w:fldChar w:fldCharType="separate"/>
      </w:r>
      <w:r>
        <w:rPr>
          <w:noProof/>
        </w:rPr>
        <w:t>10</w:t>
      </w:r>
      <w:r>
        <w:rPr>
          <w:noProof/>
        </w:rPr>
        <w:fldChar w:fldCharType="end"/>
      </w:r>
    </w:p>
    <w:p w:rsidR="00FB1BEB" w:rsidRDefault="00FB1BEB">
      <w:pPr>
        <w:pStyle w:val="TOC2"/>
        <w:rPr>
          <w:lang w:bidi="ar-SA"/>
        </w:rPr>
      </w:pPr>
      <w:r>
        <w:t>2.3. Changing the File Space Management Strategy</w:t>
      </w:r>
      <w:r>
        <w:tab/>
      </w:r>
      <w:r>
        <w:fldChar w:fldCharType="begin"/>
      </w:r>
      <w:r>
        <w:instrText xml:space="preserve"> PAGEREF _Toc321309185 \h </w:instrText>
      </w:r>
      <w:r>
        <w:fldChar w:fldCharType="separate"/>
      </w:r>
      <w:r>
        <w:t>11</w:t>
      </w:r>
      <w:r>
        <w:fldChar w:fldCharType="end"/>
      </w:r>
    </w:p>
    <w:p w:rsidR="00FB1BEB" w:rsidRDefault="00FB1BEB">
      <w:pPr>
        <w:pStyle w:val="TOC1"/>
        <w:rPr>
          <w:lang w:bidi="ar-SA"/>
        </w:rPr>
      </w:pPr>
      <w:r>
        <w:t>3. HDF5 File Space Allocation and Tuning</w:t>
      </w:r>
      <w:r>
        <w:tab/>
      </w:r>
      <w:r>
        <w:fldChar w:fldCharType="begin"/>
      </w:r>
      <w:r>
        <w:instrText xml:space="preserve"> PAGEREF _Toc321309186 \h </w:instrText>
      </w:r>
      <w:r>
        <w:fldChar w:fldCharType="separate"/>
      </w:r>
      <w:r>
        <w:t>12</w:t>
      </w:r>
      <w:r>
        <w:fldChar w:fldCharType="end"/>
      </w:r>
    </w:p>
    <w:p w:rsidR="00FB1BEB" w:rsidRDefault="00FB1BEB">
      <w:pPr>
        <w:pStyle w:val="TOC2"/>
        <w:rPr>
          <w:lang w:bidi="ar-SA"/>
        </w:rPr>
      </w:pPr>
      <w:r>
        <w:t>3.1. File Space Allocation Mechanisms</w:t>
      </w:r>
      <w:r>
        <w:tab/>
      </w:r>
      <w:r>
        <w:fldChar w:fldCharType="begin"/>
      </w:r>
      <w:r>
        <w:instrText xml:space="preserve"> PAGEREF _Toc321309187 \h </w:instrText>
      </w:r>
      <w:r>
        <w:fldChar w:fldCharType="separate"/>
      </w:r>
      <w:r>
        <w:t>12</w:t>
      </w:r>
      <w:r>
        <w:fldChar w:fldCharType="end"/>
      </w:r>
    </w:p>
    <w:p w:rsidR="00FB1BEB" w:rsidRDefault="00FB1BEB">
      <w:pPr>
        <w:pStyle w:val="TOC2"/>
        <w:rPr>
          <w:lang w:bidi="ar-SA"/>
        </w:rPr>
      </w:pPr>
      <w:r>
        <w:t>3.2. File Space Management Strategies</w:t>
      </w:r>
      <w:r>
        <w:tab/>
      </w:r>
      <w:r>
        <w:fldChar w:fldCharType="begin"/>
      </w:r>
      <w:r>
        <w:instrText xml:space="preserve"> PAGEREF _Toc321309188 \h </w:instrText>
      </w:r>
      <w:r>
        <w:fldChar w:fldCharType="separate"/>
      </w:r>
      <w:r>
        <w:t>13</w:t>
      </w:r>
      <w:r>
        <w:fldChar w:fldCharType="end"/>
      </w:r>
    </w:p>
    <w:p w:rsidR="00FB1BEB" w:rsidRDefault="00FB1BEB">
      <w:pPr>
        <w:pStyle w:val="TOC3"/>
        <w:rPr>
          <w:rFonts w:eastAsiaTheme="minorEastAsia"/>
          <w:noProof/>
        </w:rPr>
      </w:pPr>
      <w:r>
        <w:rPr>
          <w:noProof/>
        </w:rPr>
        <w:t>3.2.1. The All Persist Strategy</w:t>
      </w:r>
      <w:r>
        <w:rPr>
          <w:noProof/>
        </w:rPr>
        <w:tab/>
      </w:r>
      <w:r>
        <w:rPr>
          <w:noProof/>
        </w:rPr>
        <w:fldChar w:fldCharType="begin"/>
      </w:r>
      <w:r>
        <w:rPr>
          <w:noProof/>
        </w:rPr>
        <w:instrText xml:space="preserve"> PAGEREF _Toc321309189 \h </w:instrText>
      </w:r>
      <w:r>
        <w:rPr>
          <w:noProof/>
        </w:rPr>
      </w:r>
      <w:r>
        <w:rPr>
          <w:noProof/>
        </w:rPr>
        <w:fldChar w:fldCharType="separate"/>
      </w:r>
      <w:r>
        <w:rPr>
          <w:noProof/>
        </w:rPr>
        <w:t>13</w:t>
      </w:r>
      <w:r>
        <w:rPr>
          <w:noProof/>
        </w:rPr>
        <w:fldChar w:fldCharType="end"/>
      </w:r>
    </w:p>
    <w:p w:rsidR="00FB1BEB" w:rsidRDefault="00FB1BEB">
      <w:pPr>
        <w:pStyle w:val="TOC3"/>
        <w:rPr>
          <w:rFonts w:eastAsiaTheme="minorEastAsia"/>
          <w:noProof/>
        </w:rPr>
      </w:pPr>
      <w:r>
        <w:rPr>
          <w:noProof/>
        </w:rPr>
        <w:t>3.2.2. The All Strategy</w:t>
      </w:r>
      <w:r>
        <w:rPr>
          <w:noProof/>
        </w:rPr>
        <w:tab/>
      </w:r>
      <w:r>
        <w:rPr>
          <w:noProof/>
        </w:rPr>
        <w:fldChar w:fldCharType="begin"/>
      </w:r>
      <w:r>
        <w:rPr>
          <w:noProof/>
        </w:rPr>
        <w:instrText xml:space="preserve"> PAGEREF _Toc321309190 \h </w:instrText>
      </w:r>
      <w:r>
        <w:rPr>
          <w:noProof/>
        </w:rPr>
      </w:r>
      <w:r>
        <w:rPr>
          <w:noProof/>
        </w:rPr>
        <w:fldChar w:fldCharType="separate"/>
      </w:r>
      <w:r>
        <w:rPr>
          <w:noProof/>
        </w:rPr>
        <w:t>14</w:t>
      </w:r>
      <w:r>
        <w:rPr>
          <w:noProof/>
        </w:rPr>
        <w:fldChar w:fldCharType="end"/>
      </w:r>
    </w:p>
    <w:p w:rsidR="00FB1BEB" w:rsidRDefault="00FB1BEB">
      <w:pPr>
        <w:pStyle w:val="TOC3"/>
        <w:rPr>
          <w:rFonts w:eastAsiaTheme="minorEastAsia"/>
          <w:noProof/>
        </w:rPr>
      </w:pPr>
      <w:r>
        <w:rPr>
          <w:noProof/>
        </w:rPr>
        <w:t>3.2.3. The Aggregator VFD Strategy</w:t>
      </w:r>
      <w:r>
        <w:rPr>
          <w:noProof/>
        </w:rPr>
        <w:tab/>
      </w:r>
      <w:r>
        <w:rPr>
          <w:noProof/>
        </w:rPr>
        <w:fldChar w:fldCharType="begin"/>
      </w:r>
      <w:r>
        <w:rPr>
          <w:noProof/>
        </w:rPr>
        <w:instrText xml:space="preserve"> PAGEREF _Toc321309191 \h </w:instrText>
      </w:r>
      <w:r>
        <w:rPr>
          <w:noProof/>
        </w:rPr>
      </w:r>
      <w:r>
        <w:rPr>
          <w:noProof/>
        </w:rPr>
        <w:fldChar w:fldCharType="separate"/>
      </w:r>
      <w:r>
        <w:rPr>
          <w:noProof/>
        </w:rPr>
        <w:t>14</w:t>
      </w:r>
      <w:r>
        <w:rPr>
          <w:noProof/>
        </w:rPr>
        <w:fldChar w:fldCharType="end"/>
      </w:r>
    </w:p>
    <w:p w:rsidR="00FB1BEB" w:rsidRDefault="00FB1BEB">
      <w:pPr>
        <w:pStyle w:val="TOC3"/>
        <w:rPr>
          <w:rFonts w:eastAsiaTheme="minorEastAsia"/>
          <w:noProof/>
        </w:rPr>
      </w:pPr>
      <w:r>
        <w:rPr>
          <w:noProof/>
        </w:rPr>
        <w:t>3.2.4. The VFD Strategy</w:t>
      </w:r>
      <w:r>
        <w:rPr>
          <w:noProof/>
        </w:rPr>
        <w:tab/>
      </w:r>
      <w:r>
        <w:rPr>
          <w:noProof/>
        </w:rPr>
        <w:fldChar w:fldCharType="begin"/>
      </w:r>
      <w:r>
        <w:rPr>
          <w:noProof/>
        </w:rPr>
        <w:instrText xml:space="preserve"> PAGEREF _Toc321309192 \h </w:instrText>
      </w:r>
      <w:r>
        <w:rPr>
          <w:noProof/>
        </w:rPr>
      </w:r>
      <w:r>
        <w:rPr>
          <w:noProof/>
        </w:rPr>
        <w:fldChar w:fldCharType="separate"/>
      </w:r>
      <w:r>
        <w:rPr>
          <w:noProof/>
        </w:rPr>
        <w:t>15</w:t>
      </w:r>
      <w:r>
        <w:rPr>
          <w:noProof/>
        </w:rPr>
        <w:fldChar w:fldCharType="end"/>
      </w:r>
    </w:p>
    <w:p w:rsidR="00FB1BEB" w:rsidRDefault="00FB1BEB">
      <w:pPr>
        <w:pStyle w:val="TOC3"/>
        <w:rPr>
          <w:rFonts w:eastAsiaTheme="minorEastAsia"/>
          <w:noProof/>
        </w:rPr>
      </w:pPr>
      <w:r>
        <w:rPr>
          <w:noProof/>
        </w:rPr>
        <w:t>3.2.5. Summary of Strategies</w:t>
      </w:r>
      <w:r>
        <w:rPr>
          <w:noProof/>
        </w:rPr>
        <w:tab/>
      </w:r>
      <w:r>
        <w:rPr>
          <w:noProof/>
        </w:rPr>
        <w:fldChar w:fldCharType="begin"/>
      </w:r>
      <w:r>
        <w:rPr>
          <w:noProof/>
        </w:rPr>
        <w:instrText xml:space="preserve"> PAGEREF _Toc321309193 \h </w:instrText>
      </w:r>
      <w:r>
        <w:rPr>
          <w:noProof/>
        </w:rPr>
      </w:r>
      <w:r>
        <w:rPr>
          <w:noProof/>
        </w:rPr>
        <w:fldChar w:fldCharType="separate"/>
      </w:r>
      <w:r>
        <w:rPr>
          <w:noProof/>
        </w:rPr>
        <w:t>15</w:t>
      </w:r>
      <w:r>
        <w:rPr>
          <w:noProof/>
        </w:rPr>
        <w:fldChar w:fldCharType="end"/>
      </w:r>
    </w:p>
    <w:p w:rsidR="00FB1BEB" w:rsidRDefault="00FB1BEB">
      <w:pPr>
        <w:pStyle w:val="TOC2"/>
        <w:rPr>
          <w:lang w:bidi="ar-SA"/>
        </w:rPr>
      </w:pPr>
      <w:r w:rsidRPr="001113C9">
        <w:rPr>
          <w:highlight w:val="yellow"/>
        </w:rPr>
        <w:t>3.3. Specifying a File Space Management Strategy</w:t>
      </w:r>
      <w:r>
        <w:tab/>
      </w:r>
      <w:r>
        <w:fldChar w:fldCharType="begin"/>
      </w:r>
      <w:r>
        <w:instrText xml:space="preserve"> PAGEREF _Toc321309194 \h </w:instrText>
      </w:r>
      <w:r>
        <w:fldChar w:fldCharType="separate"/>
      </w:r>
      <w:r>
        <w:t>16</w:t>
      </w:r>
      <w:r>
        <w:fldChar w:fldCharType="end"/>
      </w:r>
    </w:p>
    <w:p w:rsidR="00FB1BEB" w:rsidRDefault="00FB1BEB">
      <w:pPr>
        <w:pStyle w:val="TOC2"/>
        <w:rPr>
          <w:lang w:bidi="ar-SA"/>
        </w:rPr>
      </w:pPr>
      <w:r>
        <w:t>3.4. Tuning File Space Management</w:t>
      </w:r>
      <w:r>
        <w:tab/>
      </w:r>
      <w:r>
        <w:fldChar w:fldCharType="begin"/>
      </w:r>
      <w:r>
        <w:instrText xml:space="preserve"> PAGEREF _Toc321309195 \h </w:instrText>
      </w:r>
      <w:r>
        <w:fldChar w:fldCharType="separate"/>
      </w:r>
      <w:r>
        <w:t>17</w:t>
      </w:r>
      <w:r>
        <w:fldChar w:fldCharType="end"/>
      </w:r>
    </w:p>
    <w:p w:rsidR="00FB1BEB" w:rsidRDefault="00FB1BEB">
      <w:pPr>
        <w:pStyle w:val="TOC2"/>
        <w:rPr>
          <w:lang w:bidi="ar-SA"/>
        </w:rPr>
      </w:pPr>
      <w:r>
        <w:t>3.5. Scenario C: ALL_PERSIST Strategy in Single Session</w:t>
      </w:r>
      <w:r>
        <w:tab/>
      </w:r>
      <w:r>
        <w:fldChar w:fldCharType="begin"/>
      </w:r>
      <w:r>
        <w:instrText xml:space="preserve"> PAGEREF _Toc321309196 \h </w:instrText>
      </w:r>
      <w:r>
        <w:fldChar w:fldCharType="separate"/>
      </w:r>
      <w:r>
        <w:t>18</w:t>
      </w:r>
      <w:r>
        <w:fldChar w:fldCharType="end"/>
      </w:r>
    </w:p>
    <w:p w:rsidR="00FB1BEB" w:rsidRDefault="00FB1BEB">
      <w:pPr>
        <w:pStyle w:val="TOC3"/>
        <w:rPr>
          <w:rFonts w:eastAsiaTheme="minorEastAsia"/>
          <w:noProof/>
        </w:rPr>
      </w:pPr>
      <w:r>
        <w:rPr>
          <w:noProof/>
        </w:rPr>
        <w:t>3.5.1. Session 1: Create File, Manipulate Objects</w:t>
      </w:r>
      <w:r>
        <w:rPr>
          <w:noProof/>
        </w:rPr>
        <w:tab/>
      </w:r>
      <w:r>
        <w:rPr>
          <w:noProof/>
        </w:rPr>
        <w:fldChar w:fldCharType="begin"/>
      </w:r>
      <w:r>
        <w:rPr>
          <w:noProof/>
        </w:rPr>
        <w:instrText xml:space="preserve"> PAGEREF _Toc321309197 \h </w:instrText>
      </w:r>
      <w:r>
        <w:rPr>
          <w:noProof/>
        </w:rPr>
      </w:r>
      <w:r>
        <w:rPr>
          <w:noProof/>
        </w:rPr>
        <w:fldChar w:fldCharType="separate"/>
      </w:r>
      <w:r>
        <w:rPr>
          <w:noProof/>
        </w:rPr>
        <w:t>18</w:t>
      </w:r>
      <w:r>
        <w:rPr>
          <w:noProof/>
        </w:rPr>
        <w:fldChar w:fldCharType="end"/>
      </w:r>
    </w:p>
    <w:p w:rsidR="00FB1BEB" w:rsidRDefault="00FB1BEB">
      <w:pPr>
        <w:pStyle w:val="TOC2"/>
        <w:rPr>
          <w:lang w:bidi="ar-SA"/>
        </w:rPr>
      </w:pPr>
      <w:r>
        <w:t>3.6. Scenario D: ALL Strategy in Single Session</w:t>
      </w:r>
      <w:r>
        <w:tab/>
      </w:r>
      <w:r>
        <w:fldChar w:fldCharType="begin"/>
      </w:r>
      <w:r>
        <w:instrText xml:space="preserve"> PAGEREF _Toc321309198 \h </w:instrText>
      </w:r>
      <w:r>
        <w:fldChar w:fldCharType="separate"/>
      </w:r>
      <w:r>
        <w:t>18</w:t>
      </w:r>
      <w:r>
        <w:fldChar w:fldCharType="end"/>
      </w:r>
    </w:p>
    <w:p w:rsidR="00FB1BEB" w:rsidRDefault="00FB1BEB">
      <w:pPr>
        <w:pStyle w:val="TOC3"/>
        <w:rPr>
          <w:rFonts w:eastAsiaTheme="minorEastAsia"/>
          <w:noProof/>
        </w:rPr>
      </w:pPr>
      <w:r>
        <w:rPr>
          <w:noProof/>
        </w:rPr>
        <w:t>3.6.1. Session 1: Create File, Manipulate Objects</w:t>
      </w:r>
      <w:r>
        <w:rPr>
          <w:noProof/>
        </w:rPr>
        <w:tab/>
      </w:r>
      <w:r>
        <w:rPr>
          <w:noProof/>
        </w:rPr>
        <w:fldChar w:fldCharType="begin"/>
      </w:r>
      <w:r>
        <w:rPr>
          <w:noProof/>
        </w:rPr>
        <w:instrText xml:space="preserve"> PAGEREF _Toc321309199 \h </w:instrText>
      </w:r>
      <w:r>
        <w:rPr>
          <w:noProof/>
        </w:rPr>
      </w:r>
      <w:r>
        <w:rPr>
          <w:noProof/>
        </w:rPr>
        <w:fldChar w:fldCharType="separate"/>
      </w:r>
      <w:r>
        <w:rPr>
          <w:noProof/>
        </w:rPr>
        <w:t>18</w:t>
      </w:r>
      <w:r>
        <w:rPr>
          <w:noProof/>
        </w:rPr>
        <w:fldChar w:fldCharType="end"/>
      </w:r>
    </w:p>
    <w:p w:rsidR="00FB1BEB" w:rsidRDefault="00FB1BEB">
      <w:pPr>
        <w:pStyle w:val="TOC2"/>
        <w:rPr>
          <w:lang w:bidi="ar-SA"/>
        </w:rPr>
      </w:pPr>
      <w:r>
        <w:t>3.7. Scenario E: AGGR_VFD Strategy in Single Session</w:t>
      </w:r>
      <w:r>
        <w:tab/>
      </w:r>
      <w:r>
        <w:fldChar w:fldCharType="begin"/>
      </w:r>
      <w:r>
        <w:instrText xml:space="preserve"> PAGEREF _Toc321309200 \h </w:instrText>
      </w:r>
      <w:r>
        <w:fldChar w:fldCharType="separate"/>
      </w:r>
      <w:r>
        <w:t>19</w:t>
      </w:r>
      <w:r>
        <w:fldChar w:fldCharType="end"/>
      </w:r>
    </w:p>
    <w:p w:rsidR="00FB1BEB" w:rsidRDefault="00FB1BEB">
      <w:pPr>
        <w:pStyle w:val="TOC3"/>
        <w:rPr>
          <w:rFonts w:eastAsiaTheme="minorEastAsia"/>
          <w:noProof/>
        </w:rPr>
      </w:pPr>
      <w:r>
        <w:rPr>
          <w:noProof/>
        </w:rPr>
        <w:t>3.7.1. Session 1: Create File, Manipulate Objects</w:t>
      </w:r>
      <w:r>
        <w:rPr>
          <w:noProof/>
        </w:rPr>
        <w:tab/>
      </w:r>
      <w:r>
        <w:rPr>
          <w:noProof/>
        </w:rPr>
        <w:fldChar w:fldCharType="begin"/>
      </w:r>
      <w:r>
        <w:rPr>
          <w:noProof/>
        </w:rPr>
        <w:instrText xml:space="preserve"> PAGEREF _Toc321309201 \h </w:instrText>
      </w:r>
      <w:r>
        <w:rPr>
          <w:noProof/>
        </w:rPr>
      </w:r>
      <w:r>
        <w:rPr>
          <w:noProof/>
        </w:rPr>
        <w:fldChar w:fldCharType="separate"/>
      </w:r>
      <w:r>
        <w:rPr>
          <w:noProof/>
        </w:rPr>
        <w:t>19</w:t>
      </w:r>
      <w:r>
        <w:rPr>
          <w:noProof/>
        </w:rPr>
        <w:fldChar w:fldCharType="end"/>
      </w:r>
    </w:p>
    <w:p w:rsidR="00FB1BEB" w:rsidRDefault="00FB1BEB">
      <w:pPr>
        <w:pStyle w:val="TOC2"/>
        <w:rPr>
          <w:lang w:bidi="ar-SA"/>
        </w:rPr>
      </w:pPr>
      <w:r>
        <w:t>3.8. Scenario F: VFD Strategy in Single Session</w:t>
      </w:r>
      <w:r>
        <w:tab/>
      </w:r>
      <w:r>
        <w:fldChar w:fldCharType="begin"/>
      </w:r>
      <w:r>
        <w:instrText xml:space="preserve"> PAGEREF _Toc321309202 \h </w:instrText>
      </w:r>
      <w:r>
        <w:fldChar w:fldCharType="separate"/>
      </w:r>
      <w:r>
        <w:t>19</w:t>
      </w:r>
      <w:r>
        <w:fldChar w:fldCharType="end"/>
      </w:r>
    </w:p>
    <w:p w:rsidR="00FB1BEB" w:rsidRDefault="00FB1BEB">
      <w:pPr>
        <w:pStyle w:val="TOC3"/>
        <w:rPr>
          <w:rFonts w:eastAsiaTheme="minorEastAsia"/>
          <w:noProof/>
        </w:rPr>
      </w:pPr>
      <w:r>
        <w:rPr>
          <w:noProof/>
        </w:rPr>
        <w:t>3.8.1. Session 1: Create File, Manipulate Objects</w:t>
      </w:r>
      <w:r>
        <w:rPr>
          <w:noProof/>
        </w:rPr>
        <w:tab/>
      </w:r>
      <w:r>
        <w:rPr>
          <w:noProof/>
        </w:rPr>
        <w:fldChar w:fldCharType="begin"/>
      </w:r>
      <w:r>
        <w:rPr>
          <w:noProof/>
        </w:rPr>
        <w:instrText xml:space="preserve"> PAGEREF _Toc321309203 \h </w:instrText>
      </w:r>
      <w:r>
        <w:rPr>
          <w:noProof/>
        </w:rPr>
      </w:r>
      <w:r>
        <w:rPr>
          <w:noProof/>
        </w:rPr>
        <w:fldChar w:fldCharType="separate"/>
      </w:r>
      <w:r>
        <w:rPr>
          <w:noProof/>
        </w:rPr>
        <w:t>19</w:t>
      </w:r>
      <w:r>
        <w:rPr>
          <w:noProof/>
        </w:rPr>
        <w:fldChar w:fldCharType="end"/>
      </w:r>
    </w:p>
    <w:p w:rsidR="00FB1BEB" w:rsidRDefault="00FB1BEB">
      <w:pPr>
        <w:pStyle w:val="TOC2"/>
        <w:rPr>
          <w:lang w:bidi="ar-SA"/>
        </w:rPr>
      </w:pPr>
      <w:r>
        <w:t>3.9. Comparison of HDF5 Files from Scenarios A-F after HDF5 Object Manipulation</w:t>
      </w:r>
      <w:r>
        <w:tab/>
      </w:r>
      <w:r>
        <w:fldChar w:fldCharType="begin"/>
      </w:r>
      <w:r>
        <w:instrText xml:space="preserve"> PAGEREF _Toc321309204 \h </w:instrText>
      </w:r>
      <w:r>
        <w:fldChar w:fldCharType="separate"/>
      </w:r>
      <w:r>
        <w:t>20</w:t>
      </w:r>
      <w:r>
        <w:fldChar w:fldCharType="end"/>
      </w:r>
    </w:p>
    <w:p w:rsidR="00FB1BEB" w:rsidRDefault="00FB1BEB">
      <w:pPr>
        <w:pStyle w:val="TOC2"/>
        <w:rPr>
          <w:lang w:bidi="ar-SA"/>
        </w:rPr>
      </w:pPr>
      <w:r>
        <w:t>3.10. Scenario G: AGGR_VFD Strategy in Single Session, no Objects Deleted</w:t>
      </w:r>
      <w:r>
        <w:tab/>
      </w:r>
      <w:r>
        <w:fldChar w:fldCharType="begin"/>
      </w:r>
      <w:r>
        <w:instrText xml:space="preserve"> PAGEREF _Toc321309205 \h </w:instrText>
      </w:r>
      <w:r>
        <w:fldChar w:fldCharType="separate"/>
      </w:r>
      <w:r>
        <w:t>20</w:t>
      </w:r>
      <w:r>
        <w:fldChar w:fldCharType="end"/>
      </w:r>
    </w:p>
    <w:p w:rsidR="00FB1BEB" w:rsidRDefault="00FB1BEB">
      <w:pPr>
        <w:pStyle w:val="TOC3"/>
        <w:rPr>
          <w:rFonts w:eastAsiaTheme="minorEastAsia"/>
          <w:noProof/>
        </w:rPr>
      </w:pPr>
      <w:r>
        <w:rPr>
          <w:noProof/>
        </w:rPr>
        <w:t>3.10.1. Session 1: Create File, Add Objects</w:t>
      </w:r>
      <w:r>
        <w:rPr>
          <w:noProof/>
        </w:rPr>
        <w:tab/>
      </w:r>
      <w:r>
        <w:rPr>
          <w:noProof/>
        </w:rPr>
        <w:fldChar w:fldCharType="begin"/>
      </w:r>
      <w:r>
        <w:rPr>
          <w:noProof/>
        </w:rPr>
        <w:instrText xml:space="preserve"> PAGEREF _Toc321309206 \h </w:instrText>
      </w:r>
      <w:r>
        <w:rPr>
          <w:noProof/>
        </w:rPr>
      </w:r>
      <w:r>
        <w:rPr>
          <w:noProof/>
        </w:rPr>
        <w:fldChar w:fldCharType="separate"/>
      </w:r>
      <w:r>
        <w:rPr>
          <w:noProof/>
        </w:rPr>
        <w:t>21</w:t>
      </w:r>
      <w:r>
        <w:rPr>
          <w:noProof/>
        </w:rPr>
        <w:fldChar w:fldCharType="end"/>
      </w:r>
    </w:p>
    <w:p w:rsidR="00FB1BEB" w:rsidRDefault="00FB1BEB">
      <w:pPr>
        <w:pStyle w:val="TOC2"/>
        <w:rPr>
          <w:lang w:bidi="ar-SA"/>
        </w:rPr>
      </w:pPr>
      <w:r>
        <w:t>3.11. Scenario H: VFD Strategy in Single Session, no Objects Deleted</w:t>
      </w:r>
      <w:r>
        <w:tab/>
      </w:r>
      <w:r>
        <w:fldChar w:fldCharType="begin"/>
      </w:r>
      <w:r>
        <w:instrText xml:space="preserve"> PAGEREF _Toc321309207 \h </w:instrText>
      </w:r>
      <w:r>
        <w:fldChar w:fldCharType="separate"/>
      </w:r>
      <w:r>
        <w:t>21</w:t>
      </w:r>
      <w:r>
        <w:fldChar w:fldCharType="end"/>
      </w:r>
    </w:p>
    <w:p w:rsidR="00FB1BEB" w:rsidRDefault="00FB1BEB">
      <w:pPr>
        <w:pStyle w:val="TOC3"/>
        <w:rPr>
          <w:rFonts w:eastAsiaTheme="minorEastAsia"/>
          <w:noProof/>
        </w:rPr>
      </w:pPr>
      <w:r>
        <w:rPr>
          <w:noProof/>
        </w:rPr>
        <w:t>3.11.1. Session 1: Create File, Add Objects</w:t>
      </w:r>
      <w:r>
        <w:rPr>
          <w:noProof/>
        </w:rPr>
        <w:tab/>
      </w:r>
      <w:r>
        <w:rPr>
          <w:noProof/>
        </w:rPr>
        <w:fldChar w:fldCharType="begin"/>
      </w:r>
      <w:r>
        <w:rPr>
          <w:noProof/>
        </w:rPr>
        <w:instrText xml:space="preserve"> PAGEREF _Toc321309208 \h </w:instrText>
      </w:r>
      <w:r>
        <w:rPr>
          <w:noProof/>
        </w:rPr>
      </w:r>
      <w:r>
        <w:rPr>
          <w:noProof/>
        </w:rPr>
        <w:fldChar w:fldCharType="separate"/>
      </w:r>
      <w:r>
        <w:rPr>
          <w:noProof/>
        </w:rPr>
        <w:t>21</w:t>
      </w:r>
      <w:r>
        <w:rPr>
          <w:noProof/>
        </w:rPr>
        <w:fldChar w:fldCharType="end"/>
      </w:r>
    </w:p>
    <w:p w:rsidR="00FB1BEB" w:rsidRDefault="00FB1BEB">
      <w:pPr>
        <w:pStyle w:val="TOC2"/>
        <w:rPr>
          <w:lang w:bidi="ar-SA"/>
        </w:rPr>
      </w:pPr>
      <w:r>
        <w:t>3.12. Comparison of HDF5 Files from Scenarios A, B, G, and H after HDF5 Objects were Added</w:t>
      </w:r>
      <w:r>
        <w:tab/>
      </w:r>
      <w:r>
        <w:fldChar w:fldCharType="begin"/>
      </w:r>
      <w:r>
        <w:instrText xml:space="preserve"> PAGEREF _Toc321309209 \h </w:instrText>
      </w:r>
      <w:r>
        <w:fldChar w:fldCharType="separate"/>
      </w:r>
      <w:r>
        <w:t>21</w:t>
      </w:r>
      <w:r>
        <w:fldChar w:fldCharType="end"/>
      </w:r>
    </w:p>
    <w:p w:rsidR="00621809" w:rsidRDefault="00BE2D69"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rsidSect="005A0F21">
          <w:headerReference w:type="first" r:id="rId18"/>
          <w:type w:val="continuous"/>
          <w:pgSz w:w="12240" w:h="15840" w:code="1"/>
          <w:pgMar w:top="1152" w:right="1152" w:bottom="1440" w:left="1152" w:header="432" w:footer="720" w:gutter="0"/>
          <w:cols w:space="720"/>
          <w:titlePg/>
          <w:docGrid w:linePitch="360"/>
        </w:sectPr>
      </w:pPr>
    </w:p>
    <w:p w:rsidR="003238E1" w:rsidRDefault="003238E1" w:rsidP="003238E1">
      <w:pPr>
        <w:pStyle w:val="Heading1"/>
      </w:pPr>
      <w:bookmarkStart w:id="2" w:name="_Toc321309174"/>
      <w:r>
        <w:lastRenderedPageBreak/>
        <w:t>Introduction</w:t>
      </w:r>
      <w:bookmarkEnd w:id="2"/>
    </w:p>
    <w:p w:rsidR="003238E1" w:rsidRDefault="003238E1" w:rsidP="003238E1">
      <w:r>
        <w:t xml:space="preserve">The space within an HDF5 file is called its </w:t>
      </w:r>
      <w:r w:rsidRPr="00B76A0E">
        <w:rPr>
          <w:i/>
        </w:rPr>
        <w:t>file space</w:t>
      </w:r>
      <w:r>
        <w:t xml:space="preserve">. When a user first creates an HDF5 file, the HDF5 </w:t>
      </w:r>
      <w:r w:rsidR="00D078DA">
        <w:t xml:space="preserve">Library (also known as the library) </w:t>
      </w:r>
      <w:r>
        <w:t xml:space="preserve">immediately allocates space to store information </w:t>
      </w:r>
      <w:r w:rsidR="00D078DA">
        <w:t xml:space="preserve">that is </w:t>
      </w:r>
      <w:r>
        <w:t xml:space="preserve">called file metadata. </w:t>
      </w:r>
      <w:r w:rsidRPr="00B76A0E">
        <w:rPr>
          <w:i/>
        </w:rPr>
        <w:t>File metadata</w:t>
      </w:r>
      <w:r>
        <w:t xml:space="preserve"> is information the library uses to describe the HDF5 file and to identify its associated objects. When a user subsequently creates HDF5 objects, the </w:t>
      </w:r>
      <w:r w:rsidR="00D078DA">
        <w:t xml:space="preserve">library </w:t>
      </w:r>
      <w:r>
        <w:t>allocates space to store data values</w:t>
      </w:r>
      <w:r w:rsidR="00D078DA">
        <w:t xml:space="preserve"> and </w:t>
      </w:r>
      <w:r>
        <w:t xml:space="preserve">the necessary additional file metadata. When a user </w:t>
      </w:r>
      <w:r w:rsidRPr="007A7551">
        <w:t>removes</w:t>
      </w:r>
      <w:r>
        <w:t xml:space="preserve"> HDF5 objects from an HDF5 file,</w:t>
      </w:r>
      <w:r w:rsidRPr="000307EF">
        <w:t xml:space="preserve"> </w:t>
      </w:r>
      <w:r>
        <w:t xml:space="preserve">the space associated with those objects becomes </w:t>
      </w:r>
      <w:r w:rsidRPr="00B76A0E">
        <w:rPr>
          <w:i/>
        </w:rPr>
        <w:t>free space</w:t>
      </w:r>
      <w:r>
        <w:t>. The library manages this free space.</w:t>
      </w:r>
    </w:p>
    <w:p w:rsidR="003238E1" w:rsidRDefault="003238E1" w:rsidP="003238E1"/>
    <w:p w:rsidR="003238E1" w:rsidRDefault="003238E1" w:rsidP="003238E1">
      <w:r>
        <w:t xml:space="preserve">The HDF5 </w:t>
      </w:r>
      <w:r w:rsidR="00D078DA">
        <w:t xml:space="preserve">Library </w:t>
      </w:r>
      <w:r>
        <w:rPr>
          <w:i/>
        </w:rPr>
        <w:t>file space management</w:t>
      </w:r>
      <w:r>
        <w:t xml:space="preserve"> activities encompass both the allocation of space and the management of free space. The library implements several </w:t>
      </w:r>
      <w:r w:rsidRPr="00B76A0E">
        <w:rPr>
          <w:i/>
        </w:rPr>
        <w:t>file space management strategies</w:t>
      </w:r>
      <w:r>
        <w:t xml:space="preserve">, and the strategy used for a given HDF5 file is set when the file is created. Depending on the file’s usage patterns, one strategy may be better than the others; an inappropriate strategy can lead to file size and access performance issues. </w:t>
      </w:r>
      <w:commentRangeStart w:id="3"/>
      <w:commentRangeStart w:id="4"/>
      <w:r>
        <w:t>HDF5 files that will have objects added or deleted in later sessions or that will never have objects deleted may benefit from the use of a non-default strategy.</w:t>
      </w:r>
      <w:commentRangeEnd w:id="3"/>
      <w:r>
        <w:rPr>
          <w:rStyle w:val="CommentReference"/>
          <w:vanish/>
        </w:rPr>
        <w:commentReference w:id="3"/>
      </w:r>
      <w:commentRangeEnd w:id="4"/>
    </w:p>
    <w:p w:rsidR="003238E1" w:rsidRDefault="003238E1" w:rsidP="003238E1">
      <w:r>
        <w:rPr>
          <w:rStyle w:val="CommentReference"/>
          <w:vanish/>
        </w:rPr>
        <w:commentReference w:id="4"/>
      </w:r>
    </w:p>
    <w:p w:rsidR="003238E1" w:rsidRDefault="003238E1" w:rsidP="003238E1">
      <w:r>
        <w:t xml:space="preserve">This document describes how the file space management strategies affect file size and access time for various HDF5 file usage patterns. It also presents the HDF5 utilities and HDF5 </w:t>
      </w:r>
      <w:r w:rsidR="00D078DA">
        <w:t xml:space="preserve">Library </w:t>
      </w:r>
      <w:r>
        <w:t>public routines that help users select appropriate file space management strategies for their specific needs.</w:t>
      </w:r>
    </w:p>
    <w:p w:rsidR="003238E1" w:rsidRDefault="003238E1" w:rsidP="003238E1"/>
    <w:p w:rsidR="003238E1" w:rsidRDefault="003238E1" w:rsidP="003238E1"/>
    <w:p w:rsidR="00A64CCE" w:rsidRDefault="00A64CCE" w:rsidP="003238E1"/>
    <w:p w:rsidR="00A64CCE" w:rsidRDefault="00A64CCE" w:rsidP="00A64CCE">
      <w:pPr>
        <w:pStyle w:val="Heading2"/>
      </w:pPr>
      <w:bookmarkStart w:id="5" w:name="_Toc321309175"/>
      <w:r>
        <w:t xml:space="preserve">Definitions and </w:t>
      </w:r>
      <w:commentRangeStart w:id="6"/>
      <w:r>
        <w:t>Concepts</w:t>
      </w:r>
      <w:commentRangeEnd w:id="6"/>
      <w:r>
        <w:rPr>
          <w:rStyle w:val="CommentReference"/>
          <w:rFonts w:asciiTheme="minorHAnsi" w:eastAsiaTheme="minorHAnsi" w:hAnsiTheme="minorHAnsi" w:cstheme="minorBidi"/>
          <w:b w:val="0"/>
          <w:bCs w:val="0"/>
          <w:color w:val="auto"/>
        </w:rPr>
        <w:commentReference w:id="6"/>
      </w:r>
      <w:bookmarkEnd w:id="5"/>
    </w:p>
    <w:p w:rsidR="003238E1" w:rsidRDefault="000A0CDD" w:rsidP="003238E1">
      <w:r>
        <w:t>The following are some terms and concepts used in this document.</w:t>
      </w:r>
    </w:p>
    <w:p w:rsidR="000A0CDD" w:rsidRDefault="000A0CDD" w:rsidP="003238E1"/>
    <w:p w:rsidR="004B75B9" w:rsidRDefault="004B75B9" w:rsidP="004B75B9">
      <w:pPr>
        <w:pStyle w:val="SubSectionHeading"/>
      </w:pPr>
      <w:r w:rsidRPr="00A64CCE">
        <w:t>Session</w:t>
      </w:r>
    </w:p>
    <w:p w:rsidR="004B75B9" w:rsidRPr="00A64CCE" w:rsidRDefault="004B75B9" w:rsidP="004B75B9">
      <w:r>
        <w:t>A session is the time between when a file is opened and closed.</w:t>
      </w:r>
    </w:p>
    <w:p w:rsidR="004B75B9" w:rsidRDefault="004B75B9" w:rsidP="009E77A9"/>
    <w:p w:rsidR="004B75B9" w:rsidRDefault="004B75B9" w:rsidP="004B75B9">
      <w:pPr>
        <w:pStyle w:val="SubSectionHeading"/>
      </w:pPr>
      <w:r w:rsidRPr="00A64CCE">
        <w:t xml:space="preserve">Tracked </w:t>
      </w:r>
      <w:r>
        <w:t xml:space="preserve">Free </w:t>
      </w:r>
      <w:r w:rsidRPr="00A64CCE">
        <w:t>Space</w:t>
      </w:r>
      <w:r>
        <w:t xml:space="preserve"> and Unaccounted Space</w:t>
      </w:r>
    </w:p>
    <w:p w:rsidR="004B75B9" w:rsidRDefault="004B75B9" w:rsidP="009E77A9">
      <w:r>
        <w:t>Space within an HDF5 file is freed up when an object is removed from the file. The freed up space is monitored while the file is open and is reported as tracked free space. Depending on the file space management strategy that was chosen for the file, the tracked free space may be tracked after the file is closed (after the end of the current session). If the tracked free space is not tracked after the file is closed, then the free space will be considered unaccounted space the next time the file is open.</w:t>
      </w:r>
    </w:p>
    <w:p w:rsidR="004B75B9" w:rsidRDefault="004B75B9" w:rsidP="009E77A9"/>
    <w:p w:rsidR="004B75B9" w:rsidRDefault="004B75B9" w:rsidP="009E77A9">
      <w:r>
        <w:t>Tracked free space is sometimes referred to as tracked space.</w:t>
      </w:r>
    </w:p>
    <w:p w:rsidR="004B75B9" w:rsidRDefault="004B75B9" w:rsidP="009E77A9"/>
    <w:p w:rsidR="004B75B9" w:rsidRDefault="004B75B9" w:rsidP="00F40FB7">
      <w:r>
        <w:t xml:space="preserve">Tracked free space and unaccounted space are reported in the output of the command line </w:t>
      </w:r>
      <w:r w:rsidRPr="009E77A9">
        <w:rPr>
          <w:rFonts w:ascii="Courier New" w:hAnsi="Courier New" w:cs="Courier New"/>
          <w:sz w:val="20"/>
        </w:rPr>
        <w:t>h5stat -S</w:t>
      </w:r>
      <w:r>
        <w:t>.</w:t>
      </w:r>
    </w:p>
    <w:p w:rsidR="004B75B9" w:rsidRDefault="004B75B9" w:rsidP="00F40FB7"/>
    <w:p w:rsidR="004B75B9" w:rsidRPr="00A64CCE" w:rsidRDefault="004B75B9" w:rsidP="00F40FB7">
      <w:pPr>
        <w:tabs>
          <w:tab w:val="left" w:pos="2538"/>
        </w:tabs>
      </w:pPr>
      <w:r>
        <w:t>Tracked free space and unaccounted space can be reclaimed with the h5repack tool.</w:t>
      </w:r>
    </w:p>
    <w:p w:rsidR="004B75B9" w:rsidRDefault="004B75B9" w:rsidP="000E7868">
      <w:pPr>
        <w:tabs>
          <w:tab w:val="left" w:pos="2538"/>
        </w:tabs>
      </w:pPr>
    </w:p>
    <w:p w:rsidR="004B75B9" w:rsidRDefault="004B75B9" w:rsidP="004B75B9">
      <w:pPr>
        <w:pStyle w:val="SubSectionHeading"/>
      </w:pPr>
      <w:r>
        <w:t>VFD</w:t>
      </w:r>
    </w:p>
    <w:p w:rsidR="004B75B9" w:rsidRPr="00A64CCE" w:rsidRDefault="004B75B9" w:rsidP="000E7868">
      <w:pPr>
        <w:tabs>
          <w:tab w:val="left" w:pos="2538"/>
        </w:tabs>
      </w:pPr>
      <w:r>
        <w:t>VFD is short for Virtual File Driver.</w:t>
      </w:r>
    </w:p>
    <w:p w:rsidR="004B75B9" w:rsidRDefault="004B75B9" w:rsidP="004B75B9">
      <w:pPr>
        <w:tabs>
          <w:tab w:val="left" w:pos="2538"/>
        </w:tabs>
      </w:pPr>
    </w:p>
    <w:p w:rsidR="004B75B9" w:rsidRDefault="004B75B9" w:rsidP="004B75B9">
      <w:pPr>
        <w:pStyle w:val="SubSectionHeading"/>
      </w:pPr>
      <w:r>
        <w:lastRenderedPageBreak/>
        <w:t>Raw Data</w:t>
      </w:r>
    </w:p>
    <w:p w:rsidR="004B75B9" w:rsidRDefault="004B75B9" w:rsidP="004B75B9">
      <w:pPr>
        <w:tabs>
          <w:tab w:val="left" w:pos="2538"/>
        </w:tabs>
      </w:pPr>
      <w:r>
        <w:t xml:space="preserve">Raw data are the </w:t>
      </w:r>
      <w:r>
        <w:t>data values in HDF5 dataset objects</w:t>
      </w:r>
      <w:r>
        <w:t>. In a file that holds weather data, the raw data might include temperatures at different locations and at a variety of times during the day.</w:t>
      </w:r>
    </w:p>
    <w:p w:rsidR="004B75B9" w:rsidRDefault="004B75B9" w:rsidP="004B75B9">
      <w:pPr>
        <w:tabs>
          <w:tab w:val="left" w:pos="2538"/>
        </w:tabs>
      </w:pPr>
    </w:p>
    <w:p w:rsidR="004B75B9" w:rsidRDefault="004B75B9" w:rsidP="004B75B9">
      <w:pPr>
        <w:pStyle w:val="SubSectionHeading"/>
      </w:pPr>
      <w:r>
        <w:t>File Metadata</w:t>
      </w:r>
    </w:p>
    <w:p w:rsidR="004B75B9" w:rsidRDefault="004B75B9" w:rsidP="004B75B9">
      <w:pPr>
        <w:tabs>
          <w:tab w:val="left" w:pos="2538"/>
        </w:tabs>
      </w:pPr>
      <w:r w:rsidRPr="004B75B9">
        <w:t>File metadata</w:t>
      </w:r>
      <w:r>
        <w:t xml:space="preserve"> is information the library uses to describe the HDF5 file and to identify its associated objects.</w:t>
      </w:r>
      <w:r>
        <w:t xml:space="preserve"> One example is the file space management strategy used by a file. The strategy is stored in file metadata. For more information, see the </w:t>
      </w:r>
      <w:hyperlink r:id="rId19" w:history="1">
        <w:r w:rsidRPr="004B75B9">
          <w:rPr>
            <w:rStyle w:val="Hyperlink"/>
          </w:rPr>
          <w:t>“HDF5 Metadata”</w:t>
        </w:r>
      </w:hyperlink>
      <w:r>
        <w:t xml:space="preserve"> paper. </w:t>
      </w:r>
    </w:p>
    <w:p w:rsidR="00A64CCE" w:rsidRDefault="00A64CCE" w:rsidP="003238E1"/>
    <w:p w:rsidR="00A64CCE" w:rsidRDefault="00A64CCE" w:rsidP="003238E1"/>
    <w:p w:rsidR="00A64CCE" w:rsidRDefault="00A64CCE" w:rsidP="003238E1"/>
    <w:p w:rsidR="003238E1" w:rsidRDefault="003238E1" w:rsidP="003238E1">
      <w:pPr>
        <w:pStyle w:val="Heading1"/>
      </w:pPr>
      <w:bookmarkStart w:id="7" w:name="_Toc321309176"/>
      <w:r>
        <w:lastRenderedPageBreak/>
        <w:t xml:space="preserve">Basic HDF5 File Space </w:t>
      </w:r>
      <w:proofErr w:type="gramStart"/>
      <w:r>
        <w:t>Management</w:t>
      </w:r>
      <w:r w:rsidR="003209C7">
        <w:t xml:space="preserve"> ???????</w:t>
      </w:r>
      <w:bookmarkEnd w:id="7"/>
      <w:proofErr w:type="gramEnd"/>
      <w:r w:rsidR="003209C7">
        <w:t xml:space="preserve"> </w:t>
      </w:r>
    </w:p>
    <w:p w:rsidR="003238E1" w:rsidRDefault="003238E1" w:rsidP="008E51CB">
      <w:r w:rsidRPr="00F4777B">
        <w:t>Audience</w:t>
      </w:r>
      <w:r>
        <w:t>:</w:t>
      </w:r>
      <w:r w:rsidRPr="00F4777B">
        <w:t xml:space="preserve"> A user </w:t>
      </w:r>
      <w:r>
        <w:t xml:space="preserve">who handles HDF5 files and has knowledge of the HDF5 data model, but who may not be familiar with the HDF5 </w:t>
      </w:r>
      <w:r w:rsidR="008E51CB">
        <w:t xml:space="preserve">Library </w:t>
      </w:r>
      <w:r>
        <w:t>API or internals.</w:t>
      </w:r>
      <w:r w:rsidR="008C477F">
        <w:t xml:space="preserve"> ??????? </w:t>
      </w:r>
      <w:proofErr w:type="gramStart"/>
      <w:r w:rsidR="008C477F">
        <w:t>do</w:t>
      </w:r>
      <w:proofErr w:type="gramEnd"/>
      <w:r w:rsidR="008C477F">
        <w:t xml:space="preserve"> we want this paragraph?</w:t>
      </w:r>
    </w:p>
    <w:p w:rsidR="008E51CB" w:rsidRDefault="008E51CB" w:rsidP="008E51CB"/>
    <w:p w:rsidR="003238E1" w:rsidRPr="00566C3C" w:rsidDel="00115E77" w:rsidRDefault="003238E1" w:rsidP="008E51CB">
      <w:r w:rsidRPr="00000AAC">
        <w:t xml:space="preserve">The </w:t>
      </w:r>
      <w:r w:rsidR="001657C1">
        <w:t>HDF5 Library</w:t>
      </w:r>
      <w:r w:rsidRPr="00000AAC">
        <w:t xml:space="preserve"> manages the allocation of space </w:t>
      </w:r>
      <w:r>
        <w:t xml:space="preserve">in an HDF5 file </w:t>
      </w:r>
      <w:r w:rsidRPr="00000AAC">
        <w:t xml:space="preserve">for </w:t>
      </w:r>
      <w:r>
        <w:t xml:space="preserve">storing file </w:t>
      </w:r>
      <w:r w:rsidRPr="00000AAC">
        <w:t xml:space="preserve">metadata and </w:t>
      </w:r>
      <w:r>
        <w:t>HDF5 dataset values</w:t>
      </w:r>
      <w:r w:rsidRPr="00000AAC">
        <w:t>.</w:t>
      </w:r>
      <w:r>
        <w:t xml:space="preserve"> </w:t>
      </w:r>
      <w:r w:rsidRPr="00000AAC">
        <w:t xml:space="preserve">It also manages free space </w:t>
      </w:r>
      <w:r>
        <w:t xml:space="preserve">that </w:t>
      </w:r>
      <w:r w:rsidRPr="00000AAC">
        <w:t>result</w:t>
      </w:r>
      <w:r>
        <w:t>s</w:t>
      </w:r>
      <w:r w:rsidRPr="00000AAC">
        <w:t xml:space="preserve"> from the manipulation of </w:t>
      </w:r>
      <w:r>
        <w:t>the file’s HDF5 objects</w:t>
      </w:r>
      <w:r w:rsidRPr="00000AAC">
        <w:t>.</w:t>
      </w:r>
      <w:r>
        <w:t xml:space="preserve"> The </w:t>
      </w:r>
      <w:r w:rsidR="001657C1">
        <w:t>HDF5 Library</w:t>
      </w:r>
      <w:r>
        <w:t xml:space="preserve"> uses one of several available file space management strategies in performing these management activities for a given HDF5 file.</w:t>
      </w:r>
    </w:p>
    <w:p w:rsidR="003238E1" w:rsidRDefault="003238E1" w:rsidP="008E51CB"/>
    <w:p w:rsidR="003238E1" w:rsidRDefault="003238E1" w:rsidP="008E51CB">
      <w:r>
        <w:t xml:space="preserve">HDF5 command line utilities are available that allow users to view any HDF5 file’s contents, obtain information about its file space and file space management, and create a copy of the file with a different file space management </w:t>
      </w:r>
      <w:commentRangeStart w:id="8"/>
      <w:commentRangeStart w:id="9"/>
      <w:r>
        <w:t>strategy</w:t>
      </w:r>
      <w:commentRangeEnd w:id="8"/>
      <w:r>
        <w:rPr>
          <w:rStyle w:val="CommentReference"/>
        </w:rPr>
        <w:commentReference w:id="8"/>
      </w:r>
      <w:commentRangeEnd w:id="9"/>
      <w:r>
        <w:rPr>
          <w:rStyle w:val="CommentReference"/>
          <w:vanish/>
        </w:rPr>
        <w:commentReference w:id="9"/>
      </w:r>
      <w:r>
        <w:t xml:space="preserve">. </w:t>
      </w:r>
    </w:p>
    <w:p w:rsidR="003238E1" w:rsidRDefault="003238E1" w:rsidP="008E51CB"/>
    <w:p w:rsidR="003238E1" w:rsidRDefault="003238E1" w:rsidP="008E51CB">
      <w:r>
        <w:t>The following examples describe various HDF5 file usage patterns and illustrate how different file space management strategies can affect the HDF5 file size.</w:t>
      </w:r>
    </w:p>
    <w:p w:rsidR="003238E1" w:rsidRDefault="003238E1" w:rsidP="008E51CB"/>
    <w:p w:rsidR="003238E1" w:rsidRDefault="003238E1" w:rsidP="008E51CB"/>
    <w:p w:rsidR="003238E1" w:rsidRDefault="003238E1" w:rsidP="008E51CB"/>
    <w:p w:rsidR="003238E1" w:rsidRDefault="003238E1" w:rsidP="003238E1">
      <w:pPr>
        <w:pStyle w:val="Heading2"/>
      </w:pPr>
      <w:bookmarkStart w:id="10" w:name="_Toc321309177"/>
      <w:commentRangeStart w:id="11"/>
      <w:r>
        <w:t xml:space="preserve">Scenario A:  </w:t>
      </w:r>
      <w:commentRangeEnd w:id="11"/>
      <w:r>
        <w:rPr>
          <w:rStyle w:val="CommentReference"/>
          <w:rFonts w:asciiTheme="minorHAnsi" w:eastAsiaTheme="minorHAnsi" w:hAnsiTheme="minorHAnsi" w:cstheme="minorBidi"/>
          <w:b w:val="0"/>
          <w:bCs w:val="0"/>
          <w:color w:val="auto"/>
        </w:rPr>
        <w:commentReference w:id="11"/>
      </w:r>
      <w:r>
        <w:t>Default File Space Management Strategy</w:t>
      </w:r>
      <w:bookmarkEnd w:id="10"/>
    </w:p>
    <w:p w:rsidR="003238E1" w:rsidRDefault="003238E1" w:rsidP="003238E1"/>
    <w:p w:rsidR="003238E1" w:rsidRDefault="003238E1" w:rsidP="003238E1"/>
    <w:p w:rsidR="003238E1" w:rsidRPr="003238E1" w:rsidRDefault="003238E1" w:rsidP="003238E1"/>
    <w:p w:rsidR="003238E1" w:rsidRDefault="003238E1" w:rsidP="003238E1">
      <w:pPr>
        <w:pStyle w:val="Heading3"/>
      </w:pPr>
      <w:bookmarkStart w:id="12" w:name="_Toc321309178"/>
      <w:r>
        <w:t>Session 1: Create an Empty File</w:t>
      </w:r>
      <w:bookmarkEnd w:id="12"/>
    </w:p>
    <w:p w:rsidR="003238E1" w:rsidRDefault="003238E1" w:rsidP="003238E1">
      <w:r>
        <w:rPr>
          <w:sz w:val="24"/>
          <w:szCs w:val="24"/>
        </w:rPr>
        <w:t xml:space="preserve">In the </w:t>
      </w:r>
      <w:commentRangeStart w:id="13"/>
      <w:r>
        <w:rPr>
          <w:sz w:val="24"/>
          <w:szCs w:val="24"/>
        </w:rPr>
        <w:t xml:space="preserve">first </w:t>
      </w:r>
      <w:commentRangeStart w:id="14"/>
      <w:r>
        <w:rPr>
          <w:sz w:val="24"/>
          <w:szCs w:val="24"/>
        </w:rPr>
        <w:t>session</w:t>
      </w:r>
      <w:commentRangeEnd w:id="14"/>
      <w:r>
        <w:rPr>
          <w:rStyle w:val="CommentReference"/>
          <w:vanish/>
        </w:rPr>
        <w:commentReference w:id="14"/>
      </w:r>
      <w:r>
        <w:rPr>
          <w:sz w:val="24"/>
          <w:szCs w:val="24"/>
        </w:rPr>
        <w:t>, a</w:t>
      </w:r>
      <w:commentRangeEnd w:id="13"/>
      <w:r>
        <w:rPr>
          <w:rStyle w:val="CommentReference"/>
        </w:rPr>
        <w:commentReference w:id="13"/>
      </w:r>
      <w:r>
        <w:rPr>
          <w:sz w:val="24"/>
          <w:szCs w:val="24"/>
        </w:rPr>
        <w:t xml:space="preserve"> user creates an HDF5 file named </w:t>
      </w:r>
      <w:commentRangeStart w:id="15"/>
      <w:r>
        <w:rPr>
          <w:i/>
          <w:sz w:val="24"/>
          <w:szCs w:val="24"/>
        </w:rPr>
        <w:t xml:space="preserve">no_persist_A.h5 </w:t>
      </w:r>
      <w:commentRangeEnd w:id="15"/>
      <w:r>
        <w:rPr>
          <w:rStyle w:val="CommentReference"/>
          <w:vanish/>
        </w:rPr>
        <w:commentReference w:id="15"/>
      </w:r>
      <w:r>
        <w:rPr>
          <w:sz w:val="24"/>
          <w:szCs w:val="24"/>
        </w:rPr>
        <w:t>and closes the file without adding any HDF5 objects to it. No file space management strategy is specified, so the file is created with the default</w:t>
      </w:r>
      <w:r w:rsidRPr="003F5AE5">
        <w:rPr>
          <w:sz w:val="24"/>
          <w:szCs w:val="24"/>
        </w:rPr>
        <w:t xml:space="preserve"> </w:t>
      </w:r>
      <w:r>
        <w:rPr>
          <w:sz w:val="24"/>
          <w:szCs w:val="24"/>
        </w:rPr>
        <w:t xml:space="preserve">file space management strategy </w:t>
      </w:r>
      <w:commentRangeStart w:id="16"/>
      <w:commentRangeStart w:id="17"/>
      <w:r>
        <w:rPr>
          <w:sz w:val="24"/>
          <w:szCs w:val="24"/>
        </w:rPr>
        <w:t>(H5F_FILE_SPACE_ALL, defined elsewhere)</w:t>
      </w:r>
      <w:r>
        <w:rPr>
          <w:rStyle w:val="CommentReference"/>
          <w:vanish/>
        </w:rPr>
        <w:commentReference w:id="18"/>
      </w:r>
      <w:commentRangeEnd w:id="16"/>
      <w:r>
        <w:rPr>
          <w:rStyle w:val="CommentReference"/>
          <w:vanish/>
        </w:rPr>
        <w:commentReference w:id="16"/>
      </w:r>
      <w:r>
        <w:rPr>
          <w:sz w:val="24"/>
          <w:szCs w:val="24"/>
        </w:rPr>
        <w:t>.</w:t>
      </w:r>
      <w:commentRangeEnd w:id="17"/>
      <w:r>
        <w:rPr>
          <w:rStyle w:val="CommentReference"/>
        </w:rPr>
        <w:commentReference w:id="17"/>
      </w:r>
    </w:p>
    <w:p w:rsidR="00A64CCE" w:rsidRDefault="00A64CCE" w:rsidP="003238E1">
      <w:pPr>
        <w:pStyle w:val="NoSpacing"/>
        <w:rPr>
          <w:sz w:val="24"/>
          <w:szCs w:val="24"/>
        </w:rPr>
      </w:pPr>
    </w:p>
    <w:p w:rsidR="003238E1" w:rsidRDefault="003238E1" w:rsidP="003238E1">
      <w:pPr>
        <w:pStyle w:val="NoSpacing"/>
        <w:rPr>
          <w:sz w:val="24"/>
          <w:szCs w:val="24"/>
        </w:rPr>
      </w:pPr>
      <w:r>
        <w:rPr>
          <w:sz w:val="24"/>
          <w:szCs w:val="24"/>
        </w:rPr>
        <w:t xml:space="preserve">The </w:t>
      </w:r>
      <w:r w:rsidRPr="004A7E6A">
        <w:rPr>
          <w:i/>
          <w:sz w:val="24"/>
          <w:szCs w:val="24"/>
        </w:rPr>
        <w:t>h5dump</w:t>
      </w:r>
      <w:r>
        <w:rPr>
          <w:sz w:val="24"/>
          <w:szCs w:val="24"/>
        </w:rPr>
        <w:t xml:space="preserve"> utility displays the contents of a given HDF5 file. </w:t>
      </w:r>
      <w:commentRangeStart w:id="19"/>
      <w:r>
        <w:rPr>
          <w:sz w:val="24"/>
          <w:szCs w:val="24"/>
        </w:rPr>
        <w:t xml:space="preserve">Running </w:t>
      </w:r>
      <w:r w:rsidRPr="003B7974">
        <w:rPr>
          <w:i/>
          <w:sz w:val="24"/>
          <w:szCs w:val="24"/>
        </w:rPr>
        <w:t>h5dump</w:t>
      </w:r>
      <w:r>
        <w:rPr>
          <w:sz w:val="24"/>
          <w:szCs w:val="24"/>
        </w:rPr>
        <w:t xml:space="preserve"> </w:t>
      </w:r>
      <w:commentRangeEnd w:id="19"/>
      <w:r>
        <w:rPr>
          <w:rStyle w:val="CommentReference"/>
        </w:rPr>
        <w:commentReference w:id="19"/>
      </w:r>
      <w:r>
        <w:rPr>
          <w:sz w:val="24"/>
          <w:szCs w:val="24"/>
        </w:rPr>
        <w:t xml:space="preserve">shows the initial contents of </w:t>
      </w:r>
      <w:r w:rsidRPr="00000AAC">
        <w:rPr>
          <w:i/>
          <w:sz w:val="24"/>
          <w:szCs w:val="24"/>
        </w:rPr>
        <w:t>no_</w:t>
      </w:r>
      <w:r>
        <w:rPr>
          <w:i/>
          <w:sz w:val="24"/>
          <w:szCs w:val="24"/>
        </w:rPr>
        <w:t>persist_A</w:t>
      </w:r>
      <w:r w:rsidRPr="004A7E6A">
        <w:rPr>
          <w:i/>
          <w:sz w:val="24"/>
          <w:szCs w:val="24"/>
        </w:rPr>
        <w:t>.h5</w:t>
      </w:r>
      <w:r>
        <w:rPr>
          <w:sz w:val="24"/>
          <w:szCs w:val="24"/>
        </w:rPr>
        <w:t xml:space="preserve">: </w:t>
      </w:r>
    </w:p>
    <w:p w:rsidR="003238E1" w:rsidRDefault="002A41AC" w:rsidP="003238E1">
      <w:pPr>
        <w:pStyle w:val="ListParagraph"/>
        <w:spacing w:before="120"/>
        <w:rPr>
          <w:sz w:val="24"/>
          <w:szCs w:val="24"/>
        </w:rPr>
      </w:pPr>
      <w:r>
        <w:rPr>
          <w:i/>
          <w:sz w:val="24"/>
          <w:szCs w:val="24"/>
        </w:rPr>
        <w:t>h5dump no_persist_A.h5</w:t>
      </w:r>
    </w:p>
    <w:p w:rsidR="003238E1" w:rsidRDefault="003238E1" w:rsidP="003238E1">
      <w:pPr>
        <w:pStyle w:val="ListParagraph"/>
        <w:spacing w:before="120"/>
      </w:pPr>
      <w:r w:rsidRPr="00E62EDE">
        <w:t>HDF5 "</w:t>
      </w:r>
      <w:r>
        <w:t>no_persist_A</w:t>
      </w:r>
      <w:r w:rsidRPr="00E62EDE">
        <w:t>.h5" {</w:t>
      </w:r>
    </w:p>
    <w:p w:rsidR="003238E1" w:rsidRPr="00E62EDE" w:rsidRDefault="003238E1" w:rsidP="003238E1">
      <w:pPr>
        <w:pStyle w:val="ListParagraph"/>
      </w:pPr>
      <w:r w:rsidRPr="00E62EDE">
        <w:t>GROUP "/" {</w:t>
      </w:r>
    </w:p>
    <w:p w:rsidR="003238E1" w:rsidRPr="00E62EDE" w:rsidRDefault="003238E1" w:rsidP="003238E1">
      <w:pPr>
        <w:pStyle w:val="ListParagraph"/>
      </w:pPr>
      <w:r w:rsidRPr="00E62EDE">
        <w:t>}</w:t>
      </w:r>
    </w:p>
    <w:p w:rsidR="003238E1" w:rsidRPr="00E62EDE" w:rsidRDefault="003238E1" w:rsidP="003238E1">
      <w:pPr>
        <w:pStyle w:val="ListParagraph"/>
      </w:pPr>
      <w:r w:rsidRPr="00E62EDE">
        <w:t>}</w:t>
      </w:r>
    </w:p>
    <w:p w:rsidR="00A64CCE" w:rsidRDefault="00A64CCE" w:rsidP="003238E1">
      <w:pPr>
        <w:pStyle w:val="NoSpacing"/>
        <w:rPr>
          <w:sz w:val="24"/>
          <w:szCs w:val="24"/>
        </w:rPr>
      </w:pPr>
    </w:p>
    <w:p w:rsidR="003238E1" w:rsidRDefault="003238E1" w:rsidP="003238E1">
      <w:pPr>
        <w:pStyle w:val="NoSpacing"/>
        <w:rPr>
          <w:sz w:val="24"/>
          <w:szCs w:val="24"/>
        </w:rPr>
      </w:pPr>
      <w:r>
        <w:rPr>
          <w:sz w:val="24"/>
          <w:szCs w:val="24"/>
        </w:rPr>
        <w:t>This reveals that the</w:t>
      </w:r>
      <w:r w:rsidRPr="00E62EDE">
        <w:rPr>
          <w:sz w:val="24"/>
          <w:szCs w:val="24"/>
        </w:rPr>
        <w:t xml:space="preserve"> </w:t>
      </w:r>
      <w:r w:rsidR="001657C1">
        <w:rPr>
          <w:sz w:val="24"/>
          <w:szCs w:val="24"/>
        </w:rPr>
        <w:t>HDF5 Library</w:t>
      </w:r>
      <w:r w:rsidRPr="00E62EDE">
        <w:rPr>
          <w:sz w:val="24"/>
          <w:szCs w:val="24"/>
        </w:rPr>
        <w:t xml:space="preserve"> </w:t>
      </w:r>
      <w:r>
        <w:rPr>
          <w:sz w:val="24"/>
          <w:szCs w:val="24"/>
        </w:rPr>
        <w:t xml:space="preserve">automatically </w:t>
      </w:r>
      <w:r w:rsidRPr="00E62EDE">
        <w:rPr>
          <w:sz w:val="24"/>
          <w:szCs w:val="24"/>
        </w:rPr>
        <w:t>create</w:t>
      </w:r>
      <w:r>
        <w:rPr>
          <w:sz w:val="24"/>
          <w:szCs w:val="24"/>
        </w:rPr>
        <w:t>d</w:t>
      </w:r>
      <w:r w:rsidRPr="00E62EDE">
        <w:rPr>
          <w:sz w:val="24"/>
          <w:szCs w:val="24"/>
        </w:rPr>
        <w:t xml:space="preserve"> the root group and allocate</w:t>
      </w:r>
      <w:r>
        <w:rPr>
          <w:sz w:val="24"/>
          <w:szCs w:val="24"/>
        </w:rPr>
        <w:t>d</w:t>
      </w:r>
      <w:r w:rsidRPr="00E62EDE">
        <w:rPr>
          <w:sz w:val="24"/>
          <w:szCs w:val="24"/>
        </w:rPr>
        <w:t xml:space="preserve"> space for </w:t>
      </w:r>
      <w:r>
        <w:rPr>
          <w:sz w:val="24"/>
          <w:szCs w:val="24"/>
        </w:rPr>
        <w:t xml:space="preserve">initial file </w:t>
      </w:r>
      <w:r w:rsidRPr="00E62EDE">
        <w:rPr>
          <w:sz w:val="24"/>
          <w:szCs w:val="24"/>
        </w:rPr>
        <w:t>metadata</w:t>
      </w:r>
      <w:r>
        <w:rPr>
          <w:sz w:val="24"/>
          <w:szCs w:val="24"/>
        </w:rPr>
        <w:t xml:space="preserve"> when </w:t>
      </w:r>
      <w:r w:rsidRPr="0022666E">
        <w:rPr>
          <w:i/>
          <w:sz w:val="24"/>
          <w:szCs w:val="24"/>
        </w:rPr>
        <w:t>no_</w:t>
      </w:r>
      <w:r>
        <w:rPr>
          <w:i/>
          <w:sz w:val="24"/>
          <w:szCs w:val="24"/>
        </w:rPr>
        <w:t>persist_A</w:t>
      </w:r>
      <w:r w:rsidRPr="0022666E">
        <w:rPr>
          <w:i/>
          <w:sz w:val="24"/>
          <w:szCs w:val="24"/>
        </w:rPr>
        <w:t>.h5</w:t>
      </w:r>
      <w:r>
        <w:rPr>
          <w:sz w:val="24"/>
          <w:szCs w:val="24"/>
        </w:rPr>
        <w:t xml:space="preserve"> was created. This empty HDF5 file does not yet contain any user-created HDF5 objects.</w:t>
      </w:r>
    </w:p>
    <w:p w:rsidR="003238E1" w:rsidRDefault="003238E1" w:rsidP="003238E1">
      <w:pPr>
        <w:pStyle w:val="NoSpacing"/>
        <w:rPr>
          <w:sz w:val="24"/>
          <w:szCs w:val="24"/>
        </w:rPr>
      </w:pPr>
    </w:p>
    <w:p w:rsidR="003238E1" w:rsidRDefault="003238E1" w:rsidP="003238E1">
      <w:pPr>
        <w:pStyle w:val="NoSpacing"/>
        <w:rPr>
          <w:sz w:val="24"/>
          <w:szCs w:val="24"/>
        </w:rPr>
      </w:pPr>
    </w:p>
    <w:p w:rsidR="003238E1" w:rsidRDefault="003238E1" w:rsidP="003238E1">
      <w:pPr>
        <w:pStyle w:val="NoSpacing"/>
        <w:rPr>
          <w:sz w:val="24"/>
          <w:szCs w:val="24"/>
        </w:rPr>
      </w:pPr>
    </w:p>
    <w:p w:rsidR="003238E1" w:rsidRDefault="003238E1" w:rsidP="003238E1">
      <w:pPr>
        <w:pStyle w:val="NoSpacing"/>
        <w:rPr>
          <w:sz w:val="24"/>
          <w:szCs w:val="24"/>
        </w:rPr>
      </w:pPr>
      <w:commentRangeStart w:id="20"/>
      <w:proofErr w:type="gramStart"/>
      <w:r>
        <w:rPr>
          <w:sz w:val="24"/>
          <w:szCs w:val="24"/>
        </w:rPr>
        <w:t xml:space="preserve">The  </w:t>
      </w:r>
      <w:r w:rsidRPr="00062B7E">
        <w:rPr>
          <w:i/>
          <w:sz w:val="24"/>
          <w:szCs w:val="24"/>
        </w:rPr>
        <w:t>h5stat</w:t>
      </w:r>
      <w:proofErr w:type="gramEnd"/>
      <w:r w:rsidRPr="00062B7E">
        <w:rPr>
          <w:i/>
          <w:sz w:val="24"/>
          <w:szCs w:val="24"/>
        </w:rPr>
        <w:t xml:space="preserve"> </w:t>
      </w:r>
      <w:r>
        <w:rPr>
          <w:i/>
          <w:sz w:val="24"/>
          <w:szCs w:val="24"/>
        </w:rPr>
        <w:t>–S</w:t>
      </w:r>
      <w:r>
        <w:rPr>
          <w:sz w:val="24"/>
          <w:szCs w:val="24"/>
        </w:rPr>
        <w:t xml:space="preserve"> </w:t>
      </w:r>
      <w:commentRangeEnd w:id="20"/>
      <w:r>
        <w:rPr>
          <w:rStyle w:val="CommentReference"/>
          <w:vanish/>
        </w:rPr>
        <w:commentReference w:id="20"/>
      </w:r>
      <w:commentRangeStart w:id="21"/>
      <w:r>
        <w:rPr>
          <w:sz w:val="24"/>
          <w:szCs w:val="24"/>
        </w:rPr>
        <w:t>command</w:t>
      </w:r>
      <w:commentRangeEnd w:id="21"/>
      <w:r>
        <w:rPr>
          <w:rStyle w:val="CommentReference"/>
          <w:vanish/>
        </w:rPr>
        <w:commentReference w:id="21"/>
      </w:r>
      <w:r>
        <w:rPr>
          <w:sz w:val="24"/>
          <w:szCs w:val="24"/>
        </w:rPr>
        <w:t xml:space="preserve"> reports information on the file space for a given HDF5 file. The report for the file </w:t>
      </w:r>
      <w:r>
        <w:rPr>
          <w:i/>
          <w:sz w:val="24"/>
          <w:szCs w:val="24"/>
        </w:rPr>
        <w:t>no_persist_A.h5</w:t>
      </w:r>
      <w:r>
        <w:rPr>
          <w:sz w:val="24"/>
          <w:szCs w:val="24"/>
        </w:rPr>
        <w:t xml:space="preserve"> is shown:</w:t>
      </w:r>
    </w:p>
    <w:p w:rsidR="003238E1" w:rsidRDefault="003238E1" w:rsidP="003238E1">
      <w:pPr>
        <w:pStyle w:val="ListParagraph"/>
        <w:spacing w:before="120"/>
      </w:pPr>
      <w:r>
        <w:lastRenderedPageBreak/>
        <w:t>Filename: no_persist_A.h5</w:t>
      </w:r>
    </w:p>
    <w:p w:rsidR="003238E1" w:rsidRDefault="003238E1" w:rsidP="003238E1">
      <w:pPr>
        <w:pStyle w:val="ListParagraph"/>
      </w:pPr>
      <w:r>
        <w:t xml:space="preserve">Summary of </w:t>
      </w:r>
      <w:commentRangeStart w:id="22"/>
      <w:r>
        <w:t xml:space="preserve">file space </w:t>
      </w:r>
      <w:commentRangeEnd w:id="22"/>
      <w:r>
        <w:rPr>
          <w:rStyle w:val="CommentReference"/>
          <w:vanish/>
        </w:rPr>
        <w:commentReference w:id="22"/>
      </w:r>
      <w:r>
        <w:t>information:</w:t>
      </w:r>
    </w:p>
    <w:p w:rsidR="003238E1" w:rsidRDefault="003238E1" w:rsidP="003238E1">
      <w:pPr>
        <w:pStyle w:val="ListParagraph"/>
      </w:pPr>
      <w:r>
        <w:t xml:space="preserve">  File metadata: 800 bytes</w:t>
      </w:r>
    </w:p>
    <w:p w:rsidR="003238E1" w:rsidRDefault="003238E1" w:rsidP="003238E1">
      <w:pPr>
        <w:pStyle w:val="ListParagraph"/>
      </w:pPr>
      <w:r>
        <w:t xml:space="preserve">  Raw data: 0 bytes</w:t>
      </w:r>
    </w:p>
    <w:p w:rsidR="003238E1" w:rsidRDefault="003238E1" w:rsidP="003238E1">
      <w:pPr>
        <w:pStyle w:val="ListParagraph"/>
      </w:pPr>
      <w:r>
        <w:t xml:space="preserve">  Amount/Percent of tracked free space: 0 bytes/0.0%</w:t>
      </w:r>
    </w:p>
    <w:p w:rsidR="003238E1" w:rsidRDefault="003238E1" w:rsidP="003238E1">
      <w:pPr>
        <w:pStyle w:val="ListParagraph"/>
      </w:pPr>
      <w:r>
        <w:t xml:space="preserve">  Unaccounted space: 0 bytes</w:t>
      </w:r>
    </w:p>
    <w:p w:rsidR="003238E1" w:rsidRDefault="003238E1" w:rsidP="003238E1">
      <w:pPr>
        <w:pStyle w:val="ListParagraph"/>
      </w:pPr>
      <w:r>
        <w:t>Total space: 800 bytes</w:t>
      </w:r>
    </w:p>
    <w:p w:rsidR="00A64CCE" w:rsidRDefault="00A64CCE" w:rsidP="003238E1">
      <w:pPr>
        <w:pStyle w:val="NoSpacing"/>
        <w:rPr>
          <w:sz w:val="24"/>
          <w:szCs w:val="24"/>
        </w:rPr>
      </w:pPr>
    </w:p>
    <w:p w:rsidR="003238E1" w:rsidRDefault="003238E1" w:rsidP="003238E1">
      <w:pPr>
        <w:pStyle w:val="NoSpacing"/>
        <w:rPr>
          <w:sz w:val="24"/>
          <w:szCs w:val="24"/>
        </w:rPr>
      </w:pPr>
      <w:r>
        <w:rPr>
          <w:sz w:val="24"/>
          <w:szCs w:val="24"/>
        </w:rPr>
        <w:t xml:space="preserve">Note that </w:t>
      </w:r>
      <w:r>
        <w:rPr>
          <w:i/>
          <w:sz w:val="24"/>
          <w:szCs w:val="24"/>
        </w:rPr>
        <w:t>no_persist_A.h5</w:t>
      </w:r>
      <w:r>
        <w:rPr>
          <w:sz w:val="24"/>
          <w:szCs w:val="24"/>
        </w:rPr>
        <w:t xml:space="preserve"> contains 800 bytes of file metadata and nothing else; there is no user data and no free space in the file. The file size of the empty HDF5 file </w:t>
      </w:r>
      <w:r>
        <w:rPr>
          <w:i/>
          <w:sz w:val="24"/>
          <w:szCs w:val="24"/>
        </w:rPr>
        <w:t>no_persist_A.h5</w:t>
      </w:r>
      <w:r>
        <w:rPr>
          <w:sz w:val="24"/>
          <w:szCs w:val="24"/>
        </w:rPr>
        <w:t xml:space="preserve"> equals the size of the file metadata.</w:t>
      </w:r>
    </w:p>
    <w:p w:rsidR="003238E1" w:rsidRDefault="003238E1" w:rsidP="003238E1">
      <w:pPr>
        <w:pStyle w:val="NoSpacing"/>
        <w:rPr>
          <w:sz w:val="24"/>
          <w:szCs w:val="24"/>
        </w:rPr>
      </w:pPr>
    </w:p>
    <w:p w:rsidR="003238E1" w:rsidRDefault="003238E1" w:rsidP="003238E1">
      <w:pPr>
        <w:pStyle w:val="NoSpacing"/>
        <w:rPr>
          <w:sz w:val="24"/>
          <w:szCs w:val="24"/>
        </w:rPr>
      </w:pPr>
    </w:p>
    <w:p w:rsidR="003238E1" w:rsidRDefault="003238E1" w:rsidP="003238E1">
      <w:pPr>
        <w:pStyle w:val="NoSpacing"/>
        <w:rPr>
          <w:sz w:val="24"/>
          <w:szCs w:val="24"/>
        </w:rPr>
      </w:pPr>
    </w:p>
    <w:p w:rsidR="003238E1" w:rsidRDefault="003238E1" w:rsidP="003238E1">
      <w:pPr>
        <w:pStyle w:val="Heading3"/>
      </w:pPr>
      <w:bookmarkStart w:id="23" w:name="_Toc321309179"/>
      <w:r>
        <w:t>Session 2: Add Datasets</w:t>
      </w:r>
      <w:bookmarkEnd w:id="23"/>
    </w:p>
    <w:p w:rsidR="003238E1" w:rsidRDefault="003238E1" w:rsidP="003238E1">
      <w:pPr>
        <w:pStyle w:val="NoSpacing"/>
        <w:spacing w:after="200"/>
        <w:rPr>
          <w:i/>
          <w:sz w:val="24"/>
          <w:szCs w:val="24"/>
        </w:rPr>
      </w:pPr>
      <w:r>
        <w:rPr>
          <w:sz w:val="24"/>
          <w:szCs w:val="24"/>
        </w:rPr>
        <w:t xml:space="preserve">In this session, a user opens the empty HDF5 file </w:t>
      </w:r>
      <w:r>
        <w:rPr>
          <w:i/>
          <w:sz w:val="24"/>
          <w:szCs w:val="24"/>
        </w:rPr>
        <w:t>no_persist_A.h5,</w:t>
      </w:r>
      <w:r>
        <w:rPr>
          <w:sz w:val="24"/>
          <w:szCs w:val="24"/>
        </w:rPr>
        <w:t xml:space="preserve"> adds four datasets (</w:t>
      </w:r>
      <w:r w:rsidRPr="003B7974">
        <w:rPr>
          <w:i/>
          <w:sz w:val="24"/>
          <w:szCs w:val="24"/>
        </w:rPr>
        <w:t>dset1</w:t>
      </w:r>
      <w:r>
        <w:rPr>
          <w:sz w:val="24"/>
          <w:szCs w:val="24"/>
        </w:rPr>
        <w:t xml:space="preserve">, </w:t>
      </w:r>
      <w:r w:rsidRPr="003B7974">
        <w:rPr>
          <w:i/>
          <w:sz w:val="24"/>
          <w:szCs w:val="24"/>
        </w:rPr>
        <w:t>dset2</w:t>
      </w:r>
      <w:r>
        <w:rPr>
          <w:sz w:val="24"/>
          <w:szCs w:val="24"/>
        </w:rPr>
        <w:t xml:space="preserve">, </w:t>
      </w:r>
      <w:r w:rsidRPr="003B7974">
        <w:rPr>
          <w:i/>
          <w:sz w:val="24"/>
          <w:szCs w:val="24"/>
        </w:rPr>
        <w:t>dset3</w:t>
      </w:r>
      <w:r>
        <w:rPr>
          <w:i/>
          <w:sz w:val="24"/>
          <w:szCs w:val="24"/>
        </w:rPr>
        <w:t>, and dset4</w:t>
      </w:r>
      <w:r>
        <w:rPr>
          <w:sz w:val="24"/>
          <w:szCs w:val="24"/>
        </w:rPr>
        <w:t>) of different sizes, and closes the file</w:t>
      </w:r>
      <w:r>
        <w:rPr>
          <w:i/>
          <w:sz w:val="24"/>
          <w:szCs w:val="24"/>
        </w:rPr>
        <w:t xml:space="preserve">. </w:t>
      </w:r>
    </w:p>
    <w:p w:rsidR="003238E1" w:rsidRDefault="003238E1" w:rsidP="003238E1">
      <w:pPr>
        <w:pStyle w:val="NoSpacing"/>
        <w:spacing w:after="120"/>
        <w:rPr>
          <w:i/>
          <w:sz w:val="24"/>
          <w:szCs w:val="24"/>
        </w:rPr>
      </w:pPr>
      <w:r>
        <w:rPr>
          <w:sz w:val="24"/>
          <w:szCs w:val="24"/>
        </w:rPr>
        <w:t xml:space="preserve">Running </w:t>
      </w:r>
      <w:r w:rsidRPr="00E62EDE">
        <w:rPr>
          <w:i/>
          <w:sz w:val="24"/>
          <w:szCs w:val="24"/>
        </w:rPr>
        <w:t>h5dump</w:t>
      </w:r>
      <w:r w:rsidRPr="00E62EDE">
        <w:rPr>
          <w:sz w:val="24"/>
          <w:szCs w:val="24"/>
        </w:rPr>
        <w:t xml:space="preserve"> </w:t>
      </w:r>
      <w:r w:rsidRPr="00062B7E">
        <w:rPr>
          <w:i/>
          <w:sz w:val="24"/>
          <w:szCs w:val="24"/>
        </w:rPr>
        <w:t>–H</w:t>
      </w:r>
      <w:r>
        <w:rPr>
          <w:sz w:val="24"/>
          <w:szCs w:val="24"/>
        </w:rPr>
        <w:t xml:space="preserve"> on the updated file produces</w:t>
      </w:r>
      <w:r w:rsidRPr="00E62EDE">
        <w:rPr>
          <w:sz w:val="24"/>
          <w:szCs w:val="24"/>
        </w:rPr>
        <w:t xml:space="preserve"> the following output:</w:t>
      </w:r>
    </w:p>
    <w:p w:rsidR="003238E1" w:rsidRDefault="003238E1" w:rsidP="003238E1">
      <w:pPr>
        <w:pStyle w:val="ListParagraph"/>
        <w:spacing w:before="120"/>
      </w:pPr>
      <w:r>
        <w:t>HDF5 "no_persist_A.h5</w:t>
      </w:r>
      <w:r w:rsidRPr="00062B7E">
        <w:t>" {</w:t>
      </w:r>
    </w:p>
    <w:p w:rsidR="003238E1" w:rsidRDefault="003238E1" w:rsidP="003238E1">
      <w:pPr>
        <w:pStyle w:val="ListParagraph"/>
      </w:pPr>
      <w:r w:rsidRPr="00062B7E">
        <w:t>GROUP "/" {</w:t>
      </w:r>
    </w:p>
    <w:p w:rsidR="003238E1" w:rsidRDefault="003238E1" w:rsidP="003238E1">
      <w:pPr>
        <w:pStyle w:val="ListParagraph"/>
      </w:pPr>
      <w:r w:rsidRPr="00062B7E">
        <w:t xml:space="preserve">   DATASET "dset1" {</w:t>
      </w:r>
    </w:p>
    <w:p w:rsidR="003238E1" w:rsidRDefault="003238E1" w:rsidP="003238E1">
      <w:pPr>
        <w:pStyle w:val="ListParagraph"/>
      </w:pPr>
      <w:r w:rsidRPr="00062B7E">
        <w:t xml:space="preserve">      </w:t>
      </w:r>
      <w:proofErr w:type="gramStart"/>
      <w:r w:rsidRPr="00062B7E">
        <w:t>DATATYPE  H5T</w:t>
      </w:r>
      <w:proofErr w:type="gramEnd"/>
      <w:r w:rsidRPr="00062B7E">
        <w:t>_STD_I32LE</w:t>
      </w:r>
    </w:p>
    <w:p w:rsidR="003238E1" w:rsidRDefault="003238E1" w:rsidP="003238E1">
      <w:pPr>
        <w:pStyle w:val="ListParagraph"/>
      </w:pPr>
      <w:r w:rsidRPr="00062B7E">
        <w:t xml:space="preserve">      </w:t>
      </w:r>
      <w:proofErr w:type="gramStart"/>
      <w:r w:rsidRPr="00062B7E">
        <w:t>DATASPACE  SIMPLE</w:t>
      </w:r>
      <w:proofErr w:type="gramEnd"/>
      <w:r w:rsidRPr="00062B7E">
        <w:t xml:space="preserve"> { ( 10 ) / ( 10 ) }</w:t>
      </w:r>
    </w:p>
    <w:p w:rsidR="003238E1" w:rsidRDefault="003238E1" w:rsidP="003238E1">
      <w:pPr>
        <w:pStyle w:val="ListParagraph"/>
      </w:pPr>
      <w:r w:rsidRPr="00062B7E">
        <w:t xml:space="preserve">   }</w:t>
      </w:r>
    </w:p>
    <w:p w:rsidR="003238E1" w:rsidRDefault="003238E1" w:rsidP="003238E1">
      <w:pPr>
        <w:pStyle w:val="ListParagraph"/>
      </w:pPr>
      <w:r w:rsidRPr="00062B7E">
        <w:t xml:space="preserve">   DATASET "dset2" {</w:t>
      </w:r>
    </w:p>
    <w:p w:rsidR="003238E1" w:rsidRDefault="003238E1" w:rsidP="003238E1">
      <w:pPr>
        <w:pStyle w:val="ListParagraph"/>
      </w:pPr>
      <w:r w:rsidRPr="00062B7E">
        <w:t xml:space="preserve">      </w:t>
      </w:r>
      <w:proofErr w:type="gramStart"/>
      <w:r w:rsidRPr="00062B7E">
        <w:t>DATATYPE  H5T</w:t>
      </w:r>
      <w:proofErr w:type="gramEnd"/>
      <w:r w:rsidRPr="00062B7E">
        <w:t>_STD_I32LE</w:t>
      </w:r>
    </w:p>
    <w:p w:rsidR="003238E1" w:rsidRDefault="003238E1" w:rsidP="003238E1">
      <w:pPr>
        <w:pStyle w:val="ListParagraph"/>
      </w:pPr>
      <w:r w:rsidRPr="00062B7E">
        <w:t xml:space="preserve">      </w:t>
      </w:r>
      <w:proofErr w:type="gramStart"/>
      <w:r w:rsidRPr="00062B7E">
        <w:t>DATASPACE  SIMPLE</w:t>
      </w:r>
      <w:proofErr w:type="gramEnd"/>
      <w:r w:rsidRPr="00062B7E">
        <w:t xml:space="preserve"> { ( 30000 ) / ( 30000 ) }</w:t>
      </w:r>
    </w:p>
    <w:p w:rsidR="003238E1" w:rsidRDefault="003238E1" w:rsidP="003238E1">
      <w:pPr>
        <w:pStyle w:val="ListParagraph"/>
      </w:pPr>
      <w:r w:rsidRPr="00062B7E">
        <w:t xml:space="preserve">   }</w:t>
      </w:r>
    </w:p>
    <w:p w:rsidR="003238E1" w:rsidRDefault="003238E1" w:rsidP="003238E1">
      <w:pPr>
        <w:pStyle w:val="ListParagraph"/>
      </w:pPr>
      <w:r w:rsidRPr="00062B7E">
        <w:t xml:space="preserve">   DATASET "dset3" {</w:t>
      </w:r>
    </w:p>
    <w:p w:rsidR="003238E1" w:rsidRDefault="003238E1" w:rsidP="003238E1">
      <w:pPr>
        <w:pStyle w:val="ListParagraph"/>
      </w:pPr>
      <w:r w:rsidRPr="00062B7E">
        <w:t xml:space="preserve">      </w:t>
      </w:r>
      <w:proofErr w:type="gramStart"/>
      <w:r w:rsidRPr="00062B7E">
        <w:t>DATATYPE  H5T</w:t>
      </w:r>
      <w:proofErr w:type="gramEnd"/>
      <w:r w:rsidRPr="00062B7E">
        <w:t>_STD_I32LE</w:t>
      </w:r>
    </w:p>
    <w:p w:rsidR="003238E1" w:rsidRDefault="003238E1" w:rsidP="003238E1">
      <w:pPr>
        <w:pStyle w:val="ListParagraph"/>
      </w:pPr>
      <w:r w:rsidRPr="00062B7E">
        <w:t xml:space="preserve">      </w:t>
      </w:r>
      <w:proofErr w:type="gramStart"/>
      <w:r w:rsidRPr="00062B7E">
        <w:t>DATASPACE  SIMPLE</w:t>
      </w:r>
      <w:proofErr w:type="gramEnd"/>
      <w:r w:rsidRPr="00062B7E">
        <w:t xml:space="preserve"> { ( 50 ) / ( 50 ) }</w:t>
      </w:r>
    </w:p>
    <w:p w:rsidR="003238E1" w:rsidRDefault="003238E1" w:rsidP="003238E1">
      <w:pPr>
        <w:pStyle w:val="ListParagraph"/>
      </w:pPr>
      <w:r w:rsidRPr="00062B7E">
        <w:t xml:space="preserve">   }</w:t>
      </w:r>
    </w:p>
    <w:p w:rsidR="003238E1" w:rsidRDefault="003238E1" w:rsidP="003238E1">
      <w:pPr>
        <w:pStyle w:val="ListParagraph"/>
      </w:pPr>
      <w:r w:rsidRPr="00062B7E">
        <w:t xml:space="preserve">   DATASET "dset4" {</w:t>
      </w:r>
    </w:p>
    <w:p w:rsidR="003238E1" w:rsidRDefault="003238E1" w:rsidP="003238E1">
      <w:pPr>
        <w:pStyle w:val="ListParagraph"/>
      </w:pPr>
      <w:r w:rsidRPr="00062B7E">
        <w:t xml:space="preserve">      </w:t>
      </w:r>
      <w:proofErr w:type="gramStart"/>
      <w:r w:rsidRPr="00062B7E">
        <w:t>DATATYPE  H5T</w:t>
      </w:r>
      <w:proofErr w:type="gramEnd"/>
      <w:r w:rsidRPr="00062B7E">
        <w:t>_STD_I32LE</w:t>
      </w:r>
    </w:p>
    <w:p w:rsidR="003238E1" w:rsidRDefault="003238E1" w:rsidP="003238E1">
      <w:pPr>
        <w:pStyle w:val="ListParagraph"/>
      </w:pPr>
      <w:r w:rsidRPr="00062B7E">
        <w:t xml:space="preserve">      </w:t>
      </w:r>
      <w:proofErr w:type="gramStart"/>
      <w:r w:rsidRPr="00062B7E">
        <w:t>DATASPACE  SIMPLE</w:t>
      </w:r>
      <w:proofErr w:type="gramEnd"/>
      <w:r w:rsidRPr="00062B7E">
        <w:t xml:space="preserve"> { ( 100 ) / ( 100 ) }</w:t>
      </w:r>
    </w:p>
    <w:p w:rsidR="003238E1" w:rsidRDefault="003238E1" w:rsidP="003238E1">
      <w:pPr>
        <w:pStyle w:val="ListParagraph"/>
      </w:pPr>
      <w:r w:rsidRPr="00062B7E">
        <w:t xml:space="preserve">   }</w:t>
      </w:r>
    </w:p>
    <w:p w:rsidR="003238E1" w:rsidRDefault="003238E1" w:rsidP="003238E1">
      <w:pPr>
        <w:pStyle w:val="ListParagraph"/>
      </w:pPr>
      <w:r w:rsidRPr="00062B7E">
        <w:t>}</w:t>
      </w:r>
    </w:p>
    <w:p w:rsidR="003238E1" w:rsidRDefault="003238E1" w:rsidP="003238E1">
      <w:pPr>
        <w:pStyle w:val="ListParagraph"/>
      </w:pPr>
      <w:r w:rsidRPr="00062B7E">
        <w:t>}</w:t>
      </w:r>
    </w:p>
    <w:p w:rsidR="003238E1" w:rsidRDefault="003238E1" w:rsidP="003238E1">
      <w:pPr>
        <w:pStyle w:val="ListParagraph"/>
        <w:ind w:left="0"/>
      </w:pPr>
    </w:p>
    <w:p w:rsidR="003238E1" w:rsidRDefault="003238E1" w:rsidP="003238E1">
      <w:pPr>
        <w:pStyle w:val="ListParagraph"/>
        <w:spacing w:after="120"/>
        <w:ind w:left="0"/>
        <w:rPr>
          <w:sz w:val="24"/>
          <w:szCs w:val="24"/>
        </w:rPr>
      </w:pPr>
      <w:r w:rsidRPr="00062B7E">
        <w:rPr>
          <w:i/>
          <w:sz w:val="24"/>
          <w:szCs w:val="24"/>
        </w:rPr>
        <w:t>h5stat –</w:t>
      </w:r>
      <w:proofErr w:type="gramStart"/>
      <w:r>
        <w:rPr>
          <w:i/>
          <w:sz w:val="24"/>
          <w:szCs w:val="24"/>
        </w:rPr>
        <w:t>S</w:t>
      </w:r>
      <w:r w:rsidRPr="00062B7E">
        <w:rPr>
          <w:sz w:val="24"/>
          <w:szCs w:val="24"/>
        </w:rPr>
        <w:t xml:space="preserve">  </w:t>
      </w:r>
      <w:r>
        <w:rPr>
          <w:sz w:val="24"/>
          <w:szCs w:val="24"/>
        </w:rPr>
        <w:t>for</w:t>
      </w:r>
      <w:proofErr w:type="gramEnd"/>
      <w:r>
        <w:rPr>
          <w:sz w:val="24"/>
          <w:szCs w:val="24"/>
        </w:rPr>
        <w:t xml:space="preserve"> the updated </w:t>
      </w:r>
      <w:r>
        <w:rPr>
          <w:i/>
          <w:sz w:val="24"/>
          <w:szCs w:val="24"/>
        </w:rPr>
        <w:t>no_persist_A.h5</w:t>
      </w:r>
      <w:r>
        <w:rPr>
          <w:sz w:val="24"/>
          <w:szCs w:val="24"/>
        </w:rPr>
        <w:t xml:space="preserve"> reports:</w:t>
      </w:r>
    </w:p>
    <w:p w:rsidR="003238E1" w:rsidRDefault="003238E1" w:rsidP="003238E1">
      <w:pPr>
        <w:pStyle w:val="ListParagraph"/>
        <w:spacing w:before="120"/>
      </w:pPr>
      <w:r>
        <w:t>Filename: no_persist_A.h5</w:t>
      </w:r>
    </w:p>
    <w:p w:rsidR="003238E1" w:rsidRDefault="003238E1" w:rsidP="003238E1">
      <w:pPr>
        <w:pStyle w:val="ListParagraph"/>
      </w:pPr>
      <w:r>
        <w:t>Summary of file space information:</w:t>
      </w:r>
    </w:p>
    <w:p w:rsidR="003238E1" w:rsidRDefault="003238E1" w:rsidP="003238E1">
      <w:pPr>
        <w:pStyle w:val="ListParagraph"/>
      </w:pPr>
      <w:r>
        <w:t xml:space="preserve">  File metadata: 2216 bytes</w:t>
      </w:r>
    </w:p>
    <w:p w:rsidR="003238E1" w:rsidRDefault="003238E1" w:rsidP="003238E1">
      <w:pPr>
        <w:pStyle w:val="ListParagraph"/>
      </w:pPr>
      <w:r>
        <w:t xml:space="preserve">  Raw data: 120640 bytes</w:t>
      </w:r>
    </w:p>
    <w:p w:rsidR="003238E1" w:rsidRDefault="003238E1" w:rsidP="003238E1">
      <w:pPr>
        <w:pStyle w:val="ListParagraph"/>
      </w:pPr>
      <w:r>
        <w:t xml:space="preserve">  Amount/Percent of tracked free space: 0 bytes/0.0%</w:t>
      </w:r>
    </w:p>
    <w:p w:rsidR="003238E1" w:rsidRDefault="003238E1" w:rsidP="003238E1">
      <w:pPr>
        <w:pStyle w:val="ListParagraph"/>
      </w:pPr>
      <w:r>
        <w:lastRenderedPageBreak/>
        <w:t xml:space="preserve">  Unaccounted space: 1976 bytes</w:t>
      </w:r>
    </w:p>
    <w:p w:rsidR="003238E1" w:rsidRDefault="003238E1" w:rsidP="003238E1">
      <w:pPr>
        <w:pStyle w:val="ListParagraph"/>
      </w:pPr>
      <w:r>
        <w:t>Total space: 124832 bytes</w:t>
      </w:r>
    </w:p>
    <w:p w:rsidR="003238E1" w:rsidRDefault="003238E1" w:rsidP="003238E1">
      <w:pPr>
        <w:rPr>
          <w:sz w:val="24"/>
          <w:szCs w:val="24"/>
        </w:rPr>
      </w:pPr>
      <w:r w:rsidRPr="00E73DC6">
        <w:rPr>
          <w:sz w:val="24"/>
          <w:szCs w:val="24"/>
        </w:rPr>
        <w:t>The data values in the four new dataset objects occupy the 120640 bytes of raw data space</w:t>
      </w:r>
      <w:r>
        <w:rPr>
          <w:sz w:val="24"/>
          <w:szCs w:val="24"/>
        </w:rPr>
        <w:t xml:space="preserve">. The amount of tracked free space in the file is 0 bytes, while there are 1976 bytes of unaccounted space. The unaccounted space is due to the file space management strategy in use for the </w:t>
      </w:r>
      <w:r>
        <w:rPr>
          <w:i/>
          <w:sz w:val="24"/>
          <w:szCs w:val="24"/>
        </w:rPr>
        <w:t xml:space="preserve">no_persist_A.h5 </w:t>
      </w:r>
      <w:r>
        <w:rPr>
          <w:sz w:val="24"/>
          <w:szCs w:val="24"/>
        </w:rPr>
        <w:t xml:space="preserve">HDF5 file. </w:t>
      </w:r>
    </w:p>
    <w:p w:rsidR="003238E1" w:rsidRDefault="003238E1" w:rsidP="003238E1">
      <w:pPr>
        <w:rPr>
          <w:sz w:val="24"/>
          <w:szCs w:val="24"/>
        </w:rPr>
      </w:pPr>
      <w:r>
        <w:rPr>
          <w:sz w:val="24"/>
          <w:szCs w:val="24"/>
        </w:rPr>
        <w:t xml:space="preserve">The </w:t>
      </w:r>
      <w:r w:rsidR="001657C1">
        <w:rPr>
          <w:sz w:val="24"/>
          <w:szCs w:val="24"/>
        </w:rPr>
        <w:t>HDF5 Library</w:t>
      </w:r>
      <w:r>
        <w:rPr>
          <w:sz w:val="24"/>
          <w:szCs w:val="24"/>
        </w:rPr>
        <w:t xml:space="preserve">’s default file space management strategy does not retain tracked free space information across multiple sessions with an HDF5 file. This means the information about free space that is collected by the library during the current session (since the file was opened) is not saved when the file is closed. With the default strategy, free space that is incurred during a particular session can be reused during that session, but is unavailable for reuse in all future sessions. This unavailable file free space is reported as “unaccounted space” in the </w:t>
      </w:r>
      <w:r>
        <w:rPr>
          <w:i/>
          <w:sz w:val="24"/>
          <w:szCs w:val="24"/>
        </w:rPr>
        <w:t>h5stat -S</w:t>
      </w:r>
      <w:r>
        <w:rPr>
          <w:sz w:val="24"/>
          <w:szCs w:val="24"/>
        </w:rPr>
        <w:t xml:space="preserve"> output. </w:t>
      </w:r>
    </w:p>
    <w:p w:rsidR="003238E1" w:rsidRDefault="003238E1" w:rsidP="003238E1">
      <w:pPr>
        <w:rPr>
          <w:sz w:val="24"/>
          <w:szCs w:val="24"/>
        </w:rPr>
      </w:pPr>
      <w:r>
        <w:rPr>
          <w:sz w:val="24"/>
          <w:szCs w:val="24"/>
        </w:rPr>
        <w:t>As demonstrated in this example, file free space can be created not only when HDF5 objects are deleted from a file, but also when they are added. This is because adding an object may introduce gaps in the file as new space is allocated for file metadata and HDF5 dataset values. HDF5 files that might develop large amounts of unaccounted space are candidates for non-default file space management strategies if file size is a concern.</w:t>
      </w:r>
    </w:p>
    <w:p w:rsidR="003238E1" w:rsidRDefault="003238E1" w:rsidP="003238E1">
      <w:pPr>
        <w:rPr>
          <w:sz w:val="24"/>
          <w:szCs w:val="24"/>
        </w:rPr>
      </w:pPr>
    </w:p>
    <w:p w:rsidR="003238E1" w:rsidRDefault="003238E1" w:rsidP="003238E1">
      <w:pPr>
        <w:rPr>
          <w:sz w:val="24"/>
          <w:szCs w:val="24"/>
        </w:rPr>
      </w:pPr>
    </w:p>
    <w:p w:rsidR="003238E1" w:rsidRDefault="003238E1" w:rsidP="003238E1">
      <w:pPr>
        <w:rPr>
          <w:sz w:val="24"/>
          <w:szCs w:val="24"/>
        </w:rPr>
      </w:pPr>
    </w:p>
    <w:p w:rsidR="003238E1" w:rsidRDefault="003238E1" w:rsidP="003238E1">
      <w:pPr>
        <w:pStyle w:val="Heading3"/>
      </w:pPr>
      <w:bookmarkStart w:id="24" w:name="_Toc321309180"/>
      <w:r>
        <w:t>Session 3: Add One Dataset and Delete Another</w:t>
      </w:r>
      <w:bookmarkEnd w:id="24"/>
    </w:p>
    <w:p w:rsidR="003238E1" w:rsidRDefault="003238E1" w:rsidP="003238E1">
      <w:pPr>
        <w:rPr>
          <w:sz w:val="24"/>
          <w:szCs w:val="24"/>
        </w:rPr>
      </w:pPr>
      <w:r>
        <w:rPr>
          <w:sz w:val="24"/>
          <w:szCs w:val="24"/>
        </w:rPr>
        <w:t xml:space="preserve">In session 3 with </w:t>
      </w:r>
      <w:r>
        <w:rPr>
          <w:i/>
          <w:sz w:val="24"/>
          <w:szCs w:val="24"/>
        </w:rPr>
        <w:t>no_persist_A.h5,</w:t>
      </w:r>
      <w:r>
        <w:rPr>
          <w:sz w:val="24"/>
          <w:szCs w:val="24"/>
        </w:rPr>
        <w:t xml:space="preserve"> a user opens the file, adds a new dataset (</w:t>
      </w:r>
      <w:r w:rsidRPr="00000AAC">
        <w:rPr>
          <w:i/>
          <w:sz w:val="24"/>
          <w:szCs w:val="24"/>
        </w:rPr>
        <w:t>dset5</w:t>
      </w:r>
      <w:r>
        <w:rPr>
          <w:sz w:val="24"/>
          <w:szCs w:val="24"/>
        </w:rPr>
        <w:t>), and then deletes an existing dataset (</w:t>
      </w:r>
      <w:r w:rsidRPr="00000AAC">
        <w:rPr>
          <w:i/>
          <w:sz w:val="24"/>
          <w:szCs w:val="24"/>
        </w:rPr>
        <w:t>dset2</w:t>
      </w:r>
      <w:r>
        <w:rPr>
          <w:sz w:val="24"/>
          <w:szCs w:val="24"/>
        </w:rPr>
        <w:t xml:space="preserve">) before closing it. After the file is closed, </w:t>
      </w:r>
      <w:r w:rsidRPr="00000AAC">
        <w:rPr>
          <w:i/>
          <w:sz w:val="24"/>
          <w:szCs w:val="24"/>
        </w:rPr>
        <w:t>h5dump –H</w:t>
      </w:r>
      <w:r>
        <w:rPr>
          <w:sz w:val="24"/>
          <w:szCs w:val="24"/>
        </w:rPr>
        <w:t xml:space="preserve"> outputs the following:  </w:t>
      </w:r>
    </w:p>
    <w:p w:rsidR="003238E1" w:rsidRDefault="003238E1" w:rsidP="003238E1">
      <w:pPr>
        <w:pStyle w:val="ListParagraph"/>
        <w:spacing w:before="120"/>
      </w:pPr>
      <w:r w:rsidRPr="00D2269F">
        <w:t>HDF5 "./</w:t>
      </w:r>
      <w:r>
        <w:t>no_persist_A.h5</w:t>
      </w:r>
      <w:r w:rsidRPr="00D2269F">
        <w:t>" {</w:t>
      </w:r>
    </w:p>
    <w:p w:rsidR="003238E1" w:rsidRDefault="003238E1" w:rsidP="003238E1">
      <w:pPr>
        <w:pStyle w:val="ListParagraph"/>
      </w:pPr>
      <w:r w:rsidRPr="00D2269F">
        <w:t>GROUP "/" {</w:t>
      </w:r>
    </w:p>
    <w:p w:rsidR="003238E1" w:rsidRDefault="003238E1" w:rsidP="003238E1">
      <w:pPr>
        <w:pStyle w:val="ListParagraph"/>
      </w:pPr>
      <w:r w:rsidRPr="00D2269F">
        <w:t xml:space="preserve">   DATASET "dset1" {</w:t>
      </w:r>
    </w:p>
    <w:p w:rsidR="003238E1" w:rsidRDefault="003238E1" w:rsidP="003238E1">
      <w:pPr>
        <w:pStyle w:val="ListParagraph"/>
      </w:pPr>
      <w:r w:rsidRPr="00D2269F">
        <w:t xml:space="preserve">      </w:t>
      </w:r>
      <w:proofErr w:type="gramStart"/>
      <w:r w:rsidRPr="00D2269F">
        <w:t>DATATYPE  H5T</w:t>
      </w:r>
      <w:proofErr w:type="gramEnd"/>
      <w:r w:rsidRPr="00D2269F">
        <w:t>_STD_I32LE</w:t>
      </w:r>
    </w:p>
    <w:p w:rsidR="003238E1" w:rsidRDefault="003238E1" w:rsidP="003238E1">
      <w:pPr>
        <w:pStyle w:val="ListParagraph"/>
      </w:pPr>
      <w:r w:rsidRPr="00D2269F">
        <w:t xml:space="preserve">      </w:t>
      </w:r>
      <w:proofErr w:type="gramStart"/>
      <w:r w:rsidRPr="00D2269F">
        <w:t>DATASPACE  SIMPLE</w:t>
      </w:r>
      <w:proofErr w:type="gramEnd"/>
      <w:r w:rsidRPr="00D2269F">
        <w:t xml:space="preserve"> { ( 10 ) / ( 10 ) }</w:t>
      </w:r>
    </w:p>
    <w:p w:rsidR="003238E1" w:rsidRDefault="003238E1" w:rsidP="003238E1">
      <w:pPr>
        <w:pStyle w:val="ListParagraph"/>
      </w:pPr>
      <w:r w:rsidRPr="00D2269F">
        <w:t xml:space="preserve">   }</w:t>
      </w:r>
    </w:p>
    <w:p w:rsidR="003238E1" w:rsidRDefault="003238E1" w:rsidP="003238E1">
      <w:pPr>
        <w:pStyle w:val="ListParagraph"/>
      </w:pPr>
      <w:r w:rsidRPr="00D2269F">
        <w:t xml:space="preserve">   DATASET "dset3" {</w:t>
      </w:r>
    </w:p>
    <w:p w:rsidR="003238E1" w:rsidRDefault="003238E1" w:rsidP="003238E1">
      <w:pPr>
        <w:pStyle w:val="ListParagraph"/>
      </w:pPr>
      <w:r w:rsidRPr="00D2269F">
        <w:t xml:space="preserve">      </w:t>
      </w:r>
      <w:proofErr w:type="gramStart"/>
      <w:r w:rsidRPr="00D2269F">
        <w:t>DATATYPE  H5T</w:t>
      </w:r>
      <w:proofErr w:type="gramEnd"/>
      <w:r w:rsidRPr="00D2269F">
        <w:t>_STD_I32LE</w:t>
      </w:r>
    </w:p>
    <w:p w:rsidR="003238E1" w:rsidRDefault="003238E1" w:rsidP="003238E1">
      <w:pPr>
        <w:pStyle w:val="ListParagraph"/>
      </w:pPr>
      <w:r w:rsidRPr="00D2269F">
        <w:t xml:space="preserve">      </w:t>
      </w:r>
      <w:proofErr w:type="gramStart"/>
      <w:r w:rsidRPr="00D2269F">
        <w:t>DATASPACE  SIMPLE</w:t>
      </w:r>
      <w:proofErr w:type="gramEnd"/>
      <w:r w:rsidRPr="00D2269F">
        <w:t xml:space="preserve"> { ( 50 ) / ( 50 ) }</w:t>
      </w:r>
    </w:p>
    <w:p w:rsidR="003238E1" w:rsidRDefault="003238E1" w:rsidP="003238E1">
      <w:pPr>
        <w:pStyle w:val="ListParagraph"/>
      </w:pPr>
      <w:r w:rsidRPr="00D2269F">
        <w:t xml:space="preserve">   }</w:t>
      </w:r>
    </w:p>
    <w:p w:rsidR="003238E1" w:rsidRDefault="003238E1" w:rsidP="003238E1">
      <w:pPr>
        <w:pStyle w:val="ListParagraph"/>
      </w:pPr>
      <w:r w:rsidRPr="00D2269F">
        <w:t xml:space="preserve">   DATASET "dset4" {</w:t>
      </w:r>
    </w:p>
    <w:p w:rsidR="003238E1" w:rsidRDefault="003238E1" w:rsidP="003238E1">
      <w:pPr>
        <w:pStyle w:val="ListParagraph"/>
      </w:pPr>
      <w:r w:rsidRPr="00D2269F">
        <w:t xml:space="preserve">      </w:t>
      </w:r>
      <w:proofErr w:type="gramStart"/>
      <w:r w:rsidRPr="00D2269F">
        <w:t>DATATYPE  H5T</w:t>
      </w:r>
      <w:proofErr w:type="gramEnd"/>
      <w:r w:rsidRPr="00D2269F">
        <w:t>_STD_I32LE</w:t>
      </w:r>
    </w:p>
    <w:p w:rsidR="003238E1" w:rsidRDefault="003238E1" w:rsidP="003238E1">
      <w:pPr>
        <w:pStyle w:val="ListParagraph"/>
      </w:pPr>
      <w:r w:rsidRPr="00D2269F">
        <w:t xml:space="preserve">      </w:t>
      </w:r>
      <w:proofErr w:type="gramStart"/>
      <w:r w:rsidRPr="00D2269F">
        <w:t>DATASPACE  SIMPLE</w:t>
      </w:r>
      <w:proofErr w:type="gramEnd"/>
      <w:r w:rsidRPr="00D2269F">
        <w:t xml:space="preserve"> { ( 100 ) / ( 100 ) }</w:t>
      </w:r>
    </w:p>
    <w:p w:rsidR="003238E1" w:rsidRDefault="003238E1" w:rsidP="003238E1">
      <w:pPr>
        <w:pStyle w:val="ListParagraph"/>
      </w:pPr>
      <w:r w:rsidRPr="00D2269F">
        <w:t xml:space="preserve">   }</w:t>
      </w:r>
    </w:p>
    <w:p w:rsidR="003238E1" w:rsidRDefault="003238E1" w:rsidP="003238E1">
      <w:pPr>
        <w:pStyle w:val="ListParagraph"/>
      </w:pPr>
      <w:r w:rsidRPr="00D2269F">
        <w:t xml:space="preserve">   DATASET "dset5" {</w:t>
      </w:r>
    </w:p>
    <w:p w:rsidR="003238E1" w:rsidRDefault="003238E1" w:rsidP="003238E1">
      <w:pPr>
        <w:pStyle w:val="ListParagraph"/>
      </w:pPr>
      <w:r w:rsidRPr="00D2269F">
        <w:t xml:space="preserve">      </w:t>
      </w:r>
      <w:proofErr w:type="gramStart"/>
      <w:r w:rsidRPr="00D2269F">
        <w:t>DATATYPE  H5T</w:t>
      </w:r>
      <w:proofErr w:type="gramEnd"/>
      <w:r w:rsidRPr="00D2269F">
        <w:t>_STD_I32LE</w:t>
      </w:r>
    </w:p>
    <w:p w:rsidR="003238E1" w:rsidRDefault="003238E1" w:rsidP="003238E1">
      <w:pPr>
        <w:pStyle w:val="ListParagraph"/>
      </w:pPr>
      <w:r w:rsidRPr="00D2269F">
        <w:t xml:space="preserve">      </w:t>
      </w:r>
      <w:proofErr w:type="gramStart"/>
      <w:r w:rsidRPr="00D2269F">
        <w:t>DATASPACE  SIMPLE</w:t>
      </w:r>
      <w:proofErr w:type="gramEnd"/>
      <w:r w:rsidRPr="00D2269F">
        <w:t xml:space="preserve"> { ( 1000 ) / ( 1000 ) }</w:t>
      </w:r>
    </w:p>
    <w:p w:rsidR="003238E1" w:rsidRDefault="003238E1" w:rsidP="003238E1">
      <w:pPr>
        <w:pStyle w:val="ListParagraph"/>
      </w:pPr>
      <w:r w:rsidRPr="00D2269F">
        <w:t xml:space="preserve">   }</w:t>
      </w:r>
    </w:p>
    <w:p w:rsidR="003238E1" w:rsidRDefault="003238E1" w:rsidP="003238E1">
      <w:pPr>
        <w:pStyle w:val="ListParagraph"/>
      </w:pPr>
      <w:r w:rsidRPr="00D2269F">
        <w:t>}</w:t>
      </w:r>
    </w:p>
    <w:p w:rsidR="003238E1" w:rsidRDefault="003238E1" w:rsidP="003238E1">
      <w:pPr>
        <w:pStyle w:val="ListParagraph"/>
      </w:pPr>
      <w:r w:rsidRPr="00D2269F">
        <w:t>}</w:t>
      </w:r>
    </w:p>
    <w:p w:rsidR="003238E1" w:rsidRDefault="003238E1" w:rsidP="003238E1">
      <w:pPr>
        <w:spacing w:after="120"/>
        <w:rPr>
          <w:sz w:val="24"/>
          <w:szCs w:val="24"/>
        </w:rPr>
      </w:pPr>
      <w:r w:rsidRPr="00000AAC">
        <w:rPr>
          <w:i/>
          <w:sz w:val="24"/>
          <w:szCs w:val="24"/>
        </w:rPr>
        <w:t>h5stat –</w:t>
      </w:r>
      <w:r>
        <w:rPr>
          <w:i/>
          <w:sz w:val="24"/>
          <w:szCs w:val="24"/>
        </w:rPr>
        <w:t xml:space="preserve">S </w:t>
      </w:r>
      <w:r>
        <w:rPr>
          <w:sz w:val="24"/>
          <w:szCs w:val="24"/>
        </w:rPr>
        <w:t>reports:</w:t>
      </w:r>
    </w:p>
    <w:p w:rsidR="003238E1" w:rsidRDefault="003238E1" w:rsidP="003238E1">
      <w:pPr>
        <w:pStyle w:val="ListParagraph"/>
      </w:pPr>
      <w:r w:rsidRPr="00D2269F">
        <w:t>Filename: ./</w:t>
      </w:r>
      <w:r>
        <w:t>no_persist_A.h5</w:t>
      </w:r>
    </w:p>
    <w:p w:rsidR="003238E1" w:rsidRDefault="003238E1" w:rsidP="003238E1">
      <w:pPr>
        <w:pStyle w:val="ListParagraph"/>
      </w:pPr>
      <w:r w:rsidRPr="00D2269F">
        <w:lastRenderedPageBreak/>
        <w:t xml:space="preserve">Summary of </w:t>
      </w:r>
      <w:r>
        <w:t>file space</w:t>
      </w:r>
      <w:r w:rsidRPr="00D2269F">
        <w:t xml:space="preserve"> information:</w:t>
      </w:r>
    </w:p>
    <w:p w:rsidR="003238E1" w:rsidRDefault="003238E1" w:rsidP="003238E1">
      <w:pPr>
        <w:pStyle w:val="ListParagraph"/>
      </w:pPr>
      <w:r w:rsidRPr="00D2269F">
        <w:t xml:space="preserve">  File metadata: 2216 bytes</w:t>
      </w:r>
    </w:p>
    <w:p w:rsidR="003238E1" w:rsidRDefault="003238E1" w:rsidP="003238E1">
      <w:pPr>
        <w:pStyle w:val="ListParagraph"/>
      </w:pPr>
      <w:r w:rsidRPr="00D2269F">
        <w:t xml:space="preserve">  Raw data: 4640 bytes</w:t>
      </w:r>
    </w:p>
    <w:p w:rsidR="003238E1" w:rsidRDefault="003238E1" w:rsidP="003238E1">
      <w:pPr>
        <w:pStyle w:val="ListParagraph"/>
      </w:pPr>
      <w:r w:rsidRPr="00D2269F">
        <w:t xml:space="preserve">  Amount/Percent of tracked free space: 0 bytes/0.0%</w:t>
      </w:r>
    </w:p>
    <w:p w:rsidR="003238E1" w:rsidRDefault="003238E1" w:rsidP="003238E1">
      <w:pPr>
        <w:pStyle w:val="ListParagraph"/>
      </w:pPr>
      <w:r w:rsidRPr="00D2269F">
        <w:t xml:space="preserve">  Unaccounted space: 124024 bytes</w:t>
      </w:r>
    </w:p>
    <w:p w:rsidR="003238E1" w:rsidRDefault="003238E1" w:rsidP="003238E1">
      <w:pPr>
        <w:pStyle w:val="ListParagraph"/>
      </w:pPr>
      <w:r w:rsidRPr="00D2269F">
        <w:t>Total</w:t>
      </w:r>
      <w:r>
        <w:t xml:space="preserve"> space</w:t>
      </w:r>
      <w:r w:rsidRPr="00D2269F">
        <w:t>: 130880 bytes</w:t>
      </w:r>
    </w:p>
    <w:p w:rsidR="003238E1" w:rsidRDefault="003238E1" w:rsidP="003238E1">
      <w:pPr>
        <w:rPr>
          <w:sz w:val="24"/>
          <w:szCs w:val="24"/>
        </w:rPr>
      </w:pPr>
      <w:r>
        <w:rPr>
          <w:sz w:val="24"/>
          <w:szCs w:val="24"/>
        </w:rPr>
        <w:t xml:space="preserve">At this point, the amount of unaccounted space consists of the 1976 bytes that were there when the user opened the file, and the additional free space incurred in the latest session due to the addition of </w:t>
      </w:r>
      <w:r>
        <w:rPr>
          <w:i/>
          <w:sz w:val="24"/>
          <w:szCs w:val="24"/>
        </w:rPr>
        <w:t>dset5</w:t>
      </w:r>
      <w:r>
        <w:rPr>
          <w:sz w:val="24"/>
          <w:szCs w:val="24"/>
        </w:rPr>
        <w:t xml:space="preserve"> and the deletion of </w:t>
      </w:r>
      <w:r>
        <w:rPr>
          <w:i/>
          <w:sz w:val="24"/>
          <w:szCs w:val="24"/>
        </w:rPr>
        <w:t>dset2</w:t>
      </w:r>
      <w:r>
        <w:rPr>
          <w:sz w:val="24"/>
          <w:szCs w:val="24"/>
        </w:rPr>
        <w:t xml:space="preserve">. The HDF5 file </w:t>
      </w:r>
      <w:r>
        <w:rPr>
          <w:i/>
          <w:sz w:val="24"/>
          <w:szCs w:val="24"/>
        </w:rPr>
        <w:t>no_persist_A.h5</w:t>
      </w:r>
      <w:r>
        <w:rPr>
          <w:sz w:val="24"/>
          <w:szCs w:val="24"/>
        </w:rPr>
        <w:t xml:space="preserve"> now contains fragments of lost space resulting from the manipulation of the HDF5 objects in the file and the use of the default file space management strategy. Notice that there is still no tracked free space.</w:t>
      </w:r>
    </w:p>
    <w:p w:rsidR="003238E1" w:rsidRDefault="003238E1" w:rsidP="003238E1">
      <w:pPr>
        <w:rPr>
          <w:sz w:val="24"/>
          <w:szCs w:val="24"/>
        </w:rPr>
      </w:pPr>
      <w:r>
        <w:rPr>
          <w:sz w:val="24"/>
          <w:szCs w:val="24"/>
        </w:rPr>
        <w:t xml:space="preserve">Note that the </w:t>
      </w:r>
      <w:r>
        <w:rPr>
          <w:i/>
          <w:sz w:val="24"/>
          <w:szCs w:val="24"/>
        </w:rPr>
        <w:t xml:space="preserve">no_persist_A.h5 </w:t>
      </w:r>
      <w:r w:rsidRPr="00C25628">
        <w:rPr>
          <w:sz w:val="24"/>
          <w:szCs w:val="24"/>
        </w:rPr>
        <w:t xml:space="preserve">file space is now </w:t>
      </w:r>
      <w:r>
        <w:rPr>
          <w:sz w:val="24"/>
          <w:szCs w:val="24"/>
        </w:rPr>
        <w:t>almost 95</w:t>
      </w:r>
      <w:r w:rsidRPr="00C25628">
        <w:rPr>
          <w:sz w:val="24"/>
          <w:szCs w:val="24"/>
        </w:rPr>
        <w:t>% unaccounted space and</w:t>
      </w:r>
      <w:r w:rsidDel="00DC61D6">
        <w:rPr>
          <w:sz w:val="24"/>
          <w:szCs w:val="24"/>
        </w:rPr>
        <w:t xml:space="preserve"> </w:t>
      </w:r>
      <w:r>
        <w:rPr>
          <w:sz w:val="24"/>
          <w:szCs w:val="24"/>
        </w:rPr>
        <w:t xml:space="preserve">the 120000 bytes of space that originally stored the data values for </w:t>
      </w:r>
      <w:r>
        <w:rPr>
          <w:i/>
          <w:sz w:val="24"/>
          <w:szCs w:val="24"/>
        </w:rPr>
        <w:t>dset2</w:t>
      </w:r>
      <w:r>
        <w:rPr>
          <w:sz w:val="24"/>
          <w:szCs w:val="24"/>
        </w:rPr>
        <w:t xml:space="preserve"> make up a substantial fraction of that. HDF5 files that will have dataset objects deleted from them are candidates for non-default file space management strategies if file size is a concern.</w:t>
      </w:r>
    </w:p>
    <w:p w:rsidR="003238E1" w:rsidRDefault="003238E1" w:rsidP="003238E1">
      <w:pPr>
        <w:rPr>
          <w:sz w:val="24"/>
          <w:szCs w:val="24"/>
        </w:rPr>
      </w:pPr>
    </w:p>
    <w:p w:rsidR="003238E1" w:rsidRDefault="003238E1" w:rsidP="003238E1">
      <w:pPr>
        <w:rPr>
          <w:sz w:val="24"/>
          <w:szCs w:val="24"/>
        </w:rPr>
      </w:pPr>
    </w:p>
    <w:p w:rsidR="003238E1" w:rsidRDefault="003238E1" w:rsidP="003238E1">
      <w:pPr>
        <w:rPr>
          <w:sz w:val="24"/>
          <w:szCs w:val="24"/>
        </w:rPr>
      </w:pPr>
    </w:p>
    <w:p w:rsidR="003238E1" w:rsidRDefault="003238E1" w:rsidP="003238E1">
      <w:pPr>
        <w:pStyle w:val="Heading2"/>
      </w:pPr>
      <w:bookmarkStart w:id="25" w:name="_Toc321309181"/>
      <w:r>
        <w:t>Scenario B:  Alternative File Space Management Strategy</w:t>
      </w:r>
      <w:bookmarkEnd w:id="25"/>
    </w:p>
    <w:p w:rsidR="003238E1" w:rsidRDefault="003238E1" w:rsidP="003238E1"/>
    <w:p w:rsidR="003238E1" w:rsidRDefault="003238E1" w:rsidP="003238E1"/>
    <w:p w:rsidR="003238E1" w:rsidRPr="003238E1" w:rsidRDefault="003238E1" w:rsidP="003238E1"/>
    <w:p w:rsidR="003238E1" w:rsidRDefault="003238E1" w:rsidP="003238E1">
      <w:pPr>
        <w:pStyle w:val="Heading3"/>
      </w:pPr>
      <w:bookmarkStart w:id="26" w:name="_Toc321309182"/>
      <w:r>
        <w:t>Session 1: Create an Empty File</w:t>
      </w:r>
      <w:bookmarkEnd w:id="26"/>
    </w:p>
    <w:p w:rsidR="003238E1" w:rsidRDefault="003238E1" w:rsidP="003238E1">
      <w:pPr>
        <w:rPr>
          <w:sz w:val="24"/>
          <w:szCs w:val="24"/>
        </w:rPr>
      </w:pPr>
      <w:r>
        <w:rPr>
          <w:sz w:val="24"/>
          <w:szCs w:val="24"/>
        </w:rPr>
        <w:t>In the first session of this scenario, a user creates an HDF5 file named persist_B.h5</w:t>
      </w:r>
      <w:r>
        <w:rPr>
          <w:i/>
          <w:sz w:val="24"/>
          <w:szCs w:val="24"/>
        </w:rPr>
        <w:t xml:space="preserve"> </w:t>
      </w:r>
      <w:r>
        <w:rPr>
          <w:sz w:val="24"/>
          <w:szCs w:val="24"/>
        </w:rPr>
        <w:t xml:space="preserve">using </w:t>
      </w:r>
      <w:commentRangeStart w:id="27"/>
      <w:r>
        <w:rPr>
          <w:sz w:val="24"/>
          <w:szCs w:val="24"/>
        </w:rPr>
        <w:t>a non-default file space management strategy (</w:t>
      </w:r>
      <w:commentRangeStart w:id="28"/>
      <w:r>
        <w:rPr>
          <w:sz w:val="24"/>
          <w:szCs w:val="24"/>
        </w:rPr>
        <w:t>H5F_FILE_SPACE_ALL_PERSIST, defined elsewhere</w:t>
      </w:r>
      <w:commentRangeEnd w:id="28"/>
      <w:r>
        <w:rPr>
          <w:rStyle w:val="CommentReference"/>
        </w:rPr>
        <w:commentReference w:id="28"/>
      </w:r>
      <w:r>
        <w:rPr>
          <w:sz w:val="24"/>
          <w:szCs w:val="24"/>
        </w:rPr>
        <w:t>)</w:t>
      </w:r>
      <w:commentRangeEnd w:id="27"/>
      <w:r>
        <w:rPr>
          <w:rStyle w:val="CommentReference"/>
          <w:vanish/>
        </w:rPr>
        <w:commentReference w:id="27"/>
      </w:r>
      <w:r>
        <w:rPr>
          <w:sz w:val="24"/>
          <w:szCs w:val="24"/>
        </w:rPr>
        <w:t xml:space="preserve">. </w:t>
      </w:r>
      <w:commentRangeStart w:id="29"/>
      <w:r>
        <w:rPr>
          <w:sz w:val="24"/>
          <w:szCs w:val="24"/>
        </w:rPr>
        <w:t>The file is closed before any HDF5 objects are added to it.</w:t>
      </w:r>
      <w:commentRangeEnd w:id="29"/>
      <w:r>
        <w:rPr>
          <w:rStyle w:val="CommentReference"/>
          <w:vanish/>
        </w:rPr>
        <w:commentReference w:id="29"/>
      </w:r>
    </w:p>
    <w:p w:rsidR="003238E1" w:rsidRDefault="003238E1" w:rsidP="003238E1">
      <w:pPr>
        <w:rPr>
          <w:sz w:val="24"/>
          <w:szCs w:val="24"/>
        </w:rPr>
      </w:pPr>
    </w:p>
    <w:p w:rsidR="003238E1" w:rsidRDefault="003238E1" w:rsidP="003238E1">
      <w:pPr>
        <w:rPr>
          <w:sz w:val="24"/>
          <w:szCs w:val="24"/>
        </w:rPr>
      </w:pPr>
    </w:p>
    <w:p w:rsidR="003238E1" w:rsidRDefault="003238E1" w:rsidP="003238E1">
      <w:pPr>
        <w:rPr>
          <w:sz w:val="24"/>
          <w:szCs w:val="24"/>
        </w:rPr>
      </w:pPr>
    </w:p>
    <w:p w:rsidR="003238E1" w:rsidRDefault="003238E1" w:rsidP="003238E1">
      <w:pPr>
        <w:pStyle w:val="Heading3"/>
      </w:pPr>
      <w:bookmarkStart w:id="30" w:name="_Toc321309183"/>
      <w:r>
        <w:t>Session 2: Add Datasets</w:t>
      </w:r>
      <w:bookmarkEnd w:id="30"/>
    </w:p>
    <w:p w:rsidR="003238E1" w:rsidRDefault="003238E1" w:rsidP="003238E1">
      <w:pPr>
        <w:rPr>
          <w:sz w:val="24"/>
          <w:szCs w:val="24"/>
        </w:rPr>
      </w:pPr>
      <w:r w:rsidRPr="0022666E">
        <w:rPr>
          <w:sz w:val="24"/>
        </w:rPr>
        <w:t>The HDF5 file</w:t>
      </w:r>
      <w:r>
        <w:rPr>
          <w:sz w:val="24"/>
        </w:rPr>
        <w:t xml:space="preserve"> persist_B.h5</w:t>
      </w:r>
      <w:r w:rsidRPr="0022666E">
        <w:rPr>
          <w:sz w:val="24"/>
        </w:rPr>
        <w:t xml:space="preserve"> is re-opened and </w:t>
      </w:r>
      <w:r>
        <w:rPr>
          <w:sz w:val="24"/>
        </w:rPr>
        <w:t xml:space="preserve">the same four </w:t>
      </w:r>
      <w:r w:rsidRPr="0022666E">
        <w:rPr>
          <w:sz w:val="24"/>
        </w:rPr>
        <w:t xml:space="preserve">datasets </w:t>
      </w:r>
      <w:r>
        <w:rPr>
          <w:sz w:val="24"/>
          <w:szCs w:val="24"/>
        </w:rPr>
        <w:t>(</w:t>
      </w:r>
      <w:r>
        <w:rPr>
          <w:i/>
          <w:sz w:val="24"/>
          <w:szCs w:val="24"/>
        </w:rPr>
        <w:t>dset1</w:t>
      </w:r>
      <w:r>
        <w:rPr>
          <w:sz w:val="24"/>
          <w:szCs w:val="24"/>
        </w:rPr>
        <w:t xml:space="preserve">, </w:t>
      </w:r>
      <w:r>
        <w:rPr>
          <w:i/>
          <w:sz w:val="24"/>
          <w:szCs w:val="24"/>
        </w:rPr>
        <w:t>dset2</w:t>
      </w:r>
      <w:r>
        <w:rPr>
          <w:sz w:val="24"/>
          <w:szCs w:val="24"/>
        </w:rPr>
        <w:t xml:space="preserve">, </w:t>
      </w:r>
      <w:r>
        <w:rPr>
          <w:i/>
          <w:sz w:val="24"/>
          <w:szCs w:val="24"/>
        </w:rPr>
        <w:t>dset3, and dset4</w:t>
      </w:r>
      <w:r>
        <w:rPr>
          <w:sz w:val="24"/>
          <w:szCs w:val="24"/>
        </w:rPr>
        <w:t xml:space="preserve">) that were added to </w:t>
      </w:r>
      <w:r>
        <w:rPr>
          <w:i/>
          <w:sz w:val="24"/>
          <w:szCs w:val="24"/>
        </w:rPr>
        <w:t xml:space="preserve">no_persist_A.h5 </w:t>
      </w:r>
      <w:r>
        <w:rPr>
          <w:sz w:val="24"/>
          <w:szCs w:val="24"/>
        </w:rPr>
        <w:t>in Scenario A, Session 2 are added to persist_B.h5</w:t>
      </w:r>
      <w:r>
        <w:rPr>
          <w:i/>
          <w:sz w:val="24"/>
          <w:szCs w:val="24"/>
        </w:rPr>
        <w:t xml:space="preserve"> </w:t>
      </w:r>
      <w:r>
        <w:rPr>
          <w:sz w:val="24"/>
          <w:szCs w:val="24"/>
        </w:rPr>
        <w:t xml:space="preserve">before it is closed. </w:t>
      </w:r>
    </w:p>
    <w:p w:rsidR="003238E1" w:rsidRDefault="003238E1" w:rsidP="003238E1">
      <w:pPr>
        <w:pStyle w:val="ListParagraph"/>
        <w:spacing w:after="120"/>
        <w:ind w:left="0"/>
        <w:rPr>
          <w:sz w:val="24"/>
          <w:szCs w:val="24"/>
        </w:rPr>
      </w:pPr>
      <w:r w:rsidRPr="00062B7E">
        <w:rPr>
          <w:i/>
          <w:sz w:val="24"/>
          <w:szCs w:val="24"/>
        </w:rPr>
        <w:t>h5stat –</w:t>
      </w:r>
      <w:proofErr w:type="gramStart"/>
      <w:r>
        <w:rPr>
          <w:i/>
          <w:sz w:val="24"/>
          <w:szCs w:val="24"/>
        </w:rPr>
        <w:t>S</w:t>
      </w:r>
      <w:r w:rsidRPr="00062B7E">
        <w:rPr>
          <w:sz w:val="24"/>
          <w:szCs w:val="24"/>
        </w:rPr>
        <w:t xml:space="preserve">  </w:t>
      </w:r>
      <w:r>
        <w:rPr>
          <w:sz w:val="24"/>
          <w:szCs w:val="24"/>
        </w:rPr>
        <w:t>for</w:t>
      </w:r>
      <w:proofErr w:type="gramEnd"/>
      <w:r>
        <w:rPr>
          <w:sz w:val="24"/>
          <w:szCs w:val="24"/>
        </w:rPr>
        <w:t xml:space="preserve"> the updated </w:t>
      </w:r>
      <w:r w:rsidRPr="00062B7E">
        <w:rPr>
          <w:i/>
          <w:sz w:val="24"/>
          <w:szCs w:val="24"/>
        </w:rPr>
        <w:t>persist</w:t>
      </w:r>
      <w:r>
        <w:rPr>
          <w:i/>
          <w:sz w:val="24"/>
          <w:szCs w:val="24"/>
        </w:rPr>
        <w:t>_B</w:t>
      </w:r>
      <w:r w:rsidRPr="00062B7E">
        <w:rPr>
          <w:i/>
          <w:sz w:val="24"/>
          <w:szCs w:val="24"/>
        </w:rPr>
        <w:t>.h5</w:t>
      </w:r>
      <w:r>
        <w:rPr>
          <w:sz w:val="24"/>
          <w:szCs w:val="24"/>
        </w:rPr>
        <w:t xml:space="preserve"> reports:</w:t>
      </w:r>
    </w:p>
    <w:p w:rsidR="003238E1" w:rsidRDefault="003238E1" w:rsidP="003238E1">
      <w:pPr>
        <w:pStyle w:val="ListParagraph"/>
        <w:spacing w:before="120"/>
      </w:pPr>
      <w:r w:rsidRPr="00E97256">
        <w:t>Filename: ./persist</w:t>
      </w:r>
      <w:r>
        <w:t>_B</w:t>
      </w:r>
      <w:r w:rsidRPr="00E97256">
        <w:t>.h5</w:t>
      </w:r>
    </w:p>
    <w:p w:rsidR="003238E1" w:rsidRDefault="003238E1" w:rsidP="003238E1">
      <w:pPr>
        <w:pStyle w:val="ListParagraph"/>
      </w:pPr>
      <w:r w:rsidRPr="00E97256">
        <w:t xml:space="preserve">Summary of </w:t>
      </w:r>
      <w:r>
        <w:t>file space information</w:t>
      </w:r>
      <w:r w:rsidRPr="00E97256">
        <w:t>:</w:t>
      </w:r>
    </w:p>
    <w:p w:rsidR="003238E1" w:rsidRDefault="003238E1" w:rsidP="003238E1">
      <w:pPr>
        <w:pStyle w:val="ListParagraph"/>
      </w:pPr>
      <w:r w:rsidRPr="00E97256">
        <w:t xml:space="preserve">  File metadata: 2391 bytes</w:t>
      </w:r>
    </w:p>
    <w:p w:rsidR="003238E1" w:rsidRDefault="003238E1" w:rsidP="003238E1">
      <w:pPr>
        <w:pStyle w:val="ListParagraph"/>
      </w:pPr>
      <w:r w:rsidRPr="00E97256">
        <w:t xml:space="preserve">  Raw data: 120640 bytes</w:t>
      </w:r>
    </w:p>
    <w:p w:rsidR="003238E1" w:rsidRDefault="003238E1" w:rsidP="003238E1">
      <w:pPr>
        <w:pStyle w:val="ListParagraph"/>
      </w:pPr>
      <w:r w:rsidRPr="00E97256">
        <w:t xml:space="preserve">  Amount/Percent of tracked free space: 1854 bytes/1.5%</w:t>
      </w:r>
    </w:p>
    <w:p w:rsidR="003238E1" w:rsidRDefault="003238E1" w:rsidP="003238E1">
      <w:pPr>
        <w:pStyle w:val="ListParagraph"/>
      </w:pPr>
      <w:r w:rsidRPr="00E97256">
        <w:t xml:space="preserve">  Unaccounted space: 0 bytes</w:t>
      </w:r>
    </w:p>
    <w:p w:rsidR="003238E1" w:rsidRDefault="003238E1" w:rsidP="003238E1">
      <w:pPr>
        <w:pStyle w:val="ListParagraph"/>
      </w:pPr>
      <w:r w:rsidRPr="00E97256">
        <w:t>Total</w:t>
      </w:r>
      <w:r>
        <w:t xml:space="preserve"> space</w:t>
      </w:r>
      <w:r w:rsidRPr="00E97256">
        <w:t>: 124885 bytes</w:t>
      </w:r>
    </w:p>
    <w:p w:rsidR="003238E1" w:rsidRDefault="003238E1" w:rsidP="003238E1">
      <w:pPr>
        <w:pStyle w:val="NoSpacing"/>
        <w:spacing w:after="200"/>
        <w:rPr>
          <w:sz w:val="24"/>
          <w:szCs w:val="24"/>
        </w:rPr>
      </w:pPr>
      <w:r>
        <w:rPr>
          <w:sz w:val="24"/>
          <w:szCs w:val="24"/>
        </w:rPr>
        <w:t xml:space="preserve">In contrast to </w:t>
      </w:r>
      <w:r>
        <w:rPr>
          <w:i/>
          <w:sz w:val="24"/>
          <w:szCs w:val="24"/>
        </w:rPr>
        <w:t>no_persist_A.h5</w:t>
      </w:r>
      <w:r>
        <w:rPr>
          <w:sz w:val="24"/>
          <w:szCs w:val="24"/>
        </w:rPr>
        <w:t xml:space="preserve"> after Session2, persist_B.h5 contains no unaccounted space. It does, however, contain 1854 bytes of tracked free space. The amount of file metadata in </w:t>
      </w:r>
      <w:r w:rsidRPr="000A7664">
        <w:rPr>
          <w:i/>
          <w:sz w:val="24"/>
          <w:szCs w:val="24"/>
        </w:rPr>
        <w:t>persist_B.h5</w:t>
      </w:r>
      <w:r>
        <w:rPr>
          <w:i/>
          <w:sz w:val="24"/>
          <w:szCs w:val="24"/>
        </w:rPr>
        <w:t xml:space="preserve"> </w:t>
      </w:r>
      <w:r>
        <w:rPr>
          <w:sz w:val="24"/>
          <w:szCs w:val="24"/>
        </w:rPr>
        <w:t xml:space="preserve">(2391 </w:t>
      </w:r>
      <w:r>
        <w:rPr>
          <w:sz w:val="24"/>
          <w:szCs w:val="24"/>
        </w:rPr>
        <w:lastRenderedPageBreak/>
        <w:t xml:space="preserve">bytes) is slightly larger than what was in </w:t>
      </w:r>
      <w:r>
        <w:rPr>
          <w:i/>
          <w:sz w:val="24"/>
          <w:szCs w:val="24"/>
        </w:rPr>
        <w:t xml:space="preserve">no_persist_A.h5 </w:t>
      </w:r>
      <w:r>
        <w:rPr>
          <w:sz w:val="24"/>
          <w:szCs w:val="24"/>
        </w:rPr>
        <w:t xml:space="preserve">(2216 bytes). This increase is due to the extra metadata used by the library to save the tracked free space information. </w:t>
      </w:r>
    </w:p>
    <w:p w:rsidR="003238E1" w:rsidRDefault="003238E1" w:rsidP="003238E1">
      <w:pPr>
        <w:pStyle w:val="NoSpacing"/>
        <w:spacing w:after="120"/>
        <w:rPr>
          <w:sz w:val="24"/>
          <w:szCs w:val="24"/>
        </w:rPr>
      </w:pPr>
      <w:r>
        <w:rPr>
          <w:sz w:val="24"/>
          <w:szCs w:val="24"/>
        </w:rPr>
        <w:t xml:space="preserve">The </w:t>
      </w:r>
      <w:commentRangeStart w:id="31"/>
      <w:commentRangeStart w:id="32"/>
      <w:r>
        <w:rPr>
          <w:i/>
          <w:sz w:val="24"/>
          <w:szCs w:val="24"/>
        </w:rPr>
        <w:t xml:space="preserve">h5stat –s </w:t>
      </w:r>
      <w:commentRangeEnd w:id="31"/>
      <w:r>
        <w:rPr>
          <w:rStyle w:val="CommentReference"/>
          <w:vanish/>
        </w:rPr>
        <w:commentReference w:id="31"/>
      </w:r>
      <w:commentRangeEnd w:id="32"/>
      <w:r>
        <w:rPr>
          <w:rStyle w:val="CommentReference"/>
          <w:vanish/>
        </w:rPr>
        <w:commentReference w:id="32"/>
      </w:r>
      <w:r>
        <w:rPr>
          <w:sz w:val="24"/>
          <w:szCs w:val="24"/>
        </w:rPr>
        <w:t xml:space="preserve">command shows more detail about the </w:t>
      </w:r>
      <w:r w:rsidRPr="00EC49C9">
        <w:rPr>
          <w:sz w:val="24"/>
          <w:szCs w:val="24"/>
        </w:rPr>
        <w:t xml:space="preserve">distribution of </w:t>
      </w:r>
      <w:r>
        <w:rPr>
          <w:sz w:val="24"/>
          <w:szCs w:val="24"/>
        </w:rPr>
        <w:t xml:space="preserve">tracked </w:t>
      </w:r>
      <w:r w:rsidRPr="00EC49C9">
        <w:rPr>
          <w:sz w:val="24"/>
          <w:szCs w:val="24"/>
        </w:rPr>
        <w:t>free space</w:t>
      </w:r>
      <w:r>
        <w:rPr>
          <w:sz w:val="24"/>
          <w:szCs w:val="24"/>
        </w:rPr>
        <w:t xml:space="preserve"> persist_B.h5: </w:t>
      </w:r>
    </w:p>
    <w:p w:rsidR="003238E1" w:rsidRPr="002658D9" w:rsidRDefault="003238E1" w:rsidP="003238E1">
      <w:pPr>
        <w:pStyle w:val="ListParagraph"/>
      </w:pPr>
      <w:r w:rsidRPr="002658D9">
        <w:t>Filename:</w:t>
      </w:r>
      <w:r>
        <w:t xml:space="preserve"> persist_B.h5</w:t>
      </w:r>
    </w:p>
    <w:p w:rsidR="003238E1" w:rsidRPr="002658D9" w:rsidRDefault="003238E1" w:rsidP="003238E1">
      <w:pPr>
        <w:pStyle w:val="ListParagraph"/>
      </w:pPr>
      <w:r w:rsidRPr="002658D9">
        <w:t>Small size free-space sections (&lt; 10 bytes):</w:t>
      </w:r>
    </w:p>
    <w:p w:rsidR="003238E1" w:rsidRPr="002658D9" w:rsidRDefault="003238E1" w:rsidP="003238E1">
      <w:pPr>
        <w:pStyle w:val="ListParagraph"/>
      </w:pPr>
      <w:r w:rsidRPr="002658D9">
        <w:t xml:space="preserve">        Total # of small size sections: 0</w:t>
      </w:r>
    </w:p>
    <w:p w:rsidR="003238E1" w:rsidRPr="002658D9" w:rsidRDefault="003238E1" w:rsidP="003238E1">
      <w:pPr>
        <w:pStyle w:val="ListParagraph"/>
      </w:pPr>
      <w:r w:rsidRPr="002658D9">
        <w:t>Free-space section bins:</w:t>
      </w:r>
    </w:p>
    <w:p w:rsidR="003238E1" w:rsidRPr="002658D9" w:rsidRDefault="003238E1" w:rsidP="003238E1">
      <w:pPr>
        <w:pStyle w:val="ListParagraph"/>
      </w:pPr>
      <w:r w:rsidRPr="002658D9">
        <w:t xml:space="preserve">        # </w:t>
      </w:r>
      <w:proofErr w:type="gramStart"/>
      <w:r w:rsidRPr="002658D9">
        <w:t>of</w:t>
      </w:r>
      <w:proofErr w:type="gramEnd"/>
      <w:r w:rsidRPr="002658D9">
        <w:t xml:space="preserve"> sections of size 10 - 99: 1</w:t>
      </w:r>
    </w:p>
    <w:p w:rsidR="003238E1" w:rsidRPr="002658D9" w:rsidRDefault="003238E1" w:rsidP="003238E1">
      <w:pPr>
        <w:pStyle w:val="ListParagraph"/>
      </w:pPr>
      <w:r w:rsidRPr="002658D9">
        <w:t xml:space="preserve">        # </w:t>
      </w:r>
      <w:proofErr w:type="gramStart"/>
      <w:r w:rsidRPr="002658D9">
        <w:t>of</w:t>
      </w:r>
      <w:proofErr w:type="gramEnd"/>
      <w:r w:rsidRPr="002658D9">
        <w:t xml:space="preserve"> sections of size 1000 - 9999: 1</w:t>
      </w:r>
    </w:p>
    <w:p w:rsidR="003238E1" w:rsidRPr="002658D9" w:rsidRDefault="003238E1" w:rsidP="003238E1">
      <w:pPr>
        <w:pStyle w:val="ListParagraph"/>
      </w:pPr>
      <w:r w:rsidRPr="002658D9">
        <w:t xml:space="preserve">        Total # of sections: 2</w:t>
      </w:r>
    </w:p>
    <w:p w:rsidR="003238E1" w:rsidRDefault="003238E1" w:rsidP="003238E1">
      <w:pPr>
        <w:pStyle w:val="NoSpacing"/>
        <w:rPr>
          <w:sz w:val="24"/>
          <w:szCs w:val="24"/>
        </w:rPr>
      </w:pPr>
      <w:r>
        <w:rPr>
          <w:sz w:val="24"/>
          <w:szCs w:val="24"/>
        </w:rPr>
        <w:t>There are two free-space sections in</w:t>
      </w:r>
      <w:r>
        <w:rPr>
          <w:i/>
          <w:sz w:val="24"/>
          <w:szCs w:val="24"/>
        </w:rPr>
        <w:t xml:space="preserve"> persist_B.h5</w:t>
      </w:r>
      <w:r>
        <w:rPr>
          <w:sz w:val="24"/>
          <w:szCs w:val="24"/>
        </w:rPr>
        <w:t xml:space="preserve">; one section contains between 10 and 99 bytes and the second contains between 1000 and 9999 bytes. </w:t>
      </w:r>
    </w:p>
    <w:p w:rsidR="003238E1" w:rsidRDefault="003238E1" w:rsidP="003238E1">
      <w:pPr>
        <w:pStyle w:val="NoSpacing"/>
        <w:rPr>
          <w:sz w:val="24"/>
          <w:szCs w:val="24"/>
        </w:rPr>
      </w:pPr>
    </w:p>
    <w:p w:rsidR="003238E1" w:rsidRDefault="003238E1" w:rsidP="003238E1">
      <w:pPr>
        <w:pStyle w:val="NoSpacing"/>
        <w:rPr>
          <w:sz w:val="24"/>
          <w:szCs w:val="24"/>
        </w:rPr>
      </w:pPr>
    </w:p>
    <w:p w:rsidR="003238E1" w:rsidRDefault="003238E1" w:rsidP="003238E1">
      <w:pPr>
        <w:pStyle w:val="NoSpacing"/>
        <w:rPr>
          <w:sz w:val="24"/>
          <w:szCs w:val="24"/>
        </w:rPr>
      </w:pPr>
    </w:p>
    <w:p w:rsidR="003238E1" w:rsidRDefault="003238E1" w:rsidP="003238E1">
      <w:pPr>
        <w:pStyle w:val="Heading3"/>
      </w:pPr>
      <w:bookmarkStart w:id="33" w:name="_Toc321309184"/>
      <w:r>
        <w:t>Session 3: Add One Dataset and Delete Another</w:t>
      </w:r>
      <w:bookmarkEnd w:id="33"/>
    </w:p>
    <w:p w:rsidR="003238E1" w:rsidRDefault="003238E1" w:rsidP="003238E1">
      <w:pPr>
        <w:spacing w:after="120"/>
        <w:rPr>
          <w:sz w:val="24"/>
          <w:szCs w:val="24"/>
        </w:rPr>
      </w:pPr>
      <w:r>
        <w:rPr>
          <w:sz w:val="24"/>
          <w:szCs w:val="24"/>
        </w:rPr>
        <w:t xml:space="preserve">A user reopens </w:t>
      </w:r>
      <w:r w:rsidRPr="00F27F5B">
        <w:rPr>
          <w:i/>
          <w:sz w:val="24"/>
          <w:szCs w:val="24"/>
        </w:rPr>
        <w:t>persist_B.h5</w:t>
      </w:r>
      <w:r>
        <w:rPr>
          <w:sz w:val="24"/>
          <w:szCs w:val="24"/>
        </w:rPr>
        <w:t xml:space="preserve">, adds </w:t>
      </w:r>
      <w:r w:rsidRPr="00000AAC">
        <w:rPr>
          <w:i/>
          <w:sz w:val="24"/>
          <w:szCs w:val="24"/>
        </w:rPr>
        <w:t>dset5</w:t>
      </w:r>
      <w:r>
        <w:rPr>
          <w:i/>
          <w:sz w:val="24"/>
          <w:szCs w:val="24"/>
        </w:rPr>
        <w:t>,</w:t>
      </w:r>
      <w:r>
        <w:rPr>
          <w:sz w:val="24"/>
          <w:szCs w:val="24"/>
        </w:rPr>
        <w:t xml:space="preserve"> deletes </w:t>
      </w:r>
      <w:r w:rsidRPr="00000AAC">
        <w:rPr>
          <w:i/>
          <w:sz w:val="24"/>
          <w:szCs w:val="24"/>
        </w:rPr>
        <w:t>dset</w:t>
      </w:r>
      <w:r>
        <w:rPr>
          <w:i/>
          <w:sz w:val="24"/>
          <w:szCs w:val="24"/>
        </w:rPr>
        <w:t>2,</w:t>
      </w:r>
      <w:r>
        <w:rPr>
          <w:sz w:val="24"/>
          <w:szCs w:val="24"/>
        </w:rPr>
        <w:t xml:space="preserve"> and closes the file. After the file is closed </w:t>
      </w:r>
      <w:r w:rsidRPr="00000AAC">
        <w:rPr>
          <w:i/>
          <w:sz w:val="24"/>
          <w:szCs w:val="24"/>
        </w:rPr>
        <w:t>h5stat –S</w:t>
      </w:r>
      <w:r>
        <w:rPr>
          <w:sz w:val="24"/>
          <w:szCs w:val="24"/>
        </w:rPr>
        <w:t xml:space="preserve"> reports:</w:t>
      </w:r>
    </w:p>
    <w:p w:rsidR="003238E1" w:rsidRDefault="003238E1" w:rsidP="003238E1">
      <w:pPr>
        <w:pStyle w:val="ListParagraph"/>
      </w:pPr>
      <w:r w:rsidRPr="001D110F">
        <w:t>Filename: ./persist</w:t>
      </w:r>
      <w:r>
        <w:t>_B</w:t>
      </w:r>
      <w:r w:rsidRPr="001D110F">
        <w:t>.h5</w:t>
      </w:r>
    </w:p>
    <w:p w:rsidR="003238E1" w:rsidRDefault="003238E1" w:rsidP="003238E1">
      <w:pPr>
        <w:pStyle w:val="ListParagraph"/>
      </w:pPr>
      <w:r w:rsidRPr="001D110F">
        <w:t xml:space="preserve">Summary of </w:t>
      </w:r>
      <w:r>
        <w:t>file space information</w:t>
      </w:r>
      <w:r w:rsidRPr="001D110F">
        <w:t>:</w:t>
      </w:r>
    </w:p>
    <w:p w:rsidR="003238E1" w:rsidRDefault="003238E1" w:rsidP="003238E1">
      <w:pPr>
        <w:pStyle w:val="ListParagraph"/>
      </w:pPr>
      <w:r w:rsidRPr="001D110F">
        <w:t xml:space="preserve">  File metadata: 2427 bytes</w:t>
      </w:r>
    </w:p>
    <w:p w:rsidR="003238E1" w:rsidRDefault="003238E1" w:rsidP="003238E1">
      <w:pPr>
        <w:pStyle w:val="ListParagraph"/>
      </w:pPr>
      <w:r w:rsidRPr="001D110F">
        <w:t xml:space="preserve">  Raw data: 4640 bytes</w:t>
      </w:r>
    </w:p>
    <w:p w:rsidR="003238E1" w:rsidRDefault="003238E1" w:rsidP="003238E1">
      <w:pPr>
        <w:pStyle w:val="ListParagraph"/>
      </w:pPr>
      <w:r w:rsidRPr="001D110F">
        <w:t xml:space="preserve">  Amount/Percent of tracked free space: 121854 bytes/94.5%</w:t>
      </w:r>
    </w:p>
    <w:p w:rsidR="003238E1" w:rsidRDefault="003238E1" w:rsidP="003238E1">
      <w:pPr>
        <w:pStyle w:val="ListParagraph"/>
      </w:pPr>
      <w:r w:rsidRPr="001D110F">
        <w:t xml:space="preserve">  Unaccounted space: 0 bytes</w:t>
      </w:r>
    </w:p>
    <w:p w:rsidR="003238E1" w:rsidRDefault="003238E1" w:rsidP="003238E1">
      <w:pPr>
        <w:pStyle w:val="ListParagraph"/>
      </w:pPr>
      <w:r w:rsidRPr="001D110F">
        <w:t>Total</w:t>
      </w:r>
      <w:r>
        <w:t xml:space="preserve"> space</w:t>
      </w:r>
      <w:r w:rsidRPr="001D110F">
        <w:t>: 128921 bytes</w:t>
      </w:r>
    </w:p>
    <w:p w:rsidR="003238E1" w:rsidRDefault="003238E1" w:rsidP="003238E1">
      <w:pPr>
        <w:rPr>
          <w:sz w:val="24"/>
          <w:szCs w:val="24"/>
        </w:rPr>
      </w:pPr>
      <w:r>
        <w:rPr>
          <w:sz w:val="24"/>
          <w:szCs w:val="24"/>
        </w:rPr>
        <w:t xml:space="preserve">The amount of tracked free space after the addition of </w:t>
      </w:r>
      <w:r w:rsidRPr="00000AAC">
        <w:rPr>
          <w:i/>
          <w:sz w:val="24"/>
          <w:szCs w:val="24"/>
        </w:rPr>
        <w:t>dset5</w:t>
      </w:r>
      <w:r>
        <w:rPr>
          <w:sz w:val="24"/>
          <w:szCs w:val="24"/>
        </w:rPr>
        <w:t xml:space="preserve"> and deletion of </w:t>
      </w:r>
      <w:r w:rsidRPr="00000AAC">
        <w:rPr>
          <w:i/>
          <w:sz w:val="24"/>
          <w:szCs w:val="24"/>
        </w:rPr>
        <w:t>dset2</w:t>
      </w:r>
      <w:r>
        <w:rPr>
          <w:sz w:val="24"/>
          <w:szCs w:val="24"/>
        </w:rPr>
        <w:t xml:space="preserve"> reflects the 1854 bytes of tracked free space that was previously in the file and the free space adjustments resulting from the changes in Session 3.</w:t>
      </w:r>
    </w:p>
    <w:p w:rsidR="003238E1" w:rsidRPr="008727A2" w:rsidRDefault="003238E1" w:rsidP="003238E1">
      <w:pPr>
        <w:rPr>
          <w:sz w:val="24"/>
          <w:szCs w:val="24"/>
        </w:rPr>
      </w:pPr>
      <w:r>
        <w:rPr>
          <w:sz w:val="24"/>
          <w:szCs w:val="24"/>
        </w:rPr>
        <w:t xml:space="preserve">In this scenario, the </w:t>
      </w:r>
      <w:r w:rsidR="001657C1">
        <w:rPr>
          <w:sz w:val="24"/>
          <w:szCs w:val="24"/>
        </w:rPr>
        <w:t>HDF5 Library</w:t>
      </w:r>
      <w:r>
        <w:rPr>
          <w:sz w:val="24"/>
          <w:szCs w:val="24"/>
        </w:rPr>
        <w:t xml:space="preserve"> allocated space for the file metadata for </w:t>
      </w:r>
      <w:r w:rsidRPr="00000AAC">
        <w:rPr>
          <w:i/>
          <w:sz w:val="24"/>
          <w:szCs w:val="24"/>
        </w:rPr>
        <w:t>dset5</w:t>
      </w:r>
      <w:r>
        <w:rPr>
          <w:sz w:val="24"/>
          <w:szCs w:val="24"/>
        </w:rPr>
        <w:t xml:space="preserve"> from the pool of tracked free space; the free space in the pool resulted from activities in Session 2. When </w:t>
      </w:r>
      <w:r w:rsidRPr="00000AAC">
        <w:rPr>
          <w:i/>
          <w:sz w:val="24"/>
          <w:szCs w:val="24"/>
        </w:rPr>
        <w:t>dset2</w:t>
      </w:r>
      <w:r>
        <w:rPr>
          <w:sz w:val="24"/>
          <w:szCs w:val="24"/>
        </w:rPr>
        <w:t xml:space="preserve"> was deleted, the bytes that were used for that dataset’s raw data and file metadata were added to the file’s tracked free space by the </w:t>
      </w:r>
      <w:r w:rsidR="001657C1">
        <w:rPr>
          <w:sz w:val="24"/>
          <w:szCs w:val="24"/>
        </w:rPr>
        <w:t>HDF5 Library</w:t>
      </w:r>
      <w:r>
        <w:rPr>
          <w:sz w:val="24"/>
          <w:szCs w:val="24"/>
        </w:rPr>
        <w:t xml:space="preserve">. The tracked free space information was saved (persisted) when the file was closed. Although the file persist_B.h5 still contains unused bytes in the form of tracked free space, it is 5995 bytes smaller than the file </w:t>
      </w:r>
      <w:r>
        <w:rPr>
          <w:i/>
          <w:sz w:val="24"/>
          <w:szCs w:val="24"/>
        </w:rPr>
        <w:t>no_persist_A.h5</w:t>
      </w:r>
      <w:r>
        <w:rPr>
          <w:sz w:val="24"/>
          <w:szCs w:val="24"/>
        </w:rPr>
        <w:t xml:space="preserve"> was after Session 3 in Scenario A because the </w:t>
      </w:r>
      <w:r w:rsidR="001657C1">
        <w:rPr>
          <w:sz w:val="24"/>
          <w:szCs w:val="24"/>
        </w:rPr>
        <w:t>HDF5 Library</w:t>
      </w:r>
      <w:r>
        <w:rPr>
          <w:sz w:val="24"/>
          <w:szCs w:val="24"/>
        </w:rPr>
        <w:t xml:space="preserve"> was able to reuse free space incurred in Session 2.</w:t>
      </w:r>
    </w:p>
    <w:p w:rsidR="003238E1" w:rsidRDefault="003238E1" w:rsidP="003238E1">
      <w:pPr>
        <w:spacing w:after="120"/>
        <w:rPr>
          <w:sz w:val="24"/>
          <w:szCs w:val="24"/>
        </w:rPr>
      </w:pPr>
      <w:r>
        <w:rPr>
          <w:sz w:val="24"/>
          <w:szCs w:val="24"/>
        </w:rPr>
        <w:t xml:space="preserve"> </w:t>
      </w:r>
      <w:r w:rsidRPr="00000AAC">
        <w:rPr>
          <w:i/>
          <w:sz w:val="24"/>
          <w:szCs w:val="24"/>
        </w:rPr>
        <w:t>h5stat –</w:t>
      </w:r>
      <w:r>
        <w:rPr>
          <w:i/>
          <w:sz w:val="24"/>
          <w:szCs w:val="24"/>
        </w:rPr>
        <w:t>s</w:t>
      </w:r>
      <w:r>
        <w:rPr>
          <w:sz w:val="24"/>
          <w:szCs w:val="24"/>
        </w:rPr>
        <w:t xml:space="preserve"> shows the distribution of free space in </w:t>
      </w:r>
      <w:r w:rsidRPr="00F27F5B">
        <w:rPr>
          <w:i/>
          <w:sz w:val="24"/>
          <w:szCs w:val="24"/>
        </w:rPr>
        <w:t>persist_B.h5</w:t>
      </w:r>
      <w:r>
        <w:rPr>
          <w:i/>
          <w:sz w:val="24"/>
          <w:szCs w:val="24"/>
        </w:rPr>
        <w:t xml:space="preserve"> </w:t>
      </w:r>
      <w:r>
        <w:rPr>
          <w:sz w:val="24"/>
          <w:szCs w:val="24"/>
        </w:rPr>
        <w:t>at the end of Session 3:</w:t>
      </w:r>
    </w:p>
    <w:p w:rsidR="003238E1" w:rsidRDefault="003238E1" w:rsidP="003238E1">
      <w:pPr>
        <w:pStyle w:val="ListParagraph"/>
      </w:pPr>
      <w:r w:rsidRPr="00EA1BF9">
        <w:t xml:space="preserve">Filename: </w:t>
      </w:r>
      <w:r>
        <w:t>./</w:t>
      </w:r>
      <w:r w:rsidRPr="00EA1BF9">
        <w:t>persist</w:t>
      </w:r>
      <w:r>
        <w:t>_B</w:t>
      </w:r>
      <w:r w:rsidRPr="00EA1BF9">
        <w:t>.h5</w:t>
      </w:r>
    </w:p>
    <w:p w:rsidR="003238E1" w:rsidRDefault="003238E1" w:rsidP="003238E1">
      <w:pPr>
        <w:pStyle w:val="ListParagraph"/>
      </w:pPr>
      <w:r w:rsidRPr="00EA1BF9">
        <w:t>Small size free-space sections (&lt; 10 bytes):</w:t>
      </w:r>
    </w:p>
    <w:p w:rsidR="003238E1" w:rsidRDefault="003238E1" w:rsidP="003238E1">
      <w:pPr>
        <w:pStyle w:val="ListParagraph"/>
      </w:pPr>
      <w:r w:rsidRPr="00EA1BF9">
        <w:t xml:space="preserve">        Total # of small size sections: 0</w:t>
      </w:r>
    </w:p>
    <w:p w:rsidR="003238E1" w:rsidRDefault="003238E1" w:rsidP="003238E1">
      <w:pPr>
        <w:pStyle w:val="ListParagraph"/>
      </w:pPr>
      <w:r w:rsidRPr="00EA1BF9">
        <w:t>Free-space section bins:</w:t>
      </w:r>
    </w:p>
    <w:p w:rsidR="003238E1" w:rsidRDefault="003238E1" w:rsidP="003238E1">
      <w:pPr>
        <w:pStyle w:val="ListParagraph"/>
      </w:pPr>
      <w:r w:rsidRPr="00EA1BF9">
        <w:t xml:space="preserve">        # </w:t>
      </w:r>
      <w:proofErr w:type="gramStart"/>
      <w:r w:rsidRPr="00EA1BF9">
        <w:t>of</w:t>
      </w:r>
      <w:proofErr w:type="gramEnd"/>
      <w:r w:rsidRPr="00EA1BF9">
        <w:t xml:space="preserve"> sections of size 10 - 99: 1</w:t>
      </w:r>
    </w:p>
    <w:p w:rsidR="003238E1" w:rsidRDefault="003238E1" w:rsidP="003238E1">
      <w:pPr>
        <w:pStyle w:val="ListParagraph"/>
      </w:pPr>
      <w:r w:rsidRPr="00EA1BF9">
        <w:t xml:space="preserve">        # </w:t>
      </w:r>
      <w:proofErr w:type="gramStart"/>
      <w:r w:rsidRPr="00EA1BF9">
        <w:t>of</w:t>
      </w:r>
      <w:proofErr w:type="gramEnd"/>
      <w:r w:rsidRPr="00EA1BF9">
        <w:t xml:space="preserve"> sections of size 100 - 999: 1</w:t>
      </w:r>
    </w:p>
    <w:p w:rsidR="003238E1" w:rsidRDefault="003238E1" w:rsidP="003238E1">
      <w:pPr>
        <w:pStyle w:val="ListParagraph"/>
      </w:pPr>
      <w:r w:rsidRPr="00EA1BF9">
        <w:t xml:space="preserve">        # </w:t>
      </w:r>
      <w:proofErr w:type="gramStart"/>
      <w:r w:rsidRPr="00EA1BF9">
        <w:t>of</w:t>
      </w:r>
      <w:proofErr w:type="gramEnd"/>
      <w:r w:rsidRPr="00EA1BF9">
        <w:t xml:space="preserve"> sections of size 1000 - 9999: 1</w:t>
      </w:r>
    </w:p>
    <w:p w:rsidR="003238E1" w:rsidRDefault="003238E1" w:rsidP="003238E1">
      <w:pPr>
        <w:pStyle w:val="ListParagraph"/>
      </w:pPr>
      <w:r w:rsidRPr="00EA1BF9">
        <w:t xml:space="preserve">        # </w:t>
      </w:r>
      <w:proofErr w:type="gramStart"/>
      <w:r w:rsidRPr="00EA1BF9">
        <w:t>of</w:t>
      </w:r>
      <w:proofErr w:type="gramEnd"/>
      <w:r w:rsidRPr="00EA1BF9">
        <w:t xml:space="preserve"> sections of size 100000 - 999999: 1</w:t>
      </w:r>
    </w:p>
    <w:p w:rsidR="003238E1" w:rsidRDefault="003238E1" w:rsidP="003238E1">
      <w:pPr>
        <w:pStyle w:val="ListParagraph"/>
      </w:pPr>
      <w:r w:rsidRPr="00EA1BF9">
        <w:lastRenderedPageBreak/>
        <w:t xml:space="preserve">        Total # of sections: 4</w:t>
      </w:r>
    </w:p>
    <w:p w:rsidR="003238E1" w:rsidRDefault="003238E1" w:rsidP="003238E1">
      <w:pPr>
        <w:rPr>
          <w:sz w:val="24"/>
          <w:szCs w:val="24"/>
        </w:rPr>
      </w:pPr>
      <w:r>
        <w:rPr>
          <w:sz w:val="24"/>
          <w:szCs w:val="24"/>
        </w:rPr>
        <w:t xml:space="preserve">Note that </w:t>
      </w:r>
      <w:r w:rsidRPr="00F27F5B">
        <w:rPr>
          <w:i/>
          <w:sz w:val="24"/>
          <w:szCs w:val="24"/>
        </w:rPr>
        <w:t>persist_B.h5</w:t>
      </w:r>
      <w:r>
        <w:rPr>
          <w:sz w:val="24"/>
          <w:szCs w:val="24"/>
        </w:rPr>
        <w:t xml:space="preserve"> now has two additional free-space sections resulting from the manipulation of the HDF5 objects in the file during Session </w:t>
      </w:r>
      <w:commentRangeStart w:id="34"/>
      <w:commentRangeStart w:id="35"/>
      <w:r>
        <w:rPr>
          <w:sz w:val="24"/>
          <w:szCs w:val="24"/>
        </w:rPr>
        <w:t>3</w:t>
      </w:r>
      <w:commentRangeEnd w:id="34"/>
      <w:r>
        <w:rPr>
          <w:rStyle w:val="CommentReference"/>
          <w:vanish/>
        </w:rPr>
        <w:commentReference w:id="34"/>
      </w:r>
      <w:commentRangeEnd w:id="35"/>
      <w:r>
        <w:rPr>
          <w:rStyle w:val="CommentReference"/>
          <w:vanish/>
        </w:rPr>
        <w:commentReference w:id="35"/>
      </w:r>
      <w:r>
        <w:rPr>
          <w:sz w:val="24"/>
          <w:szCs w:val="24"/>
        </w:rPr>
        <w:t xml:space="preserve">. </w:t>
      </w:r>
    </w:p>
    <w:p w:rsidR="003238E1" w:rsidRDefault="003238E1" w:rsidP="003238E1">
      <w:pPr>
        <w:rPr>
          <w:sz w:val="24"/>
          <w:szCs w:val="24"/>
        </w:rPr>
      </w:pPr>
    </w:p>
    <w:p w:rsidR="003238E1" w:rsidRDefault="003238E1" w:rsidP="003238E1">
      <w:pPr>
        <w:rPr>
          <w:sz w:val="24"/>
          <w:szCs w:val="24"/>
        </w:rPr>
      </w:pPr>
    </w:p>
    <w:p w:rsidR="003238E1" w:rsidRDefault="003238E1" w:rsidP="003238E1">
      <w:pPr>
        <w:rPr>
          <w:sz w:val="24"/>
          <w:szCs w:val="24"/>
        </w:rPr>
      </w:pPr>
    </w:p>
    <w:p w:rsidR="003238E1" w:rsidRDefault="003238E1" w:rsidP="003238E1">
      <w:pPr>
        <w:pStyle w:val="Heading2"/>
        <w:spacing w:after="240"/>
      </w:pPr>
      <w:bookmarkStart w:id="36" w:name="_Toc321309185"/>
      <w:r>
        <w:t>Changing the File Space Manag</w:t>
      </w:r>
      <w:bookmarkStart w:id="37" w:name="ChangingTheFileSpaceManagementStrategy"/>
      <w:bookmarkEnd w:id="37"/>
      <w:r>
        <w:t>ement Strategy</w:t>
      </w:r>
      <w:bookmarkEnd w:id="36"/>
    </w:p>
    <w:p w:rsidR="003238E1" w:rsidRDefault="003238E1" w:rsidP="0091533A">
      <w:r>
        <w:t xml:space="preserve">The file space management strategy for a given HDF5 file is specified when the file is created; it cannot be changed thereafter. </w:t>
      </w:r>
      <w:r w:rsidR="0091533A">
        <w:t xml:space="preserve"> ??????? </w:t>
      </w:r>
      <w:proofErr w:type="gramStart"/>
      <w:r w:rsidR="0091533A">
        <w:t>h5repack</w:t>
      </w:r>
      <w:proofErr w:type="gramEnd"/>
      <w:r w:rsidR="0091533A">
        <w:t xml:space="preserve"> also ??????? </w:t>
      </w:r>
    </w:p>
    <w:p w:rsidR="00E47F3A" w:rsidRDefault="00E47F3A" w:rsidP="0091533A"/>
    <w:p w:rsidR="003238E1" w:rsidRDefault="003238E1" w:rsidP="00E47F3A">
      <w:r>
        <w:t xml:space="preserve">As demonstrated in the previous scenarios, some usage patterns can benefit from non-default file space management strategies. It is not always possible to know in advance how a file will be used, and </w:t>
      </w:r>
      <w:r>
        <w:rPr>
          <w:i/>
        </w:rPr>
        <w:t xml:space="preserve">h5stat –S </w:t>
      </w:r>
      <w:r>
        <w:t>may show that a given file has a large amount of unaccounted space.</w:t>
      </w:r>
    </w:p>
    <w:p w:rsidR="00E47F3A" w:rsidRDefault="00E47F3A" w:rsidP="00E47F3A"/>
    <w:p w:rsidR="003238E1" w:rsidRPr="00825EB2" w:rsidRDefault="003238E1" w:rsidP="00E47F3A">
      <w:r>
        <w:t xml:space="preserve">The HDF5 utility </w:t>
      </w:r>
      <w:r w:rsidRPr="004B75B9">
        <w:t>h5repack</w:t>
      </w:r>
      <w:r>
        <w:rPr>
          <w:i/>
        </w:rPr>
        <w:t xml:space="preserve"> </w:t>
      </w:r>
      <w:r>
        <w:t xml:space="preserve">can be used to copy the contents of an existing HDF5 file to a new HDF5 file, reclaiming unaccounted space and tracked free space in the process. In addition to reclaiming space, </w:t>
      </w:r>
      <w:r w:rsidRPr="004B75B9">
        <w:rPr>
          <w:rFonts w:ascii="Courier New" w:hAnsi="Courier New" w:cs="Courier New"/>
          <w:sz w:val="20"/>
        </w:rPr>
        <w:t>h5repack -S</w:t>
      </w:r>
      <w:r>
        <w:rPr>
          <w:i/>
        </w:rPr>
        <w:t xml:space="preserve"> </w:t>
      </w:r>
      <w:r>
        <w:t xml:space="preserve">allows the user to specify a different file space management strategy for the new HDF5 file. </w:t>
      </w:r>
      <w:bookmarkStart w:id="38" w:name="_GoBack"/>
      <w:bookmarkEnd w:id="38"/>
    </w:p>
    <w:p w:rsidR="00E47F3A" w:rsidRDefault="00E47F3A" w:rsidP="00E47F3A"/>
    <w:p w:rsidR="003238E1" w:rsidRDefault="003238E1" w:rsidP="00E47F3A">
      <w:pPr>
        <w:rPr>
          <w:i/>
        </w:rPr>
      </w:pPr>
      <w:r>
        <w:t xml:space="preserve">For example, the user can repack </w:t>
      </w:r>
      <w:r>
        <w:rPr>
          <w:i/>
        </w:rPr>
        <w:t>no_persist_A.h5</w:t>
      </w:r>
      <w:r>
        <w:t xml:space="preserve"> with a non-default strategy that always allocates file space from the end of file, coded </w:t>
      </w:r>
      <w:r w:rsidRPr="0022666E">
        <w:rPr>
          <w:i/>
        </w:rPr>
        <w:t>VFD</w:t>
      </w:r>
      <w:r>
        <w:t xml:space="preserve">. The new file is </w:t>
      </w:r>
      <w:r>
        <w:rPr>
          <w:i/>
        </w:rPr>
        <w:t>no_persist</w:t>
      </w:r>
      <w:r w:rsidRPr="00000AAC">
        <w:rPr>
          <w:i/>
        </w:rPr>
        <w:t>_outvfd.h5</w:t>
      </w:r>
      <w:r>
        <w:rPr>
          <w:i/>
        </w:rPr>
        <w:t>:</w:t>
      </w:r>
    </w:p>
    <w:p w:rsidR="004B75B9" w:rsidRDefault="004B75B9" w:rsidP="00E47F3A"/>
    <w:p w:rsidR="003238E1" w:rsidRDefault="003238E1" w:rsidP="00E47F3A">
      <w:pPr>
        <w:pStyle w:val="Courier10"/>
      </w:pPr>
      <w:r>
        <w:t>h5repack –S VFD no_persist_A.h5 no_persist_outvfd.h5</w:t>
      </w:r>
    </w:p>
    <w:p w:rsidR="004B75B9" w:rsidRDefault="004B75B9" w:rsidP="00E47F3A"/>
    <w:p w:rsidR="003238E1" w:rsidRDefault="003238E1" w:rsidP="003238E1">
      <w:pPr>
        <w:keepNext/>
        <w:rPr>
          <w:sz w:val="24"/>
          <w:szCs w:val="24"/>
        </w:rPr>
      </w:pPr>
      <w:r w:rsidRPr="00000AAC">
        <w:rPr>
          <w:i/>
          <w:sz w:val="24"/>
          <w:szCs w:val="24"/>
        </w:rPr>
        <w:t>h5stat –S</w:t>
      </w:r>
      <w:r>
        <w:rPr>
          <w:sz w:val="24"/>
          <w:szCs w:val="24"/>
        </w:rPr>
        <w:t xml:space="preserve"> shows the following:</w:t>
      </w:r>
    </w:p>
    <w:p w:rsidR="003238E1" w:rsidRDefault="003238E1" w:rsidP="003238E1">
      <w:pPr>
        <w:pStyle w:val="ListParagraph"/>
      </w:pPr>
      <w:r>
        <w:t>Filename: no_persist_outvfd.h5</w:t>
      </w:r>
    </w:p>
    <w:p w:rsidR="003238E1" w:rsidRDefault="003238E1" w:rsidP="003238E1">
      <w:pPr>
        <w:pStyle w:val="ListParagraph"/>
      </w:pPr>
      <w:r>
        <w:t>Summary of file space information:</w:t>
      </w:r>
    </w:p>
    <w:p w:rsidR="003238E1" w:rsidRDefault="003238E1" w:rsidP="003238E1">
      <w:pPr>
        <w:pStyle w:val="ListParagraph"/>
      </w:pPr>
      <w:r>
        <w:t xml:space="preserve">  File metadata: 1632 bytes</w:t>
      </w:r>
    </w:p>
    <w:p w:rsidR="003238E1" w:rsidRDefault="003238E1" w:rsidP="003238E1">
      <w:pPr>
        <w:pStyle w:val="ListParagraph"/>
      </w:pPr>
      <w:r>
        <w:t xml:space="preserve">  Raw data: 4640 bytes</w:t>
      </w:r>
    </w:p>
    <w:p w:rsidR="003238E1" w:rsidRDefault="003238E1" w:rsidP="003238E1">
      <w:pPr>
        <w:pStyle w:val="ListParagraph"/>
      </w:pPr>
      <w:r>
        <w:t xml:space="preserve">  Amount/Percent of tracked free space: 0 bytes/0.0%</w:t>
      </w:r>
    </w:p>
    <w:p w:rsidR="003238E1" w:rsidRDefault="003238E1" w:rsidP="003238E1">
      <w:pPr>
        <w:pStyle w:val="ListParagraph"/>
      </w:pPr>
      <w:r>
        <w:t xml:space="preserve">  Unaccounted space: 0 bytes</w:t>
      </w:r>
    </w:p>
    <w:p w:rsidR="003238E1" w:rsidRDefault="003238E1" w:rsidP="003238E1">
      <w:pPr>
        <w:pStyle w:val="ListParagraph"/>
      </w:pPr>
      <w:r>
        <w:t>Total space: 6272 bytes</w:t>
      </w:r>
    </w:p>
    <w:p w:rsidR="003238E1" w:rsidRDefault="003238E1" w:rsidP="003238E1">
      <w:pPr>
        <w:rPr>
          <w:sz w:val="24"/>
          <w:szCs w:val="24"/>
        </w:rPr>
      </w:pPr>
      <w:r>
        <w:rPr>
          <w:sz w:val="24"/>
          <w:szCs w:val="24"/>
        </w:rPr>
        <w:t xml:space="preserve">Comparing this output with the </w:t>
      </w:r>
      <w:r w:rsidRPr="00000AAC">
        <w:rPr>
          <w:i/>
          <w:sz w:val="24"/>
          <w:szCs w:val="24"/>
        </w:rPr>
        <w:t>h5stat –</w:t>
      </w:r>
      <w:r>
        <w:rPr>
          <w:i/>
          <w:sz w:val="24"/>
          <w:szCs w:val="24"/>
        </w:rPr>
        <w:t>S</w:t>
      </w:r>
      <w:r>
        <w:rPr>
          <w:sz w:val="24"/>
          <w:szCs w:val="24"/>
        </w:rPr>
        <w:t xml:space="preserve"> output for </w:t>
      </w:r>
      <w:r>
        <w:rPr>
          <w:i/>
          <w:sz w:val="24"/>
          <w:szCs w:val="24"/>
        </w:rPr>
        <w:t xml:space="preserve">no_persist_A.h5 </w:t>
      </w:r>
      <w:r>
        <w:rPr>
          <w:sz w:val="24"/>
          <w:szCs w:val="24"/>
        </w:rPr>
        <w:t xml:space="preserve">in Scenario A, Session 3 shows several differences. After repacking, there is no unaccounted space, the file metadata is smaller, and there is a substantial decrease in file size. </w:t>
      </w:r>
    </w:p>
    <w:p w:rsidR="003238E1" w:rsidRDefault="003238E1" w:rsidP="003238E1">
      <w:pPr>
        <w:rPr>
          <w:sz w:val="24"/>
          <w:szCs w:val="24"/>
        </w:rPr>
      </w:pPr>
      <w:commentRangeStart w:id="39"/>
      <w:r>
        <w:rPr>
          <w:sz w:val="24"/>
          <w:szCs w:val="24"/>
        </w:rPr>
        <w:t xml:space="preserve">Although not apparent from the </w:t>
      </w:r>
      <w:r w:rsidRPr="0022666E">
        <w:rPr>
          <w:i/>
          <w:sz w:val="24"/>
          <w:szCs w:val="24"/>
        </w:rPr>
        <w:t xml:space="preserve">h5stat </w:t>
      </w:r>
      <w:r>
        <w:rPr>
          <w:sz w:val="24"/>
          <w:szCs w:val="24"/>
        </w:rPr>
        <w:t>output</w:t>
      </w:r>
      <w:commentRangeEnd w:id="39"/>
      <w:r>
        <w:rPr>
          <w:rStyle w:val="CommentReference"/>
          <w:vanish/>
        </w:rPr>
        <w:commentReference w:id="39"/>
      </w:r>
      <w:r>
        <w:rPr>
          <w:sz w:val="24"/>
          <w:szCs w:val="24"/>
        </w:rPr>
        <w:t xml:space="preserve">, the file management strategy for </w:t>
      </w:r>
      <w:r>
        <w:rPr>
          <w:i/>
          <w:sz w:val="24"/>
          <w:szCs w:val="24"/>
        </w:rPr>
        <w:t>no_persist</w:t>
      </w:r>
      <w:r>
        <w:rPr>
          <w:i/>
          <w:sz w:val="24"/>
          <w:szCs w:val="24"/>
        </w:rPr>
        <w:softHyphen/>
      </w:r>
      <w:r>
        <w:rPr>
          <w:i/>
          <w:sz w:val="24"/>
          <w:szCs w:val="24"/>
        </w:rPr>
        <w:softHyphen/>
        <w:t xml:space="preserve">_outvfd.h5 </w:t>
      </w:r>
      <w:r>
        <w:rPr>
          <w:sz w:val="24"/>
          <w:szCs w:val="24"/>
        </w:rPr>
        <w:t xml:space="preserve">is different from the default strategy used for </w:t>
      </w:r>
      <w:r>
        <w:rPr>
          <w:i/>
          <w:sz w:val="24"/>
          <w:szCs w:val="24"/>
        </w:rPr>
        <w:t xml:space="preserve">no_persist_A.h5. </w:t>
      </w:r>
      <w:r>
        <w:rPr>
          <w:sz w:val="24"/>
          <w:szCs w:val="24"/>
        </w:rPr>
        <w:t xml:space="preserve">Subsequent sessions that manipulate HDF5 objects in the new file, </w:t>
      </w:r>
      <w:r>
        <w:rPr>
          <w:i/>
          <w:sz w:val="24"/>
          <w:szCs w:val="24"/>
        </w:rPr>
        <w:t xml:space="preserve">no_persist_outvfd.h5, </w:t>
      </w:r>
      <w:r>
        <w:rPr>
          <w:sz w:val="24"/>
          <w:szCs w:val="24"/>
        </w:rPr>
        <w:t>will always operate under the “allocate file space from the end of file” file management strategy.</w:t>
      </w:r>
    </w:p>
    <w:p w:rsidR="003238E1" w:rsidRDefault="003238E1" w:rsidP="003238E1">
      <w:pPr>
        <w:rPr>
          <w:sz w:val="24"/>
          <w:szCs w:val="24"/>
        </w:rPr>
      </w:pPr>
      <w:r>
        <w:rPr>
          <w:sz w:val="24"/>
          <w:szCs w:val="24"/>
        </w:rPr>
        <w:t xml:space="preserve">The next section discusses the file space management strategies supported by the </w:t>
      </w:r>
      <w:r w:rsidR="001657C1">
        <w:rPr>
          <w:sz w:val="24"/>
          <w:szCs w:val="24"/>
        </w:rPr>
        <w:t>HDF5 Library</w:t>
      </w:r>
      <w:r>
        <w:rPr>
          <w:sz w:val="24"/>
          <w:szCs w:val="24"/>
        </w:rPr>
        <w:t xml:space="preserve"> and describes the public routines used to specify a non-default strategy or to learn what strategy is being used for an existing file.</w:t>
      </w:r>
    </w:p>
    <w:p w:rsidR="003238E1" w:rsidRDefault="003238E1" w:rsidP="003238E1">
      <w:pPr>
        <w:rPr>
          <w:sz w:val="24"/>
          <w:szCs w:val="24"/>
        </w:rPr>
      </w:pPr>
    </w:p>
    <w:p w:rsidR="003238E1" w:rsidRDefault="003238E1" w:rsidP="003238E1">
      <w:pPr>
        <w:pStyle w:val="Heading1"/>
      </w:pPr>
      <w:bookmarkStart w:id="40" w:name="_Toc321309186"/>
      <w:r>
        <w:lastRenderedPageBreak/>
        <w:t>HDF5 File Space Allocation and Tuning</w:t>
      </w:r>
      <w:bookmarkEnd w:id="40"/>
    </w:p>
    <w:p w:rsidR="003238E1" w:rsidRDefault="003238E1" w:rsidP="008E51CB">
      <w:r w:rsidRPr="0028730E">
        <w:t>Audience:</w:t>
      </w:r>
      <w:r w:rsidR="008E51CB">
        <w:t xml:space="preserve"> </w:t>
      </w:r>
      <w:r w:rsidRPr="0028730E">
        <w:t>An HDF5 application developer</w:t>
      </w:r>
      <w:r>
        <w:t xml:space="preserve"> who has knowledge of the </w:t>
      </w:r>
      <w:commentRangeStart w:id="41"/>
      <w:r w:rsidR="001657C1">
        <w:t>HDF5</w:t>
      </w:r>
      <w:commentRangeEnd w:id="41"/>
      <w:r w:rsidR="00980A1E">
        <w:rPr>
          <w:rStyle w:val="CommentReference"/>
        </w:rPr>
        <w:commentReference w:id="41"/>
      </w:r>
      <w:r w:rsidR="001657C1">
        <w:t xml:space="preserve"> Library</w:t>
      </w:r>
      <w:r>
        <w:t xml:space="preserve"> API.</w:t>
      </w:r>
      <w:r w:rsidR="00CD6FA2">
        <w:t xml:space="preserve"> ??????? </w:t>
      </w:r>
    </w:p>
    <w:p w:rsidR="008E51CB" w:rsidRDefault="008E51CB" w:rsidP="00CC46FB"/>
    <w:p w:rsidR="00980A1E" w:rsidRDefault="003238E1" w:rsidP="00CC46FB">
      <w:r>
        <w:t xml:space="preserve">The </w:t>
      </w:r>
      <w:r w:rsidR="001657C1">
        <w:t>HDF5 Library</w:t>
      </w:r>
      <w:r>
        <w:t xml:space="preserve"> performs file space management activities related to tracking free space and allocating space to store file metadata and </w:t>
      </w:r>
      <w:r w:rsidRPr="004B75B9">
        <w:t>raw data</w:t>
      </w:r>
      <w:r>
        <w:t xml:space="preserve">. Every HDF5 file </w:t>
      </w:r>
      <w:commentRangeStart w:id="42"/>
      <w:r>
        <w:t>has</w:t>
      </w:r>
      <w:commentRangeEnd w:id="42"/>
      <w:r w:rsidR="00980A1E">
        <w:rPr>
          <w:rStyle w:val="CommentReference"/>
        </w:rPr>
        <w:commentReference w:id="42"/>
      </w:r>
      <w:r>
        <w:t xml:space="preserve"> an</w:t>
      </w:r>
      <w:r w:rsidRPr="006D71D0">
        <w:t xml:space="preserve"> </w:t>
      </w:r>
      <w:r>
        <w:t xml:space="preserve">associated file space management strategy that determines how the </w:t>
      </w:r>
      <w:r w:rsidR="00980A1E">
        <w:t xml:space="preserve">library </w:t>
      </w:r>
      <w:r>
        <w:t>carries out these activities for the file.</w:t>
      </w:r>
      <w:r w:rsidR="00980A1E">
        <w:t xml:space="preserve"> </w:t>
      </w:r>
    </w:p>
    <w:p w:rsidR="00980A1E" w:rsidRDefault="00980A1E" w:rsidP="00CC46FB"/>
    <w:p w:rsidR="003238E1" w:rsidRDefault="00980A1E" w:rsidP="00CC46FB">
      <w:r>
        <w:t>The purpose of this chapter is to describe the file space allocation mechanisms that are available and to describe how the mechanisms are used to implement the various file space management strategies.</w:t>
      </w:r>
      <w:r w:rsidR="001454BD">
        <w:t xml:space="preserve"> ??????? </w:t>
      </w:r>
      <w:proofErr w:type="gramStart"/>
      <w:r w:rsidR="001454BD">
        <w:t>there</w:t>
      </w:r>
      <w:proofErr w:type="gramEnd"/>
      <w:r w:rsidR="001454BD">
        <w:t xml:space="preserve"> is more in this chapter than these two items. ??????? </w:t>
      </w:r>
    </w:p>
    <w:p w:rsidR="00CC46FB" w:rsidRDefault="00CC46FB" w:rsidP="00CC46FB"/>
    <w:p w:rsidR="00CC46FB" w:rsidRDefault="00CC46FB" w:rsidP="00CC46FB"/>
    <w:p w:rsidR="00CC46FB" w:rsidRDefault="00CC46FB" w:rsidP="00CC46FB"/>
    <w:p w:rsidR="00CC46FB" w:rsidRDefault="00CC46FB" w:rsidP="00CC46FB">
      <w:pPr>
        <w:pStyle w:val="Heading2"/>
      </w:pPr>
      <w:bookmarkStart w:id="43" w:name="_Toc321309187"/>
      <w:r>
        <w:t>File Space Allocation</w:t>
      </w:r>
      <w:r w:rsidR="001657C1">
        <w:t xml:space="preserve"> Mechanis</w:t>
      </w:r>
      <w:bookmarkStart w:id="44" w:name="FileSpaceAllocationMechanisms"/>
      <w:bookmarkEnd w:id="44"/>
      <w:r w:rsidR="001657C1">
        <w:t>ms</w:t>
      </w:r>
      <w:bookmarkEnd w:id="43"/>
    </w:p>
    <w:p w:rsidR="003238E1" w:rsidRDefault="003238E1" w:rsidP="00CC46FB">
      <w:r>
        <w:t>The</w:t>
      </w:r>
      <w:r w:rsidRPr="00B76F11">
        <w:t xml:space="preserve"> </w:t>
      </w:r>
      <w:r>
        <w:t xml:space="preserve">HDF5 </w:t>
      </w:r>
      <w:r w:rsidR="001657C1" w:rsidRPr="00B76F11">
        <w:t xml:space="preserve">Library </w:t>
      </w:r>
      <w:r>
        <w:t xml:space="preserve">includes three different mechanisms for </w:t>
      </w:r>
      <w:commentRangeStart w:id="45"/>
      <w:r>
        <w:t xml:space="preserve">allocating space </w:t>
      </w:r>
      <w:commentRangeEnd w:id="45"/>
      <w:r>
        <w:rPr>
          <w:rStyle w:val="CommentReference"/>
          <w:vanish/>
        </w:rPr>
        <w:commentReference w:id="45"/>
      </w:r>
      <w:r>
        <w:t>to store file metadata and raw data:</w:t>
      </w:r>
    </w:p>
    <w:p w:rsidR="00CC46FB" w:rsidRDefault="00CC46FB" w:rsidP="00CC46FB"/>
    <w:p w:rsidR="003238E1" w:rsidRDefault="003238E1" w:rsidP="00CC46FB">
      <w:pPr>
        <w:pStyle w:val="ListParagraph"/>
        <w:numPr>
          <w:ilvl w:val="0"/>
          <w:numId w:val="14"/>
        </w:numPr>
      </w:pPr>
      <w:r>
        <w:t>F</w:t>
      </w:r>
      <w:r w:rsidRPr="00B76F11">
        <w:t>ree-</w:t>
      </w:r>
      <w:r>
        <w:t>S</w:t>
      </w:r>
      <w:r w:rsidRPr="00B76F11">
        <w:t xml:space="preserve">pace </w:t>
      </w:r>
      <w:commentRangeStart w:id="46"/>
      <w:commentRangeStart w:id="47"/>
      <w:r>
        <w:t>M</w:t>
      </w:r>
      <w:r w:rsidRPr="00B76F11">
        <w:t>anager</w:t>
      </w:r>
      <w:commentRangeEnd w:id="46"/>
      <w:r>
        <w:rPr>
          <w:rStyle w:val="CommentReference"/>
          <w:vanish/>
        </w:rPr>
        <w:commentReference w:id="46"/>
      </w:r>
      <w:r w:rsidRPr="00B76F11">
        <w:t xml:space="preserve"> </w:t>
      </w:r>
      <w:commentRangeEnd w:id="47"/>
      <w:r>
        <w:rPr>
          <w:rStyle w:val="CommentReference"/>
          <w:vanish/>
        </w:rPr>
        <w:commentReference w:id="47"/>
      </w:r>
    </w:p>
    <w:p w:rsidR="00CC46FB" w:rsidRDefault="00CC46FB" w:rsidP="00CC46FB">
      <w:pPr>
        <w:ind w:left="360"/>
      </w:pPr>
    </w:p>
    <w:p w:rsidR="003238E1" w:rsidRDefault="003238E1" w:rsidP="00CC46FB">
      <w:pPr>
        <w:ind w:left="360"/>
      </w:pPr>
      <w:r>
        <w:t xml:space="preserve">The HDF5 </w:t>
      </w:r>
      <w:r w:rsidR="006B4C79">
        <w:t xml:space="preserve">Library’s </w:t>
      </w:r>
      <w:r>
        <w:t>free-space manager</w:t>
      </w:r>
      <w:r w:rsidRPr="00B76F11">
        <w:t xml:space="preserve"> track</w:t>
      </w:r>
      <w:r w:rsidR="006B4C79">
        <w:t>s</w:t>
      </w:r>
      <w:r w:rsidRPr="00B76F11">
        <w:t xml:space="preserve"> </w:t>
      </w:r>
      <w:r>
        <w:t>sections in the HDF5 file that are not being used to store file metadata or raw data. These sections will be of various sizes. When the library needs to allocate space, the free-space manager search</w:t>
      </w:r>
      <w:r w:rsidR="006B4C79">
        <w:t>es</w:t>
      </w:r>
      <w:r>
        <w:t xml:space="preserve"> the tracked free space for a section of the appropriate size to fulfill the request. If a suitable section is found, the allocation can be made from the file’s existing free space.</w:t>
      </w:r>
      <w:r w:rsidRPr="00113369">
        <w:t xml:space="preserve"> </w:t>
      </w:r>
      <w:r>
        <w:t>If the free-space manager cannot fulfill the request, the request falls through to the aggregator level.</w:t>
      </w:r>
    </w:p>
    <w:p w:rsidR="00CC46FB" w:rsidRDefault="00CC46FB" w:rsidP="00CC46FB"/>
    <w:p w:rsidR="003238E1" w:rsidRPr="00AA4E6F" w:rsidRDefault="003238E1" w:rsidP="00CC46FB">
      <w:pPr>
        <w:pStyle w:val="ListParagraph"/>
        <w:numPr>
          <w:ilvl w:val="0"/>
          <w:numId w:val="14"/>
        </w:numPr>
      </w:pPr>
      <w:r>
        <w:t>A</w:t>
      </w:r>
      <w:r w:rsidRPr="00AA4E6F">
        <w:t>ggregator</w:t>
      </w:r>
      <w:r>
        <w:t>s</w:t>
      </w:r>
    </w:p>
    <w:p w:rsidR="00CC46FB" w:rsidRDefault="00CC46FB" w:rsidP="00CC46FB"/>
    <w:p w:rsidR="003238E1" w:rsidRDefault="003238E1" w:rsidP="00CC46FB">
      <w:pPr>
        <w:ind w:left="360"/>
      </w:pPr>
      <w:r w:rsidRPr="00AA4E6F">
        <w:t xml:space="preserve">The </w:t>
      </w:r>
      <w:r w:rsidR="001657C1">
        <w:t>HDF5 Library</w:t>
      </w:r>
      <w:r>
        <w:t xml:space="preserve"> has </w:t>
      </w:r>
      <w:commentRangeStart w:id="48"/>
      <w:r>
        <w:t xml:space="preserve">two </w:t>
      </w:r>
      <w:r w:rsidRPr="00AA4E6F">
        <w:t>aggregator</w:t>
      </w:r>
      <w:r>
        <w:t>s</w:t>
      </w:r>
      <w:commentRangeEnd w:id="48"/>
      <w:r>
        <w:rPr>
          <w:rStyle w:val="CommentReference"/>
          <w:vanish/>
        </w:rPr>
        <w:commentReference w:id="48"/>
      </w:r>
      <w:r>
        <w:t xml:space="preserve">. Each aggregator manages a </w:t>
      </w:r>
      <w:r w:rsidRPr="00AA4E6F">
        <w:t xml:space="preserve">block of </w:t>
      </w:r>
      <w:r>
        <w:t xml:space="preserve">contiguous </w:t>
      </w:r>
      <w:r w:rsidRPr="00AA4E6F">
        <w:t>bytes</w:t>
      </w:r>
      <w:r>
        <w:t xml:space="preserve"> in the file that ha</w:t>
      </w:r>
      <w:r w:rsidR="006B4C79">
        <w:t>s</w:t>
      </w:r>
      <w:r>
        <w:t xml:space="preserve"> not been allocated previously. One aggregator allocates space for file metadata from the block it manages; the other aggregator handles allocations for raw data. The maximum number of bytes in each aggregator’s block is tunable.</w:t>
      </w:r>
    </w:p>
    <w:p w:rsidR="00CC46FB" w:rsidRDefault="00CC46FB" w:rsidP="00CC46FB"/>
    <w:p w:rsidR="00BC419D" w:rsidRDefault="003238E1" w:rsidP="00CC46FB">
      <w:pPr>
        <w:ind w:left="360"/>
      </w:pPr>
      <w:r>
        <w:t>If the library’s allocation request exceeds the maximum number of bytes an aggregator’s block can contain, the aggregator cannot fulfill the request</w:t>
      </w:r>
      <w:r w:rsidR="006B4C79">
        <w:t>,</w:t>
      </w:r>
      <w:r>
        <w:t xml:space="preserve"> and the request falls through to the virtual file driver level. </w:t>
      </w:r>
    </w:p>
    <w:p w:rsidR="00BC419D" w:rsidRDefault="00BC419D" w:rsidP="00CC46FB">
      <w:pPr>
        <w:ind w:left="360"/>
      </w:pPr>
    </w:p>
    <w:p w:rsidR="003238E1" w:rsidRDefault="003238E1" w:rsidP="00CC46FB">
      <w:pPr>
        <w:ind w:left="360"/>
      </w:pPr>
      <w:r>
        <w:t xml:space="preserve">After space has been allocated from an aggregator’s </w:t>
      </w:r>
      <w:proofErr w:type="gramStart"/>
      <w:r>
        <w:t>block, that</w:t>
      </w:r>
      <w:proofErr w:type="gramEnd"/>
      <w:r>
        <w:t xml:space="preserve"> space is no longer managed by the aggregator</w:t>
      </w:r>
      <w:r w:rsidR="00962809">
        <w:t>.</w:t>
      </w:r>
      <w:r>
        <w:t xml:space="preserve"> </w:t>
      </w:r>
      <w:r w:rsidR="00962809">
        <w:t xml:space="preserve">If at some point in the future that space is freed, then the </w:t>
      </w:r>
      <w:r>
        <w:t xml:space="preserve">free-space </w:t>
      </w:r>
      <w:r w:rsidR="00962809">
        <w:t>manager would be in charge of the space and not the aggregator</w:t>
      </w:r>
      <w:r w:rsidR="00905945">
        <w:t>. In other words,</w:t>
      </w:r>
      <w:r w:rsidR="00962809">
        <w:t xml:space="preserve"> the freed space would not revert back to the aggregator</w:t>
      </w:r>
      <w:r>
        <w:t xml:space="preserve">. Unallocated bytes in the block continue to be managed by the aggregator. </w:t>
      </w:r>
    </w:p>
    <w:p w:rsidR="00CC46FB" w:rsidRDefault="00CC46FB" w:rsidP="00CC46FB">
      <w:pPr>
        <w:ind w:left="360"/>
      </w:pPr>
    </w:p>
    <w:p w:rsidR="003238E1" w:rsidRDefault="00905945" w:rsidP="00CC46FB">
      <w:pPr>
        <w:ind w:left="360"/>
      </w:pPr>
      <w:r>
        <w:t xml:space="preserve">If </w:t>
      </w:r>
      <w:r w:rsidR="003238E1">
        <w:t xml:space="preserve">an aggregator </w:t>
      </w:r>
      <w:r>
        <w:t xml:space="preserve">does not have enough space in its block to </w:t>
      </w:r>
      <w:r w:rsidR="003238E1">
        <w:t>fulfill a</w:t>
      </w:r>
      <w:r>
        <w:t xml:space="preserve"> </w:t>
      </w:r>
      <w:r w:rsidR="003238E1">
        <w:t>request</w:t>
      </w:r>
      <w:r>
        <w:t>, it will then</w:t>
      </w:r>
      <w:r w:rsidR="003238E1">
        <w:t xml:space="preserve"> request a new block of contiguous bytes</w:t>
      </w:r>
      <w:r>
        <w:t xml:space="preserve"> from the library. Any </w:t>
      </w:r>
      <w:commentRangeStart w:id="49"/>
      <w:r w:rsidR="003238E1">
        <w:t xml:space="preserve">unallocated </w:t>
      </w:r>
      <w:r>
        <w:t xml:space="preserve">space from the old </w:t>
      </w:r>
      <w:r w:rsidR="003238E1">
        <w:t>block</w:t>
      </w:r>
      <w:r>
        <w:t xml:space="preserve"> will </w:t>
      </w:r>
      <w:r w:rsidR="003238E1">
        <w:t>become free space.</w:t>
      </w:r>
      <w:commentRangeEnd w:id="49"/>
      <w:r w:rsidR="003238E1">
        <w:rPr>
          <w:rStyle w:val="CommentReference"/>
          <w:vanish/>
        </w:rPr>
        <w:commentReference w:id="49"/>
      </w:r>
    </w:p>
    <w:p w:rsidR="00CC46FB" w:rsidRDefault="00CC46FB" w:rsidP="00CC46FB"/>
    <w:p w:rsidR="003238E1" w:rsidRPr="00AA4E6F" w:rsidDel="00BA0A3D" w:rsidRDefault="003238E1" w:rsidP="00CC46FB">
      <w:pPr>
        <w:pStyle w:val="ListParagraph"/>
        <w:numPr>
          <w:ilvl w:val="0"/>
          <w:numId w:val="14"/>
        </w:numPr>
      </w:pPr>
      <w:r>
        <w:t>Virtual File Driver</w:t>
      </w:r>
    </w:p>
    <w:p w:rsidR="00CC46FB" w:rsidRDefault="00CC46FB" w:rsidP="00CC46FB"/>
    <w:p w:rsidR="003238E1" w:rsidRDefault="003238E1" w:rsidP="00CC46FB">
      <w:pPr>
        <w:ind w:left="360"/>
      </w:pPr>
      <w:r w:rsidRPr="00EB6CC2">
        <w:lastRenderedPageBreak/>
        <w:t xml:space="preserve">The HDF5 </w:t>
      </w:r>
      <w:r w:rsidR="00962809" w:rsidRPr="00EB6CC2">
        <w:t xml:space="preserve">Library’s </w:t>
      </w:r>
      <w:r w:rsidRPr="00EB6CC2">
        <w:t xml:space="preserve">virtual file driver </w:t>
      </w:r>
      <w:r w:rsidR="001657C1">
        <w:t xml:space="preserve">(VFD) </w:t>
      </w:r>
      <w:r>
        <w:t xml:space="preserve">interface </w:t>
      </w:r>
      <w:r w:rsidRPr="00EB6CC2">
        <w:t xml:space="preserve">dispatches requests for additional space to the allocation routine of the file driver associated with </w:t>
      </w:r>
      <w:r>
        <w:t>an</w:t>
      </w:r>
      <w:r w:rsidRPr="00EB6CC2">
        <w:t xml:space="preserve"> HDF5 file</w:t>
      </w:r>
      <w:r>
        <w:t>. F</w:t>
      </w:r>
      <w:r w:rsidRPr="00EB6CC2">
        <w:t>or example</w:t>
      </w:r>
      <w:r>
        <w:t xml:space="preserve">, if </w:t>
      </w:r>
      <w:r w:rsidR="001657C1">
        <w:t xml:space="preserve">the POSIX file driver, </w:t>
      </w:r>
      <w:r w:rsidRPr="001C6451">
        <w:rPr>
          <w:rFonts w:ascii="Courier New" w:hAnsi="Courier New" w:cs="Courier New"/>
          <w:sz w:val="20"/>
        </w:rPr>
        <w:t>H5FD_SEC2</w:t>
      </w:r>
      <w:r w:rsidR="001657C1" w:rsidRPr="001657C1">
        <w:t>,</w:t>
      </w:r>
      <w:r>
        <w:t xml:space="preserve"> is being used, its</w:t>
      </w:r>
      <w:r w:rsidRPr="00EB6CC2">
        <w:t xml:space="preserve"> </w:t>
      </w:r>
      <w:r>
        <w:t>allocation routine will increase the size of the single file on disk that stores the HDF5 file contents to accommodate the additional space that was requested.</w:t>
      </w:r>
      <w:r w:rsidR="001657C1">
        <w:t xml:space="preserve"> For more information on VFDs, see the “</w:t>
      </w:r>
      <w:r w:rsidR="001657C1" w:rsidRPr="001657C1">
        <w:t>Alternate File Storage Layouts and Low-level File Drivers</w:t>
      </w:r>
      <w:r w:rsidR="001657C1">
        <w:t xml:space="preserve">” section in “The HDF5 File” chapter in the </w:t>
      </w:r>
      <w:r w:rsidR="001657C1" w:rsidRPr="001657C1">
        <w:rPr>
          <w:i/>
        </w:rPr>
        <w:t>HDF5 User’s Guide</w:t>
      </w:r>
      <w:r w:rsidR="001657C1">
        <w:t>.</w:t>
      </w:r>
    </w:p>
    <w:p w:rsidR="003238E1" w:rsidRDefault="003238E1" w:rsidP="00CC46FB"/>
    <w:p w:rsidR="00CC46FB" w:rsidRDefault="00CC46FB" w:rsidP="00CC46FB"/>
    <w:p w:rsidR="00CC46FB" w:rsidRDefault="00CC46FB" w:rsidP="00CC46FB"/>
    <w:p w:rsidR="003238E1" w:rsidRDefault="003238E1" w:rsidP="00CC46FB">
      <w:pPr>
        <w:pStyle w:val="Heading2"/>
        <w:rPr>
          <w:sz w:val="24"/>
          <w:szCs w:val="24"/>
        </w:rPr>
      </w:pPr>
      <w:bookmarkStart w:id="50" w:name="_Toc321309188"/>
      <w:r w:rsidRPr="00CC46FB">
        <w:t>File Space Management Strategies</w:t>
      </w:r>
      <w:bookmarkEnd w:id="50"/>
    </w:p>
    <w:p w:rsidR="003238E1" w:rsidRDefault="004B75B9" w:rsidP="001C6451">
      <w:r>
        <w:t xml:space="preserve">The file space allocation mechanisms described above can be used to implement </w:t>
      </w:r>
      <w:r w:rsidR="0053208B">
        <w:t>a variety of f</w:t>
      </w:r>
      <w:r w:rsidR="003238E1" w:rsidRPr="0043649D">
        <w:t xml:space="preserve">ile space management </w:t>
      </w:r>
      <w:r w:rsidR="003238E1" w:rsidRPr="00EB6CC2">
        <w:t>strategies</w:t>
      </w:r>
      <w:r w:rsidR="0053208B">
        <w:t>. The</w:t>
      </w:r>
      <w:r w:rsidR="00BC6FCC">
        <w:t xml:space="preserve"> strategies differ in </w:t>
      </w:r>
      <w:r>
        <w:t>two main ways: when</w:t>
      </w:r>
      <w:r w:rsidR="003238E1" w:rsidRPr="00EB6CC2">
        <w:t xml:space="preserve"> </w:t>
      </w:r>
      <w:r w:rsidR="0053208B">
        <w:t xml:space="preserve">the library will </w:t>
      </w:r>
      <w:r w:rsidR="003238E1" w:rsidRPr="00EB6CC2">
        <w:t xml:space="preserve">track free space and </w:t>
      </w:r>
      <w:r>
        <w:t xml:space="preserve">when </w:t>
      </w:r>
      <w:r w:rsidR="0053208B">
        <w:t xml:space="preserve">the library will </w:t>
      </w:r>
      <w:r w:rsidR="003238E1" w:rsidRPr="00EB6CC2">
        <w:t>use the free-space manager, aggregators, and virtual file driver to allocate space for file metadata and raw data. The strategies are</w:t>
      </w:r>
      <w:r w:rsidR="00BC6FCC">
        <w:t xml:space="preserve"> listed in the table below.</w:t>
      </w:r>
    </w:p>
    <w:p w:rsidR="00BC6FCC" w:rsidRDefault="00BC6FCC" w:rsidP="00BC6FCC"/>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966"/>
        <w:gridCol w:w="5400"/>
      </w:tblGrid>
      <w:tr w:rsidR="00BC6FCC" w:rsidRPr="00137C51" w:rsidTr="004B75B9">
        <w:trPr>
          <w:tblHeader/>
          <w:jc w:val="center"/>
        </w:trPr>
        <w:tc>
          <w:tcPr>
            <w:tcW w:w="7366" w:type="dxa"/>
            <w:gridSpan w:val="2"/>
          </w:tcPr>
          <w:p w:rsidR="00BC6FCC" w:rsidRPr="00137C51" w:rsidRDefault="00BC6FCC" w:rsidP="00BC6FCC">
            <w:pPr>
              <w:pStyle w:val="NormalTable"/>
            </w:pPr>
            <w:r>
              <w:t>Table 1. File space management strategies</w:t>
            </w:r>
          </w:p>
        </w:tc>
      </w:tr>
      <w:tr w:rsidR="00BC6FCC" w:rsidRPr="00137C51" w:rsidTr="004B75B9">
        <w:trPr>
          <w:tblHeader/>
          <w:jc w:val="center"/>
        </w:trPr>
        <w:tc>
          <w:tcPr>
            <w:tcW w:w="1966" w:type="dxa"/>
          </w:tcPr>
          <w:p w:rsidR="00BC6FCC" w:rsidRPr="00137C51" w:rsidRDefault="00BC6FCC" w:rsidP="00480081">
            <w:pPr>
              <w:pStyle w:val="NormalTable"/>
            </w:pPr>
            <w:r>
              <w:t>Strategy Name</w:t>
            </w:r>
          </w:p>
        </w:tc>
        <w:tc>
          <w:tcPr>
            <w:tcW w:w="5400" w:type="dxa"/>
          </w:tcPr>
          <w:p w:rsidR="00BC6FCC" w:rsidRPr="00137C51" w:rsidRDefault="00BC6FCC" w:rsidP="004B75B9">
            <w:pPr>
              <w:pStyle w:val="NormalTable"/>
            </w:pPr>
            <w:r>
              <w:t>Comments</w:t>
            </w:r>
          </w:p>
        </w:tc>
      </w:tr>
      <w:tr w:rsidR="00BC6FCC" w:rsidRPr="007625C5" w:rsidTr="004B75B9">
        <w:trPr>
          <w:jc w:val="center"/>
        </w:trPr>
        <w:tc>
          <w:tcPr>
            <w:tcW w:w="1966" w:type="dxa"/>
          </w:tcPr>
          <w:p w:rsidR="00BC6FCC" w:rsidRPr="007625C5" w:rsidRDefault="00BC6FCC" w:rsidP="00BC6FCC">
            <w:pPr>
              <w:rPr>
                <w:b/>
              </w:rPr>
            </w:pPr>
            <w:r>
              <w:rPr>
                <w:b/>
              </w:rPr>
              <w:t>All Persist</w:t>
            </w:r>
          </w:p>
        </w:tc>
        <w:tc>
          <w:tcPr>
            <w:tcW w:w="5400" w:type="dxa"/>
          </w:tcPr>
          <w:p w:rsidR="004B75B9" w:rsidRDefault="00BC6FCC" w:rsidP="004B75B9">
            <w:pPr>
              <w:pStyle w:val="ListParagraph"/>
              <w:numPr>
                <w:ilvl w:val="0"/>
                <w:numId w:val="14"/>
              </w:numPr>
            </w:pPr>
            <w:r w:rsidRPr="00857098">
              <w:t>Use</w:t>
            </w:r>
            <w:r>
              <w:t>s</w:t>
            </w:r>
            <w:r w:rsidRPr="00857098">
              <w:t xml:space="preserve"> all </w:t>
            </w:r>
            <w:r w:rsidR="004B75B9">
              <w:t xml:space="preserve">file </w:t>
            </w:r>
            <w:r w:rsidRPr="00857098">
              <w:t>space allocation mechanisms</w:t>
            </w:r>
          </w:p>
          <w:p w:rsidR="00BC6FCC" w:rsidRPr="007625C5" w:rsidRDefault="004B75B9" w:rsidP="004B75B9">
            <w:pPr>
              <w:pStyle w:val="ListParagraph"/>
              <w:numPr>
                <w:ilvl w:val="0"/>
                <w:numId w:val="14"/>
              </w:numPr>
            </w:pPr>
            <w:r>
              <w:t>T</w:t>
            </w:r>
            <w:r w:rsidRPr="00857098">
              <w:t>rack</w:t>
            </w:r>
            <w:r>
              <w:t>s</w:t>
            </w:r>
            <w:r w:rsidRPr="00857098">
              <w:t xml:space="preserve"> </w:t>
            </w:r>
            <w:r>
              <w:t>file free space across sessions</w:t>
            </w:r>
          </w:p>
        </w:tc>
      </w:tr>
      <w:tr w:rsidR="00BC6FCC" w:rsidRPr="007625C5" w:rsidTr="004B75B9">
        <w:trPr>
          <w:jc w:val="center"/>
        </w:trPr>
        <w:tc>
          <w:tcPr>
            <w:tcW w:w="1966" w:type="dxa"/>
          </w:tcPr>
          <w:p w:rsidR="00BC6FCC" w:rsidRPr="007625C5" w:rsidRDefault="00BC6FCC" w:rsidP="00BC6FCC">
            <w:pPr>
              <w:rPr>
                <w:b/>
              </w:rPr>
            </w:pPr>
            <w:r>
              <w:rPr>
                <w:b/>
              </w:rPr>
              <w:t>All</w:t>
            </w:r>
          </w:p>
        </w:tc>
        <w:tc>
          <w:tcPr>
            <w:tcW w:w="5400" w:type="dxa"/>
          </w:tcPr>
          <w:p w:rsidR="004B75B9" w:rsidRDefault="001A4737" w:rsidP="004B75B9">
            <w:pPr>
              <w:pStyle w:val="ListParagraph"/>
              <w:numPr>
                <w:ilvl w:val="0"/>
                <w:numId w:val="20"/>
              </w:numPr>
            </w:pPr>
            <w:r w:rsidRPr="00857098">
              <w:t>Use</w:t>
            </w:r>
            <w:r>
              <w:t>s</w:t>
            </w:r>
            <w:r w:rsidRPr="00857098">
              <w:t xml:space="preserve"> all </w:t>
            </w:r>
            <w:r w:rsidR="004B75B9">
              <w:t xml:space="preserve">file </w:t>
            </w:r>
            <w:r w:rsidRPr="00857098">
              <w:t>space allocation mechanisms</w:t>
            </w:r>
          </w:p>
          <w:p w:rsidR="00BC6FCC" w:rsidRPr="007625C5" w:rsidRDefault="004B75B9" w:rsidP="004B75B9">
            <w:pPr>
              <w:pStyle w:val="ListParagraph"/>
              <w:numPr>
                <w:ilvl w:val="0"/>
                <w:numId w:val="20"/>
              </w:numPr>
            </w:pPr>
            <w:r>
              <w:t>T</w:t>
            </w:r>
            <w:r w:rsidRPr="00857098">
              <w:t>rack</w:t>
            </w:r>
            <w:r>
              <w:t>s</w:t>
            </w:r>
            <w:r w:rsidRPr="00857098">
              <w:t xml:space="preserve"> </w:t>
            </w:r>
            <w:r w:rsidR="001A4737" w:rsidRPr="00857098">
              <w:t xml:space="preserve">file free space only in </w:t>
            </w:r>
            <w:r w:rsidR="001A4737">
              <w:t xml:space="preserve">the </w:t>
            </w:r>
            <w:r>
              <w:t>current session</w:t>
            </w:r>
          </w:p>
        </w:tc>
      </w:tr>
      <w:tr w:rsidR="00BC6FCC" w:rsidRPr="007625C5" w:rsidTr="004B75B9">
        <w:trPr>
          <w:jc w:val="center"/>
        </w:trPr>
        <w:tc>
          <w:tcPr>
            <w:tcW w:w="1966" w:type="dxa"/>
          </w:tcPr>
          <w:p w:rsidR="00BC6FCC" w:rsidRPr="007625C5" w:rsidRDefault="00BC6FCC" w:rsidP="00BC6FCC">
            <w:pPr>
              <w:rPr>
                <w:b/>
              </w:rPr>
            </w:pPr>
            <w:r>
              <w:rPr>
                <w:b/>
              </w:rPr>
              <w:t>Aggregator VFD</w:t>
            </w:r>
          </w:p>
        </w:tc>
        <w:tc>
          <w:tcPr>
            <w:tcW w:w="5400" w:type="dxa"/>
          </w:tcPr>
          <w:p w:rsidR="004B75B9" w:rsidRDefault="001A4737" w:rsidP="004B75B9">
            <w:pPr>
              <w:pStyle w:val="ListParagraph"/>
              <w:numPr>
                <w:ilvl w:val="0"/>
                <w:numId w:val="21"/>
              </w:numPr>
            </w:pPr>
            <w:r w:rsidRPr="0022622C">
              <w:t>Use</w:t>
            </w:r>
            <w:r>
              <w:t>s</w:t>
            </w:r>
            <w:r w:rsidRPr="0022622C">
              <w:t xml:space="preserve"> </w:t>
            </w:r>
            <w:r>
              <w:t xml:space="preserve">the </w:t>
            </w:r>
            <w:r w:rsidRPr="0022622C">
              <w:t>aggregator and VFD mechanisms</w:t>
            </w:r>
          </w:p>
          <w:p w:rsidR="00BC6FCC" w:rsidRPr="007625C5" w:rsidRDefault="004B75B9" w:rsidP="004B75B9">
            <w:pPr>
              <w:pStyle w:val="ListParagraph"/>
              <w:numPr>
                <w:ilvl w:val="0"/>
                <w:numId w:val="21"/>
              </w:numPr>
            </w:pPr>
            <w:r>
              <w:t>N</w:t>
            </w:r>
            <w:r w:rsidR="001A4737">
              <w:t>ever</w:t>
            </w:r>
            <w:r w:rsidR="001A4737" w:rsidRPr="00857098">
              <w:t xml:space="preserve"> track</w:t>
            </w:r>
            <w:r w:rsidR="001A4737">
              <w:t>s</w:t>
            </w:r>
            <w:r>
              <w:t xml:space="preserve"> free space</w:t>
            </w:r>
          </w:p>
        </w:tc>
      </w:tr>
      <w:tr w:rsidR="00BC6FCC" w:rsidRPr="007625C5" w:rsidTr="004B75B9">
        <w:trPr>
          <w:jc w:val="center"/>
        </w:trPr>
        <w:tc>
          <w:tcPr>
            <w:tcW w:w="1966" w:type="dxa"/>
          </w:tcPr>
          <w:p w:rsidR="00BC6FCC" w:rsidRPr="007625C5" w:rsidRDefault="00BC6FCC" w:rsidP="00BC6FCC">
            <w:pPr>
              <w:rPr>
                <w:b/>
              </w:rPr>
            </w:pPr>
            <w:r>
              <w:rPr>
                <w:b/>
              </w:rPr>
              <w:t>VFD Only</w:t>
            </w:r>
          </w:p>
        </w:tc>
        <w:tc>
          <w:tcPr>
            <w:tcW w:w="5400" w:type="dxa"/>
          </w:tcPr>
          <w:p w:rsidR="004B75B9" w:rsidRDefault="001A4737" w:rsidP="004B75B9">
            <w:pPr>
              <w:pStyle w:val="ListParagraph"/>
              <w:numPr>
                <w:ilvl w:val="0"/>
                <w:numId w:val="22"/>
              </w:numPr>
            </w:pPr>
            <w:r w:rsidRPr="0022622C">
              <w:t>Use</w:t>
            </w:r>
            <w:r>
              <w:t>s</w:t>
            </w:r>
            <w:r w:rsidRPr="0022622C">
              <w:t xml:space="preserve"> only </w:t>
            </w:r>
            <w:r>
              <w:t xml:space="preserve">the </w:t>
            </w:r>
            <w:r w:rsidRPr="0022622C">
              <w:t>VFD mechanism</w:t>
            </w:r>
          </w:p>
          <w:p w:rsidR="00BC6FCC" w:rsidRPr="007625C5" w:rsidRDefault="004B75B9" w:rsidP="004B75B9">
            <w:pPr>
              <w:pStyle w:val="ListParagraph"/>
              <w:numPr>
                <w:ilvl w:val="0"/>
                <w:numId w:val="22"/>
              </w:numPr>
            </w:pPr>
            <w:r>
              <w:t>Never</w:t>
            </w:r>
            <w:r w:rsidRPr="00857098">
              <w:t xml:space="preserve"> </w:t>
            </w:r>
            <w:r w:rsidR="001A4737" w:rsidRPr="00857098">
              <w:t>track</w:t>
            </w:r>
            <w:r w:rsidR="001A4737">
              <w:t>s</w:t>
            </w:r>
            <w:r>
              <w:t xml:space="preserve"> free space</w:t>
            </w:r>
          </w:p>
        </w:tc>
      </w:tr>
    </w:tbl>
    <w:p w:rsidR="00BC6FCC" w:rsidRDefault="00BC6FCC" w:rsidP="00BC6FCC"/>
    <w:p w:rsidR="00BC6FCC" w:rsidRDefault="00537CA2" w:rsidP="001C6451">
      <w:r>
        <w:t xml:space="preserve"> ??????? </w:t>
      </w:r>
      <w:proofErr w:type="gramStart"/>
      <w:r>
        <w:t>how</w:t>
      </w:r>
      <w:proofErr w:type="gramEnd"/>
      <w:r>
        <w:t xml:space="preserve"> are these strategies implemented? Perhaps described in chapter 2?</w:t>
      </w:r>
    </w:p>
    <w:p w:rsidR="00537CA2" w:rsidRDefault="00537CA2" w:rsidP="001C6451"/>
    <w:p w:rsidR="00537CA2" w:rsidRDefault="00537CA2" w:rsidP="001C6451"/>
    <w:p w:rsidR="001A4737" w:rsidRDefault="001A4737" w:rsidP="001C6451"/>
    <w:p w:rsidR="003238E1" w:rsidRDefault="00D633C9" w:rsidP="00D633C9">
      <w:pPr>
        <w:pStyle w:val="Heading3"/>
      </w:pPr>
      <w:bookmarkStart w:id="51" w:name="_Toc321309189"/>
      <w:r>
        <w:t xml:space="preserve">The </w:t>
      </w:r>
      <w:r w:rsidRPr="00EB6CC2">
        <w:t>All</w:t>
      </w:r>
      <w:r>
        <w:t xml:space="preserve"> </w:t>
      </w:r>
      <w:r w:rsidRPr="00EB6CC2">
        <w:t>Persist</w:t>
      </w:r>
      <w:r>
        <w:t xml:space="preserve"> Stra</w:t>
      </w:r>
      <w:bookmarkStart w:id="52" w:name="AllPersistStrategy"/>
      <w:bookmarkEnd w:id="52"/>
      <w:r>
        <w:t>tegy</w:t>
      </w:r>
      <w:bookmarkEnd w:id="51"/>
    </w:p>
    <w:p w:rsidR="003238E1" w:rsidRDefault="003238E1" w:rsidP="00D633C9">
      <w:r>
        <w:t xml:space="preserve">With this strategy, the HDF5 </w:t>
      </w:r>
      <w:r w:rsidR="00D633C9">
        <w:t xml:space="preserve">Library’s </w:t>
      </w:r>
      <w:r>
        <w:t>free-space manager track</w:t>
      </w:r>
      <w:r w:rsidR="00D633C9">
        <w:t>s</w:t>
      </w:r>
      <w:r>
        <w:t xml:space="preserve"> the free space that results from manipulating HDF5 objects in an HDF5 file. The tracked free space information is saved when the HDF5 file is closed and </w:t>
      </w:r>
      <w:r w:rsidR="00D633C9">
        <w:t xml:space="preserve">is </w:t>
      </w:r>
      <w:r>
        <w:t xml:space="preserve">reloaded when the file is re-opened. The tracked free space information </w:t>
      </w:r>
      <w:r w:rsidRPr="00EB6CC2">
        <w:rPr>
          <w:b/>
        </w:rPr>
        <w:t>persist</w:t>
      </w:r>
      <w:r w:rsidRPr="001210E4">
        <w:t>s</w:t>
      </w:r>
      <w:r>
        <w:t xml:space="preserve"> across HDF5 file sessions, and the free space manager remain</w:t>
      </w:r>
      <w:r w:rsidR="00D633C9">
        <w:t>s</w:t>
      </w:r>
      <w:r>
        <w:t xml:space="preserve"> aware of free space sections that became available in any file session.</w:t>
      </w:r>
    </w:p>
    <w:p w:rsidR="00D633C9" w:rsidRDefault="00D633C9" w:rsidP="00D633C9"/>
    <w:p w:rsidR="003238E1" w:rsidRDefault="003238E1" w:rsidP="00D633C9">
      <w:r>
        <w:t xml:space="preserve">With this strategy, when space is needed for file metadata or raw data, the HDF5 </w:t>
      </w:r>
      <w:r w:rsidR="00D633C9">
        <w:t xml:space="preserve">Library </w:t>
      </w:r>
      <w:r>
        <w:t xml:space="preserve">first requests space from the free-space manager. If the request is not satisfied, the library requests space from the aggregators. If the request is still not satisfied, the library requests space from the virtual file driver. That is, the library will use </w:t>
      </w:r>
      <w:r w:rsidRPr="00403E27">
        <w:t>all</w:t>
      </w:r>
      <w:r>
        <w:t xml:space="preserve"> of the mechanisms for allocating space.</w:t>
      </w:r>
    </w:p>
    <w:p w:rsidR="00D633C9" w:rsidRDefault="00D633C9" w:rsidP="00D633C9"/>
    <w:p w:rsidR="003238E1" w:rsidRDefault="003238E1" w:rsidP="00D633C9">
      <w:r>
        <w:t xml:space="preserve">The </w:t>
      </w:r>
      <w:r w:rsidR="00D633C9">
        <w:t xml:space="preserve">All Persist </w:t>
      </w:r>
      <w:r>
        <w:t xml:space="preserve">strategy offers every possible opportunity for reusing free space. The HDF5 file will contain extra file metadata </w:t>
      </w:r>
      <w:r w:rsidR="00D633C9">
        <w:t xml:space="preserve">for the </w:t>
      </w:r>
      <w:r>
        <w:t>tracked free space. The library will perform additional “accounting” operations to track free space and to search the free space sections when allocating space for file metadata and raw data.</w:t>
      </w:r>
    </w:p>
    <w:p w:rsidR="00D633C9" w:rsidRDefault="00D633C9" w:rsidP="00D633C9"/>
    <w:p w:rsidR="00A104D0" w:rsidRDefault="00A104D0" w:rsidP="00A104D0">
      <w:r w:rsidRPr="00156277">
        <w:rPr>
          <w:rFonts w:ascii="Courier New" w:hAnsi="Courier New" w:cs="Courier New"/>
          <w:sz w:val="20"/>
        </w:rPr>
        <w:t>H5Pset_file_space</w:t>
      </w:r>
      <w:r>
        <w:t xml:space="preserve"> value: </w:t>
      </w:r>
      <w:r w:rsidRPr="00156277">
        <w:rPr>
          <w:rFonts w:ascii="Courier New" w:hAnsi="Courier New" w:cs="Courier New"/>
          <w:sz w:val="20"/>
        </w:rPr>
        <w:t>H5F_FILE_SPACE_ALL_PERSIST</w:t>
      </w:r>
    </w:p>
    <w:p w:rsidR="00A104D0" w:rsidRDefault="00A104D0" w:rsidP="00A104D0">
      <w:proofErr w:type="gramStart"/>
      <w:r>
        <w:lastRenderedPageBreak/>
        <w:t>h5repack</w:t>
      </w:r>
      <w:proofErr w:type="gramEnd"/>
      <w:r>
        <w:t xml:space="preserve"> value: </w:t>
      </w:r>
      <w:r w:rsidRPr="00156277">
        <w:rPr>
          <w:rFonts w:ascii="Courier New" w:hAnsi="Courier New" w:cs="Courier New"/>
          <w:sz w:val="20"/>
        </w:rPr>
        <w:t>ALL_PERSIST</w:t>
      </w:r>
    </w:p>
    <w:p w:rsidR="00A104D0" w:rsidRDefault="00A104D0" w:rsidP="00A104D0"/>
    <w:p w:rsidR="00D633C9" w:rsidRDefault="00D633C9" w:rsidP="00D633C9"/>
    <w:p w:rsidR="00D633C9" w:rsidRDefault="00D633C9" w:rsidP="00D633C9"/>
    <w:p w:rsidR="003238E1" w:rsidRDefault="00D633C9" w:rsidP="00D633C9">
      <w:pPr>
        <w:pStyle w:val="Heading3"/>
      </w:pPr>
      <w:bookmarkStart w:id="53" w:name="_Toc321309190"/>
      <w:r>
        <w:t xml:space="preserve">The All </w:t>
      </w:r>
      <w:r w:rsidR="00403E27">
        <w:t>Strategy</w:t>
      </w:r>
      <w:bookmarkEnd w:id="53"/>
    </w:p>
    <w:p w:rsidR="003238E1" w:rsidRDefault="003238E1" w:rsidP="00D633C9">
      <w:r>
        <w:t>Th</w:t>
      </w:r>
      <w:r w:rsidR="00403E27">
        <w:t>e</w:t>
      </w:r>
      <w:r>
        <w:t xml:space="preserve"> </w:t>
      </w:r>
      <w:r w:rsidR="00403E27">
        <w:t xml:space="preserve">All </w:t>
      </w:r>
      <w:r>
        <w:t xml:space="preserve">strategy is the HDF5 </w:t>
      </w:r>
      <w:r w:rsidR="00403E27">
        <w:t xml:space="preserve">Library’s </w:t>
      </w:r>
      <w:r>
        <w:t xml:space="preserve">default file space management strategy. </w:t>
      </w:r>
      <w:commentRangeStart w:id="54"/>
      <w:r>
        <w:t>Prior to HDF5 Release 1.</w:t>
      </w:r>
      <w:r w:rsidR="00403E27">
        <w:t>10</w:t>
      </w:r>
      <w:r>
        <w:t>.</w:t>
      </w:r>
      <w:r w:rsidR="00403E27">
        <w:t>0</w:t>
      </w:r>
      <w:r>
        <w:t>, it was the only file space management strategy directly supported by the library.</w:t>
      </w:r>
      <w:commentRangeEnd w:id="54"/>
      <w:r>
        <w:rPr>
          <w:rStyle w:val="CommentReference"/>
          <w:vanish/>
        </w:rPr>
        <w:commentReference w:id="54"/>
      </w:r>
    </w:p>
    <w:p w:rsidR="00D633C9" w:rsidRDefault="00D633C9" w:rsidP="00D633C9"/>
    <w:p w:rsidR="003238E1" w:rsidRDefault="003238E1" w:rsidP="00D633C9">
      <w:r>
        <w:t xml:space="preserve">With this strategy, the HDF5 </w:t>
      </w:r>
      <w:r w:rsidR="00403E27">
        <w:t xml:space="preserve">Library’s </w:t>
      </w:r>
      <w:r>
        <w:t>free-space manager track</w:t>
      </w:r>
      <w:r w:rsidR="00403E27">
        <w:t>s</w:t>
      </w:r>
      <w:r>
        <w:t xml:space="preserve"> the free space that results from manipulating HDF5 objects in an HDF5 file. The free space manager </w:t>
      </w:r>
      <w:r w:rsidR="00403E27">
        <w:t>is</w:t>
      </w:r>
      <w:r>
        <w:t xml:space="preserve"> aware of free space sections that became available in the current file session, but the tracked free space information is </w:t>
      </w:r>
      <w:r>
        <w:rPr>
          <w:u w:val="single"/>
        </w:rPr>
        <w:t>not</w:t>
      </w:r>
      <w:r w:rsidRPr="00EB6CC2">
        <w:t xml:space="preserve"> </w:t>
      </w:r>
      <w:r>
        <w:t>saved when the HDF5 file is closed. Free space that exists when the file is closed becomes unaccounted space in the HDF5 file. Unallocated space in the aggregators’ blocks may also become unaccounted space when the session ends.</w:t>
      </w:r>
    </w:p>
    <w:p w:rsidR="00D633C9" w:rsidRDefault="00D633C9" w:rsidP="00D633C9"/>
    <w:p w:rsidR="003238E1" w:rsidRDefault="003238E1" w:rsidP="00D633C9">
      <w:r>
        <w:t xml:space="preserve">As with the </w:t>
      </w:r>
      <w:r w:rsidR="00403E27">
        <w:t xml:space="preserve">All Persist </w:t>
      </w:r>
      <w:r>
        <w:t xml:space="preserve">strategy, the library will try </w:t>
      </w:r>
      <w:r w:rsidRPr="00403E27">
        <w:t>all</w:t>
      </w:r>
      <w:r>
        <w:t xml:space="preserve"> of the mechanisms for allocating space. When space is needed for file metadata or raw data, the HDF5 </w:t>
      </w:r>
      <w:r w:rsidR="00403E27">
        <w:t xml:space="preserve">Library </w:t>
      </w:r>
      <w:r>
        <w:t xml:space="preserve">first requests space from the free-space manager. If the request is not satisfied, the library requests space from the aggregators. If the request is still not satisfied, the library requests space from the virtual file driver. </w:t>
      </w:r>
    </w:p>
    <w:p w:rsidR="00D633C9" w:rsidRDefault="00D633C9" w:rsidP="00D633C9"/>
    <w:p w:rsidR="00D633C9" w:rsidRDefault="003238E1" w:rsidP="00D633C9">
      <w:r>
        <w:t xml:space="preserve">The </w:t>
      </w:r>
      <w:r w:rsidR="00403E27">
        <w:t xml:space="preserve">All </w:t>
      </w:r>
      <w:r>
        <w:t xml:space="preserve">strategy allows free space incurred in the current session to be reused in the current session. </w:t>
      </w:r>
      <w:r w:rsidR="00403E27">
        <w:t xml:space="preserve">Since the free space is not saved after the file is closed, </w:t>
      </w:r>
      <w:r>
        <w:t xml:space="preserve">no extra file metadata </w:t>
      </w:r>
      <w:r w:rsidR="00403E27">
        <w:t xml:space="preserve">is needed to keep track of the free space. If </w:t>
      </w:r>
      <w:r>
        <w:t>free space exists when the file is closed</w:t>
      </w:r>
      <w:r w:rsidR="00403E27">
        <w:t>,</w:t>
      </w:r>
      <w:r>
        <w:t xml:space="preserve"> the</w:t>
      </w:r>
      <w:r w:rsidR="00403E27">
        <w:t xml:space="preserve">n that free space will become </w:t>
      </w:r>
      <w:r>
        <w:t>unaccounted space</w:t>
      </w:r>
      <w:r w:rsidR="00403E27">
        <w:t>. Unaccounted space can only be used after the space is reclaimed by h5repack.</w:t>
      </w:r>
      <w:r>
        <w:t xml:space="preserve"> </w:t>
      </w:r>
    </w:p>
    <w:p w:rsidR="00D633C9" w:rsidRDefault="00D633C9" w:rsidP="00D633C9"/>
    <w:p w:rsidR="00A104D0" w:rsidRDefault="00A104D0" w:rsidP="00A104D0">
      <w:r w:rsidRPr="00156277">
        <w:rPr>
          <w:rFonts w:ascii="Courier New" w:hAnsi="Courier New" w:cs="Courier New"/>
          <w:sz w:val="20"/>
        </w:rPr>
        <w:t>H5Pset_file_space</w:t>
      </w:r>
      <w:r>
        <w:t xml:space="preserve"> value: </w:t>
      </w:r>
      <w:r w:rsidRPr="00156277">
        <w:rPr>
          <w:rFonts w:ascii="Courier New" w:hAnsi="Courier New" w:cs="Courier New"/>
          <w:sz w:val="20"/>
        </w:rPr>
        <w:t>H5F_FILE_SPACE_ALL</w:t>
      </w:r>
    </w:p>
    <w:p w:rsidR="00A104D0" w:rsidRDefault="00A104D0" w:rsidP="00A104D0">
      <w:proofErr w:type="gramStart"/>
      <w:r>
        <w:t>h5repack</w:t>
      </w:r>
      <w:proofErr w:type="gramEnd"/>
      <w:r>
        <w:t xml:space="preserve"> value: </w:t>
      </w:r>
      <w:r w:rsidRPr="00156277">
        <w:rPr>
          <w:rFonts w:ascii="Courier New" w:hAnsi="Courier New" w:cs="Courier New"/>
          <w:sz w:val="20"/>
        </w:rPr>
        <w:t>ALL</w:t>
      </w:r>
    </w:p>
    <w:p w:rsidR="00A104D0" w:rsidRDefault="00A104D0" w:rsidP="00A104D0"/>
    <w:p w:rsidR="00D633C9" w:rsidRDefault="00D633C9" w:rsidP="00D633C9"/>
    <w:p w:rsidR="003238E1" w:rsidRDefault="003238E1" w:rsidP="00D633C9"/>
    <w:p w:rsidR="003238E1" w:rsidRPr="00F823E9" w:rsidRDefault="001657C1" w:rsidP="001657C1">
      <w:pPr>
        <w:pStyle w:val="Heading3"/>
      </w:pPr>
      <w:bookmarkStart w:id="55" w:name="_Toc321309191"/>
      <w:r>
        <w:t>The Aggregator VFD Strategy</w:t>
      </w:r>
      <w:bookmarkEnd w:id="55"/>
    </w:p>
    <w:p w:rsidR="003238E1" w:rsidRDefault="003238E1" w:rsidP="001657C1">
      <w:r>
        <w:t>With th</w:t>
      </w:r>
      <w:r w:rsidR="001657C1">
        <w:t>e Aggregator VFD</w:t>
      </w:r>
      <w:r>
        <w:t xml:space="preserve"> strategy, the HDF5 </w:t>
      </w:r>
      <w:r w:rsidR="001657C1">
        <w:t xml:space="preserve">Library </w:t>
      </w:r>
      <w:r>
        <w:t>does not track the free space that results from manipulating HDF5 objects in an HDF5 file. All free space immediately becomes unaccounted space. Unallocated bytes in the aggregators’ blocks when the file is closed</w:t>
      </w:r>
      <w:r w:rsidR="00B84E13">
        <w:t xml:space="preserve"> will </w:t>
      </w:r>
      <w:r>
        <w:t>also become unaccounted space.</w:t>
      </w:r>
    </w:p>
    <w:p w:rsidR="00B84E13" w:rsidRDefault="00B84E13" w:rsidP="001657C1"/>
    <w:p w:rsidR="003238E1" w:rsidRDefault="003238E1" w:rsidP="00B84E13">
      <w:r>
        <w:t xml:space="preserve">With this strategy, when space is needed for file metadata or raw data, the </w:t>
      </w:r>
      <w:r w:rsidR="001657C1">
        <w:t>HDF5 Library</w:t>
      </w:r>
      <w:r>
        <w:t xml:space="preserve"> first requests space from the aggregators. If the request is not satisfied, the library requests space from the virtual file driver. That is, the library will </w:t>
      </w:r>
      <w:r w:rsidR="006B30F9">
        <w:t xml:space="preserve">use </w:t>
      </w:r>
      <w:r>
        <w:t xml:space="preserve">the </w:t>
      </w:r>
      <w:r>
        <w:rPr>
          <w:b/>
        </w:rPr>
        <w:t>aggr</w:t>
      </w:r>
      <w:r>
        <w:t>egator</w:t>
      </w:r>
      <w:r w:rsidR="006B30F9">
        <w:t>s</w:t>
      </w:r>
      <w:r>
        <w:t xml:space="preserve"> and </w:t>
      </w:r>
      <w:r>
        <w:rPr>
          <w:b/>
        </w:rPr>
        <w:t>v</w:t>
      </w:r>
      <w:r>
        <w:t xml:space="preserve">irtual </w:t>
      </w:r>
      <w:r>
        <w:rPr>
          <w:b/>
        </w:rPr>
        <w:t>f</w:t>
      </w:r>
      <w:r>
        <w:t xml:space="preserve">ile </w:t>
      </w:r>
      <w:r>
        <w:rPr>
          <w:b/>
        </w:rPr>
        <w:t>d</w:t>
      </w:r>
      <w:r>
        <w:t xml:space="preserve">river mechanisms </w:t>
      </w:r>
      <w:r w:rsidR="006B30F9">
        <w:t xml:space="preserve">to fill requests for file </w:t>
      </w:r>
      <w:r>
        <w:t>space.</w:t>
      </w:r>
    </w:p>
    <w:p w:rsidR="00B84E13" w:rsidRDefault="00B84E13" w:rsidP="00B84E13"/>
    <w:p w:rsidR="00B84E13" w:rsidRDefault="003238E1" w:rsidP="00B84E13">
      <w:r>
        <w:t xml:space="preserve">The </w:t>
      </w:r>
      <w:r w:rsidR="00B84E13">
        <w:t xml:space="preserve">Aggregator strategy </w:t>
      </w:r>
      <w:r>
        <w:t xml:space="preserve">never reuses free space. Because small allocation requests can be satisfied from the aggregators’ blocks of contiguous bytes, this strategy will deliver better access performance for some file usage patterns. </w:t>
      </w:r>
      <w:r w:rsidR="00B84E13">
        <w:t xml:space="preserve">For example, this strategy might </w:t>
      </w:r>
      <w:r>
        <w:t xml:space="preserve">be appropriate when access performance is the highest priority and </w:t>
      </w:r>
      <w:r w:rsidR="00B84E13">
        <w:t xml:space="preserve">when </w:t>
      </w:r>
      <w:r>
        <w:t>there are many small writes. Because there are different aggregators for file metadata and raw data, this strategy tends to co-locate file metadata more than some other strategies that can reuse free space scattered throughout the file.</w:t>
      </w:r>
    </w:p>
    <w:p w:rsidR="00B84E13" w:rsidRDefault="00B84E13" w:rsidP="00B84E13"/>
    <w:p w:rsidR="00A104D0" w:rsidRDefault="00A104D0" w:rsidP="00A104D0">
      <w:r w:rsidRPr="00156277">
        <w:rPr>
          <w:rFonts w:ascii="Courier New" w:hAnsi="Courier New" w:cs="Courier New"/>
          <w:sz w:val="20"/>
        </w:rPr>
        <w:t>H5Pset_file_space</w:t>
      </w:r>
      <w:r>
        <w:t xml:space="preserve"> value: </w:t>
      </w:r>
      <w:r w:rsidRPr="00156277">
        <w:rPr>
          <w:rFonts w:ascii="Courier New" w:hAnsi="Courier New" w:cs="Courier New"/>
          <w:sz w:val="20"/>
        </w:rPr>
        <w:t>H5F_FILE_SPACE_AGGR_VFD</w:t>
      </w:r>
    </w:p>
    <w:p w:rsidR="00A104D0" w:rsidRDefault="00A104D0" w:rsidP="00A104D0">
      <w:proofErr w:type="gramStart"/>
      <w:r>
        <w:t>h5repack</w:t>
      </w:r>
      <w:proofErr w:type="gramEnd"/>
      <w:r>
        <w:t xml:space="preserve"> value: </w:t>
      </w:r>
      <w:r w:rsidRPr="00156277">
        <w:rPr>
          <w:rFonts w:ascii="Courier New" w:hAnsi="Courier New" w:cs="Courier New"/>
          <w:sz w:val="20"/>
        </w:rPr>
        <w:t>AGGR_VFD</w:t>
      </w:r>
    </w:p>
    <w:p w:rsidR="00A104D0" w:rsidRDefault="00A104D0" w:rsidP="00A104D0"/>
    <w:p w:rsidR="00B84E13" w:rsidRDefault="00B84E13" w:rsidP="00B84E13"/>
    <w:p w:rsidR="003238E1" w:rsidRDefault="003238E1" w:rsidP="00B84E13"/>
    <w:p w:rsidR="003238E1" w:rsidRPr="00F823E9" w:rsidRDefault="006B30F9" w:rsidP="006B30F9">
      <w:pPr>
        <w:pStyle w:val="Heading3"/>
      </w:pPr>
      <w:bookmarkStart w:id="56" w:name="_Toc321309192"/>
      <w:r>
        <w:t>The VFD Strategy</w:t>
      </w:r>
      <w:bookmarkEnd w:id="56"/>
    </w:p>
    <w:p w:rsidR="003238E1" w:rsidRDefault="003238E1" w:rsidP="006B30F9">
      <w:r>
        <w:t>With th</w:t>
      </w:r>
      <w:r w:rsidR="006B30F9">
        <w:t>e VFD</w:t>
      </w:r>
      <w:r>
        <w:t xml:space="preserve"> strategy, the </w:t>
      </w:r>
      <w:r w:rsidR="001657C1">
        <w:t>HDF5 Library</w:t>
      </w:r>
      <w:r>
        <w:t xml:space="preserve"> does not track the free space that results from the manipulation of HDF5 objects in an HDF5 file. All free space immediately becomes unaccounted space. </w:t>
      </w:r>
    </w:p>
    <w:p w:rsidR="006B30F9" w:rsidRDefault="006B30F9" w:rsidP="006B30F9"/>
    <w:p w:rsidR="003238E1" w:rsidRDefault="003238E1" w:rsidP="006B30F9">
      <w:r>
        <w:t xml:space="preserve">With this strategy, when space is needed for file metadata or raw data, the </w:t>
      </w:r>
      <w:r w:rsidR="001657C1">
        <w:t>HDF5 Library</w:t>
      </w:r>
      <w:r>
        <w:t xml:space="preserve"> requests space from the </w:t>
      </w:r>
      <w:r w:rsidRPr="00EB6CC2">
        <w:rPr>
          <w:b/>
        </w:rPr>
        <w:t>v</w:t>
      </w:r>
      <w:r>
        <w:t xml:space="preserve">irtual </w:t>
      </w:r>
      <w:r w:rsidRPr="00EB6CC2">
        <w:rPr>
          <w:b/>
        </w:rPr>
        <w:t>f</w:t>
      </w:r>
      <w:r>
        <w:t xml:space="preserve">ile </w:t>
      </w:r>
      <w:r w:rsidRPr="00EB6CC2">
        <w:rPr>
          <w:b/>
        </w:rPr>
        <w:t>d</w:t>
      </w:r>
      <w:r>
        <w:t xml:space="preserve">river. </w:t>
      </w:r>
    </w:p>
    <w:p w:rsidR="006B30F9" w:rsidRDefault="006B30F9" w:rsidP="006B30F9"/>
    <w:p w:rsidR="003238E1" w:rsidRDefault="003238E1" w:rsidP="006B30F9">
      <w:r>
        <w:t xml:space="preserve">The VFD strategy never reuses free space. Because allocation requests go directly to the virtual file driver, this strategy is best suited for HDF5 files whose primary file usage pattern consists of writing large amounts of raw data to extend dataset objects. </w:t>
      </w:r>
    </w:p>
    <w:p w:rsidR="003238E1" w:rsidRDefault="003238E1" w:rsidP="006B30F9"/>
    <w:p w:rsidR="00A104D0" w:rsidRDefault="00A104D0" w:rsidP="00A104D0">
      <w:r w:rsidRPr="00156277">
        <w:rPr>
          <w:rFonts w:ascii="Courier New" w:hAnsi="Courier New" w:cs="Courier New"/>
          <w:sz w:val="20"/>
        </w:rPr>
        <w:t>H5Pset_file_space</w:t>
      </w:r>
      <w:r>
        <w:t xml:space="preserve"> value: </w:t>
      </w:r>
      <w:r w:rsidRPr="00156277">
        <w:rPr>
          <w:rFonts w:ascii="Courier New" w:hAnsi="Courier New" w:cs="Courier New"/>
          <w:sz w:val="20"/>
        </w:rPr>
        <w:t>H5F_FILE_SPACE_VFD</w:t>
      </w:r>
    </w:p>
    <w:p w:rsidR="00A104D0" w:rsidRDefault="00A104D0" w:rsidP="00A104D0">
      <w:proofErr w:type="gramStart"/>
      <w:r>
        <w:t>h5repack</w:t>
      </w:r>
      <w:proofErr w:type="gramEnd"/>
      <w:r>
        <w:t xml:space="preserve"> value: </w:t>
      </w:r>
      <w:r w:rsidRPr="00156277">
        <w:rPr>
          <w:rFonts w:ascii="Courier New" w:hAnsi="Courier New" w:cs="Courier New"/>
          <w:sz w:val="20"/>
        </w:rPr>
        <w:t>SPACE_VFD</w:t>
      </w:r>
    </w:p>
    <w:p w:rsidR="00A104D0" w:rsidRDefault="00A104D0" w:rsidP="00A104D0"/>
    <w:p w:rsidR="006B30F9" w:rsidRDefault="006B30F9" w:rsidP="006B30F9"/>
    <w:p w:rsidR="00F95E0D" w:rsidRDefault="00F95E0D" w:rsidP="006B30F9"/>
    <w:p w:rsidR="00F95E0D" w:rsidRDefault="00F95E0D" w:rsidP="00F95E0D">
      <w:pPr>
        <w:pStyle w:val="Heading3"/>
      </w:pPr>
      <w:bookmarkStart w:id="57" w:name="_Toc321309193"/>
      <w:r>
        <w:t>Summary of Strategies</w:t>
      </w:r>
      <w:bookmarkEnd w:id="57"/>
    </w:p>
    <w:p w:rsidR="00F95E0D" w:rsidRPr="00F95E0D" w:rsidRDefault="00F95E0D" w:rsidP="00F95E0D">
      <w:r>
        <w:t xml:space="preserve">The file space management strategies discussed above </w:t>
      </w:r>
      <w:proofErr w:type="gramStart"/>
      <w:r>
        <w:t>are</w:t>
      </w:r>
      <w:proofErr w:type="gramEnd"/>
      <w:r>
        <w:t xml:space="preserve"> summarized in the table below.</w:t>
      </w:r>
    </w:p>
    <w:p w:rsidR="0015305B" w:rsidRDefault="0015305B" w:rsidP="0015305B"/>
    <w:tbl>
      <w:tblPr>
        <w:tblStyle w:val="TableGrid"/>
        <w:tblW w:w="0" w:type="auto"/>
        <w:jc w:val="center"/>
        <w:tblInd w:w="19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2"/>
        <w:gridCol w:w="43"/>
        <w:gridCol w:w="1393"/>
        <w:gridCol w:w="3144"/>
        <w:gridCol w:w="11"/>
        <w:gridCol w:w="1069"/>
        <w:gridCol w:w="11"/>
        <w:gridCol w:w="1069"/>
        <w:gridCol w:w="11"/>
        <w:gridCol w:w="1069"/>
        <w:gridCol w:w="11"/>
        <w:gridCol w:w="1339"/>
        <w:gridCol w:w="11"/>
        <w:gridCol w:w="757"/>
      </w:tblGrid>
      <w:tr w:rsidR="0015305B" w:rsidRPr="00137C51" w:rsidTr="00A104D0">
        <w:trPr>
          <w:gridBefore w:val="2"/>
          <w:wBefore w:w="65" w:type="dxa"/>
          <w:tblHeader/>
          <w:jc w:val="center"/>
        </w:trPr>
        <w:tc>
          <w:tcPr>
            <w:tcW w:w="9895" w:type="dxa"/>
            <w:gridSpan w:val="12"/>
          </w:tcPr>
          <w:p w:rsidR="0015305B" w:rsidRPr="0015305B" w:rsidRDefault="0015305B" w:rsidP="00A104D0">
            <w:pPr>
              <w:rPr>
                <w:b/>
              </w:rPr>
            </w:pPr>
            <w:r w:rsidRPr="00ED18C1">
              <w:rPr>
                <w:b/>
                <w:highlight w:val="yellow"/>
              </w:rPr>
              <w:t>Table &lt;</w:t>
            </w:r>
            <w:r w:rsidR="00A104D0" w:rsidRPr="00ED18C1">
              <w:rPr>
                <w:b/>
                <w:highlight w:val="yellow"/>
              </w:rPr>
              <w:t>??</w:t>
            </w:r>
            <w:r w:rsidRPr="00ED18C1">
              <w:rPr>
                <w:b/>
                <w:highlight w:val="yellow"/>
              </w:rPr>
              <w:t xml:space="preserve">?&gt;. </w:t>
            </w:r>
            <w:r w:rsidR="00A104D0" w:rsidRPr="00ED18C1">
              <w:rPr>
                <w:b/>
                <w:highlight w:val="yellow"/>
              </w:rPr>
              <w:t>Summary of file space management strategies</w:t>
            </w:r>
          </w:p>
        </w:tc>
      </w:tr>
      <w:tr w:rsidR="00A104D0" w:rsidRPr="00A104D0" w:rsidTr="00A104D0">
        <w:trPr>
          <w:gridBefore w:val="1"/>
          <w:wBefore w:w="22" w:type="dxa"/>
          <w:tblHeader/>
          <w:jc w:val="center"/>
        </w:trPr>
        <w:tc>
          <w:tcPr>
            <w:tcW w:w="1436" w:type="dxa"/>
            <w:gridSpan w:val="2"/>
            <w:vMerge w:val="restart"/>
          </w:tcPr>
          <w:p w:rsidR="00A104D0" w:rsidRPr="00A104D0" w:rsidRDefault="00A104D0" w:rsidP="00A104D0">
            <w:pPr>
              <w:rPr>
                <w:b/>
              </w:rPr>
            </w:pPr>
            <w:r w:rsidRPr="00A104D0">
              <w:rPr>
                <w:b/>
              </w:rPr>
              <w:t>Strategy</w:t>
            </w:r>
          </w:p>
        </w:tc>
        <w:tc>
          <w:tcPr>
            <w:tcW w:w="3155" w:type="dxa"/>
            <w:gridSpan w:val="2"/>
            <w:vMerge w:val="restart"/>
          </w:tcPr>
          <w:p w:rsidR="00A104D0" w:rsidRPr="00A104D0" w:rsidRDefault="00A104D0" w:rsidP="00A104D0">
            <w:pPr>
              <w:rPr>
                <w:b/>
              </w:rPr>
            </w:pPr>
            <w:r w:rsidRPr="00A104D0">
              <w:rPr>
                <w:b/>
              </w:rPr>
              <w:t xml:space="preserve">H5Pset_file_space </w:t>
            </w:r>
            <w:r w:rsidR="00C417E8" w:rsidRPr="00A104D0">
              <w:rPr>
                <w:b/>
              </w:rPr>
              <w:t>Value</w:t>
            </w:r>
          </w:p>
          <w:p w:rsidR="00A104D0" w:rsidRPr="00A104D0" w:rsidRDefault="008C3BEC" w:rsidP="00A104D0">
            <w:pPr>
              <w:rPr>
                <w:b/>
              </w:rPr>
            </w:pPr>
            <w:r>
              <w:rPr>
                <w:b/>
              </w:rPr>
              <w:t>h</w:t>
            </w:r>
            <w:r w:rsidR="00A104D0" w:rsidRPr="00A104D0">
              <w:rPr>
                <w:b/>
              </w:rPr>
              <w:t xml:space="preserve">5repack </w:t>
            </w:r>
            <w:r w:rsidR="00C417E8" w:rsidRPr="00A104D0">
              <w:rPr>
                <w:b/>
              </w:rPr>
              <w:t>Value</w:t>
            </w:r>
          </w:p>
        </w:tc>
        <w:tc>
          <w:tcPr>
            <w:tcW w:w="2160" w:type="dxa"/>
            <w:gridSpan w:val="4"/>
          </w:tcPr>
          <w:p w:rsidR="00A104D0" w:rsidRPr="00A104D0" w:rsidRDefault="00A104D0" w:rsidP="00A104D0">
            <w:pPr>
              <w:rPr>
                <w:b/>
              </w:rPr>
            </w:pPr>
            <w:r w:rsidRPr="00A104D0">
              <w:rPr>
                <w:b/>
              </w:rPr>
              <w:t>Track Free Space</w:t>
            </w:r>
          </w:p>
        </w:tc>
        <w:tc>
          <w:tcPr>
            <w:tcW w:w="3187" w:type="dxa"/>
            <w:gridSpan w:val="5"/>
          </w:tcPr>
          <w:p w:rsidR="00A104D0" w:rsidRPr="00A104D0" w:rsidRDefault="00A104D0" w:rsidP="00A104D0">
            <w:pPr>
              <w:rPr>
                <w:b/>
              </w:rPr>
            </w:pPr>
            <w:r w:rsidRPr="00A104D0">
              <w:rPr>
                <w:b/>
              </w:rPr>
              <w:t>Allocate Space Using</w:t>
            </w:r>
          </w:p>
        </w:tc>
      </w:tr>
      <w:tr w:rsidR="00A104D0" w:rsidRPr="00A104D0" w:rsidTr="00A104D0">
        <w:trPr>
          <w:gridBefore w:val="1"/>
          <w:wBefore w:w="22" w:type="dxa"/>
          <w:tblHeader/>
          <w:jc w:val="center"/>
        </w:trPr>
        <w:tc>
          <w:tcPr>
            <w:tcW w:w="1436" w:type="dxa"/>
            <w:gridSpan w:val="2"/>
            <w:vMerge/>
          </w:tcPr>
          <w:p w:rsidR="00A104D0" w:rsidRPr="00A104D0" w:rsidRDefault="00A104D0" w:rsidP="00A104D0">
            <w:pPr>
              <w:rPr>
                <w:b/>
              </w:rPr>
            </w:pPr>
          </w:p>
        </w:tc>
        <w:tc>
          <w:tcPr>
            <w:tcW w:w="3155" w:type="dxa"/>
            <w:gridSpan w:val="2"/>
            <w:vMerge/>
          </w:tcPr>
          <w:p w:rsidR="00A104D0" w:rsidRPr="00A104D0" w:rsidRDefault="00A104D0" w:rsidP="00A104D0">
            <w:pPr>
              <w:rPr>
                <w:b/>
              </w:rPr>
            </w:pPr>
          </w:p>
        </w:tc>
        <w:tc>
          <w:tcPr>
            <w:tcW w:w="1080" w:type="dxa"/>
            <w:gridSpan w:val="2"/>
          </w:tcPr>
          <w:p w:rsidR="00A104D0" w:rsidRPr="00A104D0" w:rsidRDefault="00A104D0" w:rsidP="00A104D0">
            <w:pPr>
              <w:rPr>
                <w:b/>
              </w:rPr>
            </w:pPr>
            <w:r w:rsidRPr="00A104D0">
              <w:rPr>
                <w:b/>
              </w:rPr>
              <w:t xml:space="preserve">Across </w:t>
            </w:r>
            <w:r w:rsidR="00C417E8" w:rsidRPr="00A104D0">
              <w:rPr>
                <w:b/>
              </w:rPr>
              <w:t>Multiple Sessions</w:t>
            </w:r>
          </w:p>
        </w:tc>
        <w:tc>
          <w:tcPr>
            <w:tcW w:w="1080" w:type="dxa"/>
            <w:gridSpan w:val="2"/>
          </w:tcPr>
          <w:p w:rsidR="00A104D0" w:rsidRPr="00A104D0" w:rsidRDefault="00A104D0" w:rsidP="00A104D0">
            <w:pPr>
              <w:rPr>
                <w:b/>
              </w:rPr>
            </w:pPr>
            <w:r w:rsidRPr="00A104D0">
              <w:rPr>
                <w:b/>
              </w:rPr>
              <w:t xml:space="preserve">Within a </w:t>
            </w:r>
            <w:r w:rsidR="00C417E8" w:rsidRPr="00A104D0">
              <w:rPr>
                <w:b/>
              </w:rPr>
              <w:t>Single Session</w:t>
            </w:r>
          </w:p>
        </w:tc>
        <w:tc>
          <w:tcPr>
            <w:tcW w:w="1080" w:type="dxa"/>
            <w:gridSpan w:val="2"/>
          </w:tcPr>
          <w:p w:rsidR="00A104D0" w:rsidRPr="00A104D0" w:rsidRDefault="00A104D0" w:rsidP="00A104D0">
            <w:pPr>
              <w:rPr>
                <w:b/>
              </w:rPr>
            </w:pPr>
            <w:r w:rsidRPr="00A104D0">
              <w:rPr>
                <w:b/>
              </w:rPr>
              <w:t xml:space="preserve">Free-space </w:t>
            </w:r>
            <w:r w:rsidR="00C417E8" w:rsidRPr="00A104D0">
              <w:rPr>
                <w:b/>
              </w:rPr>
              <w:t>Manager</w:t>
            </w:r>
          </w:p>
        </w:tc>
        <w:tc>
          <w:tcPr>
            <w:tcW w:w="1350" w:type="dxa"/>
            <w:gridSpan w:val="2"/>
          </w:tcPr>
          <w:p w:rsidR="00A104D0" w:rsidRPr="00A104D0" w:rsidRDefault="00A104D0" w:rsidP="00A104D0">
            <w:pPr>
              <w:rPr>
                <w:b/>
              </w:rPr>
            </w:pPr>
            <w:r w:rsidRPr="00A104D0">
              <w:rPr>
                <w:b/>
              </w:rPr>
              <w:t>Aggregators</w:t>
            </w:r>
          </w:p>
        </w:tc>
        <w:tc>
          <w:tcPr>
            <w:tcW w:w="757" w:type="dxa"/>
          </w:tcPr>
          <w:p w:rsidR="00A104D0" w:rsidRPr="00A104D0" w:rsidRDefault="00A104D0" w:rsidP="00A104D0">
            <w:pPr>
              <w:rPr>
                <w:b/>
              </w:rPr>
            </w:pPr>
            <w:r w:rsidRPr="00A104D0">
              <w:rPr>
                <w:b/>
              </w:rPr>
              <w:t>VFD</w:t>
            </w:r>
          </w:p>
        </w:tc>
      </w:tr>
      <w:tr w:rsidR="00A104D0" w:rsidRPr="007625C5" w:rsidTr="00A104D0">
        <w:trPr>
          <w:jc w:val="center"/>
        </w:trPr>
        <w:tc>
          <w:tcPr>
            <w:tcW w:w="1458" w:type="dxa"/>
            <w:gridSpan w:val="3"/>
          </w:tcPr>
          <w:p w:rsidR="00A104D0" w:rsidRPr="007625C5" w:rsidRDefault="00A104D0" w:rsidP="00A104D0">
            <w:pPr>
              <w:pStyle w:val="Normal9"/>
            </w:pPr>
            <w:r>
              <w:t>All Persist</w:t>
            </w:r>
          </w:p>
        </w:tc>
        <w:tc>
          <w:tcPr>
            <w:tcW w:w="3144" w:type="dxa"/>
          </w:tcPr>
          <w:p w:rsidR="00A104D0" w:rsidRDefault="00A104D0" w:rsidP="00A104D0">
            <w:pPr>
              <w:pStyle w:val="PlainText"/>
            </w:pPr>
            <w:r w:rsidRPr="00A104D0">
              <w:t>H5F_FILE_SPACE_ALL_PERSIST</w:t>
            </w:r>
          </w:p>
          <w:p w:rsidR="00A104D0" w:rsidRPr="007625C5" w:rsidRDefault="00A104D0" w:rsidP="00A104D0">
            <w:pPr>
              <w:pStyle w:val="PlainText"/>
            </w:pPr>
            <w:r w:rsidRPr="00A104D0">
              <w:t>ALL_PERSIST</w:t>
            </w:r>
          </w:p>
        </w:tc>
        <w:tc>
          <w:tcPr>
            <w:tcW w:w="1080" w:type="dxa"/>
            <w:gridSpan w:val="2"/>
          </w:tcPr>
          <w:p w:rsidR="00A104D0" w:rsidRPr="007625C5" w:rsidRDefault="00A104D0" w:rsidP="00A104D0">
            <w:pPr>
              <w:pStyle w:val="Normal9"/>
              <w:jc w:val="center"/>
            </w:pPr>
            <w:r>
              <w:t>Y</w:t>
            </w:r>
          </w:p>
        </w:tc>
        <w:tc>
          <w:tcPr>
            <w:tcW w:w="1080" w:type="dxa"/>
            <w:gridSpan w:val="2"/>
          </w:tcPr>
          <w:p w:rsidR="00A104D0" w:rsidRPr="007625C5" w:rsidRDefault="00A104D0" w:rsidP="00A104D0">
            <w:pPr>
              <w:pStyle w:val="Normal9"/>
              <w:jc w:val="center"/>
            </w:pPr>
            <w:r>
              <w:t>Y</w:t>
            </w:r>
          </w:p>
        </w:tc>
        <w:tc>
          <w:tcPr>
            <w:tcW w:w="1080" w:type="dxa"/>
            <w:gridSpan w:val="2"/>
          </w:tcPr>
          <w:p w:rsidR="00A104D0" w:rsidRPr="007625C5" w:rsidRDefault="00A104D0" w:rsidP="00A104D0">
            <w:pPr>
              <w:pStyle w:val="Normal9"/>
              <w:jc w:val="center"/>
            </w:pPr>
            <w:r>
              <w:t>Y</w:t>
            </w:r>
          </w:p>
        </w:tc>
        <w:tc>
          <w:tcPr>
            <w:tcW w:w="1350" w:type="dxa"/>
            <w:gridSpan w:val="2"/>
          </w:tcPr>
          <w:p w:rsidR="00A104D0" w:rsidRPr="007625C5" w:rsidRDefault="00A104D0" w:rsidP="00A104D0">
            <w:pPr>
              <w:pStyle w:val="Normal9"/>
              <w:jc w:val="center"/>
            </w:pPr>
            <w:r>
              <w:t>Y</w:t>
            </w:r>
          </w:p>
        </w:tc>
        <w:tc>
          <w:tcPr>
            <w:tcW w:w="768" w:type="dxa"/>
            <w:gridSpan w:val="2"/>
          </w:tcPr>
          <w:p w:rsidR="00A104D0" w:rsidRPr="007625C5" w:rsidRDefault="00A104D0" w:rsidP="00A104D0">
            <w:pPr>
              <w:pStyle w:val="Normal9"/>
              <w:jc w:val="center"/>
            </w:pPr>
            <w:r>
              <w:t>Y</w:t>
            </w:r>
          </w:p>
        </w:tc>
      </w:tr>
      <w:tr w:rsidR="00A104D0" w:rsidRPr="007625C5" w:rsidTr="00A104D0">
        <w:trPr>
          <w:jc w:val="center"/>
        </w:trPr>
        <w:tc>
          <w:tcPr>
            <w:tcW w:w="1458" w:type="dxa"/>
            <w:gridSpan w:val="3"/>
          </w:tcPr>
          <w:p w:rsidR="00A104D0" w:rsidRPr="007625C5" w:rsidRDefault="00A104D0" w:rsidP="00A104D0">
            <w:pPr>
              <w:pStyle w:val="Normal9"/>
            </w:pPr>
            <w:r>
              <w:t>All</w:t>
            </w:r>
          </w:p>
        </w:tc>
        <w:tc>
          <w:tcPr>
            <w:tcW w:w="3144" w:type="dxa"/>
          </w:tcPr>
          <w:p w:rsidR="00A104D0" w:rsidRDefault="00A104D0" w:rsidP="00A104D0">
            <w:pPr>
              <w:pStyle w:val="PlainText"/>
            </w:pPr>
            <w:r>
              <w:t>H5F_FILE_SPACE_ALL</w:t>
            </w:r>
          </w:p>
          <w:p w:rsidR="00A104D0" w:rsidRPr="007625C5" w:rsidRDefault="00A104D0" w:rsidP="00A104D0">
            <w:pPr>
              <w:pStyle w:val="PlainText"/>
            </w:pPr>
            <w:r w:rsidRPr="00A104D0">
              <w:t>ALL</w:t>
            </w:r>
          </w:p>
        </w:tc>
        <w:tc>
          <w:tcPr>
            <w:tcW w:w="1080" w:type="dxa"/>
            <w:gridSpan w:val="2"/>
          </w:tcPr>
          <w:p w:rsidR="00A104D0" w:rsidRPr="007625C5" w:rsidRDefault="00A104D0" w:rsidP="00A104D0">
            <w:pPr>
              <w:pStyle w:val="Normal9"/>
              <w:jc w:val="center"/>
            </w:pPr>
            <w:r>
              <w:t>N</w:t>
            </w:r>
          </w:p>
        </w:tc>
        <w:tc>
          <w:tcPr>
            <w:tcW w:w="1080" w:type="dxa"/>
            <w:gridSpan w:val="2"/>
          </w:tcPr>
          <w:p w:rsidR="00A104D0" w:rsidRPr="007625C5" w:rsidRDefault="00A104D0" w:rsidP="00A104D0">
            <w:pPr>
              <w:pStyle w:val="Normal9"/>
              <w:jc w:val="center"/>
            </w:pPr>
            <w:r>
              <w:t>Y</w:t>
            </w:r>
          </w:p>
        </w:tc>
        <w:tc>
          <w:tcPr>
            <w:tcW w:w="1080" w:type="dxa"/>
            <w:gridSpan w:val="2"/>
          </w:tcPr>
          <w:p w:rsidR="00A104D0" w:rsidRPr="007625C5" w:rsidRDefault="00A104D0" w:rsidP="00A104D0">
            <w:pPr>
              <w:pStyle w:val="Normal9"/>
              <w:jc w:val="center"/>
            </w:pPr>
            <w:r>
              <w:t>Y</w:t>
            </w:r>
          </w:p>
        </w:tc>
        <w:tc>
          <w:tcPr>
            <w:tcW w:w="1350" w:type="dxa"/>
            <w:gridSpan w:val="2"/>
          </w:tcPr>
          <w:p w:rsidR="00A104D0" w:rsidRPr="007625C5" w:rsidRDefault="00A104D0" w:rsidP="00A104D0">
            <w:pPr>
              <w:pStyle w:val="Normal9"/>
              <w:jc w:val="center"/>
            </w:pPr>
            <w:r>
              <w:t>Y</w:t>
            </w:r>
          </w:p>
        </w:tc>
        <w:tc>
          <w:tcPr>
            <w:tcW w:w="768" w:type="dxa"/>
            <w:gridSpan w:val="2"/>
          </w:tcPr>
          <w:p w:rsidR="00A104D0" w:rsidRPr="007625C5" w:rsidRDefault="00A104D0" w:rsidP="00A104D0">
            <w:pPr>
              <w:pStyle w:val="Normal9"/>
              <w:jc w:val="center"/>
            </w:pPr>
            <w:r>
              <w:t>Y</w:t>
            </w:r>
          </w:p>
        </w:tc>
      </w:tr>
      <w:tr w:rsidR="00A104D0" w:rsidRPr="008D1E44" w:rsidTr="00A104D0">
        <w:trPr>
          <w:jc w:val="center"/>
        </w:trPr>
        <w:tc>
          <w:tcPr>
            <w:tcW w:w="1458" w:type="dxa"/>
            <w:gridSpan w:val="3"/>
          </w:tcPr>
          <w:p w:rsidR="00A104D0" w:rsidRPr="007625C5" w:rsidRDefault="00A104D0" w:rsidP="00A104D0">
            <w:pPr>
              <w:pStyle w:val="Normal9"/>
            </w:pPr>
            <w:r>
              <w:t>Aggregator VFD</w:t>
            </w:r>
          </w:p>
        </w:tc>
        <w:tc>
          <w:tcPr>
            <w:tcW w:w="3144" w:type="dxa"/>
          </w:tcPr>
          <w:p w:rsidR="00A104D0" w:rsidRDefault="00A104D0" w:rsidP="00A104D0">
            <w:pPr>
              <w:pStyle w:val="PlainText"/>
            </w:pPr>
            <w:r w:rsidRPr="00A104D0">
              <w:t>H5F_FILE_SPACE_AGGR_VFD</w:t>
            </w:r>
          </w:p>
          <w:p w:rsidR="00A104D0" w:rsidRPr="007625C5" w:rsidRDefault="00A104D0" w:rsidP="00A104D0">
            <w:pPr>
              <w:pStyle w:val="PlainText"/>
            </w:pPr>
            <w:r w:rsidRPr="00A104D0">
              <w:t>AGGR_VFD</w:t>
            </w:r>
          </w:p>
        </w:tc>
        <w:tc>
          <w:tcPr>
            <w:tcW w:w="1080" w:type="dxa"/>
            <w:gridSpan w:val="2"/>
          </w:tcPr>
          <w:p w:rsidR="00A104D0" w:rsidRPr="007625C5" w:rsidRDefault="00A104D0" w:rsidP="00A104D0">
            <w:pPr>
              <w:pStyle w:val="Normal9"/>
              <w:jc w:val="center"/>
            </w:pPr>
            <w:r>
              <w:t>N</w:t>
            </w:r>
          </w:p>
        </w:tc>
        <w:tc>
          <w:tcPr>
            <w:tcW w:w="1080" w:type="dxa"/>
            <w:gridSpan w:val="2"/>
          </w:tcPr>
          <w:p w:rsidR="00A104D0" w:rsidRPr="007625C5" w:rsidRDefault="00A104D0" w:rsidP="00A104D0">
            <w:pPr>
              <w:pStyle w:val="Normal9"/>
              <w:jc w:val="center"/>
            </w:pPr>
            <w:r>
              <w:t>N</w:t>
            </w:r>
          </w:p>
        </w:tc>
        <w:tc>
          <w:tcPr>
            <w:tcW w:w="1080" w:type="dxa"/>
            <w:gridSpan w:val="2"/>
          </w:tcPr>
          <w:p w:rsidR="00A104D0" w:rsidRPr="007625C5" w:rsidRDefault="00A104D0" w:rsidP="00A104D0">
            <w:pPr>
              <w:pStyle w:val="Normal9"/>
              <w:jc w:val="center"/>
            </w:pPr>
            <w:r>
              <w:t>N</w:t>
            </w:r>
          </w:p>
        </w:tc>
        <w:tc>
          <w:tcPr>
            <w:tcW w:w="1350" w:type="dxa"/>
            <w:gridSpan w:val="2"/>
          </w:tcPr>
          <w:p w:rsidR="00A104D0" w:rsidRPr="007625C5" w:rsidRDefault="00A104D0" w:rsidP="00A104D0">
            <w:pPr>
              <w:pStyle w:val="Normal9"/>
              <w:jc w:val="center"/>
            </w:pPr>
            <w:r>
              <w:t>Y</w:t>
            </w:r>
          </w:p>
        </w:tc>
        <w:tc>
          <w:tcPr>
            <w:tcW w:w="768" w:type="dxa"/>
            <w:gridSpan w:val="2"/>
          </w:tcPr>
          <w:p w:rsidR="00A104D0" w:rsidRPr="007625C5" w:rsidRDefault="00A104D0" w:rsidP="00A104D0">
            <w:pPr>
              <w:pStyle w:val="Normal9"/>
              <w:jc w:val="center"/>
            </w:pPr>
            <w:r>
              <w:t>Y</w:t>
            </w:r>
          </w:p>
        </w:tc>
      </w:tr>
      <w:tr w:rsidR="00A104D0" w:rsidRPr="008D1E44" w:rsidTr="00A104D0">
        <w:trPr>
          <w:jc w:val="center"/>
        </w:trPr>
        <w:tc>
          <w:tcPr>
            <w:tcW w:w="1458" w:type="dxa"/>
            <w:gridSpan w:val="3"/>
          </w:tcPr>
          <w:p w:rsidR="00A104D0" w:rsidRPr="007625C5" w:rsidRDefault="00A104D0" w:rsidP="00A104D0">
            <w:pPr>
              <w:pStyle w:val="Normal9"/>
            </w:pPr>
            <w:r>
              <w:t>VFD</w:t>
            </w:r>
          </w:p>
        </w:tc>
        <w:tc>
          <w:tcPr>
            <w:tcW w:w="3144" w:type="dxa"/>
          </w:tcPr>
          <w:p w:rsidR="00A104D0" w:rsidRDefault="00A104D0" w:rsidP="00A104D0">
            <w:pPr>
              <w:pStyle w:val="PlainText"/>
            </w:pPr>
            <w:r>
              <w:t>H5F_FILE_SPACE_VFD</w:t>
            </w:r>
          </w:p>
          <w:p w:rsidR="00A104D0" w:rsidRPr="007625C5" w:rsidRDefault="00A104D0" w:rsidP="00A104D0">
            <w:pPr>
              <w:pStyle w:val="PlainText"/>
            </w:pPr>
            <w:r w:rsidRPr="00A104D0">
              <w:t>SPACE_VFD</w:t>
            </w:r>
          </w:p>
        </w:tc>
        <w:tc>
          <w:tcPr>
            <w:tcW w:w="1080" w:type="dxa"/>
            <w:gridSpan w:val="2"/>
          </w:tcPr>
          <w:p w:rsidR="00A104D0" w:rsidRPr="007625C5" w:rsidRDefault="00A104D0" w:rsidP="00A104D0">
            <w:pPr>
              <w:pStyle w:val="Normal9"/>
              <w:jc w:val="center"/>
            </w:pPr>
            <w:r>
              <w:t>N</w:t>
            </w:r>
          </w:p>
        </w:tc>
        <w:tc>
          <w:tcPr>
            <w:tcW w:w="1080" w:type="dxa"/>
            <w:gridSpan w:val="2"/>
          </w:tcPr>
          <w:p w:rsidR="00A104D0" w:rsidRPr="007625C5" w:rsidRDefault="00A104D0" w:rsidP="00A104D0">
            <w:pPr>
              <w:pStyle w:val="Normal9"/>
              <w:jc w:val="center"/>
            </w:pPr>
            <w:r>
              <w:t>N</w:t>
            </w:r>
          </w:p>
        </w:tc>
        <w:tc>
          <w:tcPr>
            <w:tcW w:w="1080" w:type="dxa"/>
            <w:gridSpan w:val="2"/>
          </w:tcPr>
          <w:p w:rsidR="00A104D0" w:rsidRPr="007625C5" w:rsidRDefault="00A104D0" w:rsidP="00A104D0">
            <w:pPr>
              <w:pStyle w:val="Normal9"/>
              <w:jc w:val="center"/>
            </w:pPr>
            <w:r>
              <w:t>N</w:t>
            </w:r>
          </w:p>
        </w:tc>
        <w:tc>
          <w:tcPr>
            <w:tcW w:w="1350" w:type="dxa"/>
            <w:gridSpan w:val="2"/>
          </w:tcPr>
          <w:p w:rsidR="00A104D0" w:rsidRPr="007625C5" w:rsidRDefault="00A104D0" w:rsidP="00A104D0">
            <w:pPr>
              <w:pStyle w:val="Normal9"/>
              <w:jc w:val="center"/>
            </w:pPr>
            <w:r>
              <w:t>N</w:t>
            </w:r>
          </w:p>
        </w:tc>
        <w:tc>
          <w:tcPr>
            <w:tcW w:w="768" w:type="dxa"/>
            <w:gridSpan w:val="2"/>
          </w:tcPr>
          <w:p w:rsidR="00A104D0" w:rsidRPr="007625C5" w:rsidRDefault="00A104D0" w:rsidP="00A104D0">
            <w:pPr>
              <w:pStyle w:val="Normal9"/>
              <w:jc w:val="center"/>
            </w:pPr>
            <w:r>
              <w:t>Y</w:t>
            </w:r>
          </w:p>
        </w:tc>
      </w:tr>
    </w:tbl>
    <w:p w:rsidR="0015305B" w:rsidRDefault="0015305B" w:rsidP="0015305B"/>
    <w:p w:rsidR="002A41AC" w:rsidRDefault="002A41AC" w:rsidP="00F95E0D"/>
    <w:p w:rsidR="00F95E0D" w:rsidRDefault="00F95E0D" w:rsidP="00F95E0D"/>
    <w:p w:rsidR="00F95E0D" w:rsidRDefault="00F95E0D" w:rsidP="00F95E0D"/>
    <w:p w:rsidR="00BD7D40" w:rsidRDefault="00BD7D40">
      <w:pPr>
        <w:rPr>
          <w:rFonts w:asciiTheme="majorHAnsi" w:eastAsiaTheme="majorEastAsia" w:hAnsiTheme="majorHAnsi" w:cstheme="majorBidi"/>
          <w:b/>
          <w:bCs/>
          <w:color w:val="000000" w:themeColor="text1"/>
          <w:sz w:val="26"/>
          <w:szCs w:val="26"/>
          <w:highlight w:val="yellow"/>
        </w:rPr>
      </w:pPr>
      <w:r>
        <w:rPr>
          <w:highlight w:val="yellow"/>
        </w:rPr>
        <w:br w:type="page"/>
      </w:r>
    </w:p>
    <w:p w:rsidR="002A41AC" w:rsidRPr="00ED28D7" w:rsidRDefault="002A41AC" w:rsidP="002A41AC">
      <w:pPr>
        <w:pStyle w:val="Heading2"/>
        <w:rPr>
          <w:highlight w:val="yellow"/>
        </w:rPr>
      </w:pPr>
      <w:bookmarkStart w:id="58" w:name="_Toc321309194"/>
      <w:r w:rsidRPr="00ED28D7">
        <w:rPr>
          <w:highlight w:val="yellow"/>
        </w:rPr>
        <w:lastRenderedPageBreak/>
        <w:t>Specifying a File Space Management Strategy</w:t>
      </w:r>
      <w:bookmarkEnd w:id="58"/>
    </w:p>
    <w:p w:rsidR="007D4032" w:rsidRDefault="007D4032" w:rsidP="00BD7D40">
      <w:r>
        <w:t xml:space="preserve">There are currently two ways to specify the file space management strategy that the library will use with an HDF5 file. One way is to set the strategy when the file is created. The strategy can be set with the </w:t>
      </w:r>
      <w:hyperlink r:id="rId20" w:anchor="Property-SetFileSpace" w:history="1">
        <w:r w:rsidRPr="00BD7D40">
          <w:rPr>
            <w:rStyle w:val="Hyperlink"/>
            <w:rFonts w:ascii="Courier New" w:hAnsi="Courier New" w:cs="Courier New"/>
            <w:sz w:val="20"/>
          </w:rPr>
          <w:t>H5Pset_file_space</w:t>
        </w:r>
      </w:hyperlink>
      <w:r>
        <w:t xml:space="preserve"> routine. The other way is to set the strategy during a file space reclamation operation using the </w:t>
      </w:r>
      <w:hyperlink r:id="rId21" w:anchor="Tools-Repack" w:history="1">
        <w:r w:rsidRPr="00BD7D40">
          <w:rPr>
            <w:rStyle w:val="Hyperlink"/>
          </w:rPr>
          <w:t>h5repack</w:t>
        </w:r>
      </w:hyperlink>
      <w:r>
        <w:t xml:space="preserve"> command line utility program. </w:t>
      </w:r>
      <w:r w:rsidR="00FB1BEB">
        <w:t xml:space="preserve"> ??????? </w:t>
      </w:r>
      <w:proofErr w:type="gramStart"/>
      <w:r w:rsidR="00FB1BEB">
        <w:t>is</w:t>
      </w:r>
      <w:proofErr w:type="gramEnd"/>
      <w:r w:rsidR="00FB1BEB">
        <w:t xml:space="preserve"> h5repack discussed </w:t>
      </w:r>
      <w:commentRangeStart w:id="59"/>
      <w:r w:rsidR="00FB1BEB">
        <w:t>elsewhere</w:t>
      </w:r>
      <w:commentRangeEnd w:id="59"/>
      <w:r w:rsidR="008C477F">
        <w:rPr>
          <w:rStyle w:val="CommentReference"/>
        </w:rPr>
        <w:commentReference w:id="59"/>
      </w:r>
    </w:p>
    <w:p w:rsidR="007D4032" w:rsidRDefault="007D4032" w:rsidP="00BD7D40"/>
    <w:p w:rsidR="003238E1" w:rsidRDefault="003238E1" w:rsidP="00BD7D40">
      <w:r w:rsidRPr="00FB1BEB">
        <w:t>The signature for the routine is:</w:t>
      </w:r>
    </w:p>
    <w:p w:rsidR="003238E1" w:rsidRDefault="003238E1" w:rsidP="00BD7D40"/>
    <w:p w:rsidR="003238E1" w:rsidRDefault="003238E1" w:rsidP="00BD7D40">
      <w:pPr>
        <w:pStyle w:val="Courier10"/>
      </w:pPr>
      <w:r w:rsidRPr="00A15AC6">
        <w:t>herr_t H5Pset_file_</w:t>
      </w:r>
      <w:proofErr w:type="gramStart"/>
      <w:r w:rsidRPr="00A15AC6">
        <w:t>space(</w:t>
      </w:r>
      <w:proofErr w:type="gramEnd"/>
      <w:r w:rsidRPr="00A15AC6">
        <w:t xml:space="preserve">hid_t </w:t>
      </w:r>
      <w:proofErr w:type="spellStart"/>
      <w:r w:rsidRPr="00A15AC6">
        <w:t>fcpl_id</w:t>
      </w:r>
      <w:proofErr w:type="spellEnd"/>
      <w:r w:rsidRPr="00A15AC6">
        <w:t xml:space="preserve">, H5F_file_space_t strategy, </w:t>
      </w:r>
      <w:proofErr w:type="spellStart"/>
      <w:r w:rsidRPr="00A15AC6">
        <w:t>hsize_t</w:t>
      </w:r>
      <w:proofErr w:type="spellEnd"/>
      <w:r w:rsidRPr="00A15AC6">
        <w:t xml:space="preserve"> threshold)</w:t>
      </w:r>
    </w:p>
    <w:p w:rsidR="00BD7D40" w:rsidRDefault="00BD7D40" w:rsidP="00BD7D40"/>
    <w:p w:rsidR="003238E1" w:rsidRDefault="003238E1" w:rsidP="00BD7D40">
      <w:r>
        <w:t xml:space="preserve">The first parameter, </w:t>
      </w:r>
      <w:proofErr w:type="spellStart"/>
      <w:r w:rsidRPr="00BD7D40">
        <w:rPr>
          <w:rFonts w:ascii="Courier New" w:hAnsi="Courier New" w:cs="Courier New"/>
          <w:sz w:val="20"/>
        </w:rPr>
        <w:t>fcpl_id</w:t>
      </w:r>
      <w:proofErr w:type="spellEnd"/>
      <w:r w:rsidRPr="00BD7D40">
        <w:t>,</w:t>
      </w:r>
      <w:r>
        <w:t xml:space="preserve"> is the file creation property list identifier that will be used when the HDF5 file is created. The second parameter, </w:t>
      </w:r>
      <w:r w:rsidRPr="00BD7D40">
        <w:rPr>
          <w:rFonts w:ascii="Courier New" w:hAnsi="Courier New" w:cs="Courier New"/>
          <w:sz w:val="20"/>
        </w:rPr>
        <w:t>strategy</w:t>
      </w:r>
      <w:r>
        <w:rPr>
          <w:i/>
        </w:rPr>
        <w:t>,</w:t>
      </w:r>
      <w:r>
        <w:t xml:space="preserve"> is one of the four strategies described above. The third parameter, </w:t>
      </w:r>
      <w:r w:rsidRPr="00BD7D40">
        <w:rPr>
          <w:rFonts w:ascii="Courier New" w:hAnsi="Courier New" w:cs="Courier New"/>
          <w:sz w:val="20"/>
        </w:rPr>
        <w:t>threshold</w:t>
      </w:r>
      <w:r>
        <w:rPr>
          <w:i/>
        </w:rPr>
        <w:t>,</w:t>
      </w:r>
      <w:r>
        <w:t xml:space="preserve"> is the free-space section threshold used by the library’s free-space manager. </w:t>
      </w:r>
      <w:commentRangeStart w:id="60"/>
      <w:r>
        <w:t>This parameter is mainly for performance tuning purposes and is discussed in more detail elsewhere.</w:t>
      </w:r>
      <w:commentRangeEnd w:id="60"/>
      <w:r>
        <w:rPr>
          <w:rStyle w:val="CommentReference"/>
          <w:vanish/>
        </w:rPr>
        <w:commentReference w:id="60"/>
      </w:r>
      <w:r>
        <w:t xml:space="preserve"> </w:t>
      </w:r>
      <w:commentRangeStart w:id="61"/>
      <w:r>
        <w:t xml:space="preserve">Passing a value of zero for either </w:t>
      </w:r>
      <w:r w:rsidRPr="00733DBA">
        <w:rPr>
          <w:i/>
        </w:rPr>
        <w:t>strategy</w:t>
      </w:r>
      <w:r>
        <w:rPr>
          <w:i/>
        </w:rPr>
        <w:t xml:space="preserve"> </w:t>
      </w:r>
      <w:r>
        <w:t xml:space="preserve">or </w:t>
      </w:r>
      <w:r w:rsidRPr="00733DBA">
        <w:rPr>
          <w:i/>
        </w:rPr>
        <w:t>threshold</w:t>
      </w:r>
      <w:r>
        <w:t xml:space="preserve"> indicates that the file’s corresponding existing value should not be modified as a result of the call.</w:t>
      </w:r>
      <w:commentRangeEnd w:id="61"/>
      <w:r>
        <w:rPr>
          <w:rStyle w:val="CommentReference"/>
          <w:vanish/>
        </w:rPr>
        <w:commentReference w:id="61"/>
      </w:r>
      <w:r>
        <w:t xml:space="preserve"> </w:t>
      </w:r>
    </w:p>
    <w:p w:rsidR="00BD7D40" w:rsidRDefault="00BD7D40" w:rsidP="00BD7D40"/>
    <w:p w:rsidR="003238E1" w:rsidRDefault="003238E1" w:rsidP="00BD7D40">
      <w:r>
        <w:t xml:space="preserve">The library provides a companion routine that retrieves the file space management information for an HDF5 file </w:t>
      </w:r>
      <w:commentRangeStart w:id="62"/>
      <w:r>
        <w:t>(see entry in HDF5 Reference Manual)</w:t>
      </w:r>
      <w:commentRangeEnd w:id="62"/>
      <w:r>
        <w:rPr>
          <w:rStyle w:val="CommentReference"/>
          <w:vanish/>
        </w:rPr>
        <w:commentReference w:id="62"/>
      </w:r>
      <w:r>
        <w:t>:</w:t>
      </w:r>
    </w:p>
    <w:p w:rsidR="003238E1" w:rsidRDefault="003238E1" w:rsidP="003238E1">
      <w:pPr>
        <w:pStyle w:val="NoSpacing"/>
        <w:rPr>
          <w:sz w:val="24"/>
          <w:szCs w:val="24"/>
        </w:rPr>
      </w:pPr>
    </w:p>
    <w:p w:rsidR="003238E1" w:rsidRPr="00B40182" w:rsidRDefault="003238E1" w:rsidP="003238E1">
      <w:pPr>
        <w:pStyle w:val="ListParagraph"/>
        <w:rPr>
          <w:szCs w:val="24"/>
        </w:rPr>
      </w:pPr>
      <w:r w:rsidRPr="00A912B6">
        <w:rPr>
          <w:i/>
          <w:szCs w:val="24"/>
        </w:rPr>
        <w:t xml:space="preserve">herr_t </w:t>
      </w:r>
      <w:r w:rsidRPr="00A912B6">
        <w:rPr>
          <w:i/>
        </w:rPr>
        <w:t>H5Pget_file_</w:t>
      </w:r>
      <w:proofErr w:type="gramStart"/>
      <w:r w:rsidRPr="00A912B6">
        <w:rPr>
          <w:i/>
        </w:rPr>
        <w:t>space</w:t>
      </w:r>
      <w:r w:rsidRPr="00B40182">
        <w:t>(</w:t>
      </w:r>
      <w:proofErr w:type="gramEnd"/>
      <w:r w:rsidRPr="00A912B6">
        <w:rPr>
          <w:i/>
          <w:szCs w:val="24"/>
        </w:rPr>
        <w:t>hid_t</w:t>
      </w:r>
      <w:r w:rsidRPr="00B40182">
        <w:rPr>
          <w:szCs w:val="24"/>
        </w:rPr>
        <w:t xml:space="preserve"> </w:t>
      </w:r>
      <w:proofErr w:type="spellStart"/>
      <w:r w:rsidRPr="00A912B6">
        <w:rPr>
          <w:i/>
        </w:rPr>
        <w:t>fcpl</w:t>
      </w:r>
      <w:r w:rsidRPr="00A912B6">
        <w:rPr>
          <w:i/>
          <w:szCs w:val="24"/>
        </w:rPr>
        <w:t>_id</w:t>
      </w:r>
      <w:proofErr w:type="spellEnd"/>
      <w:r w:rsidRPr="00B40182">
        <w:t xml:space="preserve">, </w:t>
      </w:r>
      <w:r w:rsidRPr="00A912B6">
        <w:rPr>
          <w:i/>
          <w:szCs w:val="24"/>
        </w:rPr>
        <w:t>H5F_file_space_t</w:t>
      </w:r>
      <w:r w:rsidRPr="00A912B6">
        <w:rPr>
          <w:i/>
        </w:rPr>
        <w:t xml:space="preserve"> *</w:t>
      </w:r>
      <w:r w:rsidRPr="00A912B6">
        <w:rPr>
          <w:i/>
          <w:szCs w:val="24"/>
        </w:rPr>
        <w:t xml:space="preserve"> strategy</w:t>
      </w:r>
      <w:r w:rsidRPr="00B40182">
        <w:t xml:space="preserve">, </w:t>
      </w:r>
      <w:proofErr w:type="spellStart"/>
      <w:r w:rsidRPr="00B40182">
        <w:rPr>
          <w:szCs w:val="24"/>
        </w:rPr>
        <w:t>hsize_t</w:t>
      </w:r>
      <w:proofErr w:type="spellEnd"/>
      <w:r w:rsidRPr="00B40182">
        <w:rPr>
          <w:szCs w:val="24"/>
        </w:rPr>
        <w:t xml:space="preserve"> </w:t>
      </w:r>
      <w:r w:rsidRPr="00B40182">
        <w:t>*</w:t>
      </w:r>
      <w:r w:rsidRPr="00A912B6">
        <w:rPr>
          <w:i/>
          <w:szCs w:val="24"/>
        </w:rPr>
        <w:t>threshold</w:t>
      </w:r>
      <w:r w:rsidRPr="00B40182">
        <w:t>)</w:t>
      </w:r>
    </w:p>
    <w:p w:rsidR="003238E1" w:rsidRDefault="003238E1" w:rsidP="003238E1">
      <w:pPr>
        <w:pStyle w:val="NoSpacing"/>
        <w:rPr>
          <w:sz w:val="24"/>
          <w:szCs w:val="24"/>
        </w:rPr>
      </w:pPr>
      <w:r>
        <w:rPr>
          <w:sz w:val="24"/>
          <w:szCs w:val="24"/>
        </w:rPr>
        <w:t xml:space="preserve">The first parameter, </w:t>
      </w:r>
      <w:proofErr w:type="spellStart"/>
      <w:r w:rsidRPr="00733DBA">
        <w:rPr>
          <w:i/>
          <w:sz w:val="24"/>
          <w:szCs w:val="24"/>
        </w:rPr>
        <w:t>fcpl_id</w:t>
      </w:r>
      <w:proofErr w:type="spellEnd"/>
      <w:r>
        <w:rPr>
          <w:i/>
          <w:sz w:val="24"/>
          <w:szCs w:val="24"/>
        </w:rPr>
        <w:t>,</w:t>
      </w:r>
      <w:r>
        <w:rPr>
          <w:sz w:val="24"/>
          <w:szCs w:val="24"/>
        </w:rPr>
        <w:t xml:space="preserve"> </w:t>
      </w:r>
      <w:commentRangeStart w:id="63"/>
      <w:r>
        <w:rPr>
          <w:sz w:val="24"/>
          <w:szCs w:val="24"/>
        </w:rPr>
        <w:t xml:space="preserve">is the file creation property list identifier associated with the HDF5 file. </w:t>
      </w:r>
      <w:commentRangeEnd w:id="63"/>
      <w:r>
        <w:rPr>
          <w:rStyle w:val="CommentReference"/>
          <w:vanish/>
        </w:rPr>
        <w:commentReference w:id="63"/>
      </w:r>
      <w:r>
        <w:rPr>
          <w:sz w:val="24"/>
          <w:szCs w:val="24"/>
        </w:rPr>
        <w:t xml:space="preserve">If the second parameter, </w:t>
      </w:r>
      <w:r w:rsidRPr="00733DBA">
        <w:rPr>
          <w:i/>
          <w:sz w:val="24"/>
          <w:szCs w:val="24"/>
        </w:rPr>
        <w:t>strategy</w:t>
      </w:r>
      <w:r>
        <w:rPr>
          <w:i/>
          <w:sz w:val="24"/>
          <w:szCs w:val="24"/>
        </w:rPr>
        <w:t>,</w:t>
      </w:r>
      <w:r>
        <w:rPr>
          <w:sz w:val="24"/>
          <w:szCs w:val="24"/>
        </w:rPr>
        <w:t xml:space="preserve"> is not NULL, the library will retrieve the existing file space management strategy in use for the file and store it in </w:t>
      </w:r>
      <w:r w:rsidRPr="00733DBA">
        <w:rPr>
          <w:i/>
          <w:sz w:val="24"/>
          <w:szCs w:val="24"/>
        </w:rPr>
        <w:t>strategy</w:t>
      </w:r>
      <w:r>
        <w:rPr>
          <w:sz w:val="24"/>
          <w:szCs w:val="24"/>
        </w:rPr>
        <w:t xml:space="preserve">. If the third parameter, </w:t>
      </w:r>
      <w:r w:rsidRPr="00733DBA">
        <w:rPr>
          <w:i/>
          <w:sz w:val="24"/>
          <w:szCs w:val="24"/>
        </w:rPr>
        <w:t>threshold</w:t>
      </w:r>
      <w:r>
        <w:rPr>
          <w:i/>
          <w:sz w:val="24"/>
          <w:szCs w:val="24"/>
        </w:rPr>
        <w:t>,</w:t>
      </w:r>
      <w:r>
        <w:rPr>
          <w:sz w:val="24"/>
          <w:szCs w:val="24"/>
        </w:rPr>
        <w:t xml:space="preserve"> is not NULL, the library will retrieve the existing free-space section threshold used by the library’s free-space manager and store it in </w:t>
      </w:r>
      <w:r w:rsidRPr="00733DBA">
        <w:rPr>
          <w:i/>
          <w:sz w:val="24"/>
          <w:szCs w:val="24"/>
        </w:rPr>
        <w:t>threshold</w:t>
      </w:r>
      <w:r>
        <w:rPr>
          <w:sz w:val="24"/>
          <w:szCs w:val="24"/>
        </w:rPr>
        <w:t>.</w:t>
      </w:r>
    </w:p>
    <w:p w:rsidR="003238E1" w:rsidRDefault="003238E1" w:rsidP="003238E1">
      <w:pPr>
        <w:pStyle w:val="NoSpacing"/>
        <w:rPr>
          <w:sz w:val="24"/>
          <w:szCs w:val="24"/>
        </w:rPr>
      </w:pPr>
    </w:p>
    <w:p w:rsidR="003238E1" w:rsidRDefault="003238E1" w:rsidP="003238E1">
      <w:pPr>
        <w:pStyle w:val="NoSpacing"/>
      </w:pPr>
      <w:r>
        <w:rPr>
          <w:sz w:val="24"/>
          <w:szCs w:val="24"/>
        </w:rPr>
        <w:t xml:space="preserve">The following code </w:t>
      </w:r>
      <w:r w:rsidRPr="0034167D">
        <w:rPr>
          <w:sz w:val="24"/>
          <w:szCs w:val="24"/>
        </w:rPr>
        <w:t xml:space="preserve">sample </w:t>
      </w:r>
      <w:r>
        <w:rPr>
          <w:sz w:val="24"/>
          <w:szCs w:val="24"/>
        </w:rPr>
        <w:t xml:space="preserve">shows </w:t>
      </w:r>
      <w:commentRangeStart w:id="64"/>
      <w:r>
        <w:rPr>
          <w:sz w:val="24"/>
          <w:szCs w:val="24"/>
        </w:rPr>
        <w:t xml:space="preserve">how these two public routines are used to create an empty HDF5 file, </w:t>
      </w:r>
      <w:r w:rsidRPr="00733DBA">
        <w:rPr>
          <w:i/>
          <w:sz w:val="24"/>
          <w:szCs w:val="24"/>
        </w:rPr>
        <w:t>persist.h5</w:t>
      </w:r>
      <w:r>
        <w:rPr>
          <w:i/>
          <w:sz w:val="24"/>
          <w:szCs w:val="24"/>
        </w:rPr>
        <w:t>,</w:t>
      </w:r>
      <w:commentRangeEnd w:id="64"/>
      <w:r>
        <w:rPr>
          <w:rStyle w:val="CommentReference"/>
          <w:vanish/>
        </w:rPr>
        <w:commentReference w:id="64"/>
      </w:r>
      <w:r>
        <w:rPr>
          <w:sz w:val="24"/>
          <w:szCs w:val="24"/>
        </w:rPr>
        <w:t xml:space="preserve"> with the file space management strategy ALL_PERSIST:  </w:t>
      </w:r>
    </w:p>
    <w:p w:rsidR="003238E1" w:rsidRDefault="003238E1" w:rsidP="003238E1">
      <w:pPr>
        <w:pStyle w:val="List"/>
        <w:ind w:left="720"/>
      </w:pPr>
    </w:p>
    <w:p w:rsidR="003238E1" w:rsidRDefault="003238E1" w:rsidP="003238E1">
      <w:pPr>
        <w:pStyle w:val="ListParagraph"/>
      </w:pPr>
      <w:r>
        <w:t xml:space="preserve">/* </w:t>
      </w:r>
      <w:proofErr w:type="gramStart"/>
      <w:r>
        <w:t>Create</w:t>
      </w:r>
      <w:proofErr w:type="gramEnd"/>
      <w:r>
        <w:t xml:space="preserve"> a file creation property list template */</w:t>
      </w:r>
    </w:p>
    <w:p w:rsidR="003238E1" w:rsidRDefault="003238E1" w:rsidP="003238E1">
      <w:pPr>
        <w:pStyle w:val="ListParagraph"/>
      </w:pPr>
      <w:proofErr w:type="spellStart"/>
      <w:r>
        <w:t>fcpl_id</w:t>
      </w:r>
      <w:proofErr w:type="spellEnd"/>
      <w:r>
        <w:t xml:space="preserve"> = </w:t>
      </w:r>
      <w:proofErr w:type="gramStart"/>
      <w:r>
        <w:t>H5Pcreate(</w:t>
      </w:r>
      <w:proofErr w:type="gramEnd"/>
      <w:r>
        <w:t xml:space="preserve">H5P_FILE_CREATE);  </w:t>
      </w:r>
    </w:p>
    <w:p w:rsidR="003238E1" w:rsidRDefault="003238E1" w:rsidP="003238E1">
      <w:pPr>
        <w:pStyle w:val="ListParagraph"/>
      </w:pPr>
    </w:p>
    <w:p w:rsidR="003238E1" w:rsidRDefault="003238E1" w:rsidP="003238E1">
      <w:pPr>
        <w:pStyle w:val="ListParagraph"/>
      </w:pPr>
      <w:r>
        <w:t>/* Set the file space management strategy */</w:t>
      </w:r>
    </w:p>
    <w:p w:rsidR="003238E1" w:rsidRDefault="003238E1" w:rsidP="003238E1">
      <w:pPr>
        <w:pStyle w:val="ListParagraph"/>
      </w:pPr>
      <w:r>
        <w:t xml:space="preserve">/* </w:t>
      </w:r>
      <w:proofErr w:type="gramStart"/>
      <w:r>
        <w:t>Don’t</w:t>
      </w:r>
      <w:proofErr w:type="gramEnd"/>
      <w:r>
        <w:t xml:space="preserve"> update the free-space section threshold */</w:t>
      </w:r>
    </w:p>
    <w:p w:rsidR="003238E1" w:rsidRDefault="003238E1" w:rsidP="003238E1">
      <w:pPr>
        <w:pStyle w:val="ListParagraph"/>
      </w:pPr>
      <w:r>
        <w:t>H5Pset_file_</w:t>
      </w:r>
      <w:proofErr w:type="gramStart"/>
      <w:r>
        <w:t>space(</w:t>
      </w:r>
      <w:proofErr w:type="spellStart"/>
      <w:proofErr w:type="gramEnd"/>
      <w:r>
        <w:t>fcpl_id</w:t>
      </w:r>
      <w:proofErr w:type="spellEnd"/>
      <w:r>
        <w:t>, H5P_FILE_SPACE_ALL_PERSIST, (</w:t>
      </w:r>
      <w:proofErr w:type="spellStart"/>
      <w:r>
        <w:t>hsize_t</w:t>
      </w:r>
      <w:proofErr w:type="spellEnd"/>
      <w:r>
        <w:t>)0);</w:t>
      </w:r>
    </w:p>
    <w:p w:rsidR="003238E1" w:rsidRDefault="003238E1" w:rsidP="003238E1">
      <w:pPr>
        <w:pStyle w:val="ListParagraph"/>
      </w:pPr>
    </w:p>
    <w:p w:rsidR="003238E1" w:rsidRDefault="003238E1" w:rsidP="003238E1">
      <w:pPr>
        <w:pStyle w:val="ListParagraph"/>
      </w:pPr>
      <w:r>
        <w:t xml:space="preserve">/* </w:t>
      </w:r>
      <w:proofErr w:type="gramStart"/>
      <w:r>
        <w:t>Create</w:t>
      </w:r>
      <w:proofErr w:type="gramEnd"/>
      <w:r>
        <w:t xml:space="preserve"> an HDF5 file with the file creation property list </w:t>
      </w:r>
      <w:proofErr w:type="spellStart"/>
      <w:r w:rsidRPr="00733DBA">
        <w:rPr>
          <w:i/>
        </w:rPr>
        <w:t>fcpl</w:t>
      </w:r>
      <w:r>
        <w:rPr>
          <w:i/>
        </w:rPr>
        <w:t>_id</w:t>
      </w:r>
      <w:proofErr w:type="spellEnd"/>
      <w:r>
        <w:t xml:space="preserve"> */</w:t>
      </w:r>
    </w:p>
    <w:p w:rsidR="003238E1" w:rsidRDefault="003238E1" w:rsidP="003238E1">
      <w:pPr>
        <w:pStyle w:val="ListParagraph"/>
      </w:pPr>
      <w:proofErr w:type="gramStart"/>
      <w:r>
        <w:t>fid</w:t>
      </w:r>
      <w:proofErr w:type="gramEnd"/>
      <w:r>
        <w:t xml:space="preserve"> = H5Fcreate(“persist.h5”, H5F_ACC_TRUNC, </w:t>
      </w:r>
      <w:proofErr w:type="spellStart"/>
      <w:r>
        <w:t>fcpl_id</w:t>
      </w:r>
      <w:proofErr w:type="spellEnd"/>
      <w:r>
        <w:t>, H5P_DEFAULT);</w:t>
      </w:r>
    </w:p>
    <w:p w:rsidR="003238E1" w:rsidRDefault="003238E1" w:rsidP="003238E1">
      <w:pPr>
        <w:pStyle w:val="ListParagraph"/>
      </w:pPr>
    </w:p>
    <w:p w:rsidR="003238E1" w:rsidRDefault="003238E1" w:rsidP="003238E1">
      <w:pPr>
        <w:pStyle w:val="ListParagraph"/>
      </w:pPr>
      <w:commentRangeStart w:id="65"/>
      <w:commentRangeStart w:id="66"/>
      <w:r>
        <w:t xml:space="preserve">/* </w:t>
      </w:r>
      <w:proofErr w:type="gramStart"/>
      <w:r>
        <w:t>The</w:t>
      </w:r>
      <w:proofErr w:type="gramEnd"/>
      <w:r>
        <w:t xml:space="preserve"> strategy retrieved will be #1 H5F_FILE_SPACE_ALL_PERSIST */</w:t>
      </w:r>
    </w:p>
    <w:p w:rsidR="003238E1" w:rsidRDefault="003238E1" w:rsidP="003238E1">
      <w:pPr>
        <w:pStyle w:val="ListParagraph"/>
      </w:pPr>
      <w:r>
        <w:t xml:space="preserve">/* </w:t>
      </w:r>
      <w:proofErr w:type="gramStart"/>
      <w:r>
        <w:t>The</w:t>
      </w:r>
      <w:proofErr w:type="gramEnd"/>
      <w:r>
        <w:t xml:space="preserve"> threshold retrieved will be 1 which is the library default */</w:t>
      </w:r>
    </w:p>
    <w:p w:rsidR="003238E1" w:rsidRDefault="003238E1" w:rsidP="003238E1">
      <w:pPr>
        <w:pStyle w:val="ListParagraph"/>
      </w:pPr>
      <w:r w:rsidRPr="00A1126B">
        <w:t>H5Pget_file_</w:t>
      </w:r>
      <w:proofErr w:type="gramStart"/>
      <w:r w:rsidRPr="00A1126B">
        <w:t>space(</w:t>
      </w:r>
      <w:proofErr w:type="spellStart"/>
      <w:proofErr w:type="gramEnd"/>
      <w:r w:rsidRPr="00A1126B">
        <w:t>fcpl</w:t>
      </w:r>
      <w:r>
        <w:t>_id</w:t>
      </w:r>
      <w:proofErr w:type="spellEnd"/>
      <w:r w:rsidRPr="00A1126B">
        <w:t xml:space="preserve">, &amp;strategy, </w:t>
      </w:r>
      <w:r>
        <w:t>&amp;threshold</w:t>
      </w:r>
      <w:r w:rsidRPr="00A1126B">
        <w:t>);</w:t>
      </w:r>
    </w:p>
    <w:commentRangeEnd w:id="65"/>
    <w:commentRangeEnd w:id="66"/>
    <w:p w:rsidR="003238E1" w:rsidRDefault="003238E1" w:rsidP="003238E1">
      <w:pPr>
        <w:pStyle w:val="ListParagraph"/>
      </w:pPr>
      <w:r>
        <w:rPr>
          <w:rStyle w:val="CommentReference"/>
          <w:vanish/>
        </w:rPr>
        <w:commentReference w:id="65"/>
      </w:r>
      <w:r>
        <w:rPr>
          <w:rStyle w:val="CommentReference"/>
          <w:vanish/>
        </w:rPr>
        <w:commentReference w:id="66"/>
      </w:r>
    </w:p>
    <w:p w:rsidR="003238E1" w:rsidRDefault="003238E1" w:rsidP="003238E1">
      <w:pPr>
        <w:pStyle w:val="ListParagraph"/>
      </w:pPr>
      <w:r>
        <w:t>/* Close the file */</w:t>
      </w:r>
    </w:p>
    <w:p w:rsidR="003238E1" w:rsidRDefault="003238E1" w:rsidP="003238E1">
      <w:pPr>
        <w:pStyle w:val="ListParagraph"/>
      </w:pPr>
      <w:proofErr w:type="gramStart"/>
      <w:r>
        <w:t>H5Fclose(</w:t>
      </w:r>
      <w:proofErr w:type="gramEnd"/>
      <w:r>
        <w:t>fid);</w:t>
      </w:r>
    </w:p>
    <w:p w:rsidR="003238E1" w:rsidRDefault="003238E1" w:rsidP="003238E1">
      <w:pPr>
        <w:pStyle w:val="NoSpacing"/>
        <w:rPr>
          <w:sz w:val="24"/>
          <w:szCs w:val="24"/>
        </w:rPr>
      </w:pPr>
      <w:commentRangeStart w:id="67"/>
      <w:r>
        <w:rPr>
          <w:sz w:val="24"/>
          <w:szCs w:val="24"/>
        </w:rPr>
        <w:lastRenderedPageBreak/>
        <w:t xml:space="preserve">The </w:t>
      </w:r>
      <w:r w:rsidRPr="00B14FEF">
        <w:rPr>
          <w:i/>
          <w:sz w:val="24"/>
          <w:szCs w:val="24"/>
        </w:rPr>
        <w:t>h5dump</w:t>
      </w:r>
      <w:r>
        <w:rPr>
          <w:sz w:val="24"/>
          <w:szCs w:val="24"/>
        </w:rPr>
        <w:t xml:space="preserve"> </w:t>
      </w:r>
      <w:commentRangeEnd w:id="67"/>
      <w:r>
        <w:rPr>
          <w:rStyle w:val="CommentReference"/>
          <w:vanish/>
        </w:rPr>
        <w:commentReference w:id="67"/>
      </w:r>
      <w:r>
        <w:rPr>
          <w:sz w:val="24"/>
          <w:szCs w:val="24"/>
        </w:rPr>
        <w:t xml:space="preserve">command line utility reports the file space management information for an HDF5 file. See the following </w:t>
      </w:r>
      <w:r w:rsidRPr="00B14FEF">
        <w:rPr>
          <w:i/>
          <w:sz w:val="24"/>
          <w:szCs w:val="24"/>
        </w:rPr>
        <w:t>h5dump</w:t>
      </w:r>
      <w:r>
        <w:rPr>
          <w:sz w:val="24"/>
          <w:szCs w:val="24"/>
        </w:rPr>
        <w:t xml:space="preserve"> </w:t>
      </w:r>
      <w:r w:rsidRPr="00C95410">
        <w:rPr>
          <w:i/>
          <w:sz w:val="24"/>
          <w:szCs w:val="24"/>
        </w:rPr>
        <w:t>–B</w:t>
      </w:r>
      <w:r>
        <w:rPr>
          <w:sz w:val="24"/>
          <w:szCs w:val="24"/>
        </w:rPr>
        <w:t xml:space="preserve"> output for the file </w:t>
      </w:r>
      <w:r>
        <w:rPr>
          <w:i/>
          <w:sz w:val="24"/>
          <w:szCs w:val="24"/>
        </w:rPr>
        <w:t>persist</w:t>
      </w:r>
      <w:r w:rsidRPr="00B14FEF">
        <w:rPr>
          <w:i/>
          <w:sz w:val="24"/>
          <w:szCs w:val="24"/>
        </w:rPr>
        <w:t>.h5</w:t>
      </w:r>
      <w:r>
        <w:rPr>
          <w:sz w:val="24"/>
          <w:szCs w:val="24"/>
        </w:rPr>
        <w:t>:</w:t>
      </w:r>
    </w:p>
    <w:p w:rsidR="003238E1" w:rsidRDefault="003238E1" w:rsidP="003238E1">
      <w:pPr>
        <w:pStyle w:val="NoSpacing"/>
        <w:rPr>
          <w:sz w:val="24"/>
          <w:szCs w:val="24"/>
        </w:rPr>
      </w:pPr>
    </w:p>
    <w:p w:rsidR="003238E1" w:rsidRPr="00C95410" w:rsidRDefault="003238E1" w:rsidP="003238E1">
      <w:pPr>
        <w:pStyle w:val="ListParagraph"/>
      </w:pPr>
      <w:r w:rsidRPr="00C95410">
        <w:t>HDF5 "</w:t>
      </w:r>
      <w:r>
        <w:t>persist.h5</w:t>
      </w:r>
      <w:r w:rsidRPr="00C95410">
        <w:t>" {</w:t>
      </w:r>
    </w:p>
    <w:p w:rsidR="003238E1" w:rsidRPr="00C95410" w:rsidRDefault="003238E1" w:rsidP="003238E1">
      <w:pPr>
        <w:pStyle w:val="ListParagraph"/>
      </w:pPr>
      <w:r w:rsidRPr="00C95410">
        <w:t>SUPER_BLOCK {</w:t>
      </w:r>
    </w:p>
    <w:p w:rsidR="003238E1" w:rsidRPr="00C95410" w:rsidRDefault="003238E1" w:rsidP="003238E1">
      <w:pPr>
        <w:pStyle w:val="ListParagraph"/>
      </w:pPr>
      <w:r w:rsidRPr="00C95410">
        <w:t xml:space="preserve">   SUPERBLOCK_VERSION 2</w:t>
      </w:r>
    </w:p>
    <w:p w:rsidR="003238E1" w:rsidRDefault="003238E1" w:rsidP="003238E1">
      <w:pPr>
        <w:pStyle w:val="ListParagraph"/>
      </w:pPr>
      <w:r w:rsidRPr="00C95410">
        <w:t xml:space="preserve">   </w:t>
      </w:r>
      <w:r>
        <w:t>:</w:t>
      </w:r>
    </w:p>
    <w:p w:rsidR="003238E1" w:rsidRPr="00C95410" w:rsidRDefault="003238E1" w:rsidP="003238E1">
      <w:pPr>
        <w:pStyle w:val="ListParagraph"/>
      </w:pPr>
      <w:r w:rsidRPr="00C95410">
        <w:t xml:space="preserve">   </w:t>
      </w:r>
      <w:r>
        <w:t>:</w:t>
      </w:r>
    </w:p>
    <w:p w:rsidR="003238E1" w:rsidRPr="00C95410" w:rsidRDefault="003238E1" w:rsidP="003238E1">
      <w:pPr>
        <w:pStyle w:val="ListParagraph"/>
      </w:pPr>
      <w:r w:rsidRPr="00C95410">
        <w:t xml:space="preserve">   </w:t>
      </w:r>
      <w:r>
        <w:t>:</w:t>
      </w:r>
    </w:p>
    <w:p w:rsidR="003238E1" w:rsidRPr="00C95410" w:rsidRDefault="003238E1" w:rsidP="003238E1">
      <w:pPr>
        <w:pStyle w:val="ListParagraph"/>
      </w:pPr>
      <w:r w:rsidRPr="00C95410">
        <w:t xml:space="preserve">   </w:t>
      </w:r>
      <w:r w:rsidRPr="00E6230B">
        <w:t xml:space="preserve">FILE_SPACE_STRATEGY </w:t>
      </w:r>
      <w:r>
        <w:t xml:space="preserve">      </w:t>
      </w:r>
      <w:r w:rsidRPr="00E6230B">
        <w:t>H5F_FILE_SPACE_ALL_PERSIST</w:t>
      </w:r>
    </w:p>
    <w:p w:rsidR="003238E1" w:rsidRPr="00C95410" w:rsidRDefault="003238E1" w:rsidP="003238E1">
      <w:pPr>
        <w:pStyle w:val="ListParagraph"/>
      </w:pPr>
      <w:r w:rsidRPr="00C95410">
        <w:t xml:space="preserve">   FREE_SPACE_THRESHOLD </w:t>
      </w:r>
      <w:r>
        <w:t xml:space="preserve">  </w:t>
      </w:r>
      <w:r w:rsidRPr="00C95410">
        <w:t>1</w:t>
      </w:r>
    </w:p>
    <w:p w:rsidR="003238E1" w:rsidRDefault="003238E1" w:rsidP="003238E1">
      <w:pPr>
        <w:pStyle w:val="ListParagraph"/>
      </w:pPr>
      <w:r w:rsidRPr="00C95410">
        <w:t>}</w:t>
      </w:r>
    </w:p>
    <w:p w:rsidR="003238E1" w:rsidRDefault="003238E1" w:rsidP="003238E1">
      <w:pPr>
        <w:pStyle w:val="ListParagraph"/>
      </w:pPr>
      <w:r>
        <w:t xml:space="preserve">    :</w:t>
      </w:r>
    </w:p>
    <w:p w:rsidR="003238E1" w:rsidRPr="00EE7C0D" w:rsidRDefault="003238E1" w:rsidP="003238E1">
      <w:pPr>
        <w:pStyle w:val="ListParagraph"/>
      </w:pPr>
      <w:r>
        <w:t xml:space="preserve">    :</w:t>
      </w:r>
    </w:p>
    <w:p w:rsidR="003238E1" w:rsidRDefault="003238E1" w:rsidP="003238E1">
      <w:pPr>
        <w:pStyle w:val="NoSpacing"/>
        <w:rPr>
          <w:sz w:val="24"/>
          <w:szCs w:val="24"/>
        </w:rPr>
      </w:pPr>
      <w:r>
        <w:rPr>
          <w:sz w:val="24"/>
          <w:szCs w:val="24"/>
        </w:rPr>
        <w:t xml:space="preserve">The output indicates that the </w:t>
      </w:r>
      <w:r w:rsidR="001657C1">
        <w:rPr>
          <w:sz w:val="24"/>
          <w:szCs w:val="24"/>
        </w:rPr>
        <w:t>HDF5 Library</w:t>
      </w:r>
      <w:r>
        <w:rPr>
          <w:sz w:val="24"/>
          <w:szCs w:val="24"/>
        </w:rPr>
        <w:t xml:space="preserve"> will use the file space management strategy H5F_FILE_SPACE_ALL_PERSIST and a free-space section threshold of 1 (which is the default) when performing free space management activities on the HDF5 file </w:t>
      </w:r>
      <w:r>
        <w:rPr>
          <w:i/>
          <w:sz w:val="24"/>
          <w:szCs w:val="24"/>
        </w:rPr>
        <w:t>persist.h5.</w:t>
      </w:r>
    </w:p>
    <w:p w:rsidR="003238E1" w:rsidRDefault="003238E1" w:rsidP="00ED28D7"/>
    <w:p w:rsidR="00ED28D7" w:rsidRDefault="00ED28D7" w:rsidP="00ED28D7"/>
    <w:p w:rsidR="00ED28D7" w:rsidRDefault="00ED28D7" w:rsidP="00ED28D7"/>
    <w:p w:rsidR="003238E1" w:rsidRDefault="003238E1" w:rsidP="003238E1">
      <w:pPr>
        <w:pStyle w:val="Heading2"/>
      </w:pPr>
      <w:bookmarkStart w:id="68" w:name="_Toc321309195"/>
      <w:r>
        <w:t xml:space="preserve">Tuning File Space </w:t>
      </w:r>
      <w:commentRangeStart w:id="69"/>
      <w:r>
        <w:t>Management</w:t>
      </w:r>
      <w:bookmarkEnd w:id="68"/>
      <w:commentRangeEnd w:id="69"/>
      <w:r>
        <w:rPr>
          <w:rStyle w:val="CommentReference"/>
          <w:rFonts w:asciiTheme="minorHAnsi" w:eastAsiaTheme="minorHAnsi" w:hAnsiTheme="minorHAnsi" w:cstheme="minorBidi"/>
          <w:b w:val="0"/>
          <w:bCs w:val="0"/>
          <w:vanish/>
          <w:color w:val="auto"/>
        </w:rPr>
        <w:commentReference w:id="69"/>
      </w:r>
    </w:p>
    <w:p w:rsidR="003238E1" w:rsidRDefault="003238E1" w:rsidP="00ED28D7">
      <w:r>
        <w:t xml:space="preserve">Each of the four file space management strategies has benefits and drawbacks. The appropriate strategy depends on the HDF5 file’s usage pattern. </w:t>
      </w:r>
      <w:commentRangeStart w:id="70"/>
      <w:r>
        <w:t>In this section we cover the pros and cons of the various strategies in more detail, and use additional scenarios to demonstrate their effect on file size.</w:t>
      </w:r>
    </w:p>
    <w:commentRangeEnd w:id="70"/>
    <w:p w:rsidR="00ED28D7" w:rsidRDefault="00ED28D7" w:rsidP="00ED28D7"/>
    <w:p w:rsidR="003238E1" w:rsidRDefault="003238E1" w:rsidP="00ED28D7">
      <w:r>
        <w:rPr>
          <w:rStyle w:val="CommentReference"/>
          <w:vanish/>
        </w:rPr>
        <w:commentReference w:id="70"/>
      </w:r>
      <w:r>
        <w:t xml:space="preserve">Recall the two HDF5 files </w:t>
      </w:r>
      <w:r w:rsidRPr="008B3917">
        <w:rPr>
          <w:i/>
        </w:rPr>
        <w:t>no_persist</w:t>
      </w:r>
      <w:r>
        <w:rPr>
          <w:i/>
        </w:rPr>
        <w:t>_A</w:t>
      </w:r>
      <w:r w:rsidRPr="008B3917">
        <w:rPr>
          <w:i/>
        </w:rPr>
        <w:t>.h5</w:t>
      </w:r>
      <w:r>
        <w:rPr>
          <w:i/>
        </w:rPr>
        <w:t xml:space="preserve"> </w:t>
      </w:r>
      <w:r w:rsidRPr="00733DBA">
        <w:t>and</w:t>
      </w:r>
      <w:r>
        <w:rPr>
          <w:i/>
        </w:rPr>
        <w:t xml:space="preserve"> </w:t>
      </w:r>
      <w:r w:rsidRPr="00733DBA">
        <w:rPr>
          <w:i/>
        </w:rPr>
        <w:t>persist</w:t>
      </w:r>
      <w:r>
        <w:rPr>
          <w:i/>
        </w:rPr>
        <w:t>_B</w:t>
      </w:r>
      <w:r w:rsidRPr="00733DBA">
        <w:rPr>
          <w:i/>
        </w:rPr>
        <w:t>.h5</w:t>
      </w:r>
      <w:r>
        <w:t xml:space="preserve">, used in Section 2 Scenario A, “Default File Space Management Strategy.” By using the default file creation property identifier (H5P_DEFAULT) when creating </w:t>
      </w:r>
      <w:r w:rsidRPr="0098120F">
        <w:rPr>
          <w:i/>
        </w:rPr>
        <w:t>no_persist</w:t>
      </w:r>
      <w:r>
        <w:rPr>
          <w:i/>
        </w:rPr>
        <w:t>_A</w:t>
      </w:r>
      <w:r w:rsidRPr="0098120F">
        <w:rPr>
          <w:i/>
        </w:rPr>
        <w:t>.h5</w:t>
      </w:r>
      <w:r w:rsidRPr="00733DBA">
        <w:t xml:space="preserve">, the </w:t>
      </w:r>
      <w:r w:rsidR="001657C1">
        <w:t>HDF5 Library</w:t>
      </w:r>
      <w:r>
        <w:rPr>
          <w:i/>
        </w:rPr>
        <w:t xml:space="preserve"> </w:t>
      </w:r>
      <w:r>
        <w:t xml:space="preserve">will automatically use the file space management strategy H5F_FILE_SPACE_ALL for the file. The code sample in the previous section demonstrated how to create the file </w:t>
      </w:r>
      <w:r w:rsidRPr="00733DBA">
        <w:rPr>
          <w:i/>
        </w:rPr>
        <w:t>persist.h5</w:t>
      </w:r>
      <w:r>
        <w:t xml:space="preserve"> that would be managed using the H5F_FILE_SPACE_ALL_PERSIST </w:t>
      </w:r>
      <w:r w:rsidRPr="00733DBA">
        <w:t>strategy</w:t>
      </w:r>
      <w:r>
        <w:rPr>
          <w:i/>
        </w:rPr>
        <w:t>.</w:t>
      </w:r>
      <w:r w:rsidRPr="00ED28D7">
        <w:t xml:space="preserve"> </w:t>
      </w:r>
    </w:p>
    <w:p w:rsidR="00ED28D7" w:rsidRPr="00ED28D7" w:rsidRDefault="00ED28D7" w:rsidP="00ED28D7"/>
    <w:p w:rsidR="003238E1" w:rsidRDefault="003238E1" w:rsidP="00ED28D7">
      <w:r>
        <w:t>The prior sections have shown that strategy ALL_PERSIST has the benefit of reusing the tracked free space in the file across multiple file sessions, while strategy ALL has the drawback of accumulating unaccounted space in the file over multiple sessions. The key factor contributing to the benefit of strategy ALL_PERSIST is the usage pattern of manipulating (adding/deleting) HDF5 objects across multiple sessions. The fragmentation and unaccounted space with strategy ALL increases with the manipulation of HDF5 objects across sessions.</w:t>
      </w:r>
    </w:p>
    <w:p w:rsidR="00ED28D7" w:rsidRDefault="00ED28D7" w:rsidP="00ED28D7"/>
    <w:p w:rsidR="003238E1" w:rsidRDefault="003238E1" w:rsidP="00ED28D7">
      <w:r>
        <w:t xml:space="preserve">The H5F_FILE_SPACE_AGGR_VFD and H5F_FILE_SPACE_VFD strategies never use the </w:t>
      </w:r>
      <w:r w:rsidR="001657C1">
        <w:t>HDF5 Library</w:t>
      </w:r>
      <w:r>
        <w:t xml:space="preserve">’s free-space manager to track released file space. Therefore, any unused space that results from the manipulation of HDF5 objects will be unaccounted space that can never be reused. </w:t>
      </w:r>
      <w:commentRangeStart w:id="71"/>
      <w:r>
        <w:t>For the AGGR_VFD and VFD strategies, the number of sessions in which manipulations occur has negligible (AGGR_VFD) or no (VFD) effect on the file size.</w:t>
      </w:r>
      <w:commentRangeEnd w:id="71"/>
      <w:r>
        <w:rPr>
          <w:rStyle w:val="CommentReference"/>
          <w:vanish/>
        </w:rPr>
        <w:commentReference w:id="71"/>
      </w:r>
    </w:p>
    <w:p w:rsidR="00ED28D7" w:rsidRDefault="00ED28D7" w:rsidP="00ED28D7"/>
    <w:p w:rsidR="003238E1" w:rsidRDefault="003238E1" w:rsidP="00ED28D7">
      <w:r>
        <w:t>Discussions of the scenarios presented earlier in the Primer are expanded below, and HDF5 files with AGGR_VFD and VFD management policies are also shown. The datasets in this section are identical to those used in the previous scenarios.</w:t>
      </w:r>
    </w:p>
    <w:p w:rsidR="00ED28D7" w:rsidRDefault="00ED28D7" w:rsidP="00ED28D7"/>
    <w:p w:rsidR="00ED28D7" w:rsidRDefault="00ED28D7" w:rsidP="00ED28D7"/>
    <w:p w:rsidR="00ED28D7" w:rsidRDefault="00ED28D7" w:rsidP="00ED28D7">
      <w:pPr>
        <w:pStyle w:val="Heading2"/>
      </w:pPr>
      <w:bookmarkStart w:id="72" w:name="_Toc321309196"/>
      <w:r>
        <w:lastRenderedPageBreak/>
        <w:t>Scenario C: ALL_PERSIST Strategy in Single Session</w:t>
      </w:r>
      <w:bookmarkEnd w:id="72"/>
    </w:p>
    <w:p w:rsidR="00ED28D7" w:rsidRPr="00ED28D7" w:rsidRDefault="00ED28D7" w:rsidP="00ED28D7"/>
    <w:p w:rsidR="003238E1" w:rsidRDefault="003238E1" w:rsidP="003238E1">
      <w:pPr>
        <w:pStyle w:val="Heading3"/>
      </w:pPr>
      <w:bookmarkStart w:id="73" w:name="_Toc321309197"/>
      <w:r>
        <w:t xml:space="preserve">Session 1: Create </w:t>
      </w:r>
      <w:r w:rsidR="00ED28D7">
        <w:t>File, Manipulate Objects</w:t>
      </w:r>
      <w:bookmarkEnd w:id="73"/>
    </w:p>
    <w:p w:rsidR="003238E1" w:rsidRDefault="003238E1" w:rsidP="00ED28D7">
      <w:r>
        <w:t xml:space="preserve">In the only session of this scenario, a user creates an HDF5 file named </w:t>
      </w:r>
      <w:commentRangeStart w:id="74"/>
      <w:r>
        <w:rPr>
          <w:i/>
        </w:rPr>
        <w:t>persist_C.h5</w:t>
      </w:r>
      <w:r>
        <w:t xml:space="preserve"> </w:t>
      </w:r>
      <w:commentRangeEnd w:id="74"/>
      <w:r>
        <w:rPr>
          <w:rStyle w:val="CommentReference"/>
          <w:vanish/>
        </w:rPr>
        <w:commentReference w:id="74"/>
      </w:r>
      <w:r>
        <w:t>using the H5F_FILE_SPACE_ALL_PERSIST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ED28D7" w:rsidRDefault="00ED28D7" w:rsidP="00ED28D7"/>
    <w:p w:rsidR="003238E1" w:rsidRDefault="003238E1" w:rsidP="00ED28D7">
      <w:r>
        <w:t>The file management strategy is the same strategy that was used in Scenario B. The HDF5 objects are manipulated in the same order as they were in Sessions 1-3 of Scenario B.</w:t>
      </w:r>
    </w:p>
    <w:p w:rsidR="00ED28D7" w:rsidRDefault="00ED28D7" w:rsidP="00ED28D7"/>
    <w:p w:rsidR="003238E1" w:rsidRDefault="003238E1" w:rsidP="00ED28D7">
      <w:r w:rsidRPr="00733DBA">
        <w:rPr>
          <w:i/>
        </w:rPr>
        <w:t>h5stat –S</w:t>
      </w:r>
      <w:r>
        <w:t xml:space="preserve"> for </w:t>
      </w:r>
      <w:r>
        <w:rPr>
          <w:i/>
        </w:rPr>
        <w:t xml:space="preserve">persist_C.h5 </w:t>
      </w:r>
      <w:r>
        <w:t>shows the following:</w:t>
      </w:r>
    </w:p>
    <w:p w:rsidR="003238E1" w:rsidRDefault="003238E1" w:rsidP="00ED28D7"/>
    <w:p w:rsidR="003238E1" w:rsidRPr="00293936" w:rsidRDefault="003238E1" w:rsidP="00ED28D7">
      <w:pPr>
        <w:pStyle w:val="Courier10"/>
        <w:ind w:left="720"/>
      </w:pPr>
      <w:r w:rsidRPr="00293936">
        <w:t>Filename: ./persist</w:t>
      </w:r>
      <w:r>
        <w:t>_C</w:t>
      </w:r>
      <w:r w:rsidRPr="00293936">
        <w:t>.h5</w:t>
      </w:r>
    </w:p>
    <w:p w:rsidR="003238E1" w:rsidRPr="00293936" w:rsidRDefault="003238E1" w:rsidP="00ED28D7">
      <w:pPr>
        <w:pStyle w:val="Courier10"/>
        <w:ind w:left="720"/>
      </w:pPr>
      <w:r w:rsidRPr="00293936">
        <w:t xml:space="preserve">Summary of </w:t>
      </w:r>
      <w:r>
        <w:t>file space</w:t>
      </w:r>
      <w:r w:rsidRPr="00293936">
        <w:t xml:space="preserve"> information:</w:t>
      </w:r>
    </w:p>
    <w:p w:rsidR="003238E1" w:rsidRPr="00293936" w:rsidRDefault="003238E1" w:rsidP="00ED28D7">
      <w:pPr>
        <w:pStyle w:val="Courier10"/>
        <w:ind w:left="720"/>
      </w:pPr>
      <w:r w:rsidRPr="00293936">
        <w:t xml:space="preserve">  File metadata: 2409 bytes</w:t>
      </w:r>
    </w:p>
    <w:p w:rsidR="003238E1" w:rsidRPr="00293936" w:rsidRDefault="003238E1" w:rsidP="00ED28D7">
      <w:pPr>
        <w:pStyle w:val="Courier10"/>
        <w:ind w:left="720"/>
      </w:pPr>
      <w:r w:rsidRPr="00293936">
        <w:t xml:space="preserve">  Raw data: 4640 bytes</w:t>
      </w:r>
    </w:p>
    <w:p w:rsidR="003238E1" w:rsidRPr="00293936" w:rsidRDefault="003238E1" w:rsidP="00ED28D7">
      <w:pPr>
        <w:pStyle w:val="Courier10"/>
        <w:ind w:left="720"/>
      </w:pPr>
      <w:r w:rsidRPr="00293936">
        <w:t xml:space="preserve">  Amount/Percent of tracked free space: 117854 bytes/94.4%</w:t>
      </w:r>
    </w:p>
    <w:p w:rsidR="003238E1" w:rsidRPr="00293936" w:rsidRDefault="003238E1" w:rsidP="00ED28D7">
      <w:pPr>
        <w:pStyle w:val="Courier10"/>
        <w:ind w:left="720"/>
      </w:pPr>
      <w:r w:rsidRPr="00293936">
        <w:t xml:space="preserve">  Unaccounted space: 0 bytes</w:t>
      </w:r>
    </w:p>
    <w:p w:rsidR="003238E1" w:rsidRDefault="003238E1" w:rsidP="00ED28D7">
      <w:pPr>
        <w:pStyle w:val="Courier10"/>
        <w:ind w:left="720"/>
      </w:pPr>
      <w:r w:rsidRPr="00293936">
        <w:t>Total space: 124903 bytes</w:t>
      </w:r>
    </w:p>
    <w:p w:rsidR="00ED28D7" w:rsidRDefault="00ED28D7" w:rsidP="00ED28D7"/>
    <w:p w:rsidR="003238E1" w:rsidRDefault="003238E1" w:rsidP="00ED28D7">
      <w:r>
        <w:t xml:space="preserve">The file size for </w:t>
      </w:r>
      <w:r>
        <w:rPr>
          <w:i/>
        </w:rPr>
        <w:t xml:space="preserve">persist_C.h5 </w:t>
      </w:r>
      <w:r>
        <w:t xml:space="preserve">is about 4000 bytes smaller than the file size for </w:t>
      </w:r>
      <w:r>
        <w:rPr>
          <w:i/>
        </w:rPr>
        <w:t>persist_B.h5</w:t>
      </w:r>
      <w:r>
        <w:t xml:space="preserve"> after Session 3 of Scenario B. This is because there are some space savings, in both free space and file metadata (fewer free space sections to track)</w:t>
      </w:r>
      <w:proofErr w:type="gramStart"/>
      <w:r>
        <w:t>,</w:t>
      </w:r>
      <w:proofErr w:type="gramEnd"/>
      <w:r>
        <w:t xml:space="preserve"> when the HDF5 object manipulations occur in a single session.</w:t>
      </w:r>
    </w:p>
    <w:p w:rsidR="00ED28D7" w:rsidRDefault="00ED28D7" w:rsidP="00ED28D7"/>
    <w:p w:rsidR="00ED28D7" w:rsidRDefault="00ED28D7" w:rsidP="00ED28D7"/>
    <w:p w:rsidR="00ED28D7" w:rsidRDefault="00ED28D7" w:rsidP="00ED28D7">
      <w:pPr>
        <w:pStyle w:val="Heading2"/>
      </w:pPr>
      <w:bookmarkStart w:id="75" w:name="_Toc321309198"/>
      <w:r>
        <w:t>Scenario D: ALL Strategy in Single Session</w:t>
      </w:r>
      <w:bookmarkEnd w:id="75"/>
    </w:p>
    <w:p w:rsidR="00ED28D7" w:rsidRDefault="00ED28D7" w:rsidP="00ED28D7"/>
    <w:p w:rsidR="00ED28D7" w:rsidRPr="00ED28D7" w:rsidRDefault="00ED28D7" w:rsidP="00ED28D7"/>
    <w:p w:rsidR="003238E1" w:rsidRPr="00C8661B" w:rsidRDefault="003238E1" w:rsidP="003238E1">
      <w:pPr>
        <w:pStyle w:val="Heading3"/>
      </w:pPr>
      <w:bookmarkStart w:id="76" w:name="_Toc321309199"/>
      <w:r>
        <w:t xml:space="preserve">Session 1: Create </w:t>
      </w:r>
      <w:r w:rsidR="00ED28D7">
        <w:t>File, Manipulate Objects</w:t>
      </w:r>
      <w:bookmarkEnd w:id="76"/>
    </w:p>
    <w:p w:rsidR="003238E1" w:rsidRDefault="003238E1" w:rsidP="00ED28D7">
      <w:r>
        <w:t xml:space="preserve">In the only session of this scenario, a user creates an HDF5 file named </w:t>
      </w:r>
      <w:r>
        <w:rPr>
          <w:i/>
        </w:rPr>
        <w:t>no_persist_D.h5</w:t>
      </w:r>
      <w:r>
        <w:t xml:space="preserve"> using the H5F_FILE_SPACE_ALL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ED28D7" w:rsidRDefault="00ED28D7" w:rsidP="00ED28D7"/>
    <w:p w:rsidR="003238E1" w:rsidRDefault="003238E1" w:rsidP="00ED28D7">
      <w:r>
        <w:t>The file management strategy is the same strategy that was used in Scenario A. The HDF5 objects are manipulated in the same order as they were in Sessions 1-3 of Scenario A.</w:t>
      </w:r>
    </w:p>
    <w:p w:rsidR="00ED28D7" w:rsidRDefault="00ED28D7" w:rsidP="00ED28D7"/>
    <w:p w:rsidR="003238E1" w:rsidRDefault="003238E1" w:rsidP="00ED28D7">
      <w:r w:rsidRPr="00733DBA">
        <w:rPr>
          <w:i/>
        </w:rPr>
        <w:t>h5stat –S</w:t>
      </w:r>
      <w:r>
        <w:t xml:space="preserve"> for </w:t>
      </w:r>
      <w:r>
        <w:rPr>
          <w:i/>
        </w:rPr>
        <w:t xml:space="preserve">no_persist_D.h5 </w:t>
      </w:r>
      <w:r>
        <w:t>shows the following:</w:t>
      </w:r>
    </w:p>
    <w:p w:rsidR="00ED28D7" w:rsidRDefault="00ED28D7" w:rsidP="00ED28D7"/>
    <w:p w:rsidR="003238E1" w:rsidRPr="00293936" w:rsidRDefault="003238E1" w:rsidP="00ED28D7">
      <w:pPr>
        <w:pStyle w:val="Courier10"/>
        <w:ind w:left="720"/>
      </w:pPr>
      <w:r w:rsidRPr="00293936">
        <w:t>Filename: ./no_persist</w:t>
      </w:r>
      <w:r>
        <w:t>_D</w:t>
      </w:r>
      <w:r w:rsidRPr="00293936">
        <w:t>.h5</w:t>
      </w:r>
    </w:p>
    <w:p w:rsidR="003238E1" w:rsidRPr="00293936" w:rsidRDefault="003238E1" w:rsidP="00ED28D7">
      <w:pPr>
        <w:pStyle w:val="Courier10"/>
        <w:ind w:left="720"/>
      </w:pPr>
      <w:r w:rsidRPr="00293936">
        <w:t xml:space="preserve">Summary of </w:t>
      </w:r>
      <w:r>
        <w:t xml:space="preserve">file space </w:t>
      </w:r>
      <w:r w:rsidRPr="00293936">
        <w:t>information:</w:t>
      </w:r>
    </w:p>
    <w:p w:rsidR="003238E1" w:rsidRPr="00293936" w:rsidRDefault="003238E1" w:rsidP="00ED28D7">
      <w:pPr>
        <w:pStyle w:val="Courier10"/>
        <w:ind w:left="720"/>
      </w:pPr>
      <w:r w:rsidRPr="00293936">
        <w:t xml:space="preserve">  File metadata: 2216 bytes</w:t>
      </w:r>
    </w:p>
    <w:p w:rsidR="003238E1" w:rsidRPr="00293936" w:rsidRDefault="003238E1" w:rsidP="00ED28D7">
      <w:pPr>
        <w:pStyle w:val="Courier10"/>
        <w:ind w:left="720"/>
      </w:pPr>
      <w:r w:rsidRPr="00293936">
        <w:t xml:space="preserve">  Raw data: 4640 bytes</w:t>
      </w:r>
    </w:p>
    <w:p w:rsidR="003238E1" w:rsidRPr="00293936" w:rsidRDefault="003238E1" w:rsidP="00ED28D7">
      <w:pPr>
        <w:pStyle w:val="Courier10"/>
        <w:ind w:left="720"/>
      </w:pPr>
      <w:r w:rsidRPr="00293936">
        <w:t xml:space="preserve">  Amount/Percent of tracked free space: 0 bytes/0.0%</w:t>
      </w:r>
    </w:p>
    <w:p w:rsidR="003238E1" w:rsidRPr="00293936" w:rsidRDefault="003238E1" w:rsidP="00ED28D7">
      <w:pPr>
        <w:pStyle w:val="Courier10"/>
        <w:ind w:left="720"/>
      </w:pPr>
      <w:r w:rsidRPr="00293936">
        <w:t xml:space="preserve">  Unaccounted space: 117976 bytes</w:t>
      </w:r>
    </w:p>
    <w:p w:rsidR="003238E1" w:rsidRDefault="003238E1" w:rsidP="00ED28D7">
      <w:pPr>
        <w:pStyle w:val="Courier10"/>
        <w:ind w:left="720"/>
      </w:pPr>
      <w:r w:rsidRPr="00293936">
        <w:t>Total space: 124832 bytes</w:t>
      </w:r>
    </w:p>
    <w:p w:rsidR="00ED28D7" w:rsidRDefault="00ED28D7" w:rsidP="00ED28D7"/>
    <w:p w:rsidR="003238E1" w:rsidRDefault="003238E1" w:rsidP="00ED28D7">
      <w:r>
        <w:t xml:space="preserve">The file size for </w:t>
      </w:r>
      <w:r>
        <w:rPr>
          <w:i/>
        </w:rPr>
        <w:t xml:space="preserve">no_persist_D.h5 </w:t>
      </w:r>
      <w:r>
        <w:t xml:space="preserve">is about 6000 bytes smaller than the file size for </w:t>
      </w:r>
      <w:r w:rsidRPr="00EB6CC2">
        <w:rPr>
          <w:i/>
        </w:rPr>
        <w:t>no_</w:t>
      </w:r>
      <w:r>
        <w:rPr>
          <w:i/>
        </w:rPr>
        <w:t>persist_A.h5</w:t>
      </w:r>
      <w:r>
        <w:t xml:space="preserve"> after Session 3 of Scenario A. This is because the </w:t>
      </w:r>
      <w:r w:rsidR="001657C1">
        <w:t>HDF5 Library</w:t>
      </w:r>
      <w:r>
        <w:t xml:space="preserve"> was able to reuse some of the free space it was tracking when </w:t>
      </w:r>
      <w:r>
        <w:lastRenderedPageBreak/>
        <w:t xml:space="preserve">all of the object manipulations took place in a single session. </w:t>
      </w:r>
      <w:r>
        <w:rPr>
          <w:i/>
        </w:rPr>
        <w:t>no_persist_D.h5</w:t>
      </w:r>
      <w:r>
        <w:t xml:space="preserve">, created in Scenario D, still has a substantial amount of unaccounted space (117976 bytes) – </w:t>
      </w:r>
      <w:commentRangeStart w:id="77"/>
      <w:r>
        <w:t>almost 95% of the total file space.</w:t>
      </w:r>
      <w:commentRangeEnd w:id="77"/>
      <w:r>
        <w:rPr>
          <w:rStyle w:val="CommentReference"/>
          <w:vanish/>
        </w:rPr>
        <w:commentReference w:id="77"/>
      </w:r>
    </w:p>
    <w:p w:rsidR="00ED28D7" w:rsidRDefault="00ED28D7" w:rsidP="00ED28D7"/>
    <w:p w:rsidR="003238E1" w:rsidRDefault="003238E1" w:rsidP="00ED28D7">
      <w:pPr>
        <w:rPr>
          <w:szCs w:val="24"/>
        </w:rPr>
      </w:pPr>
      <w:r>
        <w:t xml:space="preserve">Comparing file space information for </w:t>
      </w:r>
      <w:r>
        <w:rPr>
          <w:i/>
        </w:rPr>
        <w:t>persist_C.h5</w:t>
      </w:r>
      <w:r>
        <w:t xml:space="preserve"> (Scenario C)</w:t>
      </w:r>
      <w:r>
        <w:rPr>
          <w:i/>
        </w:rPr>
        <w:t xml:space="preserve"> </w:t>
      </w:r>
      <w:r>
        <w:t xml:space="preserve">and </w:t>
      </w:r>
      <w:r>
        <w:rPr>
          <w:i/>
        </w:rPr>
        <w:t xml:space="preserve">no_persist_D.h5 </w:t>
      </w:r>
      <w:r>
        <w:t>(Scenario D)</w:t>
      </w:r>
      <w:r>
        <w:rPr>
          <w:i/>
        </w:rPr>
        <w:t>,</w:t>
      </w:r>
      <w:r>
        <w:t xml:space="preserve"> the file size of</w:t>
      </w:r>
      <w:r>
        <w:rPr>
          <w:i/>
        </w:rPr>
        <w:t xml:space="preserve"> no_persist_D.h5 </w:t>
      </w:r>
      <w:r>
        <w:t xml:space="preserve">is a bit smaller. </w:t>
      </w:r>
      <w:r>
        <w:rPr>
          <w:szCs w:val="24"/>
        </w:rPr>
        <w:t xml:space="preserve">For both files, the library’s free-space manager tracks the free space resulting from the deletion of </w:t>
      </w:r>
      <w:r w:rsidRPr="00733DBA">
        <w:rPr>
          <w:i/>
          <w:szCs w:val="24"/>
        </w:rPr>
        <w:t>dset2</w:t>
      </w:r>
      <w:r>
        <w:rPr>
          <w:i/>
          <w:szCs w:val="24"/>
        </w:rPr>
        <w:t xml:space="preserve">, </w:t>
      </w:r>
      <w:r>
        <w:rPr>
          <w:szCs w:val="24"/>
        </w:rPr>
        <w:t xml:space="preserve">and reuses the free space for the addition of </w:t>
      </w:r>
      <w:r w:rsidRPr="00733DBA">
        <w:rPr>
          <w:i/>
          <w:szCs w:val="24"/>
        </w:rPr>
        <w:t>dset5</w:t>
      </w:r>
      <w:r>
        <w:rPr>
          <w:szCs w:val="24"/>
        </w:rPr>
        <w:t xml:space="preserve">. Looking at the size of the file metadata for the two files, the greater amount of file metadata in </w:t>
      </w:r>
      <w:r w:rsidRPr="00733DBA">
        <w:rPr>
          <w:i/>
          <w:szCs w:val="24"/>
        </w:rPr>
        <w:t>persist</w:t>
      </w:r>
      <w:r>
        <w:rPr>
          <w:i/>
          <w:szCs w:val="24"/>
        </w:rPr>
        <w:t>_C</w:t>
      </w:r>
      <w:r w:rsidRPr="00733DBA">
        <w:rPr>
          <w:i/>
          <w:szCs w:val="24"/>
        </w:rPr>
        <w:t>.h5</w:t>
      </w:r>
      <w:r>
        <w:rPr>
          <w:szCs w:val="24"/>
        </w:rPr>
        <w:t xml:space="preserve"> is due to the extra metadata needed to keep free space information persistent </w:t>
      </w:r>
      <w:r w:rsidRPr="00733DBA">
        <w:rPr>
          <w:szCs w:val="24"/>
        </w:rPr>
        <w:t xml:space="preserve">when the file </w:t>
      </w:r>
      <w:r>
        <w:rPr>
          <w:szCs w:val="24"/>
        </w:rPr>
        <w:t xml:space="preserve">is closed. This demonstrates that using strategy ALL, as was done for </w:t>
      </w:r>
      <w:r w:rsidRPr="00733DBA">
        <w:rPr>
          <w:i/>
          <w:szCs w:val="24"/>
        </w:rPr>
        <w:t>no_persist</w:t>
      </w:r>
      <w:r>
        <w:rPr>
          <w:i/>
          <w:szCs w:val="24"/>
        </w:rPr>
        <w:t>_D</w:t>
      </w:r>
      <w:r w:rsidRPr="00733DBA">
        <w:rPr>
          <w:i/>
          <w:szCs w:val="24"/>
        </w:rPr>
        <w:t>.h5</w:t>
      </w:r>
      <w:r>
        <w:rPr>
          <w:i/>
          <w:szCs w:val="24"/>
        </w:rPr>
        <w:t>,</w:t>
      </w:r>
      <w:r>
        <w:rPr>
          <w:szCs w:val="24"/>
        </w:rPr>
        <w:t xml:space="preserve"> has some saving in file space compared to strategy ALL_PERSIST when the HDF5 object manipulation occurs in a single session. The exact amount of space savings will depend on the number and size of HDF5 objects that are added and deleted, as well as on the value of the free-space section threshold and </w:t>
      </w:r>
      <w:commentRangeStart w:id="78"/>
      <w:r>
        <w:rPr>
          <w:szCs w:val="24"/>
        </w:rPr>
        <w:t>other advanced tuning parameters</w:t>
      </w:r>
      <w:commentRangeEnd w:id="78"/>
      <w:r>
        <w:rPr>
          <w:rStyle w:val="CommentReference"/>
          <w:vanish/>
        </w:rPr>
        <w:commentReference w:id="78"/>
      </w:r>
      <w:r>
        <w:rPr>
          <w:szCs w:val="24"/>
        </w:rPr>
        <w:t>.</w:t>
      </w:r>
    </w:p>
    <w:p w:rsidR="00ED28D7" w:rsidRDefault="00ED28D7" w:rsidP="00ED28D7">
      <w:pPr>
        <w:rPr>
          <w:szCs w:val="24"/>
        </w:rPr>
      </w:pPr>
    </w:p>
    <w:p w:rsidR="00ED28D7" w:rsidRDefault="00ED28D7" w:rsidP="00ED28D7">
      <w:pPr>
        <w:rPr>
          <w:szCs w:val="24"/>
        </w:rPr>
      </w:pPr>
    </w:p>
    <w:p w:rsidR="00ED28D7" w:rsidRDefault="00ED28D7" w:rsidP="00ED28D7">
      <w:pPr>
        <w:rPr>
          <w:szCs w:val="24"/>
        </w:rPr>
      </w:pPr>
    </w:p>
    <w:p w:rsidR="00ED28D7" w:rsidRDefault="00ED28D7" w:rsidP="00ED28D7">
      <w:pPr>
        <w:pStyle w:val="Heading2"/>
      </w:pPr>
      <w:bookmarkStart w:id="79" w:name="_Toc321309200"/>
      <w:r>
        <w:t>Scenario E: AGGR_VFD Strategy in Single Session</w:t>
      </w:r>
      <w:bookmarkEnd w:id="79"/>
    </w:p>
    <w:p w:rsidR="00ED28D7" w:rsidRDefault="00ED28D7" w:rsidP="00ED28D7"/>
    <w:p w:rsidR="00ED28D7" w:rsidRDefault="00ED28D7" w:rsidP="00ED28D7"/>
    <w:p w:rsidR="00ED28D7" w:rsidRPr="00ED28D7" w:rsidRDefault="00ED28D7" w:rsidP="00ED28D7"/>
    <w:p w:rsidR="003238E1" w:rsidRPr="00C8661B" w:rsidRDefault="003238E1" w:rsidP="003238E1">
      <w:pPr>
        <w:pStyle w:val="Heading3"/>
      </w:pPr>
      <w:bookmarkStart w:id="80" w:name="_Toc321309201"/>
      <w:commentRangeStart w:id="81"/>
      <w:r>
        <w:t xml:space="preserve">Session 1: Create </w:t>
      </w:r>
      <w:r w:rsidR="00ED28D7">
        <w:t>File, Manipulate Objects</w:t>
      </w:r>
      <w:bookmarkEnd w:id="80"/>
      <w:commentRangeEnd w:id="81"/>
      <w:r>
        <w:rPr>
          <w:rStyle w:val="CommentReference"/>
          <w:rFonts w:asciiTheme="minorHAnsi" w:eastAsiaTheme="minorHAnsi" w:hAnsiTheme="minorHAnsi" w:cstheme="minorBidi"/>
          <w:b w:val="0"/>
          <w:bCs w:val="0"/>
          <w:vanish/>
          <w:color w:val="auto"/>
        </w:rPr>
        <w:commentReference w:id="81"/>
      </w:r>
    </w:p>
    <w:p w:rsidR="003238E1" w:rsidRDefault="003238E1" w:rsidP="00ED28D7">
      <w:r>
        <w:t>In the only session of this scenario, a user creates an HDF5 file named aggrvfd_E</w:t>
      </w:r>
      <w:r>
        <w:rPr>
          <w:i/>
        </w:rPr>
        <w:t>.h5</w:t>
      </w:r>
      <w:r>
        <w:t xml:space="preserve"> using the H5F_FILE_SPACE_AGGR_VFD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ED28D7" w:rsidRDefault="00ED28D7" w:rsidP="00ED28D7"/>
    <w:p w:rsidR="003238E1" w:rsidRDefault="003238E1" w:rsidP="00ED28D7">
      <w:r w:rsidRPr="00733DBA">
        <w:rPr>
          <w:i/>
        </w:rPr>
        <w:t>h5stat –S</w:t>
      </w:r>
      <w:r>
        <w:t xml:space="preserve"> output shows:</w:t>
      </w:r>
    </w:p>
    <w:p w:rsidR="003238E1" w:rsidRDefault="003238E1" w:rsidP="00ED28D7"/>
    <w:p w:rsidR="003238E1" w:rsidRDefault="003238E1" w:rsidP="00ED28D7">
      <w:pPr>
        <w:pStyle w:val="Courier10"/>
        <w:ind w:left="720"/>
      </w:pPr>
      <w:r w:rsidRPr="00733DBA">
        <w:t>Filename: ./aggrvfd</w:t>
      </w:r>
      <w:r>
        <w:t>_E</w:t>
      </w:r>
      <w:r w:rsidRPr="00733DBA">
        <w:t>.h5</w:t>
      </w:r>
    </w:p>
    <w:p w:rsidR="003238E1" w:rsidRDefault="003238E1" w:rsidP="00ED28D7">
      <w:pPr>
        <w:pStyle w:val="Courier10"/>
        <w:ind w:left="720"/>
      </w:pPr>
      <w:r w:rsidRPr="00733DBA">
        <w:t xml:space="preserve">Summary of </w:t>
      </w:r>
      <w:r>
        <w:t>file space</w:t>
      </w:r>
      <w:r w:rsidRPr="00733DBA">
        <w:t xml:space="preserve"> information:</w:t>
      </w:r>
    </w:p>
    <w:p w:rsidR="003238E1" w:rsidRDefault="003238E1" w:rsidP="00ED28D7">
      <w:pPr>
        <w:pStyle w:val="Courier10"/>
        <w:ind w:left="720"/>
      </w:pPr>
      <w:r w:rsidRPr="00733DBA">
        <w:t xml:space="preserve">  File metadata: 2208 bytes</w:t>
      </w:r>
    </w:p>
    <w:p w:rsidR="003238E1" w:rsidRDefault="003238E1" w:rsidP="00ED28D7">
      <w:pPr>
        <w:pStyle w:val="Courier10"/>
        <w:ind w:left="720"/>
      </w:pPr>
      <w:r w:rsidRPr="00733DBA">
        <w:t xml:space="preserve">  Raw data: 4640 bytes</w:t>
      </w:r>
    </w:p>
    <w:p w:rsidR="003238E1" w:rsidRDefault="003238E1" w:rsidP="00ED28D7">
      <w:pPr>
        <w:pStyle w:val="Courier10"/>
        <w:ind w:left="720"/>
      </w:pPr>
      <w:r w:rsidRPr="00733DBA">
        <w:t xml:space="preserve">  Amount/Percent of tracked free space: 0 bytes/0.0%</w:t>
      </w:r>
    </w:p>
    <w:p w:rsidR="003238E1" w:rsidRDefault="003238E1" w:rsidP="00ED28D7">
      <w:pPr>
        <w:pStyle w:val="Courier10"/>
        <w:ind w:left="720"/>
      </w:pPr>
      <w:r w:rsidRPr="00733DBA">
        <w:t xml:space="preserve">  Unaccounted space: 121936 bytes</w:t>
      </w:r>
    </w:p>
    <w:p w:rsidR="003238E1" w:rsidRDefault="003238E1" w:rsidP="00ED28D7">
      <w:pPr>
        <w:pStyle w:val="Courier10"/>
        <w:ind w:left="720"/>
      </w:pPr>
      <w:r w:rsidRPr="00733DBA">
        <w:t>Total space: 128784 bytes</w:t>
      </w:r>
    </w:p>
    <w:p w:rsidR="00ED28D7" w:rsidRDefault="00ED28D7" w:rsidP="00ED28D7"/>
    <w:p w:rsidR="00ED28D7" w:rsidRDefault="00ED28D7" w:rsidP="00ED28D7"/>
    <w:p w:rsidR="00ED28D7" w:rsidRDefault="00ED28D7" w:rsidP="00ED28D7"/>
    <w:p w:rsidR="00ED28D7" w:rsidRDefault="00ED28D7" w:rsidP="00ED28D7">
      <w:pPr>
        <w:pStyle w:val="Heading2"/>
      </w:pPr>
      <w:bookmarkStart w:id="82" w:name="_Toc321309202"/>
      <w:r>
        <w:t>Scenario F: VFD Strategy in Single Session</w:t>
      </w:r>
      <w:bookmarkEnd w:id="82"/>
    </w:p>
    <w:p w:rsidR="00ED28D7" w:rsidRDefault="00ED28D7" w:rsidP="00ED28D7"/>
    <w:p w:rsidR="00ED28D7" w:rsidRDefault="00ED28D7" w:rsidP="00ED28D7"/>
    <w:p w:rsidR="00ED28D7" w:rsidRPr="00ED28D7" w:rsidRDefault="00ED28D7" w:rsidP="00ED28D7"/>
    <w:p w:rsidR="003238E1" w:rsidRPr="00C8661B" w:rsidRDefault="003238E1" w:rsidP="003238E1">
      <w:pPr>
        <w:pStyle w:val="Heading3"/>
      </w:pPr>
      <w:bookmarkStart w:id="83" w:name="_Toc321309203"/>
      <w:commentRangeStart w:id="84"/>
      <w:r>
        <w:t xml:space="preserve">Session 1: Create </w:t>
      </w:r>
      <w:r w:rsidR="00ED28D7">
        <w:t>File, Manipulate Objects</w:t>
      </w:r>
      <w:bookmarkEnd w:id="83"/>
      <w:commentRangeEnd w:id="84"/>
      <w:r>
        <w:rPr>
          <w:rStyle w:val="CommentReference"/>
          <w:rFonts w:asciiTheme="minorHAnsi" w:eastAsiaTheme="minorHAnsi" w:hAnsiTheme="minorHAnsi" w:cstheme="minorBidi"/>
          <w:b w:val="0"/>
          <w:bCs w:val="0"/>
          <w:vanish/>
          <w:color w:val="auto"/>
        </w:rPr>
        <w:commentReference w:id="84"/>
      </w:r>
    </w:p>
    <w:p w:rsidR="003238E1" w:rsidRDefault="003238E1" w:rsidP="00ED28D7">
      <w:r>
        <w:t>In the only session of this scenario, a user creates an HDF5 file named vfd_F</w:t>
      </w:r>
      <w:r>
        <w:rPr>
          <w:i/>
        </w:rPr>
        <w:t>.h5</w:t>
      </w:r>
      <w:r>
        <w:t xml:space="preserve"> using the 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ED28D7" w:rsidRDefault="00ED28D7" w:rsidP="00ED28D7"/>
    <w:p w:rsidR="003238E1" w:rsidRDefault="003238E1" w:rsidP="00ED28D7">
      <w:r w:rsidRPr="00733DBA">
        <w:rPr>
          <w:i/>
        </w:rPr>
        <w:t>h5stat –S</w:t>
      </w:r>
      <w:r>
        <w:t xml:space="preserve"> output shows:</w:t>
      </w:r>
    </w:p>
    <w:p w:rsidR="00ED28D7" w:rsidRDefault="00ED28D7" w:rsidP="00ED28D7"/>
    <w:p w:rsidR="003238E1" w:rsidRDefault="003238E1" w:rsidP="00ED28D7">
      <w:pPr>
        <w:pStyle w:val="Courier10"/>
        <w:ind w:left="720"/>
      </w:pPr>
      <w:r>
        <w:t>Filename: ./vfd_F.h5</w:t>
      </w:r>
    </w:p>
    <w:p w:rsidR="003238E1" w:rsidRDefault="003238E1" w:rsidP="00ED28D7">
      <w:pPr>
        <w:pStyle w:val="Courier10"/>
        <w:ind w:left="720"/>
      </w:pPr>
      <w:r>
        <w:t>Summary of file space information:</w:t>
      </w:r>
    </w:p>
    <w:p w:rsidR="003238E1" w:rsidRDefault="003238E1" w:rsidP="00ED28D7">
      <w:pPr>
        <w:pStyle w:val="Courier10"/>
        <w:ind w:left="720"/>
      </w:pPr>
      <w:r>
        <w:t xml:space="preserve">  File metadata: 2208 bytes</w:t>
      </w:r>
    </w:p>
    <w:p w:rsidR="003238E1" w:rsidRDefault="003238E1" w:rsidP="00ED28D7">
      <w:pPr>
        <w:pStyle w:val="Courier10"/>
        <w:ind w:left="720"/>
      </w:pPr>
      <w:r>
        <w:t xml:space="preserve">  Raw data: 4640 bytes</w:t>
      </w:r>
    </w:p>
    <w:p w:rsidR="003238E1" w:rsidRDefault="003238E1" w:rsidP="00ED28D7">
      <w:pPr>
        <w:pStyle w:val="Courier10"/>
        <w:ind w:left="720"/>
      </w:pPr>
      <w:r>
        <w:t xml:space="preserve">  Amount/Percent of tracked free space: 0 bytes/0.0%</w:t>
      </w:r>
    </w:p>
    <w:p w:rsidR="003238E1" w:rsidRDefault="003238E1" w:rsidP="00ED28D7">
      <w:pPr>
        <w:pStyle w:val="Courier10"/>
        <w:ind w:left="720"/>
      </w:pPr>
      <w:r>
        <w:t xml:space="preserve">  Unaccounted space: 120272 bytes</w:t>
      </w:r>
    </w:p>
    <w:p w:rsidR="003238E1" w:rsidRDefault="003238E1" w:rsidP="00ED28D7">
      <w:pPr>
        <w:pStyle w:val="Courier10"/>
        <w:ind w:left="720"/>
      </w:pPr>
      <w:r>
        <w:t>Total space: 127120 bytes</w:t>
      </w:r>
    </w:p>
    <w:p w:rsidR="003238E1" w:rsidRDefault="003238E1" w:rsidP="00ED28D7"/>
    <w:p w:rsidR="00ED28D7" w:rsidRDefault="00ED28D7" w:rsidP="00ED28D7"/>
    <w:p w:rsidR="00ED28D7" w:rsidRDefault="00ED28D7" w:rsidP="00ED28D7"/>
    <w:p w:rsidR="00ED28D7" w:rsidRDefault="00ED28D7" w:rsidP="00ED28D7">
      <w:pPr>
        <w:pStyle w:val="Heading2"/>
      </w:pPr>
      <w:bookmarkStart w:id="85" w:name="_Toc321309204"/>
      <w:r>
        <w:t>Comparison of HDF5 Files from Scenarios A-F after HDF5 Object Manipulation</w:t>
      </w:r>
      <w:bookmarkEnd w:id="85"/>
    </w:p>
    <w:p w:rsidR="00ED28D7" w:rsidRDefault="00ED28D7" w:rsidP="00ED28D7"/>
    <w:p w:rsidR="00ED28D7" w:rsidRDefault="00ED28D7" w:rsidP="00ED28D7"/>
    <w:p w:rsidR="00ED28D7" w:rsidRPr="00ED28D7" w:rsidRDefault="00ED28D7" w:rsidP="00ED28D7"/>
    <w:tbl>
      <w:tblPr>
        <w:tblStyle w:val="TableGrid"/>
        <w:tblW w:w="0" w:type="auto"/>
        <w:tblLayout w:type="fixed"/>
        <w:tblLook w:val="00A0" w:firstRow="1" w:lastRow="0" w:firstColumn="1" w:lastColumn="0" w:noHBand="0" w:noVBand="0"/>
      </w:tblPr>
      <w:tblGrid>
        <w:gridCol w:w="1188"/>
        <w:gridCol w:w="1350"/>
        <w:gridCol w:w="1620"/>
        <w:gridCol w:w="900"/>
        <w:gridCol w:w="1080"/>
        <w:gridCol w:w="900"/>
        <w:gridCol w:w="1170"/>
        <w:gridCol w:w="1368"/>
      </w:tblGrid>
      <w:tr w:rsidR="003238E1" w:rsidRPr="00562C10" w:rsidTr="00FF695E">
        <w:tc>
          <w:tcPr>
            <w:tcW w:w="1188" w:type="dxa"/>
          </w:tcPr>
          <w:p w:rsidR="003238E1" w:rsidRPr="00562C10" w:rsidRDefault="003238E1" w:rsidP="00FF695E">
            <w:pPr>
              <w:pStyle w:val="ListParagraph"/>
              <w:spacing w:after="200" w:line="276" w:lineRule="auto"/>
              <w:ind w:left="0"/>
              <w:jc w:val="center"/>
              <w:rPr>
                <w:sz w:val="20"/>
              </w:rPr>
            </w:pPr>
            <w:r w:rsidRPr="00EB6CC2">
              <w:rPr>
                <w:sz w:val="20"/>
              </w:rPr>
              <w:t>Scenario /</w:t>
            </w:r>
          </w:p>
          <w:p w:rsidR="003238E1" w:rsidRDefault="003238E1" w:rsidP="00FF695E">
            <w:pPr>
              <w:pStyle w:val="ListParagraph"/>
              <w:ind w:left="0"/>
              <w:jc w:val="center"/>
              <w:rPr>
                <w:sz w:val="20"/>
              </w:rPr>
            </w:pPr>
            <w:r w:rsidRPr="00EB6CC2">
              <w:rPr>
                <w:sz w:val="20"/>
              </w:rPr>
              <w:t xml:space="preserve"> # Sessions</w:t>
            </w:r>
          </w:p>
        </w:tc>
        <w:tc>
          <w:tcPr>
            <w:tcW w:w="1350" w:type="dxa"/>
          </w:tcPr>
          <w:p w:rsidR="003238E1" w:rsidRDefault="003238E1" w:rsidP="00FF695E">
            <w:pPr>
              <w:pStyle w:val="ListParagraph"/>
              <w:ind w:left="0"/>
              <w:jc w:val="center"/>
              <w:rPr>
                <w:sz w:val="20"/>
              </w:rPr>
            </w:pPr>
            <w:r w:rsidRPr="00EB6CC2">
              <w:rPr>
                <w:sz w:val="20"/>
              </w:rPr>
              <w:t>Strategy</w:t>
            </w:r>
          </w:p>
        </w:tc>
        <w:tc>
          <w:tcPr>
            <w:tcW w:w="1620" w:type="dxa"/>
          </w:tcPr>
          <w:p w:rsidR="003238E1" w:rsidRDefault="003238E1" w:rsidP="00FF695E">
            <w:pPr>
              <w:pStyle w:val="ListParagraph"/>
              <w:ind w:left="0"/>
              <w:jc w:val="center"/>
              <w:rPr>
                <w:sz w:val="20"/>
              </w:rPr>
            </w:pPr>
            <w:r w:rsidRPr="00EB6CC2">
              <w:rPr>
                <w:sz w:val="20"/>
              </w:rPr>
              <w:t>File Name</w:t>
            </w:r>
          </w:p>
        </w:tc>
        <w:tc>
          <w:tcPr>
            <w:tcW w:w="900" w:type="dxa"/>
          </w:tcPr>
          <w:p w:rsidR="003238E1" w:rsidRDefault="003238E1" w:rsidP="00FF695E">
            <w:pPr>
              <w:pStyle w:val="ListParagraph"/>
              <w:ind w:left="0"/>
              <w:jc w:val="center"/>
              <w:rPr>
                <w:sz w:val="20"/>
              </w:rPr>
            </w:pPr>
            <w:commentRangeStart w:id="86"/>
            <w:r w:rsidRPr="00EB6CC2">
              <w:rPr>
                <w:sz w:val="20"/>
              </w:rPr>
              <w:t>File Size</w:t>
            </w:r>
            <w:commentRangeEnd w:id="86"/>
            <w:r>
              <w:rPr>
                <w:rStyle w:val="CommentReference"/>
                <w:vanish/>
              </w:rPr>
              <w:commentReference w:id="86"/>
            </w:r>
          </w:p>
          <w:p w:rsidR="003238E1" w:rsidRDefault="003238E1" w:rsidP="00FF695E">
            <w:pPr>
              <w:pStyle w:val="ListParagraph"/>
              <w:ind w:left="0"/>
              <w:jc w:val="center"/>
              <w:rPr>
                <w:sz w:val="20"/>
              </w:rPr>
            </w:pPr>
            <w:r w:rsidRPr="00EB6CC2">
              <w:rPr>
                <w:sz w:val="20"/>
              </w:rPr>
              <w:t>(bytes)</w:t>
            </w:r>
          </w:p>
        </w:tc>
        <w:tc>
          <w:tcPr>
            <w:tcW w:w="1080" w:type="dxa"/>
          </w:tcPr>
          <w:p w:rsidR="003238E1" w:rsidRDefault="003238E1" w:rsidP="00FF695E">
            <w:pPr>
              <w:pStyle w:val="ListParagraph"/>
              <w:ind w:left="0"/>
              <w:jc w:val="center"/>
              <w:rPr>
                <w:sz w:val="20"/>
              </w:rPr>
            </w:pPr>
            <w:r w:rsidRPr="00EB6CC2">
              <w:rPr>
                <w:sz w:val="20"/>
              </w:rPr>
              <w:t>File Metadata</w:t>
            </w:r>
          </w:p>
          <w:p w:rsidR="003238E1" w:rsidRDefault="003238E1" w:rsidP="00FF695E">
            <w:pPr>
              <w:pStyle w:val="ListParagraph"/>
              <w:ind w:left="0"/>
              <w:jc w:val="center"/>
              <w:rPr>
                <w:sz w:val="20"/>
              </w:rPr>
            </w:pPr>
            <w:r w:rsidRPr="00EB6CC2">
              <w:rPr>
                <w:sz w:val="20"/>
              </w:rPr>
              <w:t>(bytes)</w:t>
            </w:r>
          </w:p>
        </w:tc>
        <w:tc>
          <w:tcPr>
            <w:tcW w:w="900" w:type="dxa"/>
          </w:tcPr>
          <w:p w:rsidR="003238E1" w:rsidRDefault="003238E1" w:rsidP="00FF695E">
            <w:pPr>
              <w:pStyle w:val="ListParagraph"/>
              <w:ind w:left="0"/>
              <w:jc w:val="center"/>
              <w:rPr>
                <w:sz w:val="20"/>
              </w:rPr>
            </w:pPr>
            <w:r w:rsidRPr="00EB6CC2">
              <w:rPr>
                <w:sz w:val="20"/>
              </w:rPr>
              <w:t>Raw Data (bytes)</w:t>
            </w:r>
          </w:p>
          <w:p w:rsidR="003238E1" w:rsidRDefault="003238E1" w:rsidP="00FF695E">
            <w:pPr>
              <w:pStyle w:val="ListParagraph"/>
              <w:ind w:left="0"/>
              <w:jc w:val="center"/>
              <w:rPr>
                <w:sz w:val="20"/>
              </w:rPr>
            </w:pPr>
          </w:p>
        </w:tc>
        <w:tc>
          <w:tcPr>
            <w:tcW w:w="1170" w:type="dxa"/>
          </w:tcPr>
          <w:p w:rsidR="003238E1" w:rsidRDefault="003238E1" w:rsidP="00FF695E">
            <w:pPr>
              <w:pStyle w:val="ListParagraph"/>
              <w:ind w:left="0"/>
              <w:jc w:val="center"/>
              <w:rPr>
                <w:sz w:val="20"/>
              </w:rPr>
            </w:pPr>
            <w:r w:rsidRPr="00EB6CC2">
              <w:rPr>
                <w:sz w:val="20"/>
              </w:rPr>
              <w:t>Tracked Free Space (bytes)</w:t>
            </w:r>
          </w:p>
        </w:tc>
        <w:tc>
          <w:tcPr>
            <w:tcW w:w="1368" w:type="dxa"/>
          </w:tcPr>
          <w:p w:rsidR="003238E1" w:rsidRDefault="003238E1" w:rsidP="00FF695E">
            <w:pPr>
              <w:pStyle w:val="ListParagraph"/>
              <w:ind w:left="0"/>
              <w:jc w:val="center"/>
              <w:rPr>
                <w:sz w:val="20"/>
              </w:rPr>
            </w:pPr>
            <w:r w:rsidRPr="00EB6CC2">
              <w:rPr>
                <w:sz w:val="20"/>
              </w:rPr>
              <w:t>Unaccounted Space (bytes)</w:t>
            </w:r>
          </w:p>
        </w:tc>
      </w:tr>
      <w:tr w:rsidR="003238E1" w:rsidRPr="00562C10" w:rsidTr="00FF695E">
        <w:tc>
          <w:tcPr>
            <w:tcW w:w="1188" w:type="dxa"/>
          </w:tcPr>
          <w:p w:rsidR="003238E1" w:rsidRDefault="003238E1" w:rsidP="00FF695E">
            <w:pPr>
              <w:pStyle w:val="ListParagraph"/>
              <w:ind w:left="0"/>
              <w:jc w:val="center"/>
              <w:rPr>
                <w:sz w:val="20"/>
              </w:rPr>
            </w:pPr>
            <w:r w:rsidRPr="00EB6CC2">
              <w:rPr>
                <w:sz w:val="20"/>
              </w:rPr>
              <w:t>A / 3</w:t>
            </w:r>
          </w:p>
        </w:tc>
        <w:tc>
          <w:tcPr>
            <w:tcW w:w="1350" w:type="dxa"/>
          </w:tcPr>
          <w:p w:rsidR="003238E1" w:rsidRDefault="003238E1" w:rsidP="00FF695E">
            <w:pPr>
              <w:pStyle w:val="ListParagraph"/>
              <w:ind w:left="0"/>
              <w:jc w:val="center"/>
              <w:rPr>
                <w:sz w:val="20"/>
              </w:rPr>
            </w:pPr>
            <w:r w:rsidRPr="00EB6CC2">
              <w:rPr>
                <w:sz w:val="20"/>
              </w:rPr>
              <w:t>ALL</w:t>
            </w:r>
          </w:p>
        </w:tc>
        <w:tc>
          <w:tcPr>
            <w:tcW w:w="1620" w:type="dxa"/>
          </w:tcPr>
          <w:p w:rsidR="003238E1" w:rsidRDefault="003238E1" w:rsidP="00FF695E">
            <w:pPr>
              <w:pStyle w:val="ListParagraph"/>
              <w:ind w:left="0"/>
              <w:jc w:val="right"/>
              <w:rPr>
                <w:sz w:val="20"/>
              </w:rPr>
            </w:pPr>
            <w:r w:rsidRPr="00EB6CC2">
              <w:rPr>
                <w:sz w:val="20"/>
              </w:rPr>
              <w:t>no_persist</w:t>
            </w:r>
            <w:r>
              <w:rPr>
                <w:sz w:val="20"/>
              </w:rPr>
              <w:t>_A</w:t>
            </w:r>
            <w:r w:rsidRPr="00EB6CC2">
              <w:rPr>
                <w:sz w:val="20"/>
              </w:rPr>
              <w:t>.h5</w:t>
            </w:r>
          </w:p>
        </w:tc>
        <w:tc>
          <w:tcPr>
            <w:tcW w:w="900" w:type="dxa"/>
          </w:tcPr>
          <w:p w:rsidR="003238E1" w:rsidRDefault="003238E1" w:rsidP="00FF695E">
            <w:pPr>
              <w:pStyle w:val="ListParagraph"/>
              <w:ind w:left="0"/>
              <w:jc w:val="right"/>
              <w:rPr>
                <w:sz w:val="20"/>
              </w:rPr>
            </w:pPr>
            <w:r w:rsidRPr="00EB6CC2">
              <w:rPr>
                <w:sz w:val="20"/>
              </w:rPr>
              <w:t>130880</w:t>
            </w:r>
          </w:p>
        </w:tc>
        <w:tc>
          <w:tcPr>
            <w:tcW w:w="1080" w:type="dxa"/>
          </w:tcPr>
          <w:p w:rsidR="003238E1" w:rsidRDefault="003238E1" w:rsidP="00FF695E">
            <w:pPr>
              <w:pStyle w:val="ListParagraph"/>
              <w:ind w:left="0"/>
              <w:jc w:val="right"/>
              <w:rPr>
                <w:sz w:val="20"/>
              </w:rPr>
            </w:pPr>
            <w:r>
              <w:rPr>
                <w:sz w:val="20"/>
              </w:rPr>
              <w:t>2216</w:t>
            </w:r>
          </w:p>
        </w:tc>
        <w:tc>
          <w:tcPr>
            <w:tcW w:w="900" w:type="dxa"/>
          </w:tcPr>
          <w:p w:rsidR="003238E1" w:rsidRDefault="003238E1" w:rsidP="00FF695E">
            <w:pPr>
              <w:pStyle w:val="ListParagraph"/>
              <w:ind w:left="0"/>
              <w:jc w:val="right"/>
              <w:rPr>
                <w:sz w:val="20"/>
              </w:rPr>
            </w:pPr>
            <w:r>
              <w:rPr>
                <w:sz w:val="20"/>
              </w:rPr>
              <w:t>4640</w:t>
            </w:r>
          </w:p>
        </w:tc>
        <w:tc>
          <w:tcPr>
            <w:tcW w:w="1170" w:type="dxa"/>
          </w:tcPr>
          <w:p w:rsidR="003238E1" w:rsidRDefault="003238E1" w:rsidP="00FF695E">
            <w:pPr>
              <w:pStyle w:val="ListParagraph"/>
              <w:ind w:left="0"/>
              <w:jc w:val="right"/>
              <w:rPr>
                <w:sz w:val="20"/>
              </w:rPr>
            </w:pPr>
            <w:r>
              <w:rPr>
                <w:sz w:val="20"/>
              </w:rPr>
              <w:t>0</w:t>
            </w:r>
          </w:p>
        </w:tc>
        <w:tc>
          <w:tcPr>
            <w:tcW w:w="1368" w:type="dxa"/>
          </w:tcPr>
          <w:p w:rsidR="003238E1" w:rsidRDefault="003238E1" w:rsidP="00FF695E">
            <w:pPr>
              <w:pStyle w:val="ListParagraph"/>
              <w:ind w:left="0"/>
              <w:jc w:val="right"/>
              <w:rPr>
                <w:sz w:val="20"/>
              </w:rPr>
            </w:pPr>
            <w:r>
              <w:rPr>
                <w:sz w:val="20"/>
              </w:rPr>
              <w:t>124024</w:t>
            </w:r>
          </w:p>
        </w:tc>
      </w:tr>
      <w:tr w:rsidR="003238E1" w:rsidRPr="00562C10" w:rsidTr="00FF695E">
        <w:tc>
          <w:tcPr>
            <w:tcW w:w="1188" w:type="dxa"/>
          </w:tcPr>
          <w:p w:rsidR="003238E1" w:rsidRDefault="003238E1" w:rsidP="00FF695E">
            <w:pPr>
              <w:pStyle w:val="ListParagraph"/>
              <w:ind w:left="0"/>
              <w:jc w:val="center"/>
              <w:rPr>
                <w:sz w:val="20"/>
              </w:rPr>
            </w:pPr>
            <w:r w:rsidRPr="00EB6CC2">
              <w:rPr>
                <w:sz w:val="20"/>
              </w:rPr>
              <w:t>B / 3</w:t>
            </w:r>
          </w:p>
        </w:tc>
        <w:tc>
          <w:tcPr>
            <w:tcW w:w="1350" w:type="dxa"/>
          </w:tcPr>
          <w:p w:rsidR="003238E1" w:rsidRDefault="003238E1" w:rsidP="00FF695E">
            <w:pPr>
              <w:pStyle w:val="ListParagraph"/>
              <w:ind w:left="0"/>
              <w:jc w:val="center"/>
              <w:rPr>
                <w:sz w:val="20"/>
              </w:rPr>
            </w:pPr>
            <w:r w:rsidRPr="00EB6CC2">
              <w:rPr>
                <w:sz w:val="20"/>
              </w:rPr>
              <w:t>ALL_PERSIST</w:t>
            </w:r>
          </w:p>
        </w:tc>
        <w:tc>
          <w:tcPr>
            <w:tcW w:w="1620" w:type="dxa"/>
          </w:tcPr>
          <w:p w:rsidR="003238E1" w:rsidRDefault="003238E1" w:rsidP="00FF695E">
            <w:pPr>
              <w:pStyle w:val="ListParagraph"/>
              <w:ind w:left="0"/>
              <w:jc w:val="right"/>
              <w:rPr>
                <w:sz w:val="20"/>
              </w:rPr>
            </w:pPr>
            <w:r w:rsidRPr="00EB6CC2">
              <w:rPr>
                <w:sz w:val="20"/>
              </w:rPr>
              <w:t>persist</w:t>
            </w:r>
            <w:r>
              <w:rPr>
                <w:sz w:val="20"/>
              </w:rPr>
              <w:t>_B</w:t>
            </w:r>
            <w:r w:rsidRPr="00EB6CC2">
              <w:rPr>
                <w:sz w:val="20"/>
              </w:rPr>
              <w:t>.h5</w:t>
            </w:r>
          </w:p>
        </w:tc>
        <w:tc>
          <w:tcPr>
            <w:tcW w:w="900" w:type="dxa"/>
          </w:tcPr>
          <w:p w:rsidR="003238E1" w:rsidRDefault="003238E1" w:rsidP="00FF695E">
            <w:pPr>
              <w:pStyle w:val="ListParagraph"/>
              <w:ind w:left="0"/>
              <w:jc w:val="right"/>
              <w:rPr>
                <w:sz w:val="20"/>
              </w:rPr>
            </w:pPr>
            <w:r>
              <w:rPr>
                <w:sz w:val="20"/>
              </w:rPr>
              <w:t>128921</w:t>
            </w:r>
          </w:p>
        </w:tc>
        <w:tc>
          <w:tcPr>
            <w:tcW w:w="1080" w:type="dxa"/>
          </w:tcPr>
          <w:p w:rsidR="003238E1" w:rsidRDefault="003238E1" w:rsidP="00FF695E">
            <w:pPr>
              <w:pStyle w:val="ListParagraph"/>
              <w:ind w:left="0"/>
              <w:jc w:val="right"/>
              <w:rPr>
                <w:sz w:val="20"/>
              </w:rPr>
            </w:pPr>
            <w:r>
              <w:rPr>
                <w:sz w:val="20"/>
              </w:rPr>
              <w:t>2427</w:t>
            </w:r>
          </w:p>
        </w:tc>
        <w:tc>
          <w:tcPr>
            <w:tcW w:w="900" w:type="dxa"/>
          </w:tcPr>
          <w:p w:rsidR="003238E1" w:rsidRDefault="003238E1" w:rsidP="00FF695E">
            <w:pPr>
              <w:pStyle w:val="ListParagraph"/>
              <w:ind w:left="0"/>
              <w:jc w:val="right"/>
              <w:rPr>
                <w:sz w:val="20"/>
              </w:rPr>
            </w:pPr>
            <w:r>
              <w:rPr>
                <w:sz w:val="20"/>
              </w:rPr>
              <w:t>4640</w:t>
            </w:r>
          </w:p>
        </w:tc>
        <w:tc>
          <w:tcPr>
            <w:tcW w:w="1170" w:type="dxa"/>
          </w:tcPr>
          <w:p w:rsidR="003238E1" w:rsidRDefault="003238E1" w:rsidP="00FF695E">
            <w:pPr>
              <w:pStyle w:val="ListParagraph"/>
              <w:ind w:left="0"/>
              <w:jc w:val="right"/>
              <w:rPr>
                <w:sz w:val="20"/>
              </w:rPr>
            </w:pPr>
            <w:r>
              <w:rPr>
                <w:sz w:val="20"/>
              </w:rPr>
              <w:t>121854</w:t>
            </w:r>
          </w:p>
        </w:tc>
        <w:tc>
          <w:tcPr>
            <w:tcW w:w="1368" w:type="dxa"/>
          </w:tcPr>
          <w:p w:rsidR="003238E1" w:rsidRDefault="003238E1" w:rsidP="00FF695E">
            <w:pPr>
              <w:pStyle w:val="ListParagraph"/>
              <w:ind w:left="0"/>
              <w:jc w:val="right"/>
              <w:rPr>
                <w:sz w:val="20"/>
              </w:rPr>
            </w:pPr>
            <w:r>
              <w:rPr>
                <w:sz w:val="20"/>
              </w:rPr>
              <w:t>0</w:t>
            </w:r>
          </w:p>
        </w:tc>
      </w:tr>
      <w:tr w:rsidR="003238E1" w:rsidRPr="00562C10" w:rsidTr="00FF695E">
        <w:tc>
          <w:tcPr>
            <w:tcW w:w="1188" w:type="dxa"/>
          </w:tcPr>
          <w:p w:rsidR="003238E1" w:rsidRDefault="003238E1" w:rsidP="00FF695E">
            <w:pPr>
              <w:pStyle w:val="ListParagraph"/>
              <w:ind w:left="0"/>
              <w:jc w:val="center"/>
              <w:rPr>
                <w:sz w:val="20"/>
              </w:rPr>
            </w:pPr>
            <w:r w:rsidRPr="00EB6CC2">
              <w:rPr>
                <w:sz w:val="20"/>
              </w:rPr>
              <w:t>C / 1</w:t>
            </w:r>
          </w:p>
        </w:tc>
        <w:tc>
          <w:tcPr>
            <w:tcW w:w="1350" w:type="dxa"/>
          </w:tcPr>
          <w:p w:rsidR="003238E1" w:rsidRDefault="003238E1" w:rsidP="00FF695E">
            <w:pPr>
              <w:pStyle w:val="ListParagraph"/>
              <w:ind w:left="0"/>
              <w:jc w:val="center"/>
              <w:rPr>
                <w:sz w:val="20"/>
              </w:rPr>
            </w:pPr>
            <w:r w:rsidRPr="00EB6CC2">
              <w:rPr>
                <w:sz w:val="20"/>
              </w:rPr>
              <w:t>ALL_PERSIST</w:t>
            </w:r>
          </w:p>
        </w:tc>
        <w:tc>
          <w:tcPr>
            <w:tcW w:w="1620" w:type="dxa"/>
          </w:tcPr>
          <w:p w:rsidR="003238E1" w:rsidRDefault="003238E1" w:rsidP="00FF695E">
            <w:pPr>
              <w:pStyle w:val="ListParagraph"/>
              <w:ind w:left="0"/>
              <w:jc w:val="right"/>
              <w:rPr>
                <w:sz w:val="20"/>
              </w:rPr>
            </w:pPr>
            <w:r>
              <w:rPr>
                <w:sz w:val="20"/>
              </w:rPr>
              <w:t>persist_C</w:t>
            </w:r>
            <w:r w:rsidRPr="00EB6CC2">
              <w:rPr>
                <w:sz w:val="20"/>
              </w:rPr>
              <w:t>.h5</w:t>
            </w:r>
          </w:p>
        </w:tc>
        <w:tc>
          <w:tcPr>
            <w:tcW w:w="900" w:type="dxa"/>
          </w:tcPr>
          <w:p w:rsidR="003238E1" w:rsidRDefault="003238E1" w:rsidP="00FF695E">
            <w:pPr>
              <w:pStyle w:val="ListParagraph"/>
              <w:ind w:left="0"/>
              <w:jc w:val="right"/>
              <w:rPr>
                <w:sz w:val="20"/>
              </w:rPr>
            </w:pPr>
            <w:r>
              <w:rPr>
                <w:sz w:val="20"/>
              </w:rPr>
              <w:t>124903</w:t>
            </w:r>
          </w:p>
        </w:tc>
        <w:tc>
          <w:tcPr>
            <w:tcW w:w="1080" w:type="dxa"/>
          </w:tcPr>
          <w:p w:rsidR="003238E1" w:rsidRDefault="003238E1" w:rsidP="00FF695E">
            <w:pPr>
              <w:pStyle w:val="ListParagraph"/>
              <w:ind w:left="0"/>
              <w:jc w:val="right"/>
              <w:rPr>
                <w:sz w:val="20"/>
              </w:rPr>
            </w:pPr>
            <w:r>
              <w:rPr>
                <w:sz w:val="20"/>
              </w:rPr>
              <w:t>2409</w:t>
            </w:r>
          </w:p>
        </w:tc>
        <w:tc>
          <w:tcPr>
            <w:tcW w:w="900" w:type="dxa"/>
          </w:tcPr>
          <w:p w:rsidR="003238E1" w:rsidRDefault="003238E1" w:rsidP="00FF695E">
            <w:pPr>
              <w:pStyle w:val="ListParagraph"/>
              <w:ind w:left="0"/>
              <w:jc w:val="right"/>
              <w:rPr>
                <w:sz w:val="20"/>
              </w:rPr>
            </w:pPr>
            <w:r>
              <w:rPr>
                <w:sz w:val="20"/>
              </w:rPr>
              <w:t>4640</w:t>
            </w:r>
          </w:p>
        </w:tc>
        <w:tc>
          <w:tcPr>
            <w:tcW w:w="1170" w:type="dxa"/>
          </w:tcPr>
          <w:p w:rsidR="003238E1" w:rsidRDefault="003238E1" w:rsidP="00FF695E">
            <w:pPr>
              <w:pStyle w:val="ListParagraph"/>
              <w:ind w:left="0"/>
              <w:jc w:val="right"/>
              <w:rPr>
                <w:sz w:val="20"/>
              </w:rPr>
            </w:pPr>
            <w:r>
              <w:rPr>
                <w:sz w:val="20"/>
              </w:rPr>
              <w:t>117854</w:t>
            </w:r>
          </w:p>
        </w:tc>
        <w:tc>
          <w:tcPr>
            <w:tcW w:w="1368" w:type="dxa"/>
          </w:tcPr>
          <w:p w:rsidR="003238E1" w:rsidRDefault="003238E1" w:rsidP="00FF695E">
            <w:pPr>
              <w:pStyle w:val="ListParagraph"/>
              <w:ind w:left="0"/>
              <w:jc w:val="right"/>
              <w:rPr>
                <w:sz w:val="20"/>
              </w:rPr>
            </w:pPr>
            <w:r>
              <w:rPr>
                <w:sz w:val="20"/>
              </w:rPr>
              <w:t>0</w:t>
            </w:r>
          </w:p>
        </w:tc>
      </w:tr>
      <w:tr w:rsidR="003238E1" w:rsidRPr="00562C10" w:rsidTr="00FF695E">
        <w:tc>
          <w:tcPr>
            <w:tcW w:w="1188" w:type="dxa"/>
          </w:tcPr>
          <w:p w:rsidR="003238E1" w:rsidRDefault="003238E1" w:rsidP="00FF695E">
            <w:pPr>
              <w:pStyle w:val="ListParagraph"/>
              <w:ind w:left="0"/>
              <w:jc w:val="center"/>
              <w:rPr>
                <w:sz w:val="20"/>
              </w:rPr>
            </w:pPr>
            <w:r w:rsidRPr="00EB6CC2">
              <w:rPr>
                <w:sz w:val="20"/>
              </w:rPr>
              <w:t>D / 1</w:t>
            </w:r>
          </w:p>
        </w:tc>
        <w:tc>
          <w:tcPr>
            <w:tcW w:w="1350" w:type="dxa"/>
          </w:tcPr>
          <w:p w:rsidR="003238E1" w:rsidRDefault="003238E1" w:rsidP="00FF695E">
            <w:pPr>
              <w:pStyle w:val="ListParagraph"/>
              <w:ind w:left="0"/>
              <w:jc w:val="center"/>
              <w:rPr>
                <w:sz w:val="20"/>
              </w:rPr>
            </w:pPr>
            <w:r w:rsidRPr="00EB6CC2">
              <w:rPr>
                <w:sz w:val="20"/>
              </w:rPr>
              <w:t>ALL</w:t>
            </w:r>
          </w:p>
        </w:tc>
        <w:tc>
          <w:tcPr>
            <w:tcW w:w="1620" w:type="dxa"/>
          </w:tcPr>
          <w:p w:rsidR="003238E1" w:rsidRDefault="003238E1" w:rsidP="00FF695E">
            <w:pPr>
              <w:pStyle w:val="ListParagraph"/>
              <w:ind w:left="0"/>
              <w:jc w:val="right"/>
              <w:rPr>
                <w:sz w:val="20"/>
              </w:rPr>
            </w:pPr>
            <w:r>
              <w:rPr>
                <w:sz w:val="20"/>
              </w:rPr>
              <w:t>no_persist_D</w:t>
            </w:r>
            <w:r w:rsidRPr="00EB6CC2">
              <w:rPr>
                <w:sz w:val="20"/>
              </w:rPr>
              <w:t>.h5</w:t>
            </w:r>
          </w:p>
        </w:tc>
        <w:tc>
          <w:tcPr>
            <w:tcW w:w="900" w:type="dxa"/>
          </w:tcPr>
          <w:p w:rsidR="003238E1" w:rsidRDefault="003238E1" w:rsidP="00FF695E">
            <w:pPr>
              <w:pStyle w:val="ListParagraph"/>
              <w:ind w:left="0"/>
              <w:jc w:val="right"/>
              <w:rPr>
                <w:sz w:val="20"/>
              </w:rPr>
            </w:pPr>
            <w:r>
              <w:rPr>
                <w:sz w:val="20"/>
              </w:rPr>
              <w:t>124832</w:t>
            </w:r>
          </w:p>
        </w:tc>
        <w:tc>
          <w:tcPr>
            <w:tcW w:w="1080" w:type="dxa"/>
          </w:tcPr>
          <w:p w:rsidR="003238E1" w:rsidRDefault="003238E1" w:rsidP="00FF695E">
            <w:pPr>
              <w:pStyle w:val="ListParagraph"/>
              <w:ind w:left="0"/>
              <w:jc w:val="right"/>
              <w:rPr>
                <w:sz w:val="20"/>
              </w:rPr>
            </w:pPr>
            <w:r>
              <w:rPr>
                <w:sz w:val="20"/>
              </w:rPr>
              <w:t>2216</w:t>
            </w:r>
          </w:p>
        </w:tc>
        <w:tc>
          <w:tcPr>
            <w:tcW w:w="900" w:type="dxa"/>
          </w:tcPr>
          <w:p w:rsidR="003238E1" w:rsidRDefault="003238E1" w:rsidP="00FF695E">
            <w:pPr>
              <w:pStyle w:val="ListParagraph"/>
              <w:ind w:left="0"/>
              <w:jc w:val="right"/>
              <w:rPr>
                <w:sz w:val="20"/>
              </w:rPr>
            </w:pPr>
            <w:r>
              <w:rPr>
                <w:sz w:val="20"/>
              </w:rPr>
              <w:t>4640</w:t>
            </w:r>
          </w:p>
        </w:tc>
        <w:tc>
          <w:tcPr>
            <w:tcW w:w="1170" w:type="dxa"/>
          </w:tcPr>
          <w:p w:rsidR="003238E1" w:rsidRDefault="003238E1" w:rsidP="00FF695E">
            <w:pPr>
              <w:pStyle w:val="ListParagraph"/>
              <w:ind w:left="0"/>
              <w:jc w:val="right"/>
              <w:rPr>
                <w:sz w:val="20"/>
              </w:rPr>
            </w:pPr>
            <w:r>
              <w:rPr>
                <w:sz w:val="20"/>
              </w:rPr>
              <w:t>0</w:t>
            </w:r>
          </w:p>
        </w:tc>
        <w:tc>
          <w:tcPr>
            <w:tcW w:w="1368" w:type="dxa"/>
          </w:tcPr>
          <w:p w:rsidR="003238E1" w:rsidRDefault="003238E1" w:rsidP="00FF695E">
            <w:pPr>
              <w:pStyle w:val="ListParagraph"/>
              <w:ind w:left="0"/>
              <w:jc w:val="right"/>
              <w:rPr>
                <w:sz w:val="20"/>
              </w:rPr>
            </w:pPr>
            <w:r>
              <w:rPr>
                <w:sz w:val="20"/>
              </w:rPr>
              <w:t>117976</w:t>
            </w:r>
          </w:p>
        </w:tc>
      </w:tr>
      <w:tr w:rsidR="003238E1" w:rsidRPr="00562C10" w:rsidTr="00FF695E">
        <w:tc>
          <w:tcPr>
            <w:tcW w:w="1188" w:type="dxa"/>
          </w:tcPr>
          <w:p w:rsidR="003238E1" w:rsidRDefault="003238E1" w:rsidP="00FF695E">
            <w:pPr>
              <w:pStyle w:val="ListParagraph"/>
              <w:ind w:left="0"/>
              <w:jc w:val="center"/>
              <w:rPr>
                <w:sz w:val="20"/>
              </w:rPr>
            </w:pPr>
            <w:r w:rsidRPr="00EB6CC2">
              <w:rPr>
                <w:sz w:val="20"/>
              </w:rPr>
              <w:t>E / 1</w:t>
            </w:r>
          </w:p>
        </w:tc>
        <w:tc>
          <w:tcPr>
            <w:tcW w:w="1350" w:type="dxa"/>
          </w:tcPr>
          <w:p w:rsidR="003238E1" w:rsidRDefault="003238E1" w:rsidP="00FF695E">
            <w:pPr>
              <w:pStyle w:val="ListParagraph"/>
              <w:ind w:left="0"/>
              <w:jc w:val="center"/>
              <w:rPr>
                <w:sz w:val="20"/>
              </w:rPr>
            </w:pPr>
            <w:r w:rsidRPr="00EB6CC2">
              <w:rPr>
                <w:sz w:val="20"/>
              </w:rPr>
              <w:t>AGGR_VFD</w:t>
            </w:r>
          </w:p>
        </w:tc>
        <w:tc>
          <w:tcPr>
            <w:tcW w:w="1620" w:type="dxa"/>
          </w:tcPr>
          <w:p w:rsidR="003238E1" w:rsidRDefault="003238E1" w:rsidP="00FF695E">
            <w:pPr>
              <w:pStyle w:val="ListParagraph"/>
              <w:ind w:left="0"/>
              <w:jc w:val="right"/>
              <w:rPr>
                <w:sz w:val="20"/>
              </w:rPr>
            </w:pPr>
            <w:r w:rsidRPr="00EB6CC2">
              <w:rPr>
                <w:sz w:val="20"/>
              </w:rPr>
              <w:t>aggrvfd</w:t>
            </w:r>
            <w:r>
              <w:rPr>
                <w:sz w:val="20"/>
              </w:rPr>
              <w:t>_E</w:t>
            </w:r>
            <w:r w:rsidRPr="00EB6CC2">
              <w:rPr>
                <w:sz w:val="20"/>
              </w:rPr>
              <w:t>.h5</w:t>
            </w:r>
          </w:p>
        </w:tc>
        <w:tc>
          <w:tcPr>
            <w:tcW w:w="900" w:type="dxa"/>
          </w:tcPr>
          <w:p w:rsidR="003238E1" w:rsidRDefault="003238E1" w:rsidP="00FF695E">
            <w:pPr>
              <w:pStyle w:val="ListParagraph"/>
              <w:ind w:left="0"/>
              <w:jc w:val="right"/>
              <w:rPr>
                <w:sz w:val="20"/>
              </w:rPr>
            </w:pPr>
            <w:r>
              <w:rPr>
                <w:sz w:val="20"/>
              </w:rPr>
              <w:t>128784</w:t>
            </w:r>
          </w:p>
        </w:tc>
        <w:tc>
          <w:tcPr>
            <w:tcW w:w="1080" w:type="dxa"/>
          </w:tcPr>
          <w:p w:rsidR="003238E1" w:rsidRDefault="003238E1" w:rsidP="00FF695E">
            <w:pPr>
              <w:pStyle w:val="ListParagraph"/>
              <w:ind w:left="0"/>
              <w:jc w:val="right"/>
              <w:rPr>
                <w:sz w:val="20"/>
              </w:rPr>
            </w:pPr>
            <w:r>
              <w:rPr>
                <w:sz w:val="20"/>
              </w:rPr>
              <w:t>2208</w:t>
            </w:r>
          </w:p>
        </w:tc>
        <w:tc>
          <w:tcPr>
            <w:tcW w:w="900" w:type="dxa"/>
          </w:tcPr>
          <w:p w:rsidR="003238E1" w:rsidRDefault="003238E1" w:rsidP="00FF695E">
            <w:pPr>
              <w:pStyle w:val="ListParagraph"/>
              <w:ind w:left="0"/>
              <w:jc w:val="right"/>
              <w:rPr>
                <w:sz w:val="20"/>
              </w:rPr>
            </w:pPr>
            <w:r>
              <w:rPr>
                <w:sz w:val="20"/>
              </w:rPr>
              <w:t>4640</w:t>
            </w:r>
          </w:p>
        </w:tc>
        <w:tc>
          <w:tcPr>
            <w:tcW w:w="1170" w:type="dxa"/>
          </w:tcPr>
          <w:p w:rsidR="003238E1" w:rsidRDefault="003238E1" w:rsidP="00FF695E">
            <w:pPr>
              <w:pStyle w:val="ListParagraph"/>
              <w:ind w:left="0"/>
              <w:jc w:val="right"/>
              <w:rPr>
                <w:sz w:val="20"/>
              </w:rPr>
            </w:pPr>
            <w:r>
              <w:rPr>
                <w:sz w:val="20"/>
              </w:rPr>
              <w:t>0</w:t>
            </w:r>
          </w:p>
        </w:tc>
        <w:tc>
          <w:tcPr>
            <w:tcW w:w="1368" w:type="dxa"/>
          </w:tcPr>
          <w:p w:rsidR="003238E1" w:rsidRDefault="003238E1" w:rsidP="00FF695E">
            <w:pPr>
              <w:pStyle w:val="ListParagraph"/>
              <w:ind w:left="0"/>
              <w:jc w:val="right"/>
              <w:rPr>
                <w:sz w:val="20"/>
              </w:rPr>
            </w:pPr>
            <w:r>
              <w:rPr>
                <w:sz w:val="20"/>
              </w:rPr>
              <w:t>121936</w:t>
            </w:r>
          </w:p>
        </w:tc>
      </w:tr>
      <w:tr w:rsidR="003238E1" w:rsidRPr="00562C10" w:rsidTr="00FF695E">
        <w:tc>
          <w:tcPr>
            <w:tcW w:w="1188" w:type="dxa"/>
          </w:tcPr>
          <w:p w:rsidR="003238E1" w:rsidRDefault="003238E1" w:rsidP="00FF695E">
            <w:pPr>
              <w:pStyle w:val="ListParagraph"/>
              <w:ind w:left="0"/>
              <w:jc w:val="center"/>
              <w:rPr>
                <w:sz w:val="20"/>
              </w:rPr>
            </w:pPr>
            <w:r w:rsidRPr="00EB6CC2">
              <w:rPr>
                <w:sz w:val="20"/>
              </w:rPr>
              <w:t>F / 1</w:t>
            </w:r>
          </w:p>
        </w:tc>
        <w:tc>
          <w:tcPr>
            <w:tcW w:w="1350" w:type="dxa"/>
          </w:tcPr>
          <w:p w:rsidR="003238E1" w:rsidRDefault="003238E1" w:rsidP="00FF695E">
            <w:pPr>
              <w:pStyle w:val="ListParagraph"/>
              <w:ind w:left="0"/>
              <w:jc w:val="center"/>
              <w:rPr>
                <w:sz w:val="20"/>
              </w:rPr>
            </w:pPr>
            <w:r w:rsidRPr="00EB6CC2">
              <w:rPr>
                <w:sz w:val="20"/>
              </w:rPr>
              <w:t>VFD</w:t>
            </w:r>
          </w:p>
        </w:tc>
        <w:tc>
          <w:tcPr>
            <w:tcW w:w="1620" w:type="dxa"/>
          </w:tcPr>
          <w:p w:rsidR="003238E1" w:rsidRDefault="003238E1" w:rsidP="00FF695E">
            <w:pPr>
              <w:pStyle w:val="ListParagraph"/>
              <w:ind w:left="0"/>
              <w:jc w:val="right"/>
              <w:rPr>
                <w:sz w:val="20"/>
              </w:rPr>
            </w:pPr>
            <w:r w:rsidRPr="00EB6CC2">
              <w:rPr>
                <w:sz w:val="20"/>
              </w:rPr>
              <w:t>vfd</w:t>
            </w:r>
            <w:r>
              <w:rPr>
                <w:sz w:val="20"/>
              </w:rPr>
              <w:t>_F</w:t>
            </w:r>
            <w:r w:rsidRPr="00EB6CC2">
              <w:rPr>
                <w:sz w:val="20"/>
              </w:rPr>
              <w:t>.h5</w:t>
            </w:r>
          </w:p>
        </w:tc>
        <w:tc>
          <w:tcPr>
            <w:tcW w:w="900" w:type="dxa"/>
          </w:tcPr>
          <w:p w:rsidR="003238E1" w:rsidRDefault="003238E1" w:rsidP="00FF695E">
            <w:pPr>
              <w:pStyle w:val="ListParagraph"/>
              <w:ind w:left="0"/>
              <w:jc w:val="right"/>
              <w:rPr>
                <w:sz w:val="20"/>
              </w:rPr>
            </w:pPr>
            <w:r>
              <w:rPr>
                <w:sz w:val="20"/>
              </w:rPr>
              <w:t>127120</w:t>
            </w:r>
          </w:p>
        </w:tc>
        <w:tc>
          <w:tcPr>
            <w:tcW w:w="1080" w:type="dxa"/>
          </w:tcPr>
          <w:p w:rsidR="003238E1" w:rsidRDefault="003238E1" w:rsidP="00FF695E">
            <w:pPr>
              <w:pStyle w:val="ListParagraph"/>
              <w:ind w:left="0"/>
              <w:jc w:val="right"/>
              <w:rPr>
                <w:sz w:val="20"/>
              </w:rPr>
            </w:pPr>
            <w:r>
              <w:rPr>
                <w:sz w:val="20"/>
              </w:rPr>
              <w:t>2208</w:t>
            </w:r>
          </w:p>
        </w:tc>
        <w:tc>
          <w:tcPr>
            <w:tcW w:w="900" w:type="dxa"/>
          </w:tcPr>
          <w:p w:rsidR="003238E1" w:rsidRDefault="003238E1" w:rsidP="00FF695E">
            <w:pPr>
              <w:pStyle w:val="ListParagraph"/>
              <w:ind w:left="0"/>
              <w:jc w:val="right"/>
              <w:rPr>
                <w:sz w:val="20"/>
              </w:rPr>
            </w:pPr>
            <w:r>
              <w:rPr>
                <w:sz w:val="20"/>
              </w:rPr>
              <w:t>4640</w:t>
            </w:r>
          </w:p>
        </w:tc>
        <w:tc>
          <w:tcPr>
            <w:tcW w:w="1170" w:type="dxa"/>
          </w:tcPr>
          <w:p w:rsidR="003238E1" w:rsidRDefault="003238E1" w:rsidP="00FF695E">
            <w:pPr>
              <w:pStyle w:val="ListParagraph"/>
              <w:ind w:left="0"/>
              <w:jc w:val="right"/>
              <w:rPr>
                <w:sz w:val="20"/>
              </w:rPr>
            </w:pPr>
            <w:r>
              <w:rPr>
                <w:sz w:val="20"/>
              </w:rPr>
              <w:t>0</w:t>
            </w:r>
          </w:p>
        </w:tc>
        <w:tc>
          <w:tcPr>
            <w:tcW w:w="1368" w:type="dxa"/>
          </w:tcPr>
          <w:p w:rsidR="003238E1" w:rsidRDefault="003238E1" w:rsidP="00FF695E">
            <w:pPr>
              <w:pStyle w:val="ListParagraph"/>
              <w:ind w:left="0"/>
              <w:jc w:val="right"/>
              <w:rPr>
                <w:sz w:val="20"/>
              </w:rPr>
            </w:pPr>
            <w:r>
              <w:rPr>
                <w:sz w:val="20"/>
              </w:rPr>
              <w:t>120272</w:t>
            </w:r>
          </w:p>
        </w:tc>
      </w:tr>
    </w:tbl>
    <w:p w:rsidR="003238E1" w:rsidRPr="00562C10" w:rsidRDefault="003238E1" w:rsidP="003238E1">
      <w:pPr>
        <w:pStyle w:val="ListParagraph"/>
        <w:rPr>
          <w:sz w:val="20"/>
        </w:rPr>
      </w:pPr>
    </w:p>
    <w:p w:rsidR="003238E1" w:rsidRDefault="003238E1" w:rsidP="00ED28D7">
      <w:pPr>
        <w:rPr>
          <w:i/>
        </w:rPr>
      </w:pPr>
      <w:r>
        <w:t xml:space="preserve">Files </w:t>
      </w:r>
      <w:r>
        <w:rPr>
          <w:i/>
        </w:rPr>
        <w:t xml:space="preserve">no_persist_A.h5 </w:t>
      </w:r>
      <w:r w:rsidRPr="00E45EE1">
        <w:t>and</w:t>
      </w:r>
      <w:r>
        <w:rPr>
          <w:i/>
        </w:rPr>
        <w:t xml:space="preserve"> persist_B.h5, </w:t>
      </w:r>
      <w:r>
        <w:t xml:space="preserve">which were written over three sessions, have the largest file sizes. Since the unused space in </w:t>
      </w:r>
      <w:r>
        <w:rPr>
          <w:i/>
        </w:rPr>
        <w:t>persist_B.h5</w:t>
      </w:r>
      <w:r>
        <w:t xml:space="preserve"> is tracked free space, it may be reused in later sessions if more HDF5 objects are added to the file, or if </w:t>
      </w:r>
      <w:commentRangeStart w:id="87"/>
      <w:commentRangeStart w:id="88"/>
      <w:r>
        <w:t>new data values are added to existing dataset objects.</w:t>
      </w:r>
      <w:r>
        <w:rPr>
          <w:i/>
        </w:rPr>
        <w:t xml:space="preserve"> </w:t>
      </w:r>
      <w:commentRangeEnd w:id="87"/>
      <w:r>
        <w:rPr>
          <w:rStyle w:val="CommentReference"/>
          <w:vanish/>
        </w:rPr>
        <w:commentReference w:id="87"/>
      </w:r>
      <w:commentRangeEnd w:id="88"/>
      <w:r>
        <w:rPr>
          <w:rStyle w:val="CommentReference"/>
          <w:vanish/>
        </w:rPr>
        <w:commentReference w:id="88"/>
      </w:r>
    </w:p>
    <w:p w:rsidR="003238E1" w:rsidRDefault="003238E1" w:rsidP="00ED28D7"/>
    <w:p w:rsidR="003238E1" w:rsidRPr="00E45EE1" w:rsidRDefault="003238E1" w:rsidP="00ED28D7">
      <w:r>
        <w:t xml:space="preserve">The file sizes of </w:t>
      </w:r>
      <w:r>
        <w:rPr>
          <w:i/>
        </w:rPr>
        <w:t>aggrvfd_E.h5</w:t>
      </w:r>
      <w:r>
        <w:t xml:space="preserve"> and </w:t>
      </w:r>
      <w:r>
        <w:rPr>
          <w:i/>
        </w:rPr>
        <w:t xml:space="preserve">vfd_F.h5 </w:t>
      </w:r>
      <w:r>
        <w:t xml:space="preserve">are larger than </w:t>
      </w:r>
      <w:r>
        <w:rPr>
          <w:i/>
        </w:rPr>
        <w:t xml:space="preserve">persist_C.h5 </w:t>
      </w:r>
      <w:r>
        <w:t xml:space="preserve">and </w:t>
      </w:r>
      <w:r>
        <w:rPr>
          <w:i/>
        </w:rPr>
        <w:t>no_persist_D.h5</w:t>
      </w:r>
      <w:r>
        <w:t xml:space="preserve"> – files that were also created in a single session. This is because strategies AGGR_VFD and VFD do not track free space, even within a single session, and therefore do not reuse any space that is released as HDF5 objects are manipulated. </w:t>
      </w:r>
      <w:proofErr w:type="gramStart"/>
      <w:r>
        <w:rPr>
          <w:i/>
        </w:rPr>
        <w:t>aggrvfd_E.h5</w:t>
      </w:r>
      <w:proofErr w:type="gramEnd"/>
      <w:r>
        <w:rPr>
          <w:i/>
        </w:rPr>
        <w:t xml:space="preserve"> </w:t>
      </w:r>
      <w:r>
        <w:t xml:space="preserve">is larger than </w:t>
      </w:r>
      <w:r>
        <w:rPr>
          <w:i/>
        </w:rPr>
        <w:t>vfd_F.h5</w:t>
      </w:r>
      <w:r>
        <w:t xml:space="preserve"> because bytes in the aggregators’ blocks have become unaccounted in the process of managing space. The VFD strategy does not use the aggregators, but allocates space directly from the file driver.</w:t>
      </w:r>
    </w:p>
    <w:p w:rsidR="003238E1" w:rsidRDefault="003238E1" w:rsidP="00ED28D7"/>
    <w:p w:rsidR="003238E1" w:rsidRDefault="003238E1" w:rsidP="00ED28D7">
      <w:r>
        <w:t xml:space="preserve">The final Scenarios G and H illustrate that the strategies AGGR_VFD and VFD have the benefit of saving file space when the usage pattern is adding HDF5 objects without deletion. </w:t>
      </w:r>
      <w:commentRangeStart w:id="89"/>
      <w:commentRangeStart w:id="90"/>
      <w:r>
        <w:t>They may also be faster, because no time is spent tracking free space in the file.</w:t>
      </w:r>
      <w:commentRangeEnd w:id="89"/>
      <w:r>
        <w:rPr>
          <w:rStyle w:val="CommentReference"/>
          <w:vanish/>
        </w:rPr>
        <w:commentReference w:id="89"/>
      </w:r>
      <w:commentRangeEnd w:id="90"/>
      <w:r>
        <w:rPr>
          <w:rStyle w:val="CommentReference"/>
          <w:vanish/>
        </w:rPr>
        <w:commentReference w:id="90"/>
      </w:r>
    </w:p>
    <w:p w:rsidR="003238E1" w:rsidRDefault="003238E1" w:rsidP="00ED28D7"/>
    <w:p w:rsidR="00ED28D7" w:rsidRDefault="00ED28D7" w:rsidP="00ED28D7"/>
    <w:p w:rsidR="00ED28D7" w:rsidRDefault="00ED28D7" w:rsidP="00ED28D7"/>
    <w:p w:rsidR="00ED28D7" w:rsidRDefault="00ED28D7" w:rsidP="00ED28D7">
      <w:pPr>
        <w:pStyle w:val="Heading2"/>
      </w:pPr>
      <w:bookmarkStart w:id="91" w:name="_Toc321309205"/>
      <w:r>
        <w:t>Scenario G: AGGR_VFD Strategy in Single Session, no Objects Deleted</w:t>
      </w:r>
      <w:bookmarkEnd w:id="91"/>
    </w:p>
    <w:p w:rsidR="00ED28D7" w:rsidRDefault="00ED28D7" w:rsidP="00ED28D7"/>
    <w:p w:rsidR="00ED28D7" w:rsidRDefault="00ED28D7" w:rsidP="00ED28D7"/>
    <w:p w:rsidR="00ED28D7" w:rsidRPr="00ED28D7" w:rsidRDefault="00ED28D7" w:rsidP="00ED28D7"/>
    <w:p w:rsidR="003238E1" w:rsidRPr="00C8661B" w:rsidRDefault="003238E1" w:rsidP="003238E1">
      <w:pPr>
        <w:pStyle w:val="Heading3"/>
      </w:pPr>
      <w:bookmarkStart w:id="92" w:name="_Toc321309206"/>
      <w:r>
        <w:lastRenderedPageBreak/>
        <w:t xml:space="preserve">Session 1: Create </w:t>
      </w:r>
      <w:r w:rsidR="00ED28D7">
        <w:t>File</w:t>
      </w:r>
      <w:r>
        <w:t xml:space="preserve">, </w:t>
      </w:r>
      <w:r w:rsidR="00ED28D7">
        <w:t>Add Objects</w:t>
      </w:r>
      <w:bookmarkEnd w:id="92"/>
    </w:p>
    <w:p w:rsidR="003238E1" w:rsidRDefault="003238E1" w:rsidP="00ED28D7">
      <w:r>
        <w:t>In the only session of this scenario, a user creates an HDF5 file named aggrvfd_G</w:t>
      </w:r>
      <w:r>
        <w:rPr>
          <w:i/>
        </w:rPr>
        <w:t>.h5</w:t>
      </w:r>
      <w:r>
        <w:t xml:space="preserve"> using the H5F_FILE_SPACE_AGGR_VFD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rsidR="00ED28D7" w:rsidRDefault="00ED28D7" w:rsidP="00ED28D7"/>
    <w:p w:rsidR="003238E1" w:rsidRDefault="003238E1" w:rsidP="00ED28D7">
      <w:r>
        <w:t>h5stat –S shows:</w:t>
      </w:r>
    </w:p>
    <w:p w:rsidR="00ED28D7" w:rsidRPr="00A90738" w:rsidRDefault="00ED28D7" w:rsidP="00ED28D7"/>
    <w:p w:rsidR="003238E1" w:rsidRDefault="003238E1" w:rsidP="00ED28D7">
      <w:pPr>
        <w:pStyle w:val="Courier10"/>
      </w:pPr>
      <w:r w:rsidRPr="00733DBA">
        <w:t>Filename: ./aggrvfd</w:t>
      </w:r>
      <w:r>
        <w:t>_G</w:t>
      </w:r>
      <w:r w:rsidRPr="00733DBA">
        <w:t>.h5</w:t>
      </w:r>
    </w:p>
    <w:p w:rsidR="003238E1" w:rsidRDefault="003238E1" w:rsidP="00ED28D7">
      <w:pPr>
        <w:pStyle w:val="Courier10"/>
      </w:pPr>
      <w:r w:rsidRPr="00733DBA">
        <w:t xml:space="preserve">Summary of </w:t>
      </w:r>
      <w:r>
        <w:t xml:space="preserve">file space </w:t>
      </w:r>
      <w:r w:rsidRPr="00733DBA">
        <w:t>information:</w:t>
      </w:r>
    </w:p>
    <w:p w:rsidR="003238E1" w:rsidRDefault="003238E1" w:rsidP="00ED28D7">
      <w:pPr>
        <w:pStyle w:val="Courier10"/>
      </w:pPr>
      <w:r w:rsidRPr="00733DBA">
        <w:t xml:space="preserve">  File metadata: 2208 bytes</w:t>
      </w:r>
    </w:p>
    <w:p w:rsidR="003238E1" w:rsidRDefault="003238E1" w:rsidP="00ED28D7">
      <w:pPr>
        <w:pStyle w:val="Courier10"/>
      </w:pPr>
      <w:r w:rsidRPr="00733DBA">
        <w:t xml:space="preserve">  Raw data: 120640 bytes</w:t>
      </w:r>
    </w:p>
    <w:p w:rsidR="003238E1" w:rsidRDefault="003238E1" w:rsidP="00ED28D7">
      <w:pPr>
        <w:pStyle w:val="Courier10"/>
      </w:pPr>
      <w:r w:rsidRPr="00733DBA">
        <w:t xml:space="preserve">  Amount/Percent of tracked free space: 0 bytes/0.0%</w:t>
      </w:r>
    </w:p>
    <w:p w:rsidR="003238E1" w:rsidRDefault="003238E1" w:rsidP="00ED28D7">
      <w:pPr>
        <w:pStyle w:val="Courier10"/>
      </w:pPr>
      <w:r w:rsidRPr="00733DBA">
        <w:t xml:space="preserve">  Unaccounted space: 1936 bytes</w:t>
      </w:r>
    </w:p>
    <w:p w:rsidR="003238E1" w:rsidRDefault="003238E1" w:rsidP="00ED28D7">
      <w:pPr>
        <w:pStyle w:val="Courier10"/>
      </w:pPr>
      <w:r w:rsidRPr="00733DBA">
        <w:t>Total space: 124784 bytes</w:t>
      </w:r>
    </w:p>
    <w:p w:rsidR="00ED28D7" w:rsidRDefault="00ED28D7" w:rsidP="00ED28D7"/>
    <w:p w:rsidR="00ED28D7" w:rsidRDefault="00ED28D7" w:rsidP="00ED28D7"/>
    <w:p w:rsidR="00ED28D7" w:rsidRDefault="00ED28D7" w:rsidP="00ED28D7"/>
    <w:p w:rsidR="00ED28D7" w:rsidRDefault="00ED28D7" w:rsidP="00ED28D7">
      <w:pPr>
        <w:pStyle w:val="Heading2"/>
      </w:pPr>
      <w:bookmarkStart w:id="93" w:name="_Toc321309207"/>
      <w:r>
        <w:t>Scenario H: VFD Strategy in Single Session, no Objects Deleted</w:t>
      </w:r>
      <w:bookmarkEnd w:id="93"/>
    </w:p>
    <w:p w:rsidR="00ED28D7" w:rsidRDefault="00ED28D7" w:rsidP="00ED28D7"/>
    <w:p w:rsidR="00ED28D7" w:rsidRDefault="00ED28D7" w:rsidP="00ED28D7"/>
    <w:p w:rsidR="00ED28D7" w:rsidRPr="00ED28D7" w:rsidRDefault="00ED28D7" w:rsidP="00ED28D7"/>
    <w:p w:rsidR="003238E1" w:rsidRPr="00C8661B" w:rsidRDefault="003238E1" w:rsidP="003238E1">
      <w:pPr>
        <w:pStyle w:val="Heading3"/>
      </w:pPr>
      <w:bookmarkStart w:id="94" w:name="_Toc321309208"/>
      <w:r>
        <w:t xml:space="preserve">Session 1: Create </w:t>
      </w:r>
      <w:r w:rsidR="00ED28D7">
        <w:t>File, Add Objects</w:t>
      </w:r>
      <w:bookmarkEnd w:id="94"/>
    </w:p>
    <w:p w:rsidR="003238E1" w:rsidRDefault="003238E1" w:rsidP="00ED28D7">
      <w:r>
        <w:t>In the only session of this scenario, a user creates an HDF5 file named vfd_H</w:t>
      </w:r>
      <w:r>
        <w:rPr>
          <w:i/>
        </w:rPr>
        <w:t>.h5</w:t>
      </w:r>
      <w:r>
        <w:t xml:space="preserve"> using the H5F_FILE_SPACE_VFD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rsidR="00ED28D7" w:rsidRDefault="00ED28D7" w:rsidP="00ED28D7"/>
    <w:p w:rsidR="003238E1" w:rsidRDefault="003238E1" w:rsidP="00ED28D7">
      <w:r>
        <w:t>h5stat –S shows:</w:t>
      </w:r>
    </w:p>
    <w:p w:rsidR="00ED28D7" w:rsidRDefault="00ED28D7" w:rsidP="00ED28D7"/>
    <w:p w:rsidR="003238E1" w:rsidRDefault="003238E1" w:rsidP="00ED28D7">
      <w:pPr>
        <w:pStyle w:val="Courier10"/>
        <w:ind w:left="720"/>
      </w:pPr>
      <w:r w:rsidRPr="00733DBA">
        <w:t>Filename: ./vfd</w:t>
      </w:r>
      <w:r>
        <w:t>_H</w:t>
      </w:r>
      <w:r w:rsidRPr="00733DBA">
        <w:t>.h5</w:t>
      </w:r>
    </w:p>
    <w:p w:rsidR="003238E1" w:rsidRDefault="003238E1" w:rsidP="00ED28D7">
      <w:pPr>
        <w:pStyle w:val="Courier10"/>
        <w:ind w:left="720"/>
      </w:pPr>
      <w:r w:rsidRPr="00733DBA">
        <w:t xml:space="preserve">Summary of </w:t>
      </w:r>
      <w:r>
        <w:t>file space</w:t>
      </w:r>
      <w:r w:rsidRPr="00733DBA">
        <w:t xml:space="preserve"> information:</w:t>
      </w:r>
    </w:p>
    <w:p w:rsidR="003238E1" w:rsidRDefault="003238E1" w:rsidP="00ED28D7">
      <w:pPr>
        <w:pStyle w:val="Courier10"/>
        <w:ind w:left="720"/>
      </w:pPr>
      <w:r w:rsidRPr="00733DBA">
        <w:t xml:space="preserve">  File metadata: 2208 bytes</w:t>
      </w:r>
    </w:p>
    <w:p w:rsidR="003238E1" w:rsidRDefault="003238E1" w:rsidP="00ED28D7">
      <w:pPr>
        <w:pStyle w:val="Courier10"/>
        <w:ind w:left="720"/>
      </w:pPr>
      <w:r w:rsidRPr="00733DBA">
        <w:t xml:space="preserve">  Raw data: 120640 bytes</w:t>
      </w:r>
    </w:p>
    <w:p w:rsidR="003238E1" w:rsidRDefault="003238E1" w:rsidP="00ED28D7">
      <w:pPr>
        <w:pStyle w:val="Courier10"/>
        <w:ind w:left="720"/>
      </w:pPr>
      <w:r w:rsidRPr="00733DBA">
        <w:t xml:space="preserve">  Amount/Percent of tracked free space: 0 bytes/0.0%</w:t>
      </w:r>
    </w:p>
    <w:p w:rsidR="003238E1" w:rsidRDefault="003238E1" w:rsidP="00ED28D7">
      <w:pPr>
        <w:pStyle w:val="Courier10"/>
        <w:ind w:left="720"/>
      </w:pPr>
      <w:r w:rsidRPr="00733DBA">
        <w:t xml:space="preserve">  Unaccounted space: 0 bytes</w:t>
      </w:r>
    </w:p>
    <w:p w:rsidR="003238E1" w:rsidRDefault="003238E1" w:rsidP="00ED28D7">
      <w:pPr>
        <w:pStyle w:val="Courier10"/>
        <w:ind w:left="720"/>
      </w:pPr>
      <w:r w:rsidRPr="00733DBA">
        <w:t>Total space: 122848 bytes</w:t>
      </w:r>
    </w:p>
    <w:p w:rsidR="003238E1" w:rsidRDefault="003238E1" w:rsidP="00ED28D7"/>
    <w:p w:rsidR="00ED28D7" w:rsidRDefault="00ED28D7" w:rsidP="00ED28D7"/>
    <w:p w:rsidR="00ED28D7" w:rsidRDefault="00ED28D7" w:rsidP="00ED28D7"/>
    <w:p w:rsidR="00ED28D7" w:rsidRDefault="00ED28D7" w:rsidP="00ED28D7">
      <w:pPr>
        <w:pStyle w:val="Heading2"/>
      </w:pPr>
      <w:bookmarkStart w:id="95" w:name="_Toc321309209"/>
      <w:r>
        <w:t xml:space="preserve">Comparison of HDF5 Files from Scenarios A, B, G, and H after HDF5 Objects were </w:t>
      </w:r>
      <w:proofErr w:type="gramStart"/>
      <w:r>
        <w:t>Added</w:t>
      </w:r>
      <w:bookmarkEnd w:id="95"/>
      <w:proofErr w:type="gramEnd"/>
    </w:p>
    <w:p w:rsidR="00ED28D7" w:rsidRDefault="00ED28D7" w:rsidP="00ED28D7"/>
    <w:p w:rsidR="00ED28D7" w:rsidRPr="00ED28D7" w:rsidRDefault="00ED28D7" w:rsidP="00ED28D7"/>
    <w:tbl>
      <w:tblPr>
        <w:tblStyle w:val="TableGrid"/>
        <w:tblW w:w="0" w:type="auto"/>
        <w:tblLayout w:type="fixed"/>
        <w:tblLook w:val="00A0" w:firstRow="1" w:lastRow="0" w:firstColumn="1" w:lastColumn="0" w:noHBand="0" w:noVBand="0"/>
      </w:tblPr>
      <w:tblGrid>
        <w:gridCol w:w="1188"/>
        <w:gridCol w:w="1350"/>
        <w:gridCol w:w="1620"/>
        <w:gridCol w:w="900"/>
        <w:gridCol w:w="1080"/>
        <w:gridCol w:w="900"/>
        <w:gridCol w:w="1170"/>
        <w:gridCol w:w="1368"/>
      </w:tblGrid>
      <w:tr w:rsidR="003238E1" w:rsidRPr="00562C10" w:rsidTr="00FF695E">
        <w:tc>
          <w:tcPr>
            <w:tcW w:w="1188" w:type="dxa"/>
          </w:tcPr>
          <w:p w:rsidR="003238E1" w:rsidRPr="00562C10" w:rsidRDefault="003238E1" w:rsidP="00FF695E">
            <w:pPr>
              <w:pStyle w:val="ListParagraph"/>
              <w:keepNext/>
              <w:ind w:left="0"/>
              <w:jc w:val="center"/>
              <w:rPr>
                <w:sz w:val="20"/>
              </w:rPr>
            </w:pPr>
            <w:r w:rsidRPr="00562C10">
              <w:rPr>
                <w:sz w:val="20"/>
              </w:rPr>
              <w:t>Scenario /</w:t>
            </w:r>
          </w:p>
          <w:p w:rsidR="003238E1" w:rsidRPr="00562C10" w:rsidRDefault="003238E1" w:rsidP="00FF695E">
            <w:pPr>
              <w:pStyle w:val="ListParagraph"/>
              <w:keepNext/>
              <w:ind w:left="0"/>
              <w:jc w:val="center"/>
              <w:rPr>
                <w:sz w:val="20"/>
              </w:rPr>
            </w:pPr>
            <w:r w:rsidRPr="00562C10">
              <w:rPr>
                <w:sz w:val="20"/>
              </w:rPr>
              <w:t xml:space="preserve"> # Sessions</w:t>
            </w:r>
          </w:p>
        </w:tc>
        <w:tc>
          <w:tcPr>
            <w:tcW w:w="1350" w:type="dxa"/>
          </w:tcPr>
          <w:p w:rsidR="003238E1" w:rsidRPr="00562C10" w:rsidRDefault="003238E1" w:rsidP="00FF695E">
            <w:pPr>
              <w:pStyle w:val="ListParagraph"/>
              <w:keepNext/>
              <w:ind w:left="0"/>
              <w:jc w:val="center"/>
              <w:rPr>
                <w:sz w:val="20"/>
              </w:rPr>
            </w:pPr>
            <w:r w:rsidRPr="00562C10">
              <w:rPr>
                <w:sz w:val="20"/>
              </w:rPr>
              <w:t>Strategy</w:t>
            </w:r>
          </w:p>
        </w:tc>
        <w:tc>
          <w:tcPr>
            <w:tcW w:w="1620" w:type="dxa"/>
          </w:tcPr>
          <w:p w:rsidR="003238E1" w:rsidRPr="00562C10" w:rsidRDefault="003238E1" w:rsidP="00FF695E">
            <w:pPr>
              <w:pStyle w:val="ListParagraph"/>
              <w:keepNext/>
              <w:ind w:left="0"/>
              <w:jc w:val="center"/>
              <w:rPr>
                <w:sz w:val="20"/>
              </w:rPr>
            </w:pPr>
            <w:r w:rsidRPr="00562C10">
              <w:rPr>
                <w:sz w:val="20"/>
              </w:rPr>
              <w:t>File Name</w:t>
            </w:r>
          </w:p>
        </w:tc>
        <w:tc>
          <w:tcPr>
            <w:tcW w:w="900" w:type="dxa"/>
          </w:tcPr>
          <w:p w:rsidR="003238E1" w:rsidRPr="00562C10" w:rsidRDefault="003238E1" w:rsidP="00FF695E">
            <w:pPr>
              <w:pStyle w:val="ListParagraph"/>
              <w:keepNext/>
              <w:ind w:left="0"/>
              <w:jc w:val="center"/>
              <w:rPr>
                <w:sz w:val="20"/>
              </w:rPr>
            </w:pPr>
            <w:r w:rsidRPr="00562C10">
              <w:rPr>
                <w:sz w:val="20"/>
              </w:rPr>
              <w:t>File Size</w:t>
            </w:r>
          </w:p>
          <w:p w:rsidR="003238E1" w:rsidRPr="00562C10" w:rsidRDefault="003238E1" w:rsidP="00FF695E">
            <w:pPr>
              <w:pStyle w:val="ListParagraph"/>
              <w:keepNext/>
              <w:ind w:left="0"/>
              <w:jc w:val="center"/>
              <w:rPr>
                <w:sz w:val="20"/>
              </w:rPr>
            </w:pPr>
            <w:r w:rsidRPr="00562C10">
              <w:rPr>
                <w:sz w:val="20"/>
              </w:rPr>
              <w:t>(bytes)</w:t>
            </w:r>
          </w:p>
        </w:tc>
        <w:tc>
          <w:tcPr>
            <w:tcW w:w="1080" w:type="dxa"/>
          </w:tcPr>
          <w:p w:rsidR="003238E1" w:rsidRPr="00562C10" w:rsidRDefault="003238E1" w:rsidP="00FF695E">
            <w:pPr>
              <w:pStyle w:val="ListParagraph"/>
              <w:keepNext/>
              <w:ind w:left="0"/>
              <w:jc w:val="center"/>
              <w:rPr>
                <w:sz w:val="20"/>
              </w:rPr>
            </w:pPr>
            <w:r w:rsidRPr="00562C10">
              <w:rPr>
                <w:sz w:val="20"/>
              </w:rPr>
              <w:t>File Metadata</w:t>
            </w:r>
          </w:p>
          <w:p w:rsidR="003238E1" w:rsidRPr="00562C10" w:rsidRDefault="003238E1" w:rsidP="00FF695E">
            <w:pPr>
              <w:pStyle w:val="ListParagraph"/>
              <w:keepNext/>
              <w:ind w:left="0"/>
              <w:jc w:val="center"/>
              <w:rPr>
                <w:sz w:val="20"/>
              </w:rPr>
            </w:pPr>
            <w:r w:rsidRPr="00562C10">
              <w:rPr>
                <w:sz w:val="20"/>
              </w:rPr>
              <w:t>(bytes)</w:t>
            </w:r>
          </w:p>
        </w:tc>
        <w:tc>
          <w:tcPr>
            <w:tcW w:w="900" w:type="dxa"/>
          </w:tcPr>
          <w:p w:rsidR="003238E1" w:rsidRPr="00562C10" w:rsidRDefault="003238E1" w:rsidP="00FF695E">
            <w:pPr>
              <w:pStyle w:val="ListParagraph"/>
              <w:keepNext/>
              <w:ind w:left="0"/>
              <w:jc w:val="center"/>
              <w:rPr>
                <w:sz w:val="20"/>
              </w:rPr>
            </w:pPr>
            <w:r w:rsidRPr="00562C10">
              <w:rPr>
                <w:sz w:val="20"/>
              </w:rPr>
              <w:t>Raw Data (bytes)</w:t>
            </w:r>
          </w:p>
          <w:p w:rsidR="003238E1" w:rsidRPr="00562C10" w:rsidRDefault="003238E1" w:rsidP="00FF695E">
            <w:pPr>
              <w:pStyle w:val="ListParagraph"/>
              <w:keepNext/>
              <w:ind w:left="0"/>
              <w:jc w:val="center"/>
              <w:rPr>
                <w:sz w:val="20"/>
              </w:rPr>
            </w:pPr>
          </w:p>
        </w:tc>
        <w:tc>
          <w:tcPr>
            <w:tcW w:w="1170" w:type="dxa"/>
          </w:tcPr>
          <w:p w:rsidR="003238E1" w:rsidRPr="00562C10" w:rsidRDefault="003238E1" w:rsidP="00FF695E">
            <w:pPr>
              <w:pStyle w:val="ListParagraph"/>
              <w:keepNext/>
              <w:ind w:left="0"/>
              <w:jc w:val="center"/>
              <w:rPr>
                <w:sz w:val="20"/>
              </w:rPr>
            </w:pPr>
            <w:r w:rsidRPr="00562C10">
              <w:rPr>
                <w:sz w:val="20"/>
              </w:rPr>
              <w:t>Tracked Free Space (bytes)</w:t>
            </w:r>
          </w:p>
        </w:tc>
        <w:tc>
          <w:tcPr>
            <w:tcW w:w="1368" w:type="dxa"/>
          </w:tcPr>
          <w:p w:rsidR="003238E1" w:rsidRPr="00562C10" w:rsidRDefault="003238E1" w:rsidP="00FF695E">
            <w:pPr>
              <w:pStyle w:val="ListParagraph"/>
              <w:keepNext/>
              <w:ind w:left="0"/>
              <w:jc w:val="center"/>
              <w:rPr>
                <w:sz w:val="20"/>
              </w:rPr>
            </w:pPr>
            <w:r w:rsidRPr="00562C10">
              <w:rPr>
                <w:sz w:val="20"/>
              </w:rPr>
              <w:t>Unaccounted Space (bytes)</w:t>
            </w:r>
          </w:p>
        </w:tc>
      </w:tr>
      <w:tr w:rsidR="003238E1" w:rsidRPr="00562C10" w:rsidTr="00FF695E">
        <w:tc>
          <w:tcPr>
            <w:tcW w:w="1188" w:type="dxa"/>
          </w:tcPr>
          <w:p w:rsidR="003238E1" w:rsidRPr="00562C10" w:rsidRDefault="003238E1" w:rsidP="00FF695E">
            <w:pPr>
              <w:pStyle w:val="ListParagraph"/>
              <w:ind w:left="0"/>
              <w:jc w:val="center"/>
              <w:rPr>
                <w:sz w:val="20"/>
              </w:rPr>
            </w:pPr>
            <w:r w:rsidRPr="00562C10">
              <w:rPr>
                <w:sz w:val="20"/>
              </w:rPr>
              <w:t xml:space="preserve">A / </w:t>
            </w:r>
            <w:r>
              <w:rPr>
                <w:sz w:val="20"/>
              </w:rPr>
              <w:t>2</w:t>
            </w:r>
          </w:p>
        </w:tc>
        <w:tc>
          <w:tcPr>
            <w:tcW w:w="1350" w:type="dxa"/>
          </w:tcPr>
          <w:p w:rsidR="003238E1" w:rsidRPr="00562C10" w:rsidRDefault="003238E1" w:rsidP="00FF695E">
            <w:pPr>
              <w:pStyle w:val="ListParagraph"/>
              <w:ind w:left="0"/>
              <w:jc w:val="center"/>
              <w:rPr>
                <w:sz w:val="20"/>
              </w:rPr>
            </w:pPr>
            <w:r w:rsidRPr="00562C10">
              <w:rPr>
                <w:sz w:val="20"/>
              </w:rPr>
              <w:t>ALL</w:t>
            </w:r>
          </w:p>
        </w:tc>
        <w:tc>
          <w:tcPr>
            <w:tcW w:w="1620" w:type="dxa"/>
          </w:tcPr>
          <w:p w:rsidR="003238E1" w:rsidRPr="00562C10" w:rsidRDefault="003238E1" w:rsidP="00FF695E">
            <w:pPr>
              <w:pStyle w:val="ListParagraph"/>
              <w:ind w:left="0"/>
              <w:jc w:val="right"/>
              <w:rPr>
                <w:sz w:val="20"/>
              </w:rPr>
            </w:pPr>
            <w:r w:rsidRPr="00562C10">
              <w:rPr>
                <w:sz w:val="20"/>
              </w:rPr>
              <w:t>no_persist</w:t>
            </w:r>
            <w:r>
              <w:rPr>
                <w:sz w:val="20"/>
              </w:rPr>
              <w:t>_A</w:t>
            </w:r>
            <w:r w:rsidRPr="00562C10">
              <w:rPr>
                <w:sz w:val="20"/>
              </w:rPr>
              <w:t>.h5</w:t>
            </w:r>
          </w:p>
        </w:tc>
        <w:tc>
          <w:tcPr>
            <w:tcW w:w="900" w:type="dxa"/>
          </w:tcPr>
          <w:p w:rsidR="003238E1" w:rsidRPr="00562C10" w:rsidRDefault="003238E1" w:rsidP="00FF695E">
            <w:pPr>
              <w:pStyle w:val="ListParagraph"/>
              <w:ind w:left="0"/>
              <w:jc w:val="right"/>
              <w:rPr>
                <w:sz w:val="20"/>
              </w:rPr>
            </w:pPr>
            <w:r>
              <w:rPr>
                <w:sz w:val="20"/>
              </w:rPr>
              <w:t>124832</w:t>
            </w:r>
          </w:p>
        </w:tc>
        <w:tc>
          <w:tcPr>
            <w:tcW w:w="1080" w:type="dxa"/>
          </w:tcPr>
          <w:p w:rsidR="003238E1" w:rsidRPr="00562C10" w:rsidRDefault="003238E1" w:rsidP="00FF695E">
            <w:pPr>
              <w:pStyle w:val="ListParagraph"/>
              <w:ind w:left="0"/>
              <w:jc w:val="right"/>
              <w:rPr>
                <w:sz w:val="20"/>
              </w:rPr>
            </w:pPr>
            <w:r>
              <w:rPr>
                <w:sz w:val="20"/>
              </w:rPr>
              <w:t>2216</w:t>
            </w:r>
          </w:p>
        </w:tc>
        <w:tc>
          <w:tcPr>
            <w:tcW w:w="900" w:type="dxa"/>
          </w:tcPr>
          <w:p w:rsidR="003238E1" w:rsidRPr="00562C10" w:rsidRDefault="003238E1" w:rsidP="00FF695E">
            <w:pPr>
              <w:pStyle w:val="ListParagraph"/>
              <w:ind w:left="0"/>
              <w:jc w:val="right"/>
              <w:rPr>
                <w:sz w:val="20"/>
              </w:rPr>
            </w:pPr>
            <w:r>
              <w:rPr>
                <w:sz w:val="20"/>
              </w:rPr>
              <w:t>120640</w:t>
            </w:r>
          </w:p>
        </w:tc>
        <w:tc>
          <w:tcPr>
            <w:tcW w:w="1170" w:type="dxa"/>
          </w:tcPr>
          <w:p w:rsidR="003238E1" w:rsidRPr="00562C10" w:rsidRDefault="003238E1" w:rsidP="00FF695E">
            <w:pPr>
              <w:pStyle w:val="ListParagraph"/>
              <w:ind w:left="0"/>
              <w:jc w:val="right"/>
              <w:rPr>
                <w:sz w:val="20"/>
              </w:rPr>
            </w:pPr>
            <w:r>
              <w:rPr>
                <w:sz w:val="20"/>
              </w:rPr>
              <w:t>0</w:t>
            </w:r>
          </w:p>
        </w:tc>
        <w:tc>
          <w:tcPr>
            <w:tcW w:w="1368" w:type="dxa"/>
          </w:tcPr>
          <w:p w:rsidR="003238E1" w:rsidRPr="00562C10" w:rsidRDefault="003238E1" w:rsidP="00FF695E">
            <w:pPr>
              <w:pStyle w:val="ListParagraph"/>
              <w:ind w:left="0"/>
              <w:jc w:val="right"/>
              <w:rPr>
                <w:sz w:val="20"/>
              </w:rPr>
            </w:pPr>
            <w:r>
              <w:rPr>
                <w:sz w:val="20"/>
              </w:rPr>
              <w:t>1976</w:t>
            </w:r>
          </w:p>
        </w:tc>
      </w:tr>
      <w:tr w:rsidR="003238E1" w:rsidRPr="00562C10" w:rsidTr="00FF695E">
        <w:tc>
          <w:tcPr>
            <w:tcW w:w="1188" w:type="dxa"/>
          </w:tcPr>
          <w:p w:rsidR="003238E1" w:rsidRPr="00562C10" w:rsidRDefault="003238E1" w:rsidP="00FF695E">
            <w:pPr>
              <w:pStyle w:val="ListParagraph"/>
              <w:ind w:left="0"/>
              <w:jc w:val="center"/>
              <w:rPr>
                <w:sz w:val="20"/>
              </w:rPr>
            </w:pPr>
            <w:r w:rsidRPr="00562C10">
              <w:rPr>
                <w:sz w:val="20"/>
              </w:rPr>
              <w:t xml:space="preserve">B / </w:t>
            </w:r>
            <w:r>
              <w:rPr>
                <w:sz w:val="20"/>
              </w:rPr>
              <w:t>2</w:t>
            </w:r>
          </w:p>
        </w:tc>
        <w:tc>
          <w:tcPr>
            <w:tcW w:w="1350" w:type="dxa"/>
          </w:tcPr>
          <w:p w:rsidR="003238E1" w:rsidRPr="00562C10" w:rsidRDefault="003238E1" w:rsidP="00FF695E">
            <w:pPr>
              <w:pStyle w:val="ListParagraph"/>
              <w:ind w:left="0"/>
              <w:jc w:val="center"/>
              <w:rPr>
                <w:sz w:val="20"/>
              </w:rPr>
            </w:pPr>
            <w:r w:rsidRPr="00562C10">
              <w:rPr>
                <w:sz w:val="20"/>
              </w:rPr>
              <w:t>ALL_PERSIST</w:t>
            </w:r>
          </w:p>
        </w:tc>
        <w:tc>
          <w:tcPr>
            <w:tcW w:w="1620" w:type="dxa"/>
          </w:tcPr>
          <w:p w:rsidR="003238E1" w:rsidRPr="00562C10" w:rsidRDefault="003238E1" w:rsidP="00FF695E">
            <w:pPr>
              <w:pStyle w:val="ListParagraph"/>
              <w:ind w:left="0"/>
              <w:jc w:val="right"/>
              <w:rPr>
                <w:sz w:val="20"/>
              </w:rPr>
            </w:pPr>
            <w:r w:rsidRPr="00562C10">
              <w:rPr>
                <w:sz w:val="20"/>
              </w:rPr>
              <w:t>persist</w:t>
            </w:r>
            <w:r>
              <w:rPr>
                <w:sz w:val="20"/>
              </w:rPr>
              <w:t>_B</w:t>
            </w:r>
            <w:r w:rsidRPr="00562C10">
              <w:rPr>
                <w:sz w:val="20"/>
              </w:rPr>
              <w:t>.h5</w:t>
            </w:r>
          </w:p>
        </w:tc>
        <w:tc>
          <w:tcPr>
            <w:tcW w:w="900" w:type="dxa"/>
          </w:tcPr>
          <w:p w:rsidR="003238E1" w:rsidRPr="00562C10" w:rsidRDefault="003238E1" w:rsidP="00FF695E">
            <w:pPr>
              <w:pStyle w:val="ListParagraph"/>
              <w:ind w:left="0"/>
              <w:jc w:val="right"/>
              <w:rPr>
                <w:sz w:val="20"/>
              </w:rPr>
            </w:pPr>
            <w:r>
              <w:rPr>
                <w:sz w:val="20"/>
              </w:rPr>
              <w:t>124885</w:t>
            </w:r>
          </w:p>
        </w:tc>
        <w:tc>
          <w:tcPr>
            <w:tcW w:w="1080" w:type="dxa"/>
          </w:tcPr>
          <w:p w:rsidR="003238E1" w:rsidRPr="00562C10" w:rsidRDefault="003238E1" w:rsidP="00FF695E">
            <w:pPr>
              <w:pStyle w:val="ListParagraph"/>
              <w:ind w:left="0"/>
              <w:jc w:val="right"/>
              <w:rPr>
                <w:sz w:val="20"/>
              </w:rPr>
            </w:pPr>
            <w:r>
              <w:rPr>
                <w:sz w:val="20"/>
              </w:rPr>
              <w:t>2319</w:t>
            </w:r>
          </w:p>
        </w:tc>
        <w:tc>
          <w:tcPr>
            <w:tcW w:w="900" w:type="dxa"/>
          </w:tcPr>
          <w:p w:rsidR="003238E1" w:rsidRPr="00562C10" w:rsidRDefault="003238E1" w:rsidP="00FF695E">
            <w:pPr>
              <w:pStyle w:val="ListParagraph"/>
              <w:ind w:left="0"/>
              <w:jc w:val="right"/>
              <w:rPr>
                <w:sz w:val="20"/>
              </w:rPr>
            </w:pPr>
            <w:r>
              <w:rPr>
                <w:sz w:val="20"/>
              </w:rPr>
              <w:t>120640</w:t>
            </w:r>
          </w:p>
        </w:tc>
        <w:tc>
          <w:tcPr>
            <w:tcW w:w="1170" w:type="dxa"/>
          </w:tcPr>
          <w:p w:rsidR="003238E1" w:rsidRPr="00562C10" w:rsidRDefault="003238E1" w:rsidP="00FF695E">
            <w:pPr>
              <w:pStyle w:val="ListParagraph"/>
              <w:ind w:left="0"/>
              <w:jc w:val="right"/>
              <w:rPr>
                <w:sz w:val="20"/>
              </w:rPr>
            </w:pPr>
            <w:r>
              <w:rPr>
                <w:sz w:val="20"/>
              </w:rPr>
              <w:t>1854</w:t>
            </w:r>
          </w:p>
        </w:tc>
        <w:tc>
          <w:tcPr>
            <w:tcW w:w="1368" w:type="dxa"/>
          </w:tcPr>
          <w:p w:rsidR="003238E1" w:rsidRPr="00562C10" w:rsidRDefault="003238E1" w:rsidP="00FF695E">
            <w:pPr>
              <w:pStyle w:val="ListParagraph"/>
              <w:ind w:left="0"/>
              <w:jc w:val="right"/>
              <w:rPr>
                <w:sz w:val="20"/>
              </w:rPr>
            </w:pPr>
            <w:r>
              <w:rPr>
                <w:sz w:val="20"/>
              </w:rPr>
              <w:t>0</w:t>
            </w:r>
          </w:p>
        </w:tc>
      </w:tr>
      <w:tr w:rsidR="003238E1" w:rsidRPr="00562C10" w:rsidTr="00FF695E">
        <w:tc>
          <w:tcPr>
            <w:tcW w:w="1188" w:type="dxa"/>
          </w:tcPr>
          <w:p w:rsidR="003238E1" w:rsidRPr="00562C10" w:rsidRDefault="003238E1" w:rsidP="00FF695E">
            <w:pPr>
              <w:pStyle w:val="ListParagraph"/>
              <w:ind w:left="0"/>
              <w:jc w:val="center"/>
              <w:rPr>
                <w:sz w:val="20"/>
              </w:rPr>
            </w:pPr>
            <w:r>
              <w:rPr>
                <w:sz w:val="20"/>
              </w:rPr>
              <w:lastRenderedPageBreak/>
              <w:t xml:space="preserve">G </w:t>
            </w:r>
            <w:r w:rsidRPr="00562C10">
              <w:rPr>
                <w:sz w:val="20"/>
              </w:rPr>
              <w:t>/ 1</w:t>
            </w:r>
          </w:p>
        </w:tc>
        <w:tc>
          <w:tcPr>
            <w:tcW w:w="1350" w:type="dxa"/>
          </w:tcPr>
          <w:p w:rsidR="003238E1" w:rsidRPr="00562C10" w:rsidRDefault="003238E1" w:rsidP="00FF695E">
            <w:pPr>
              <w:pStyle w:val="ListParagraph"/>
              <w:ind w:left="0"/>
              <w:jc w:val="center"/>
              <w:rPr>
                <w:sz w:val="20"/>
              </w:rPr>
            </w:pPr>
            <w:r w:rsidRPr="00562C10">
              <w:rPr>
                <w:sz w:val="20"/>
              </w:rPr>
              <w:t>AGGR_VFD</w:t>
            </w:r>
          </w:p>
        </w:tc>
        <w:tc>
          <w:tcPr>
            <w:tcW w:w="1620" w:type="dxa"/>
          </w:tcPr>
          <w:p w:rsidR="003238E1" w:rsidRPr="00562C10" w:rsidRDefault="003238E1" w:rsidP="00FF695E">
            <w:pPr>
              <w:pStyle w:val="ListParagraph"/>
              <w:ind w:left="0"/>
              <w:jc w:val="right"/>
              <w:rPr>
                <w:sz w:val="20"/>
              </w:rPr>
            </w:pPr>
            <w:r w:rsidRPr="00562C10">
              <w:rPr>
                <w:sz w:val="20"/>
              </w:rPr>
              <w:t>aggrvfd</w:t>
            </w:r>
            <w:r>
              <w:rPr>
                <w:sz w:val="20"/>
              </w:rPr>
              <w:t>_G</w:t>
            </w:r>
            <w:r w:rsidRPr="00562C10">
              <w:rPr>
                <w:sz w:val="20"/>
              </w:rPr>
              <w:t>.h5</w:t>
            </w:r>
          </w:p>
        </w:tc>
        <w:tc>
          <w:tcPr>
            <w:tcW w:w="900" w:type="dxa"/>
          </w:tcPr>
          <w:p w:rsidR="003238E1" w:rsidRPr="00562C10" w:rsidRDefault="003238E1" w:rsidP="00FF695E">
            <w:pPr>
              <w:pStyle w:val="ListParagraph"/>
              <w:ind w:left="0"/>
              <w:jc w:val="right"/>
              <w:rPr>
                <w:sz w:val="20"/>
              </w:rPr>
            </w:pPr>
            <w:r>
              <w:rPr>
                <w:sz w:val="20"/>
              </w:rPr>
              <w:t>124784</w:t>
            </w:r>
          </w:p>
        </w:tc>
        <w:tc>
          <w:tcPr>
            <w:tcW w:w="1080" w:type="dxa"/>
          </w:tcPr>
          <w:p w:rsidR="003238E1" w:rsidRPr="00562C10" w:rsidRDefault="003238E1" w:rsidP="00FF695E">
            <w:pPr>
              <w:pStyle w:val="ListParagraph"/>
              <w:ind w:left="0"/>
              <w:jc w:val="right"/>
              <w:rPr>
                <w:sz w:val="20"/>
              </w:rPr>
            </w:pPr>
            <w:r>
              <w:rPr>
                <w:sz w:val="20"/>
              </w:rPr>
              <w:t>1936</w:t>
            </w:r>
          </w:p>
        </w:tc>
        <w:tc>
          <w:tcPr>
            <w:tcW w:w="900" w:type="dxa"/>
          </w:tcPr>
          <w:p w:rsidR="003238E1" w:rsidRPr="00562C10" w:rsidRDefault="003238E1" w:rsidP="00FF695E">
            <w:pPr>
              <w:pStyle w:val="ListParagraph"/>
              <w:ind w:left="0"/>
              <w:jc w:val="right"/>
              <w:rPr>
                <w:sz w:val="20"/>
              </w:rPr>
            </w:pPr>
            <w:r>
              <w:rPr>
                <w:sz w:val="20"/>
              </w:rPr>
              <w:t>120640</w:t>
            </w:r>
          </w:p>
        </w:tc>
        <w:tc>
          <w:tcPr>
            <w:tcW w:w="1170" w:type="dxa"/>
          </w:tcPr>
          <w:p w:rsidR="003238E1" w:rsidRPr="00562C10" w:rsidRDefault="003238E1" w:rsidP="00FF695E">
            <w:pPr>
              <w:pStyle w:val="ListParagraph"/>
              <w:ind w:left="0"/>
              <w:jc w:val="right"/>
              <w:rPr>
                <w:sz w:val="20"/>
              </w:rPr>
            </w:pPr>
            <w:r>
              <w:rPr>
                <w:sz w:val="20"/>
              </w:rPr>
              <w:t>0</w:t>
            </w:r>
          </w:p>
        </w:tc>
        <w:tc>
          <w:tcPr>
            <w:tcW w:w="1368" w:type="dxa"/>
          </w:tcPr>
          <w:p w:rsidR="003238E1" w:rsidRPr="00562C10" w:rsidRDefault="003238E1" w:rsidP="00FF695E">
            <w:pPr>
              <w:pStyle w:val="ListParagraph"/>
              <w:ind w:left="0"/>
              <w:jc w:val="right"/>
              <w:rPr>
                <w:sz w:val="20"/>
              </w:rPr>
            </w:pPr>
            <w:r>
              <w:rPr>
                <w:sz w:val="20"/>
              </w:rPr>
              <w:t>1936</w:t>
            </w:r>
          </w:p>
        </w:tc>
      </w:tr>
      <w:tr w:rsidR="003238E1" w:rsidRPr="00562C10" w:rsidTr="00FF695E">
        <w:tc>
          <w:tcPr>
            <w:tcW w:w="1188" w:type="dxa"/>
          </w:tcPr>
          <w:p w:rsidR="003238E1" w:rsidRPr="00562C10" w:rsidRDefault="003238E1" w:rsidP="00FF695E">
            <w:pPr>
              <w:pStyle w:val="ListParagraph"/>
              <w:ind w:left="0"/>
              <w:jc w:val="center"/>
              <w:rPr>
                <w:sz w:val="20"/>
              </w:rPr>
            </w:pPr>
            <w:r>
              <w:rPr>
                <w:sz w:val="20"/>
              </w:rPr>
              <w:t>H</w:t>
            </w:r>
            <w:r w:rsidRPr="00562C10">
              <w:rPr>
                <w:sz w:val="20"/>
              </w:rPr>
              <w:t xml:space="preserve"> / 1</w:t>
            </w:r>
          </w:p>
        </w:tc>
        <w:tc>
          <w:tcPr>
            <w:tcW w:w="1350" w:type="dxa"/>
          </w:tcPr>
          <w:p w:rsidR="003238E1" w:rsidRPr="00562C10" w:rsidRDefault="003238E1" w:rsidP="00FF695E">
            <w:pPr>
              <w:pStyle w:val="ListParagraph"/>
              <w:ind w:left="0"/>
              <w:jc w:val="center"/>
              <w:rPr>
                <w:sz w:val="20"/>
              </w:rPr>
            </w:pPr>
            <w:r w:rsidRPr="00562C10">
              <w:rPr>
                <w:sz w:val="20"/>
              </w:rPr>
              <w:t>VFD</w:t>
            </w:r>
          </w:p>
        </w:tc>
        <w:tc>
          <w:tcPr>
            <w:tcW w:w="1620" w:type="dxa"/>
          </w:tcPr>
          <w:p w:rsidR="003238E1" w:rsidRPr="00562C10" w:rsidRDefault="003238E1" w:rsidP="00FF695E">
            <w:pPr>
              <w:pStyle w:val="ListParagraph"/>
              <w:ind w:left="0"/>
              <w:jc w:val="right"/>
              <w:rPr>
                <w:sz w:val="20"/>
              </w:rPr>
            </w:pPr>
            <w:r w:rsidRPr="00562C10">
              <w:rPr>
                <w:sz w:val="20"/>
              </w:rPr>
              <w:t>vfd</w:t>
            </w:r>
            <w:r>
              <w:rPr>
                <w:sz w:val="20"/>
              </w:rPr>
              <w:t>_H</w:t>
            </w:r>
            <w:r w:rsidRPr="00562C10">
              <w:rPr>
                <w:sz w:val="20"/>
              </w:rPr>
              <w:t>.h5</w:t>
            </w:r>
          </w:p>
        </w:tc>
        <w:tc>
          <w:tcPr>
            <w:tcW w:w="900" w:type="dxa"/>
          </w:tcPr>
          <w:p w:rsidR="003238E1" w:rsidRPr="00562C10" w:rsidRDefault="003238E1" w:rsidP="00FF695E">
            <w:pPr>
              <w:pStyle w:val="ListParagraph"/>
              <w:ind w:left="0"/>
              <w:jc w:val="right"/>
              <w:rPr>
                <w:sz w:val="20"/>
              </w:rPr>
            </w:pPr>
            <w:r>
              <w:rPr>
                <w:sz w:val="20"/>
              </w:rPr>
              <w:t>122848</w:t>
            </w:r>
          </w:p>
        </w:tc>
        <w:tc>
          <w:tcPr>
            <w:tcW w:w="1080" w:type="dxa"/>
          </w:tcPr>
          <w:p w:rsidR="003238E1" w:rsidRPr="00562C10" w:rsidRDefault="003238E1" w:rsidP="00FF695E">
            <w:pPr>
              <w:pStyle w:val="ListParagraph"/>
              <w:ind w:left="0"/>
              <w:jc w:val="right"/>
              <w:rPr>
                <w:sz w:val="20"/>
              </w:rPr>
            </w:pPr>
            <w:r>
              <w:rPr>
                <w:sz w:val="20"/>
              </w:rPr>
              <w:t>2208</w:t>
            </w:r>
          </w:p>
        </w:tc>
        <w:tc>
          <w:tcPr>
            <w:tcW w:w="900" w:type="dxa"/>
          </w:tcPr>
          <w:p w:rsidR="003238E1" w:rsidRPr="00562C10" w:rsidRDefault="003238E1" w:rsidP="00FF695E">
            <w:pPr>
              <w:pStyle w:val="ListParagraph"/>
              <w:ind w:left="0"/>
              <w:jc w:val="right"/>
              <w:rPr>
                <w:sz w:val="20"/>
              </w:rPr>
            </w:pPr>
            <w:r>
              <w:rPr>
                <w:sz w:val="20"/>
              </w:rPr>
              <w:t>120640</w:t>
            </w:r>
          </w:p>
        </w:tc>
        <w:tc>
          <w:tcPr>
            <w:tcW w:w="1170" w:type="dxa"/>
          </w:tcPr>
          <w:p w:rsidR="003238E1" w:rsidRPr="00562C10" w:rsidRDefault="003238E1" w:rsidP="00FF695E">
            <w:pPr>
              <w:pStyle w:val="ListParagraph"/>
              <w:ind w:left="0"/>
              <w:jc w:val="right"/>
              <w:rPr>
                <w:sz w:val="20"/>
              </w:rPr>
            </w:pPr>
            <w:r>
              <w:rPr>
                <w:sz w:val="20"/>
              </w:rPr>
              <w:t>0</w:t>
            </w:r>
          </w:p>
        </w:tc>
        <w:tc>
          <w:tcPr>
            <w:tcW w:w="1368" w:type="dxa"/>
          </w:tcPr>
          <w:p w:rsidR="003238E1" w:rsidRPr="00562C10" w:rsidRDefault="003238E1" w:rsidP="00FF695E">
            <w:pPr>
              <w:pStyle w:val="ListParagraph"/>
              <w:ind w:left="0"/>
              <w:jc w:val="right"/>
              <w:rPr>
                <w:sz w:val="20"/>
              </w:rPr>
            </w:pPr>
            <w:r>
              <w:rPr>
                <w:sz w:val="20"/>
              </w:rPr>
              <w:t>0</w:t>
            </w:r>
          </w:p>
        </w:tc>
      </w:tr>
    </w:tbl>
    <w:p w:rsidR="003238E1" w:rsidRDefault="003238E1" w:rsidP="003238E1">
      <w:pPr>
        <w:pStyle w:val="ListParagraph"/>
      </w:pPr>
    </w:p>
    <w:p w:rsidR="003238E1" w:rsidRDefault="003238E1" w:rsidP="00ED28D7">
      <w:r>
        <w:t>The table above shows the file space information for HDF5 files after four datasets have been added. This corresponds to the state of the files after Session 2 in Scenarios A and B.</w:t>
      </w:r>
    </w:p>
    <w:p w:rsidR="00ED28D7" w:rsidRDefault="00ED28D7" w:rsidP="00ED28D7"/>
    <w:p w:rsidR="003238E1" w:rsidRDefault="003238E1" w:rsidP="00ED28D7">
      <w:r>
        <w:t xml:space="preserve">The </w:t>
      </w:r>
      <w:r w:rsidRPr="00733DBA">
        <w:rPr>
          <w:i/>
        </w:rPr>
        <w:t>aggrvfd</w:t>
      </w:r>
      <w:r>
        <w:rPr>
          <w:i/>
        </w:rPr>
        <w:t>_G</w:t>
      </w:r>
      <w:r w:rsidRPr="00733DBA">
        <w:rPr>
          <w:i/>
        </w:rPr>
        <w:t>.h5</w:t>
      </w:r>
      <w:r>
        <w:t xml:space="preserve"> and </w:t>
      </w:r>
      <w:r w:rsidRPr="00733DBA">
        <w:rPr>
          <w:i/>
        </w:rPr>
        <w:t>vfd</w:t>
      </w:r>
      <w:r>
        <w:rPr>
          <w:i/>
        </w:rPr>
        <w:t>_H</w:t>
      </w:r>
      <w:r w:rsidRPr="00733DBA">
        <w:rPr>
          <w:i/>
        </w:rPr>
        <w:t>.h5</w:t>
      </w:r>
      <w:r>
        <w:t xml:space="preserve"> files are smaller than </w:t>
      </w:r>
      <w:r>
        <w:rPr>
          <w:i/>
        </w:rPr>
        <w:t>no_</w:t>
      </w:r>
      <w:r w:rsidRPr="00733DBA">
        <w:rPr>
          <w:i/>
        </w:rPr>
        <w:t>persist</w:t>
      </w:r>
      <w:r>
        <w:rPr>
          <w:i/>
        </w:rPr>
        <w:t>_A</w:t>
      </w:r>
      <w:r w:rsidRPr="00733DBA">
        <w:rPr>
          <w:i/>
        </w:rPr>
        <w:t>.h5</w:t>
      </w:r>
      <w:r>
        <w:t xml:space="preserve"> and </w:t>
      </w:r>
      <w:r w:rsidRPr="00733DBA">
        <w:rPr>
          <w:i/>
        </w:rPr>
        <w:t>persist</w:t>
      </w:r>
      <w:r>
        <w:rPr>
          <w:i/>
        </w:rPr>
        <w:t>_B</w:t>
      </w:r>
      <w:r w:rsidRPr="00733DBA">
        <w:rPr>
          <w:i/>
        </w:rPr>
        <w:t>.h5</w:t>
      </w:r>
      <w:r>
        <w:t xml:space="preserve">. The HDF file </w:t>
      </w:r>
      <w:r>
        <w:rPr>
          <w:i/>
        </w:rPr>
        <w:t>v</w:t>
      </w:r>
      <w:r w:rsidRPr="00733DBA">
        <w:rPr>
          <w:i/>
        </w:rPr>
        <w:t>fd</w:t>
      </w:r>
      <w:r>
        <w:rPr>
          <w:i/>
        </w:rPr>
        <w:t>_H</w:t>
      </w:r>
      <w:r w:rsidRPr="00733DBA">
        <w:rPr>
          <w:i/>
        </w:rPr>
        <w:t>.h5</w:t>
      </w:r>
      <w:r>
        <w:rPr>
          <w:i/>
        </w:rPr>
        <w:t xml:space="preserve">, </w:t>
      </w:r>
      <w:r>
        <w:t xml:space="preserve">managed with the VFD strategy, has the smallest size with no tracked free space or unaccounted space. Even though the file </w:t>
      </w:r>
      <w:r w:rsidRPr="00733DBA">
        <w:rPr>
          <w:i/>
        </w:rPr>
        <w:t>aggrvfd</w:t>
      </w:r>
      <w:r>
        <w:rPr>
          <w:i/>
        </w:rPr>
        <w:t>_G</w:t>
      </w:r>
      <w:r w:rsidRPr="00733DBA">
        <w:rPr>
          <w:i/>
        </w:rPr>
        <w:t>.h5</w:t>
      </w:r>
      <w:r>
        <w:t xml:space="preserve"> has less saving in file space than </w:t>
      </w:r>
      <w:r w:rsidRPr="00733DBA">
        <w:rPr>
          <w:i/>
        </w:rPr>
        <w:t>vfd</w:t>
      </w:r>
      <w:r>
        <w:rPr>
          <w:i/>
        </w:rPr>
        <w:t>_H</w:t>
      </w:r>
      <w:r w:rsidRPr="00733DBA">
        <w:rPr>
          <w:i/>
        </w:rPr>
        <w:t>.h5</w:t>
      </w:r>
      <w:r>
        <w:t xml:space="preserve">, it will have the benefit of better I/O performance due to the use of aggregators for servicing space allocation requests. Metadata in </w:t>
      </w:r>
      <w:r w:rsidRPr="00733DBA">
        <w:rPr>
          <w:i/>
        </w:rPr>
        <w:t>aggrvfd</w:t>
      </w:r>
      <w:r>
        <w:rPr>
          <w:i/>
        </w:rPr>
        <w:t>_G</w:t>
      </w:r>
      <w:r w:rsidRPr="00733DBA">
        <w:rPr>
          <w:i/>
        </w:rPr>
        <w:t>.h5</w:t>
      </w:r>
      <w:r>
        <w:t xml:space="preserve"> will also tend to be more concentrated in contiguous blocks than in </w:t>
      </w:r>
      <w:r w:rsidRPr="00733DBA">
        <w:rPr>
          <w:i/>
        </w:rPr>
        <w:t>vfd</w:t>
      </w:r>
      <w:r>
        <w:rPr>
          <w:i/>
        </w:rPr>
        <w:t>_H</w:t>
      </w:r>
      <w:r w:rsidRPr="00733DBA">
        <w:rPr>
          <w:i/>
        </w:rPr>
        <w:t>.h5</w:t>
      </w:r>
      <w:r>
        <w:t>.</w:t>
      </w:r>
    </w:p>
    <w:p w:rsidR="00ED28D7" w:rsidRPr="00703AEE" w:rsidRDefault="00ED28D7" w:rsidP="00ED28D7"/>
    <w:p w:rsidR="003238E1" w:rsidRDefault="003238E1" w:rsidP="00ED28D7">
      <w:r>
        <w:t xml:space="preserve">The section </w:t>
      </w:r>
      <w:commentRangeStart w:id="96"/>
      <w:r w:rsidRPr="006B5A52">
        <w:rPr>
          <w:i/>
        </w:rPr>
        <w:t xml:space="preserve">Performance Report for </w:t>
      </w:r>
      <w:r>
        <w:rPr>
          <w:i/>
        </w:rPr>
        <w:t>File Space Management</w:t>
      </w:r>
      <w:commentRangeEnd w:id="96"/>
      <w:r>
        <w:rPr>
          <w:rStyle w:val="CommentReference"/>
          <w:vanish/>
        </w:rPr>
        <w:commentReference w:id="96"/>
      </w:r>
      <w:r>
        <w:rPr>
          <w:i/>
        </w:rPr>
        <w:t xml:space="preserve"> </w:t>
      </w:r>
      <w:r>
        <w:t>provides</w:t>
      </w:r>
      <w:r w:rsidRPr="00733DBA">
        <w:t xml:space="preserve"> more</w:t>
      </w:r>
      <w:r>
        <w:t xml:space="preserve"> information about selecting file space management strategies to optimize access performance. </w:t>
      </w:r>
    </w:p>
    <w:p w:rsidR="003238E1" w:rsidRDefault="003238E1" w:rsidP="00ED28D7"/>
    <w:p w:rsidR="003238E1" w:rsidRDefault="003238E1" w:rsidP="00ED28D7"/>
    <w:p w:rsidR="003238E1" w:rsidRDefault="003238E1" w:rsidP="00ED28D7"/>
    <w:p w:rsidR="003238E1" w:rsidRDefault="003238E1" w:rsidP="00ED28D7"/>
    <w:p w:rsidR="003238E1" w:rsidRDefault="003238E1" w:rsidP="00ED28D7">
      <w:pPr>
        <w:rPr>
          <w:sz w:val="24"/>
          <w:szCs w:val="24"/>
        </w:rPr>
      </w:pPr>
    </w:p>
    <w:sectPr w:rsidR="003238E1" w:rsidSect="005A0F21">
      <w:headerReference w:type="first" r:id="rId22"/>
      <w:type w:val="continuous"/>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vans, Mark" w:date="2012-04-04T08:42:00Z" w:initials="MEE">
    <w:p w:rsidR="007E6149" w:rsidRDefault="007E6149">
      <w:pPr>
        <w:pStyle w:val="CommentText"/>
      </w:pPr>
      <w:r>
        <w:rPr>
          <w:rStyle w:val="CommentReference"/>
        </w:rPr>
        <w:annotationRef/>
      </w:r>
      <w:r>
        <w:t>After the first version, change Introduced to Updated.</w:t>
      </w:r>
    </w:p>
    <w:p w:rsidR="004B75B9" w:rsidRDefault="004B75B9" w:rsidP="004B75B9"/>
    <w:p w:rsidR="004B75B9" w:rsidRDefault="004B75B9" w:rsidP="004B75B9">
      <w:pPr>
        <w:pStyle w:val="CommentText"/>
      </w:pPr>
      <w:r>
        <w:t>MEE, 4.2.2012, This comment can be deleted when editing is done.</w:t>
      </w:r>
    </w:p>
  </w:comment>
  <w:comment w:id="1" w:author="Evans, Mark" w:date="2012-04-02T14:46:00Z" w:initials="MEE">
    <w:p w:rsidR="003238E1" w:rsidRDefault="003238E1" w:rsidP="003238E1">
      <w:r>
        <w:rPr>
          <w:rStyle w:val="CommentReference"/>
        </w:rPr>
        <w:annotationRef/>
      </w:r>
      <w:r>
        <w:t xml:space="preserve">This is the copyright page from CopyingCommittedDatatypesWithH5Ocopy_120326.docx. </w:t>
      </w:r>
    </w:p>
    <w:p w:rsidR="003238E1" w:rsidRDefault="003238E1" w:rsidP="003238E1"/>
    <w:p w:rsidR="003238E1" w:rsidRDefault="003238E1" w:rsidP="003238E1">
      <w:r>
        <w:t>MEE, 4.2.2012, This comment can be deleted when editing is done.</w:t>
      </w:r>
    </w:p>
  </w:comment>
  <w:comment w:id="3" w:author="Ruth Aydt" w:date="2012-04-02T15:03:00Z" w:initials="RA">
    <w:p w:rsidR="003238E1" w:rsidRDefault="003238E1" w:rsidP="003238E1">
      <w:pPr>
        <w:pStyle w:val="CommentText"/>
      </w:pPr>
      <w:r>
        <w:rPr>
          <w:rStyle w:val="CommentReference"/>
        </w:rPr>
        <w:annotationRef/>
      </w:r>
      <w:r>
        <w:t xml:space="preserve">I (currently) think this is true. Confirm after doc &amp; </w:t>
      </w:r>
      <w:proofErr w:type="spellStart"/>
      <w:r>
        <w:t>perf</w:t>
      </w:r>
      <w:proofErr w:type="spellEnd"/>
      <w:r>
        <w:t xml:space="preserve"> tests done.</w:t>
      </w:r>
    </w:p>
    <w:p w:rsidR="00D078DA" w:rsidRDefault="00D078DA" w:rsidP="003238E1">
      <w:pPr>
        <w:pStyle w:val="CommentText"/>
      </w:pPr>
    </w:p>
    <w:p w:rsidR="00D078DA" w:rsidRDefault="00D078DA" w:rsidP="003238E1">
      <w:pPr>
        <w:pStyle w:val="CommentText"/>
      </w:pPr>
      <w:r>
        <w:t>4.2.2012, MEE: delete this comment after doc editing has been completed.</w:t>
      </w:r>
    </w:p>
  </w:comment>
  <w:comment w:id="4" w:author="Quincey Koziol" w:date="2012-04-02T15:03:00Z" w:initials="QAK">
    <w:p w:rsidR="003238E1" w:rsidRDefault="003238E1" w:rsidP="003238E1">
      <w:pPr>
        <w:pStyle w:val="CommentText"/>
      </w:pPr>
      <w:r>
        <w:rPr>
          <w:rStyle w:val="CommentReference"/>
        </w:rPr>
        <w:annotationRef/>
      </w:r>
      <w:r>
        <w:t xml:space="preserve">Yes, I agree with this (and </w:t>
      </w:r>
      <w:proofErr w:type="spellStart"/>
      <w:r>
        <w:t>Vailin’s</w:t>
      </w:r>
      <w:proofErr w:type="spellEnd"/>
      <w:r>
        <w:t xml:space="preserve"> benchmarks should show this).</w:t>
      </w:r>
    </w:p>
    <w:p w:rsidR="00D078DA" w:rsidRDefault="00D078DA" w:rsidP="003238E1">
      <w:pPr>
        <w:pStyle w:val="CommentText"/>
      </w:pPr>
    </w:p>
    <w:p w:rsidR="00D078DA" w:rsidRDefault="00D078DA" w:rsidP="003238E1">
      <w:pPr>
        <w:pStyle w:val="CommentText"/>
      </w:pPr>
      <w:r>
        <w:t>4.2.2012, MEE: delete this comment after doc editing has been completed.</w:t>
      </w:r>
    </w:p>
  </w:comment>
  <w:comment w:id="6" w:author="Evans, Mark" w:date="2012-04-02T15:44:00Z" w:initials="MEE">
    <w:p w:rsidR="00A64CCE" w:rsidRDefault="00A64CCE">
      <w:pPr>
        <w:pStyle w:val="CommentText"/>
      </w:pPr>
      <w:r>
        <w:rPr>
          <w:rStyle w:val="CommentReference"/>
        </w:rPr>
        <w:annotationRef/>
      </w:r>
      <w:r>
        <w:t>4.2.2012, perhaps put this section at the beginning of chapter 2.</w:t>
      </w:r>
    </w:p>
  </w:comment>
  <w:comment w:id="8" w:author=" Mike Folk" w:date="2012-04-02T14:56:00Z" w:initials="MF">
    <w:p w:rsidR="003238E1" w:rsidRDefault="003238E1" w:rsidP="003238E1">
      <w:pPr>
        <w:pStyle w:val="CommentText"/>
      </w:pPr>
      <w:r>
        <w:rPr>
          <w:rStyle w:val="CommentReference"/>
        </w:rPr>
        <w:annotationRef/>
      </w:r>
      <w:r>
        <w:t xml:space="preserve">A short section describing the different strategies would be helpful here. </w:t>
      </w:r>
    </w:p>
    <w:p w:rsidR="003238E1" w:rsidRDefault="003238E1" w:rsidP="003238E1">
      <w:pPr>
        <w:pStyle w:val="CommentText"/>
      </w:pPr>
    </w:p>
    <w:p w:rsidR="003238E1" w:rsidRDefault="003238E1" w:rsidP="003238E1">
      <w:pPr>
        <w:pStyle w:val="CommentText"/>
      </w:pPr>
      <w:r>
        <w:t>It would also be nice to have a section describing briefly the concepts that are described in the subsequent scenarios. Things like “session”, “tracked space” and “unaccounted space.” May not work because it may have to be too detailed. Pictures would help, maybe.</w:t>
      </w:r>
    </w:p>
    <w:p w:rsidR="003238E1" w:rsidRDefault="003238E1" w:rsidP="003238E1">
      <w:pPr>
        <w:pStyle w:val="CommentText"/>
      </w:pPr>
    </w:p>
    <w:p w:rsidR="003238E1" w:rsidRDefault="003238E1" w:rsidP="003238E1">
      <w:pPr>
        <w:pStyle w:val="CommentText"/>
      </w:pPr>
      <w:r>
        <w:t>Also maybe have a section describing file space management that occurs during a session vs. what occurs outside of a session. Just a synopsis, so they have a sense of what’s possible during those times.</w:t>
      </w:r>
    </w:p>
  </w:comment>
  <w:comment w:id="9" w:author="Quincey Koziol" w:date="2012-04-02T14:49:00Z" w:initials="QAK">
    <w:p w:rsidR="003238E1" w:rsidRDefault="003238E1" w:rsidP="003238E1">
      <w:pPr>
        <w:pStyle w:val="CommentText"/>
      </w:pPr>
      <w:r>
        <w:rPr>
          <w:rStyle w:val="CommentReference"/>
        </w:rPr>
        <w:annotationRef/>
      </w:r>
      <w:r>
        <w:t>Yes, I agree with Mike, it would be good to define these terms.</w:t>
      </w:r>
    </w:p>
  </w:comment>
  <w:comment w:id="11" w:author=" Mike Folk" w:date="2012-04-02T14:49:00Z" w:initials="MF">
    <w:p w:rsidR="003238E1" w:rsidRDefault="003238E1" w:rsidP="003238E1">
      <w:pPr>
        <w:pStyle w:val="CommentText"/>
      </w:pPr>
      <w:r>
        <w:rPr>
          <w:rStyle w:val="CommentReference"/>
        </w:rPr>
        <w:annotationRef/>
      </w:r>
      <w:r>
        <w:t xml:space="preserve"> I think you’re packing too much information into this pair of scenarios. Recommend much shorter scenarios initially, in which you, for instance, create and replace just one dataset. Feels like too much information in one example. Other scenarios can then introduce the other ideas without so much verbiage per example.</w:t>
      </w:r>
    </w:p>
  </w:comment>
  <w:comment w:id="14" w:author="Ruth Aydt" w:date="2012-04-02T14:57:00Z" w:initials="RA">
    <w:p w:rsidR="003238E1" w:rsidRDefault="003238E1" w:rsidP="003238E1">
      <w:pPr>
        <w:pStyle w:val="CommentText"/>
      </w:pPr>
      <w:r>
        <w:rPr>
          <w:rStyle w:val="CommentReference"/>
        </w:rPr>
        <w:annotationRef/>
      </w:r>
      <w:r>
        <w:t>I use the notion of a “session” as the time between when a file is opened and closed. This concept is important in discussing the file space management strategies &amp; their related free space tracking behavior. Wanted some consistent way to discuss these things. Curious to know if this is clear to other readers.</w:t>
      </w:r>
    </w:p>
  </w:comment>
  <w:comment w:id="13" w:author=" Mike Folk" w:date="2012-04-02T14:49:00Z" w:initials="MF">
    <w:p w:rsidR="003238E1" w:rsidRDefault="003238E1" w:rsidP="003238E1">
      <w:pPr>
        <w:pStyle w:val="CommentText"/>
      </w:pPr>
      <w:r>
        <w:rPr>
          <w:rStyle w:val="CommentReference"/>
        </w:rPr>
        <w:annotationRef/>
      </w:r>
      <w:r>
        <w:t>“Session” is clear to me. However, it might be useful to describe this concept in a separate section, prior to these scenarios, and in the process define the term.</w:t>
      </w:r>
    </w:p>
  </w:comment>
  <w:comment w:id="15" w:author="Ruth Aydt" w:date="2012-04-02T15:30:00Z" w:initials="RA">
    <w:p w:rsidR="003238E1" w:rsidRDefault="003238E1" w:rsidP="003238E1">
      <w:pPr>
        <w:pStyle w:val="CommentText"/>
      </w:pPr>
      <w:r>
        <w:rPr>
          <w:rStyle w:val="CommentReference"/>
        </w:rPr>
        <w:annotationRef/>
      </w:r>
      <w:r>
        <w:t xml:space="preserve">I changed this from </w:t>
      </w:r>
      <w:proofErr w:type="spellStart"/>
      <w:r>
        <w:t>not_persist.h</w:t>
      </w:r>
      <w:proofErr w:type="spellEnd"/>
      <w:proofErr w:type="gramStart"/>
      <w:r>
        <w:t>;  not</w:t>
      </w:r>
      <w:proofErr w:type="gramEnd"/>
      <w:r>
        <w:t>_persistant.h5 would be okay too, but “</w:t>
      </w:r>
      <w:proofErr w:type="spellStart"/>
      <w:r>
        <w:t>not_persist</w:t>
      </w:r>
      <w:proofErr w:type="spellEnd"/>
      <w:r>
        <w:t xml:space="preserve">” seems odd to me. I went with </w:t>
      </w:r>
      <w:proofErr w:type="spellStart"/>
      <w:r>
        <w:t>no_persist</w:t>
      </w:r>
      <w:proofErr w:type="spellEnd"/>
      <w:r>
        <w:t xml:space="preserve"> because it was shorter</w:t>
      </w:r>
    </w:p>
    <w:p w:rsidR="00966EBB" w:rsidRDefault="00966EBB" w:rsidP="003238E1">
      <w:pPr>
        <w:pStyle w:val="CommentText"/>
      </w:pPr>
    </w:p>
    <w:p w:rsidR="00966EBB" w:rsidRDefault="00966EBB" w:rsidP="003238E1">
      <w:pPr>
        <w:pStyle w:val="CommentText"/>
      </w:pPr>
      <w:r>
        <w:t>4.2.2012, MEE: this comment can be deleted after I complete doc editing.</w:t>
      </w:r>
    </w:p>
  </w:comment>
  <w:comment w:id="18" w:author="Frank Baker" w:date="2012-04-02T14:57:00Z" w:initials="FMB">
    <w:p w:rsidR="003238E1" w:rsidRDefault="003238E1" w:rsidP="003238E1">
      <w:pPr>
        <w:pStyle w:val="CommentText"/>
      </w:pPr>
      <w:r>
        <w:rPr>
          <w:rStyle w:val="CommentReference"/>
        </w:rPr>
        <w:annotationRef/>
      </w:r>
      <w:r>
        <w:t>Suggest specifying the non-default strategy that is used. Only one strategy will produce the behavior described in this scenario. For simplicity, the strategy used could be identified and briefly discussed in a second paragraph of one or two sentences. (Though my proposed text here is clumsier than I would like.)</w:t>
      </w:r>
    </w:p>
  </w:comment>
  <w:comment w:id="16" w:author="Frank Baker" w:date="2012-04-02T14:49:00Z" w:initials="FMB">
    <w:p w:rsidR="003238E1" w:rsidRDefault="003238E1" w:rsidP="003238E1">
      <w:pPr>
        <w:pStyle w:val="CommentText"/>
      </w:pPr>
      <w:r>
        <w:rPr>
          <w:rStyle w:val="CommentReference"/>
        </w:rPr>
        <w:annotationRef/>
      </w:r>
      <w:r>
        <w:t>See related comment on page 4.</w:t>
      </w:r>
    </w:p>
  </w:comment>
  <w:comment w:id="17" w:author=" Mike Folk" w:date="2012-04-02T14:49:00Z" w:initials="MF">
    <w:p w:rsidR="003238E1" w:rsidRDefault="003238E1" w:rsidP="003238E1">
      <w:pPr>
        <w:pStyle w:val="CommentText"/>
      </w:pPr>
      <w:r>
        <w:rPr>
          <w:rStyle w:val="CommentReference"/>
        </w:rPr>
        <w:annotationRef/>
      </w:r>
      <w:r>
        <w:t>Suggest removing parenthetic remark. Not needed for understanding.</w:t>
      </w:r>
    </w:p>
  </w:comment>
  <w:comment w:id="19" w:author=" Mike Folk" w:date="2012-04-02T14:49:00Z" w:initials="MF">
    <w:p w:rsidR="003238E1" w:rsidRDefault="003238E1" w:rsidP="003238E1">
      <w:pPr>
        <w:pStyle w:val="CommentText"/>
      </w:pPr>
      <w:r>
        <w:rPr>
          <w:rStyle w:val="CommentReference"/>
        </w:rPr>
        <w:annotationRef/>
      </w:r>
      <w:r>
        <w:t>Suggest new wording to shorten and make similar to subsequent text. Suggest similar revisions for other utility calls.</w:t>
      </w:r>
    </w:p>
  </w:comment>
  <w:comment w:id="20" w:author="Ruth Aydt" w:date="2012-04-02T14:49:00Z" w:initials="RA">
    <w:p w:rsidR="003238E1" w:rsidRDefault="003238E1" w:rsidP="003238E1">
      <w:pPr>
        <w:pStyle w:val="CommentText"/>
      </w:pPr>
      <w:r>
        <w:rPr>
          <w:rStyle w:val="CommentReference"/>
        </w:rPr>
        <w:annotationRef/>
      </w:r>
      <w:r>
        <w:t>Think we may want to show strategy here too.</w:t>
      </w:r>
    </w:p>
  </w:comment>
  <w:comment w:id="21" w:author="Frank Baker" w:date="2012-04-02T14:49:00Z" w:initials="FMB">
    <w:p w:rsidR="003238E1" w:rsidRDefault="003238E1" w:rsidP="003238E1">
      <w:pPr>
        <w:pStyle w:val="CommentText"/>
      </w:pPr>
      <w:r>
        <w:rPr>
          <w:rStyle w:val="CommentReference"/>
        </w:rPr>
        <w:annotationRef/>
      </w:r>
      <w:r>
        <w:t>Or list the strategy *if* one was explicitly set?  That is, list the strategy only when the application is not relying on HDF5 defaults.</w:t>
      </w:r>
    </w:p>
  </w:comment>
  <w:comment w:id="22" w:author="Ruth Aydt" w:date="2012-04-02T14:57:00Z" w:initials="RA">
    <w:p w:rsidR="003238E1" w:rsidRDefault="003238E1" w:rsidP="003238E1">
      <w:pPr>
        <w:pStyle w:val="CommentText"/>
      </w:pPr>
      <w:r>
        <w:rPr>
          <w:rStyle w:val="CommentReference"/>
        </w:rPr>
        <w:annotationRef/>
      </w:r>
      <w:r>
        <w:t xml:space="preserve">I changed this from “storage” – I think use of file space here makes it more consistent throughout. </w:t>
      </w:r>
      <w:proofErr w:type="gramStart"/>
      <w:r>
        <w:t>h5stat</w:t>
      </w:r>
      <w:proofErr w:type="gramEnd"/>
      <w:r>
        <w:t xml:space="preserve"> output will need to be updated.</w:t>
      </w:r>
    </w:p>
    <w:p w:rsidR="003238E1" w:rsidRDefault="003238E1" w:rsidP="003238E1">
      <w:pPr>
        <w:pStyle w:val="CommentText"/>
      </w:pPr>
    </w:p>
    <w:p w:rsidR="003238E1" w:rsidRDefault="003238E1" w:rsidP="003238E1">
      <w:pPr>
        <w:pStyle w:val="CommentText"/>
      </w:pPr>
      <w:r>
        <w:t>MEE, 4.2.2012. I confirmed that the output from h5stat uses file space instead of storage. This comment can be deleted after editing has been completed.</w:t>
      </w:r>
    </w:p>
  </w:comment>
  <w:comment w:id="28" w:author=" Mike Folk" w:date="2012-04-02T14:49:00Z" w:initials="MF">
    <w:p w:rsidR="003238E1" w:rsidRDefault="003238E1" w:rsidP="003238E1">
      <w:pPr>
        <w:pStyle w:val="CommentText"/>
      </w:pPr>
      <w:r>
        <w:rPr>
          <w:rStyle w:val="CommentReference"/>
        </w:rPr>
        <w:annotationRef/>
      </w:r>
      <w:r>
        <w:t xml:space="preserve">If possible, it would be better to give it a name than to give the flag. </w:t>
      </w:r>
    </w:p>
    <w:p w:rsidR="003238E1" w:rsidRDefault="003238E1" w:rsidP="003238E1">
      <w:pPr>
        <w:pStyle w:val="CommentText"/>
      </w:pPr>
    </w:p>
    <w:p w:rsidR="003238E1" w:rsidRDefault="003238E1" w:rsidP="003238E1">
      <w:pPr>
        <w:pStyle w:val="CommentText"/>
      </w:pPr>
      <w:r>
        <w:t>Tells them what this option is supposed to do.</w:t>
      </w:r>
    </w:p>
  </w:comment>
  <w:comment w:id="27" w:author="Frank Baker" w:date="2012-04-02T14:57:00Z" w:initials="FMB">
    <w:p w:rsidR="003238E1" w:rsidRDefault="003238E1" w:rsidP="003238E1">
      <w:pPr>
        <w:pStyle w:val="CommentText"/>
      </w:pPr>
      <w:r>
        <w:rPr>
          <w:rStyle w:val="CommentReference"/>
        </w:rPr>
        <w:annotationRef/>
      </w:r>
      <w:r>
        <w:t>Suggest specifying the non-default strategy that is used. Only one strategy will produce the behavior described in this scenario. For simplicity, the strategy used could be identified and briefly discussed in a second paragraph of one or two sentences. (Though my proposed text here is clumsier than I would like.)</w:t>
      </w:r>
    </w:p>
  </w:comment>
  <w:comment w:id="29" w:author="Quincey Koziol" w:date="2012-04-02T14:49:00Z" w:initials="QAK">
    <w:p w:rsidR="003238E1" w:rsidRDefault="003238E1" w:rsidP="003238E1">
      <w:pPr>
        <w:pStyle w:val="CommentText"/>
      </w:pPr>
      <w:r>
        <w:rPr>
          <w:rStyle w:val="CommentReference"/>
        </w:rPr>
        <w:annotationRef/>
      </w:r>
      <w:r>
        <w:t>Is the output from h5dump and h5stat –S the same as after session 1 in scenario A?  (I think so for h5dump and I think that h5stat would be different, but we should at least mention it if both are the same)</w:t>
      </w:r>
    </w:p>
  </w:comment>
  <w:comment w:id="31" w:author="Ruth Aydt" w:date="2012-04-02T14:49:00Z" w:initials="RA">
    <w:p w:rsidR="003238E1" w:rsidRDefault="003238E1" w:rsidP="003238E1">
      <w:pPr>
        <w:pStyle w:val="CommentText"/>
      </w:pPr>
      <w:r>
        <w:rPr>
          <w:rStyle w:val="CommentReference"/>
        </w:rPr>
        <w:annotationRef/>
      </w:r>
      <w:proofErr w:type="gramStart"/>
      <w:r>
        <w:t>should</w:t>
      </w:r>
      <w:proofErr w:type="gramEnd"/>
      <w:r>
        <w:t xml:space="preserve"> we also show thresholds? (</w:t>
      </w:r>
      <w:proofErr w:type="gramStart"/>
      <w:r>
        <w:t>and</w:t>
      </w:r>
      <w:proofErr w:type="gramEnd"/>
      <w:r>
        <w:t xml:space="preserve"> strategy?)</w:t>
      </w:r>
    </w:p>
    <w:p w:rsidR="003238E1" w:rsidRDefault="003238E1" w:rsidP="003238E1">
      <w:pPr>
        <w:pStyle w:val="CommentText"/>
      </w:pPr>
    </w:p>
    <w:p w:rsidR="003238E1" w:rsidRDefault="003238E1" w:rsidP="003238E1">
      <w:pPr>
        <w:pStyle w:val="CommentText"/>
      </w:pPr>
      <w:r>
        <w:t>MEE, 4.2.2012. This comment can be deleted after editing has been completed.</w:t>
      </w:r>
    </w:p>
  </w:comment>
  <w:comment w:id="32" w:author="Quincey Koziol" w:date="2012-04-02T14:49:00Z" w:initials="QAK">
    <w:p w:rsidR="003238E1" w:rsidRDefault="003238E1" w:rsidP="003238E1">
      <w:pPr>
        <w:pStyle w:val="CommentText"/>
      </w:pPr>
      <w:r>
        <w:rPr>
          <w:rStyle w:val="CommentReference"/>
        </w:rPr>
        <w:annotationRef/>
      </w:r>
      <w:r>
        <w:t>No, that’s not the purpose of h5stat.</w:t>
      </w:r>
    </w:p>
    <w:p w:rsidR="003238E1" w:rsidRDefault="003238E1" w:rsidP="003238E1">
      <w:pPr>
        <w:pStyle w:val="CommentText"/>
      </w:pPr>
    </w:p>
    <w:p w:rsidR="003238E1" w:rsidRDefault="003238E1" w:rsidP="003238E1">
      <w:pPr>
        <w:pStyle w:val="CommentText"/>
      </w:pPr>
      <w:r>
        <w:t>MEE, 4.2.2012. This comment can be deleted after editing has been completed.</w:t>
      </w:r>
    </w:p>
  </w:comment>
  <w:comment w:id="34" w:author="Frank Baker" w:date="2012-04-02T14:57:00Z" w:initials="FMB">
    <w:p w:rsidR="003238E1" w:rsidRDefault="003238E1" w:rsidP="003238E1">
      <w:pPr>
        <w:pStyle w:val="CommentText"/>
      </w:pPr>
      <w:r>
        <w:rPr>
          <w:rStyle w:val="CommentReference"/>
        </w:rPr>
        <w:annotationRef/>
      </w:r>
      <w:r>
        <w:t>How about adding a Session 4 in both scenarios (and possibly Scenarios C through F), adding a single, relatively large dset6 (slightly smaller than the original dset2)?  The purpose would be to explicitly illustrate how the file grows by the size of [dset6 plus metadata] in Scenario 1, retaining all of the unaccounted space, but does not grow (at all or only a tiny bit?) in Scenario 2 because everything is stored in reclaimed free space. Just a thought. Yes, it’s an obvious deduction to us, but perhaps a useful illustration for those who need a bit more tutelage. This might also additionally highlight performance differences with the AGGR_VFD and VFD strategies.</w:t>
      </w:r>
    </w:p>
  </w:comment>
  <w:comment w:id="35" w:author="Quincey Koziol" w:date="2012-04-02T14:49:00Z" w:initials="QAK">
    <w:p w:rsidR="003238E1" w:rsidRDefault="003238E1" w:rsidP="003238E1">
      <w:pPr>
        <w:pStyle w:val="CommentText"/>
      </w:pPr>
      <w:r>
        <w:rPr>
          <w:rStyle w:val="CommentReference"/>
        </w:rPr>
        <w:annotationRef/>
      </w:r>
      <w:r>
        <w:t>I think this would be useful for users/readers.</w:t>
      </w:r>
    </w:p>
  </w:comment>
  <w:comment w:id="39" w:author="Ruth Aydt" w:date="2012-04-02T14:57:00Z" w:initials="RA">
    <w:p w:rsidR="003238E1" w:rsidRDefault="003238E1" w:rsidP="003238E1">
      <w:pPr>
        <w:pStyle w:val="CommentText"/>
      </w:pPr>
      <w:r>
        <w:rPr>
          <w:rStyle w:val="CommentReference"/>
        </w:rPr>
        <w:annotationRef/>
      </w:r>
      <w:r>
        <w:t>Would it be worth showing the strategy with the –S output?  I think it might, and perhaps the threshold as well (or maybe show that with –s), as it will help the user decide if they want to repack the file. Now it seems they must turn to h5dump to get that info.</w:t>
      </w:r>
    </w:p>
  </w:comment>
  <w:comment w:id="41" w:author="Evans, Mark" w:date="2012-04-04T10:59:00Z" w:initials="MEE">
    <w:p w:rsidR="00980A1E" w:rsidRDefault="00980A1E">
      <w:pPr>
        <w:pStyle w:val="CommentText"/>
      </w:pPr>
      <w:r>
        <w:rPr>
          <w:rStyle w:val="CommentReference"/>
        </w:rPr>
        <w:annotationRef/>
      </w:r>
      <w:r>
        <w:t>4.4.2012, I don’t think we need this sentence. It can be deleted at the end of editing.</w:t>
      </w:r>
    </w:p>
  </w:comment>
  <w:comment w:id="42" w:author="Evans, Mark" w:date="2012-04-04T11:03:00Z" w:initials="MEE">
    <w:p w:rsidR="00980A1E" w:rsidRDefault="00980A1E">
      <w:pPr>
        <w:pStyle w:val="CommentText"/>
      </w:pPr>
      <w:r>
        <w:rPr>
          <w:rStyle w:val="CommentReference"/>
        </w:rPr>
        <w:annotationRef/>
      </w:r>
      <w:r>
        <w:t>4.4.2012, is this paragraph redundant? Has it been said earlier in the doc?</w:t>
      </w:r>
    </w:p>
  </w:comment>
  <w:comment w:id="45" w:author="Ruth Aydt" w:date="2012-04-03T10:17:00Z" w:initials="RA">
    <w:p w:rsidR="003238E1" w:rsidRDefault="003238E1" w:rsidP="003238E1">
      <w:pPr>
        <w:pStyle w:val="CommentText"/>
      </w:pPr>
      <w:r>
        <w:rPr>
          <w:rStyle w:val="CommentReference"/>
        </w:rPr>
        <w:annotationRef/>
      </w:r>
      <w:r>
        <w:t>Trying to consistently talk about ‘allocating file space’, because sometimes the space is allocated from bytes that are already in the file (free space for example).</w:t>
      </w:r>
    </w:p>
    <w:p w:rsidR="006B4C79" w:rsidRDefault="006B4C79" w:rsidP="003238E1">
      <w:pPr>
        <w:pStyle w:val="CommentText"/>
      </w:pPr>
    </w:p>
    <w:p w:rsidR="006B4C79" w:rsidRDefault="006B4C79" w:rsidP="003238E1">
      <w:pPr>
        <w:pStyle w:val="CommentText"/>
      </w:pPr>
      <w:r>
        <w:t>4.3.2012, MEE: Delete this comment after editing is complete.</w:t>
      </w:r>
    </w:p>
  </w:comment>
  <w:comment w:id="46" w:author="Ruth Aydt" w:date="2012-04-03T10:08:00Z" w:initials="RA">
    <w:p w:rsidR="006B4C79" w:rsidRDefault="003238E1" w:rsidP="003238E1">
      <w:pPr>
        <w:pStyle w:val="CommentText"/>
      </w:pPr>
      <w:r>
        <w:rPr>
          <w:rStyle w:val="CommentReference"/>
        </w:rPr>
        <w:annotationRef/>
      </w:r>
      <w:r>
        <w:t>Decided to say managers here, since there are multiple. Think we can say this without going into detail.</w:t>
      </w:r>
      <w:r w:rsidR="006B4C79">
        <w:t xml:space="preserve"> </w:t>
      </w:r>
    </w:p>
    <w:p w:rsidR="006B4C79" w:rsidRDefault="006B4C79" w:rsidP="003238E1">
      <w:pPr>
        <w:pStyle w:val="CommentText"/>
      </w:pPr>
    </w:p>
    <w:p w:rsidR="003238E1" w:rsidRDefault="006B4C79" w:rsidP="003238E1">
      <w:pPr>
        <w:pStyle w:val="CommentText"/>
      </w:pPr>
      <w:r>
        <w:t>4.3.2012, MEE: I made Manager singular. Delete this comment after editing is complete.</w:t>
      </w:r>
    </w:p>
  </w:comment>
  <w:comment w:id="47" w:author="Quincey Koziol" w:date="2012-04-03T10:08:00Z" w:initials="QAK">
    <w:p w:rsidR="003238E1" w:rsidRDefault="003238E1" w:rsidP="003238E1">
      <w:pPr>
        <w:pStyle w:val="CommentText"/>
      </w:pPr>
      <w:r>
        <w:rPr>
          <w:rStyle w:val="CommentReference"/>
        </w:rPr>
        <w:annotationRef/>
      </w:r>
      <w:r>
        <w:t>Hmm, I think there is really only one, unless you mean something in particular…</w:t>
      </w:r>
    </w:p>
    <w:p w:rsidR="006B4C79" w:rsidRDefault="006B4C79" w:rsidP="003238E1">
      <w:pPr>
        <w:pStyle w:val="CommentText"/>
      </w:pPr>
    </w:p>
    <w:p w:rsidR="006B4C79" w:rsidRDefault="006B4C79" w:rsidP="003238E1">
      <w:pPr>
        <w:pStyle w:val="CommentText"/>
      </w:pPr>
      <w:r>
        <w:t>4.3.2012, MEE: I made Manager singular. Delete this comment after editing is complete.</w:t>
      </w:r>
    </w:p>
  </w:comment>
  <w:comment w:id="48" w:author="Ruth Aydt" w:date="2012-04-03T10:08:00Z" w:initials="RA">
    <w:p w:rsidR="003238E1" w:rsidRDefault="003238E1" w:rsidP="003238E1">
      <w:pPr>
        <w:pStyle w:val="CommentText"/>
      </w:pPr>
      <w:r>
        <w:rPr>
          <w:rStyle w:val="CommentReference"/>
        </w:rPr>
        <w:annotationRef/>
      </w:r>
      <w:proofErr w:type="gramStart"/>
      <w:r>
        <w:t>went</w:t>
      </w:r>
      <w:proofErr w:type="gramEnd"/>
      <w:r>
        <w:t xml:space="preserve"> into this a bit more based on conversation w/ Vailin. Think it will be important later to know there are 2, and the controls related to them will affect the access patterns a strategy may be appropriate for. Hopefully this isn’t too much detail for this section of the doc.</w:t>
      </w:r>
    </w:p>
    <w:p w:rsidR="006B4C79" w:rsidRDefault="006B4C79" w:rsidP="003238E1">
      <w:pPr>
        <w:pStyle w:val="CommentText"/>
      </w:pPr>
    </w:p>
    <w:p w:rsidR="006B4C79" w:rsidRDefault="006B4C79" w:rsidP="003238E1">
      <w:pPr>
        <w:pStyle w:val="CommentText"/>
      </w:pPr>
      <w:r>
        <w:t>4.3.2012, MEE: Delete this comment after editing is complete.</w:t>
      </w:r>
    </w:p>
  </w:comment>
  <w:comment w:id="49" w:author="Ruth Aydt" w:date="2012-04-03T10:29:00Z" w:initials="RA">
    <w:p w:rsidR="003238E1" w:rsidRDefault="003238E1" w:rsidP="003238E1">
      <w:pPr>
        <w:pStyle w:val="CommentText"/>
      </w:pPr>
      <w:r>
        <w:rPr>
          <w:rStyle w:val="CommentReference"/>
        </w:rPr>
        <w:annotationRef/>
      </w:r>
      <w:proofErr w:type="gramStart"/>
      <w:r>
        <w:t>added</w:t>
      </w:r>
      <w:proofErr w:type="gramEnd"/>
      <w:r>
        <w:t xml:space="preserve"> this because it is relevant to understanding what can be lost if free space not tracked.</w:t>
      </w:r>
    </w:p>
    <w:p w:rsidR="00962809" w:rsidRDefault="00962809" w:rsidP="00962809">
      <w:pPr>
        <w:pStyle w:val="CommentText"/>
      </w:pPr>
    </w:p>
    <w:p w:rsidR="00962809" w:rsidRDefault="00962809" w:rsidP="00962809">
      <w:pPr>
        <w:pStyle w:val="CommentText"/>
      </w:pPr>
      <w:r>
        <w:t>4.3.2012, MEE: Delete this comment after editing is complete.</w:t>
      </w:r>
    </w:p>
  </w:comment>
  <w:comment w:id="54" w:author="Ruth Aydt" w:date="2012-04-02T14:51:00Z" w:initials="RA">
    <w:p w:rsidR="003238E1" w:rsidRDefault="003238E1" w:rsidP="003238E1">
      <w:pPr>
        <w:pStyle w:val="CommentText"/>
      </w:pPr>
      <w:r>
        <w:rPr>
          <w:rStyle w:val="CommentReference"/>
        </w:rPr>
        <w:annotationRef/>
      </w:r>
      <w:r>
        <w:t>Confirm</w:t>
      </w:r>
    </w:p>
  </w:comment>
  <w:comment w:id="59" w:author="Evans, Mark" w:date="2012-04-04T13:47:00Z" w:initials="MEE">
    <w:p w:rsidR="008C477F" w:rsidRDefault="008C477F">
      <w:pPr>
        <w:pStyle w:val="CommentText"/>
      </w:pPr>
      <w:r>
        <w:rPr>
          <w:rStyle w:val="CommentReference"/>
        </w:rPr>
        <w:annotationRef/>
      </w:r>
      <w:r>
        <w:t>4.4.2012, I am going back to work on chapter 2 now.</w:t>
      </w:r>
    </w:p>
  </w:comment>
  <w:comment w:id="60" w:author="Frank Baker" w:date="2012-04-02T14:51:00Z" w:initials="FMB">
    <w:p w:rsidR="003238E1" w:rsidRDefault="003238E1" w:rsidP="003238E1">
      <w:pPr>
        <w:pStyle w:val="CommentText"/>
      </w:pPr>
      <w:r>
        <w:rPr>
          <w:rStyle w:val="CommentReference"/>
        </w:rPr>
        <w:annotationRef/>
      </w:r>
      <w:r>
        <w:t>Does this discussion exist yet?</w:t>
      </w:r>
    </w:p>
  </w:comment>
  <w:comment w:id="61" w:author="Ruth Aydt" w:date="2012-04-02T14:57:00Z" w:initials="RA">
    <w:p w:rsidR="003238E1" w:rsidRDefault="003238E1" w:rsidP="003238E1">
      <w:pPr>
        <w:pStyle w:val="CommentText"/>
      </w:pPr>
      <w:r>
        <w:rPr>
          <w:rStyle w:val="CommentReference"/>
        </w:rPr>
        <w:annotationRef/>
      </w:r>
      <w:r>
        <w:t xml:space="preserve">Not thrilled w/ my phasing here either. </w:t>
      </w:r>
    </w:p>
  </w:comment>
  <w:comment w:id="62" w:author="Frank Baker" w:date="2012-04-02T14:51:00Z" w:initials="FMB">
    <w:p w:rsidR="003238E1" w:rsidRDefault="003238E1" w:rsidP="003238E1">
      <w:pPr>
        <w:pStyle w:val="CommentText"/>
      </w:pPr>
      <w:r>
        <w:rPr>
          <w:rStyle w:val="CommentReference"/>
        </w:rPr>
        <w:annotationRef/>
      </w:r>
      <w:r>
        <w:t>This will be a link in the online version of the document.</w:t>
      </w:r>
    </w:p>
  </w:comment>
  <w:comment w:id="63" w:author="Ruth Aydt" w:date="2012-04-02T14:57:00Z" w:initials="RA">
    <w:p w:rsidR="003238E1" w:rsidRDefault="003238E1" w:rsidP="003238E1">
      <w:pPr>
        <w:pStyle w:val="CommentText"/>
      </w:pPr>
      <w:r>
        <w:rPr>
          <w:rStyle w:val="CommentReference"/>
        </w:rPr>
        <w:annotationRef/>
      </w:r>
      <w:proofErr w:type="gramStart"/>
      <w:r>
        <w:t>this</w:t>
      </w:r>
      <w:proofErr w:type="gramEnd"/>
      <w:r>
        <w:t xml:space="preserve"> is confusing to me. </w:t>
      </w:r>
      <w:proofErr w:type="gramStart"/>
      <w:r>
        <w:t>if</w:t>
      </w:r>
      <w:proofErr w:type="gramEnd"/>
      <w:r>
        <w:t xml:space="preserve"> it’s a file creation property list, then it doesn’t make sense to me (because I’m not great at PLs) how it would get associated w/ a file I might open later and want to get this info about. I think it’s only in terms of FCPL that might already be around and that I want to know how it’s set – but, that’s not yet associated w/ a file. </w:t>
      </w:r>
    </w:p>
  </w:comment>
  <w:comment w:id="64" w:author="Ruth Aydt" w:date="2012-04-02T14:51:00Z" w:initials="RA">
    <w:p w:rsidR="003238E1" w:rsidRDefault="003238E1" w:rsidP="003238E1">
      <w:pPr>
        <w:pStyle w:val="CommentText"/>
      </w:pPr>
      <w:r>
        <w:rPr>
          <w:rStyle w:val="CommentReference"/>
        </w:rPr>
        <w:annotationRef/>
      </w:r>
      <w:proofErr w:type="gramStart"/>
      <w:r>
        <w:t>only</w:t>
      </w:r>
      <w:proofErr w:type="gramEnd"/>
      <w:r>
        <w:t xml:space="preserve"> the set is used to create the file… I think get should be taken out of the example, and </w:t>
      </w:r>
      <w:proofErr w:type="spellStart"/>
      <w:r>
        <w:t>dicussion</w:t>
      </w:r>
      <w:proofErr w:type="spellEnd"/>
      <w:r>
        <w:t xml:space="preserve"> in </w:t>
      </w:r>
      <w:proofErr w:type="spellStart"/>
      <w:r>
        <w:t>prev</w:t>
      </w:r>
      <w:proofErr w:type="spellEnd"/>
      <w:r>
        <w:t xml:space="preserve"> </w:t>
      </w:r>
      <w:proofErr w:type="spellStart"/>
      <w:r>
        <w:t>paragrapn</w:t>
      </w:r>
      <w:proofErr w:type="spellEnd"/>
      <w:r>
        <w:t xml:space="preserve"> moved after the example... not really relevant to the creation side and breaks the flow.</w:t>
      </w:r>
    </w:p>
  </w:comment>
  <w:comment w:id="65" w:author="Quincey Koziol" w:date="2012-04-02T14:51:00Z" w:initials="QAK">
    <w:p w:rsidR="003238E1" w:rsidRDefault="003238E1" w:rsidP="003238E1">
      <w:pPr>
        <w:pStyle w:val="CommentText"/>
      </w:pPr>
      <w:r>
        <w:rPr>
          <w:rStyle w:val="CommentReference"/>
        </w:rPr>
        <w:annotationRef/>
      </w:r>
      <w:r>
        <w:t>Yes, I agree with Ruth here (can drop the query from the example)</w:t>
      </w:r>
    </w:p>
  </w:comment>
  <w:comment w:id="66" w:author="Ruth Aydt" w:date="2012-04-02T14:57:00Z" w:initials="RA">
    <w:p w:rsidR="003238E1" w:rsidRDefault="003238E1" w:rsidP="003238E1">
      <w:pPr>
        <w:pStyle w:val="CommentText"/>
      </w:pPr>
      <w:r>
        <w:rPr>
          <w:rStyle w:val="CommentReference"/>
        </w:rPr>
        <w:annotationRef/>
      </w:r>
      <w:r>
        <w:t xml:space="preserve">This doesn’t seem very useful to me. Since I just created the file why would I need to find out info about the strategy used?  Seems more relevant if I’m opening a file (but then I can’t change the strategy anyway… can I change the threshold?). Maybe we don’t need to talk about </w:t>
      </w:r>
      <w:proofErr w:type="spellStart"/>
      <w:r>
        <w:t>get_file_space</w:t>
      </w:r>
      <w:proofErr w:type="spellEnd"/>
      <w:r>
        <w:t xml:space="preserve"> here at all, only mention that a companion get_ exists to go with the set_.</w:t>
      </w:r>
    </w:p>
  </w:comment>
  <w:comment w:id="67" w:author="Ruth Aydt" w:date="2012-04-02T14:57:00Z" w:initials="RA">
    <w:p w:rsidR="003238E1" w:rsidRDefault="003238E1" w:rsidP="003238E1">
      <w:pPr>
        <w:pStyle w:val="CommentText"/>
      </w:pPr>
      <w:r>
        <w:rPr>
          <w:rStyle w:val="CommentReference"/>
        </w:rPr>
        <w:annotationRef/>
      </w:r>
      <w:r>
        <w:t>I wonder if this should be moved into the primer section. Especially if this info isn’t provided in an updated output of h5stat. I think for sure strategy would be good there. Maybe free space threshold with –s (not –S) but I don’t know enough about what thresholds do to judge at this point.</w:t>
      </w:r>
    </w:p>
  </w:comment>
  <w:comment w:id="69" w:author="Frank Baker" w:date="2012-04-02T14:57:00Z" w:initials="FMB">
    <w:p w:rsidR="003238E1" w:rsidRDefault="003238E1" w:rsidP="003238E1">
      <w:pPr>
        <w:pStyle w:val="CommentText"/>
      </w:pPr>
      <w:r>
        <w:rPr>
          <w:rStyle w:val="CommentReference"/>
        </w:rPr>
        <w:annotationRef/>
      </w:r>
      <w:r>
        <w:t>I think I agree that this is further detail rather than a separate piece. Suggestion: Replace the section title and audience statement with a heading such as “Tuning File Space Management.”</w:t>
      </w:r>
    </w:p>
  </w:comment>
  <w:comment w:id="70" w:author="Ruth Aydt" w:date="2012-04-02T14:57:00Z" w:initials="RA">
    <w:p w:rsidR="003238E1" w:rsidRDefault="003238E1" w:rsidP="003238E1">
      <w:pPr>
        <w:pStyle w:val="CommentText"/>
      </w:pPr>
      <w:r>
        <w:rPr>
          <w:rStyle w:val="CommentReference"/>
        </w:rPr>
        <w:annotationRef/>
      </w:r>
      <w:r>
        <w:t>Ah… I’m realizing that I put a lot of what Vailin had in this section into the previous sections as I edited. Keeping it here too, as I didn’t cover it all. Will need to decide what audience it’s appropriate for. I think maybe okay sooner, and more detail here, but not a resolved question. Will see as more of the doc gets done.</w:t>
      </w:r>
    </w:p>
  </w:comment>
  <w:comment w:id="71" w:author="Ruth Aydt" w:date="2012-04-02T14:57:00Z" w:initials="RA">
    <w:p w:rsidR="003238E1" w:rsidRDefault="003238E1" w:rsidP="003238E1">
      <w:pPr>
        <w:pStyle w:val="CommentText"/>
      </w:pPr>
      <w:r>
        <w:rPr>
          <w:rStyle w:val="CommentReference"/>
        </w:rPr>
        <w:annotationRef/>
      </w:r>
      <w:r>
        <w:t>Confirm. I think with AGGR there may be a little effect if blocks are not fully used and can’t be freed. Are there any alignment issues in VFD that would cause a (small) effect there?</w:t>
      </w:r>
    </w:p>
  </w:comment>
  <w:comment w:id="74" w:author="Ruth Aydt" w:date="2012-04-02T14:57:00Z" w:initials="RA">
    <w:p w:rsidR="003238E1" w:rsidRDefault="003238E1" w:rsidP="003238E1">
      <w:pPr>
        <w:pStyle w:val="CommentText"/>
      </w:pPr>
      <w:r>
        <w:rPr>
          <w:rStyle w:val="CommentReference"/>
        </w:rPr>
        <w:annotationRef/>
      </w:r>
      <w:r>
        <w:t>Okay, decided I needed to carry the Scenario in the name. Started using persist2 here, but later things just got too hard to track.</w:t>
      </w:r>
    </w:p>
  </w:comment>
  <w:comment w:id="77" w:author="Ruth Aydt" w:date="2012-04-02T14:51:00Z" w:initials="RA">
    <w:p w:rsidR="003238E1" w:rsidRDefault="003238E1" w:rsidP="003238E1">
      <w:pPr>
        <w:pStyle w:val="CommentText"/>
      </w:pPr>
      <w:r>
        <w:rPr>
          <w:rStyle w:val="CommentReference"/>
        </w:rPr>
        <w:annotationRef/>
      </w:r>
      <w:r>
        <w:t>Hmm. this makes me wonder if we should report Amount/Percent of unaccounted space like you do for free space.</w:t>
      </w:r>
    </w:p>
  </w:comment>
  <w:comment w:id="78" w:author="Frank Baker" w:date="2012-04-02T14:51:00Z" w:initials="FMB">
    <w:p w:rsidR="003238E1" w:rsidRDefault="003238E1" w:rsidP="003238E1">
      <w:pPr>
        <w:pStyle w:val="CommentText"/>
      </w:pPr>
      <w:r>
        <w:rPr>
          <w:rStyle w:val="CommentReference"/>
        </w:rPr>
        <w:annotationRef/>
      </w:r>
      <w:r>
        <w:t>Besides strategy and threshold, what other relevant advanced tuning parameters are there?  Or am I just not seeing something?</w:t>
      </w:r>
    </w:p>
  </w:comment>
  <w:comment w:id="81" w:author="Quincey Koziol" w:date="2012-04-02T14:51:00Z" w:initials="QAK">
    <w:p w:rsidR="003238E1" w:rsidRDefault="003238E1" w:rsidP="003238E1">
      <w:pPr>
        <w:pStyle w:val="CommentText"/>
      </w:pPr>
      <w:r>
        <w:rPr>
          <w:rStyle w:val="CommentReference"/>
        </w:rPr>
        <w:annotationRef/>
      </w:r>
      <w:r>
        <w:t>This needs some discussion of the results (as for earlier scenarios in this section).</w:t>
      </w:r>
    </w:p>
  </w:comment>
  <w:comment w:id="84" w:author="Quincey Koziol" w:date="2012-04-02T14:51:00Z" w:initials="QAK">
    <w:p w:rsidR="003238E1" w:rsidRDefault="003238E1" w:rsidP="003238E1">
      <w:pPr>
        <w:pStyle w:val="CommentText"/>
      </w:pPr>
      <w:r>
        <w:rPr>
          <w:rStyle w:val="CommentReference"/>
        </w:rPr>
        <w:annotationRef/>
      </w:r>
      <w:r>
        <w:t>This needs some discussion of the results (as for earlier scenarios in this section).</w:t>
      </w:r>
    </w:p>
  </w:comment>
  <w:comment w:id="86" w:author="Frank Baker" w:date="2012-04-02T14:51:00Z" w:initials="FMB">
    <w:p w:rsidR="003238E1" w:rsidRDefault="003238E1" w:rsidP="003238E1">
      <w:pPr>
        <w:pStyle w:val="CommentText"/>
      </w:pPr>
      <w:r>
        <w:rPr>
          <w:rStyle w:val="CommentReference"/>
        </w:rPr>
        <w:annotationRef/>
      </w:r>
      <w:r>
        <w:t>The numbers in this column and in the last two columns might have more impact with the aforementioned “Session 4.”   At least, I would expect the file size and tracked space numbers to be more dramatically different for persist_B.h5.</w:t>
      </w:r>
    </w:p>
  </w:comment>
  <w:comment w:id="87" w:author="Ruth Aydt" w:date="2012-04-02T14:57:00Z" w:initials="RA">
    <w:p w:rsidR="003238E1" w:rsidRDefault="003238E1" w:rsidP="003238E1">
      <w:pPr>
        <w:pStyle w:val="CommentText"/>
      </w:pPr>
      <w:r>
        <w:rPr>
          <w:rStyle w:val="CommentReference"/>
        </w:rPr>
        <w:annotationRef/>
      </w:r>
      <w:proofErr w:type="gramStart"/>
      <w:r>
        <w:t>don’t</w:t>
      </w:r>
      <w:proofErr w:type="gramEnd"/>
      <w:r>
        <w:t xml:space="preserve"> think this is possible here because not extensible objects. Maybe a new (as yet not discussed) dset object would be extensible and then this could happen… hmm…</w:t>
      </w:r>
    </w:p>
  </w:comment>
  <w:comment w:id="88" w:author="Quincey Koziol" w:date="2012-04-02T14:51:00Z" w:initials="QAK">
    <w:p w:rsidR="003238E1" w:rsidRDefault="003238E1" w:rsidP="003238E1">
      <w:pPr>
        <w:pStyle w:val="CommentText"/>
      </w:pPr>
      <w:r>
        <w:rPr>
          <w:rStyle w:val="CommentReference"/>
        </w:rPr>
        <w:annotationRef/>
      </w:r>
      <w:r>
        <w:t>Yes, I think this would be a good idea.</w:t>
      </w:r>
    </w:p>
  </w:comment>
  <w:comment w:id="89" w:author="Ruth Aydt" w:date="2012-04-02T14:57:00Z" w:initials="RA">
    <w:p w:rsidR="003238E1" w:rsidRDefault="003238E1" w:rsidP="003238E1">
      <w:pPr>
        <w:pStyle w:val="CommentText"/>
      </w:pPr>
      <w:r>
        <w:rPr>
          <w:rStyle w:val="CommentReference"/>
        </w:rPr>
        <w:annotationRef/>
      </w:r>
      <w:r>
        <w:t>I suspect there needs to be more discussion on this (which I added). Maybe faster for large writes. Or maybe for small if AGGR. Can we say more?</w:t>
      </w:r>
    </w:p>
  </w:comment>
  <w:comment w:id="90" w:author="Quincey Koziol" w:date="2012-04-02T14:51:00Z" w:initials="QAK">
    <w:p w:rsidR="003238E1" w:rsidRDefault="003238E1" w:rsidP="003238E1">
      <w:pPr>
        <w:pStyle w:val="CommentText"/>
      </w:pPr>
      <w:r>
        <w:rPr>
          <w:rStyle w:val="CommentReference"/>
        </w:rPr>
        <w:annotationRef/>
      </w:r>
      <w:r>
        <w:t>I think an example of the results from using these two strategies over multiple sessions might be useful.</w:t>
      </w:r>
    </w:p>
  </w:comment>
  <w:comment w:id="96" w:author="Frank Baker" w:date="2012-04-02T14:51:00Z" w:initials="FMB">
    <w:p w:rsidR="003238E1" w:rsidRDefault="003238E1" w:rsidP="003238E1">
      <w:pPr>
        <w:pStyle w:val="CommentText"/>
      </w:pPr>
      <w:r>
        <w:rPr>
          <w:rStyle w:val="CommentReference"/>
        </w:rPr>
        <w:annotationRef/>
      </w:r>
      <w:r>
        <w:t>Still in development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BF0" w:rsidRDefault="00C07BF0" w:rsidP="00621809">
      <w:r>
        <w:separator/>
      </w:r>
    </w:p>
  </w:endnote>
  <w:endnote w:type="continuationSeparator" w:id="0">
    <w:p w:rsidR="00C07BF0" w:rsidRDefault="00C07BF0"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rsidR="007D6A43" w:rsidRDefault="007D6A43" w:rsidP="00621809">
            <w:pPr>
              <w:pStyle w:val="HDFFooter"/>
            </w:pPr>
            <w:r>
              <w:rPr>
                <w:noProof/>
              </w:rPr>
              <w:drawing>
                <wp:anchor distT="0" distB="0" distL="0" distR="0" simplePos="0" relativeHeight="251658240" behindDoc="0" locked="0" layoutInCell="1" allowOverlap="1" wp14:anchorId="1E108BFC" wp14:editId="7BD708C0">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DB1778">
              <w:fldChar w:fldCharType="begin"/>
            </w:r>
            <w:r w:rsidR="00DB1778">
              <w:instrText xml:space="preserve"> PAGE </w:instrText>
            </w:r>
            <w:r w:rsidR="00DB1778">
              <w:fldChar w:fldCharType="separate"/>
            </w:r>
            <w:r w:rsidR="00131541">
              <w:rPr>
                <w:noProof/>
              </w:rPr>
              <w:t>11</w:t>
            </w:r>
            <w:r w:rsidR="00DB1778">
              <w:rPr>
                <w:noProof/>
              </w:rPr>
              <w:fldChar w:fldCharType="end"/>
            </w:r>
            <w:r>
              <w:t xml:space="preserve"> of </w:t>
            </w:r>
            <w:fldSimple w:instr=" NUMPAGES  ">
              <w:r w:rsidR="00131541">
                <w:rPr>
                  <w:noProof/>
                </w:rPr>
                <w:t>22</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rsidR="00B24139" w:rsidRDefault="00B24139" w:rsidP="00621809">
            <w:pPr>
              <w:pStyle w:val="HDFFooter"/>
            </w:pPr>
            <w:r>
              <w:rPr>
                <w:noProof/>
              </w:rPr>
              <w:drawing>
                <wp:anchor distT="0" distB="0" distL="0" distR="0" simplePos="0" relativeHeight="251662336" behindDoc="0" locked="0" layoutInCell="1" allowOverlap="1" wp14:anchorId="217113BE" wp14:editId="0A0F1DB1">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131541">
              <w:rPr>
                <w:noProof/>
              </w:rPr>
              <w:t>3</w:t>
            </w:r>
            <w:r>
              <w:rPr>
                <w:noProof/>
              </w:rPr>
              <w:fldChar w:fldCharType="end"/>
            </w:r>
            <w:r>
              <w:t xml:space="preserve"> of </w:t>
            </w:r>
            <w:r w:rsidR="00C07BF0">
              <w:fldChar w:fldCharType="begin"/>
            </w:r>
            <w:r w:rsidR="00C07BF0">
              <w:instrText xml:space="preserve"> NUMPAGES  </w:instrText>
            </w:r>
            <w:r w:rsidR="00C07BF0">
              <w:fldChar w:fldCharType="separate"/>
            </w:r>
            <w:r w:rsidR="00131541">
              <w:rPr>
                <w:noProof/>
              </w:rPr>
              <w:t>22</w:t>
            </w:r>
            <w:r w:rsidR="00C07BF0">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BF0" w:rsidRDefault="00C07BF0" w:rsidP="00621809">
      <w:r>
        <w:separator/>
      </w:r>
    </w:p>
  </w:footnote>
  <w:footnote w:type="continuationSeparator" w:id="0">
    <w:p w:rsidR="00C07BF0" w:rsidRDefault="00C07BF0"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A43" w:rsidRDefault="00164139" w:rsidP="00801D68">
    <w:pPr>
      <w:pStyle w:val="THGHeader2"/>
      <w:jc w:val="right"/>
    </w:pPr>
    <w:fldSimple w:instr=" STYLEREF  &quot;Heading 1&quot;  \* MERGEFORMAT ">
      <w:r w:rsidR="00131541">
        <w:rPr>
          <w:noProof/>
        </w:rPr>
        <w:t>Basic HDF5 File Space Management ???????</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A43" w:rsidRPr="006D4EA4" w:rsidRDefault="007D6A43"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B24139"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B24139"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164139" w:rsidP="00326919">
    <w:pPr>
      <w:pStyle w:val="THGHeader2"/>
      <w:jc w:val="right"/>
    </w:pPr>
    <w:fldSimple w:instr=" STYLEREF  &quot;Heading 1&quot;  \* MERGEFORMAT ">
      <w:r w:rsidR="00401BCE">
        <w:rPr>
          <w:noProof/>
        </w:rPr>
        <w:t>Introduction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B1546EF0"/>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0CAECC6C"/>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D4A2EA2E"/>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4E0A2BC8"/>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A1A01C04"/>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04CF1DA"/>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10">
    <w:nsid w:val="15994726"/>
    <w:multiLevelType w:val="hybridMultilevel"/>
    <w:tmpl w:val="8826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1A2824"/>
    <w:multiLevelType w:val="hybridMultilevel"/>
    <w:tmpl w:val="3060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6062F5"/>
    <w:multiLevelType w:val="hybridMultilevel"/>
    <w:tmpl w:val="285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BB4CF9"/>
    <w:multiLevelType w:val="hybridMultilevel"/>
    <w:tmpl w:val="557C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2761EA"/>
    <w:multiLevelType w:val="hybridMultilevel"/>
    <w:tmpl w:val="2B78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0005EC"/>
    <w:multiLevelType w:val="hybridMultilevel"/>
    <w:tmpl w:val="B238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21">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7"/>
  </w:num>
  <w:num w:numId="4">
    <w:abstractNumId w:val="2"/>
  </w:num>
  <w:num w:numId="5">
    <w:abstractNumId w:val="1"/>
  </w:num>
  <w:num w:numId="6">
    <w:abstractNumId w:val="0"/>
  </w:num>
  <w:num w:numId="7">
    <w:abstractNumId w:val="13"/>
  </w:num>
  <w:num w:numId="8">
    <w:abstractNumId w:val="15"/>
  </w:num>
  <w:num w:numId="9">
    <w:abstractNumId w:val="14"/>
  </w:num>
  <w:num w:numId="10">
    <w:abstractNumId w:val="21"/>
  </w:num>
  <w:num w:numId="11">
    <w:abstractNumId w:val="18"/>
  </w:num>
  <w:num w:numId="12">
    <w:abstractNumId w:val="22"/>
  </w:num>
  <w:num w:numId="13">
    <w:abstractNumId w:val="12"/>
  </w:num>
  <w:num w:numId="14">
    <w:abstractNumId w:val="16"/>
  </w:num>
  <w:num w:numId="15">
    <w:abstractNumId w:val="8"/>
  </w:num>
  <w:num w:numId="16">
    <w:abstractNumId w:val="6"/>
  </w:num>
  <w:num w:numId="17">
    <w:abstractNumId w:val="5"/>
  </w:num>
  <w:num w:numId="18">
    <w:abstractNumId w:val="4"/>
  </w:num>
  <w:num w:numId="19">
    <w:abstractNumId w:val="3"/>
  </w:num>
  <w:num w:numId="20">
    <w:abstractNumId w:val="19"/>
  </w:num>
  <w:num w:numId="21">
    <w:abstractNumId w:val="17"/>
  </w:num>
  <w:num w:numId="22">
    <w:abstractNumId w:val="10"/>
  </w:num>
  <w:num w:numId="2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15CAB"/>
    <w:rsid w:val="0005140D"/>
    <w:rsid w:val="000A0CDD"/>
    <w:rsid w:val="000B4568"/>
    <w:rsid w:val="000C650D"/>
    <w:rsid w:val="000E784E"/>
    <w:rsid w:val="00110268"/>
    <w:rsid w:val="001310B9"/>
    <w:rsid w:val="00131541"/>
    <w:rsid w:val="00137C51"/>
    <w:rsid w:val="001454BD"/>
    <w:rsid w:val="0015305B"/>
    <w:rsid w:val="00156277"/>
    <w:rsid w:val="00157E5A"/>
    <w:rsid w:val="00164139"/>
    <w:rsid w:val="001657C1"/>
    <w:rsid w:val="00173C7C"/>
    <w:rsid w:val="00175226"/>
    <w:rsid w:val="001800F5"/>
    <w:rsid w:val="00186743"/>
    <w:rsid w:val="001A4737"/>
    <w:rsid w:val="001C6451"/>
    <w:rsid w:val="001E28A1"/>
    <w:rsid w:val="001E5CA0"/>
    <w:rsid w:val="00221BF6"/>
    <w:rsid w:val="00237DBA"/>
    <w:rsid w:val="002A41AC"/>
    <w:rsid w:val="002E2C16"/>
    <w:rsid w:val="003209C7"/>
    <w:rsid w:val="003238E1"/>
    <w:rsid w:val="00326919"/>
    <w:rsid w:val="00351DB1"/>
    <w:rsid w:val="003A0997"/>
    <w:rsid w:val="003B47E3"/>
    <w:rsid w:val="003C12D9"/>
    <w:rsid w:val="003C3CEE"/>
    <w:rsid w:val="003F1DD5"/>
    <w:rsid w:val="003F72C5"/>
    <w:rsid w:val="00401BCE"/>
    <w:rsid w:val="00403E27"/>
    <w:rsid w:val="00420406"/>
    <w:rsid w:val="004356B1"/>
    <w:rsid w:val="00485751"/>
    <w:rsid w:val="004B32E7"/>
    <w:rsid w:val="004B75B9"/>
    <w:rsid w:val="004C498A"/>
    <w:rsid w:val="005033AA"/>
    <w:rsid w:val="0053208B"/>
    <w:rsid w:val="0053342D"/>
    <w:rsid w:val="00537CA2"/>
    <w:rsid w:val="0055169A"/>
    <w:rsid w:val="005547B8"/>
    <w:rsid w:val="005750AC"/>
    <w:rsid w:val="00575CB8"/>
    <w:rsid w:val="00586B51"/>
    <w:rsid w:val="005A0F21"/>
    <w:rsid w:val="005D2638"/>
    <w:rsid w:val="005D3991"/>
    <w:rsid w:val="006131A1"/>
    <w:rsid w:val="00621809"/>
    <w:rsid w:val="006257DA"/>
    <w:rsid w:val="00641805"/>
    <w:rsid w:val="0066528A"/>
    <w:rsid w:val="0067121E"/>
    <w:rsid w:val="006B30F9"/>
    <w:rsid w:val="006B4C79"/>
    <w:rsid w:val="006B7A63"/>
    <w:rsid w:val="007352C9"/>
    <w:rsid w:val="007625C5"/>
    <w:rsid w:val="00771444"/>
    <w:rsid w:val="00791AB4"/>
    <w:rsid w:val="00793F1A"/>
    <w:rsid w:val="007A1E8A"/>
    <w:rsid w:val="007A7267"/>
    <w:rsid w:val="007C59DE"/>
    <w:rsid w:val="007D4032"/>
    <w:rsid w:val="007D6A43"/>
    <w:rsid w:val="007E6149"/>
    <w:rsid w:val="007E67DF"/>
    <w:rsid w:val="00801D68"/>
    <w:rsid w:val="00802B89"/>
    <w:rsid w:val="00803FC8"/>
    <w:rsid w:val="00840098"/>
    <w:rsid w:val="00850531"/>
    <w:rsid w:val="00874E7A"/>
    <w:rsid w:val="008838F3"/>
    <w:rsid w:val="008853FE"/>
    <w:rsid w:val="008B4FA6"/>
    <w:rsid w:val="008C3BEC"/>
    <w:rsid w:val="008C477F"/>
    <w:rsid w:val="008D1E44"/>
    <w:rsid w:val="008E51CB"/>
    <w:rsid w:val="008E76DC"/>
    <w:rsid w:val="00905945"/>
    <w:rsid w:val="0091533A"/>
    <w:rsid w:val="00915832"/>
    <w:rsid w:val="00931CB2"/>
    <w:rsid w:val="00962809"/>
    <w:rsid w:val="00966EBB"/>
    <w:rsid w:val="009744CB"/>
    <w:rsid w:val="00980A1E"/>
    <w:rsid w:val="009834DC"/>
    <w:rsid w:val="00990E3A"/>
    <w:rsid w:val="009A66F3"/>
    <w:rsid w:val="009B40CC"/>
    <w:rsid w:val="009E77A9"/>
    <w:rsid w:val="00A104D0"/>
    <w:rsid w:val="00A13E79"/>
    <w:rsid w:val="00A14305"/>
    <w:rsid w:val="00A14DE9"/>
    <w:rsid w:val="00A15271"/>
    <w:rsid w:val="00A230DD"/>
    <w:rsid w:val="00A24834"/>
    <w:rsid w:val="00A25ED1"/>
    <w:rsid w:val="00A64CCE"/>
    <w:rsid w:val="00A9131E"/>
    <w:rsid w:val="00AB5454"/>
    <w:rsid w:val="00B044EC"/>
    <w:rsid w:val="00B04E61"/>
    <w:rsid w:val="00B20A18"/>
    <w:rsid w:val="00B24139"/>
    <w:rsid w:val="00B2437E"/>
    <w:rsid w:val="00B64A9F"/>
    <w:rsid w:val="00B64C13"/>
    <w:rsid w:val="00B8194A"/>
    <w:rsid w:val="00B84E13"/>
    <w:rsid w:val="00BB55EE"/>
    <w:rsid w:val="00BC419D"/>
    <w:rsid w:val="00BC6FCC"/>
    <w:rsid w:val="00BD207B"/>
    <w:rsid w:val="00BD7D40"/>
    <w:rsid w:val="00BE2D69"/>
    <w:rsid w:val="00BE77AE"/>
    <w:rsid w:val="00C07BF0"/>
    <w:rsid w:val="00C215A2"/>
    <w:rsid w:val="00C27E3A"/>
    <w:rsid w:val="00C37D3C"/>
    <w:rsid w:val="00C417E8"/>
    <w:rsid w:val="00C41E4B"/>
    <w:rsid w:val="00C45BBF"/>
    <w:rsid w:val="00C75A16"/>
    <w:rsid w:val="00CC46FB"/>
    <w:rsid w:val="00CD6FA2"/>
    <w:rsid w:val="00CE69CA"/>
    <w:rsid w:val="00D078DA"/>
    <w:rsid w:val="00D150F3"/>
    <w:rsid w:val="00D633C9"/>
    <w:rsid w:val="00D9653E"/>
    <w:rsid w:val="00DB1778"/>
    <w:rsid w:val="00E13586"/>
    <w:rsid w:val="00E24BD3"/>
    <w:rsid w:val="00E4710C"/>
    <w:rsid w:val="00E47F3A"/>
    <w:rsid w:val="00E5784D"/>
    <w:rsid w:val="00E7140E"/>
    <w:rsid w:val="00E85681"/>
    <w:rsid w:val="00EB60CC"/>
    <w:rsid w:val="00ED18C1"/>
    <w:rsid w:val="00ED28D7"/>
    <w:rsid w:val="00F129E7"/>
    <w:rsid w:val="00F369C4"/>
    <w:rsid w:val="00F40FB7"/>
    <w:rsid w:val="00F4132D"/>
    <w:rsid w:val="00F42B88"/>
    <w:rsid w:val="00F72D28"/>
    <w:rsid w:val="00F73133"/>
    <w:rsid w:val="00F81DC4"/>
    <w:rsid w:val="00F95E0D"/>
    <w:rsid w:val="00FB1BEB"/>
    <w:rsid w:val="00FC46A0"/>
    <w:rsid w:val="00FE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annotation text" w:uiPriority="99"/>
    <w:lsdException w:name="annotation reference" w:uiPriority="99"/>
    <w:lsdException w:name="Title" w:uiPriority="10"/>
    <w:lsdException w:name="Subtitle" w:uiPriority="11"/>
    <w:lsdException w:name="Hyperlink" w:uiPriority="99"/>
    <w:lsdException w:name="Table Grid" w:uiPriority="59"/>
    <w:lsdException w:name="No Spacing" w:uiPriority="1"/>
    <w:lsdException w:name="List Paragraph" w:uiPriority="34"/>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CC46FB"/>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CC46F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paragraph" w:customStyle="1" w:styleId="Normal9">
    <w:name w:val="Normal9"/>
    <w:basedOn w:val="Normal"/>
    <w:qFormat/>
    <w:rsid w:val="001800F5"/>
    <w:rPr>
      <w:sz w:val="18"/>
    </w:rPr>
  </w:style>
  <w:style w:type="paragraph" w:customStyle="1" w:styleId="Normal12">
    <w:name w:val="Normal12"/>
    <w:basedOn w:val="Normal"/>
    <w:qFormat/>
    <w:rsid w:val="003238E1"/>
    <w:pPr>
      <w:spacing w:after="200" w:line="276" w:lineRule="auto"/>
    </w:pPr>
    <w:rPr>
      <w:rFonts w:eastAsiaTheme="minorEastAsia"/>
      <w:sz w:val="24"/>
    </w:rPr>
  </w:style>
  <w:style w:type="paragraph" w:customStyle="1" w:styleId="Courier10">
    <w:name w:val="Courier10"/>
    <w:basedOn w:val="PlainText"/>
    <w:autoRedefine/>
    <w:qFormat/>
    <w:rsid w:val="00ED28D7"/>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annotation text" w:uiPriority="99"/>
    <w:lsdException w:name="annotation reference" w:uiPriority="99"/>
    <w:lsdException w:name="Title" w:uiPriority="10"/>
    <w:lsdException w:name="Subtitle" w:uiPriority="11"/>
    <w:lsdException w:name="Hyperlink" w:uiPriority="99"/>
    <w:lsdException w:name="Table Grid" w:uiPriority="59"/>
    <w:lsdException w:name="No Spacing" w:uiPriority="1"/>
    <w:lsdException w:name="List Paragraph" w:uiPriority="34"/>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CC46FB"/>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CC46F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paragraph" w:customStyle="1" w:styleId="Normal9">
    <w:name w:val="Normal9"/>
    <w:basedOn w:val="Normal"/>
    <w:qFormat/>
    <w:rsid w:val="001800F5"/>
    <w:rPr>
      <w:sz w:val="18"/>
    </w:rPr>
  </w:style>
  <w:style w:type="paragraph" w:customStyle="1" w:styleId="Normal12">
    <w:name w:val="Normal12"/>
    <w:basedOn w:val="Normal"/>
    <w:qFormat/>
    <w:rsid w:val="003238E1"/>
    <w:pPr>
      <w:spacing w:after="200" w:line="276" w:lineRule="auto"/>
    </w:pPr>
    <w:rPr>
      <w:rFonts w:eastAsiaTheme="minorEastAsia"/>
      <w:sz w:val="24"/>
    </w:rPr>
  </w:style>
  <w:style w:type="paragraph" w:customStyle="1" w:styleId="Courier10">
    <w:name w:val="Courier10"/>
    <w:basedOn w:val="PlainText"/>
    <w:autoRedefine/>
    <w:qFormat/>
    <w:rsid w:val="00ED28D7"/>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22../RM/Tools.html" TargetMode="External"/><Relationship Id="rId7" Type="http://schemas.openxmlformats.org/officeDocument/2006/relationships/footnotes" Target="footnotes.xml"/><Relationship Id="rId12" Type="http://schemas.openxmlformats.org/officeDocument/2006/relationships/hyperlink" Target="http://www.HDFGroup.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RM/RM_H5P.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hdfgroup.org/HDF5/doc/Advanced/HDF5_Metadata/index.html"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C8521-8A38-46EE-85C1-694FC3D8E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932</TotalTime>
  <Pages>22</Pages>
  <Words>6839</Words>
  <Characters>38986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45734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91</cp:revision>
  <cp:lastPrinted>2010-03-12T20:54:00Z</cp:lastPrinted>
  <dcterms:created xsi:type="dcterms:W3CDTF">2012-04-02T19:42:00Z</dcterms:created>
  <dcterms:modified xsi:type="dcterms:W3CDTF">2012-04-04T19:25:00Z</dcterms:modified>
</cp:coreProperties>
</file>