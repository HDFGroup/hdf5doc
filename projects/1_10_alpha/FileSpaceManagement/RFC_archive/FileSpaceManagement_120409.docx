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r w:rsidRPr="003238E1">
        <w:t>HDF5 File Space Management</w:t>
      </w:r>
    </w:p>
    <w:p w:rsidR="00485751" w:rsidRDefault="00485751" w:rsidP="00485751"/>
    <w:p w:rsidR="00621809" w:rsidRDefault="003C12D9" w:rsidP="0053342D">
      <w:pPr>
        <w:pStyle w:val="Subtitle"/>
      </w:pPr>
      <w:r>
        <w:t>Introduced with</w:t>
      </w:r>
    </w:p>
    <w:p w:rsidR="003C12D9" w:rsidRPr="003C12D9" w:rsidRDefault="003238E1" w:rsidP="003C12D9">
      <w:pPr>
        <w:pStyle w:val="Subtitle"/>
      </w:pPr>
      <w:r>
        <w:t>HDF5 Release 1.10.0</w:t>
      </w:r>
    </w:p>
    <w:p w:rsidR="003C12D9" w:rsidRDefault="003C12D9" w:rsidP="00874E7A">
      <w:pPr>
        <w:pStyle w:val="Subtitle"/>
      </w:pPr>
      <w:proofErr w:type="gramStart"/>
      <w:r>
        <w:t>in</w:t>
      </w:r>
      <w:proofErr w:type="gramEnd"/>
    </w:p>
    <w:p w:rsidR="00874E7A" w:rsidRDefault="00874E7A" w:rsidP="00874E7A">
      <w:pPr>
        <w:pStyle w:val="Subtitle"/>
      </w:pPr>
      <w:r w:rsidRPr="00442746">
        <w:rPr>
          <w:highlight w:val="yellow"/>
        </w:rPr>
        <w:t>&lt;Date</w:t>
      </w:r>
      <w:proofErr w:type="gramStart"/>
      <w:r w:rsidRPr="00442746">
        <w:rPr>
          <w:highlight w:val="yellow"/>
        </w:rPr>
        <w:t>&gt;</w:t>
      </w:r>
      <w:r w:rsidR="003238E1" w:rsidRPr="00442746">
        <w:rPr>
          <w:highlight w:val="yellow"/>
        </w:rPr>
        <w:t xml:space="preserve"> ???????</w:t>
      </w:r>
      <w:proofErr w:type="gramEnd"/>
      <w:r w:rsidR="003238E1">
        <w:t xml:space="preserve"> </w:t>
      </w:r>
    </w:p>
    <w:p w:rsidR="00D9653E" w:rsidRDefault="00D9653E"/>
    <w:p w:rsidR="00C27E3A" w:rsidRDefault="00C27E3A"/>
    <w:p w:rsidR="00C27E3A" w:rsidRDefault="00C27E3A"/>
    <w:p w:rsidR="002E2C16" w:rsidRDefault="002E2C16"/>
    <w:p w:rsidR="002E2C16" w:rsidRDefault="002E2C16"/>
    <w:p w:rsidR="002E2C16" w:rsidRDefault="00A15271">
      <w:r>
        <w:rPr>
          <w:noProof/>
        </w:rPr>
        <mc:AlternateContent>
          <mc:Choice Requires="wps">
            <w:drawing>
              <wp:anchor distT="0" distB="0" distL="114300" distR="114300" simplePos="0" relativeHeight="251667456" behindDoc="0" locked="0" layoutInCell="1" allowOverlap="1" wp14:anchorId="2BC965D0" wp14:editId="68539D86">
                <wp:simplePos x="0" y="0"/>
                <wp:positionH relativeFrom="column">
                  <wp:posOffset>3785235</wp:posOffset>
                </wp:positionH>
                <wp:positionV relativeFrom="paragraph">
                  <wp:posOffset>435610</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EF4B01"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A54F00"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 xml:space="preserve">Copyright Notice and License Terms for </w:t>
      </w:r>
      <w:commentRangeStart w:id="0"/>
      <w:r>
        <w:t>HDF5</w:t>
      </w:r>
      <w:commentRangeEnd w:id="0"/>
      <w:r w:rsidR="003238E1">
        <w:rPr>
          <w:rStyle w:val="CommentReference"/>
          <w:rFonts w:eastAsiaTheme="minorHAnsi"/>
          <w:b w:val="0"/>
        </w:rPr>
        <w:commentReference w:id="0"/>
      </w:r>
      <w:r>
        <w:t xml:space="preserve">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 xml:space="preserve">Copyright 2006-2012 by </w:t>
      </w:r>
      <w:proofErr w:type="gramStart"/>
      <w:r>
        <w:t>The</w:t>
      </w:r>
      <w:proofErr w:type="gramEnd"/>
      <w:r>
        <w:t xml:space="preserve"> HDF Group.</w:t>
      </w:r>
    </w:p>
    <w:p w:rsidR="008B4FA6" w:rsidRDefault="008B4FA6" w:rsidP="008B4FA6"/>
    <w:p w:rsidR="008B4FA6" w:rsidRDefault="008B4FA6" w:rsidP="008B4FA6">
      <w:r>
        <w:t>NCSA HDF5 (Hierarchical Data Format 5) Software Library and Utilities</w:t>
      </w:r>
    </w:p>
    <w:p w:rsidR="008B4FA6" w:rsidRDefault="008B4FA6" w:rsidP="008B4FA6">
      <w:proofErr w:type="gramStart"/>
      <w:r>
        <w:t>Copyright 1998-2006 by the Board of Trustees of the University of Illinois.</w:t>
      </w:r>
      <w:proofErr w:type="gramEnd"/>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rsidSect="005A0F21">
          <w:headerReference w:type="first" r:id="rId17"/>
          <w:footerReference w:type="first" r:id="rId18"/>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0A0A7D"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1" w:name="_GoBack"/>
      <w:bookmarkEnd w:id="1"/>
      <w:r w:rsidR="000A0A7D">
        <w:t>1. Introduction</w:t>
      </w:r>
      <w:r w:rsidR="000A0A7D">
        <w:tab/>
      </w:r>
      <w:r w:rsidR="000A0A7D">
        <w:fldChar w:fldCharType="begin"/>
      </w:r>
      <w:r w:rsidR="000A0A7D">
        <w:instrText xml:space="preserve"> PAGEREF _Toc321747004 \h </w:instrText>
      </w:r>
      <w:r w:rsidR="000A0A7D">
        <w:fldChar w:fldCharType="separate"/>
      </w:r>
      <w:r w:rsidR="000A0A7D">
        <w:t>4</w:t>
      </w:r>
      <w:r w:rsidR="000A0A7D">
        <w:fldChar w:fldCharType="end"/>
      </w:r>
    </w:p>
    <w:p w:rsidR="000A0A7D" w:rsidRDefault="000A0A7D">
      <w:pPr>
        <w:pStyle w:val="TOC2"/>
        <w:rPr>
          <w:lang w:bidi="ar-SA"/>
        </w:rPr>
      </w:pPr>
      <w:r>
        <w:t>1.1. Definitions and Concepts</w:t>
      </w:r>
      <w:r>
        <w:tab/>
      </w:r>
      <w:r>
        <w:fldChar w:fldCharType="begin"/>
      </w:r>
      <w:r>
        <w:instrText xml:space="preserve"> PAGEREF _Toc321747005 \h </w:instrText>
      </w:r>
      <w:r>
        <w:fldChar w:fldCharType="separate"/>
      </w:r>
      <w:r>
        <w:t>4</w:t>
      </w:r>
      <w:r>
        <w:fldChar w:fldCharType="end"/>
      </w:r>
    </w:p>
    <w:p w:rsidR="000A0A7D" w:rsidRDefault="000A0A7D">
      <w:pPr>
        <w:pStyle w:val="TOC1"/>
        <w:rPr>
          <w:lang w:bidi="ar-SA"/>
        </w:rPr>
      </w:pPr>
      <w:r>
        <w:t>2. File Space Allocation Mechanisms</w:t>
      </w:r>
      <w:r>
        <w:tab/>
      </w:r>
      <w:r>
        <w:fldChar w:fldCharType="begin"/>
      </w:r>
      <w:r>
        <w:instrText xml:space="preserve"> PAGEREF _Toc321747006 \h </w:instrText>
      </w:r>
      <w:r>
        <w:fldChar w:fldCharType="separate"/>
      </w:r>
      <w:r>
        <w:t>6</w:t>
      </w:r>
      <w:r>
        <w:fldChar w:fldCharType="end"/>
      </w:r>
    </w:p>
    <w:p w:rsidR="000A0A7D" w:rsidRDefault="000A0A7D">
      <w:pPr>
        <w:pStyle w:val="TOC2"/>
        <w:rPr>
          <w:lang w:bidi="ar-SA"/>
        </w:rPr>
      </w:pPr>
      <w:r>
        <w:t>2.1. Free-Space Manager</w:t>
      </w:r>
      <w:r>
        <w:tab/>
      </w:r>
      <w:r>
        <w:fldChar w:fldCharType="begin"/>
      </w:r>
      <w:r>
        <w:instrText xml:space="preserve"> PAGEREF _Toc321747007 \h </w:instrText>
      </w:r>
      <w:r>
        <w:fldChar w:fldCharType="separate"/>
      </w:r>
      <w:r>
        <w:t>6</w:t>
      </w:r>
      <w:r>
        <w:fldChar w:fldCharType="end"/>
      </w:r>
    </w:p>
    <w:p w:rsidR="000A0A7D" w:rsidRDefault="000A0A7D">
      <w:pPr>
        <w:pStyle w:val="TOC2"/>
        <w:rPr>
          <w:lang w:bidi="ar-SA"/>
        </w:rPr>
      </w:pPr>
      <w:r>
        <w:t>2.2. Aggregators</w:t>
      </w:r>
      <w:r>
        <w:tab/>
      </w:r>
      <w:r>
        <w:fldChar w:fldCharType="begin"/>
      </w:r>
      <w:r>
        <w:instrText xml:space="preserve"> PAGEREF _Toc321747008 \h </w:instrText>
      </w:r>
      <w:r>
        <w:fldChar w:fldCharType="separate"/>
      </w:r>
      <w:r>
        <w:t>6</w:t>
      </w:r>
      <w:r>
        <w:fldChar w:fldCharType="end"/>
      </w:r>
    </w:p>
    <w:p w:rsidR="000A0A7D" w:rsidRDefault="000A0A7D">
      <w:pPr>
        <w:pStyle w:val="TOC2"/>
        <w:rPr>
          <w:lang w:bidi="ar-SA"/>
        </w:rPr>
      </w:pPr>
      <w:r>
        <w:t>2.3. Virtual File Driver</w:t>
      </w:r>
      <w:r>
        <w:tab/>
      </w:r>
      <w:r>
        <w:fldChar w:fldCharType="begin"/>
      </w:r>
      <w:r>
        <w:instrText xml:space="preserve"> PAGEREF _Toc321747009 \h </w:instrText>
      </w:r>
      <w:r>
        <w:fldChar w:fldCharType="separate"/>
      </w:r>
      <w:r>
        <w:t>6</w:t>
      </w:r>
      <w:r>
        <w:fldChar w:fldCharType="end"/>
      </w:r>
    </w:p>
    <w:p w:rsidR="000A0A7D" w:rsidRDefault="000A0A7D">
      <w:pPr>
        <w:pStyle w:val="TOC1"/>
        <w:rPr>
          <w:lang w:bidi="ar-SA"/>
        </w:rPr>
      </w:pPr>
      <w:r>
        <w:t>3. File Space Management Strategies</w:t>
      </w:r>
      <w:r>
        <w:tab/>
      </w:r>
      <w:r>
        <w:fldChar w:fldCharType="begin"/>
      </w:r>
      <w:r>
        <w:instrText xml:space="preserve"> PAGEREF _Toc321747010 \h </w:instrText>
      </w:r>
      <w:r>
        <w:fldChar w:fldCharType="separate"/>
      </w:r>
      <w:r>
        <w:t>7</w:t>
      </w:r>
      <w:r>
        <w:fldChar w:fldCharType="end"/>
      </w:r>
    </w:p>
    <w:p w:rsidR="000A0A7D" w:rsidRDefault="000A0A7D">
      <w:pPr>
        <w:pStyle w:val="TOC2"/>
        <w:rPr>
          <w:lang w:bidi="ar-SA"/>
        </w:rPr>
      </w:pPr>
      <w:r>
        <w:t>3.1. The All Persist Strategy</w:t>
      </w:r>
      <w:r>
        <w:tab/>
      </w:r>
      <w:r>
        <w:fldChar w:fldCharType="begin"/>
      </w:r>
      <w:r>
        <w:instrText xml:space="preserve"> PAGEREF _Toc321747011 \h </w:instrText>
      </w:r>
      <w:r>
        <w:fldChar w:fldCharType="separate"/>
      </w:r>
      <w:r>
        <w:t>8</w:t>
      </w:r>
      <w:r>
        <w:fldChar w:fldCharType="end"/>
      </w:r>
    </w:p>
    <w:p w:rsidR="000A0A7D" w:rsidRDefault="000A0A7D">
      <w:pPr>
        <w:pStyle w:val="TOC2"/>
        <w:rPr>
          <w:lang w:bidi="ar-SA"/>
        </w:rPr>
      </w:pPr>
      <w:r>
        <w:t>3.2. The All Strategy</w:t>
      </w:r>
      <w:r>
        <w:tab/>
      </w:r>
      <w:r>
        <w:fldChar w:fldCharType="begin"/>
      </w:r>
      <w:r>
        <w:instrText xml:space="preserve"> PAGEREF _Toc321747012 \h </w:instrText>
      </w:r>
      <w:r>
        <w:fldChar w:fldCharType="separate"/>
      </w:r>
      <w:r>
        <w:t>8</w:t>
      </w:r>
      <w:r>
        <w:fldChar w:fldCharType="end"/>
      </w:r>
    </w:p>
    <w:p w:rsidR="000A0A7D" w:rsidRDefault="000A0A7D">
      <w:pPr>
        <w:pStyle w:val="TOC2"/>
        <w:rPr>
          <w:lang w:bidi="ar-SA"/>
        </w:rPr>
      </w:pPr>
      <w:r>
        <w:t>3.3. The Aggregator VFD Strategy</w:t>
      </w:r>
      <w:r>
        <w:tab/>
      </w:r>
      <w:r>
        <w:fldChar w:fldCharType="begin"/>
      </w:r>
      <w:r>
        <w:instrText xml:space="preserve"> PAGEREF _Toc321747013 \h </w:instrText>
      </w:r>
      <w:r>
        <w:fldChar w:fldCharType="separate"/>
      </w:r>
      <w:r>
        <w:t>9</w:t>
      </w:r>
      <w:r>
        <w:fldChar w:fldCharType="end"/>
      </w:r>
    </w:p>
    <w:p w:rsidR="000A0A7D" w:rsidRDefault="000A0A7D">
      <w:pPr>
        <w:pStyle w:val="TOC2"/>
        <w:rPr>
          <w:lang w:bidi="ar-SA"/>
        </w:rPr>
      </w:pPr>
      <w:r>
        <w:t>3.4. The VFD Strategy</w:t>
      </w:r>
      <w:r>
        <w:tab/>
      </w:r>
      <w:r>
        <w:fldChar w:fldCharType="begin"/>
      </w:r>
      <w:r>
        <w:instrText xml:space="preserve"> PAGEREF _Toc321747014 \h </w:instrText>
      </w:r>
      <w:r>
        <w:fldChar w:fldCharType="separate"/>
      </w:r>
      <w:r>
        <w:t>9</w:t>
      </w:r>
      <w:r>
        <w:fldChar w:fldCharType="end"/>
      </w:r>
    </w:p>
    <w:p w:rsidR="000A0A7D" w:rsidRDefault="000A0A7D">
      <w:pPr>
        <w:pStyle w:val="TOC1"/>
        <w:rPr>
          <w:lang w:bidi="ar-SA"/>
        </w:rPr>
      </w:pPr>
      <w:r>
        <w:t>4. Setting or Changing a File Space Management Strategy</w:t>
      </w:r>
      <w:r>
        <w:tab/>
      </w:r>
      <w:r>
        <w:fldChar w:fldCharType="begin"/>
      </w:r>
      <w:r>
        <w:instrText xml:space="preserve"> PAGEREF _Toc321747015 \h </w:instrText>
      </w:r>
      <w:r>
        <w:fldChar w:fldCharType="separate"/>
      </w:r>
      <w:r>
        <w:t>10</w:t>
      </w:r>
      <w:r>
        <w:fldChar w:fldCharType="end"/>
      </w:r>
    </w:p>
    <w:p w:rsidR="000A0A7D" w:rsidRDefault="000A0A7D">
      <w:pPr>
        <w:pStyle w:val="TOC2"/>
        <w:rPr>
          <w:lang w:bidi="ar-SA"/>
        </w:rPr>
      </w:pPr>
      <w:r>
        <w:t>4.1. Specifying a Strategy at File Creation with H5Pset_file_space</w:t>
      </w:r>
      <w:r>
        <w:tab/>
      </w:r>
      <w:r>
        <w:fldChar w:fldCharType="begin"/>
      </w:r>
      <w:r>
        <w:instrText xml:space="preserve"> PAGEREF _Toc321747016 \h </w:instrText>
      </w:r>
      <w:r>
        <w:fldChar w:fldCharType="separate"/>
      </w:r>
      <w:r>
        <w:t>10</w:t>
      </w:r>
      <w:r>
        <w:fldChar w:fldCharType="end"/>
      </w:r>
    </w:p>
    <w:p w:rsidR="000A0A7D" w:rsidRDefault="000A0A7D">
      <w:pPr>
        <w:pStyle w:val="TOC2"/>
        <w:rPr>
          <w:lang w:bidi="ar-SA"/>
        </w:rPr>
      </w:pPr>
      <w:r>
        <w:t>4.2. Changing the Strategy with h5repack</w:t>
      </w:r>
      <w:r>
        <w:tab/>
      </w:r>
      <w:r>
        <w:fldChar w:fldCharType="begin"/>
      </w:r>
      <w:r>
        <w:instrText xml:space="preserve"> PAGEREF _Toc321747017 \h </w:instrText>
      </w:r>
      <w:r>
        <w:fldChar w:fldCharType="separate"/>
      </w:r>
      <w:r>
        <w:t>11</w:t>
      </w:r>
      <w:r>
        <w:fldChar w:fldCharType="end"/>
      </w:r>
    </w:p>
    <w:p w:rsidR="000A0A7D" w:rsidRDefault="000A0A7D">
      <w:pPr>
        <w:pStyle w:val="TOC2"/>
        <w:rPr>
          <w:lang w:bidi="ar-SA"/>
        </w:rPr>
      </w:pPr>
      <w:r>
        <w:t>4.3. Summary of Strategies and Implementation</w:t>
      </w:r>
      <w:r>
        <w:tab/>
      </w:r>
      <w:r>
        <w:fldChar w:fldCharType="begin"/>
      </w:r>
      <w:r>
        <w:instrText xml:space="preserve"> PAGEREF _Toc321747018 \h </w:instrText>
      </w:r>
      <w:r>
        <w:fldChar w:fldCharType="separate"/>
      </w:r>
      <w:r>
        <w:t>11</w:t>
      </w:r>
      <w:r>
        <w:fldChar w:fldCharType="end"/>
      </w:r>
    </w:p>
    <w:p w:rsidR="000A0A7D" w:rsidRDefault="000A0A7D">
      <w:pPr>
        <w:pStyle w:val="TOC1"/>
        <w:rPr>
          <w:lang w:bidi="ar-SA"/>
        </w:rPr>
      </w:pPr>
      <w:r>
        <w:t>5. Example Scenarios</w:t>
      </w:r>
      <w:r>
        <w:tab/>
      </w:r>
      <w:r>
        <w:fldChar w:fldCharType="begin"/>
      </w:r>
      <w:r>
        <w:instrText xml:space="preserve"> PAGEREF _Toc321747019 \h </w:instrText>
      </w:r>
      <w:r>
        <w:fldChar w:fldCharType="separate"/>
      </w:r>
      <w:r>
        <w:t>12</w:t>
      </w:r>
      <w:r>
        <w:fldChar w:fldCharType="end"/>
      </w:r>
    </w:p>
    <w:p w:rsidR="000A0A7D" w:rsidRDefault="000A0A7D">
      <w:pPr>
        <w:pStyle w:val="TOC2"/>
        <w:rPr>
          <w:lang w:bidi="ar-SA"/>
        </w:rPr>
      </w:pPr>
      <w:r>
        <w:t>5.1. Scenario A:  Default File Space Management Strategy</w:t>
      </w:r>
      <w:r>
        <w:tab/>
      </w:r>
      <w:r>
        <w:fldChar w:fldCharType="begin"/>
      </w:r>
      <w:r>
        <w:instrText xml:space="preserve"> PAGEREF _Toc321747020 \h </w:instrText>
      </w:r>
      <w:r>
        <w:fldChar w:fldCharType="separate"/>
      </w:r>
      <w:r>
        <w:t>12</w:t>
      </w:r>
      <w:r>
        <w:fldChar w:fldCharType="end"/>
      </w:r>
    </w:p>
    <w:p w:rsidR="000A0A7D" w:rsidRDefault="000A0A7D">
      <w:pPr>
        <w:pStyle w:val="TOC3"/>
        <w:rPr>
          <w:rFonts w:eastAsiaTheme="minorEastAsia"/>
          <w:noProof/>
        </w:rPr>
      </w:pPr>
      <w:r>
        <w:rPr>
          <w:noProof/>
        </w:rPr>
        <w:t>5.1.1. Session 1: Create an Empty File</w:t>
      </w:r>
      <w:r>
        <w:rPr>
          <w:noProof/>
        </w:rPr>
        <w:tab/>
      </w:r>
      <w:r>
        <w:rPr>
          <w:noProof/>
        </w:rPr>
        <w:fldChar w:fldCharType="begin"/>
      </w:r>
      <w:r>
        <w:rPr>
          <w:noProof/>
        </w:rPr>
        <w:instrText xml:space="preserve"> PAGEREF _Toc321747021 \h </w:instrText>
      </w:r>
      <w:r>
        <w:rPr>
          <w:noProof/>
        </w:rPr>
      </w:r>
      <w:r>
        <w:rPr>
          <w:noProof/>
        </w:rPr>
        <w:fldChar w:fldCharType="separate"/>
      </w:r>
      <w:r>
        <w:rPr>
          <w:noProof/>
        </w:rPr>
        <w:t>12</w:t>
      </w:r>
      <w:r>
        <w:rPr>
          <w:noProof/>
        </w:rPr>
        <w:fldChar w:fldCharType="end"/>
      </w:r>
    </w:p>
    <w:p w:rsidR="000A0A7D" w:rsidRDefault="000A0A7D">
      <w:pPr>
        <w:pStyle w:val="TOC3"/>
        <w:rPr>
          <w:rFonts w:eastAsiaTheme="minorEastAsia"/>
          <w:noProof/>
        </w:rPr>
      </w:pPr>
      <w:r>
        <w:rPr>
          <w:noProof/>
        </w:rPr>
        <w:t>5.1.2. Session 2: Add Datasets</w:t>
      </w:r>
      <w:r>
        <w:rPr>
          <w:noProof/>
        </w:rPr>
        <w:tab/>
      </w:r>
      <w:r>
        <w:rPr>
          <w:noProof/>
        </w:rPr>
        <w:fldChar w:fldCharType="begin"/>
      </w:r>
      <w:r>
        <w:rPr>
          <w:noProof/>
        </w:rPr>
        <w:instrText xml:space="preserve"> PAGEREF _Toc321747022 \h </w:instrText>
      </w:r>
      <w:r>
        <w:rPr>
          <w:noProof/>
        </w:rPr>
      </w:r>
      <w:r>
        <w:rPr>
          <w:noProof/>
        </w:rPr>
        <w:fldChar w:fldCharType="separate"/>
      </w:r>
      <w:r>
        <w:rPr>
          <w:noProof/>
        </w:rPr>
        <w:t>13</w:t>
      </w:r>
      <w:r>
        <w:rPr>
          <w:noProof/>
        </w:rPr>
        <w:fldChar w:fldCharType="end"/>
      </w:r>
    </w:p>
    <w:p w:rsidR="000A0A7D" w:rsidRDefault="000A0A7D">
      <w:pPr>
        <w:pStyle w:val="TOC3"/>
        <w:rPr>
          <w:rFonts w:eastAsiaTheme="minorEastAsia"/>
          <w:noProof/>
        </w:rPr>
      </w:pPr>
      <w:r>
        <w:rPr>
          <w:noProof/>
        </w:rPr>
        <w:t>5.1.3. Session 3: Add One Dataset and Delete Another</w:t>
      </w:r>
      <w:r>
        <w:rPr>
          <w:noProof/>
        </w:rPr>
        <w:tab/>
      </w:r>
      <w:r>
        <w:rPr>
          <w:noProof/>
        </w:rPr>
        <w:fldChar w:fldCharType="begin"/>
      </w:r>
      <w:r>
        <w:rPr>
          <w:noProof/>
        </w:rPr>
        <w:instrText xml:space="preserve"> PAGEREF _Toc321747023 \h </w:instrText>
      </w:r>
      <w:r>
        <w:rPr>
          <w:noProof/>
        </w:rPr>
      </w:r>
      <w:r>
        <w:rPr>
          <w:noProof/>
        </w:rPr>
        <w:fldChar w:fldCharType="separate"/>
      </w:r>
      <w:r>
        <w:rPr>
          <w:noProof/>
        </w:rPr>
        <w:t>14</w:t>
      </w:r>
      <w:r>
        <w:rPr>
          <w:noProof/>
        </w:rPr>
        <w:fldChar w:fldCharType="end"/>
      </w:r>
    </w:p>
    <w:p w:rsidR="000A0A7D" w:rsidRDefault="000A0A7D">
      <w:pPr>
        <w:pStyle w:val="TOC2"/>
        <w:rPr>
          <w:lang w:bidi="ar-SA"/>
        </w:rPr>
      </w:pPr>
      <w:r>
        <w:t>5.2. Scenario B:  Alternative File Space Management Strategy</w:t>
      </w:r>
      <w:r>
        <w:tab/>
      </w:r>
      <w:r>
        <w:fldChar w:fldCharType="begin"/>
      </w:r>
      <w:r>
        <w:instrText xml:space="preserve"> PAGEREF _Toc321747024 \h </w:instrText>
      </w:r>
      <w:r>
        <w:fldChar w:fldCharType="separate"/>
      </w:r>
      <w:r>
        <w:t>15</w:t>
      </w:r>
      <w:r>
        <w:fldChar w:fldCharType="end"/>
      </w:r>
    </w:p>
    <w:p w:rsidR="000A0A7D" w:rsidRDefault="000A0A7D">
      <w:pPr>
        <w:pStyle w:val="TOC3"/>
        <w:rPr>
          <w:rFonts w:eastAsiaTheme="minorEastAsia"/>
          <w:noProof/>
        </w:rPr>
      </w:pPr>
      <w:r>
        <w:rPr>
          <w:noProof/>
        </w:rPr>
        <w:t>5.2.1. Session 1: Create an Empty File</w:t>
      </w:r>
      <w:r>
        <w:rPr>
          <w:noProof/>
        </w:rPr>
        <w:tab/>
      </w:r>
      <w:r>
        <w:rPr>
          <w:noProof/>
        </w:rPr>
        <w:fldChar w:fldCharType="begin"/>
      </w:r>
      <w:r>
        <w:rPr>
          <w:noProof/>
        </w:rPr>
        <w:instrText xml:space="preserve"> PAGEREF _Toc321747025 \h </w:instrText>
      </w:r>
      <w:r>
        <w:rPr>
          <w:noProof/>
        </w:rPr>
      </w:r>
      <w:r>
        <w:rPr>
          <w:noProof/>
        </w:rPr>
        <w:fldChar w:fldCharType="separate"/>
      </w:r>
      <w:r>
        <w:rPr>
          <w:noProof/>
        </w:rPr>
        <w:t>15</w:t>
      </w:r>
      <w:r>
        <w:rPr>
          <w:noProof/>
        </w:rPr>
        <w:fldChar w:fldCharType="end"/>
      </w:r>
    </w:p>
    <w:p w:rsidR="000A0A7D" w:rsidRDefault="000A0A7D">
      <w:pPr>
        <w:pStyle w:val="TOC3"/>
        <w:rPr>
          <w:rFonts w:eastAsiaTheme="minorEastAsia"/>
          <w:noProof/>
        </w:rPr>
      </w:pPr>
      <w:r>
        <w:rPr>
          <w:noProof/>
        </w:rPr>
        <w:t>5.2.2. Session 2: Add Datasets</w:t>
      </w:r>
      <w:r>
        <w:rPr>
          <w:noProof/>
        </w:rPr>
        <w:tab/>
      </w:r>
      <w:r>
        <w:rPr>
          <w:noProof/>
        </w:rPr>
        <w:fldChar w:fldCharType="begin"/>
      </w:r>
      <w:r>
        <w:rPr>
          <w:noProof/>
        </w:rPr>
        <w:instrText xml:space="preserve"> PAGEREF _Toc321747026 \h </w:instrText>
      </w:r>
      <w:r>
        <w:rPr>
          <w:noProof/>
        </w:rPr>
      </w:r>
      <w:r>
        <w:rPr>
          <w:noProof/>
        </w:rPr>
        <w:fldChar w:fldCharType="separate"/>
      </w:r>
      <w:r>
        <w:rPr>
          <w:noProof/>
        </w:rPr>
        <w:t>15</w:t>
      </w:r>
      <w:r>
        <w:rPr>
          <w:noProof/>
        </w:rPr>
        <w:fldChar w:fldCharType="end"/>
      </w:r>
    </w:p>
    <w:p w:rsidR="000A0A7D" w:rsidRDefault="000A0A7D">
      <w:pPr>
        <w:pStyle w:val="TOC3"/>
        <w:rPr>
          <w:rFonts w:eastAsiaTheme="minorEastAsia"/>
          <w:noProof/>
        </w:rPr>
      </w:pPr>
      <w:r>
        <w:rPr>
          <w:noProof/>
        </w:rPr>
        <w:t>5.2.3. Session 3: Add One Dataset and Delete Another</w:t>
      </w:r>
      <w:r>
        <w:rPr>
          <w:noProof/>
        </w:rPr>
        <w:tab/>
      </w:r>
      <w:r>
        <w:rPr>
          <w:noProof/>
        </w:rPr>
        <w:fldChar w:fldCharType="begin"/>
      </w:r>
      <w:r>
        <w:rPr>
          <w:noProof/>
        </w:rPr>
        <w:instrText xml:space="preserve"> PAGEREF _Toc321747027 \h </w:instrText>
      </w:r>
      <w:r>
        <w:rPr>
          <w:noProof/>
        </w:rPr>
      </w:r>
      <w:r>
        <w:rPr>
          <w:noProof/>
        </w:rPr>
        <w:fldChar w:fldCharType="separate"/>
      </w:r>
      <w:r>
        <w:rPr>
          <w:noProof/>
        </w:rPr>
        <w:t>16</w:t>
      </w:r>
      <w:r>
        <w:rPr>
          <w:noProof/>
        </w:rPr>
        <w:fldChar w:fldCharType="end"/>
      </w:r>
    </w:p>
    <w:p w:rsidR="000A0A7D" w:rsidRDefault="000A0A7D">
      <w:pPr>
        <w:pStyle w:val="TOC2"/>
        <w:rPr>
          <w:lang w:bidi="ar-SA"/>
        </w:rPr>
      </w:pPr>
      <w:r>
        <w:t>5.3. Scenario C: ALL_PERSIST Strategy in Single Session</w:t>
      </w:r>
      <w:r>
        <w:tab/>
      </w:r>
      <w:r>
        <w:fldChar w:fldCharType="begin"/>
      </w:r>
      <w:r>
        <w:instrText xml:space="preserve"> PAGEREF _Toc321747028 \h </w:instrText>
      </w:r>
      <w:r>
        <w:fldChar w:fldCharType="separate"/>
      </w:r>
      <w:r>
        <w:t>17</w:t>
      </w:r>
      <w:r>
        <w:fldChar w:fldCharType="end"/>
      </w:r>
    </w:p>
    <w:p w:rsidR="000A0A7D" w:rsidRDefault="000A0A7D">
      <w:pPr>
        <w:pStyle w:val="TOC3"/>
        <w:rPr>
          <w:rFonts w:eastAsiaTheme="minorEastAsia"/>
          <w:noProof/>
        </w:rPr>
      </w:pPr>
      <w:r>
        <w:rPr>
          <w:noProof/>
        </w:rPr>
        <w:t>5.3.1. Session 1: Create File, Manipulate Objects</w:t>
      </w:r>
      <w:r>
        <w:rPr>
          <w:noProof/>
        </w:rPr>
        <w:tab/>
      </w:r>
      <w:r>
        <w:rPr>
          <w:noProof/>
        </w:rPr>
        <w:fldChar w:fldCharType="begin"/>
      </w:r>
      <w:r>
        <w:rPr>
          <w:noProof/>
        </w:rPr>
        <w:instrText xml:space="preserve"> PAGEREF _Toc321747029 \h </w:instrText>
      </w:r>
      <w:r>
        <w:rPr>
          <w:noProof/>
        </w:rPr>
      </w:r>
      <w:r>
        <w:rPr>
          <w:noProof/>
        </w:rPr>
        <w:fldChar w:fldCharType="separate"/>
      </w:r>
      <w:r>
        <w:rPr>
          <w:noProof/>
        </w:rPr>
        <w:t>17</w:t>
      </w:r>
      <w:r>
        <w:rPr>
          <w:noProof/>
        </w:rPr>
        <w:fldChar w:fldCharType="end"/>
      </w:r>
    </w:p>
    <w:p w:rsidR="000A0A7D" w:rsidRDefault="000A0A7D">
      <w:pPr>
        <w:pStyle w:val="TOC2"/>
        <w:rPr>
          <w:lang w:bidi="ar-SA"/>
        </w:rPr>
      </w:pPr>
      <w:r>
        <w:t>5.4. Scenario D: ALL Strategy in Single Session</w:t>
      </w:r>
      <w:r>
        <w:tab/>
      </w:r>
      <w:r>
        <w:fldChar w:fldCharType="begin"/>
      </w:r>
      <w:r>
        <w:instrText xml:space="preserve"> PAGEREF _Toc321747030 \h </w:instrText>
      </w:r>
      <w:r>
        <w:fldChar w:fldCharType="separate"/>
      </w:r>
      <w:r>
        <w:t>17</w:t>
      </w:r>
      <w:r>
        <w:fldChar w:fldCharType="end"/>
      </w:r>
    </w:p>
    <w:p w:rsidR="000A0A7D" w:rsidRDefault="000A0A7D">
      <w:pPr>
        <w:pStyle w:val="TOC3"/>
        <w:rPr>
          <w:rFonts w:eastAsiaTheme="minorEastAsia"/>
          <w:noProof/>
        </w:rPr>
      </w:pPr>
      <w:r>
        <w:rPr>
          <w:noProof/>
        </w:rPr>
        <w:t>5.4.1. Session 1: Create File, Manipulate Objects</w:t>
      </w:r>
      <w:r>
        <w:rPr>
          <w:noProof/>
        </w:rPr>
        <w:tab/>
      </w:r>
      <w:r>
        <w:rPr>
          <w:noProof/>
        </w:rPr>
        <w:fldChar w:fldCharType="begin"/>
      </w:r>
      <w:r>
        <w:rPr>
          <w:noProof/>
        </w:rPr>
        <w:instrText xml:space="preserve"> PAGEREF _Toc321747031 \h </w:instrText>
      </w:r>
      <w:r>
        <w:rPr>
          <w:noProof/>
        </w:rPr>
      </w:r>
      <w:r>
        <w:rPr>
          <w:noProof/>
        </w:rPr>
        <w:fldChar w:fldCharType="separate"/>
      </w:r>
      <w:r>
        <w:rPr>
          <w:noProof/>
        </w:rPr>
        <w:t>17</w:t>
      </w:r>
      <w:r>
        <w:rPr>
          <w:noProof/>
        </w:rPr>
        <w:fldChar w:fldCharType="end"/>
      </w:r>
    </w:p>
    <w:p w:rsidR="000A0A7D" w:rsidRDefault="000A0A7D">
      <w:pPr>
        <w:pStyle w:val="TOC2"/>
        <w:rPr>
          <w:lang w:bidi="ar-SA"/>
        </w:rPr>
      </w:pPr>
      <w:r>
        <w:t>5.5. Scenario E: AGGR_VFD Strategy in Single Session</w:t>
      </w:r>
      <w:r>
        <w:tab/>
      </w:r>
      <w:r>
        <w:fldChar w:fldCharType="begin"/>
      </w:r>
      <w:r>
        <w:instrText xml:space="preserve"> PAGEREF _Toc321747032 \h </w:instrText>
      </w:r>
      <w:r>
        <w:fldChar w:fldCharType="separate"/>
      </w:r>
      <w:r>
        <w:t>18</w:t>
      </w:r>
      <w:r>
        <w:fldChar w:fldCharType="end"/>
      </w:r>
    </w:p>
    <w:p w:rsidR="000A0A7D" w:rsidRDefault="000A0A7D">
      <w:pPr>
        <w:pStyle w:val="TOC3"/>
        <w:rPr>
          <w:rFonts w:eastAsiaTheme="minorEastAsia"/>
          <w:noProof/>
        </w:rPr>
      </w:pPr>
      <w:r>
        <w:rPr>
          <w:noProof/>
        </w:rPr>
        <w:t>5.5.1. Session 1: Create File, Manipulate Objects</w:t>
      </w:r>
      <w:r>
        <w:rPr>
          <w:noProof/>
        </w:rPr>
        <w:tab/>
      </w:r>
      <w:r>
        <w:rPr>
          <w:noProof/>
        </w:rPr>
        <w:fldChar w:fldCharType="begin"/>
      </w:r>
      <w:r>
        <w:rPr>
          <w:noProof/>
        </w:rPr>
        <w:instrText xml:space="preserve"> PAGEREF _Toc321747033 \h </w:instrText>
      </w:r>
      <w:r>
        <w:rPr>
          <w:noProof/>
        </w:rPr>
      </w:r>
      <w:r>
        <w:rPr>
          <w:noProof/>
        </w:rPr>
        <w:fldChar w:fldCharType="separate"/>
      </w:r>
      <w:r>
        <w:rPr>
          <w:noProof/>
        </w:rPr>
        <w:t>18</w:t>
      </w:r>
      <w:r>
        <w:rPr>
          <w:noProof/>
        </w:rPr>
        <w:fldChar w:fldCharType="end"/>
      </w:r>
    </w:p>
    <w:p w:rsidR="000A0A7D" w:rsidRDefault="000A0A7D">
      <w:pPr>
        <w:pStyle w:val="TOC2"/>
        <w:rPr>
          <w:lang w:bidi="ar-SA"/>
        </w:rPr>
      </w:pPr>
      <w:r>
        <w:t>5.6. Scenario F: VFD Strategy in Single Session</w:t>
      </w:r>
      <w:r>
        <w:tab/>
      </w:r>
      <w:r>
        <w:fldChar w:fldCharType="begin"/>
      </w:r>
      <w:r>
        <w:instrText xml:space="preserve"> PAGEREF _Toc321747034 \h </w:instrText>
      </w:r>
      <w:r>
        <w:fldChar w:fldCharType="separate"/>
      </w:r>
      <w:r>
        <w:t>18</w:t>
      </w:r>
      <w:r>
        <w:fldChar w:fldCharType="end"/>
      </w:r>
    </w:p>
    <w:p w:rsidR="000A0A7D" w:rsidRDefault="000A0A7D">
      <w:pPr>
        <w:pStyle w:val="TOC3"/>
        <w:rPr>
          <w:rFonts w:eastAsiaTheme="minorEastAsia"/>
          <w:noProof/>
        </w:rPr>
      </w:pPr>
      <w:r>
        <w:rPr>
          <w:noProof/>
        </w:rPr>
        <w:t>5.6.1. Session 1: Create File, Manipulate Objects</w:t>
      </w:r>
      <w:r>
        <w:rPr>
          <w:noProof/>
        </w:rPr>
        <w:tab/>
      </w:r>
      <w:r>
        <w:rPr>
          <w:noProof/>
        </w:rPr>
        <w:fldChar w:fldCharType="begin"/>
      </w:r>
      <w:r>
        <w:rPr>
          <w:noProof/>
        </w:rPr>
        <w:instrText xml:space="preserve"> PAGEREF _Toc321747035 \h </w:instrText>
      </w:r>
      <w:r>
        <w:rPr>
          <w:noProof/>
        </w:rPr>
      </w:r>
      <w:r>
        <w:rPr>
          <w:noProof/>
        </w:rPr>
        <w:fldChar w:fldCharType="separate"/>
      </w:r>
      <w:r>
        <w:rPr>
          <w:noProof/>
        </w:rPr>
        <w:t>18</w:t>
      </w:r>
      <w:r>
        <w:rPr>
          <w:noProof/>
        </w:rPr>
        <w:fldChar w:fldCharType="end"/>
      </w:r>
    </w:p>
    <w:p w:rsidR="000A0A7D" w:rsidRDefault="000A0A7D">
      <w:pPr>
        <w:pStyle w:val="TOC2"/>
        <w:rPr>
          <w:lang w:bidi="ar-SA"/>
        </w:rPr>
      </w:pPr>
      <w:r>
        <w:t>5.7. Comparison of HDF5 Files from Scenarios A-F after HDF5 Object Manipulation</w:t>
      </w:r>
      <w:r>
        <w:tab/>
      </w:r>
      <w:r>
        <w:fldChar w:fldCharType="begin"/>
      </w:r>
      <w:r>
        <w:instrText xml:space="preserve"> PAGEREF _Toc321747036 \h </w:instrText>
      </w:r>
      <w:r>
        <w:fldChar w:fldCharType="separate"/>
      </w:r>
      <w:r>
        <w:t>19</w:t>
      </w:r>
      <w:r>
        <w:fldChar w:fldCharType="end"/>
      </w:r>
    </w:p>
    <w:p w:rsidR="000A0A7D" w:rsidRDefault="000A0A7D">
      <w:pPr>
        <w:pStyle w:val="TOC2"/>
        <w:rPr>
          <w:lang w:bidi="ar-SA"/>
        </w:rPr>
      </w:pPr>
      <w:r>
        <w:t>5.8. Scenario G: AGGR_VFD Strategy in Single Session, no Objects Deleted</w:t>
      </w:r>
      <w:r>
        <w:tab/>
      </w:r>
      <w:r>
        <w:fldChar w:fldCharType="begin"/>
      </w:r>
      <w:r>
        <w:instrText xml:space="preserve"> PAGEREF _Toc321747037 \h </w:instrText>
      </w:r>
      <w:r>
        <w:fldChar w:fldCharType="separate"/>
      </w:r>
      <w:r>
        <w:t>19</w:t>
      </w:r>
      <w:r>
        <w:fldChar w:fldCharType="end"/>
      </w:r>
    </w:p>
    <w:p w:rsidR="000A0A7D" w:rsidRDefault="000A0A7D">
      <w:pPr>
        <w:pStyle w:val="TOC3"/>
        <w:rPr>
          <w:rFonts w:eastAsiaTheme="minorEastAsia"/>
          <w:noProof/>
        </w:rPr>
      </w:pPr>
      <w:r>
        <w:rPr>
          <w:noProof/>
        </w:rPr>
        <w:t>5.8.1. Session 1: Create File, Add Objects</w:t>
      </w:r>
      <w:r>
        <w:rPr>
          <w:noProof/>
        </w:rPr>
        <w:tab/>
      </w:r>
      <w:r>
        <w:rPr>
          <w:noProof/>
        </w:rPr>
        <w:fldChar w:fldCharType="begin"/>
      </w:r>
      <w:r>
        <w:rPr>
          <w:noProof/>
        </w:rPr>
        <w:instrText xml:space="preserve"> PAGEREF _Toc321747038 \h </w:instrText>
      </w:r>
      <w:r>
        <w:rPr>
          <w:noProof/>
        </w:rPr>
      </w:r>
      <w:r>
        <w:rPr>
          <w:noProof/>
        </w:rPr>
        <w:fldChar w:fldCharType="separate"/>
      </w:r>
      <w:r>
        <w:rPr>
          <w:noProof/>
        </w:rPr>
        <w:t>20</w:t>
      </w:r>
      <w:r>
        <w:rPr>
          <w:noProof/>
        </w:rPr>
        <w:fldChar w:fldCharType="end"/>
      </w:r>
    </w:p>
    <w:p w:rsidR="000A0A7D" w:rsidRDefault="000A0A7D">
      <w:pPr>
        <w:pStyle w:val="TOC2"/>
        <w:rPr>
          <w:lang w:bidi="ar-SA"/>
        </w:rPr>
      </w:pPr>
      <w:r>
        <w:t>5.9. Scenario H: VFD Strategy in Single Session, no Objects Deleted</w:t>
      </w:r>
      <w:r>
        <w:tab/>
      </w:r>
      <w:r>
        <w:fldChar w:fldCharType="begin"/>
      </w:r>
      <w:r>
        <w:instrText xml:space="preserve"> PAGEREF _Toc321747039 \h </w:instrText>
      </w:r>
      <w:r>
        <w:fldChar w:fldCharType="separate"/>
      </w:r>
      <w:r>
        <w:t>20</w:t>
      </w:r>
      <w:r>
        <w:fldChar w:fldCharType="end"/>
      </w:r>
    </w:p>
    <w:p w:rsidR="000A0A7D" w:rsidRDefault="000A0A7D">
      <w:pPr>
        <w:pStyle w:val="TOC3"/>
        <w:rPr>
          <w:rFonts w:eastAsiaTheme="minorEastAsia"/>
          <w:noProof/>
        </w:rPr>
      </w:pPr>
      <w:r>
        <w:rPr>
          <w:noProof/>
        </w:rPr>
        <w:t>5.9.1. Session 1: Create File, Add Objects</w:t>
      </w:r>
      <w:r>
        <w:rPr>
          <w:noProof/>
        </w:rPr>
        <w:tab/>
      </w:r>
      <w:r>
        <w:rPr>
          <w:noProof/>
        </w:rPr>
        <w:fldChar w:fldCharType="begin"/>
      </w:r>
      <w:r>
        <w:rPr>
          <w:noProof/>
        </w:rPr>
        <w:instrText xml:space="preserve"> PAGEREF _Toc321747040 \h </w:instrText>
      </w:r>
      <w:r>
        <w:rPr>
          <w:noProof/>
        </w:rPr>
      </w:r>
      <w:r>
        <w:rPr>
          <w:noProof/>
        </w:rPr>
        <w:fldChar w:fldCharType="separate"/>
      </w:r>
      <w:r>
        <w:rPr>
          <w:noProof/>
        </w:rPr>
        <w:t>20</w:t>
      </w:r>
      <w:r>
        <w:rPr>
          <w:noProof/>
        </w:rPr>
        <w:fldChar w:fldCharType="end"/>
      </w:r>
    </w:p>
    <w:p w:rsidR="000A0A7D" w:rsidRDefault="000A0A7D">
      <w:pPr>
        <w:pStyle w:val="TOC2"/>
        <w:rPr>
          <w:lang w:bidi="ar-SA"/>
        </w:rPr>
      </w:pPr>
      <w:r>
        <w:t>5.10. Comparison of HDF5 Files from Scenarios A, B, G, and H after HDF5 Objects were Added</w:t>
      </w:r>
      <w:r>
        <w:tab/>
      </w:r>
      <w:r>
        <w:fldChar w:fldCharType="begin"/>
      </w:r>
      <w:r>
        <w:instrText xml:space="preserve"> PAGEREF _Toc321747041 \h </w:instrText>
      </w:r>
      <w:r>
        <w:fldChar w:fldCharType="separate"/>
      </w:r>
      <w:r>
        <w:t>21</w:t>
      </w:r>
      <w:r>
        <w:fldChar w:fldCharType="end"/>
      </w:r>
    </w:p>
    <w:p w:rsidR="00621809" w:rsidRDefault="00BE2D6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rsidSect="005A0F21">
          <w:headerReference w:type="first" r:id="rId19"/>
          <w:type w:val="continuous"/>
          <w:pgSz w:w="12240" w:h="15840" w:code="1"/>
          <w:pgMar w:top="1152" w:right="1152" w:bottom="1440" w:left="1152" w:header="432" w:footer="720" w:gutter="0"/>
          <w:cols w:space="720"/>
          <w:titlePg/>
          <w:docGrid w:linePitch="360"/>
        </w:sectPr>
      </w:pPr>
    </w:p>
    <w:p w:rsidR="003238E1" w:rsidRDefault="003238E1" w:rsidP="00C41541">
      <w:pPr>
        <w:pStyle w:val="Heading1"/>
      </w:pPr>
      <w:bookmarkStart w:id="2" w:name="_Toc321747004"/>
      <w:r>
        <w:lastRenderedPageBreak/>
        <w:t>Introduction</w:t>
      </w:r>
      <w:bookmarkEnd w:id="2"/>
    </w:p>
    <w:p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known as the library)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allocates 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rsidR="00D82A79" w:rsidRDefault="00D82A79" w:rsidP="003238E1"/>
    <w:p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rsidR="00D82A79" w:rsidRDefault="00D82A79" w:rsidP="003238E1"/>
    <w:p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rsidR="003238E1" w:rsidRDefault="003238E1" w:rsidP="003238E1"/>
    <w:p w:rsidR="003238E1" w:rsidRDefault="003238E1" w:rsidP="003238E1"/>
    <w:p w:rsidR="00A64CCE" w:rsidRDefault="00A64CCE" w:rsidP="003238E1"/>
    <w:p w:rsidR="00A64CCE" w:rsidRDefault="00A64CCE" w:rsidP="00A64CCE">
      <w:pPr>
        <w:pStyle w:val="Heading2"/>
      </w:pPr>
      <w:bookmarkStart w:id="3" w:name="_Toc321747005"/>
      <w:r>
        <w:t>Definitions and Concepts</w:t>
      </w:r>
      <w:bookmarkEnd w:id="3"/>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r w:rsidRPr="00A64CCE">
        <w:t>Session</w:t>
      </w:r>
    </w:p>
    <w:p w:rsidR="004B75B9" w:rsidRPr="00A64CCE" w:rsidRDefault="004B75B9" w:rsidP="004B75B9">
      <w:r>
        <w:t>A session is the time between when a file is opened and closed.</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Space within an HDF5 file is freed up when an object is removed from the file. The freed up space is monitored while the file is open and is reported as tracked free space. Depending on the file space management strategy that was chosen for the file, the tracked free space may be tracked after the file is closed (after the end of the current session). If the tracked free space is not tracked after the file is closed, then the 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0E7868">
      <w:pPr>
        <w:tabs>
          <w:tab w:val="left" w:pos="2538"/>
        </w:tabs>
      </w:pPr>
    </w:p>
    <w:p w:rsidR="004B75B9" w:rsidRDefault="004B75B9" w:rsidP="004B75B9">
      <w:pPr>
        <w:pStyle w:val="SubSectionHeading"/>
      </w:pPr>
      <w:r>
        <w:t>VFD</w:t>
      </w:r>
    </w:p>
    <w:p w:rsidR="004B75B9" w:rsidRPr="00A64CCE" w:rsidRDefault="004B75B9" w:rsidP="000E7868">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lastRenderedPageBreak/>
        <w:t>Raw Data</w:t>
      </w:r>
    </w:p>
    <w:p w:rsidR="004B75B9" w:rsidRDefault="004B75B9" w:rsidP="004B75B9">
      <w:pPr>
        <w:tabs>
          <w:tab w:val="left" w:pos="2538"/>
        </w:tabs>
      </w:pPr>
      <w:r>
        <w:t>Raw data are the data values in HDF5 dataset objects. In a file that holds weather data, the raw data might include temperatures at different locations and at a variety of times during the day.</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20"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84460C" w:rsidRDefault="0084460C" w:rsidP="00C41541">
      <w:pPr>
        <w:pStyle w:val="Heading1"/>
      </w:pPr>
      <w:bookmarkStart w:id="4" w:name="_Toc321747006"/>
      <w:r>
        <w:lastRenderedPageBreak/>
        <w:t>File Space Allocation Mechanis</w:t>
      </w:r>
      <w:bookmarkStart w:id="5" w:name="FileSpaceAllocationMechanisms"/>
      <w:bookmarkEnd w:id="5"/>
      <w:r>
        <w:t>ms</w:t>
      </w:r>
      <w:bookmarkEnd w:id="4"/>
    </w:p>
    <w:p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rsidR="0084460C" w:rsidRDefault="0084460C" w:rsidP="00CC46FB"/>
    <w:p w:rsidR="00EE5124" w:rsidRDefault="00EE5124" w:rsidP="00CC46FB"/>
    <w:p w:rsidR="00EE5124" w:rsidRDefault="00EE5124" w:rsidP="00CC46FB"/>
    <w:p w:rsidR="0084460C" w:rsidRDefault="0084460C" w:rsidP="00EE5124">
      <w:pPr>
        <w:pStyle w:val="Heading2"/>
      </w:pPr>
      <w:bookmarkStart w:id="6" w:name="_Toc321747007"/>
      <w:r>
        <w:t>F</w:t>
      </w:r>
      <w:r w:rsidRPr="00B76F11">
        <w:t>ree-</w:t>
      </w:r>
      <w:r>
        <w:t>S</w:t>
      </w:r>
      <w:r w:rsidRPr="00B76F11">
        <w:t xml:space="preserve">pace </w:t>
      </w:r>
      <w:r>
        <w:t>M</w:t>
      </w:r>
      <w:r w:rsidRPr="00B76F11">
        <w:t>anager</w:t>
      </w:r>
      <w:bookmarkEnd w:id="6"/>
      <w:r w:rsidRPr="00B76F11">
        <w:t xml:space="preserve"> </w:t>
      </w:r>
    </w:p>
    <w:p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84460C" w:rsidRDefault="0084460C" w:rsidP="00CC46FB"/>
    <w:p w:rsidR="00EE5124" w:rsidRDefault="00EE5124" w:rsidP="00CC46FB"/>
    <w:p w:rsidR="00EE5124" w:rsidRDefault="00EE5124" w:rsidP="00CC46FB"/>
    <w:p w:rsidR="0084460C" w:rsidRPr="00AA4E6F" w:rsidRDefault="0084460C" w:rsidP="00EE5124">
      <w:pPr>
        <w:pStyle w:val="Heading2"/>
      </w:pPr>
      <w:bookmarkStart w:id="7" w:name="_Toc321747008"/>
      <w:r>
        <w:t>A</w:t>
      </w:r>
      <w:r w:rsidRPr="00AA4E6F">
        <w:t>ggregator</w:t>
      </w:r>
      <w:r>
        <w:t>s</w:t>
      </w:r>
      <w:bookmarkEnd w:id="7"/>
    </w:p>
    <w:p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rsidR="0084460C" w:rsidRDefault="0084460C" w:rsidP="00CC46FB"/>
    <w:p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rsidR="0084460C" w:rsidRDefault="0084460C" w:rsidP="00EE5124"/>
    <w:p w:rsidR="0084460C" w:rsidRDefault="0084460C" w:rsidP="00EE5124">
      <w:r>
        <w:t xml:space="preserve">After space has been allocated from an aggregator’s </w:t>
      </w:r>
      <w:proofErr w:type="gramStart"/>
      <w:r>
        <w:t>block, that</w:t>
      </w:r>
      <w:proofErr w:type="gramEnd"/>
      <w:r>
        <w:t xml:space="preserve">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rsidR="0084460C" w:rsidRDefault="0084460C" w:rsidP="00EE5124"/>
    <w:p w:rsidR="0084460C" w:rsidRDefault="0084460C" w:rsidP="00EE5124">
      <w:r>
        <w:t>If an aggregator does not have enough space in its block to fulfill a request, it will then request a new block of contiguous bytes from the library. Any unallocated space from the old block will become free space.</w:t>
      </w:r>
    </w:p>
    <w:p w:rsidR="0084460C" w:rsidRDefault="0084460C" w:rsidP="00CC46FB"/>
    <w:p w:rsidR="00EE5124" w:rsidRDefault="00EE5124" w:rsidP="00CC46FB"/>
    <w:p w:rsidR="00EE5124" w:rsidRDefault="00EE5124" w:rsidP="00CC46FB"/>
    <w:p w:rsidR="0084460C" w:rsidRPr="00AA4E6F" w:rsidDel="00BA0A3D" w:rsidRDefault="0084460C" w:rsidP="00EE5124">
      <w:pPr>
        <w:pStyle w:val="Heading2"/>
      </w:pPr>
      <w:bookmarkStart w:id="8" w:name="_Toc321747009"/>
      <w:r>
        <w:t>Virtual File Driver</w:t>
      </w:r>
      <w:bookmarkEnd w:id="8"/>
    </w:p>
    <w:p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rsidR="0084460C" w:rsidRDefault="0084460C" w:rsidP="00CC46FB"/>
    <w:p w:rsidR="00EE5124" w:rsidRDefault="00EE5124" w:rsidP="00CC46FB"/>
    <w:p w:rsidR="0084460C" w:rsidRPr="00D30387" w:rsidRDefault="0084460C" w:rsidP="00C41541">
      <w:pPr>
        <w:pStyle w:val="Heading1"/>
        <w:rPr>
          <w:sz w:val="24"/>
          <w:szCs w:val="24"/>
        </w:rPr>
      </w:pPr>
      <w:bookmarkStart w:id="9" w:name="_Toc321747010"/>
      <w:r w:rsidRPr="00D30387">
        <w:lastRenderedPageBreak/>
        <w:t>File Space Mana</w:t>
      </w:r>
      <w:bookmarkStart w:id="10" w:name="FileSpaceManagementStrategies"/>
      <w:bookmarkEnd w:id="10"/>
      <w:r w:rsidRPr="00D30387">
        <w:t>gement Strategies</w:t>
      </w:r>
      <w:bookmarkEnd w:id="9"/>
      <w:r w:rsidR="00E55E8A" w:rsidRPr="00D30387">
        <w:t xml:space="preserve"> </w:t>
      </w:r>
    </w:p>
    <w:p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rsidR="0084460C" w:rsidRDefault="0084460C" w:rsidP="00BC6FCC"/>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06"/>
        <w:gridCol w:w="3384"/>
        <w:gridCol w:w="3384"/>
      </w:tblGrid>
      <w:tr w:rsidR="00AD5A56" w:rsidRPr="00137C51" w:rsidTr="00BB4B80">
        <w:trPr>
          <w:tblHeader/>
          <w:jc w:val="center"/>
        </w:trPr>
        <w:tc>
          <w:tcPr>
            <w:tcW w:w="8874" w:type="dxa"/>
            <w:gridSpan w:val="3"/>
          </w:tcPr>
          <w:p w:rsidR="00AD5A56" w:rsidRPr="00137C51" w:rsidRDefault="00AD5A56" w:rsidP="00BB4B80">
            <w:pPr>
              <w:pStyle w:val="NormalTable"/>
            </w:pPr>
            <w:r>
              <w:t>Table 1. File space management strategies</w:t>
            </w:r>
          </w:p>
        </w:tc>
      </w:tr>
      <w:tr w:rsidR="00AD5A56" w:rsidRPr="00137C51" w:rsidTr="00BB4B80">
        <w:trPr>
          <w:tblHeader/>
          <w:jc w:val="center"/>
        </w:trPr>
        <w:tc>
          <w:tcPr>
            <w:tcW w:w="2106" w:type="dxa"/>
          </w:tcPr>
          <w:p w:rsidR="00AD5A56" w:rsidRPr="00137C51" w:rsidRDefault="00AD5A56" w:rsidP="00BB4B80">
            <w:pPr>
              <w:pStyle w:val="NormalTable"/>
            </w:pPr>
            <w:r>
              <w:t>Strategy Name</w:t>
            </w:r>
          </w:p>
        </w:tc>
        <w:tc>
          <w:tcPr>
            <w:tcW w:w="3384" w:type="dxa"/>
          </w:tcPr>
          <w:p w:rsidR="00AD5A56" w:rsidRDefault="00AD5A56" w:rsidP="00BB4B80">
            <w:pPr>
              <w:pStyle w:val="NormalTable"/>
            </w:pPr>
            <w:r>
              <w:t xml:space="preserve">The </w:t>
            </w:r>
            <w:commentRangeStart w:id="11"/>
            <w:r>
              <w:t>strategy</w:t>
            </w:r>
            <w:commentRangeEnd w:id="11"/>
            <w:r>
              <w:rPr>
                <w:rStyle w:val="CommentReference"/>
                <w:b w:val="0"/>
              </w:rPr>
              <w:commentReference w:id="11"/>
            </w:r>
            <w:r>
              <w:t xml:space="preserve"> might be useful under these conditions:</w:t>
            </w:r>
          </w:p>
        </w:tc>
        <w:tc>
          <w:tcPr>
            <w:tcW w:w="3384" w:type="dxa"/>
          </w:tcPr>
          <w:p w:rsidR="00AD5A56" w:rsidRPr="00137C51" w:rsidRDefault="00AD5A56" w:rsidP="00BB4B80">
            <w:pPr>
              <w:pStyle w:val="NormalTable"/>
            </w:pPr>
            <w:r>
              <w:t>Implementation Comments</w:t>
            </w:r>
          </w:p>
        </w:tc>
      </w:tr>
      <w:tr w:rsidR="00AD5A56" w:rsidRPr="007625C5" w:rsidTr="00BB4B80">
        <w:trPr>
          <w:jc w:val="center"/>
        </w:trPr>
        <w:tc>
          <w:tcPr>
            <w:tcW w:w="2106" w:type="dxa"/>
          </w:tcPr>
          <w:p w:rsidR="00AD5A56" w:rsidRPr="007625C5" w:rsidRDefault="00AD5A56" w:rsidP="00BB4B80">
            <w:pPr>
              <w:rPr>
                <w:b/>
              </w:rPr>
            </w:pPr>
            <w:r>
              <w:rPr>
                <w:b/>
              </w:rPr>
              <w:t>All Persist</w:t>
            </w:r>
          </w:p>
        </w:tc>
        <w:tc>
          <w:tcPr>
            <w:tcW w:w="3384" w:type="dxa"/>
          </w:tcPr>
          <w:p w:rsidR="00AD5A56" w:rsidRPr="00857098" w:rsidRDefault="00AD5A56" w:rsidP="00BB4B80">
            <w:r>
              <w:t>Use with files where raw data and metadata are added and removed frequently and where the files are opened and closed frequently. Maximizes the use of space in a file over any number of sessions.</w:t>
            </w:r>
          </w:p>
        </w:tc>
        <w:tc>
          <w:tcPr>
            <w:tcW w:w="3384" w:type="dxa"/>
          </w:tcPr>
          <w:p w:rsidR="00AD5A56" w:rsidRDefault="00AD5A56" w:rsidP="00BB4B80">
            <w:pPr>
              <w:pStyle w:val="ListParagraph"/>
              <w:numPr>
                <w:ilvl w:val="0"/>
                <w:numId w:val="14"/>
              </w:numPr>
            </w:pPr>
            <w:r w:rsidRPr="00857098">
              <w:t>Use</w:t>
            </w:r>
            <w:r>
              <w:t>s</w:t>
            </w:r>
            <w:r w:rsidRPr="00857098">
              <w:t xml:space="preserve"> all </w:t>
            </w:r>
            <w:r>
              <w:t xml:space="preserve">of the file </w:t>
            </w:r>
            <w:r w:rsidRPr="00857098">
              <w:t>space allocation mechanisms</w:t>
            </w:r>
          </w:p>
          <w:p w:rsidR="00AD5A56" w:rsidRPr="007625C5" w:rsidRDefault="00AD5A56" w:rsidP="00BB4B80">
            <w:pPr>
              <w:pStyle w:val="ListParagraph"/>
              <w:numPr>
                <w:ilvl w:val="0"/>
                <w:numId w:val="14"/>
              </w:numPr>
            </w:pPr>
            <w:r>
              <w:t>T</w:t>
            </w:r>
            <w:r w:rsidRPr="00857098">
              <w:t>rack</w:t>
            </w:r>
            <w:r>
              <w:t>s</w:t>
            </w:r>
            <w:r w:rsidRPr="00857098">
              <w:t xml:space="preserve"> </w:t>
            </w:r>
            <w:r>
              <w:t>file free space across sessions</w:t>
            </w:r>
          </w:p>
        </w:tc>
      </w:tr>
      <w:tr w:rsidR="00AD5A56" w:rsidRPr="007625C5" w:rsidTr="00BB4B80">
        <w:trPr>
          <w:jc w:val="center"/>
        </w:trPr>
        <w:tc>
          <w:tcPr>
            <w:tcW w:w="2106" w:type="dxa"/>
          </w:tcPr>
          <w:p w:rsidR="00AD5A56" w:rsidRPr="007625C5" w:rsidRDefault="00AD5A56" w:rsidP="00BB4B80">
            <w:pPr>
              <w:rPr>
                <w:b/>
              </w:rPr>
            </w:pPr>
            <w:r>
              <w:rPr>
                <w:b/>
              </w:rPr>
              <w:t>All</w:t>
            </w:r>
          </w:p>
        </w:tc>
        <w:tc>
          <w:tcPr>
            <w:tcW w:w="3384" w:type="dxa"/>
          </w:tcPr>
          <w:p w:rsidR="00AD5A56" w:rsidRPr="00857098" w:rsidRDefault="00AD5A56" w:rsidP="00BB4B80">
            <w:r>
              <w:t>Use with files where raw data and metadata are added and removed frequently. Maximizes the use of space in a file during a single session.</w:t>
            </w:r>
          </w:p>
        </w:tc>
        <w:tc>
          <w:tcPr>
            <w:tcW w:w="3384" w:type="dxa"/>
          </w:tcPr>
          <w:p w:rsidR="00AD5A56" w:rsidRDefault="00AD5A56" w:rsidP="00BB4B80">
            <w:pPr>
              <w:pStyle w:val="ListParagraph"/>
              <w:numPr>
                <w:ilvl w:val="0"/>
                <w:numId w:val="20"/>
              </w:numPr>
            </w:pPr>
            <w:r w:rsidRPr="00857098">
              <w:t>Use</w:t>
            </w:r>
            <w:r>
              <w:t>s</w:t>
            </w:r>
            <w:r w:rsidRPr="00857098">
              <w:t xml:space="preserve"> all </w:t>
            </w:r>
            <w:r>
              <w:t xml:space="preserve">of the file </w:t>
            </w:r>
            <w:r w:rsidRPr="00857098">
              <w:t>space allocation mechanisms</w:t>
            </w:r>
          </w:p>
          <w:p w:rsidR="00AD5A56" w:rsidRPr="007625C5" w:rsidRDefault="00AD5A56" w:rsidP="00BB4B80">
            <w:pPr>
              <w:pStyle w:val="ListParagraph"/>
              <w:numPr>
                <w:ilvl w:val="0"/>
                <w:numId w:val="20"/>
              </w:numPr>
            </w:pPr>
            <w:r>
              <w:t>T</w:t>
            </w:r>
            <w:r w:rsidRPr="00857098">
              <w:t>rack</w:t>
            </w:r>
            <w:r>
              <w:t>s</w:t>
            </w:r>
            <w:r w:rsidRPr="00857098">
              <w:t xml:space="preserve"> file free space only in </w:t>
            </w:r>
            <w:r>
              <w:t>the current session</w:t>
            </w:r>
          </w:p>
        </w:tc>
      </w:tr>
      <w:tr w:rsidR="00AD5A56" w:rsidRPr="008D1E44" w:rsidTr="00BB4B80">
        <w:trPr>
          <w:jc w:val="center"/>
        </w:trPr>
        <w:tc>
          <w:tcPr>
            <w:tcW w:w="2106" w:type="dxa"/>
          </w:tcPr>
          <w:p w:rsidR="00AD5A56" w:rsidRPr="007625C5" w:rsidRDefault="00AD5A56" w:rsidP="00BB4B80">
            <w:pPr>
              <w:rPr>
                <w:b/>
              </w:rPr>
            </w:pPr>
            <w:r>
              <w:rPr>
                <w:b/>
              </w:rPr>
              <w:t>Aggregator VFD</w:t>
            </w:r>
          </w:p>
        </w:tc>
        <w:tc>
          <w:tcPr>
            <w:tcW w:w="3384" w:type="dxa"/>
          </w:tcPr>
          <w:p w:rsidR="00AD5A56" w:rsidRPr="0022622C" w:rsidRDefault="00AD5A56" w:rsidP="006E53F7">
            <w:r>
              <w:t xml:space="preserve">Use with files where small datasets might be added and where few if any datasets are removed. Adding small datasets means the library can take advantage of the aggregators. </w:t>
            </w:r>
            <w:r w:rsidR="006E53F7">
              <w:t>Maximizes rate at which small datasets are written to the file.</w:t>
            </w:r>
          </w:p>
        </w:tc>
        <w:tc>
          <w:tcPr>
            <w:tcW w:w="3384" w:type="dxa"/>
          </w:tcPr>
          <w:p w:rsidR="00AD5A56" w:rsidRDefault="00AD5A56" w:rsidP="00BB4B80">
            <w:pPr>
              <w:pStyle w:val="ListParagraph"/>
              <w:numPr>
                <w:ilvl w:val="0"/>
                <w:numId w:val="21"/>
              </w:numPr>
            </w:pPr>
            <w:r w:rsidRPr="0022622C">
              <w:t>Use</w:t>
            </w:r>
            <w:r>
              <w:t>s</w:t>
            </w:r>
            <w:r w:rsidRPr="0022622C">
              <w:t xml:space="preserve"> </w:t>
            </w:r>
            <w:r>
              <w:t xml:space="preserve">the </w:t>
            </w:r>
            <w:r w:rsidRPr="0022622C">
              <w:t>aggregator and VFD mechanisms</w:t>
            </w:r>
          </w:p>
          <w:p w:rsidR="00AD5A56" w:rsidRPr="007625C5" w:rsidRDefault="00AD5A56" w:rsidP="00BB4B80">
            <w:pPr>
              <w:pStyle w:val="ListParagraph"/>
              <w:numPr>
                <w:ilvl w:val="0"/>
                <w:numId w:val="21"/>
              </w:numPr>
            </w:pPr>
            <w:r>
              <w:t>Never</w:t>
            </w:r>
            <w:r w:rsidRPr="00857098">
              <w:t xml:space="preserve"> track</w:t>
            </w:r>
            <w:r>
              <w:t>s free space</w:t>
            </w:r>
          </w:p>
        </w:tc>
      </w:tr>
      <w:tr w:rsidR="00AD5A56" w:rsidRPr="008D1E44" w:rsidTr="00BB4B80">
        <w:trPr>
          <w:jc w:val="center"/>
        </w:trPr>
        <w:tc>
          <w:tcPr>
            <w:tcW w:w="2106" w:type="dxa"/>
          </w:tcPr>
          <w:p w:rsidR="00AD5A56" w:rsidRPr="007625C5" w:rsidRDefault="00AD5A56" w:rsidP="00BB4B80">
            <w:pPr>
              <w:rPr>
                <w:b/>
              </w:rPr>
            </w:pPr>
            <w:r>
              <w:rPr>
                <w:b/>
              </w:rPr>
              <w:t>VFD Only</w:t>
            </w:r>
          </w:p>
        </w:tc>
        <w:tc>
          <w:tcPr>
            <w:tcW w:w="3384" w:type="dxa"/>
          </w:tcPr>
          <w:p w:rsidR="00AD5A56" w:rsidRPr="0022622C" w:rsidRDefault="00AD5A56" w:rsidP="006E53F7">
            <w:r>
              <w:t>Use with files where large amounts of raw data are added and where few if any datasets are removed.</w:t>
            </w:r>
            <w:r w:rsidR="006E53F7">
              <w:t xml:space="preserve"> Maximizes rate at which data is written to the file.</w:t>
            </w:r>
          </w:p>
        </w:tc>
        <w:tc>
          <w:tcPr>
            <w:tcW w:w="3384" w:type="dxa"/>
          </w:tcPr>
          <w:p w:rsidR="00AD5A56" w:rsidRDefault="00AD5A56" w:rsidP="00BB4B80">
            <w:pPr>
              <w:pStyle w:val="ListParagraph"/>
              <w:numPr>
                <w:ilvl w:val="0"/>
                <w:numId w:val="22"/>
              </w:numPr>
            </w:pPr>
            <w:r w:rsidRPr="0022622C">
              <w:t>Use</w:t>
            </w:r>
            <w:r>
              <w:t>s</w:t>
            </w:r>
            <w:r w:rsidRPr="0022622C">
              <w:t xml:space="preserve"> only </w:t>
            </w:r>
            <w:r>
              <w:t xml:space="preserve">the </w:t>
            </w:r>
            <w:r w:rsidRPr="0022622C">
              <w:t>VFD mechanism</w:t>
            </w:r>
          </w:p>
          <w:p w:rsidR="00AD5A56" w:rsidRPr="007625C5" w:rsidRDefault="00AD5A56" w:rsidP="00BB4B80">
            <w:pPr>
              <w:pStyle w:val="ListParagraph"/>
              <w:numPr>
                <w:ilvl w:val="0"/>
                <w:numId w:val="22"/>
              </w:numPr>
            </w:pPr>
            <w:r>
              <w:t>Never</w:t>
            </w:r>
            <w:r w:rsidRPr="00857098">
              <w:t xml:space="preserve"> track</w:t>
            </w:r>
            <w:r>
              <w:t>s free space</w:t>
            </w:r>
          </w:p>
        </w:tc>
      </w:tr>
    </w:tbl>
    <w:p w:rsidR="00AD5A56" w:rsidRDefault="00AD5A56" w:rsidP="00BC6FCC"/>
    <w:p w:rsidR="0084460C" w:rsidRDefault="001A52F2" w:rsidP="001C6451">
      <w:r>
        <w:t xml:space="preserve">For more information on implementing one of these strategies, see the “Setting or Changing a Strategy” section on page </w:t>
      </w:r>
      <w:r>
        <w:fldChar w:fldCharType="begin"/>
      </w:r>
      <w:r>
        <w:instrText xml:space="preserve"> PAGEREF SettingOrChangingAStrategy \h </w:instrText>
      </w:r>
      <w:r>
        <w:fldChar w:fldCharType="separate"/>
      </w:r>
      <w:r w:rsidR="00E6696E">
        <w:rPr>
          <w:noProof/>
        </w:rPr>
        <w:t>10</w:t>
      </w:r>
      <w:r>
        <w:fldChar w:fldCharType="end"/>
      </w:r>
      <w:r>
        <w:t>.</w:t>
      </w:r>
    </w:p>
    <w:p w:rsidR="00A553EB" w:rsidRDefault="00A553EB"/>
    <w:p w:rsidR="00A553EB" w:rsidRDefault="00A553EB" w:rsidP="001C6451"/>
    <w:p w:rsidR="009C5C33" w:rsidRDefault="009C5C33" w:rsidP="001C6451"/>
    <w:p w:rsidR="003E56A9" w:rsidRDefault="003E56A9" w:rsidP="001C6451"/>
    <w:p w:rsidR="000279A0" w:rsidRDefault="000279A0">
      <w:r>
        <w:br w:type="page"/>
      </w:r>
    </w:p>
    <w:p w:rsidR="0084460C" w:rsidRDefault="0084460C" w:rsidP="001C6451"/>
    <w:p w:rsidR="0084460C" w:rsidRPr="00D0424D" w:rsidRDefault="0084460C" w:rsidP="00221B64">
      <w:pPr>
        <w:pStyle w:val="Heading2"/>
      </w:pPr>
      <w:bookmarkStart w:id="12" w:name="_Toc321747011"/>
      <w:r w:rsidRPr="00D0424D">
        <w:t>The All Persist Stra</w:t>
      </w:r>
      <w:bookmarkStart w:id="13" w:name="AllPersistStrategy"/>
      <w:bookmarkEnd w:id="13"/>
      <w:r w:rsidRPr="00D0424D">
        <w:t>tegy</w:t>
      </w:r>
      <w:bookmarkEnd w:id="12"/>
      <w:r w:rsidR="001A52F2" w:rsidRPr="00D0424D">
        <w:t xml:space="preserve"> </w:t>
      </w:r>
    </w:p>
    <w:p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rsidR="00D0424D" w:rsidRDefault="00D0424D" w:rsidP="00221B64"/>
    <w:p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rsidR="0084460C" w:rsidRDefault="0084460C" w:rsidP="00221B64"/>
    <w:p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84460C" w:rsidRDefault="0084460C" w:rsidP="00221B64"/>
    <w:p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rsidR="00D90961" w:rsidRDefault="00D90961" w:rsidP="00221B64"/>
    <w:p w:rsidR="00D90961" w:rsidRDefault="00D90961" w:rsidP="00221B64">
      <w:r>
        <w:t>This strategy was added to the library in HDF5 release 1.10.0.</w:t>
      </w:r>
    </w:p>
    <w:p w:rsidR="0084460C" w:rsidRDefault="0084460C" w:rsidP="00221B64"/>
    <w:p w:rsidR="0084460C" w:rsidRDefault="0084460C" w:rsidP="00221B64"/>
    <w:p w:rsidR="0084460C" w:rsidRDefault="0084460C" w:rsidP="00221B64"/>
    <w:p w:rsidR="0084460C" w:rsidRDefault="0084460C" w:rsidP="00221B64">
      <w:pPr>
        <w:pStyle w:val="Heading2"/>
      </w:pPr>
      <w:bookmarkStart w:id="14" w:name="_Toc321747012"/>
      <w:r>
        <w:t>The All Strategy</w:t>
      </w:r>
      <w:bookmarkEnd w:id="14"/>
    </w:p>
    <w:p w:rsidR="00E81C3F" w:rsidRDefault="00E81C3F" w:rsidP="00E81C3F">
      <w:r>
        <w:t xml:space="preserve">The aim of the </w:t>
      </w:r>
      <w:proofErr w:type="gramStart"/>
      <w:r>
        <w:t>All</w:t>
      </w:r>
      <w:proofErr w:type="gramEnd"/>
      <w:r>
        <w:t xml:space="preserve"> strategy is to maximize the use of space within an HDF5 file</w:t>
      </w:r>
      <w:r w:rsidR="00442FB1">
        <w:t xml:space="preserve"> during a single session</w:t>
      </w:r>
      <w:r>
        <w:t xml:space="preserve">.  </w:t>
      </w:r>
    </w:p>
    <w:p w:rsidR="00E81C3F" w:rsidRDefault="00E81C3F" w:rsidP="00E81C3F"/>
    <w:p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84460C" w:rsidRDefault="0084460C" w:rsidP="00221B64"/>
    <w:p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rsidR="0084460C" w:rsidRDefault="0084460C" w:rsidP="00221B64"/>
    <w:p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rsidR="0084460C" w:rsidRDefault="0084460C" w:rsidP="00221B64"/>
    <w:p w:rsidR="00D90961" w:rsidRDefault="00D90961" w:rsidP="00D90961">
      <w:r>
        <w:t xml:space="preserve">The All strategy is the HDF5 Library’s default file space management strategy. Prior to HDF5 Release 1.10.0, the </w:t>
      </w:r>
      <w:proofErr w:type="gramStart"/>
      <w:r>
        <w:t>All</w:t>
      </w:r>
      <w:proofErr w:type="gramEnd"/>
      <w:r>
        <w:t xml:space="preserve"> strategy was the only file space management strategy directly supported by the library.</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5" w:name="_Toc321747013"/>
      <w:r>
        <w:lastRenderedPageBreak/>
        <w:t>The Aggregator VFD Strategy</w:t>
      </w:r>
      <w:bookmarkEnd w:id="15"/>
    </w:p>
    <w:p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rsidR="00E81C3F" w:rsidRDefault="00E81C3F" w:rsidP="00E81C3F"/>
    <w:p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rsidR="0084460C" w:rsidRDefault="0084460C" w:rsidP="00221B64"/>
    <w:p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Pr>
          <w:b/>
        </w:rPr>
        <w:t>aggr</w:t>
      </w:r>
      <w:r>
        <w:t xml:space="preserve">egators and </w:t>
      </w:r>
      <w:r w:rsidR="00F00224" w:rsidRPr="00F00224">
        <w:t xml:space="preserve">VFD </w:t>
      </w:r>
      <w:r>
        <w:t>mechanisms to fill requests for file space.</w:t>
      </w:r>
    </w:p>
    <w:p w:rsidR="0084460C" w:rsidRDefault="0084460C" w:rsidP="00221B64"/>
    <w:p w:rsidR="0084460C" w:rsidRDefault="0084460C" w:rsidP="00221B64">
      <w:r>
        <w:t>Because there are different aggregators for file metadata and raw data, this strategy tends to co-locate file metadata more than some other strategies that can reuse free space scattered throughout the file.</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6" w:name="_Toc321747014"/>
      <w:r>
        <w:t>The VFD Strategy</w:t>
      </w:r>
      <w:bookmarkEnd w:id="16"/>
    </w:p>
    <w:p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rsidR="00D30387" w:rsidRDefault="00D30387" w:rsidP="00D30387"/>
    <w:p w:rsidR="0084460C" w:rsidRDefault="0084460C" w:rsidP="00221B64">
      <w:r>
        <w:t xml:space="preserve">With the VFD strategy, the HDF5 Library does not track the free space that results from the manipulation of HDF5 objects in an HDF5 file. All free space immediately becomes unaccounted space. </w:t>
      </w:r>
    </w:p>
    <w:p w:rsidR="0084460C" w:rsidRDefault="0084460C" w:rsidP="00221B64"/>
    <w:p w:rsidR="0084460C" w:rsidRDefault="0084460C" w:rsidP="00221B64">
      <w:r>
        <w:t>With this strategy, when space is needed for file metadata or raw data, the HDF5 Library requests space from the</w:t>
      </w:r>
      <w:r w:rsidR="00D30387">
        <w:t xml:space="preserve"> VFD</w:t>
      </w:r>
      <w:r>
        <w:t xml:space="preserve">. </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455607" w:rsidRDefault="00455607">
      <w:pPr>
        <w:rPr>
          <w:rFonts w:asciiTheme="majorHAnsi" w:eastAsiaTheme="majorEastAsia" w:hAnsiTheme="majorHAnsi" w:cstheme="majorBidi"/>
          <w:b/>
          <w:bCs/>
          <w:color w:val="000000" w:themeColor="text1"/>
          <w:sz w:val="26"/>
          <w:szCs w:val="26"/>
        </w:rPr>
      </w:pPr>
      <w:r>
        <w:br w:type="page"/>
      </w:r>
    </w:p>
    <w:p w:rsidR="00221B64" w:rsidRDefault="00221B64" w:rsidP="00E81C3F">
      <w:pPr>
        <w:pStyle w:val="Heading1"/>
      </w:pPr>
      <w:bookmarkStart w:id="17" w:name="_Toc321747015"/>
      <w:r w:rsidRPr="00221B64">
        <w:lastRenderedPageBreak/>
        <w:t xml:space="preserve">Setting or Changing a </w:t>
      </w:r>
      <w:r w:rsidR="003D191D">
        <w:t xml:space="preserve">File Space Management </w:t>
      </w:r>
      <w:r w:rsidRPr="00221B64">
        <w:t>Str</w:t>
      </w:r>
      <w:bookmarkStart w:id="18" w:name="SettingOrChangingAStrategy"/>
      <w:bookmarkEnd w:id="18"/>
      <w:r w:rsidRPr="00221B64">
        <w:t>ategy</w:t>
      </w:r>
      <w:bookmarkEnd w:id="17"/>
      <w:r w:rsidR="00D30387">
        <w:t xml:space="preserve"> </w:t>
      </w:r>
    </w:p>
    <w:p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rsidR="00455607" w:rsidRDefault="00455607" w:rsidP="00455607"/>
    <w:p w:rsidR="00455607" w:rsidRDefault="00455607" w:rsidP="00455607"/>
    <w:p w:rsidR="00455607" w:rsidRPr="00455607" w:rsidRDefault="00455607" w:rsidP="00455607"/>
    <w:p w:rsidR="0084460C" w:rsidRPr="00221B64" w:rsidRDefault="0084460C" w:rsidP="002A41AC">
      <w:pPr>
        <w:pStyle w:val="Heading2"/>
      </w:pPr>
      <w:bookmarkStart w:id="19" w:name="_Toc321747016"/>
      <w:r w:rsidRPr="00221B64">
        <w:t>Specifying a Strategy</w:t>
      </w:r>
      <w:r w:rsidR="00455607">
        <w:t xml:space="preserve"> at File Creation</w:t>
      </w:r>
      <w:r w:rsidR="003D191D">
        <w:t xml:space="preserve"> </w:t>
      </w:r>
      <w:r w:rsidR="003A684B">
        <w:t>with H5Pset_file_space</w:t>
      </w:r>
      <w:bookmarkEnd w:id="19"/>
    </w:p>
    <w:p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1" w:anchor="Property-SetFileSpace" w:history="1">
        <w:r w:rsidR="0084460C" w:rsidRPr="00BD7D40">
          <w:rPr>
            <w:rStyle w:val="Hyperlink"/>
            <w:rFonts w:ascii="Courier New" w:hAnsi="Courier New" w:cs="Courier New"/>
            <w:sz w:val="20"/>
          </w:rPr>
          <w:t>H5Pset_file_space</w:t>
        </w:r>
      </w:hyperlink>
      <w:r w:rsidR="0084460C">
        <w:t xml:space="preserve"> routine. </w:t>
      </w:r>
    </w:p>
    <w:p w:rsidR="00D0487D" w:rsidRDefault="00D0487D" w:rsidP="00D0487D"/>
    <w:p w:rsidR="0084460C" w:rsidRDefault="0084460C" w:rsidP="00D0487D">
      <w:r w:rsidRPr="00FB1BEB">
        <w:t>The signature for the routine is:</w:t>
      </w:r>
    </w:p>
    <w:p w:rsidR="0084460C" w:rsidRDefault="0084460C" w:rsidP="00D0487D"/>
    <w:p w:rsidR="0084460C" w:rsidRDefault="0084460C" w:rsidP="00BD7D40">
      <w:pPr>
        <w:pStyle w:val="Courier10"/>
      </w:pPr>
      <w:r w:rsidRPr="00A15AC6">
        <w:t>herr_t H5Pset_file_</w:t>
      </w:r>
      <w:proofErr w:type="gramStart"/>
      <w:r w:rsidRPr="00A15AC6">
        <w:t>space(</w:t>
      </w:r>
      <w:proofErr w:type="gramEnd"/>
      <w:r w:rsidRPr="00A15AC6">
        <w:t xml:space="preserve">hid_t </w:t>
      </w:r>
      <w:proofErr w:type="spellStart"/>
      <w:r w:rsidRPr="00A15AC6">
        <w:t>fcpl_id</w:t>
      </w:r>
      <w:proofErr w:type="spellEnd"/>
      <w:r w:rsidRPr="00A15AC6">
        <w:t xml:space="preserve">, H5F_file_space_t strategy, </w:t>
      </w:r>
      <w:proofErr w:type="spellStart"/>
      <w:r w:rsidRPr="00A15AC6">
        <w:t>hsize_t</w:t>
      </w:r>
      <w:proofErr w:type="spellEnd"/>
      <w:r w:rsidRPr="00A15AC6">
        <w:t xml:space="preserve"> threshold)</w:t>
      </w:r>
    </w:p>
    <w:p w:rsidR="0084460C" w:rsidRDefault="0084460C" w:rsidP="00D0487D"/>
    <w:p w:rsidR="00D0487D" w:rsidRDefault="0084460C" w:rsidP="00D0487D">
      <w:r>
        <w:t xml:space="preserve">The first parameter, </w:t>
      </w:r>
      <w:proofErr w:type="spellStart"/>
      <w:r w:rsidRPr="00BD7D40">
        <w:rPr>
          <w:rFonts w:ascii="Courier New" w:hAnsi="Courier New" w:cs="Courier New"/>
          <w:sz w:val="20"/>
        </w:rPr>
        <w:t>fcpl_id</w:t>
      </w:r>
      <w:proofErr w:type="spellEnd"/>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2C5C25">
        <w:fldChar w:fldCharType="begin"/>
      </w:r>
      <w:r w:rsidR="002C5C25">
        <w:instrText xml:space="preserve"> PAGEREF Table2 \h </w:instrText>
      </w:r>
      <w:r w:rsidR="002C5C25">
        <w:fldChar w:fldCharType="separate"/>
      </w:r>
      <w:r w:rsidR="00E6696E">
        <w:rPr>
          <w:noProof/>
        </w:rPr>
        <w:t>11</w:t>
      </w:r>
      <w:r w:rsidR="002C5C25">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p>
    <w:p w:rsidR="00D0487D" w:rsidRDefault="00D0487D" w:rsidP="00D0487D"/>
    <w:p w:rsidR="0084460C" w:rsidRDefault="0084460C" w:rsidP="00D0487D">
      <w:r>
        <w:t>The library provides a companion routine</w:t>
      </w:r>
      <w:r w:rsidR="00D0487D">
        <w:t>, H5Pget_file_</w:t>
      </w:r>
      <w:proofErr w:type="gramStart"/>
      <w:r w:rsidR="00D0487D">
        <w:t>space,</w:t>
      </w:r>
      <w:r>
        <w:t xml:space="preserve"> that</w:t>
      </w:r>
      <w:proofErr w:type="gramEnd"/>
      <w:r>
        <w:t xml:space="preserve"> retrieves the file space management information for an HDF5 file</w:t>
      </w:r>
      <w:r w:rsidR="00D0487D">
        <w:t xml:space="preserve">. See the entry in the </w:t>
      </w:r>
      <w:hyperlink r:id="rId22" w:history="1">
        <w:r w:rsidR="00D0487D" w:rsidRPr="003A684B">
          <w:rPr>
            <w:rStyle w:val="Hyperlink"/>
            <w:i/>
          </w:rPr>
          <w:t>HDF5 Reference Manual</w:t>
        </w:r>
      </w:hyperlink>
      <w:r w:rsidR="00D0487D">
        <w:t>.</w:t>
      </w:r>
    </w:p>
    <w:p w:rsidR="0084460C" w:rsidRDefault="0084460C" w:rsidP="00D0487D"/>
    <w:p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rsidR="003F0E61" w:rsidRDefault="003F0E61" w:rsidP="003F0E6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3F0E61" w:rsidRPr="00137C51" w:rsidTr="00A928C4">
        <w:trPr>
          <w:jc w:val="center"/>
        </w:trPr>
        <w:tc>
          <w:tcPr>
            <w:tcW w:w="8874" w:type="dxa"/>
          </w:tcPr>
          <w:p w:rsidR="003F0E61" w:rsidRDefault="003F0E61" w:rsidP="003A684B">
            <w:pPr>
              <w:pStyle w:val="Courier10"/>
            </w:pPr>
          </w:p>
          <w:p w:rsidR="003F0E61" w:rsidRDefault="003F0E61" w:rsidP="003F0E61">
            <w:pPr>
              <w:pStyle w:val="Courier10"/>
            </w:pPr>
            <w:r>
              <w:t>/* Create a file creation property list template */</w:t>
            </w:r>
          </w:p>
          <w:p w:rsidR="003F0E61" w:rsidRDefault="003F0E61" w:rsidP="003F0E61">
            <w:pPr>
              <w:pStyle w:val="Courier10"/>
            </w:pPr>
            <w:proofErr w:type="spellStart"/>
            <w:r>
              <w:t>fcpl_id</w:t>
            </w:r>
            <w:proofErr w:type="spellEnd"/>
            <w:r>
              <w:t xml:space="preserve"> = H5Pcreate(H5P_FILE_CREATE);  </w:t>
            </w:r>
          </w:p>
          <w:p w:rsidR="003F0E61" w:rsidRDefault="003F0E61" w:rsidP="003F0E61">
            <w:pPr>
              <w:pStyle w:val="Courier10"/>
            </w:pPr>
          </w:p>
          <w:p w:rsidR="003F0E61" w:rsidRDefault="003F0E61" w:rsidP="003F0E61">
            <w:pPr>
              <w:pStyle w:val="Courier10"/>
            </w:pPr>
            <w:r>
              <w:t>/* Set the file space management strategy */</w:t>
            </w:r>
          </w:p>
          <w:p w:rsidR="003F0E61" w:rsidRDefault="003F0E61" w:rsidP="003F0E61">
            <w:pPr>
              <w:pStyle w:val="Courier10"/>
            </w:pPr>
            <w:r>
              <w:t>/* Don’t update the free-space section threshold */</w:t>
            </w:r>
          </w:p>
          <w:p w:rsidR="003F0E61" w:rsidRDefault="003F0E61" w:rsidP="003F0E61">
            <w:pPr>
              <w:pStyle w:val="Courier10"/>
            </w:pPr>
            <w:r>
              <w:t>H5Pset_file_space(</w:t>
            </w:r>
            <w:proofErr w:type="spellStart"/>
            <w:r>
              <w:t>fcpl_id</w:t>
            </w:r>
            <w:proofErr w:type="spellEnd"/>
            <w:r>
              <w:t>, H5P_FILE_SPACE_ALL_PERSIST, (</w:t>
            </w:r>
            <w:proofErr w:type="spellStart"/>
            <w:r>
              <w:t>hsize_t</w:t>
            </w:r>
            <w:proofErr w:type="spellEnd"/>
            <w:r>
              <w:t>)0);</w:t>
            </w:r>
          </w:p>
          <w:p w:rsidR="003F0E61" w:rsidRDefault="003F0E61" w:rsidP="003F0E61">
            <w:pPr>
              <w:pStyle w:val="Courier10"/>
            </w:pPr>
          </w:p>
          <w:p w:rsidR="003F0E61" w:rsidRDefault="003F0E61" w:rsidP="003F0E61">
            <w:pPr>
              <w:pStyle w:val="Courier10"/>
            </w:pPr>
            <w:r>
              <w:t xml:space="preserve">/* Create an HDF5 file with the file creation property list </w:t>
            </w:r>
            <w:proofErr w:type="spellStart"/>
            <w:r w:rsidRPr="00733DBA">
              <w:rPr>
                <w:i/>
              </w:rPr>
              <w:t>fcpl</w:t>
            </w:r>
            <w:r>
              <w:rPr>
                <w:i/>
              </w:rPr>
              <w:t>_id</w:t>
            </w:r>
            <w:proofErr w:type="spellEnd"/>
            <w:r>
              <w:t xml:space="preserve"> */</w:t>
            </w:r>
          </w:p>
          <w:p w:rsidR="003F0E61" w:rsidRDefault="003F0E61" w:rsidP="003F0E61">
            <w:pPr>
              <w:pStyle w:val="Courier10"/>
            </w:pPr>
            <w:r>
              <w:t xml:space="preserve">fid = H5Fcreate(“persist.h5”, H5F_ACC_TRUNC, </w:t>
            </w:r>
            <w:proofErr w:type="spellStart"/>
            <w:r>
              <w:t>fcpl_id</w:t>
            </w:r>
            <w:proofErr w:type="spellEnd"/>
            <w:r>
              <w:t>, H5P_DEFAULT);</w:t>
            </w:r>
          </w:p>
          <w:p w:rsidR="003F0E61" w:rsidRDefault="003F0E61" w:rsidP="003F0E61">
            <w:pPr>
              <w:pStyle w:val="Courier10"/>
            </w:pPr>
          </w:p>
          <w:p w:rsidR="003F0E61" w:rsidRDefault="003F0E61" w:rsidP="003F0E61">
            <w:pPr>
              <w:pStyle w:val="Courier10"/>
            </w:pPr>
            <w:r>
              <w:t>/* Close the file */</w:t>
            </w:r>
          </w:p>
          <w:p w:rsidR="003F0E61" w:rsidRDefault="003F0E61" w:rsidP="003F0E61">
            <w:pPr>
              <w:pStyle w:val="Courier10"/>
            </w:pPr>
            <w:r>
              <w:t>H5Fclose(fid);</w:t>
            </w:r>
          </w:p>
          <w:p w:rsidR="003F0E61" w:rsidRDefault="003F0E61" w:rsidP="003A684B">
            <w:pPr>
              <w:pStyle w:val="Courier10"/>
            </w:pPr>
          </w:p>
          <w:p w:rsidR="003F0E61" w:rsidRPr="00186743" w:rsidRDefault="003F0E61" w:rsidP="00A928C4">
            <w:pPr>
              <w:pStyle w:val="PlainText"/>
            </w:pPr>
          </w:p>
        </w:tc>
      </w:tr>
      <w:tr w:rsidR="003F0E61" w:rsidRPr="00137C51" w:rsidTr="00A928C4">
        <w:trPr>
          <w:jc w:val="center"/>
        </w:trPr>
        <w:tc>
          <w:tcPr>
            <w:tcW w:w="8874" w:type="dxa"/>
          </w:tcPr>
          <w:p w:rsidR="003F0E61" w:rsidRPr="00186743" w:rsidRDefault="003F0E61" w:rsidP="009E12A9">
            <w:pPr>
              <w:pStyle w:val="NormalTable"/>
            </w:pPr>
            <w:r w:rsidRPr="00186743">
              <w:t xml:space="preserve">Example </w:t>
            </w:r>
            <w:r>
              <w:t>1</w:t>
            </w:r>
            <w:r w:rsidRPr="00186743">
              <w:t xml:space="preserve">. </w:t>
            </w:r>
            <w:r>
              <w:t>Use H5P</w:t>
            </w:r>
            <w:r w:rsidR="009E12A9">
              <w:t>s</w:t>
            </w:r>
            <w:r>
              <w:t>et_file_space to set the file space management strategy</w:t>
            </w:r>
          </w:p>
        </w:tc>
      </w:tr>
    </w:tbl>
    <w:p w:rsidR="00D0487D" w:rsidRDefault="00D0487D" w:rsidP="00D0487D"/>
    <w:p w:rsidR="003F0E61" w:rsidRDefault="003A684B" w:rsidP="00D0487D">
      <w:r>
        <w:t>To see what a file’s strategy is, use the h5dump command line utility program.</w:t>
      </w:r>
    </w:p>
    <w:p w:rsidR="003F0E61" w:rsidRDefault="003F0E61" w:rsidP="00D0487D"/>
    <w:p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rsidR="003A684B" w:rsidRDefault="003A684B" w:rsidP="00D0487D"/>
    <w:p w:rsidR="00442746" w:rsidRDefault="00442746" w:rsidP="00D0487D"/>
    <w:p w:rsidR="00442746" w:rsidRDefault="00442746" w:rsidP="00D0487D"/>
    <w:p w:rsidR="00221B64" w:rsidRDefault="00221B64" w:rsidP="003238E1">
      <w:pPr>
        <w:pStyle w:val="Heading2"/>
        <w:spacing w:after="240"/>
      </w:pPr>
      <w:bookmarkStart w:id="20" w:name="_Toc321747017"/>
      <w:r>
        <w:t>Changing the S</w:t>
      </w:r>
      <w:bookmarkStart w:id="21" w:name="ChangingTheStrategyWithH5repack"/>
      <w:bookmarkEnd w:id="21"/>
      <w:r>
        <w:t>trategy</w:t>
      </w:r>
      <w:r w:rsidR="003D191D">
        <w:t xml:space="preserve"> with h5repack</w:t>
      </w:r>
      <w:bookmarkEnd w:id="20"/>
    </w:p>
    <w:p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3"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rsidR="003A684B" w:rsidRDefault="003A684B" w:rsidP="00E47F3A"/>
    <w:p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w:t>
      </w:r>
      <w:proofErr w:type="spellStart"/>
      <w:r w:rsidRPr="003A684B">
        <w:rPr>
          <w:rFonts w:ascii="Courier New" w:hAnsi="Courier New" w:cs="Courier New"/>
          <w:sz w:val="20"/>
          <w:szCs w:val="20"/>
        </w:rPr>
        <w:t>fs_strategy</w:t>
      </w:r>
      <w:proofErr w:type="spellEnd"/>
      <w:r w:rsidRPr="003A684B">
        <w:rPr>
          <w:rFonts w:ascii="Courier New" w:hAnsi="Courier New" w:cs="Courier New"/>
          <w:sz w:val="20"/>
          <w:szCs w:val="20"/>
        </w:rPr>
        <w:t xml:space="preserve">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rsidR="009E12A9" w:rsidRDefault="009E12A9" w:rsidP="009E12A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070"/>
      </w:tblGrid>
      <w:tr w:rsidR="009E12A9" w:rsidRPr="00137C51" w:rsidTr="003919F0">
        <w:trPr>
          <w:jc w:val="center"/>
        </w:trPr>
        <w:tc>
          <w:tcPr>
            <w:tcW w:w="8070" w:type="dxa"/>
          </w:tcPr>
          <w:p w:rsidR="009E12A9" w:rsidRDefault="009E12A9" w:rsidP="009E12A9">
            <w:pPr>
              <w:pStyle w:val="Courier10"/>
            </w:pPr>
          </w:p>
          <w:p w:rsidR="009E12A9" w:rsidRDefault="009E12A9" w:rsidP="009E12A9">
            <w:pPr>
              <w:pStyle w:val="Courier10"/>
            </w:pPr>
            <w:r>
              <w:t>h5repack –S VFD no_persist_A.h5 no_persist_outvfd.h5</w:t>
            </w:r>
          </w:p>
          <w:p w:rsidR="009E12A9" w:rsidRPr="00186743" w:rsidRDefault="009E12A9" w:rsidP="009E12A9">
            <w:pPr>
              <w:pStyle w:val="Courier10"/>
            </w:pPr>
          </w:p>
        </w:tc>
      </w:tr>
      <w:tr w:rsidR="009E12A9" w:rsidRPr="00137C51" w:rsidTr="003919F0">
        <w:trPr>
          <w:jc w:val="center"/>
        </w:trPr>
        <w:tc>
          <w:tcPr>
            <w:tcW w:w="8070" w:type="dxa"/>
          </w:tcPr>
          <w:p w:rsidR="009E12A9" w:rsidRPr="00186743" w:rsidRDefault="009E12A9" w:rsidP="009E12A9">
            <w:pPr>
              <w:pStyle w:val="NormalTable"/>
            </w:pPr>
            <w:r w:rsidRPr="00186743">
              <w:t xml:space="preserve">Example </w:t>
            </w:r>
            <w:r>
              <w:t>2</w:t>
            </w:r>
            <w:r w:rsidRPr="00186743">
              <w:t xml:space="preserve">. </w:t>
            </w:r>
            <w:r>
              <w:t>Using h5repack to change the file space management strategy</w:t>
            </w:r>
          </w:p>
        </w:tc>
      </w:tr>
    </w:tbl>
    <w:p w:rsidR="009E12A9" w:rsidRDefault="009E12A9" w:rsidP="009E12A9"/>
    <w:p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w:t>
      </w:r>
      <w:proofErr w:type="spellStart"/>
      <w:r w:rsidRPr="003919F0">
        <w:rPr>
          <w:rFonts w:ascii="Courier New" w:hAnsi="Courier New" w:cs="Courier New"/>
          <w:sz w:val="20"/>
          <w:szCs w:val="20"/>
        </w:rPr>
        <w:t>fs_strategy</w:t>
      </w:r>
      <w:proofErr w:type="spellEnd"/>
      <w:r>
        <w:t xml:space="preserve"> options are listed in the table below.</w:t>
      </w:r>
    </w:p>
    <w:p w:rsidR="003919F0" w:rsidRDefault="003919F0" w:rsidP="003919F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49"/>
        <w:gridCol w:w="2340"/>
        <w:gridCol w:w="3330"/>
      </w:tblGrid>
      <w:tr w:rsidR="003919F0" w:rsidRPr="00137C51" w:rsidTr="003919F0">
        <w:trPr>
          <w:tblHeader/>
          <w:jc w:val="center"/>
        </w:trPr>
        <w:tc>
          <w:tcPr>
            <w:tcW w:w="8019" w:type="dxa"/>
            <w:gridSpan w:val="3"/>
          </w:tcPr>
          <w:p w:rsidR="003919F0" w:rsidRPr="00137C51" w:rsidRDefault="003919F0" w:rsidP="002C5C25">
            <w:pPr>
              <w:pStyle w:val="NormalTable"/>
            </w:pPr>
            <w:r>
              <w:t>Table 2. Strat</w:t>
            </w:r>
            <w:bookmarkStart w:id="22" w:name="Table2"/>
            <w:bookmarkEnd w:id="22"/>
            <w:r>
              <w:t xml:space="preserve">egies </w:t>
            </w:r>
            <w:r w:rsidR="002C5C25">
              <w:t>and Values</w:t>
            </w:r>
          </w:p>
        </w:tc>
      </w:tr>
      <w:tr w:rsidR="003919F0" w:rsidRPr="00137C51" w:rsidTr="003919F0">
        <w:trPr>
          <w:tblHeader/>
          <w:jc w:val="center"/>
        </w:trPr>
        <w:tc>
          <w:tcPr>
            <w:tcW w:w="2349" w:type="dxa"/>
          </w:tcPr>
          <w:p w:rsidR="003919F0" w:rsidRPr="00137C51" w:rsidRDefault="003919F0" w:rsidP="00BB4B80">
            <w:pPr>
              <w:pStyle w:val="NormalTable"/>
            </w:pPr>
            <w:r>
              <w:t>Strategy</w:t>
            </w:r>
          </w:p>
        </w:tc>
        <w:tc>
          <w:tcPr>
            <w:tcW w:w="2340" w:type="dxa"/>
          </w:tcPr>
          <w:p w:rsidR="003919F0" w:rsidRPr="00137C51" w:rsidRDefault="003919F0" w:rsidP="00BB4B80">
            <w:pPr>
              <w:pStyle w:val="NormalTable"/>
            </w:pPr>
            <w:r>
              <w:t>h5repack Value</w:t>
            </w:r>
          </w:p>
        </w:tc>
        <w:tc>
          <w:tcPr>
            <w:tcW w:w="3330" w:type="dxa"/>
          </w:tcPr>
          <w:p w:rsidR="003919F0" w:rsidRPr="00137C51" w:rsidRDefault="003919F0" w:rsidP="00BB4B80">
            <w:pPr>
              <w:pStyle w:val="NormalTable"/>
            </w:pPr>
            <w:r>
              <w:t>H5Pset_file_space Value</w:t>
            </w:r>
          </w:p>
        </w:tc>
      </w:tr>
      <w:tr w:rsidR="003919F0" w:rsidRPr="007625C5" w:rsidTr="003919F0">
        <w:trPr>
          <w:jc w:val="center"/>
        </w:trPr>
        <w:tc>
          <w:tcPr>
            <w:tcW w:w="2349" w:type="dxa"/>
          </w:tcPr>
          <w:p w:rsidR="003919F0" w:rsidRPr="007625C5" w:rsidRDefault="003919F0" w:rsidP="003919F0">
            <w:r>
              <w:t>All Persist</w:t>
            </w:r>
          </w:p>
        </w:tc>
        <w:tc>
          <w:tcPr>
            <w:tcW w:w="2340" w:type="dxa"/>
          </w:tcPr>
          <w:p w:rsidR="003919F0" w:rsidRPr="003919F0" w:rsidRDefault="003919F0" w:rsidP="00BB4B80">
            <w:pPr>
              <w:pStyle w:val="PlainText"/>
            </w:pPr>
            <w:r w:rsidRPr="003919F0">
              <w:t>ALL_PERSIST</w:t>
            </w:r>
          </w:p>
        </w:tc>
        <w:tc>
          <w:tcPr>
            <w:tcW w:w="3330" w:type="dxa"/>
          </w:tcPr>
          <w:p w:rsidR="003919F0" w:rsidRPr="003919F0" w:rsidRDefault="003919F0" w:rsidP="00BB4B80">
            <w:pPr>
              <w:pStyle w:val="PlainText"/>
            </w:pPr>
            <w:r w:rsidRPr="003919F0">
              <w:t>H5F_FILE_SPACE_ALL_PERSIST</w:t>
            </w:r>
          </w:p>
        </w:tc>
      </w:tr>
      <w:tr w:rsidR="003919F0" w:rsidRPr="007625C5" w:rsidTr="003919F0">
        <w:trPr>
          <w:jc w:val="center"/>
        </w:trPr>
        <w:tc>
          <w:tcPr>
            <w:tcW w:w="2349" w:type="dxa"/>
          </w:tcPr>
          <w:p w:rsidR="003919F0" w:rsidRPr="007625C5" w:rsidRDefault="003919F0" w:rsidP="003919F0">
            <w:r>
              <w:t>All</w:t>
            </w:r>
          </w:p>
        </w:tc>
        <w:tc>
          <w:tcPr>
            <w:tcW w:w="2340" w:type="dxa"/>
          </w:tcPr>
          <w:p w:rsidR="003919F0" w:rsidRPr="003919F0" w:rsidRDefault="003919F0" w:rsidP="00BB4B80">
            <w:pPr>
              <w:pStyle w:val="PlainText"/>
            </w:pPr>
            <w:r w:rsidRPr="003919F0">
              <w:t>ALL</w:t>
            </w:r>
          </w:p>
        </w:tc>
        <w:tc>
          <w:tcPr>
            <w:tcW w:w="3330" w:type="dxa"/>
          </w:tcPr>
          <w:p w:rsidR="003919F0" w:rsidRPr="003919F0" w:rsidRDefault="003919F0" w:rsidP="00BB4B80">
            <w:pPr>
              <w:pStyle w:val="PlainText"/>
            </w:pPr>
            <w:r w:rsidRPr="003919F0">
              <w:t>H5F_FILE_SPACE_ALL</w:t>
            </w:r>
          </w:p>
        </w:tc>
      </w:tr>
      <w:tr w:rsidR="003919F0" w:rsidRPr="008D1E44" w:rsidTr="003919F0">
        <w:trPr>
          <w:jc w:val="center"/>
        </w:trPr>
        <w:tc>
          <w:tcPr>
            <w:tcW w:w="2349" w:type="dxa"/>
          </w:tcPr>
          <w:p w:rsidR="003919F0" w:rsidRPr="007625C5" w:rsidRDefault="003919F0" w:rsidP="003919F0">
            <w:r>
              <w:t>Aggregator VFD</w:t>
            </w:r>
          </w:p>
        </w:tc>
        <w:tc>
          <w:tcPr>
            <w:tcW w:w="2340" w:type="dxa"/>
          </w:tcPr>
          <w:p w:rsidR="003919F0" w:rsidRPr="003919F0" w:rsidRDefault="003919F0" w:rsidP="00BB4B80">
            <w:pPr>
              <w:pStyle w:val="PlainText"/>
            </w:pPr>
            <w:r w:rsidRPr="003919F0">
              <w:t>AGGR_VFD</w:t>
            </w:r>
          </w:p>
        </w:tc>
        <w:tc>
          <w:tcPr>
            <w:tcW w:w="3330" w:type="dxa"/>
          </w:tcPr>
          <w:p w:rsidR="003919F0" w:rsidRPr="003919F0" w:rsidRDefault="003919F0" w:rsidP="00BB4B80">
            <w:pPr>
              <w:pStyle w:val="PlainText"/>
            </w:pPr>
            <w:r w:rsidRPr="003919F0">
              <w:t>H5F_FILE_SPACE_AGGR_VFD</w:t>
            </w:r>
          </w:p>
        </w:tc>
      </w:tr>
      <w:tr w:rsidR="003919F0" w:rsidRPr="008D1E44" w:rsidTr="003919F0">
        <w:trPr>
          <w:jc w:val="center"/>
        </w:trPr>
        <w:tc>
          <w:tcPr>
            <w:tcW w:w="2349" w:type="dxa"/>
          </w:tcPr>
          <w:p w:rsidR="003919F0" w:rsidRPr="007625C5" w:rsidRDefault="003919F0" w:rsidP="003919F0">
            <w:r>
              <w:t>VFD</w:t>
            </w:r>
          </w:p>
        </w:tc>
        <w:tc>
          <w:tcPr>
            <w:tcW w:w="2340" w:type="dxa"/>
          </w:tcPr>
          <w:p w:rsidR="003919F0" w:rsidRPr="003919F0" w:rsidRDefault="003919F0" w:rsidP="00BB4B80">
            <w:pPr>
              <w:pStyle w:val="PlainText"/>
            </w:pPr>
            <w:r w:rsidRPr="003919F0">
              <w:t>SPACE_VFD</w:t>
            </w:r>
          </w:p>
        </w:tc>
        <w:tc>
          <w:tcPr>
            <w:tcW w:w="3330" w:type="dxa"/>
          </w:tcPr>
          <w:p w:rsidR="003919F0" w:rsidRPr="003919F0" w:rsidRDefault="003919F0" w:rsidP="00BB4B80">
            <w:pPr>
              <w:pStyle w:val="PlainText"/>
            </w:pPr>
            <w:r w:rsidRPr="003919F0">
              <w:t>H5F_FILE_SPACE_VFD</w:t>
            </w:r>
          </w:p>
        </w:tc>
      </w:tr>
    </w:tbl>
    <w:p w:rsidR="003919F0" w:rsidRDefault="003919F0" w:rsidP="003919F0"/>
    <w:p w:rsidR="003919F0" w:rsidRDefault="003919F0" w:rsidP="00E47F3A"/>
    <w:p w:rsidR="00E81C3F" w:rsidRDefault="00E81C3F" w:rsidP="00712D10"/>
    <w:p w:rsidR="00C41541" w:rsidRDefault="00C41541" w:rsidP="00221B64">
      <w:pPr>
        <w:pStyle w:val="Heading2"/>
      </w:pPr>
      <w:bookmarkStart w:id="23" w:name="_Toc321747018"/>
      <w:r>
        <w:t>Summary of Strategies and Implement</w:t>
      </w:r>
      <w:r w:rsidR="00712D10">
        <w:t>ation</w:t>
      </w:r>
      <w:bookmarkEnd w:id="23"/>
      <w:r>
        <w:t xml:space="preserve"> </w:t>
      </w:r>
    </w:p>
    <w:p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rsidR="00C41541" w:rsidRDefault="00C41541" w:rsidP="00221B64"/>
    <w:tbl>
      <w:tblPr>
        <w:tblStyle w:val="TableGrid"/>
        <w:tblW w:w="0" w:type="auto"/>
        <w:jc w:val="center"/>
        <w:tblInd w:w="1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2"/>
        <w:gridCol w:w="43"/>
        <w:gridCol w:w="1393"/>
        <w:gridCol w:w="3144"/>
        <w:gridCol w:w="11"/>
        <w:gridCol w:w="1069"/>
        <w:gridCol w:w="11"/>
        <w:gridCol w:w="1069"/>
        <w:gridCol w:w="11"/>
        <w:gridCol w:w="1069"/>
        <w:gridCol w:w="11"/>
        <w:gridCol w:w="1339"/>
        <w:gridCol w:w="11"/>
        <w:gridCol w:w="757"/>
      </w:tblGrid>
      <w:tr w:rsidR="00C41541" w:rsidRPr="00137C51" w:rsidTr="00A104D0">
        <w:trPr>
          <w:gridBefore w:val="2"/>
          <w:wBefore w:w="65" w:type="dxa"/>
          <w:tblHeader/>
          <w:jc w:val="center"/>
        </w:trPr>
        <w:tc>
          <w:tcPr>
            <w:tcW w:w="9895" w:type="dxa"/>
            <w:gridSpan w:val="12"/>
          </w:tcPr>
          <w:p w:rsidR="00C41541" w:rsidRPr="0015305B" w:rsidRDefault="00C41541" w:rsidP="00712D10">
            <w:pPr>
              <w:rPr>
                <w:b/>
              </w:rPr>
            </w:pPr>
            <w:r w:rsidRPr="00712D10">
              <w:rPr>
                <w:b/>
              </w:rPr>
              <w:t xml:space="preserve">Table </w:t>
            </w:r>
            <w:r w:rsidR="00712D10" w:rsidRPr="00712D10">
              <w:rPr>
                <w:b/>
              </w:rPr>
              <w:t>3</w:t>
            </w:r>
            <w:r w:rsidRPr="00712D10">
              <w:rPr>
                <w:b/>
              </w:rPr>
              <w:t>. Summary of file space management strategies</w:t>
            </w:r>
            <w:r w:rsidR="00712D10" w:rsidRPr="00712D10">
              <w:rPr>
                <w:b/>
              </w:rPr>
              <w:t xml:space="preserve"> and mechanisms</w:t>
            </w:r>
          </w:p>
        </w:tc>
      </w:tr>
      <w:tr w:rsidR="00C41541" w:rsidRPr="00712D10" w:rsidTr="00A104D0">
        <w:trPr>
          <w:gridBefore w:val="1"/>
          <w:wBefore w:w="22" w:type="dxa"/>
          <w:tblHeader/>
          <w:jc w:val="center"/>
        </w:trPr>
        <w:tc>
          <w:tcPr>
            <w:tcW w:w="1436" w:type="dxa"/>
            <w:gridSpan w:val="2"/>
            <w:vMerge w:val="restart"/>
          </w:tcPr>
          <w:p w:rsidR="00C41541" w:rsidRPr="00712D10" w:rsidRDefault="00C41541" w:rsidP="00221B64">
            <w:pPr>
              <w:rPr>
                <w:b/>
              </w:rPr>
            </w:pPr>
            <w:r w:rsidRPr="00712D10">
              <w:rPr>
                <w:b/>
              </w:rPr>
              <w:t>Strategy</w:t>
            </w:r>
          </w:p>
        </w:tc>
        <w:tc>
          <w:tcPr>
            <w:tcW w:w="3155" w:type="dxa"/>
            <w:gridSpan w:val="2"/>
            <w:vMerge w:val="restart"/>
          </w:tcPr>
          <w:p w:rsidR="00C41541" w:rsidRPr="00712D10" w:rsidRDefault="00C41541" w:rsidP="00221B64">
            <w:pPr>
              <w:rPr>
                <w:b/>
              </w:rPr>
            </w:pPr>
            <w:r w:rsidRPr="00712D10">
              <w:rPr>
                <w:b/>
              </w:rPr>
              <w:t>H5Pset_file_space Value</w:t>
            </w:r>
          </w:p>
          <w:p w:rsidR="00C41541" w:rsidRPr="00712D10" w:rsidRDefault="00C41541" w:rsidP="00221B64">
            <w:pPr>
              <w:rPr>
                <w:b/>
              </w:rPr>
            </w:pPr>
            <w:r w:rsidRPr="00712D10">
              <w:rPr>
                <w:b/>
              </w:rPr>
              <w:t>h5repack Value</w:t>
            </w:r>
          </w:p>
        </w:tc>
        <w:tc>
          <w:tcPr>
            <w:tcW w:w="2160" w:type="dxa"/>
            <w:gridSpan w:val="4"/>
          </w:tcPr>
          <w:p w:rsidR="00C41541" w:rsidRPr="00712D10" w:rsidRDefault="00C41541" w:rsidP="00221B64">
            <w:pPr>
              <w:rPr>
                <w:b/>
              </w:rPr>
            </w:pPr>
            <w:r w:rsidRPr="00712D10">
              <w:rPr>
                <w:b/>
              </w:rPr>
              <w:t>Track Free Space</w:t>
            </w:r>
          </w:p>
        </w:tc>
        <w:tc>
          <w:tcPr>
            <w:tcW w:w="3187" w:type="dxa"/>
            <w:gridSpan w:val="5"/>
          </w:tcPr>
          <w:p w:rsidR="00C41541" w:rsidRPr="00712D10" w:rsidRDefault="00C41541" w:rsidP="00221B64">
            <w:pPr>
              <w:rPr>
                <w:b/>
              </w:rPr>
            </w:pPr>
            <w:r w:rsidRPr="00712D10">
              <w:rPr>
                <w:b/>
              </w:rPr>
              <w:t>Allocate Space Using</w:t>
            </w:r>
          </w:p>
        </w:tc>
      </w:tr>
      <w:tr w:rsidR="00C41541" w:rsidRPr="00712D10" w:rsidTr="00A104D0">
        <w:trPr>
          <w:gridBefore w:val="1"/>
          <w:wBefore w:w="22" w:type="dxa"/>
          <w:tblHeader/>
          <w:jc w:val="center"/>
        </w:trPr>
        <w:tc>
          <w:tcPr>
            <w:tcW w:w="1436" w:type="dxa"/>
            <w:gridSpan w:val="2"/>
            <w:vMerge/>
          </w:tcPr>
          <w:p w:rsidR="00C41541" w:rsidRPr="00712D10" w:rsidRDefault="00C41541" w:rsidP="00221B64">
            <w:pPr>
              <w:rPr>
                <w:b/>
              </w:rPr>
            </w:pPr>
          </w:p>
        </w:tc>
        <w:tc>
          <w:tcPr>
            <w:tcW w:w="3155" w:type="dxa"/>
            <w:gridSpan w:val="2"/>
            <w:vMerge/>
          </w:tcPr>
          <w:p w:rsidR="00C41541" w:rsidRPr="00712D10" w:rsidRDefault="00C41541" w:rsidP="00221B64">
            <w:pPr>
              <w:rPr>
                <w:b/>
              </w:rPr>
            </w:pPr>
          </w:p>
        </w:tc>
        <w:tc>
          <w:tcPr>
            <w:tcW w:w="1080" w:type="dxa"/>
            <w:gridSpan w:val="2"/>
          </w:tcPr>
          <w:p w:rsidR="00C41541" w:rsidRPr="00712D10" w:rsidRDefault="00C41541" w:rsidP="00221B64">
            <w:pPr>
              <w:rPr>
                <w:b/>
              </w:rPr>
            </w:pPr>
            <w:r w:rsidRPr="00712D10">
              <w:rPr>
                <w:b/>
              </w:rPr>
              <w:t>Across Multiple Sessions</w:t>
            </w:r>
          </w:p>
        </w:tc>
        <w:tc>
          <w:tcPr>
            <w:tcW w:w="1080" w:type="dxa"/>
            <w:gridSpan w:val="2"/>
          </w:tcPr>
          <w:p w:rsidR="00C41541" w:rsidRPr="00712D10" w:rsidRDefault="00C41541" w:rsidP="00221B64">
            <w:pPr>
              <w:rPr>
                <w:b/>
              </w:rPr>
            </w:pPr>
            <w:r w:rsidRPr="00712D10">
              <w:rPr>
                <w:b/>
              </w:rPr>
              <w:t>Within a Single Session</w:t>
            </w:r>
          </w:p>
        </w:tc>
        <w:tc>
          <w:tcPr>
            <w:tcW w:w="1080" w:type="dxa"/>
            <w:gridSpan w:val="2"/>
          </w:tcPr>
          <w:p w:rsidR="00C41541" w:rsidRPr="00712D10" w:rsidRDefault="00C41541" w:rsidP="00221B64">
            <w:pPr>
              <w:rPr>
                <w:b/>
              </w:rPr>
            </w:pPr>
            <w:r w:rsidRPr="00712D10">
              <w:rPr>
                <w:b/>
              </w:rPr>
              <w:t>Free-space Manager</w:t>
            </w:r>
          </w:p>
        </w:tc>
        <w:tc>
          <w:tcPr>
            <w:tcW w:w="1350" w:type="dxa"/>
            <w:gridSpan w:val="2"/>
          </w:tcPr>
          <w:p w:rsidR="00C41541" w:rsidRPr="00712D10" w:rsidRDefault="00C41541" w:rsidP="00221B64">
            <w:pPr>
              <w:rPr>
                <w:b/>
              </w:rPr>
            </w:pPr>
            <w:r w:rsidRPr="00712D10">
              <w:rPr>
                <w:b/>
              </w:rPr>
              <w:t>Aggregators</w:t>
            </w:r>
          </w:p>
        </w:tc>
        <w:tc>
          <w:tcPr>
            <w:tcW w:w="757" w:type="dxa"/>
          </w:tcPr>
          <w:p w:rsidR="00C41541" w:rsidRPr="00712D10" w:rsidRDefault="00C41541" w:rsidP="00221B64">
            <w:pPr>
              <w:rPr>
                <w:b/>
              </w:rPr>
            </w:pPr>
            <w:r w:rsidRPr="00712D10">
              <w:rPr>
                <w:b/>
              </w:rPr>
              <w:t>VFD</w:t>
            </w:r>
          </w:p>
        </w:tc>
      </w:tr>
      <w:tr w:rsidR="00C41541" w:rsidRPr="00712D10" w:rsidTr="00A104D0">
        <w:trPr>
          <w:jc w:val="center"/>
        </w:trPr>
        <w:tc>
          <w:tcPr>
            <w:tcW w:w="1458" w:type="dxa"/>
            <w:gridSpan w:val="3"/>
          </w:tcPr>
          <w:p w:rsidR="00C41541" w:rsidRPr="00712D10" w:rsidRDefault="00C41541" w:rsidP="00221B64">
            <w:pPr>
              <w:pStyle w:val="Normal9"/>
            </w:pPr>
            <w:r w:rsidRPr="00712D10">
              <w:t>All Persist</w:t>
            </w:r>
          </w:p>
        </w:tc>
        <w:tc>
          <w:tcPr>
            <w:tcW w:w="3144" w:type="dxa"/>
          </w:tcPr>
          <w:p w:rsidR="00C41541" w:rsidRPr="00712D10" w:rsidRDefault="00C41541" w:rsidP="00221B64">
            <w:pPr>
              <w:pStyle w:val="PlainText"/>
            </w:pPr>
            <w:r w:rsidRPr="00712D10">
              <w:t>H5F_FILE_SPACE_ALL_PERSIST</w:t>
            </w:r>
          </w:p>
          <w:p w:rsidR="00C41541" w:rsidRPr="00712D10" w:rsidRDefault="00C41541" w:rsidP="00221B64">
            <w:pPr>
              <w:pStyle w:val="PlainText"/>
            </w:pPr>
            <w:r w:rsidRPr="00712D10">
              <w:t>ALL_PERSIST</w:t>
            </w:r>
          </w:p>
        </w:tc>
        <w:tc>
          <w:tcPr>
            <w:tcW w:w="1080" w:type="dxa"/>
            <w:gridSpan w:val="2"/>
          </w:tcPr>
          <w:p w:rsidR="00C41541" w:rsidRPr="00712D10" w:rsidRDefault="00C41541" w:rsidP="00221B64">
            <w:pPr>
              <w:pStyle w:val="Normal9"/>
              <w:jc w:val="center"/>
            </w:pPr>
            <w:r w:rsidRPr="00712D10">
              <w:t>Y</w:t>
            </w:r>
          </w:p>
        </w:tc>
        <w:tc>
          <w:tcPr>
            <w:tcW w:w="1080" w:type="dxa"/>
            <w:gridSpan w:val="2"/>
          </w:tcPr>
          <w:p w:rsidR="00C41541" w:rsidRPr="00712D10" w:rsidRDefault="00C41541" w:rsidP="00221B64">
            <w:pPr>
              <w:pStyle w:val="Normal9"/>
              <w:jc w:val="center"/>
            </w:pPr>
            <w:r w:rsidRPr="00712D10">
              <w:t>Y</w:t>
            </w:r>
          </w:p>
        </w:tc>
        <w:tc>
          <w:tcPr>
            <w:tcW w:w="1080" w:type="dxa"/>
            <w:gridSpan w:val="2"/>
          </w:tcPr>
          <w:p w:rsidR="00C41541" w:rsidRPr="00712D10" w:rsidRDefault="00C41541" w:rsidP="00221B64">
            <w:pPr>
              <w:pStyle w:val="Normal9"/>
              <w:jc w:val="center"/>
            </w:pPr>
            <w:r w:rsidRPr="00712D10">
              <w:t>Y</w:t>
            </w:r>
          </w:p>
        </w:tc>
        <w:tc>
          <w:tcPr>
            <w:tcW w:w="1350" w:type="dxa"/>
            <w:gridSpan w:val="2"/>
          </w:tcPr>
          <w:p w:rsidR="00C41541" w:rsidRPr="00712D10" w:rsidRDefault="00C41541" w:rsidP="00221B64">
            <w:pPr>
              <w:pStyle w:val="Normal9"/>
              <w:jc w:val="center"/>
            </w:pPr>
            <w:r w:rsidRPr="00712D10">
              <w:t>Y</w:t>
            </w:r>
          </w:p>
        </w:tc>
        <w:tc>
          <w:tcPr>
            <w:tcW w:w="768" w:type="dxa"/>
            <w:gridSpan w:val="2"/>
          </w:tcPr>
          <w:p w:rsidR="00C41541" w:rsidRPr="00712D10" w:rsidRDefault="00C41541" w:rsidP="00221B64">
            <w:pPr>
              <w:pStyle w:val="Normal9"/>
              <w:jc w:val="center"/>
            </w:pPr>
            <w:r w:rsidRPr="00712D10">
              <w:t>Y</w:t>
            </w:r>
          </w:p>
        </w:tc>
      </w:tr>
      <w:tr w:rsidR="00C41541" w:rsidRPr="00712D10" w:rsidTr="00A104D0">
        <w:trPr>
          <w:jc w:val="center"/>
        </w:trPr>
        <w:tc>
          <w:tcPr>
            <w:tcW w:w="1458" w:type="dxa"/>
            <w:gridSpan w:val="3"/>
          </w:tcPr>
          <w:p w:rsidR="00C41541" w:rsidRPr="00712D10" w:rsidRDefault="00C41541" w:rsidP="00221B64">
            <w:pPr>
              <w:pStyle w:val="Normal9"/>
            </w:pPr>
            <w:r w:rsidRPr="00712D10">
              <w:t>All</w:t>
            </w:r>
          </w:p>
        </w:tc>
        <w:tc>
          <w:tcPr>
            <w:tcW w:w="3144" w:type="dxa"/>
          </w:tcPr>
          <w:p w:rsidR="00C41541" w:rsidRPr="00712D10" w:rsidRDefault="00C41541" w:rsidP="00221B64">
            <w:pPr>
              <w:pStyle w:val="PlainText"/>
            </w:pPr>
            <w:r w:rsidRPr="00712D10">
              <w:t>H5F_FILE_SPACE_ALL</w:t>
            </w:r>
          </w:p>
          <w:p w:rsidR="00C41541" w:rsidRPr="00712D10" w:rsidRDefault="00C41541" w:rsidP="00221B64">
            <w:pPr>
              <w:pStyle w:val="PlainText"/>
            </w:pPr>
            <w:r w:rsidRPr="00712D10">
              <w:t>ALL</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Y</w:t>
            </w:r>
          </w:p>
        </w:tc>
        <w:tc>
          <w:tcPr>
            <w:tcW w:w="1080" w:type="dxa"/>
            <w:gridSpan w:val="2"/>
          </w:tcPr>
          <w:p w:rsidR="00C41541" w:rsidRPr="00712D10" w:rsidRDefault="00C41541" w:rsidP="00221B64">
            <w:pPr>
              <w:pStyle w:val="Normal9"/>
              <w:jc w:val="center"/>
            </w:pPr>
            <w:r w:rsidRPr="00712D10">
              <w:t>Y</w:t>
            </w:r>
          </w:p>
        </w:tc>
        <w:tc>
          <w:tcPr>
            <w:tcW w:w="1350" w:type="dxa"/>
            <w:gridSpan w:val="2"/>
          </w:tcPr>
          <w:p w:rsidR="00C41541" w:rsidRPr="00712D10" w:rsidRDefault="00C41541" w:rsidP="00221B64">
            <w:pPr>
              <w:pStyle w:val="Normal9"/>
              <w:jc w:val="center"/>
            </w:pPr>
            <w:r w:rsidRPr="00712D10">
              <w:t>Y</w:t>
            </w:r>
          </w:p>
        </w:tc>
        <w:tc>
          <w:tcPr>
            <w:tcW w:w="768" w:type="dxa"/>
            <w:gridSpan w:val="2"/>
          </w:tcPr>
          <w:p w:rsidR="00C41541" w:rsidRPr="00712D10" w:rsidRDefault="00C41541" w:rsidP="00221B64">
            <w:pPr>
              <w:pStyle w:val="Normal9"/>
              <w:jc w:val="center"/>
            </w:pPr>
            <w:r w:rsidRPr="00712D10">
              <w:t>Y</w:t>
            </w:r>
          </w:p>
        </w:tc>
      </w:tr>
      <w:tr w:rsidR="00C41541" w:rsidRPr="00712D10" w:rsidTr="00A104D0">
        <w:trPr>
          <w:jc w:val="center"/>
        </w:trPr>
        <w:tc>
          <w:tcPr>
            <w:tcW w:w="1458" w:type="dxa"/>
            <w:gridSpan w:val="3"/>
          </w:tcPr>
          <w:p w:rsidR="00C41541" w:rsidRPr="00712D10" w:rsidRDefault="00C41541" w:rsidP="00221B64">
            <w:pPr>
              <w:pStyle w:val="Normal9"/>
            </w:pPr>
            <w:r w:rsidRPr="00712D10">
              <w:t>Aggregator VFD</w:t>
            </w:r>
          </w:p>
        </w:tc>
        <w:tc>
          <w:tcPr>
            <w:tcW w:w="3144" w:type="dxa"/>
          </w:tcPr>
          <w:p w:rsidR="00C41541" w:rsidRPr="00712D10" w:rsidRDefault="00C41541" w:rsidP="00221B64">
            <w:pPr>
              <w:pStyle w:val="PlainText"/>
            </w:pPr>
            <w:r w:rsidRPr="00712D10">
              <w:t>H5F_FILE_SPACE_AGGR_VFD</w:t>
            </w:r>
          </w:p>
          <w:p w:rsidR="00C41541" w:rsidRPr="00712D10" w:rsidRDefault="00C41541" w:rsidP="00221B64">
            <w:pPr>
              <w:pStyle w:val="PlainText"/>
            </w:pPr>
            <w:r w:rsidRPr="00712D10">
              <w:t>AGGR_VFD</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350" w:type="dxa"/>
            <w:gridSpan w:val="2"/>
          </w:tcPr>
          <w:p w:rsidR="00C41541" w:rsidRPr="00712D10" w:rsidRDefault="00C41541" w:rsidP="00221B64">
            <w:pPr>
              <w:pStyle w:val="Normal9"/>
              <w:jc w:val="center"/>
            </w:pPr>
            <w:r w:rsidRPr="00712D10">
              <w:t>Y</w:t>
            </w:r>
          </w:p>
        </w:tc>
        <w:tc>
          <w:tcPr>
            <w:tcW w:w="768" w:type="dxa"/>
            <w:gridSpan w:val="2"/>
          </w:tcPr>
          <w:p w:rsidR="00C41541" w:rsidRPr="00712D10" w:rsidRDefault="00C41541" w:rsidP="00221B64">
            <w:pPr>
              <w:pStyle w:val="Normal9"/>
              <w:jc w:val="center"/>
            </w:pPr>
            <w:r w:rsidRPr="00712D10">
              <w:t>Y</w:t>
            </w:r>
          </w:p>
        </w:tc>
      </w:tr>
      <w:tr w:rsidR="00C41541" w:rsidRPr="008D1E44" w:rsidTr="00A104D0">
        <w:trPr>
          <w:jc w:val="center"/>
        </w:trPr>
        <w:tc>
          <w:tcPr>
            <w:tcW w:w="1458" w:type="dxa"/>
            <w:gridSpan w:val="3"/>
          </w:tcPr>
          <w:p w:rsidR="00C41541" w:rsidRPr="00712D10" w:rsidRDefault="00C41541" w:rsidP="00221B64">
            <w:pPr>
              <w:pStyle w:val="Normal9"/>
            </w:pPr>
            <w:r w:rsidRPr="00712D10">
              <w:t>VFD</w:t>
            </w:r>
          </w:p>
        </w:tc>
        <w:tc>
          <w:tcPr>
            <w:tcW w:w="3144" w:type="dxa"/>
          </w:tcPr>
          <w:p w:rsidR="00C41541" w:rsidRPr="00712D10" w:rsidRDefault="00C41541" w:rsidP="00221B64">
            <w:pPr>
              <w:pStyle w:val="PlainText"/>
            </w:pPr>
            <w:r w:rsidRPr="00712D10">
              <w:t>H5F_FILE_SPACE_VFD</w:t>
            </w:r>
          </w:p>
          <w:p w:rsidR="00C41541" w:rsidRPr="00712D10" w:rsidRDefault="00C41541" w:rsidP="00221B64">
            <w:pPr>
              <w:pStyle w:val="PlainText"/>
            </w:pPr>
            <w:r w:rsidRPr="00712D10">
              <w:t>SPACE_VFD</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080" w:type="dxa"/>
            <w:gridSpan w:val="2"/>
          </w:tcPr>
          <w:p w:rsidR="00C41541" w:rsidRPr="00712D10" w:rsidRDefault="00C41541" w:rsidP="00221B64">
            <w:pPr>
              <w:pStyle w:val="Normal9"/>
              <w:jc w:val="center"/>
            </w:pPr>
            <w:r w:rsidRPr="00712D10">
              <w:t>N</w:t>
            </w:r>
          </w:p>
        </w:tc>
        <w:tc>
          <w:tcPr>
            <w:tcW w:w="1350" w:type="dxa"/>
            <w:gridSpan w:val="2"/>
          </w:tcPr>
          <w:p w:rsidR="00C41541" w:rsidRPr="00712D10" w:rsidRDefault="00C41541" w:rsidP="00221B64">
            <w:pPr>
              <w:pStyle w:val="Normal9"/>
              <w:jc w:val="center"/>
            </w:pPr>
            <w:r w:rsidRPr="00712D10">
              <w:t>N</w:t>
            </w:r>
          </w:p>
        </w:tc>
        <w:tc>
          <w:tcPr>
            <w:tcW w:w="768" w:type="dxa"/>
            <w:gridSpan w:val="2"/>
          </w:tcPr>
          <w:p w:rsidR="00C41541" w:rsidRPr="007625C5" w:rsidRDefault="00C41541" w:rsidP="00221B64">
            <w:pPr>
              <w:pStyle w:val="Normal9"/>
              <w:jc w:val="center"/>
            </w:pPr>
            <w:r w:rsidRPr="00712D10">
              <w:t>Y</w:t>
            </w:r>
          </w:p>
        </w:tc>
      </w:tr>
    </w:tbl>
    <w:p w:rsidR="00C41541" w:rsidRDefault="00C41541" w:rsidP="00221B64"/>
    <w:p w:rsidR="00C41541" w:rsidRDefault="00C41541" w:rsidP="00221B64"/>
    <w:p w:rsidR="00C41541" w:rsidRDefault="00C41541" w:rsidP="00712D10">
      <w:pPr>
        <w:rPr>
          <w:highlight w:val="yellow"/>
        </w:rPr>
      </w:pPr>
    </w:p>
    <w:p w:rsidR="0084460C" w:rsidRDefault="004908C4" w:rsidP="00C41541">
      <w:pPr>
        <w:pStyle w:val="Heading1"/>
      </w:pPr>
      <w:bookmarkStart w:id="24" w:name="_Toc321747019"/>
      <w:r>
        <w:lastRenderedPageBreak/>
        <w:t xml:space="preserve">Example </w:t>
      </w:r>
      <w:commentRangeStart w:id="25"/>
      <w:r>
        <w:t>Scenarios</w:t>
      </w:r>
      <w:commentRangeEnd w:id="25"/>
      <w:r>
        <w:rPr>
          <w:rStyle w:val="CommentReference"/>
          <w:rFonts w:asciiTheme="minorHAnsi" w:eastAsia="Batang" w:hAnsiTheme="minorHAnsi" w:cstheme="minorBidi"/>
          <w:b w:val="0"/>
          <w:bCs w:val="0"/>
          <w:color w:val="auto"/>
        </w:rPr>
        <w:commentReference w:id="25"/>
      </w:r>
      <w:bookmarkEnd w:id="24"/>
    </w:p>
    <w:p w:rsidR="0084460C" w:rsidRDefault="0084460C" w:rsidP="0084460C"/>
    <w:p w:rsidR="0084460C" w:rsidRPr="0084460C" w:rsidRDefault="0084460C" w:rsidP="0084460C"/>
    <w:p w:rsidR="0084460C" w:rsidRDefault="0084460C" w:rsidP="003238E1">
      <w:pPr>
        <w:pStyle w:val="Heading2"/>
      </w:pPr>
      <w:bookmarkStart w:id="26" w:name="_Toc321747020"/>
      <w:commentRangeStart w:id="27"/>
      <w:r>
        <w:t xml:space="preserve">Scenario A:  </w:t>
      </w:r>
      <w:commentRangeEnd w:id="27"/>
      <w:r>
        <w:rPr>
          <w:rStyle w:val="CommentReference"/>
          <w:rFonts w:asciiTheme="minorHAnsi" w:eastAsiaTheme="minorHAnsi" w:hAnsiTheme="minorHAnsi" w:cstheme="minorBidi"/>
          <w:b w:val="0"/>
          <w:bCs w:val="0"/>
          <w:color w:val="auto"/>
        </w:rPr>
        <w:commentReference w:id="27"/>
      </w:r>
      <w:r>
        <w:t>Default File Space Management Strategy</w:t>
      </w:r>
      <w:bookmarkEnd w:id="26"/>
    </w:p>
    <w:p w:rsidR="0084460C" w:rsidRDefault="0084460C" w:rsidP="003238E1"/>
    <w:p w:rsidR="0084460C" w:rsidRDefault="0084460C" w:rsidP="003238E1"/>
    <w:p w:rsidR="0084460C" w:rsidRPr="003238E1" w:rsidRDefault="0084460C" w:rsidP="003238E1"/>
    <w:p w:rsidR="0084460C" w:rsidRDefault="0084460C" w:rsidP="003238E1">
      <w:pPr>
        <w:pStyle w:val="Heading3"/>
      </w:pPr>
      <w:bookmarkStart w:id="28" w:name="_Toc321747021"/>
      <w:r>
        <w:t>Session 1: Create an Empty File</w:t>
      </w:r>
      <w:bookmarkEnd w:id="28"/>
    </w:p>
    <w:p w:rsidR="0084460C" w:rsidRDefault="0084460C" w:rsidP="00E71068">
      <w:r>
        <w:t xml:space="preserve">In the first session, a user creates an HDF5 file named </w:t>
      </w:r>
      <w:r>
        <w:rPr>
          <w:i/>
        </w:rPr>
        <w:t xml:space="preserve">no_persist_A.h5 </w:t>
      </w:r>
      <w:r>
        <w:t>and closes the file without adding any HDF5 objects to it. No file space management strategy is specified, so the file is created with the default</w:t>
      </w:r>
      <w:r w:rsidRPr="003F5AE5">
        <w:t xml:space="preserve"> </w:t>
      </w:r>
      <w:r>
        <w:t xml:space="preserve">file space management strategy </w:t>
      </w:r>
      <w:commentRangeStart w:id="29"/>
      <w:commentRangeStart w:id="30"/>
      <w:r>
        <w:t>(H5F_FILE_SPACE_ALL, defined elsewhere)</w:t>
      </w:r>
      <w:r>
        <w:rPr>
          <w:rStyle w:val="CommentReference"/>
          <w:vanish/>
        </w:rPr>
        <w:commentReference w:id="31"/>
      </w:r>
      <w:commentRangeEnd w:id="29"/>
      <w:r>
        <w:rPr>
          <w:rStyle w:val="CommentReference"/>
          <w:vanish/>
        </w:rPr>
        <w:commentReference w:id="29"/>
      </w:r>
      <w:r>
        <w:t>.</w:t>
      </w:r>
      <w:commentRangeEnd w:id="30"/>
      <w:r>
        <w:rPr>
          <w:rStyle w:val="CommentReference"/>
        </w:rPr>
        <w:commentReference w:id="30"/>
      </w:r>
    </w:p>
    <w:p w:rsidR="0084460C" w:rsidRDefault="0084460C" w:rsidP="00E71068"/>
    <w:p w:rsidR="0084460C" w:rsidRDefault="0084460C" w:rsidP="00E71068">
      <w:r>
        <w:t xml:space="preserve">The </w:t>
      </w:r>
      <w:r w:rsidRPr="00E71068">
        <w:t>h5dump</w:t>
      </w:r>
      <w:r>
        <w:t xml:space="preserve"> utility displays the contents of a given HDF5 file. </w:t>
      </w:r>
      <w:commentRangeStart w:id="32"/>
      <w:r>
        <w:t xml:space="preserve">Running </w:t>
      </w:r>
      <w:r w:rsidRPr="00E71068">
        <w:t>h5dump</w:t>
      </w:r>
      <w:r>
        <w:t xml:space="preserve"> </w:t>
      </w:r>
      <w:commentRangeEnd w:id="32"/>
      <w:r>
        <w:rPr>
          <w:rStyle w:val="CommentReference"/>
        </w:rPr>
        <w:commentReference w:id="32"/>
      </w:r>
      <w:r>
        <w:t xml:space="preserve">shows the initial contents of </w:t>
      </w:r>
      <w:r w:rsidRPr="00000AAC">
        <w:rPr>
          <w:i/>
        </w:rPr>
        <w:t>no_</w:t>
      </w:r>
      <w:r>
        <w:rPr>
          <w:i/>
        </w:rPr>
        <w:t>persist_A</w:t>
      </w:r>
      <w:r w:rsidRPr="004A7E6A">
        <w:rPr>
          <w:i/>
        </w:rPr>
        <w:t>.h5</w:t>
      </w:r>
      <w:r>
        <w:t xml:space="preserve">: </w:t>
      </w:r>
    </w:p>
    <w:p w:rsidR="00E71068" w:rsidRDefault="00E71068" w:rsidP="00E71068"/>
    <w:p w:rsidR="0084460C" w:rsidRDefault="0084460C" w:rsidP="003238E1">
      <w:pPr>
        <w:pStyle w:val="ListParagraph"/>
        <w:spacing w:before="120"/>
        <w:rPr>
          <w:sz w:val="24"/>
          <w:szCs w:val="24"/>
        </w:rPr>
      </w:pPr>
      <w:r>
        <w:rPr>
          <w:i/>
          <w:sz w:val="24"/>
          <w:szCs w:val="24"/>
        </w:rPr>
        <w:t>h5dump no_persist_A.h5</w:t>
      </w:r>
    </w:p>
    <w:p w:rsidR="0084460C" w:rsidRDefault="0084460C" w:rsidP="003238E1">
      <w:pPr>
        <w:pStyle w:val="ListParagraph"/>
        <w:spacing w:before="120"/>
      </w:pPr>
      <w:r w:rsidRPr="00E62EDE">
        <w:t>HDF5 "</w:t>
      </w:r>
      <w:r>
        <w:t>no_persist_A</w:t>
      </w:r>
      <w:r w:rsidRPr="00E62EDE">
        <w:t>.h5" {</w:t>
      </w:r>
    </w:p>
    <w:p w:rsidR="0084460C" w:rsidRPr="00E62EDE" w:rsidRDefault="0084460C" w:rsidP="003238E1">
      <w:pPr>
        <w:pStyle w:val="ListParagraph"/>
      </w:pPr>
      <w:r w:rsidRPr="00E62EDE">
        <w:t>GROUP "/" {</w:t>
      </w:r>
    </w:p>
    <w:p w:rsidR="0084460C" w:rsidRPr="00E62EDE" w:rsidRDefault="0084460C" w:rsidP="003238E1">
      <w:pPr>
        <w:pStyle w:val="ListParagraph"/>
      </w:pPr>
      <w:r w:rsidRPr="00E62EDE">
        <w:t>}</w:t>
      </w:r>
    </w:p>
    <w:p w:rsidR="0084460C" w:rsidRPr="00E62EDE" w:rsidRDefault="0084460C" w:rsidP="003238E1">
      <w:pPr>
        <w:pStyle w:val="ListParagraph"/>
      </w:pPr>
      <w:r w:rsidRPr="00E62EDE">
        <w:t>}</w:t>
      </w:r>
    </w:p>
    <w:p w:rsidR="0084460C" w:rsidRDefault="0084460C" w:rsidP="00E71068"/>
    <w:p w:rsidR="0084460C" w:rsidRDefault="0084460C" w:rsidP="00E71068">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persist_A</w:t>
      </w:r>
      <w:r w:rsidRPr="0022666E">
        <w:rPr>
          <w:i/>
        </w:rPr>
        <w:t>.h5</w:t>
      </w:r>
      <w:r>
        <w:t xml:space="preserve"> was created. This empty HDF5 file does not yet contain any user-created HDF5 objects.</w:t>
      </w: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NoSpacing"/>
        <w:rPr>
          <w:sz w:val="24"/>
          <w:szCs w:val="24"/>
        </w:rPr>
      </w:pPr>
      <w:commentRangeStart w:id="33"/>
      <w:proofErr w:type="gramStart"/>
      <w:r>
        <w:rPr>
          <w:sz w:val="24"/>
          <w:szCs w:val="24"/>
        </w:rPr>
        <w:t xml:space="preserve">The  </w:t>
      </w:r>
      <w:r w:rsidRPr="00062B7E">
        <w:rPr>
          <w:i/>
          <w:sz w:val="24"/>
          <w:szCs w:val="24"/>
        </w:rPr>
        <w:t>h5stat</w:t>
      </w:r>
      <w:proofErr w:type="gramEnd"/>
      <w:r w:rsidRPr="00062B7E">
        <w:rPr>
          <w:i/>
          <w:sz w:val="24"/>
          <w:szCs w:val="24"/>
        </w:rPr>
        <w:t xml:space="preserve"> </w:t>
      </w:r>
      <w:r>
        <w:rPr>
          <w:i/>
          <w:sz w:val="24"/>
          <w:szCs w:val="24"/>
        </w:rPr>
        <w:t>–S</w:t>
      </w:r>
      <w:r>
        <w:rPr>
          <w:sz w:val="24"/>
          <w:szCs w:val="24"/>
        </w:rPr>
        <w:t xml:space="preserve"> </w:t>
      </w:r>
      <w:commentRangeEnd w:id="33"/>
      <w:r>
        <w:rPr>
          <w:rStyle w:val="CommentReference"/>
          <w:vanish/>
        </w:rPr>
        <w:commentReference w:id="33"/>
      </w:r>
      <w:commentRangeStart w:id="34"/>
      <w:r>
        <w:rPr>
          <w:sz w:val="24"/>
          <w:szCs w:val="24"/>
        </w:rPr>
        <w:t>command</w:t>
      </w:r>
      <w:commentRangeEnd w:id="34"/>
      <w:r>
        <w:rPr>
          <w:rStyle w:val="CommentReference"/>
          <w:vanish/>
        </w:rPr>
        <w:commentReference w:id="34"/>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84460C" w:rsidRDefault="0084460C" w:rsidP="003238E1">
      <w:pPr>
        <w:pStyle w:val="ListParagraph"/>
        <w:spacing w:before="120"/>
      </w:pPr>
      <w:r>
        <w:t>Filename: no_persist_A.h5</w:t>
      </w:r>
    </w:p>
    <w:p w:rsidR="0084460C" w:rsidRDefault="0084460C" w:rsidP="003238E1">
      <w:pPr>
        <w:pStyle w:val="ListParagraph"/>
      </w:pPr>
      <w:r>
        <w:t>Summary of file space information:</w:t>
      </w:r>
    </w:p>
    <w:p w:rsidR="0084460C" w:rsidRDefault="0084460C" w:rsidP="003238E1">
      <w:pPr>
        <w:pStyle w:val="ListParagraph"/>
      </w:pPr>
      <w:r>
        <w:t xml:space="preserve">  File metadata: 800 bytes</w:t>
      </w:r>
    </w:p>
    <w:p w:rsidR="0084460C" w:rsidRDefault="0084460C" w:rsidP="003238E1">
      <w:pPr>
        <w:pStyle w:val="ListParagraph"/>
      </w:pPr>
      <w:r>
        <w:t xml:space="preserve">  Raw data: 0 bytes</w:t>
      </w:r>
    </w:p>
    <w:p w:rsidR="0084460C" w:rsidRDefault="0084460C" w:rsidP="003238E1">
      <w:pPr>
        <w:pStyle w:val="ListParagraph"/>
      </w:pPr>
      <w:r>
        <w:t xml:space="preserve">  Amount/Percent of tracked free space: 0 bytes/0.0%</w:t>
      </w:r>
    </w:p>
    <w:p w:rsidR="0084460C" w:rsidRDefault="0084460C" w:rsidP="003238E1">
      <w:pPr>
        <w:pStyle w:val="ListParagraph"/>
      </w:pPr>
      <w:r>
        <w:t xml:space="preserve">  Unaccounted space: 0 bytes</w:t>
      </w:r>
    </w:p>
    <w:p w:rsidR="0084460C" w:rsidRDefault="0084460C" w:rsidP="003238E1">
      <w:pPr>
        <w:pStyle w:val="ListParagraph"/>
      </w:pPr>
      <w:r>
        <w:t>Total space: 800 bytes</w:t>
      </w:r>
    </w:p>
    <w:p w:rsidR="0084460C" w:rsidRDefault="0084460C" w:rsidP="003238E1">
      <w:pPr>
        <w:pStyle w:val="NoSpacing"/>
        <w:rPr>
          <w:sz w:val="24"/>
          <w:szCs w:val="24"/>
        </w:rPr>
      </w:pPr>
    </w:p>
    <w:p w:rsidR="0084460C" w:rsidRDefault="0084460C" w:rsidP="003238E1">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NoSpacing"/>
        <w:rPr>
          <w:sz w:val="24"/>
          <w:szCs w:val="24"/>
        </w:rPr>
      </w:pPr>
    </w:p>
    <w:p w:rsidR="0084460C" w:rsidRDefault="0084460C" w:rsidP="003238E1">
      <w:pPr>
        <w:pStyle w:val="Heading3"/>
      </w:pPr>
      <w:bookmarkStart w:id="35" w:name="_Toc321747022"/>
      <w:r>
        <w:t>Session 2: Add Datasets</w:t>
      </w:r>
      <w:bookmarkEnd w:id="35"/>
    </w:p>
    <w:p w:rsidR="0084460C" w:rsidRDefault="0084460C" w:rsidP="00712D10">
      <w:r>
        <w:t xml:space="preserve">In this session, a user opens the empty HDF5 file </w:t>
      </w:r>
      <w:r>
        <w:rPr>
          <w:i/>
        </w:rPr>
        <w:t>no_persist_A.h5,</w:t>
      </w:r>
      <w:r>
        <w:t xml:space="preserve"> adds four datasets (</w:t>
      </w:r>
      <w:r w:rsidRPr="003B7974">
        <w:rPr>
          <w:i/>
        </w:rPr>
        <w:t>dset1</w:t>
      </w:r>
      <w:r>
        <w:t xml:space="preserve">, </w:t>
      </w:r>
      <w:r w:rsidRPr="003B7974">
        <w:rPr>
          <w:i/>
        </w:rPr>
        <w:t>dset2</w:t>
      </w:r>
      <w:r>
        <w:t xml:space="preserve">, </w:t>
      </w:r>
      <w:r w:rsidRPr="003B7974">
        <w:rPr>
          <w:i/>
        </w:rPr>
        <w:t>dset3</w:t>
      </w:r>
      <w:r>
        <w:rPr>
          <w:i/>
        </w:rPr>
        <w:t>, and dset4</w:t>
      </w:r>
      <w:r>
        <w:t>) of different sizes, and closes the file</w:t>
      </w:r>
      <w:r w:rsidRPr="00712D10">
        <w:t xml:space="preserve">. </w:t>
      </w:r>
    </w:p>
    <w:p w:rsidR="00712D10" w:rsidRPr="00712D10" w:rsidRDefault="00712D10" w:rsidP="00712D10"/>
    <w:p w:rsidR="0084460C" w:rsidRDefault="0084460C" w:rsidP="00712D10">
      <w:r>
        <w:t xml:space="preserve">Running </w:t>
      </w:r>
      <w:r w:rsidRPr="00E62EDE">
        <w:rPr>
          <w:i/>
        </w:rPr>
        <w:t>h5dump</w:t>
      </w:r>
      <w:r w:rsidRPr="00E62EDE">
        <w:t xml:space="preserve"> </w:t>
      </w:r>
      <w:r w:rsidRPr="00062B7E">
        <w:rPr>
          <w:i/>
        </w:rPr>
        <w:t>–H</w:t>
      </w:r>
      <w:r>
        <w:t xml:space="preserve"> on the updated file produces</w:t>
      </w:r>
      <w:r w:rsidRPr="00E62EDE">
        <w:t xml:space="preserve"> the following output:</w:t>
      </w:r>
    </w:p>
    <w:p w:rsidR="00712D10" w:rsidRPr="00712D10" w:rsidRDefault="00712D10" w:rsidP="00712D10"/>
    <w:p w:rsidR="0084460C" w:rsidRDefault="0084460C" w:rsidP="003238E1">
      <w:pPr>
        <w:pStyle w:val="ListParagraph"/>
        <w:spacing w:before="120"/>
      </w:pPr>
      <w:r>
        <w:t>HDF5 "no_persist_A.h5</w:t>
      </w:r>
      <w:r w:rsidRPr="00062B7E">
        <w:t>" {</w:t>
      </w:r>
    </w:p>
    <w:p w:rsidR="0084460C" w:rsidRDefault="0084460C" w:rsidP="003238E1">
      <w:pPr>
        <w:pStyle w:val="ListParagraph"/>
      </w:pPr>
      <w:r w:rsidRPr="00062B7E">
        <w:t>GROUP "/" {</w:t>
      </w:r>
    </w:p>
    <w:p w:rsidR="0084460C" w:rsidRDefault="0084460C" w:rsidP="003238E1">
      <w:pPr>
        <w:pStyle w:val="ListParagraph"/>
      </w:pPr>
      <w:r w:rsidRPr="00062B7E">
        <w:t xml:space="preserve">   DATASET "dset1"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( 10 ) / ( 10 ) }</w:t>
      </w:r>
    </w:p>
    <w:p w:rsidR="0084460C" w:rsidRDefault="0084460C" w:rsidP="003238E1">
      <w:pPr>
        <w:pStyle w:val="ListParagraph"/>
      </w:pPr>
      <w:r w:rsidRPr="00062B7E">
        <w:t xml:space="preserve">   }</w:t>
      </w:r>
    </w:p>
    <w:p w:rsidR="0084460C" w:rsidRDefault="0084460C" w:rsidP="003238E1">
      <w:pPr>
        <w:pStyle w:val="ListParagraph"/>
      </w:pPr>
      <w:r w:rsidRPr="00062B7E">
        <w:t xml:space="preserve">   DATASET "dset2"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( 30000 ) / ( 30000 ) }</w:t>
      </w:r>
    </w:p>
    <w:p w:rsidR="0084460C" w:rsidRDefault="0084460C" w:rsidP="003238E1">
      <w:pPr>
        <w:pStyle w:val="ListParagraph"/>
      </w:pPr>
      <w:r w:rsidRPr="00062B7E">
        <w:t xml:space="preserve">   }</w:t>
      </w:r>
    </w:p>
    <w:p w:rsidR="0084460C" w:rsidRDefault="0084460C" w:rsidP="003238E1">
      <w:pPr>
        <w:pStyle w:val="ListParagraph"/>
      </w:pPr>
      <w:r w:rsidRPr="00062B7E">
        <w:t xml:space="preserve">   DATASET "dset3"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( 50 ) / ( 50 ) }</w:t>
      </w:r>
    </w:p>
    <w:p w:rsidR="0084460C" w:rsidRDefault="0084460C" w:rsidP="003238E1">
      <w:pPr>
        <w:pStyle w:val="ListParagraph"/>
      </w:pPr>
      <w:r w:rsidRPr="00062B7E">
        <w:t xml:space="preserve">   }</w:t>
      </w:r>
    </w:p>
    <w:p w:rsidR="0084460C" w:rsidRDefault="0084460C" w:rsidP="003238E1">
      <w:pPr>
        <w:pStyle w:val="ListParagraph"/>
      </w:pPr>
      <w:r w:rsidRPr="00062B7E">
        <w:t xml:space="preserve">   DATASET "dset4" {</w:t>
      </w:r>
    </w:p>
    <w:p w:rsidR="0084460C" w:rsidRDefault="0084460C" w:rsidP="003238E1">
      <w:pPr>
        <w:pStyle w:val="ListParagraph"/>
      </w:pPr>
      <w:r w:rsidRPr="00062B7E">
        <w:t xml:space="preserve">      </w:t>
      </w:r>
      <w:proofErr w:type="gramStart"/>
      <w:r w:rsidRPr="00062B7E">
        <w:t>DATATYPE  H5T</w:t>
      </w:r>
      <w:proofErr w:type="gramEnd"/>
      <w:r w:rsidRPr="00062B7E">
        <w:t>_STD_I32LE</w:t>
      </w:r>
    </w:p>
    <w:p w:rsidR="0084460C" w:rsidRDefault="0084460C" w:rsidP="003238E1">
      <w:pPr>
        <w:pStyle w:val="ListParagraph"/>
      </w:pPr>
      <w:r w:rsidRPr="00062B7E">
        <w:t xml:space="preserve">      </w:t>
      </w:r>
      <w:proofErr w:type="gramStart"/>
      <w:r w:rsidRPr="00062B7E">
        <w:t>DATASPACE  SIMPLE</w:t>
      </w:r>
      <w:proofErr w:type="gramEnd"/>
      <w:r w:rsidRPr="00062B7E">
        <w:t xml:space="preserve"> { ( 100 ) / ( 100 ) }</w:t>
      </w:r>
    </w:p>
    <w:p w:rsidR="0084460C" w:rsidRDefault="0084460C" w:rsidP="003238E1">
      <w:pPr>
        <w:pStyle w:val="ListParagraph"/>
      </w:pPr>
      <w:r w:rsidRPr="00062B7E">
        <w:t xml:space="preserve">   }</w:t>
      </w:r>
    </w:p>
    <w:p w:rsidR="0084460C" w:rsidRDefault="0084460C" w:rsidP="003238E1">
      <w:pPr>
        <w:pStyle w:val="ListParagraph"/>
      </w:pPr>
      <w:r w:rsidRPr="00062B7E">
        <w:t>}</w:t>
      </w:r>
    </w:p>
    <w:p w:rsidR="0084460C" w:rsidRDefault="0084460C" w:rsidP="003238E1">
      <w:pPr>
        <w:pStyle w:val="ListParagraph"/>
      </w:pPr>
      <w:r w:rsidRPr="00062B7E">
        <w:t>}</w:t>
      </w:r>
    </w:p>
    <w:p w:rsidR="0084460C" w:rsidRDefault="0084460C" w:rsidP="00E6696E"/>
    <w:p w:rsidR="0084460C" w:rsidRDefault="0084460C" w:rsidP="00E6696E">
      <w:r w:rsidRPr="00062B7E">
        <w:rPr>
          <w:i/>
        </w:rPr>
        <w:t>h5stat –</w:t>
      </w:r>
      <w:proofErr w:type="gramStart"/>
      <w:r>
        <w:rPr>
          <w:i/>
        </w:rPr>
        <w:t>S</w:t>
      </w:r>
      <w:r w:rsidRPr="00062B7E">
        <w:t xml:space="preserve">  </w:t>
      </w:r>
      <w:r>
        <w:t>for</w:t>
      </w:r>
      <w:proofErr w:type="gramEnd"/>
      <w:r>
        <w:t xml:space="preserve"> the updated </w:t>
      </w:r>
      <w:r>
        <w:rPr>
          <w:i/>
        </w:rPr>
        <w:t>no_persist_A.h5</w:t>
      </w:r>
      <w:r>
        <w:t xml:space="preserve"> reports:</w:t>
      </w:r>
    </w:p>
    <w:p w:rsidR="0084460C" w:rsidRDefault="0084460C" w:rsidP="003238E1">
      <w:pPr>
        <w:pStyle w:val="ListParagraph"/>
        <w:spacing w:before="120"/>
      </w:pPr>
      <w:r>
        <w:t>Filename: no_persist_A.h5</w:t>
      </w:r>
    </w:p>
    <w:p w:rsidR="0084460C" w:rsidRDefault="0084460C" w:rsidP="003238E1">
      <w:pPr>
        <w:pStyle w:val="ListParagraph"/>
      </w:pPr>
      <w:r>
        <w:t>Summary of file space information:</w:t>
      </w:r>
    </w:p>
    <w:p w:rsidR="0084460C" w:rsidRDefault="0084460C" w:rsidP="003238E1">
      <w:pPr>
        <w:pStyle w:val="ListParagraph"/>
      </w:pPr>
      <w:r>
        <w:t xml:space="preserve">  File metadata: 2216 bytes</w:t>
      </w:r>
    </w:p>
    <w:p w:rsidR="0084460C" w:rsidRDefault="0084460C" w:rsidP="003238E1">
      <w:pPr>
        <w:pStyle w:val="ListParagraph"/>
      </w:pPr>
      <w:r>
        <w:t xml:space="preserve">  Raw data: 120640 bytes</w:t>
      </w:r>
    </w:p>
    <w:p w:rsidR="0084460C" w:rsidRDefault="0084460C" w:rsidP="003238E1">
      <w:pPr>
        <w:pStyle w:val="ListParagraph"/>
      </w:pPr>
      <w:r>
        <w:t xml:space="preserve">  Amount/Percent of tracked free space: 0 bytes/0.0%</w:t>
      </w:r>
    </w:p>
    <w:p w:rsidR="0084460C" w:rsidRDefault="0084460C" w:rsidP="003238E1">
      <w:pPr>
        <w:pStyle w:val="ListParagraph"/>
      </w:pPr>
      <w:r>
        <w:t xml:space="preserve">  Unaccounted space: 1976 bytes</w:t>
      </w:r>
    </w:p>
    <w:p w:rsidR="0084460C" w:rsidRDefault="0084460C" w:rsidP="003238E1">
      <w:pPr>
        <w:pStyle w:val="ListParagraph"/>
      </w:pPr>
      <w:r>
        <w:t>Total space: 124832 bytes</w:t>
      </w:r>
    </w:p>
    <w:p w:rsidR="00E6696E" w:rsidRDefault="00E6696E" w:rsidP="00E6696E"/>
    <w:p w:rsidR="0084460C" w:rsidRDefault="0084460C" w:rsidP="00E6696E">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rsidR="00E6696E" w:rsidRDefault="00E6696E" w:rsidP="00E6696E"/>
    <w:p w:rsidR="0084460C" w:rsidRDefault="0084460C" w:rsidP="00E6696E">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rPr>
        <w:t>h5stat -S</w:t>
      </w:r>
      <w:r>
        <w:t xml:space="preserve"> output. </w:t>
      </w:r>
    </w:p>
    <w:p w:rsidR="00E6696E" w:rsidRDefault="00E6696E" w:rsidP="00E6696E"/>
    <w:p w:rsidR="0084460C" w:rsidRDefault="0084460C" w:rsidP="00E6696E">
      <w: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p>
    <w:p w:rsidR="0084460C" w:rsidRDefault="0084460C" w:rsidP="00E6696E"/>
    <w:p w:rsidR="0084460C" w:rsidRDefault="0084460C" w:rsidP="00E6696E"/>
    <w:p w:rsidR="0084460C" w:rsidRDefault="0084460C" w:rsidP="00E6696E"/>
    <w:p w:rsidR="0084460C" w:rsidRDefault="0084460C" w:rsidP="003238E1">
      <w:pPr>
        <w:pStyle w:val="Heading3"/>
      </w:pPr>
      <w:bookmarkStart w:id="36" w:name="_Toc321747023"/>
      <w:r>
        <w:t>Session 3: Add One Dataset and Delete Another</w:t>
      </w:r>
      <w:bookmarkEnd w:id="36"/>
    </w:p>
    <w:p w:rsidR="0084460C" w:rsidRDefault="0084460C" w:rsidP="00E6696E">
      <w:r>
        <w:t xml:space="preserve">In session 3 with </w:t>
      </w:r>
      <w:r>
        <w:rPr>
          <w:i/>
        </w:rPr>
        <w:t>no_persist_A.h5,</w:t>
      </w:r>
      <w:r>
        <w:t xml:space="preserve"> a user opens the file, adds a new dataset (</w:t>
      </w:r>
      <w:r w:rsidRPr="00000AAC">
        <w:rPr>
          <w:i/>
        </w:rPr>
        <w:t>dset5</w:t>
      </w:r>
      <w:r>
        <w:t>), and then deletes an existing dataset (</w:t>
      </w:r>
      <w:r w:rsidRPr="00000AAC">
        <w:rPr>
          <w:i/>
        </w:rPr>
        <w:t>dset2</w:t>
      </w:r>
      <w:r>
        <w:t xml:space="preserve">) before closing it. After the file is closed, </w:t>
      </w:r>
      <w:r w:rsidRPr="00000AAC">
        <w:rPr>
          <w:i/>
        </w:rPr>
        <w:t>h5dump –H</w:t>
      </w:r>
      <w:r>
        <w:t xml:space="preserve"> outputs the following:  </w:t>
      </w:r>
    </w:p>
    <w:p w:rsidR="00E6696E" w:rsidRDefault="00E6696E" w:rsidP="00E6696E"/>
    <w:p w:rsidR="0084460C" w:rsidRDefault="0084460C" w:rsidP="003238E1">
      <w:pPr>
        <w:pStyle w:val="ListParagraph"/>
        <w:spacing w:before="120"/>
      </w:pPr>
      <w:r w:rsidRPr="00D2269F">
        <w:t>HDF5 "./</w:t>
      </w:r>
      <w:r>
        <w:t>no_persist_A.h5</w:t>
      </w:r>
      <w:r w:rsidRPr="00D2269F">
        <w:t>" {</w:t>
      </w:r>
    </w:p>
    <w:p w:rsidR="0084460C" w:rsidRDefault="0084460C" w:rsidP="003238E1">
      <w:pPr>
        <w:pStyle w:val="ListParagraph"/>
      </w:pPr>
      <w:r w:rsidRPr="00D2269F">
        <w:t>GROUP "/" {</w:t>
      </w:r>
    </w:p>
    <w:p w:rsidR="0084460C" w:rsidRDefault="0084460C" w:rsidP="003238E1">
      <w:pPr>
        <w:pStyle w:val="ListParagraph"/>
      </w:pPr>
      <w:r w:rsidRPr="00D2269F">
        <w:t xml:space="preserve">   DATASET "dset1"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( 10 ) / ( 10 ) }</w:t>
      </w:r>
    </w:p>
    <w:p w:rsidR="0084460C" w:rsidRDefault="0084460C" w:rsidP="003238E1">
      <w:pPr>
        <w:pStyle w:val="ListParagraph"/>
      </w:pPr>
      <w:r w:rsidRPr="00D2269F">
        <w:t xml:space="preserve">   }</w:t>
      </w:r>
    </w:p>
    <w:p w:rsidR="0084460C" w:rsidRDefault="0084460C" w:rsidP="003238E1">
      <w:pPr>
        <w:pStyle w:val="ListParagraph"/>
      </w:pPr>
      <w:r w:rsidRPr="00D2269F">
        <w:t xml:space="preserve">   DATASET "dset3"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( 50 ) / ( 50 ) }</w:t>
      </w:r>
    </w:p>
    <w:p w:rsidR="0084460C" w:rsidRDefault="0084460C" w:rsidP="003238E1">
      <w:pPr>
        <w:pStyle w:val="ListParagraph"/>
      </w:pPr>
      <w:r w:rsidRPr="00D2269F">
        <w:t xml:space="preserve">   }</w:t>
      </w:r>
    </w:p>
    <w:p w:rsidR="0084460C" w:rsidRDefault="0084460C" w:rsidP="003238E1">
      <w:pPr>
        <w:pStyle w:val="ListParagraph"/>
      </w:pPr>
      <w:r w:rsidRPr="00D2269F">
        <w:t xml:space="preserve">   DATASET "dset4"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( 100 ) / ( 100 ) }</w:t>
      </w:r>
    </w:p>
    <w:p w:rsidR="0084460C" w:rsidRDefault="0084460C" w:rsidP="003238E1">
      <w:pPr>
        <w:pStyle w:val="ListParagraph"/>
      </w:pPr>
      <w:r w:rsidRPr="00D2269F">
        <w:t xml:space="preserve">   }</w:t>
      </w:r>
    </w:p>
    <w:p w:rsidR="0084460C" w:rsidRDefault="0084460C" w:rsidP="003238E1">
      <w:pPr>
        <w:pStyle w:val="ListParagraph"/>
      </w:pPr>
      <w:r w:rsidRPr="00D2269F">
        <w:t xml:space="preserve">   DATASET "dset5" {</w:t>
      </w:r>
    </w:p>
    <w:p w:rsidR="0084460C" w:rsidRDefault="0084460C" w:rsidP="003238E1">
      <w:pPr>
        <w:pStyle w:val="ListParagraph"/>
      </w:pPr>
      <w:r w:rsidRPr="00D2269F">
        <w:t xml:space="preserve">      </w:t>
      </w:r>
      <w:proofErr w:type="gramStart"/>
      <w:r w:rsidRPr="00D2269F">
        <w:t>DATATYPE  H5T</w:t>
      </w:r>
      <w:proofErr w:type="gramEnd"/>
      <w:r w:rsidRPr="00D2269F">
        <w:t>_STD_I32LE</w:t>
      </w:r>
    </w:p>
    <w:p w:rsidR="0084460C" w:rsidRDefault="0084460C" w:rsidP="003238E1">
      <w:pPr>
        <w:pStyle w:val="ListParagraph"/>
      </w:pPr>
      <w:r w:rsidRPr="00D2269F">
        <w:t xml:space="preserve">      </w:t>
      </w:r>
      <w:proofErr w:type="gramStart"/>
      <w:r w:rsidRPr="00D2269F">
        <w:t>DATASPACE  SIMPLE</w:t>
      </w:r>
      <w:proofErr w:type="gramEnd"/>
      <w:r w:rsidRPr="00D2269F">
        <w:t xml:space="preserve"> { ( 1000 ) / ( 1000 ) }</w:t>
      </w:r>
    </w:p>
    <w:p w:rsidR="0084460C" w:rsidRDefault="0084460C" w:rsidP="003238E1">
      <w:pPr>
        <w:pStyle w:val="ListParagraph"/>
      </w:pPr>
      <w:r w:rsidRPr="00D2269F">
        <w:t xml:space="preserve">   }</w:t>
      </w:r>
    </w:p>
    <w:p w:rsidR="0084460C" w:rsidRDefault="0084460C" w:rsidP="003238E1">
      <w:pPr>
        <w:pStyle w:val="ListParagraph"/>
      </w:pPr>
      <w:r w:rsidRPr="00D2269F">
        <w:t>}</w:t>
      </w:r>
    </w:p>
    <w:p w:rsidR="0084460C" w:rsidRDefault="0084460C" w:rsidP="003238E1">
      <w:pPr>
        <w:pStyle w:val="ListParagraph"/>
      </w:pPr>
      <w:r w:rsidRPr="00D2269F">
        <w:t>}</w:t>
      </w:r>
    </w:p>
    <w:p w:rsidR="00E6696E" w:rsidRDefault="00E6696E" w:rsidP="00E6696E"/>
    <w:p w:rsidR="0084460C" w:rsidRDefault="0084460C" w:rsidP="00E6696E">
      <w:r w:rsidRPr="00000AAC">
        <w:t>h5stat –</w:t>
      </w:r>
      <w:r>
        <w:t>S reports:</w:t>
      </w:r>
    </w:p>
    <w:p w:rsidR="00E6696E" w:rsidRDefault="00E6696E" w:rsidP="00E6696E"/>
    <w:p w:rsidR="0084460C" w:rsidRDefault="0084460C" w:rsidP="003238E1">
      <w:pPr>
        <w:pStyle w:val="ListParagraph"/>
      </w:pPr>
      <w:r w:rsidRPr="00D2269F">
        <w:t>Filename: ./</w:t>
      </w:r>
      <w:r>
        <w:t>no_persist_A.h5</w:t>
      </w:r>
    </w:p>
    <w:p w:rsidR="0084460C" w:rsidRDefault="0084460C" w:rsidP="003238E1">
      <w:pPr>
        <w:pStyle w:val="ListParagraph"/>
      </w:pPr>
      <w:r w:rsidRPr="00D2269F">
        <w:t xml:space="preserve">Summary of </w:t>
      </w:r>
      <w:r>
        <w:t>file space</w:t>
      </w:r>
      <w:r w:rsidRPr="00D2269F">
        <w:t xml:space="preserve"> information:</w:t>
      </w:r>
    </w:p>
    <w:p w:rsidR="0084460C" w:rsidRDefault="0084460C" w:rsidP="003238E1">
      <w:pPr>
        <w:pStyle w:val="ListParagraph"/>
      </w:pPr>
      <w:r w:rsidRPr="00D2269F">
        <w:t xml:space="preserve">  File metadata: 2216 bytes</w:t>
      </w:r>
    </w:p>
    <w:p w:rsidR="0084460C" w:rsidRDefault="0084460C" w:rsidP="003238E1">
      <w:pPr>
        <w:pStyle w:val="ListParagraph"/>
      </w:pPr>
      <w:r w:rsidRPr="00D2269F">
        <w:t xml:space="preserve">  Raw data: 4640 bytes</w:t>
      </w:r>
    </w:p>
    <w:p w:rsidR="0084460C" w:rsidRDefault="0084460C" w:rsidP="003238E1">
      <w:pPr>
        <w:pStyle w:val="ListParagraph"/>
      </w:pPr>
      <w:r w:rsidRPr="00D2269F">
        <w:t xml:space="preserve">  Amount/Percent of tracked free space: 0 bytes/0.0%</w:t>
      </w:r>
    </w:p>
    <w:p w:rsidR="0084460C" w:rsidRDefault="0084460C" w:rsidP="003238E1">
      <w:pPr>
        <w:pStyle w:val="ListParagraph"/>
      </w:pPr>
      <w:r w:rsidRPr="00D2269F">
        <w:t xml:space="preserve">  Unaccounted space: 124024 bytes</w:t>
      </w:r>
    </w:p>
    <w:p w:rsidR="0084460C" w:rsidRDefault="0084460C" w:rsidP="003238E1">
      <w:pPr>
        <w:pStyle w:val="ListParagraph"/>
      </w:pPr>
      <w:r w:rsidRPr="00D2269F">
        <w:t>Total</w:t>
      </w:r>
      <w:r>
        <w:t xml:space="preserve"> space</w:t>
      </w:r>
      <w:r w:rsidRPr="00D2269F">
        <w:t>: 130880 bytes</w:t>
      </w:r>
    </w:p>
    <w:p w:rsidR="00E6696E" w:rsidRDefault="00E6696E" w:rsidP="00E6696E"/>
    <w:p w:rsidR="0084460C" w:rsidRDefault="0084460C" w:rsidP="00E6696E">
      <w:r>
        <w:t xml:space="preserve">At this point, the amount of unaccounted space consists of the 1976 bytes that were there when the user opened the file, and the additional free space incurred in the latest session due to the addition of </w:t>
      </w:r>
      <w:r>
        <w:rPr>
          <w:i/>
        </w:rPr>
        <w:t>dset5</w:t>
      </w:r>
      <w:r>
        <w:t xml:space="preserve"> and the deletion of </w:t>
      </w:r>
      <w:r>
        <w:rPr>
          <w:i/>
        </w:rPr>
        <w:t>dset2</w:t>
      </w:r>
      <w:r>
        <w:t xml:space="preserve">. The HDF5 file </w:t>
      </w:r>
      <w:r>
        <w:rPr>
          <w:i/>
        </w:rPr>
        <w:t>no_persist_A.h5</w:t>
      </w:r>
      <w:r>
        <w:t xml:space="preserve"> now contains fragments of lost space resulting from the manipulation of the HDF5 objects in the file and the use of the default file space management strategy. Notice that there is still no tracked free space.</w:t>
      </w:r>
    </w:p>
    <w:p w:rsidR="00E6696E" w:rsidRDefault="00E6696E" w:rsidP="00E6696E"/>
    <w:p w:rsidR="0084460C" w:rsidRDefault="0084460C" w:rsidP="00E6696E">
      <w:r>
        <w:t xml:space="preserve">Note that the </w:t>
      </w:r>
      <w:r>
        <w:rPr>
          <w:i/>
        </w:rPr>
        <w:t xml:space="preserve">no_persist_A.h5 </w:t>
      </w:r>
      <w:r w:rsidRPr="00C25628">
        <w:t xml:space="preserve">file space is now </w:t>
      </w:r>
      <w:r>
        <w:t>almost 95</w:t>
      </w:r>
      <w:r w:rsidRPr="00C25628">
        <w:t>% unaccounted space and</w:t>
      </w:r>
      <w:r w:rsidDel="00DC61D6">
        <w:t xml:space="preserve"> </w:t>
      </w:r>
      <w:r>
        <w:t xml:space="preserve">the 120000 bytes of space that originally stored the data values for </w:t>
      </w:r>
      <w:r>
        <w:rPr>
          <w:i/>
        </w:rPr>
        <w:t>dset2</w:t>
      </w:r>
      <w:r>
        <w:t xml:space="preserve"> make up a substantial fraction of that. HDF5 files that will have dataset objects deleted from them are candidates for non-default file space management strategies if file size is a concern.</w:t>
      </w:r>
    </w:p>
    <w:p w:rsidR="0084460C" w:rsidRDefault="0084460C" w:rsidP="00E6696E"/>
    <w:p w:rsidR="0084460C" w:rsidRDefault="0084460C" w:rsidP="00E6696E"/>
    <w:p w:rsidR="0084460C" w:rsidRDefault="0084460C" w:rsidP="00E6696E"/>
    <w:p w:rsidR="0084460C" w:rsidRDefault="0084460C" w:rsidP="003238E1">
      <w:pPr>
        <w:pStyle w:val="Heading2"/>
      </w:pPr>
      <w:bookmarkStart w:id="37" w:name="_Toc321747024"/>
      <w:r>
        <w:t>Scenario B:  Alternative File Space Management Strategy</w:t>
      </w:r>
      <w:bookmarkEnd w:id="37"/>
    </w:p>
    <w:p w:rsidR="0084460C" w:rsidRDefault="0084460C" w:rsidP="003238E1"/>
    <w:p w:rsidR="0084460C" w:rsidRDefault="0084460C" w:rsidP="003238E1"/>
    <w:p w:rsidR="0084460C" w:rsidRPr="003238E1" w:rsidRDefault="0084460C" w:rsidP="003238E1"/>
    <w:p w:rsidR="0084460C" w:rsidRDefault="0084460C" w:rsidP="003238E1">
      <w:pPr>
        <w:pStyle w:val="Heading3"/>
      </w:pPr>
      <w:bookmarkStart w:id="38" w:name="_Toc321747025"/>
      <w:r>
        <w:t>Session 1: Create an Empty File</w:t>
      </w:r>
      <w:bookmarkEnd w:id="38"/>
    </w:p>
    <w:p w:rsidR="0084460C" w:rsidRDefault="0084460C" w:rsidP="00E6696E">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39"/>
      <w:r>
        <w:rPr>
          <w:sz w:val="24"/>
          <w:szCs w:val="24"/>
        </w:rPr>
        <w:t>a non-default file space management strategy (</w:t>
      </w:r>
      <w:commentRangeStart w:id="40"/>
      <w:r>
        <w:rPr>
          <w:sz w:val="24"/>
          <w:szCs w:val="24"/>
        </w:rPr>
        <w:t>H5F_FILE_SPACE_ALL_PERSIST, defined elsewhere</w:t>
      </w:r>
      <w:commentRangeEnd w:id="40"/>
      <w:r>
        <w:rPr>
          <w:rStyle w:val="CommentReference"/>
        </w:rPr>
        <w:commentReference w:id="40"/>
      </w:r>
      <w:r>
        <w:rPr>
          <w:sz w:val="24"/>
          <w:szCs w:val="24"/>
        </w:rPr>
        <w:t>)</w:t>
      </w:r>
      <w:commentRangeEnd w:id="39"/>
      <w:r>
        <w:rPr>
          <w:rStyle w:val="CommentReference"/>
          <w:vanish/>
        </w:rPr>
        <w:commentReference w:id="39"/>
      </w:r>
      <w:r>
        <w:rPr>
          <w:sz w:val="24"/>
          <w:szCs w:val="24"/>
        </w:rPr>
        <w:t xml:space="preserve">. </w:t>
      </w:r>
      <w:commentRangeStart w:id="41"/>
      <w:r>
        <w:rPr>
          <w:sz w:val="24"/>
          <w:szCs w:val="24"/>
        </w:rPr>
        <w:t>The file is closed before any HDF5 objects are added to it.</w:t>
      </w:r>
      <w:commentRangeEnd w:id="41"/>
      <w:r>
        <w:rPr>
          <w:rStyle w:val="CommentReference"/>
          <w:vanish/>
        </w:rPr>
        <w:commentReference w:id="41"/>
      </w:r>
    </w:p>
    <w:p w:rsidR="0084460C" w:rsidRDefault="0084460C" w:rsidP="00E6696E"/>
    <w:p w:rsidR="0084460C" w:rsidRDefault="0084460C" w:rsidP="00E6696E"/>
    <w:p w:rsidR="0084460C" w:rsidRDefault="0084460C" w:rsidP="00E6696E"/>
    <w:p w:rsidR="0084460C" w:rsidRDefault="0084460C" w:rsidP="003238E1">
      <w:pPr>
        <w:pStyle w:val="Heading3"/>
      </w:pPr>
      <w:bookmarkStart w:id="42" w:name="_Toc321747026"/>
      <w:r>
        <w:t>Session 2: Add Datasets</w:t>
      </w:r>
      <w:bookmarkEnd w:id="42"/>
    </w:p>
    <w:p w:rsidR="0084460C" w:rsidRDefault="0084460C" w:rsidP="00E6696E">
      <w:r w:rsidRPr="0022666E">
        <w:t>The HDF5 file</w:t>
      </w:r>
      <w:r>
        <w:t xml:space="preserve"> persist_B.h5</w:t>
      </w:r>
      <w:r w:rsidRPr="0022666E">
        <w:t xml:space="preserve"> is re-opened and </w:t>
      </w:r>
      <w:r>
        <w:t xml:space="preserve">the same four </w:t>
      </w:r>
      <w:r w:rsidRPr="0022666E">
        <w:t xml:space="preserve">datasets </w:t>
      </w:r>
      <w:r>
        <w:t>(</w:t>
      </w:r>
      <w:r>
        <w:rPr>
          <w:i/>
        </w:rPr>
        <w:t>dset1</w:t>
      </w:r>
      <w:r>
        <w:t xml:space="preserve">, </w:t>
      </w:r>
      <w:r>
        <w:rPr>
          <w:i/>
        </w:rPr>
        <w:t>dset2</w:t>
      </w:r>
      <w:r>
        <w:t xml:space="preserve">, </w:t>
      </w:r>
      <w:r>
        <w:rPr>
          <w:i/>
        </w:rPr>
        <w:t>dset3, and dset4</w:t>
      </w:r>
      <w:r>
        <w:t xml:space="preserve">) that were added to </w:t>
      </w:r>
      <w:r>
        <w:rPr>
          <w:i/>
        </w:rPr>
        <w:t xml:space="preserve">no_persist_A.h5 </w:t>
      </w:r>
      <w:r>
        <w:t>in Scenario A, Session 2 are added to persist_B.h5</w:t>
      </w:r>
      <w:r>
        <w:rPr>
          <w:i/>
        </w:rPr>
        <w:t xml:space="preserve"> </w:t>
      </w:r>
      <w:r>
        <w:t xml:space="preserve">before it is closed. </w:t>
      </w:r>
    </w:p>
    <w:p w:rsidR="00E6696E" w:rsidRDefault="00E6696E" w:rsidP="00E6696E"/>
    <w:p w:rsidR="0084460C" w:rsidRDefault="0084460C" w:rsidP="00E6696E">
      <w:r w:rsidRPr="00062B7E">
        <w:rPr>
          <w:i/>
        </w:rPr>
        <w:t>h5stat –</w:t>
      </w:r>
      <w:proofErr w:type="gramStart"/>
      <w:r>
        <w:rPr>
          <w:i/>
        </w:rPr>
        <w:t>S</w:t>
      </w:r>
      <w:r w:rsidRPr="00062B7E">
        <w:t xml:space="preserve">  </w:t>
      </w:r>
      <w:r>
        <w:t>for</w:t>
      </w:r>
      <w:proofErr w:type="gramEnd"/>
      <w:r>
        <w:t xml:space="preserve"> the updated </w:t>
      </w:r>
      <w:r w:rsidRPr="00062B7E">
        <w:rPr>
          <w:i/>
        </w:rPr>
        <w:t>persist</w:t>
      </w:r>
      <w:r>
        <w:rPr>
          <w:i/>
        </w:rPr>
        <w:t>_B</w:t>
      </w:r>
      <w:r w:rsidRPr="00062B7E">
        <w:rPr>
          <w:i/>
        </w:rPr>
        <w:t>.h5</w:t>
      </w:r>
      <w:r>
        <w:t xml:space="preserve"> reports:</w:t>
      </w:r>
    </w:p>
    <w:p w:rsidR="00E6696E" w:rsidRDefault="00E6696E" w:rsidP="00E6696E"/>
    <w:p w:rsidR="0084460C" w:rsidRDefault="0084460C" w:rsidP="003238E1">
      <w:pPr>
        <w:pStyle w:val="ListParagraph"/>
        <w:spacing w:before="120"/>
      </w:pPr>
      <w:r w:rsidRPr="00E97256">
        <w:t>Filename: ./persist</w:t>
      </w:r>
      <w:r>
        <w:t>_B</w:t>
      </w:r>
      <w:r w:rsidRPr="00E97256">
        <w:t>.h5</w:t>
      </w:r>
    </w:p>
    <w:p w:rsidR="0084460C" w:rsidRDefault="0084460C" w:rsidP="003238E1">
      <w:pPr>
        <w:pStyle w:val="ListParagraph"/>
      </w:pPr>
      <w:r w:rsidRPr="00E97256">
        <w:t xml:space="preserve">Summary of </w:t>
      </w:r>
      <w:r>
        <w:t>file space information</w:t>
      </w:r>
      <w:r w:rsidRPr="00E97256">
        <w:t>:</w:t>
      </w:r>
    </w:p>
    <w:p w:rsidR="0084460C" w:rsidRDefault="0084460C" w:rsidP="003238E1">
      <w:pPr>
        <w:pStyle w:val="ListParagraph"/>
      </w:pPr>
      <w:r w:rsidRPr="00E97256">
        <w:t xml:space="preserve">  File metadata: 2391 bytes</w:t>
      </w:r>
    </w:p>
    <w:p w:rsidR="0084460C" w:rsidRDefault="0084460C" w:rsidP="003238E1">
      <w:pPr>
        <w:pStyle w:val="ListParagraph"/>
      </w:pPr>
      <w:r w:rsidRPr="00E97256">
        <w:t xml:space="preserve">  Raw data: 120640 bytes</w:t>
      </w:r>
    </w:p>
    <w:p w:rsidR="0084460C" w:rsidRDefault="0084460C" w:rsidP="003238E1">
      <w:pPr>
        <w:pStyle w:val="ListParagraph"/>
      </w:pPr>
      <w:r w:rsidRPr="00E97256">
        <w:t xml:space="preserve">  Amount/Percent of tracked free space: 1854 bytes/1.5%</w:t>
      </w:r>
    </w:p>
    <w:p w:rsidR="0084460C" w:rsidRDefault="0084460C" w:rsidP="003238E1">
      <w:pPr>
        <w:pStyle w:val="ListParagraph"/>
      </w:pPr>
      <w:r w:rsidRPr="00E97256">
        <w:t xml:space="preserve">  Unaccounted space: 0 bytes</w:t>
      </w:r>
    </w:p>
    <w:p w:rsidR="0084460C" w:rsidRDefault="0084460C" w:rsidP="003238E1">
      <w:pPr>
        <w:pStyle w:val="ListParagraph"/>
      </w:pPr>
      <w:r w:rsidRPr="00E97256">
        <w:t>Total</w:t>
      </w:r>
      <w:r>
        <w:t xml:space="preserve"> space</w:t>
      </w:r>
      <w:r w:rsidRPr="00E97256">
        <w:t>: 124885 bytes</w:t>
      </w:r>
    </w:p>
    <w:p w:rsidR="00E6696E" w:rsidRDefault="00E6696E" w:rsidP="00E6696E"/>
    <w:p w:rsidR="0084460C" w:rsidRDefault="0084460C" w:rsidP="00E6696E">
      <w:r>
        <w:t xml:space="preserve">In contrast to </w:t>
      </w:r>
      <w:r>
        <w:rPr>
          <w:i/>
        </w:rPr>
        <w:t>no_persist_A.h5</w:t>
      </w:r>
      <w:r>
        <w:t xml:space="preserve"> after Session2, persist_B.h5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rsidR="00E6696E" w:rsidRDefault="00E6696E" w:rsidP="00E6696E"/>
    <w:p w:rsidR="0084460C" w:rsidRDefault="0084460C" w:rsidP="00E6696E">
      <w:r>
        <w:t xml:space="preserve">The </w:t>
      </w:r>
      <w:commentRangeStart w:id="43"/>
      <w:commentRangeStart w:id="44"/>
      <w:r>
        <w:rPr>
          <w:i/>
        </w:rPr>
        <w:t xml:space="preserve">h5stat –s </w:t>
      </w:r>
      <w:commentRangeEnd w:id="43"/>
      <w:r>
        <w:rPr>
          <w:rStyle w:val="CommentReference"/>
          <w:vanish/>
        </w:rPr>
        <w:commentReference w:id="43"/>
      </w:r>
      <w:commentRangeEnd w:id="44"/>
      <w:r>
        <w:rPr>
          <w:rStyle w:val="CommentReference"/>
          <w:vanish/>
        </w:rPr>
        <w:commentReference w:id="44"/>
      </w:r>
      <w:r>
        <w:t xml:space="preserve">command shows more detail about the </w:t>
      </w:r>
      <w:r w:rsidRPr="00EC49C9">
        <w:t xml:space="preserve">distribution of </w:t>
      </w:r>
      <w:r>
        <w:t xml:space="preserve">tracked </w:t>
      </w:r>
      <w:r w:rsidRPr="00EC49C9">
        <w:t>free space</w:t>
      </w:r>
      <w:r>
        <w:t xml:space="preserve"> persist_B.h5: </w:t>
      </w:r>
    </w:p>
    <w:p w:rsidR="00E6696E" w:rsidRDefault="00E6696E" w:rsidP="00E6696E"/>
    <w:p w:rsidR="0084460C" w:rsidRPr="002658D9" w:rsidRDefault="0084460C" w:rsidP="003238E1">
      <w:pPr>
        <w:pStyle w:val="ListParagraph"/>
      </w:pPr>
      <w:r w:rsidRPr="002658D9">
        <w:t>Filename:</w:t>
      </w:r>
      <w:r>
        <w:t xml:space="preserve"> persist_B.h5</w:t>
      </w:r>
    </w:p>
    <w:p w:rsidR="0084460C" w:rsidRPr="002658D9" w:rsidRDefault="0084460C" w:rsidP="003238E1">
      <w:pPr>
        <w:pStyle w:val="ListParagraph"/>
      </w:pPr>
      <w:r w:rsidRPr="002658D9">
        <w:t>Small size free-space sections (&lt; 10 bytes):</w:t>
      </w:r>
    </w:p>
    <w:p w:rsidR="0084460C" w:rsidRPr="002658D9" w:rsidRDefault="0084460C" w:rsidP="003238E1">
      <w:pPr>
        <w:pStyle w:val="ListParagraph"/>
      </w:pPr>
      <w:r w:rsidRPr="002658D9">
        <w:t xml:space="preserve">        Total # of small size sections: 0</w:t>
      </w:r>
    </w:p>
    <w:p w:rsidR="0084460C" w:rsidRPr="002658D9" w:rsidRDefault="0084460C" w:rsidP="003238E1">
      <w:pPr>
        <w:pStyle w:val="ListParagraph"/>
      </w:pPr>
      <w:r w:rsidRPr="002658D9">
        <w:t>Free-space section bins:</w:t>
      </w:r>
    </w:p>
    <w:p w:rsidR="0084460C" w:rsidRPr="002658D9" w:rsidRDefault="0084460C" w:rsidP="003238E1">
      <w:pPr>
        <w:pStyle w:val="ListParagraph"/>
      </w:pPr>
      <w:r w:rsidRPr="002658D9">
        <w:t xml:space="preserve">        # </w:t>
      </w:r>
      <w:proofErr w:type="gramStart"/>
      <w:r w:rsidRPr="002658D9">
        <w:t>of</w:t>
      </w:r>
      <w:proofErr w:type="gramEnd"/>
      <w:r w:rsidRPr="002658D9">
        <w:t xml:space="preserve"> sections of size 10 - 99: 1</w:t>
      </w:r>
    </w:p>
    <w:p w:rsidR="0084460C" w:rsidRPr="002658D9" w:rsidRDefault="0084460C" w:rsidP="003238E1">
      <w:pPr>
        <w:pStyle w:val="ListParagraph"/>
      </w:pPr>
      <w:r w:rsidRPr="002658D9">
        <w:t xml:space="preserve">        # </w:t>
      </w:r>
      <w:proofErr w:type="gramStart"/>
      <w:r w:rsidRPr="002658D9">
        <w:t>of</w:t>
      </w:r>
      <w:proofErr w:type="gramEnd"/>
      <w:r w:rsidRPr="002658D9">
        <w:t xml:space="preserve"> sections of size 1000 - 9999: 1</w:t>
      </w:r>
    </w:p>
    <w:p w:rsidR="0084460C" w:rsidRPr="002658D9" w:rsidRDefault="0084460C" w:rsidP="003238E1">
      <w:pPr>
        <w:pStyle w:val="ListParagraph"/>
      </w:pPr>
      <w:r w:rsidRPr="002658D9">
        <w:lastRenderedPageBreak/>
        <w:t xml:space="preserve">        Total # of sections: 2</w:t>
      </w:r>
    </w:p>
    <w:p w:rsidR="00E6696E" w:rsidRDefault="00E6696E" w:rsidP="00E6696E"/>
    <w:p w:rsidR="0084460C" w:rsidRDefault="0084460C" w:rsidP="00E6696E">
      <w:r>
        <w:t>There are two free-space sections in</w:t>
      </w:r>
      <w:r>
        <w:rPr>
          <w:i/>
        </w:rPr>
        <w:t xml:space="preserve"> persist_B.h5</w:t>
      </w:r>
      <w:r>
        <w:t xml:space="preserve">; one section contains between 10 and 99 bytes and the second contains between 1000 and 9999 bytes. </w:t>
      </w:r>
    </w:p>
    <w:p w:rsidR="0084460C" w:rsidRDefault="0084460C" w:rsidP="00E6696E"/>
    <w:p w:rsidR="0084460C" w:rsidRDefault="0084460C" w:rsidP="00E6696E"/>
    <w:p w:rsidR="0084460C" w:rsidRDefault="0084460C" w:rsidP="00E6696E"/>
    <w:p w:rsidR="0084460C" w:rsidRDefault="0084460C" w:rsidP="003238E1">
      <w:pPr>
        <w:pStyle w:val="Heading3"/>
      </w:pPr>
      <w:bookmarkStart w:id="45" w:name="_Toc321747027"/>
      <w:r>
        <w:t>Session 3: Add One Dataset and Delete Another</w:t>
      </w:r>
      <w:bookmarkEnd w:id="45"/>
    </w:p>
    <w:p w:rsidR="0084460C" w:rsidRDefault="0084460C" w:rsidP="00E6696E">
      <w:r>
        <w:t xml:space="preserve">A user reopens </w:t>
      </w:r>
      <w:r w:rsidRPr="00F27F5B">
        <w:rPr>
          <w:i/>
        </w:rPr>
        <w:t>persist_B.h5</w:t>
      </w:r>
      <w:r>
        <w:t xml:space="preserve">, adds </w:t>
      </w:r>
      <w:r w:rsidRPr="00000AAC">
        <w:rPr>
          <w:i/>
        </w:rPr>
        <w:t>dset5</w:t>
      </w:r>
      <w:r>
        <w:rPr>
          <w:i/>
        </w:rPr>
        <w:t>,</w:t>
      </w:r>
      <w:r>
        <w:t xml:space="preserve"> deletes </w:t>
      </w:r>
      <w:r w:rsidRPr="00000AAC">
        <w:rPr>
          <w:i/>
        </w:rPr>
        <w:t>dset</w:t>
      </w:r>
      <w:r>
        <w:rPr>
          <w:i/>
        </w:rPr>
        <w:t>2,</w:t>
      </w:r>
      <w:r>
        <w:t xml:space="preserve"> and closes the file. After the file is closed </w:t>
      </w:r>
      <w:r w:rsidRPr="00000AAC">
        <w:rPr>
          <w:i/>
        </w:rPr>
        <w:t>h5stat –S</w:t>
      </w:r>
      <w:r>
        <w:t xml:space="preserve"> reports:</w:t>
      </w:r>
    </w:p>
    <w:p w:rsidR="00E6696E" w:rsidRDefault="00E6696E" w:rsidP="00E6696E"/>
    <w:p w:rsidR="0084460C" w:rsidRDefault="0084460C" w:rsidP="003238E1">
      <w:pPr>
        <w:pStyle w:val="ListParagraph"/>
      </w:pPr>
      <w:r w:rsidRPr="001D110F">
        <w:t>Filename: ./persist</w:t>
      </w:r>
      <w:r>
        <w:t>_B</w:t>
      </w:r>
      <w:r w:rsidRPr="001D110F">
        <w:t>.h5</w:t>
      </w:r>
    </w:p>
    <w:p w:rsidR="0084460C" w:rsidRDefault="0084460C" w:rsidP="003238E1">
      <w:pPr>
        <w:pStyle w:val="ListParagraph"/>
      </w:pPr>
      <w:r w:rsidRPr="001D110F">
        <w:t xml:space="preserve">Summary of </w:t>
      </w:r>
      <w:r>
        <w:t>file space information</w:t>
      </w:r>
      <w:r w:rsidRPr="001D110F">
        <w:t>:</w:t>
      </w:r>
    </w:p>
    <w:p w:rsidR="0084460C" w:rsidRDefault="0084460C" w:rsidP="003238E1">
      <w:pPr>
        <w:pStyle w:val="ListParagraph"/>
      </w:pPr>
      <w:r w:rsidRPr="001D110F">
        <w:t xml:space="preserve">  File metadata: 2427 bytes</w:t>
      </w:r>
    </w:p>
    <w:p w:rsidR="0084460C" w:rsidRDefault="0084460C" w:rsidP="003238E1">
      <w:pPr>
        <w:pStyle w:val="ListParagraph"/>
      </w:pPr>
      <w:r w:rsidRPr="001D110F">
        <w:t xml:space="preserve">  Raw data: 4640 bytes</w:t>
      </w:r>
    </w:p>
    <w:p w:rsidR="0084460C" w:rsidRDefault="0084460C" w:rsidP="003238E1">
      <w:pPr>
        <w:pStyle w:val="ListParagraph"/>
      </w:pPr>
      <w:r w:rsidRPr="001D110F">
        <w:t xml:space="preserve">  Amount/Percent of tracked free space: 121854 bytes/94.5%</w:t>
      </w:r>
    </w:p>
    <w:p w:rsidR="0084460C" w:rsidRDefault="0084460C" w:rsidP="003238E1">
      <w:pPr>
        <w:pStyle w:val="ListParagraph"/>
      </w:pPr>
      <w:r w:rsidRPr="001D110F">
        <w:t xml:space="preserve">  Unaccounted space: 0 bytes</w:t>
      </w:r>
    </w:p>
    <w:p w:rsidR="0084460C" w:rsidRDefault="0084460C" w:rsidP="003238E1">
      <w:pPr>
        <w:pStyle w:val="ListParagraph"/>
      </w:pPr>
      <w:r w:rsidRPr="001D110F">
        <w:t>Total</w:t>
      </w:r>
      <w:r>
        <w:t xml:space="preserve"> space</w:t>
      </w:r>
      <w:r w:rsidRPr="001D110F">
        <w:t>: 128921 bytes</w:t>
      </w:r>
    </w:p>
    <w:p w:rsidR="00E6696E" w:rsidRDefault="00E6696E" w:rsidP="00E6696E"/>
    <w:p w:rsidR="0084460C" w:rsidRDefault="0084460C" w:rsidP="00E6696E">
      <w:r>
        <w:t xml:space="preserve">The amount of tracked free space after the addition of </w:t>
      </w:r>
      <w:r w:rsidRPr="00000AAC">
        <w:rPr>
          <w:i/>
        </w:rPr>
        <w:t>dset5</w:t>
      </w:r>
      <w:r>
        <w:t xml:space="preserve"> and deletion of </w:t>
      </w:r>
      <w:r w:rsidRPr="00000AAC">
        <w:rPr>
          <w:i/>
        </w:rPr>
        <w:t>dset2</w:t>
      </w:r>
      <w:r>
        <w:t xml:space="preserve"> reflects the 1854 bytes of tracked free space that was previously in the file and the free space adjustments resulting from the changes in Session 3.</w:t>
      </w:r>
    </w:p>
    <w:p w:rsidR="00E6696E" w:rsidRDefault="00E6696E" w:rsidP="00E6696E"/>
    <w:p w:rsidR="0084460C" w:rsidRDefault="0084460C" w:rsidP="00E6696E">
      <w:r>
        <w:t xml:space="preserve">In this scenario, the HDF5 Library allocated space for the file metadata for </w:t>
      </w:r>
      <w:r w:rsidRPr="00000AAC">
        <w:rPr>
          <w:i/>
        </w:rPr>
        <w:t>dset5</w:t>
      </w:r>
      <w:r>
        <w:t xml:space="preserve"> from the pool of tracked free space; the free space in the pool resulted from activities in Session 2. When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rPr>
        <w:t>no_persist_A.h5</w:t>
      </w:r>
      <w:r>
        <w:t xml:space="preserve"> was after Session 3 in Scenario A because the HDF5 Library was able to reuse free space incurred in Session 2.</w:t>
      </w:r>
    </w:p>
    <w:p w:rsidR="00E6696E" w:rsidRPr="008727A2" w:rsidRDefault="00E6696E" w:rsidP="00E6696E"/>
    <w:p w:rsidR="0084460C" w:rsidRDefault="0084460C" w:rsidP="00E6696E">
      <w:r w:rsidRPr="00000AAC">
        <w:rPr>
          <w:i/>
        </w:rPr>
        <w:t>h5stat –</w:t>
      </w:r>
      <w:r>
        <w:rPr>
          <w:i/>
        </w:rPr>
        <w:t>s</w:t>
      </w:r>
      <w:r>
        <w:t xml:space="preserve"> shows the distribution of free space in </w:t>
      </w:r>
      <w:r w:rsidRPr="00F27F5B">
        <w:rPr>
          <w:i/>
        </w:rPr>
        <w:t>persist_B.h5</w:t>
      </w:r>
      <w:r>
        <w:rPr>
          <w:i/>
        </w:rPr>
        <w:t xml:space="preserve"> </w:t>
      </w:r>
      <w:r>
        <w:t>at the end of Session 3:</w:t>
      </w:r>
    </w:p>
    <w:p w:rsidR="00E6696E" w:rsidRDefault="00E6696E" w:rsidP="00E6696E"/>
    <w:p w:rsidR="0084460C" w:rsidRDefault="0084460C" w:rsidP="003238E1">
      <w:pPr>
        <w:pStyle w:val="ListParagraph"/>
      </w:pPr>
      <w:r w:rsidRPr="00EA1BF9">
        <w:t xml:space="preserve">Filename: </w:t>
      </w:r>
      <w:r>
        <w:t>./</w:t>
      </w:r>
      <w:r w:rsidRPr="00EA1BF9">
        <w:t>persist</w:t>
      </w:r>
      <w:r>
        <w:t>_B</w:t>
      </w:r>
      <w:r w:rsidRPr="00EA1BF9">
        <w:t>.h5</w:t>
      </w:r>
    </w:p>
    <w:p w:rsidR="0084460C" w:rsidRDefault="0084460C" w:rsidP="003238E1">
      <w:pPr>
        <w:pStyle w:val="ListParagraph"/>
      </w:pPr>
      <w:r w:rsidRPr="00EA1BF9">
        <w:t>Small size free-space sections (&lt; 10 bytes):</w:t>
      </w:r>
    </w:p>
    <w:p w:rsidR="0084460C" w:rsidRDefault="0084460C" w:rsidP="003238E1">
      <w:pPr>
        <w:pStyle w:val="ListParagraph"/>
      </w:pPr>
      <w:r w:rsidRPr="00EA1BF9">
        <w:t xml:space="preserve">        Total # of small size sections: 0</w:t>
      </w:r>
    </w:p>
    <w:p w:rsidR="0084460C" w:rsidRDefault="0084460C" w:rsidP="003238E1">
      <w:pPr>
        <w:pStyle w:val="ListParagraph"/>
      </w:pPr>
      <w:r w:rsidRPr="00EA1BF9">
        <w:t>Free-space section bins:</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10 - 99: 1</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100 - 999: 1</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1000 - 9999: 1</w:t>
      </w:r>
    </w:p>
    <w:p w:rsidR="0084460C" w:rsidRDefault="0084460C" w:rsidP="003238E1">
      <w:pPr>
        <w:pStyle w:val="ListParagraph"/>
      </w:pPr>
      <w:r w:rsidRPr="00EA1BF9">
        <w:t xml:space="preserve">        # </w:t>
      </w:r>
      <w:proofErr w:type="gramStart"/>
      <w:r w:rsidRPr="00EA1BF9">
        <w:t>of</w:t>
      </w:r>
      <w:proofErr w:type="gramEnd"/>
      <w:r w:rsidRPr="00EA1BF9">
        <w:t xml:space="preserve"> sections of size 100000 - 999999: 1</w:t>
      </w:r>
    </w:p>
    <w:p w:rsidR="0084460C" w:rsidRDefault="0084460C" w:rsidP="003238E1">
      <w:pPr>
        <w:pStyle w:val="ListParagraph"/>
      </w:pPr>
      <w:r w:rsidRPr="00EA1BF9">
        <w:t xml:space="preserve">        Total # of sections: 4</w:t>
      </w:r>
    </w:p>
    <w:p w:rsidR="00E6696E" w:rsidRDefault="00E6696E" w:rsidP="00E6696E"/>
    <w:p w:rsidR="0084460C" w:rsidRDefault="0084460C" w:rsidP="00E6696E">
      <w:r>
        <w:t xml:space="preserve">Note that </w:t>
      </w:r>
      <w:r w:rsidRPr="00F27F5B">
        <w:rPr>
          <w:i/>
        </w:rPr>
        <w:t>persist_B.h5</w:t>
      </w:r>
      <w:r>
        <w:t xml:space="preserve"> now has two additional free-space sections resulting from the manipulation of the HDF5 objects in the file during Session </w:t>
      </w:r>
      <w:commentRangeStart w:id="46"/>
      <w:commentRangeStart w:id="47"/>
      <w:r>
        <w:t>3</w:t>
      </w:r>
      <w:commentRangeEnd w:id="46"/>
      <w:r>
        <w:rPr>
          <w:rStyle w:val="CommentReference"/>
          <w:vanish/>
        </w:rPr>
        <w:commentReference w:id="46"/>
      </w:r>
      <w:commentRangeEnd w:id="47"/>
      <w:r>
        <w:rPr>
          <w:rStyle w:val="CommentReference"/>
          <w:vanish/>
        </w:rPr>
        <w:commentReference w:id="47"/>
      </w:r>
      <w:r>
        <w:t xml:space="preserve">. </w:t>
      </w:r>
    </w:p>
    <w:p w:rsidR="0084460C" w:rsidRDefault="0084460C" w:rsidP="00E6696E"/>
    <w:p w:rsidR="0084460C" w:rsidRDefault="0084460C" w:rsidP="00E6696E"/>
    <w:p w:rsidR="0084460C" w:rsidRDefault="0084460C" w:rsidP="00E6696E"/>
    <w:p w:rsidR="00ED28D7" w:rsidRDefault="00ED28D7" w:rsidP="00ED28D7">
      <w:pPr>
        <w:pStyle w:val="Heading2"/>
      </w:pPr>
      <w:bookmarkStart w:id="48" w:name="_Toc321747028"/>
      <w:r>
        <w:lastRenderedPageBreak/>
        <w:t>Scenario C: ALL_PERSIST Strategy in Single Session</w:t>
      </w:r>
      <w:bookmarkEnd w:id="48"/>
    </w:p>
    <w:p w:rsidR="00ED28D7" w:rsidRPr="00ED28D7" w:rsidRDefault="00ED28D7" w:rsidP="00F475D5"/>
    <w:p w:rsidR="003238E1" w:rsidRDefault="003238E1" w:rsidP="003238E1">
      <w:pPr>
        <w:pStyle w:val="Heading3"/>
      </w:pPr>
      <w:bookmarkStart w:id="49" w:name="_Toc321747029"/>
      <w:r>
        <w:t xml:space="preserve">Session 1: Create </w:t>
      </w:r>
      <w:r w:rsidR="00ED28D7">
        <w:t>File, Manipulate Objects</w:t>
      </w:r>
      <w:bookmarkEnd w:id="49"/>
    </w:p>
    <w:p w:rsidR="003238E1" w:rsidRDefault="003238E1" w:rsidP="00F475D5">
      <w:r>
        <w:t xml:space="preserve">In the only session of this scenario, a user creates an HDF5 file named </w:t>
      </w:r>
      <w:commentRangeStart w:id="50"/>
      <w:r>
        <w:rPr>
          <w:i/>
        </w:rPr>
        <w:t>persist_C.h5</w:t>
      </w:r>
      <w:r>
        <w:t xml:space="preserve"> </w:t>
      </w:r>
      <w:commentRangeEnd w:id="50"/>
      <w:r>
        <w:rPr>
          <w:rStyle w:val="CommentReference"/>
          <w:vanish/>
        </w:rPr>
        <w:commentReference w:id="50"/>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t>The file management strategy is the same strategy that was used in Scenario B. The HDF5 objects are manipulated in the same order as they were in Sessions 1-3 of Scenario B.</w:t>
      </w:r>
    </w:p>
    <w:p w:rsidR="00ED28D7" w:rsidRDefault="00ED28D7" w:rsidP="00ED28D7"/>
    <w:p w:rsidR="003238E1" w:rsidRDefault="003238E1" w:rsidP="00ED28D7">
      <w:r w:rsidRPr="00733DBA">
        <w:rPr>
          <w:i/>
        </w:rPr>
        <w:t>h5stat –S</w:t>
      </w:r>
      <w:r>
        <w:t xml:space="preserve"> for </w:t>
      </w:r>
      <w:r>
        <w:rPr>
          <w:i/>
        </w:rPr>
        <w:t xml:space="preserve">persist_C.h5 </w:t>
      </w:r>
      <w:r>
        <w:t>shows the following:</w:t>
      </w:r>
    </w:p>
    <w:p w:rsidR="003238E1" w:rsidRDefault="003238E1" w:rsidP="00ED28D7"/>
    <w:p w:rsidR="003238E1" w:rsidRPr="00293936" w:rsidRDefault="003238E1" w:rsidP="00ED28D7">
      <w:pPr>
        <w:pStyle w:val="Courier10"/>
        <w:ind w:left="720"/>
      </w:pPr>
      <w:r w:rsidRPr="00293936">
        <w:t>Filename: ./persist</w:t>
      </w:r>
      <w:r>
        <w:t>_C</w:t>
      </w:r>
      <w:r w:rsidRPr="00293936">
        <w:t>.h5</w:t>
      </w:r>
    </w:p>
    <w:p w:rsidR="003238E1" w:rsidRPr="00293936" w:rsidRDefault="003238E1" w:rsidP="00ED28D7">
      <w:pPr>
        <w:pStyle w:val="Courier10"/>
        <w:ind w:left="720"/>
      </w:pPr>
      <w:r w:rsidRPr="00293936">
        <w:t xml:space="preserve">Summary of </w:t>
      </w:r>
      <w:r>
        <w:t>file space</w:t>
      </w:r>
      <w:r w:rsidRPr="00293936">
        <w:t xml:space="preserve"> information:</w:t>
      </w:r>
    </w:p>
    <w:p w:rsidR="003238E1" w:rsidRPr="00293936" w:rsidRDefault="003238E1" w:rsidP="00ED28D7">
      <w:pPr>
        <w:pStyle w:val="Courier10"/>
        <w:ind w:left="720"/>
      </w:pPr>
      <w:r w:rsidRPr="00293936">
        <w:t xml:space="preserve">  File metadata: 2409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117854 bytes/94.4%</w:t>
      </w:r>
    </w:p>
    <w:p w:rsidR="003238E1" w:rsidRPr="00293936" w:rsidRDefault="003238E1" w:rsidP="00ED28D7">
      <w:pPr>
        <w:pStyle w:val="Courier10"/>
        <w:ind w:left="720"/>
      </w:pPr>
      <w:r w:rsidRPr="00293936">
        <w:t xml:space="preserve">  Unaccounted space: 0 bytes</w:t>
      </w:r>
    </w:p>
    <w:p w:rsidR="003238E1" w:rsidRDefault="003238E1" w:rsidP="00ED28D7">
      <w:pPr>
        <w:pStyle w:val="Courier10"/>
        <w:ind w:left="720"/>
      </w:pPr>
      <w:r w:rsidRPr="00293936">
        <w:t>Total space: 124903 bytes</w:t>
      </w:r>
    </w:p>
    <w:p w:rsidR="00ED28D7" w:rsidRDefault="00ED28D7" w:rsidP="00ED28D7"/>
    <w:p w:rsidR="003238E1" w:rsidRDefault="003238E1" w:rsidP="00ED28D7">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in both free space and file metadata (fewer free space sections to track)</w:t>
      </w:r>
      <w:proofErr w:type="gramStart"/>
      <w:r>
        <w:t>,</w:t>
      </w:r>
      <w:proofErr w:type="gramEnd"/>
      <w:r>
        <w:t xml:space="preserve"> when the HDF5 object manipulations occur in a single session.</w:t>
      </w:r>
    </w:p>
    <w:p w:rsidR="00ED28D7" w:rsidRDefault="00ED28D7" w:rsidP="00ED28D7"/>
    <w:p w:rsidR="00F475D5" w:rsidRDefault="00F475D5" w:rsidP="00ED28D7"/>
    <w:p w:rsidR="00ED28D7" w:rsidRDefault="00ED28D7" w:rsidP="00ED28D7"/>
    <w:p w:rsidR="00ED28D7" w:rsidRDefault="00ED28D7" w:rsidP="00ED28D7">
      <w:pPr>
        <w:pStyle w:val="Heading2"/>
      </w:pPr>
      <w:bookmarkStart w:id="51" w:name="_Toc321747030"/>
      <w:r>
        <w:t>Scenario D: ALL Strategy in Single Session</w:t>
      </w:r>
      <w:bookmarkEnd w:id="51"/>
    </w:p>
    <w:p w:rsidR="00ED28D7" w:rsidRDefault="00ED28D7" w:rsidP="00ED28D7"/>
    <w:p w:rsidR="00ED28D7" w:rsidRPr="00ED28D7" w:rsidRDefault="00ED28D7" w:rsidP="00ED28D7"/>
    <w:p w:rsidR="003238E1" w:rsidRPr="00C8661B" w:rsidRDefault="003238E1" w:rsidP="003238E1">
      <w:pPr>
        <w:pStyle w:val="Heading3"/>
      </w:pPr>
      <w:bookmarkStart w:id="52" w:name="_Toc321747031"/>
      <w:r>
        <w:t xml:space="preserve">Session 1: Create </w:t>
      </w:r>
      <w:r w:rsidR="00ED28D7">
        <w:t>File, Manipulate Objects</w:t>
      </w:r>
      <w:bookmarkEnd w:id="52"/>
    </w:p>
    <w:p w:rsidR="003238E1" w:rsidRDefault="003238E1" w:rsidP="00ED28D7">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t>The file management strategy is the same strategy that was used in Scenario A. The HDF5 objects are manipulated in the same order as they were in Sessions 1-3 of Scenario A.</w:t>
      </w:r>
    </w:p>
    <w:p w:rsidR="00ED28D7" w:rsidRDefault="00ED28D7" w:rsidP="00ED28D7"/>
    <w:p w:rsidR="003238E1" w:rsidRDefault="003238E1" w:rsidP="00ED28D7">
      <w:r w:rsidRPr="00733DBA">
        <w:rPr>
          <w:i/>
        </w:rPr>
        <w:t>h5stat –S</w:t>
      </w:r>
      <w:r>
        <w:t xml:space="preserve"> for </w:t>
      </w:r>
      <w:r>
        <w:rPr>
          <w:i/>
        </w:rPr>
        <w:t xml:space="preserve">no_persist_D.h5 </w:t>
      </w:r>
      <w:r>
        <w:t>shows the following:</w:t>
      </w:r>
    </w:p>
    <w:p w:rsidR="00ED28D7" w:rsidRDefault="00ED28D7" w:rsidP="00ED28D7"/>
    <w:p w:rsidR="003238E1" w:rsidRPr="00293936" w:rsidRDefault="003238E1" w:rsidP="00ED28D7">
      <w:pPr>
        <w:pStyle w:val="Courier10"/>
        <w:ind w:left="720"/>
      </w:pPr>
      <w:r w:rsidRPr="00293936">
        <w:t>Filename: ./no_persist</w:t>
      </w:r>
      <w:r>
        <w:t>_D</w:t>
      </w:r>
      <w:r w:rsidRPr="00293936">
        <w:t>.h5</w:t>
      </w:r>
    </w:p>
    <w:p w:rsidR="003238E1" w:rsidRPr="00293936" w:rsidRDefault="003238E1" w:rsidP="00ED28D7">
      <w:pPr>
        <w:pStyle w:val="Courier10"/>
        <w:ind w:left="720"/>
      </w:pPr>
      <w:r w:rsidRPr="00293936">
        <w:t xml:space="preserve">Summary of </w:t>
      </w:r>
      <w:r>
        <w:t xml:space="preserve">file space </w:t>
      </w:r>
      <w:r w:rsidRPr="00293936">
        <w:t>information:</w:t>
      </w:r>
    </w:p>
    <w:p w:rsidR="003238E1" w:rsidRPr="00293936" w:rsidRDefault="003238E1" w:rsidP="00ED28D7">
      <w:pPr>
        <w:pStyle w:val="Courier10"/>
        <w:ind w:left="720"/>
      </w:pPr>
      <w:r w:rsidRPr="00293936">
        <w:t xml:space="preserve">  File metadata: 2216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0 bytes/0.0%</w:t>
      </w:r>
    </w:p>
    <w:p w:rsidR="003238E1" w:rsidRPr="00293936" w:rsidRDefault="003238E1" w:rsidP="00ED28D7">
      <w:pPr>
        <w:pStyle w:val="Courier10"/>
        <w:ind w:left="720"/>
      </w:pPr>
      <w:r w:rsidRPr="00293936">
        <w:t xml:space="preserve">  Unaccounted space: 117976 bytes</w:t>
      </w:r>
    </w:p>
    <w:p w:rsidR="003238E1" w:rsidRDefault="003238E1" w:rsidP="00ED28D7">
      <w:pPr>
        <w:pStyle w:val="Courier10"/>
        <w:ind w:left="720"/>
      </w:pPr>
      <w:r w:rsidRPr="00293936">
        <w:t>Total space: 124832 bytes</w:t>
      </w:r>
    </w:p>
    <w:p w:rsidR="00ED28D7" w:rsidRDefault="00ED28D7" w:rsidP="00ED28D7"/>
    <w:p w:rsidR="003238E1" w:rsidRDefault="003238E1" w:rsidP="00ED28D7">
      <w:r>
        <w:lastRenderedPageBreak/>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all of the object manipulations took place in a single session. </w:t>
      </w:r>
      <w:r>
        <w:rPr>
          <w:i/>
        </w:rPr>
        <w:t>no_persist_D.h5</w:t>
      </w:r>
      <w:r>
        <w:t>, created in Scenario D, still has a substantial amount of unaccounted space (117976 bytes) – almost 95% of the total file space.</w:t>
      </w:r>
    </w:p>
    <w:p w:rsidR="00ED28D7" w:rsidRDefault="00ED28D7" w:rsidP="00ED28D7"/>
    <w:p w:rsidR="003238E1" w:rsidRDefault="003238E1" w:rsidP="00ED28D7">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The exact amount of space savings will depend on the number and size of HDF5 objects that are added and deleted, as well as on the value of the free-space section threshold.</w:t>
      </w:r>
    </w:p>
    <w:p w:rsidR="00ED28D7" w:rsidRDefault="00ED28D7" w:rsidP="00ED28D7">
      <w:pPr>
        <w:rPr>
          <w:szCs w:val="24"/>
        </w:rPr>
      </w:pPr>
    </w:p>
    <w:p w:rsidR="00ED28D7" w:rsidRDefault="00ED28D7" w:rsidP="00ED28D7">
      <w:pPr>
        <w:rPr>
          <w:szCs w:val="24"/>
        </w:rPr>
      </w:pPr>
    </w:p>
    <w:p w:rsidR="00ED28D7" w:rsidRDefault="00ED28D7" w:rsidP="00ED28D7">
      <w:pPr>
        <w:rPr>
          <w:szCs w:val="24"/>
        </w:rPr>
      </w:pPr>
    </w:p>
    <w:p w:rsidR="00ED28D7" w:rsidRDefault="00ED28D7" w:rsidP="00ED28D7">
      <w:pPr>
        <w:pStyle w:val="Heading2"/>
      </w:pPr>
      <w:bookmarkStart w:id="53" w:name="_Toc321747032"/>
      <w:r>
        <w:t>Scenario E: AGGR_VFD Strategy in Single Session</w:t>
      </w:r>
      <w:bookmarkEnd w:id="53"/>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54" w:name="_Toc321747033"/>
      <w:commentRangeStart w:id="55"/>
      <w:r>
        <w:t xml:space="preserve">Session 1: Create </w:t>
      </w:r>
      <w:r w:rsidR="00ED28D7">
        <w:t>File, Manipulate Objects</w:t>
      </w:r>
      <w:bookmarkEnd w:id="54"/>
      <w:commentRangeEnd w:id="55"/>
      <w:r>
        <w:rPr>
          <w:rStyle w:val="CommentReference"/>
          <w:rFonts w:asciiTheme="minorHAnsi" w:eastAsiaTheme="minorHAnsi" w:hAnsiTheme="minorHAnsi" w:cstheme="minorBidi"/>
          <w:b w:val="0"/>
          <w:bCs w:val="0"/>
          <w:vanish/>
          <w:color w:val="auto"/>
        </w:rPr>
        <w:commentReference w:id="55"/>
      </w:r>
    </w:p>
    <w:p w:rsidR="003238E1" w:rsidRDefault="003238E1" w:rsidP="00ED28D7">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rsidRPr="00733DBA">
        <w:rPr>
          <w:i/>
        </w:rPr>
        <w:t>h5stat –S</w:t>
      </w:r>
      <w:r>
        <w:t xml:space="preserve"> output shows:</w:t>
      </w:r>
    </w:p>
    <w:p w:rsidR="003238E1" w:rsidRDefault="003238E1" w:rsidP="00ED28D7"/>
    <w:p w:rsidR="003238E1" w:rsidRDefault="003238E1" w:rsidP="00ED28D7">
      <w:pPr>
        <w:pStyle w:val="Courier10"/>
        <w:ind w:left="720"/>
      </w:pPr>
      <w:r w:rsidRPr="00733DBA">
        <w:t>Filename: ./aggrvfd</w:t>
      </w:r>
      <w:r>
        <w:t>_E</w:t>
      </w:r>
      <w:r w:rsidRPr="00733DBA">
        <w:t>.h5</w:t>
      </w:r>
    </w:p>
    <w:p w:rsidR="003238E1" w:rsidRDefault="003238E1" w:rsidP="00ED28D7">
      <w:pPr>
        <w:pStyle w:val="Courier10"/>
        <w:ind w:left="720"/>
      </w:pPr>
      <w:r w:rsidRPr="00733DBA">
        <w:t xml:space="preserve">Summary of </w:t>
      </w:r>
      <w:r>
        <w:t>file space</w:t>
      </w:r>
      <w:r w:rsidRPr="00733DBA">
        <w:t xml:space="preserve"> information:</w:t>
      </w:r>
    </w:p>
    <w:p w:rsidR="003238E1" w:rsidRDefault="003238E1" w:rsidP="00ED28D7">
      <w:pPr>
        <w:pStyle w:val="Courier10"/>
        <w:ind w:left="720"/>
      </w:pPr>
      <w:r w:rsidRPr="00733DBA">
        <w:t xml:space="preserve">  File metadata: 2208 bytes</w:t>
      </w:r>
    </w:p>
    <w:p w:rsidR="003238E1" w:rsidRDefault="003238E1" w:rsidP="00ED28D7">
      <w:pPr>
        <w:pStyle w:val="Courier10"/>
        <w:ind w:left="720"/>
      </w:pPr>
      <w:r w:rsidRPr="00733DBA">
        <w:t xml:space="preserve">  Raw data: 4640 bytes</w:t>
      </w:r>
    </w:p>
    <w:p w:rsidR="003238E1" w:rsidRDefault="003238E1" w:rsidP="00ED28D7">
      <w:pPr>
        <w:pStyle w:val="Courier10"/>
        <w:ind w:left="720"/>
      </w:pPr>
      <w:r w:rsidRPr="00733DBA">
        <w:t xml:space="preserve">  Amount/Percent of tracked free space: 0 bytes/0.0%</w:t>
      </w:r>
    </w:p>
    <w:p w:rsidR="003238E1" w:rsidRDefault="003238E1" w:rsidP="00ED28D7">
      <w:pPr>
        <w:pStyle w:val="Courier10"/>
        <w:ind w:left="720"/>
      </w:pPr>
      <w:r w:rsidRPr="00733DBA">
        <w:t xml:space="preserve">  Unaccounted space: 121936 bytes</w:t>
      </w:r>
    </w:p>
    <w:p w:rsidR="003238E1" w:rsidRDefault="003238E1" w:rsidP="00ED28D7">
      <w:pPr>
        <w:pStyle w:val="Courier10"/>
        <w:ind w:left="720"/>
      </w:pPr>
      <w:r w:rsidRPr="00733DBA">
        <w:t>Total space: 128784 bytes</w:t>
      </w:r>
    </w:p>
    <w:p w:rsidR="00ED28D7" w:rsidRDefault="00ED28D7" w:rsidP="00ED28D7"/>
    <w:p w:rsidR="00ED28D7" w:rsidRDefault="00ED28D7" w:rsidP="00ED28D7"/>
    <w:p w:rsidR="00ED28D7" w:rsidRDefault="00ED28D7" w:rsidP="00ED28D7"/>
    <w:p w:rsidR="00ED28D7" w:rsidRDefault="00ED28D7" w:rsidP="00ED28D7">
      <w:pPr>
        <w:pStyle w:val="Heading2"/>
      </w:pPr>
      <w:bookmarkStart w:id="56" w:name="_Toc321747034"/>
      <w:r>
        <w:t>Scenario F: VFD Strategy in Single Session</w:t>
      </w:r>
      <w:bookmarkEnd w:id="56"/>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57" w:name="_Toc321747035"/>
      <w:commentRangeStart w:id="58"/>
      <w:r>
        <w:t xml:space="preserve">Session 1: Create </w:t>
      </w:r>
      <w:r w:rsidR="00ED28D7">
        <w:t>File, Manipulate Objects</w:t>
      </w:r>
      <w:bookmarkEnd w:id="57"/>
      <w:commentRangeEnd w:id="58"/>
      <w:r>
        <w:rPr>
          <w:rStyle w:val="CommentReference"/>
          <w:rFonts w:asciiTheme="minorHAnsi" w:eastAsiaTheme="minorHAnsi" w:hAnsiTheme="minorHAnsi" w:cstheme="minorBidi"/>
          <w:b w:val="0"/>
          <w:bCs w:val="0"/>
          <w:vanish/>
          <w:color w:val="auto"/>
        </w:rPr>
        <w:commentReference w:id="58"/>
      </w:r>
    </w:p>
    <w:p w:rsidR="003238E1" w:rsidRDefault="003238E1" w:rsidP="00ED28D7">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ED28D7"/>
    <w:p w:rsidR="003238E1" w:rsidRDefault="003238E1" w:rsidP="00ED28D7">
      <w:r w:rsidRPr="00733DBA">
        <w:rPr>
          <w:i/>
        </w:rPr>
        <w:t>h5stat –S</w:t>
      </w:r>
      <w:r>
        <w:t xml:space="preserve"> output shows:</w:t>
      </w:r>
    </w:p>
    <w:p w:rsidR="00ED28D7" w:rsidRDefault="00ED28D7" w:rsidP="00ED28D7"/>
    <w:p w:rsidR="003238E1" w:rsidRDefault="003238E1" w:rsidP="00ED28D7">
      <w:pPr>
        <w:pStyle w:val="Courier10"/>
        <w:ind w:left="720"/>
      </w:pPr>
      <w:r>
        <w:t>Filename: ./vfd_F.h5</w:t>
      </w:r>
    </w:p>
    <w:p w:rsidR="003238E1" w:rsidRDefault="003238E1" w:rsidP="00ED28D7">
      <w:pPr>
        <w:pStyle w:val="Courier10"/>
        <w:ind w:left="720"/>
      </w:pPr>
      <w:r>
        <w:t>Summary of file space information:</w:t>
      </w:r>
    </w:p>
    <w:p w:rsidR="003238E1" w:rsidRDefault="003238E1" w:rsidP="00ED28D7">
      <w:pPr>
        <w:pStyle w:val="Courier10"/>
        <w:ind w:left="720"/>
      </w:pPr>
      <w:r>
        <w:t xml:space="preserve">  File metadata: 2208 bytes</w:t>
      </w:r>
    </w:p>
    <w:p w:rsidR="003238E1" w:rsidRDefault="003238E1" w:rsidP="00ED28D7">
      <w:pPr>
        <w:pStyle w:val="Courier10"/>
        <w:ind w:left="720"/>
      </w:pPr>
      <w:r>
        <w:t xml:space="preserve">  Raw data: 4640 bytes</w:t>
      </w:r>
    </w:p>
    <w:p w:rsidR="003238E1" w:rsidRDefault="003238E1" w:rsidP="00ED28D7">
      <w:pPr>
        <w:pStyle w:val="Courier10"/>
        <w:ind w:left="720"/>
      </w:pPr>
      <w:r>
        <w:t xml:space="preserve">  Amount/Percent of tracked free space: 0 bytes/0.0%</w:t>
      </w:r>
    </w:p>
    <w:p w:rsidR="003238E1" w:rsidRDefault="003238E1" w:rsidP="00ED28D7">
      <w:pPr>
        <w:pStyle w:val="Courier10"/>
        <w:ind w:left="720"/>
      </w:pPr>
      <w:r>
        <w:t xml:space="preserve">  Unaccounted space: 120272 bytes</w:t>
      </w:r>
    </w:p>
    <w:p w:rsidR="003238E1" w:rsidRDefault="003238E1" w:rsidP="00ED28D7">
      <w:pPr>
        <w:pStyle w:val="Courier10"/>
        <w:ind w:left="720"/>
      </w:pPr>
      <w:r>
        <w:t>Total space: 127120 bytes</w:t>
      </w:r>
    </w:p>
    <w:p w:rsidR="003238E1" w:rsidRDefault="003238E1" w:rsidP="00ED28D7"/>
    <w:p w:rsidR="00ED28D7" w:rsidRDefault="00ED28D7" w:rsidP="00ED28D7"/>
    <w:p w:rsidR="00ED28D7" w:rsidRDefault="00ED28D7" w:rsidP="00ED28D7"/>
    <w:p w:rsidR="00ED28D7" w:rsidRDefault="00ED28D7" w:rsidP="00ED28D7">
      <w:pPr>
        <w:pStyle w:val="Heading2"/>
      </w:pPr>
      <w:bookmarkStart w:id="59" w:name="_Toc321747036"/>
      <w:r>
        <w:t>Comparison of HDF5 Files from Scenarios A-F after HDF5 Object Manipulation</w:t>
      </w:r>
      <w:bookmarkEnd w:id="59"/>
    </w:p>
    <w:p w:rsidR="00ED28D7" w:rsidRDefault="00ED28D7" w:rsidP="00ED28D7"/>
    <w:p w:rsidR="00ED28D7" w:rsidRDefault="00ED28D7" w:rsidP="00ED28D7"/>
    <w:p w:rsidR="00ED28D7" w:rsidRPr="00ED28D7" w:rsidRDefault="00ED28D7" w:rsidP="00ED28D7"/>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3238E1" w:rsidRPr="004908C4" w:rsidTr="004908C4">
        <w:trPr>
          <w:tblHeader/>
        </w:trPr>
        <w:tc>
          <w:tcPr>
            <w:tcW w:w="1188" w:type="dxa"/>
          </w:tcPr>
          <w:p w:rsidR="003238E1" w:rsidRPr="004908C4" w:rsidRDefault="003238E1" w:rsidP="004908C4">
            <w:pPr>
              <w:pStyle w:val="Normal9"/>
              <w:rPr>
                <w:b/>
              </w:rPr>
            </w:pPr>
            <w:r w:rsidRPr="004908C4">
              <w:rPr>
                <w:b/>
              </w:rPr>
              <w:t>Scenario /</w:t>
            </w:r>
          </w:p>
          <w:p w:rsidR="003238E1" w:rsidRPr="004908C4" w:rsidRDefault="003238E1" w:rsidP="004908C4">
            <w:pPr>
              <w:pStyle w:val="Normal9"/>
              <w:rPr>
                <w:b/>
              </w:rPr>
            </w:pPr>
            <w:r w:rsidRPr="004908C4">
              <w:rPr>
                <w:b/>
              </w:rPr>
              <w:t xml:space="preserve"> # Sessions</w:t>
            </w:r>
          </w:p>
        </w:tc>
        <w:tc>
          <w:tcPr>
            <w:tcW w:w="1350" w:type="dxa"/>
          </w:tcPr>
          <w:p w:rsidR="003238E1" w:rsidRPr="004908C4" w:rsidRDefault="003238E1" w:rsidP="004908C4">
            <w:pPr>
              <w:pStyle w:val="Normal9"/>
              <w:rPr>
                <w:b/>
              </w:rPr>
            </w:pPr>
            <w:r w:rsidRPr="004908C4">
              <w:rPr>
                <w:b/>
              </w:rPr>
              <w:t>Strategy</w:t>
            </w:r>
          </w:p>
        </w:tc>
        <w:tc>
          <w:tcPr>
            <w:tcW w:w="1620" w:type="dxa"/>
          </w:tcPr>
          <w:p w:rsidR="003238E1" w:rsidRPr="004908C4" w:rsidRDefault="003238E1" w:rsidP="004908C4">
            <w:pPr>
              <w:pStyle w:val="Normal9"/>
              <w:rPr>
                <w:b/>
              </w:rPr>
            </w:pPr>
            <w:r w:rsidRPr="004908C4">
              <w:rPr>
                <w:b/>
              </w:rPr>
              <w:t>File Name</w:t>
            </w:r>
          </w:p>
        </w:tc>
        <w:tc>
          <w:tcPr>
            <w:tcW w:w="900" w:type="dxa"/>
          </w:tcPr>
          <w:p w:rsidR="003238E1" w:rsidRPr="004908C4" w:rsidRDefault="003238E1" w:rsidP="004908C4">
            <w:pPr>
              <w:pStyle w:val="Normal9"/>
              <w:rPr>
                <w:b/>
              </w:rPr>
            </w:pPr>
            <w:commentRangeStart w:id="60"/>
            <w:r w:rsidRPr="004908C4">
              <w:rPr>
                <w:b/>
              </w:rPr>
              <w:t>File Size</w:t>
            </w:r>
            <w:commentRangeEnd w:id="60"/>
            <w:r w:rsidRPr="004908C4">
              <w:rPr>
                <w:rStyle w:val="CommentReference"/>
                <w:b/>
                <w:vanish/>
              </w:rPr>
              <w:commentReference w:id="60"/>
            </w:r>
          </w:p>
          <w:p w:rsidR="003238E1" w:rsidRPr="004908C4" w:rsidRDefault="003238E1" w:rsidP="004908C4">
            <w:pPr>
              <w:pStyle w:val="Normal9"/>
              <w:rPr>
                <w:b/>
              </w:rPr>
            </w:pPr>
            <w:r w:rsidRPr="004908C4">
              <w:rPr>
                <w:b/>
              </w:rPr>
              <w:t>(bytes)</w:t>
            </w:r>
          </w:p>
        </w:tc>
        <w:tc>
          <w:tcPr>
            <w:tcW w:w="1080" w:type="dxa"/>
          </w:tcPr>
          <w:p w:rsidR="003238E1" w:rsidRPr="004908C4" w:rsidRDefault="003238E1" w:rsidP="004908C4">
            <w:pPr>
              <w:pStyle w:val="Normal9"/>
              <w:rPr>
                <w:b/>
              </w:rPr>
            </w:pPr>
            <w:r w:rsidRPr="004908C4">
              <w:rPr>
                <w:b/>
              </w:rPr>
              <w:t>File Metadata</w:t>
            </w:r>
          </w:p>
          <w:p w:rsidR="003238E1" w:rsidRPr="004908C4" w:rsidRDefault="003238E1" w:rsidP="004908C4">
            <w:pPr>
              <w:pStyle w:val="Normal9"/>
              <w:rPr>
                <w:b/>
              </w:rPr>
            </w:pPr>
            <w:r w:rsidRPr="004908C4">
              <w:rPr>
                <w:b/>
              </w:rPr>
              <w:t>(bytes)</w:t>
            </w:r>
          </w:p>
        </w:tc>
        <w:tc>
          <w:tcPr>
            <w:tcW w:w="900" w:type="dxa"/>
          </w:tcPr>
          <w:p w:rsidR="003238E1" w:rsidRPr="004908C4" w:rsidRDefault="003238E1" w:rsidP="004908C4">
            <w:pPr>
              <w:pStyle w:val="Normal9"/>
              <w:rPr>
                <w:b/>
              </w:rPr>
            </w:pPr>
            <w:r w:rsidRPr="004908C4">
              <w:rPr>
                <w:b/>
              </w:rPr>
              <w:t>Raw Data (bytes)</w:t>
            </w:r>
          </w:p>
          <w:p w:rsidR="003238E1" w:rsidRPr="004908C4" w:rsidRDefault="003238E1" w:rsidP="004908C4">
            <w:pPr>
              <w:pStyle w:val="Normal9"/>
              <w:rPr>
                <w:b/>
              </w:rPr>
            </w:pPr>
          </w:p>
        </w:tc>
        <w:tc>
          <w:tcPr>
            <w:tcW w:w="1170" w:type="dxa"/>
          </w:tcPr>
          <w:p w:rsidR="003238E1" w:rsidRPr="004908C4" w:rsidRDefault="003238E1" w:rsidP="004908C4">
            <w:pPr>
              <w:pStyle w:val="Normal9"/>
              <w:rPr>
                <w:b/>
              </w:rPr>
            </w:pPr>
            <w:r w:rsidRPr="004908C4">
              <w:rPr>
                <w:b/>
              </w:rPr>
              <w:t>Tracked Free Space (bytes)</w:t>
            </w:r>
          </w:p>
        </w:tc>
        <w:tc>
          <w:tcPr>
            <w:tcW w:w="1368" w:type="dxa"/>
          </w:tcPr>
          <w:p w:rsidR="003238E1" w:rsidRPr="004908C4" w:rsidRDefault="003238E1" w:rsidP="004908C4">
            <w:pPr>
              <w:pStyle w:val="Normal9"/>
              <w:rPr>
                <w:b/>
              </w:rPr>
            </w:pPr>
            <w:r w:rsidRPr="004908C4">
              <w:rPr>
                <w:b/>
              </w:rPr>
              <w:t>Unaccounted Space (bytes)</w:t>
            </w:r>
          </w:p>
        </w:tc>
      </w:tr>
      <w:tr w:rsidR="003238E1" w:rsidRPr="00562C10" w:rsidTr="00FF695E">
        <w:tc>
          <w:tcPr>
            <w:tcW w:w="1188" w:type="dxa"/>
          </w:tcPr>
          <w:p w:rsidR="003238E1" w:rsidRDefault="003238E1" w:rsidP="004908C4">
            <w:pPr>
              <w:pStyle w:val="Normal9"/>
            </w:pPr>
            <w:r w:rsidRPr="00EB6CC2">
              <w:t>A / 3</w:t>
            </w:r>
          </w:p>
        </w:tc>
        <w:tc>
          <w:tcPr>
            <w:tcW w:w="1350" w:type="dxa"/>
          </w:tcPr>
          <w:p w:rsidR="003238E1" w:rsidRDefault="003238E1" w:rsidP="004908C4">
            <w:pPr>
              <w:pStyle w:val="Normal9"/>
            </w:pPr>
            <w:r w:rsidRPr="00EB6CC2">
              <w:t>ALL</w:t>
            </w:r>
          </w:p>
        </w:tc>
        <w:tc>
          <w:tcPr>
            <w:tcW w:w="1620" w:type="dxa"/>
          </w:tcPr>
          <w:p w:rsidR="003238E1" w:rsidRDefault="003238E1" w:rsidP="004908C4">
            <w:pPr>
              <w:pStyle w:val="Normal9"/>
            </w:pPr>
            <w:r w:rsidRPr="00EB6CC2">
              <w:t>no_persist</w:t>
            </w:r>
            <w:r>
              <w:t>_A</w:t>
            </w:r>
            <w:r w:rsidRPr="00EB6CC2">
              <w:t>.h5</w:t>
            </w:r>
          </w:p>
        </w:tc>
        <w:tc>
          <w:tcPr>
            <w:tcW w:w="900" w:type="dxa"/>
          </w:tcPr>
          <w:p w:rsidR="003238E1" w:rsidRDefault="003238E1" w:rsidP="004908C4">
            <w:pPr>
              <w:pStyle w:val="Normal9"/>
            </w:pPr>
            <w:r w:rsidRPr="00EB6CC2">
              <w:t>130880</w:t>
            </w:r>
          </w:p>
        </w:tc>
        <w:tc>
          <w:tcPr>
            <w:tcW w:w="1080" w:type="dxa"/>
          </w:tcPr>
          <w:p w:rsidR="003238E1" w:rsidRDefault="003238E1" w:rsidP="004908C4">
            <w:pPr>
              <w:pStyle w:val="Normal9"/>
            </w:pPr>
            <w:r>
              <w:t>2216</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124024</w:t>
            </w:r>
          </w:p>
        </w:tc>
      </w:tr>
      <w:tr w:rsidR="003238E1" w:rsidRPr="00562C10" w:rsidTr="00FF695E">
        <w:tc>
          <w:tcPr>
            <w:tcW w:w="1188" w:type="dxa"/>
          </w:tcPr>
          <w:p w:rsidR="003238E1" w:rsidRDefault="003238E1" w:rsidP="004908C4">
            <w:pPr>
              <w:pStyle w:val="Normal9"/>
            </w:pPr>
            <w:r w:rsidRPr="00EB6CC2">
              <w:t>B / 3</w:t>
            </w:r>
          </w:p>
        </w:tc>
        <w:tc>
          <w:tcPr>
            <w:tcW w:w="1350" w:type="dxa"/>
          </w:tcPr>
          <w:p w:rsidR="003238E1" w:rsidRDefault="003238E1" w:rsidP="004908C4">
            <w:pPr>
              <w:pStyle w:val="Normal9"/>
            </w:pPr>
            <w:r w:rsidRPr="00EB6CC2">
              <w:t>ALL_PERSIST</w:t>
            </w:r>
          </w:p>
        </w:tc>
        <w:tc>
          <w:tcPr>
            <w:tcW w:w="1620" w:type="dxa"/>
          </w:tcPr>
          <w:p w:rsidR="003238E1" w:rsidRDefault="003238E1" w:rsidP="004908C4">
            <w:pPr>
              <w:pStyle w:val="Normal9"/>
            </w:pPr>
            <w:r w:rsidRPr="00EB6CC2">
              <w:t>persist</w:t>
            </w:r>
            <w:r>
              <w:t>_B</w:t>
            </w:r>
            <w:r w:rsidRPr="00EB6CC2">
              <w:t>.h5</w:t>
            </w:r>
          </w:p>
        </w:tc>
        <w:tc>
          <w:tcPr>
            <w:tcW w:w="900" w:type="dxa"/>
          </w:tcPr>
          <w:p w:rsidR="003238E1" w:rsidRDefault="003238E1" w:rsidP="004908C4">
            <w:pPr>
              <w:pStyle w:val="Normal9"/>
            </w:pPr>
            <w:r>
              <w:t>128921</w:t>
            </w:r>
          </w:p>
        </w:tc>
        <w:tc>
          <w:tcPr>
            <w:tcW w:w="1080" w:type="dxa"/>
          </w:tcPr>
          <w:p w:rsidR="003238E1" w:rsidRDefault="003238E1" w:rsidP="004908C4">
            <w:pPr>
              <w:pStyle w:val="Normal9"/>
            </w:pPr>
            <w:r>
              <w:t>2427</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121854</w:t>
            </w:r>
          </w:p>
        </w:tc>
        <w:tc>
          <w:tcPr>
            <w:tcW w:w="1368" w:type="dxa"/>
          </w:tcPr>
          <w:p w:rsidR="003238E1" w:rsidRDefault="003238E1" w:rsidP="004908C4">
            <w:pPr>
              <w:pStyle w:val="Normal9"/>
            </w:pPr>
            <w:r>
              <w:t>0</w:t>
            </w:r>
          </w:p>
        </w:tc>
      </w:tr>
      <w:tr w:rsidR="003238E1" w:rsidRPr="00562C10" w:rsidTr="00FF695E">
        <w:tc>
          <w:tcPr>
            <w:tcW w:w="1188" w:type="dxa"/>
          </w:tcPr>
          <w:p w:rsidR="003238E1" w:rsidRDefault="003238E1" w:rsidP="004908C4">
            <w:pPr>
              <w:pStyle w:val="Normal9"/>
            </w:pPr>
            <w:r w:rsidRPr="00EB6CC2">
              <w:t>C / 1</w:t>
            </w:r>
          </w:p>
        </w:tc>
        <w:tc>
          <w:tcPr>
            <w:tcW w:w="1350" w:type="dxa"/>
          </w:tcPr>
          <w:p w:rsidR="003238E1" w:rsidRDefault="003238E1" w:rsidP="004908C4">
            <w:pPr>
              <w:pStyle w:val="Normal9"/>
            </w:pPr>
            <w:r w:rsidRPr="00EB6CC2">
              <w:t>ALL_PERSIST</w:t>
            </w:r>
          </w:p>
        </w:tc>
        <w:tc>
          <w:tcPr>
            <w:tcW w:w="1620" w:type="dxa"/>
          </w:tcPr>
          <w:p w:rsidR="003238E1" w:rsidRDefault="003238E1" w:rsidP="004908C4">
            <w:pPr>
              <w:pStyle w:val="Normal9"/>
            </w:pPr>
            <w:r>
              <w:t>persist_C</w:t>
            </w:r>
            <w:r w:rsidRPr="00EB6CC2">
              <w:t>.h5</w:t>
            </w:r>
          </w:p>
        </w:tc>
        <w:tc>
          <w:tcPr>
            <w:tcW w:w="900" w:type="dxa"/>
          </w:tcPr>
          <w:p w:rsidR="003238E1" w:rsidRDefault="003238E1" w:rsidP="004908C4">
            <w:pPr>
              <w:pStyle w:val="Normal9"/>
            </w:pPr>
            <w:r>
              <w:t>124903</w:t>
            </w:r>
          </w:p>
        </w:tc>
        <w:tc>
          <w:tcPr>
            <w:tcW w:w="1080" w:type="dxa"/>
          </w:tcPr>
          <w:p w:rsidR="003238E1" w:rsidRDefault="003238E1" w:rsidP="004908C4">
            <w:pPr>
              <w:pStyle w:val="Normal9"/>
            </w:pPr>
            <w:r>
              <w:t>2409</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117854</w:t>
            </w:r>
          </w:p>
        </w:tc>
        <w:tc>
          <w:tcPr>
            <w:tcW w:w="1368" w:type="dxa"/>
          </w:tcPr>
          <w:p w:rsidR="003238E1" w:rsidRDefault="003238E1" w:rsidP="004908C4">
            <w:pPr>
              <w:pStyle w:val="Normal9"/>
            </w:pPr>
            <w:r>
              <w:t>0</w:t>
            </w:r>
          </w:p>
        </w:tc>
      </w:tr>
      <w:tr w:rsidR="003238E1" w:rsidRPr="00562C10" w:rsidTr="00FF695E">
        <w:tc>
          <w:tcPr>
            <w:tcW w:w="1188" w:type="dxa"/>
          </w:tcPr>
          <w:p w:rsidR="003238E1" w:rsidRDefault="003238E1" w:rsidP="004908C4">
            <w:pPr>
              <w:pStyle w:val="Normal9"/>
            </w:pPr>
            <w:r w:rsidRPr="00EB6CC2">
              <w:t>D / 1</w:t>
            </w:r>
          </w:p>
        </w:tc>
        <w:tc>
          <w:tcPr>
            <w:tcW w:w="1350" w:type="dxa"/>
          </w:tcPr>
          <w:p w:rsidR="003238E1" w:rsidRDefault="003238E1" w:rsidP="004908C4">
            <w:pPr>
              <w:pStyle w:val="Normal9"/>
            </w:pPr>
            <w:r w:rsidRPr="00EB6CC2">
              <w:t>ALL</w:t>
            </w:r>
          </w:p>
        </w:tc>
        <w:tc>
          <w:tcPr>
            <w:tcW w:w="1620" w:type="dxa"/>
          </w:tcPr>
          <w:p w:rsidR="003238E1" w:rsidRDefault="003238E1" w:rsidP="004908C4">
            <w:pPr>
              <w:pStyle w:val="Normal9"/>
            </w:pPr>
            <w:r>
              <w:t>no_persist_D</w:t>
            </w:r>
            <w:r w:rsidRPr="00EB6CC2">
              <w:t>.h5</w:t>
            </w:r>
          </w:p>
        </w:tc>
        <w:tc>
          <w:tcPr>
            <w:tcW w:w="900" w:type="dxa"/>
          </w:tcPr>
          <w:p w:rsidR="003238E1" w:rsidRDefault="003238E1" w:rsidP="004908C4">
            <w:pPr>
              <w:pStyle w:val="Normal9"/>
            </w:pPr>
            <w:r>
              <w:t>124832</w:t>
            </w:r>
          </w:p>
        </w:tc>
        <w:tc>
          <w:tcPr>
            <w:tcW w:w="1080" w:type="dxa"/>
          </w:tcPr>
          <w:p w:rsidR="003238E1" w:rsidRDefault="003238E1" w:rsidP="004908C4">
            <w:pPr>
              <w:pStyle w:val="Normal9"/>
            </w:pPr>
            <w:r>
              <w:t>2216</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117976</w:t>
            </w:r>
          </w:p>
        </w:tc>
      </w:tr>
      <w:tr w:rsidR="003238E1" w:rsidRPr="00562C10" w:rsidTr="00FF695E">
        <w:tc>
          <w:tcPr>
            <w:tcW w:w="1188" w:type="dxa"/>
          </w:tcPr>
          <w:p w:rsidR="003238E1" w:rsidRDefault="003238E1" w:rsidP="004908C4">
            <w:pPr>
              <w:pStyle w:val="Normal9"/>
            </w:pPr>
            <w:r w:rsidRPr="00EB6CC2">
              <w:t>E / 1</w:t>
            </w:r>
          </w:p>
        </w:tc>
        <w:tc>
          <w:tcPr>
            <w:tcW w:w="1350" w:type="dxa"/>
          </w:tcPr>
          <w:p w:rsidR="003238E1" w:rsidRDefault="003238E1" w:rsidP="004908C4">
            <w:pPr>
              <w:pStyle w:val="Normal9"/>
            </w:pPr>
            <w:r w:rsidRPr="00EB6CC2">
              <w:t>AGGR_VFD</w:t>
            </w:r>
          </w:p>
        </w:tc>
        <w:tc>
          <w:tcPr>
            <w:tcW w:w="1620" w:type="dxa"/>
          </w:tcPr>
          <w:p w:rsidR="003238E1" w:rsidRDefault="003238E1" w:rsidP="004908C4">
            <w:pPr>
              <w:pStyle w:val="Normal9"/>
            </w:pPr>
            <w:r w:rsidRPr="00EB6CC2">
              <w:t>aggrvfd</w:t>
            </w:r>
            <w:r>
              <w:t>_E</w:t>
            </w:r>
            <w:r w:rsidRPr="00EB6CC2">
              <w:t>.h5</w:t>
            </w:r>
          </w:p>
        </w:tc>
        <w:tc>
          <w:tcPr>
            <w:tcW w:w="900" w:type="dxa"/>
          </w:tcPr>
          <w:p w:rsidR="003238E1" w:rsidRDefault="003238E1" w:rsidP="004908C4">
            <w:pPr>
              <w:pStyle w:val="Normal9"/>
            </w:pPr>
            <w:r>
              <w:t>128784</w:t>
            </w:r>
          </w:p>
        </w:tc>
        <w:tc>
          <w:tcPr>
            <w:tcW w:w="1080" w:type="dxa"/>
          </w:tcPr>
          <w:p w:rsidR="003238E1" w:rsidRDefault="003238E1" w:rsidP="004908C4">
            <w:pPr>
              <w:pStyle w:val="Normal9"/>
            </w:pPr>
            <w:r>
              <w:t>2208</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121936</w:t>
            </w:r>
          </w:p>
        </w:tc>
      </w:tr>
      <w:tr w:rsidR="003238E1" w:rsidRPr="00562C10" w:rsidTr="00FF695E">
        <w:tc>
          <w:tcPr>
            <w:tcW w:w="1188" w:type="dxa"/>
          </w:tcPr>
          <w:p w:rsidR="003238E1" w:rsidRDefault="003238E1" w:rsidP="004908C4">
            <w:pPr>
              <w:pStyle w:val="Normal9"/>
            </w:pPr>
            <w:r w:rsidRPr="00EB6CC2">
              <w:t>F / 1</w:t>
            </w:r>
          </w:p>
        </w:tc>
        <w:tc>
          <w:tcPr>
            <w:tcW w:w="1350" w:type="dxa"/>
          </w:tcPr>
          <w:p w:rsidR="003238E1" w:rsidRDefault="003238E1" w:rsidP="004908C4">
            <w:pPr>
              <w:pStyle w:val="Normal9"/>
            </w:pPr>
            <w:r w:rsidRPr="00EB6CC2">
              <w:t>VFD</w:t>
            </w:r>
          </w:p>
        </w:tc>
        <w:tc>
          <w:tcPr>
            <w:tcW w:w="1620" w:type="dxa"/>
          </w:tcPr>
          <w:p w:rsidR="003238E1" w:rsidRDefault="003238E1" w:rsidP="004908C4">
            <w:pPr>
              <w:pStyle w:val="Normal9"/>
            </w:pPr>
            <w:r w:rsidRPr="00EB6CC2">
              <w:t>vfd</w:t>
            </w:r>
            <w:r>
              <w:t>_F</w:t>
            </w:r>
            <w:r w:rsidRPr="00EB6CC2">
              <w:t>.h5</w:t>
            </w:r>
          </w:p>
        </w:tc>
        <w:tc>
          <w:tcPr>
            <w:tcW w:w="900" w:type="dxa"/>
          </w:tcPr>
          <w:p w:rsidR="003238E1" w:rsidRDefault="003238E1" w:rsidP="004908C4">
            <w:pPr>
              <w:pStyle w:val="Normal9"/>
            </w:pPr>
            <w:r>
              <w:t>127120</w:t>
            </w:r>
          </w:p>
        </w:tc>
        <w:tc>
          <w:tcPr>
            <w:tcW w:w="1080" w:type="dxa"/>
          </w:tcPr>
          <w:p w:rsidR="003238E1" w:rsidRDefault="003238E1" w:rsidP="004908C4">
            <w:pPr>
              <w:pStyle w:val="Normal9"/>
            </w:pPr>
            <w:r>
              <w:t>2208</w:t>
            </w:r>
          </w:p>
        </w:tc>
        <w:tc>
          <w:tcPr>
            <w:tcW w:w="900" w:type="dxa"/>
          </w:tcPr>
          <w:p w:rsidR="003238E1" w:rsidRDefault="003238E1" w:rsidP="004908C4">
            <w:pPr>
              <w:pStyle w:val="Normal9"/>
            </w:pPr>
            <w:r>
              <w:t>4640</w:t>
            </w:r>
          </w:p>
        </w:tc>
        <w:tc>
          <w:tcPr>
            <w:tcW w:w="1170" w:type="dxa"/>
          </w:tcPr>
          <w:p w:rsidR="003238E1" w:rsidRDefault="003238E1" w:rsidP="004908C4">
            <w:pPr>
              <w:pStyle w:val="Normal9"/>
            </w:pPr>
            <w:r>
              <w:t>0</w:t>
            </w:r>
          </w:p>
        </w:tc>
        <w:tc>
          <w:tcPr>
            <w:tcW w:w="1368" w:type="dxa"/>
          </w:tcPr>
          <w:p w:rsidR="003238E1" w:rsidRDefault="003238E1" w:rsidP="004908C4">
            <w:pPr>
              <w:pStyle w:val="Normal9"/>
            </w:pPr>
            <w:r>
              <w:t>120272</w:t>
            </w:r>
          </w:p>
        </w:tc>
      </w:tr>
    </w:tbl>
    <w:p w:rsidR="003238E1" w:rsidRPr="00562C10" w:rsidRDefault="003238E1" w:rsidP="003238E1">
      <w:pPr>
        <w:pStyle w:val="ListParagraph"/>
        <w:rPr>
          <w:sz w:val="20"/>
        </w:rPr>
      </w:pPr>
    </w:p>
    <w:p w:rsidR="003238E1" w:rsidRDefault="003238E1" w:rsidP="00ED28D7">
      <w:pPr>
        <w:rPr>
          <w:i/>
        </w:rPr>
      </w:pPr>
      <w:r>
        <w:t xml:space="preserve">Files </w:t>
      </w:r>
      <w:r>
        <w:rPr>
          <w:i/>
        </w:rPr>
        <w:t xml:space="preserve">no_persist_A.h5 </w:t>
      </w:r>
      <w:r w:rsidRPr="00E45EE1">
        <w:t>and</w:t>
      </w:r>
      <w:r>
        <w:rPr>
          <w:i/>
        </w:rPr>
        <w:t xml:space="preserve"> persist_B.h5, </w:t>
      </w:r>
      <w:r>
        <w:t xml:space="preserve">which were written over three sessions, have the largest file sizes. Since the unused space in </w:t>
      </w:r>
      <w:r>
        <w:rPr>
          <w:i/>
        </w:rPr>
        <w:t>persist_B.h5</w:t>
      </w:r>
      <w:r>
        <w:t xml:space="preserve"> is tracked free space, it may be reused in later sessions if more HDF5 objects are added to the file, or if </w:t>
      </w:r>
      <w:commentRangeStart w:id="61"/>
      <w:commentRangeStart w:id="62"/>
      <w:r>
        <w:t>new data values are added to existing dataset objects.</w:t>
      </w:r>
      <w:r>
        <w:rPr>
          <w:i/>
        </w:rPr>
        <w:t xml:space="preserve"> </w:t>
      </w:r>
      <w:commentRangeEnd w:id="61"/>
      <w:r>
        <w:rPr>
          <w:rStyle w:val="CommentReference"/>
          <w:vanish/>
        </w:rPr>
        <w:commentReference w:id="61"/>
      </w:r>
      <w:commentRangeEnd w:id="62"/>
      <w:r>
        <w:rPr>
          <w:rStyle w:val="CommentReference"/>
          <w:vanish/>
        </w:rPr>
        <w:commentReference w:id="62"/>
      </w:r>
    </w:p>
    <w:p w:rsidR="003238E1" w:rsidRDefault="003238E1" w:rsidP="00ED28D7"/>
    <w:p w:rsidR="003238E1" w:rsidRPr="00E45EE1" w:rsidRDefault="003238E1" w:rsidP="00ED28D7">
      <w:r>
        <w:t xml:space="preserve">The file sizes of </w:t>
      </w:r>
      <w:r>
        <w:rPr>
          <w:i/>
        </w:rPr>
        <w:t>aggrvfd_E.h5</w:t>
      </w:r>
      <w:r>
        <w:t xml:space="preserve"> and </w:t>
      </w:r>
      <w:r>
        <w:rPr>
          <w:i/>
        </w:rPr>
        <w:t xml:space="preserve">vfd_F.h5 </w:t>
      </w:r>
      <w:r>
        <w:t xml:space="preserve">are larger than </w:t>
      </w:r>
      <w:r>
        <w:rPr>
          <w:i/>
        </w:rPr>
        <w:t xml:space="preserve">persist_C.h5 </w:t>
      </w:r>
      <w:r>
        <w:t xml:space="preserve">and </w:t>
      </w:r>
      <w:r>
        <w:rPr>
          <w:i/>
        </w:rPr>
        <w:t>no_persist_D.h5</w:t>
      </w:r>
      <w:r>
        <w:t xml:space="preserve"> – files that were also created in a single session. This is because strategies AGGR_VFD and VFD do not track free space, even within a single session, and therefore do not reuse any space that is released as HDF5 objects are manipulated. </w:t>
      </w:r>
      <w:proofErr w:type="gramStart"/>
      <w:r>
        <w:rPr>
          <w:i/>
        </w:rPr>
        <w:t>aggrvfd_E.h5</w:t>
      </w:r>
      <w:proofErr w:type="gramEnd"/>
      <w:r>
        <w:rPr>
          <w:i/>
        </w:rPr>
        <w:t xml:space="preserve"> </w:t>
      </w:r>
      <w:r>
        <w:t xml:space="preserve">is larger than </w:t>
      </w:r>
      <w:r>
        <w:rPr>
          <w:i/>
        </w:rPr>
        <w:t>vfd_F.h5</w:t>
      </w:r>
      <w:r>
        <w:t xml:space="preserve"> because bytes in the aggregators’ blocks have become unaccounted in the process of managing space. The VFD strategy does not use the aggregators, but allocates space directly from the file driver.</w:t>
      </w:r>
    </w:p>
    <w:p w:rsidR="003238E1" w:rsidRDefault="003238E1" w:rsidP="00ED28D7"/>
    <w:p w:rsidR="003238E1" w:rsidRDefault="003238E1" w:rsidP="00ED28D7">
      <w:r>
        <w:t xml:space="preserve">The final Scenarios G and H illustrate that the strategies AGGR_VFD and VFD have the benefit of saving file space when the usage pattern is adding HDF5 objects without deletion. </w:t>
      </w:r>
      <w:commentRangeStart w:id="63"/>
      <w:commentRangeStart w:id="64"/>
      <w:r>
        <w:t>They may also be faster, because no time is spent tracking free space in the file.</w:t>
      </w:r>
      <w:commentRangeEnd w:id="63"/>
      <w:r>
        <w:rPr>
          <w:rStyle w:val="CommentReference"/>
          <w:vanish/>
        </w:rPr>
        <w:commentReference w:id="63"/>
      </w:r>
      <w:commentRangeEnd w:id="64"/>
      <w:r>
        <w:rPr>
          <w:rStyle w:val="CommentReference"/>
          <w:vanish/>
        </w:rPr>
        <w:commentReference w:id="64"/>
      </w:r>
    </w:p>
    <w:p w:rsidR="003238E1" w:rsidRDefault="003238E1" w:rsidP="00ED28D7"/>
    <w:p w:rsidR="00ED28D7" w:rsidRDefault="00ED28D7" w:rsidP="00ED28D7"/>
    <w:p w:rsidR="00ED28D7" w:rsidRDefault="00ED28D7" w:rsidP="00ED28D7"/>
    <w:p w:rsidR="00ED28D7" w:rsidRDefault="00ED28D7" w:rsidP="00ED28D7">
      <w:pPr>
        <w:pStyle w:val="Heading2"/>
      </w:pPr>
      <w:bookmarkStart w:id="65" w:name="_Toc321747037"/>
      <w:r>
        <w:t>Scenario G: AGGR_VFD Strategy in Single Session, no Objects Deleted</w:t>
      </w:r>
      <w:bookmarkEnd w:id="65"/>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66" w:name="_Toc321747038"/>
      <w:r>
        <w:lastRenderedPageBreak/>
        <w:t xml:space="preserve">Session 1: Create </w:t>
      </w:r>
      <w:r w:rsidR="00ED28D7">
        <w:t>File</w:t>
      </w:r>
      <w:r>
        <w:t xml:space="preserve">, </w:t>
      </w:r>
      <w:r w:rsidR="00ED28D7">
        <w:t>Add Objects</w:t>
      </w:r>
      <w:bookmarkEnd w:id="66"/>
    </w:p>
    <w:p w:rsidR="003238E1" w:rsidRDefault="003238E1" w:rsidP="00ED28D7">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3238E1" w:rsidRDefault="003238E1" w:rsidP="00ED28D7">
      <w:r>
        <w:t>h5stat –S shows:</w:t>
      </w:r>
    </w:p>
    <w:p w:rsidR="00ED28D7" w:rsidRPr="00A90738" w:rsidRDefault="00ED28D7" w:rsidP="00ED28D7"/>
    <w:p w:rsidR="003238E1" w:rsidRDefault="003238E1" w:rsidP="00ED28D7">
      <w:pPr>
        <w:pStyle w:val="Courier10"/>
      </w:pPr>
      <w:r w:rsidRPr="00733DBA">
        <w:t>Filename: ./aggrvfd</w:t>
      </w:r>
      <w:r>
        <w:t>_G</w:t>
      </w:r>
      <w:r w:rsidRPr="00733DBA">
        <w:t>.h5</w:t>
      </w:r>
    </w:p>
    <w:p w:rsidR="003238E1" w:rsidRDefault="003238E1" w:rsidP="00ED28D7">
      <w:pPr>
        <w:pStyle w:val="Courier10"/>
      </w:pPr>
      <w:r w:rsidRPr="00733DBA">
        <w:t xml:space="preserve">Summary of </w:t>
      </w:r>
      <w:r>
        <w:t xml:space="preserve">file space </w:t>
      </w:r>
      <w:r w:rsidRPr="00733DBA">
        <w:t>information:</w:t>
      </w:r>
    </w:p>
    <w:p w:rsidR="003238E1" w:rsidRDefault="003238E1" w:rsidP="00ED28D7">
      <w:pPr>
        <w:pStyle w:val="Courier10"/>
      </w:pPr>
      <w:r w:rsidRPr="00733DBA">
        <w:t xml:space="preserve">  File metadata: 2208 bytes</w:t>
      </w:r>
    </w:p>
    <w:p w:rsidR="003238E1" w:rsidRDefault="003238E1" w:rsidP="00ED28D7">
      <w:pPr>
        <w:pStyle w:val="Courier10"/>
      </w:pPr>
      <w:r w:rsidRPr="00733DBA">
        <w:t xml:space="preserve">  Raw data: 120640 bytes</w:t>
      </w:r>
    </w:p>
    <w:p w:rsidR="003238E1" w:rsidRDefault="003238E1" w:rsidP="00ED28D7">
      <w:pPr>
        <w:pStyle w:val="Courier10"/>
      </w:pPr>
      <w:r w:rsidRPr="00733DBA">
        <w:t xml:space="preserve">  Amount/Percent of tracked free space: 0 bytes/0.0%</w:t>
      </w:r>
    </w:p>
    <w:p w:rsidR="003238E1" w:rsidRDefault="003238E1" w:rsidP="00ED28D7">
      <w:pPr>
        <w:pStyle w:val="Courier10"/>
      </w:pPr>
      <w:r w:rsidRPr="00733DBA">
        <w:t xml:space="preserve">  Unaccounted space: 1936 bytes</w:t>
      </w:r>
    </w:p>
    <w:p w:rsidR="003238E1" w:rsidRDefault="003238E1" w:rsidP="00ED28D7">
      <w:pPr>
        <w:pStyle w:val="Courier10"/>
      </w:pPr>
      <w:r w:rsidRPr="00733DBA">
        <w:t>Total space: 124784 bytes</w:t>
      </w:r>
    </w:p>
    <w:p w:rsidR="00ED28D7" w:rsidRDefault="00ED28D7" w:rsidP="00ED28D7"/>
    <w:p w:rsidR="00ED28D7" w:rsidRDefault="00ED28D7" w:rsidP="00ED28D7"/>
    <w:p w:rsidR="00ED28D7" w:rsidRDefault="00ED28D7" w:rsidP="00ED28D7"/>
    <w:p w:rsidR="00ED28D7" w:rsidRDefault="00ED28D7" w:rsidP="00ED28D7">
      <w:pPr>
        <w:pStyle w:val="Heading2"/>
      </w:pPr>
      <w:bookmarkStart w:id="67" w:name="_Toc321747039"/>
      <w:r>
        <w:t>Scenario H: VFD Strategy in Single Session, no Objects Deleted</w:t>
      </w:r>
      <w:bookmarkEnd w:id="67"/>
    </w:p>
    <w:p w:rsidR="00ED28D7" w:rsidRDefault="00ED28D7" w:rsidP="00ED28D7"/>
    <w:p w:rsidR="00ED28D7" w:rsidRDefault="00ED28D7" w:rsidP="00ED28D7"/>
    <w:p w:rsidR="00ED28D7" w:rsidRPr="00ED28D7" w:rsidRDefault="00ED28D7" w:rsidP="00ED28D7"/>
    <w:p w:rsidR="003238E1" w:rsidRPr="00C8661B" w:rsidRDefault="003238E1" w:rsidP="003238E1">
      <w:pPr>
        <w:pStyle w:val="Heading3"/>
      </w:pPr>
      <w:bookmarkStart w:id="68" w:name="_Toc321747040"/>
      <w:r>
        <w:t xml:space="preserve">Session 1: Create </w:t>
      </w:r>
      <w:r w:rsidR="00ED28D7">
        <w:t>File, Add Objects</w:t>
      </w:r>
      <w:bookmarkEnd w:id="68"/>
    </w:p>
    <w:p w:rsidR="003238E1" w:rsidRDefault="003238E1" w:rsidP="00ED28D7">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3238E1" w:rsidRDefault="003238E1" w:rsidP="00ED28D7">
      <w:r>
        <w:t>h5stat –S shows:</w:t>
      </w:r>
    </w:p>
    <w:p w:rsidR="00ED28D7" w:rsidRDefault="00ED28D7" w:rsidP="00ED28D7"/>
    <w:p w:rsidR="003238E1" w:rsidRDefault="003238E1" w:rsidP="00ED28D7">
      <w:pPr>
        <w:pStyle w:val="Courier10"/>
        <w:ind w:left="720"/>
      </w:pPr>
      <w:r w:rsidRPr="00733DBA">
        <w:t>Filename: ./vfd</w:t>
      </w:r>
      <w:r>
        <w:t>_H</w:t>
      </w:r>
      <w:r w:rsidRPr="00733DBA">
        <w:t>.h5</w:t>
      </w:r>
    </w:p>
    <w:p w:rsidR="003238E1" w:rsidRDefault="003238E1" w:rsidP="00ED28D7">
      <w:pPr>
        <w:pStyle w:val="Courier10"/>
        <w:ind w:left="720"/>
      </w:pPr>
      <w:r w:rsidRPr="00733DBA">
        <w:t xml:space="preserve">Summary of </w:t>
      </w:r>
      <w:r>
        <w:t>file space</w:t>
      </w:r>
      <w:r w:rsidRPr="00733DBA">
        <w:t xml:space="preserve"> information:</w:t>
      </w:r>
    </w:p>
    <w:p w:rsidR="003238E1" w:rsidRDefault="003238E1" w:rsidP="00ED28D7">
      <w:pPr>
        <w:pStyle w:val="Courier10"/>
        <w:ind w:left="720"/>
      </w:pPr>
      <w:r w:rsidRPr="00733DBA">
        <w:t xml:space="preserve">  File metadata: 2208 bytes</w:t>
      </w:r>
    </w:p>
    <w:p w:rsidR="003238E1" w:rsidRDefault="003238E1" w:rsidP="00ED28D7">
      <w:pPr>
        <w:pStyle w:val="Courier10"/>
        <w:ind w:left="720"/>
      </w:pPr>
      <w:r w:rsidRPr="00733DBA">
        <w:t xml:space="preserve">  Raw data: 120640 bytes</w:t>
      </w:r>
    </w:p>
    <w:p w:rsidR="003238E1" w:rsidRDefault="003238E1" w:rsidP="00ED28D7">
      <w:pPr>
        <w:pStyle w:val="Courier10"/>
        <w:ind w:left="720"/>
      </w:pPr>
      <w:r w:rsidRPr="00733DBA">
        <w:t xml:space="preserve">  Amount/Percent of tracked free space: 0 bytes/0.0%</w:t>
      </w:r>
    </w:p>
    <w:p w:rsidR="003238E1" w:rsidRDefault="003238E1" w:rsidP="00ED28D7">
      <w:pPr>
        <w:pStyle w:val="Courier10"/>
        <w:ind w:left="720"/>
      </w:pPr>
      <w:r w:rsidRPr="00733DBA">
        <w:t xml:space="preserve">  Unaccounted space: 0 bytes</w:t>
      </w:r>
    </w:p>
    <w:p w:rsidR="003238E1" w:rsidRDefault="003238E1" w:rsidP="00ED28D7">
      <w:pPr>
        <w:pStyle w:val="Courier10"/>
        <w:ind w:left="720"/>
      </w:pPr>
      <w:r w:rsidRPr="00733DBA">
        <w:t>Total space: 122848 bytes</w:t>
      </w:r>
    </w:p>
    <w:p w:rsidR="003238E1" w:rsidRDefault="003238E1" w:rsidP="00ED28D7"/>
    <w:p w:rsidR="00ED28D7" w:rsidRDefault="00ED28D7" w:rsidP="00ED28D7"/>
    <w:p w:rsidR="00ED28D7" w:rsidRDefault="00ED28D7" w:rsidP="00ED28D7"/>
    <w:p w:rsidR="004908C4" w:rsidRDefault="004908C4">
      <w:pPr>
        <w:rPr>
          <w:rFonts w:asciiTheme="majorHAnsi" w:eastAsiaTheme="majorEastAsia" w:hAnsiTheme="majorHAnsi" w:cstheme="majorBidi"/>
          <w:b/>
          <w:bCs/>
          <w:color w:val="000000" w:themeColor="text1"/>
          <w:sz w:val="26"/>
          <w:szCs w:val="26"/>
        </w:rPr>
      </w:pPr>
      <w:r>
        <w:br w:type="page"/>
      </w:r>
    </w:p>
    <w:p w:rsidR="00ED28D7" w:rsidRDefault="00ED28D7" w:rsidP="00ED28D7">
      <w:pPr>
        <w:pStyle w:val="Heading2"/>
      </w:pPr>
      <w:bookmarkStart w:id="69" w:name="_Toc321747041"/>
      <w:r>
        <w:lastRenderedPageBreak/>
        <w:t xml:space="preserve">Comparison of HDF5 Files from Scenarios A, B, G, and H after HDF5 Objects were </w:t>
      </w:r>
      <w:proofErr w:type="gramStart"/>
      <w:r>
        <w:t>Added</w:t>
      </w:r>
      <w:bookmarkEnd w:id="69"/>
      <w:proofErr w:type="gramEnd"/>
    </w:p>
    <w:p w:rsidR="00ED28D7" w:rsidRDefault="00ED28D7" w:rsidP="00ED28D7"/>
    <w:p w:rsidR="00ED28D7" w:rsidRPr="00ED28D7" w:rsidRDefault="00ED28D7" w:rsidP="00ED28D7"/>
    <w:tbl>
      <w:tblPr>
        <w:tblStyle w:val="TableGrid"/>
        <w:tblW w:w="0" w:type="auto"/>
        <w:tblLayout w:type="fixed"/>
        <w:tblLook w:val="00A0" w:firstRow="1" w:lastRow="0" w:firstColumn="1" w:lastColumn="0" w:noHBand="0" w:noVBand="0"/>
      </w:tblPr>
      <w:tblGrid>
        <w:gridCol w:w="1188"/>
        <w:gridCol w:w="1350"/>
        <w:gridCol w:w="1620"/>
        <w:gridCol w:w="900"/>
        <w:gridCol w:w="1080"/>
        <w:gridCol w:w="900"/>
        <w:gridCol w:w="1170"/>
        <w:gridCol w:w="1368"/>
      </w:tblGrid>
      <w:tr w:rsidR="003238E1" w:rsidRPr="00562C10" w:rsidTr="00FF695E">
        <w:tc>
          <w:tcPr>
            <w:tcW w:w="1188" w:type="dxa"/>
          </w:tcPr>
          <w:p w:rsidR="003238E1" w:rsidRPr="00562C10" w:rsidRDefault="003238E1" w:rsidP="00FF695E">
            <w:pPr>
              <w:pStyle w:val="ListParagraph"/>
              <w:keepNext/>
              <w:ind w:left="0"/>
              <w:jc w:val="center"/>
              <w:rPr>
                <w:sz w:val="20"/>
              </w:rPr>
            </w:pPr>
            <w:r w:rsidRPr="00562C10">
              <w:rPr>
                <w:sz w:val="20"/>
              </w:rPr>
              <w:t>Scenario /</w:t>
            </w:r>
          </w:p>
          <w:p w:rsidR="003238E1" w:rsidRPr="00562C10" w:rsidRDefault="003238E1" w:rsidP="00FF695E">
            <w:pPr>
              <w:pStyle w:val="ListParagraph"/>
              <w:keepNext/>
              <w:ind w:left="0"/>
              <w:jc w:val="center"/>
              <w:rPr>
                <w:sz w:val="20"/>
              </w:rPr>
            </w:pPr>
            <w:r w:rsidRPr="00562C10">
              <w:rPr>
                <w:sz w:val="20"/>
              </w:rPr>
              <w:t xml:space="preserve"> # Sessions</w:t>
            </w:r>
          </w:p>
        </w:tc>
        <w:tc>
          <w:tcPr>
            <w:tcW w:w="1350" w:type="dxa"/>
          </w:tcPr>
          <w:p w:rsidR="003238E1" w:rsidRPr="00562C10" w:rsidRDefault="003238E1" w:rsidP="00FF695E">
            <w:pPr>
              <w:pStyle w:val="ListParagraph"/>
              <w:keepNext/>
              <w:ind w:left="0"/>
              <w:jc w:val="center"/>
              <w:rPr>
                <w:sz w:val="20"/>
              </w:rPr>
            </w:pPr>
            <w:r w:rsidRPr="00562C10">
              <w:rPr>
                <w:sz w:val="20"/>
              </w:rPr>
              <w:t>Strategy</w:t>
            </w:r>
          </w:p>
        </w:tc>
        <w:tc>
          <w:tcPr>
            <w:tcW w:w="1620" w:type="dxa"/>
          </w:tcPr>
          <w:p w:rsidR="003238E1" w:rsidRPr="00562C10" w:rsidRDefault="003238E1" w:rsidP="00FF695E">
            <w:pPr>
              <w:pStyle w:val="ListParagraph"/>
              <w:keepNext/>
              <w:ind w:left="0"/>
              <w:jc w:val="center"/>
              <w:rPr>
                <w:sz w:val="20"/>
              </w:rPr>
            </w:pPr>
            <w:r w:rsidRPr="00562C10">
              <w:rPr>
                <w:sz w:val="20"/>
              </w:rPr>
              <w:t>File Name</w:t>
            </w:r>
          </w:p>
        </w:tc>
        <w:tc>
          <w:tcPr>
            <w:tcW w:w="900" w:type="dxa"/>
          </w:tcPr>
          <w:p w:rsidR="003238E1" w:rsidRPr="00562C10" w:rsidRDefault="003238E1" w:rsidP="00FF695E">
            <w:pPr>
              <w:pStyle w:val="ListParagraph"/>
              <w:keepNext/>
              <w:ind w:left="0"/>
              <w:jc w:val="center"/>
              <w:rPr>
                <w:sz w:val="20"/>
              </w:rPr>
            </w:pPr>
            <w:r w:rsidRPr="00562C10">
              <w:rPr>
                <w:sz w:val="20"/>
              </w:rPr>
              <w:t>File Size</w:t>
            </w:r>
          </w:p>
          <w:p w:rsidR="003238E1" w:rsidRPr="00562C10" w:rsidRDefault="003238E1" w:rsidP="00FF695E">
            <w:pPr>
              <w:pStyle w:val="ListParagraph"/>
              <w:keepNext/>
              <w:ind w:left="0"/>
              <w:jc w:val="center"/>
              <w:rPr>
                <w:sz w:val="20"/>
              </w:rPr>
            </w:pPr>
            <w:r w:rsidRPr="00562C10">
              <w:rPr>
                <w:sz w:val="20"/>
              </w:rPr>
              <w:t>(bytes)</w:t>
            </w:r>
          </w:p>
        </w:tc>
        <w:tc>
          <w:tcPr>
            <w:tcW w:w="1080" w:type="dxa"/>
          </w:tcPr>
          <w:p w:rsidR="003238E1" w:rsidRPr="00562C10" w:rsidRDefault="003238E1" w:rsidP="00FF695E">
            <w:pPr>
              <w:pStyle w:val="ListParagraph"/>
              <w:keepNext/>
              <w:ind w:left="0"/>
              <w:jc w:val="center"/>
              <w:rPr>
                <w:sz w:val="20"/>
              </w:rPr>
            </w:pPr>
            <w:r w:rsidRPr="00562C10">
              <w:rPr>
                <w:sz w:val="20"/>
              </w:rPr>
              <w:t>File Metadata</w:t>
            </w:r>
          </w:p>
          <w:p w:rsidR="003238E1" w:rsidRPr="00562C10" w:rsidRDefault="003238E1" w:rsidP="00FF695E">
            <w:pPr>
              <w:pStyle w:val="ListParagraph"/>
              <w:keepNext/>
              <w:ind w:left="0"/>
              <w:jc w:val="center"/>
              <w:rPr>
                <w:sz w:val="20"/>
              </w:rPr>
            </w:pPr>
            <w:r w:rsidRPr="00562C10">
              <w:rPr>
                <w:sz w:val="20"/>
              </w:rPr>
              <w:t>(bytes)</w:t>
            </w:r>
          </w:p>
        </w:tc>
        <w:tc>
          <w:tcPr>
            <w:tcW w:w="900" w:type="dxa"/>
          </w:tcPr>
          <w:p w:rsidR="003238E1" w:rsidRPr="00562C10" w:rsidRDefault="003238E1" w:rsidP="00FF695E">
            <w:pPr>
              <w:pStyle w:val="ListParagraph"/>
              <w:keepNext/>
              <w:ind w:left="0"/>
              <w:jc w:val="center"/>
              <w:rPr>
                <w:sz w:val="20"/>
              </w:rPr>
            </w:pPr>
            <w:r w:rsidRPr="00562C10">
              <w:rPr>
                <w:sz w:val="20"/>
              </w:rPr>
              <w:t>Raw Data (bytes)</w:t>
            </w:r>
          </w:p>
          <w:p w:rsidR="003238E1" w:rsidRPr="00562C10" w:rsidRDefault="003238E1" w:rsidP="00FF695E">
            <w:pPr>
              <w:pStyle w:val="ListParagraph"/>
              <w:keepNext/>
              <w:ind w:left="0"/>
              <w:jc w:val="center"/>
              <w:rPr>
                <w:sz w:val="20"/>
              </w:rPr>
            </w:pPr>
          </w:p>
        </w:tc>
        <w:tc>
          <w:tcPr>
            <w:tcW w:w="1170" w:type="dxa"/>
          </w:tcPr>
          <w:p w:rsidR="003238E1" w:rsidRPr="00562C10" w:rsidRDefault="003238E1" w:rsidP="00FF695E">
            <w:pPr>
              <w:pStyle w:val="ListParagraph"/>
              <w:keepNext/>
              <w:ind w:left="0"/>
              <w:jc w:val="center"/>
              <w:rPr>
                <w:sz w:val="20"/>
              </w:rPr>
            </w:pPr>
            <w:r w:rsidRPr="00562C10">
              <w:rPr>
                <w:sz w:val="20"/>
              </w:rPr>
              <w:t>Tracked Free Space (bytes)</w:t>
            </w:r>
          </w:p>
        </w:tc>
        <w:tc>
          <w:tcPr>
            <w:tcW w:w="1368" w:type="dxa"/>
          </w:tcPr>
          <w:p w:rsidR="003238E1" w:rsidRPr="00562C10" w:rsidRDefault="003238E1" w:rsidP="00FF695E">
            <w:pPr>
              <w:pStyle w:val="ListParagraph"/>
              <w:keepNext/>
              <w:ind w:left="0"/>
              <w:jc w:val="center"/>
              <w:rPr>
                <w:sz w:val="20"/>
              </w:rPr>
            </w:pPr>
            <w:r w:rsidRPr="00562C10">
              <w:rPr>
                <w:sz w:val="20"/>
              </w:rPr>
              <w:t>Unaccounted Space (bytes)</w:t>
            </w:r>
          </w:p>
        </w:tc>
      </w:tr>
      <w:tr w:rsidR="003238E1" w:rsidRPr="00562C10" w:rsidTr="00FF695E">
        <w:tc>
          <w:tcPr>
            <w:tcW w:w="1188" w:type="dxa"/>
          </w:tcPr>
          <w:p w:rsidR="003238E1" w:rsidRPr="00562C10" w:rsidRDefault="003238E1" w:rsidP="00FF695E">
            <w:pPr>
              <w:pStyle w:val="ListParagraph"/>
              <w:ind w:left="0"/>
              <w:jc w:val="center"/>
              <w:rPr>
                <w:sz w:val="20"/>
              </w:rPr>
            </w:pPr>
            <w:r w:rsidRPr="00562C10">
              <w:rPr>
                <w:sz w:val="20"/>
              </w:rPr>
              <w:t xml:space="preserve">A / </w:t>
            </w:r>
            <w:r>
              <w:rPr>
                <w:sz w:val="20"/>
              </w:rPr>
              <w:t>2</w:t>
            </w:r>
          </w:p>
        </w:tc>
        <w:tc>
          <w:tcPr>
            <w:tcW w:w="1350" w:type="dxa"/>
          </w:tcPr>
          <w:p w:rsidR="003238E1" w:rsidRPr="00562C10" w:rsidRDefault="003238E1" w:rsidP="00FF695E">
            <w:pPr>
              <w:pStyle w:val="ListParagraph"/>
              <w:ind w:left="0"/>
              <w:jc w:val="center"/>
              <w:rPr>
                <w:sz w:val="20"/>
              </w:rPr>
            </w:pPr>
            <w:r w:rsidRPr="00562C10">
              <w:rPr>
                <w:sz w:val="20"/>
              </w:rPr>
              <w:t>ALL</w:t>
            </w:r>
          </w:p>
        </w:tc>
        <w:tc>
          <w:tcPr>
            <w:tcW w:w="1620" w:type="dxa"/>
          </w:tcPr>
          <w:p w:rsidR="003238E1" w:rsidRPr="00562C10" w:rsidRDefault="003238E1" w:rsidP="00FF695E">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124832</w:t>
            </w:r>
          </w:p>
        </w:tc>
        <w:tc>
          <w:tcPr>
            <w:tcW w:w="1080" w:type="dxa"/>
          </w:tcPr>
          <w:p w:rsidR="003238E1" w:rsidRPr="00562C10" w:rsidRDefault="003238E1" w:rsidP="00FF695E">
            <w:pPr>
              <w:pStyle w:val="ListParagraph"/>
              <w:ind w:left="0"/>
              <w:jc w:val="right"/>
              <w:rPr>
                <w:sz w:val="20"/>
              </w:rPr>
            </w:pPr>
            <w:r>
              <w:rPr>
                <w:sz w:val="20"/>
              </w:rPr>
              <w:t>2216</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1976</w:t>
            </w:r>
          </w:p>
        </w:tc>
      </w:tr>
      <w:tr w:rsidR="003238E1" w:rsidRPr="00562C10" w:rsidTr="00FF695E">
        <w:tc>
          <w:tcPr>
            <w:tcW w:w="1188" w:type="dxa"/>
          </w:tcPr>
          <w:p w:rsidR="003238E1" w:rsidRPr="00562C10" w:rsidRDefault="003238E1" w:rsidP="00FF695E">
            <w:pPr>
              <w:pStyle w:val="ListParagraph"/>
              <w:ind w:left="0"/>
              <w:jc w:val="center"/>
              <w:rPr>
                <w:sz w:val="20"/>
              </w:rPr>
            </w:pPr>
            <w:r w:rsidRPr="00562C10">
              <w:rPr>
                <w:sz w:val="20"/>
              </w:rPr>
              <w:t xml:space="preserve">B / </w:t>
            </w:r>
            <w:r>
              <w:rPr>
                <w:sz w:val="20"/>
              </w:rPr>
              <w:t>2</w:t>
            </w:r>
          </w:p>
        </w:tc>
        <w:tc>
          <w:tcPr>
            <w:tcW w:w="1350" w:type="dxa"/>
          </w:tcPr>
          <w:p w:rsidR="003238E1" w:rsidRPr="00562C10" w:rsidRDefault="003238E1" w:rsidP="00FF695E">
            <w:pPr>
              <w:pStyle w:val="ListParagraph"/>
              <w:ind w:left="0"/>
              <w:jc w:val="center"/>
              <w:rPr>
                <w:sz w:val="20"/>
              </w:rPr>
            </w:pPr>
            <w:r w:rsidRPr="00562C10">
              <w:rPr>
                <w:sz w:val="20"/>
              </w:rPr>
              <w:t>ALL_PERSIST</w:t>
            </w:r>
          </w:p>
        </w:tc>
        <w:tc>
          <w:tcPr>
            <w:tcW w:w="1620" w:type="dxa"/>
          </w:tcPr>
          <w:p w:rsidR="003238E1" w:rsidRPr="00562C10" w:rsidRDefault="003238E1" w:rsidP="00FF695E">
            <w:pPr>
              <w:pStyle w:val="ListParagraph"/>
              <w:ind w:left="0"/>
              <w:jc w:val="right"/>
              <w:rPr>
                <w:sz w:val="20"/>
              </w:rPr>
            </w:pPr>
            <w:r w:rsidRPr="00562C10">
              <w:rPr>
                <w:sz w:val="20"/>
              </w:rPr>
              <w:t>persist</w:t>
            </w:r>
            <w:r>
              <w:rPr>
                <w:sz w:val="20"/>
              </w:rPr>
              <w:t>_B</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124885</w:t>
            </w:r>
          </w:p>
        </w:tc>
        <w:tc>
          <w:tcPr>
            <w:tcW w:w="1080" w:type="dxa"/>
          </w:tcPr>
          <w:p w:rsidR="003238E1" w:rsidRPr="00562C10" w:rsidRDefault="003238E1" w:rsidP="00FF695E">
            <w:pPr>
              <w:pStyle w:val="ListParagraph"/>
              <w:ind w:left="0"/>
              <w:jc w:val="right"/>
              <w:rPr>
                <w:sz w:val="20"/>
              </w:rPr>
            </w:pPr>
            <w:r>
              <w:rPr>
                <w:sz w:val="20"/>
              </w:rPr>
              <w:t>2319</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1854</w:t>
            </w:r>
          </w:p>
        </w:tc>
        <w:tc>
          <w:tcPr>
            <w:tcW w:w="1368" w:type="dxa"/>
          </w:tcPr>
          <w:p w:rsidR="003238E1" w:rsidRPr="00562C10" w:rsidRDefault="003238E1" w:rsidP="00FF695E">
            <w:pPr>
              <w:pStyle w:val="ListParagraph"/>
              <w:ind w:left="0"/>
              <w:jc w:val="right"/>
              <w:rPr>
                <w:sz w:val="20"/>
              </w:rPr>
            </w:pPr>
            <w:r>
              <w:rPr>
                <w:sz w:val="20"/>
              </w:rPr>
              <w:t>0</w:t>
            </w:r>
          </w:p>
        </w:tc>
      </w:tr>
      <w:tr w:rsidR="003238E1" w:rsidRPr="00562C10" w:rsidTr="00FF695E">
        <w:tc>
          <w:tcPr>
            <w:tcW w:w="1188" w:type="dxa"/>
          </w:tcPr>
          <w:p w:rsidR="003238E1" w:rsidRPr="00562C10" w:rsidRDefault="003238E1" w:rsidP="00FF695E">
            <w:pPr>
              <w:pStyle w:val="ListParagraph"/>
              <w:ind w:left="0"/>
              <w:jc w:val="center"/>
              <w:rPr>
                <w:sz w:val="20"/>
              </w:rPr>
            </w:pPr>
            <w:r>
              <w:rPr>
                <w:sz w:val="20"/>
              </w:rPr>
              <w:t xml:space="preserve">G </w:t>
            </w:r>
            <w:r w:rsidRPr="00562C10">
              <w:rPr>
                <w:sz w:val="20"/>
              </w:rPr>
              <w:t>/ 1</w:t>
            </w:r>
          </w:p>
        </w:tc>
        <w:tc>
          <w:tcPr>
            <w:tcW w:w="1350" w:type="dxa"/>
          </w:tcPr>
          <w:p w:rsidR="003238E1" w:rsidRPr="00562C10" w:rsidRDefault="003238E1" w:rsidP="00FF695E">
            <w:pPr>
              <w:pStyle w:val="ListParagraph"/>
              <w:ind w:left="0"/>
              <w:jc w:val="center"/>
              <w:rPr>
                <w:sz w:val="20"/>
              </w:rPr>
            </w:pPr>
            <w:r w:rsidRPr="00562C10">
              <w:rPr>
                <w:sz w:val="20"/>
              </w:rPr>
              <w:t>AGGR_VFD</w:t>
            </w:r>
          </w:p>
        </w:tc>
        <w:tc>
          <w:tcPr>
            <w:tcW w:w="1620" w:type="dxa"/>
          </w:tcPr>
          <w:p w:rsidR="003238E1" w:rsidRPr="00562C10" w:rsidRDefault="003238E1" w:rsidP="00FF695E">
            <w:pPr>
              <w:pStyle w:val="ListParagraph"/>
              <w:ind w:left="0"/>
              <w:jc w:val="right"/>
              <w:rPr>
                <w:sz w:val="20"/>
              </w:rPr>
            </w:pPr>
            <w:r w:rsidRPr="00562C10">
              <w:rPr>
                <w:sz w:val="20"/>
              </w:rPr>
              <w:t>aggrvfd</w:t>
            </w:r>
            <w:r>
              <w:rPr>
                <w:sz w:val="20"/>
              </w:rPr>
              <w:t>_G</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124784</w:t>
            </w:r>
          </w:p>
        </w:tc>
        <w:tc>
          <w:tcPr>
            <w:tcW w:w="1080" w:type="dxa"/>
          </w:tcPr>
          <w:p w:rsidR="003238E1" w:rsidRPr="00562C10" w:rsidRDefault="003238E1" w:rsidP="00FF695E">
            <w:pPr>
              <w:pStyle w:val="ListParagraph"/>
              <w:ind w:left="0"/>
              <w:jc w:val="right"/>
              <w:rPr>
                <w:sz w:val="20"/>
              </w:rPr>
            </w:pPr>
            <w:r>
              <w:rPr>
                <w:sz w:val="20"/>
              </w:rPr>
              <w:t>1936</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1936</w:t>
            </w:r>
          </w:p>
        </w:tc>
      </w:tr>
      <w:tr w:rsidR="003238E1" w:rsidRPr="00562C10" w:rsidTr="00FF695E">
        <w:tc>
          <w:tcPr>
            <w:tcW w:w="1188" w:type="dxa"/>
          </w:tcPr>
          <w:p w:rsidR="003238E1" w:rsidRPr="00562C10" w:rsidRDefault="003238E1" w:rsidP="00FF695E">
            <w:pPr>
              <w:pStyle w:val="ListParagraph"/>
              <w:ind w:left="0"/>
              <w:jc w:val="center"/>
              <w:rPr>
                <w:sz w:val="20"/>
              </w:rPr>
            </w:pPr>
            <w:r>
              <w:rPr>
                <w:sz w:val="20"/>
              </w:rPr>
              <w:t>H</w:t>
            </w:r>
            <w:r w:rsidRPr="00562C10">
              <w:rPr>
                <w:sz w:val="20"/>
              </w:rPr>
              <w:t xml:space="preserve"> / 1</w:t>
            </w:r>
          </w:p>
        </w:tc>
        <w:tc>
          <w:tcPr>
            <w:tcW w:w="1350" w:type="dxa"/>
          </w:tcPr>
          <w:p w:rsidR="003238E1" w:rsidRPr="00562C10" w:rsidRDefault="003238E1" w:rsidP="00FF695E">
            <w:pPr>
              <w:pStyle w:val="ListParagraph"/>
              <w:ind w:left="0"/>
              <w:jc w:val="center"/>
              <w:rPr>
                <w:sz w:val="20"/>
              </w:rPr>
            </w:pPr>
            <w:r w:rsidRPr="00562C10">
              <w:rPr>
                <w:sz w:val="20"/>
              </w:rPr>
              <w:t>VFD</w:t>
            </w:r>
          </w:p>
        </w:tc>
        <w:tc>
          <w:tcPr>
            <w:tcW w:w="1620" w:type="dxa"/>
          </w:tcPr>
          <w:p w:rsidR="003238E1" w:rsidRPr="00562C10" w:rsidRDefault="003238E1" w:rsidP="00FF695E">
            <w:pPr>
              <w:pStyle w:val="ListParagraph"/>
              <w:ind w:left="0"/>
              <w:jc w:val="right"/>
              <w:rPr>
                <w:sz w:val="20"/>
              </w:rPr>
            </w:pPr>
            <w:r w:rsidRPr="00562C10">
              <w:rPr>
                <w:sz w:val="20"/>
              </w:rPr>
              <w:t>vfd</w:t>
            </w:r>
            <w:r>
              <w:rPr>
                <w:sz w:val="20"/>
              </w:rPr>
              <w:t>_H</w:t>
            </w:r>
            <w:r w:rsidRPr="00562C10">
              <w:rPr>
                <w:sz w:val="20"/>
              </w:rPr>
              <w:t>.h5</w:t>
            </w:r>
          </w:p>
        </w:tc>
        <w:tc>
          <w:tcPr>
            <w:tcW w:w="900" w:type="dxa"/>
          </w:tcPr>
          <w:p w:rsidR="003238E1" w:rsidRPr="00562C10" w:rsidRDefault="003238E1" w:rsidP="00FF695E">
            <w:pPr>
              <w:pStyle w:val="ListParagraph"/>
              <w:ind w:left="0"/>
              <w:jc w:val="right"/>
              <w:rPr>
                <w:sz w:val="20"/>
              </w:rPr>
            </w:pPr>
            <w:r>
              <w:rPr>
                <w:sz w:val="20"/>
              </w:rPr>
              <w:t>122848</w:t>
            </w:r>
          </w:p>
        </w:tc>
        <w:tc>
          <w:tcPr>
            <w:tcW w:w="1080" w:type="dxa"/>
          </w:tcPr>
          <w:p w:rsidR="003238E1" w:rsidRPr="00562C10" w:rsidRDefault="003238E1" w:rsidP="00FF695E">
            <w:pPr>
              <w:pStyle w:val="ListParagraph"/>
              <w:ind w:left="0"/>
              <w:jc w:val="right"/>
              <w:rPr>
                <w:sz w:val="20"/>
              </w:rPr>
            </w:pPr>
            <w:r>
              <w:rPr>
                <w:sz w:val="20"/>
              </w:rPr>
              <w:t>2208</w:t>
            </w:r>
          </w:p>
        </w:tc>
        <w:tc>
          <w:tcPr>
            <w:tcW w:w="900" w:type="dxa"/>
          </w:tcPr>
          <w:p w:rsidR="003238E1" w:rsidRPr="00562C10" w:rsidRDefault="003238E1" w:rsidP="00FF695E">
            <w:pPr>
              <w:pStyle w:val="ListParagraph"/>
              <w:ind w:left="0"/>
              <w:jc w:val="right"/>
              <w:rPr>
                <w:sz w:val="20"/>
              </w:rPr>
            </w:pPr>
            <w:r>
              <w:rPr>
                <w:sz w:val="20"/>
              </w:rPr>
              <w:t>120640</w:t>
            </w:r>
          </w:p>
        </w:tc>
        <w:tc>
          <w:tcPr>
            <w:tcW w:w="1170" w:type="dxa"/>
          </w:tcPr>
          <w:p w:rsidR="003238E1" w:rsidRPr="00562C10" w:rsidRDefault="003238E1" w:rsidP="00FF695E">
            <w:pPr>
              <w:pStyle w:val="ListParagraph"/>
              <w:ind w:left="0"/>
              <w:jc w:val="right"/>
              <w:rPr>
                <w:sz w:val="20"/>
              </w:rPr>
            </w:pPr>
            <w:r>
              <w:rPr>
                <w:sz w:val="20"/>
              </w:rPr>
              <w:t>0</w:t>
            </w:r>
          </w:p>
        </w:tc>
        <w:tc>
          <w:tcPr>
            <w:tcW w:w="1368" w:type="dxa"/>
          </w:tcPr>
          <w:p w:rsidR="003238E1" w:rsidRPr="00562C10" w:rsidRDefault="003238E1" w:rsidP="00FF695E">
            <w:pPr>
              <w:pStyle w:val="ListParagraph"/>
              <w:ind w:left="0"/>
              <w:jc w:val="right"/>
              <w:rPr>
                <w:sz w:val="20"/>
              </w:rPr>
            </w:pPr>
            <w:r>
              <w:rPr>
                <w:sz w:val="20"/>
              </w:rPr>
              <w:t>0</w:t>
            </w:r>
          </w:p>
        </w:tc>
      </w:tr>
    </w:tbl>
    <w:p w:rsidR="003238E1" w:rsidRDefault="003238E1" w:rsidP="003238E1">
      <w:pPr>
        <w:pStyle w:val="ListParagraph"/>
      </w:pPr>
    </w:p>
    <w:p w:rsidR="003238E1" w:rsidRDefault="003238E1" w:rsidP="00ED28D7">
      <w:r>
        <w:t>The table above shows the file space information for HDF5 files after four datasets have been added. This corresponds to the state of the files after Session 2 in Scenarios A and B.</w:t>
      </w:r>
    </w:p>
    <w:p w:rsidR="00ED28D7" w:rsidRDefault="00ED28D7" w:rsidP="00ED28D7"/>
    <w:p w:rsidR="003238E1" w:rsidRDefault="003238E1" w:rsidP="00ED28D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ED28D7" w:rsidRPr="00703AEE" w:rsidRDefault="00ED28D7" w:rsidP="00ED28D7"/>
    <w:p w:rsidR="003238E1" w:rsidRDefault="003238E1" w:rsidP="00ED28D7">
      <w:r>
        <w:t xml:space="preserve">The section </w:t>
      </w:r>
      <w:commentRangeStart w:id="70"/>
      <w:r w:rsidRPr="006B5A52">
        <w:rPr>
          <w:i/>
        </w:rPr>
        <w:t xml:space="preserve">Performance Report for </w:t>
      </w:r>
      <w:r>
        <w:rPr>
          <w:i/>
        </w:rPr>
        <w:t>File Space Management</w:t>
      </w:r>
      <w:commentRangeEnd w:id="70"/>
      <w:r>
        <w:rPr>
          <w:rStyle w:val="CommentReference"/>
          <w:vanish/>
        </w:rPr>
        <w:commentReference w:id="70"/>
      </w:r>
      <w:r>
        <w:rPr>
          <w:i/>
        </w:rPr>
        <w:t xml:space="preserve"> </w:t>
      </w:r>
      <w:r>
        <w:t>provides</w:t>
      </w:r>
      <w:r w:rsidRPr="00733DBA">
        <w:t xml:space="preserve"> more</w:t>
      </w:r>
      <w:r>
        <w:t xml:space="preserve"> information about selecting file space management strategies to optimize access performance. </w:t>
      </w:r>
    </w:p>
    <w:p w:rsidR="003238E1" w:rsidRDefault="003238E1" w:rsidP="00ED28D7"/>
    <w:p w:rsidR="003238E1" w:rsidRDefault="003238E1" w:rsidP="00ED28D7"/>
    <w:p w:rsidR="003238E1" w:rsidRDefault="003238E1" w:rsidP="00ED28D7"/>
    <w:p w:rsidR="003A684B" w:rsidRDefault="003A684B" w:rsidP="00ED28D7"/>
    <w:sectPr w:rsidR="003A684B" w:rsidSect="005A0F21">
      <w:headerReference w:type="first" r:id="rId24"/>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s, Mark" w:date="2012-04-09T08:33:00Z" w:initials="MEE">
    <w:p w:rsidR="003238E1" w:rsidRDefault="003238E1" w:rsidP="003238E1">
      <w:r>
        <w:rPr>
          <w:rStyle w:val="CommentReference"/>
        </w:rPr>
        <w:annotationRef/>
      </w:r>
      <w:r>
        <w:t>This is the copyright page from</w:t>
      </w:r>
      <w:r w:rsidR="00442746">
        <w:t xml:space="preserve"> the Copying Committed Datatypes paper (</w:t>
      </w:r>
      <w:r>
        <w:t>CopyingCommittedDatatypesWithH5Ocopy_120326.docx</w:t>
      </w:r>
      <w:r w:rsidR="00442746">
        <w:t>)</w:t>
      </w:r>
      <w:r>
        <w:t xml:space="preserve">. </w:t>
      </w:r>
      <w:r w:rsidR="00442746">
        <w:t>Is it OK for this doc too?</w:t>
      </w:r>
    </w:p>
  </w:comment>
  <w:comment w:id="11" w:author="Evans, Mark" w:date="2012-04-09T08:46:00Z" w:initials="MEE">
    <w:p w:rsidR="00AD5A56" w:rsidRDefault="00AD5A56" w:rsidP="00AD5A56">
      <w:pPr>
        <w:pStyle w:val="CommentText"/>
      </w:pPr>
      <w:r>
        <w:rPr>
          <w:rStyle w:val="CommentReference"/>
        </w:rPr>
        <w:annotationRef/>
      </w:r>
      <w:r w:rsidR="00442746">
        <w:t xml:space="preserve">Are there </w:t>
      </w:r>
      <w:r>
        <w:t>other conditions or scenarios that might tell users when the strategy might be beneficial to use.</w:t>
      </w:r>
    </w:p>
    <w:p w:rsidR="00AD5A56" w:rsidRDefault="00AD5A56" w:rsidP="00AD5A56">
      <w:pPr>
        <w:pStyle w:val="CommentText"/>
      </w:pPr>
    </w:p>
    <w:p w:rsidR="00AD5A56" w:rsidRDefault="00AD5A56" w:rsidP="00AD5A56">
      <w:r>
        <w:t xml:space="preserve">The general form of what I am trying to identify is the following: </w:t>
      </w:r>
      <w:r w:rsidRPr="009C5C33">
        <w:rPr>
          <w:b/>
        </w:rPr>
        <w:t>Strategy A might be better than strategy B in situation X</w:t>
      </w:r>
      <w:r>
        <w:rPr>
          <w:b/>
        </w:rPr>
        <w:t xml:space="preserve"> </w:t>
      </w:r>
      <w:r>
        <w:t>where Strategy A and B are file space allocation strategies, and Situation X is a condition or scenario that is true for the file.</w:t>
      </w:r>
    </w:p>
    <w:p w:rsidR="00AD5A56" w:rsidRDefault="00AD5A56" w:rsidP="00AD5A56"/>
    <w:p w:rsidR="00AD5A56" w:rsidRDefault="00AD5A56" w:rsidP="00AD5A56">
      <w:r>
        <w:t xml:space="preserve">Another formulation might be the following: </w:t>
      </w:r>
      <w:r w:rsidRPr="00D30387">
        <w:rPr>
          <w:b/>
        </w:rPr>
        <w:t>Strategy A is best for the following set of conditions: X</w:t>
      </w:r>
      <w:r>
        <w:rPr>
          <w:b/>
        </w:rPr>
        <w:t xml:space="preserve"> </w:t>
      </w:r>
      <w:r>
        <w:t>where A is one of the file space management strategies, and X is a set of conditions or a scenario.</w:t>
      </w:r>
    </w:p>
    <w:p w:rsidR="00AD5A56" w:rsidRDefault="00AD5A56" w:rsidP="00AD5A56"/>
    <w:p w:rsidR="00AD5A56" w:rsidRDefault="00AD5A56" w:rsidP="00AD5A56">
      <w:r>
        <w:t xml:space="preserve">Or the following question might work: </w:t>
      </w:r>
      <w:r w:rsidRPr="00D30387">
        <w:rPr>
          <w:b/>
        </w:rPr>
        <w:t>When might a user want to use strategy A?</w:t>
      </w:r>
      <w:r>
        <w:rPr>
          <w:b/>
        </w:rPr>
        <w:t xml:space="preserve"> </w:t>
      </w:r>
      <w:proofErr w:type="gramStart"/>
      <w:r>
        <w:t>where</w:t>
      </w:r>
      <w:proofErr w:type="gramEnd"/>
      <w:r>
        <w:t xml:space="preserve"> A is one of the file management strategies.</w:t>
      </w:r>
    </w:p>
    <w:p w:rsidR="00AD5A56" w:rsidRDefault="00AD5A56" w:rsidP="00AD5A56">
      <w:pPr>
        <w:pStyle w:val="CommentText"/>
      </w:pPr>
    </w:p>
  </w:comment>
  <w:comment w:id="25" w:author="Evans, Mark" w:date="2012-04-09T14:32:00Z" w:initials="MEE">
    <w:p w:rsidR="004908C4" w:rsidRDefault="004908C4">
      <w:pPr>
        <w:pStyle w:val="CommentText"/>
      </w:pPr>
      <w:r>
        <w:rPr>
          <w:rStyle w:val="CommentReference"/>
        </w:rPr>
        <w:annotationRef/>
      </w:r>
      <w:r>
        <w:t xml:space="preserve">4.6.2012, I have read the scenarios. They just don’t seem valuable to me. They don’t seem to show enough contrast in strategies. I’m tempted to delete the chapter. I should probably read it again before I delete it. </w:t>
      </w:r>
    </w:p>
    <w:p w:rsidR="00A47E9B" w:rsidRDefault="00A47E9B">
      <w:pPr>
        <w:pStyle w:val="CommentText"/>
      </w:pPr>
    </w:p>
    <w:p w:rsidR="00A47E9B" w:rsidRDefault="00A47E9B">
      <w:pPr>
        <w:pStyle w:val="CommentText"/>
      </w:pPr>
      <w:r>
        <w:t>4.9.2012, Does a developer need to read the example scenario t</w:t>
      </w:r>
      <w:r w:rsidR="00AA5553">
        <w:t xml:space="preserve">o get the point of the example? </w:t>
      </w:r>
    </w:p>
    <w:p w:rsidR="00B50D63" w:rsidRDefault="00B50D63">
      <w:pPr>
        <w:pStyle w:val="CommentText"/>
      </w:pPr>
    </w:p>
    <w:p w:rsidR="00B50D63" w:rsidRDefault="00B50D63">
      <w:pPr>
        <w:pStyle w:val="CommentText"/>
      </w:pPr>
      <w:r>
        <w:t xml:space="preserve">4.9.2012, None of these scenarios consider time. I searched </w:t>
      </w:r>
      <w:proofErr w:type="spellStart"/>
      <w:r>
        <w:t>on”time</w:t>
      </w:r>
      <w:proofErr w:type="spellEnd"/>
      <w:r>
        <w:t>”, “second”, and “minute” and didn’t see them used in connection with how long a process took or how much longer a process took compared with using a different strategy. These scenarios only seem to measure file space.</w:t>
      </w:r>
    </w:p>
  </w:comment>
  <w:comment w:id="27" w:author=" Mike Folk" w:date="2012-04-02T14:49:00Z" w:initials="MF">
    <w:p w:rsidR="0084460C" w:rsidRDefault="0084460C" w:rsidP="003238E1">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31" w:author="Frank Baker" w:date="2012-04-02T14:57:00Z" w:initials="FMB">
    <w:p w:rsidR="0084460C" w:rsidRDefault="0084460C" w:rsidP="003238E1">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9" w:author="Frank Baker" w:date="2012-04-02T14:49:00Z" w:initials="FMB">
    <w:p w:rsidR="0084460C" w:rsidRDefault="0084460C" w:rsidP="003238E1">
      <w:pPr>
        <w:pStyle w:val="CommentText"/>
      </w:pPr>
      <w:r>
        <w:rPr>
          <w:rStyle w:val="CommentReference"/>
        </w:rPr>
        <w:annotationRef/>
      </w:r>
      <w:r>
        <w:t>See related comment on page 4.</w:t>
      </w:r>
    </w:p>
  </w:comment>
  <w:comment w:id="30" w:author=" Mike Folk" w:date="2012-04-02T14:49:00Z" w:initials="MF">
    <w:p w:rsidR="0084460C" w:rsidRDefault="0084460C" w:rsidP="003238E1">
      <w:pPr>
        <w:pStyle w:val="CommentText"/>
      </w:pPr>
      <w:r>
        <w:rPr>
          <w:rStyle w:val="CommentReference"/>
        </w:rPr>
        <w:annotationRef/>
      </w:r>
      <w:r>
        <w:t>Suggest removing parenthetic remark. Not needed for understanding.</w:t>
      </w:r>
    </w:p>
  </w:comment>
  <w:comment w:id="32" w:author=" Mike Folk" w:date="2012-04-02T14:49:00Z" w:initials="MF">
    <w:p w:rsidR="0084460C" w:rsidRDefault="0084460C" w:rsidP="003238E1">
      <w:pPr>
        <w:pStyle w:val="CommentText"/>
      </w:pPr>
      <w:r>
        <w:rPr>
          <w:rStyle w:val="CommentReference"/>
        </w:rPr>
        <w:annotationRef/>
      </w:r>
      <w:r>
        <w:t>Suggest new wording to shorten and make similar to subsequent text. Suggest similar revisions for other utility calls.</w:t>
      </w:r>
    </w:p>
  </w:comment>
  <w:comment w:id="33" w:author="Ruth Aydt" w:date="2012-04-02T14:49:00Z" w:initials="RA">
    <w:p w:rsidR="0084460C" w:rsidRDefault="0084460C" w:rsidP="003238E1">
      <w:pPr>
        <w:pStyle w:val="CommentText"/>
      </w:pPr>
      <w:r>
        <w:rPr>
          <w:rStyle w:val="CommentReference"/>
        </w:rPr>
        <w:annotationRef/>
      </w:r>
      <w:r>
        <w:t>Think we may want to show strategy here too.</w:t>
      </w:r>
    </w:p>
  </w:comment>
  <w:comment w:id="34" w:author="Frank Baker" w:date="2012-04-02T14:49:00Z" w:initials="FMB">
    <w:p w:rsidR="0084460C" w:rsidRDefault="0084460C" w:rsidP="003238E1">
      <w:pPr>
        <w:pStyle w:val="CommentText"/>
      </w:pPr>
      <w:r>
        <w:rPr>
          <w:rStyle w:val="CommentReference"/>
        </w:rPr>
        <w:annotationRef/>
      </w:r>
      <w:r>
        <w:t>Or list the strategy *if* one was explicitly set?  That is, list the strategy only when the application is not relying on HDF5 defaults.</w:t>
      </w:r>
    </w:p>
  </w:comment>
  <w:comment w:id="40" w:author=" Mike Folk" w:date="2012-04-02T14:49:00Z" w:initials="MF">
    <w:p w:rsidR="0084460C" w:rsidRDefault="0084460C" w:rsidP="003238E1">
      <w:pPr>
        <w:pStyle w:val="CommentText"/>
      </w:pPr>
      <w:r>
        <w:rPr>
          <w:rStyle w:val="CommentReference"/>
        </w:rPr>
        <w:annotationRef/>
      </w:r>
      <w:r>
        <w:t xml:space="preserve">If possible, it would be better to give it a name than to give the flag. </w:t>
      </w:r>
    </w:p>
    <w:p w:rsidR="0084460C" w:rsidRDefault="0084460C" w:rsidP="003238E1">
      <w:pPr>
        <w:pStyle w:val="CommentText"/>
      </w:pPr>
    </w:p>
    <w:p w:rsidR="0084460C" w:rsidRDefault="0084460C" w:rsidP="003238E1">
      <w:pPr>
        <w:pStyle w:val="CommentText"/>
      </w:pPr>
      <w:r>
        <w:t>Tells them what this option is supposed to do.</w:t>
      </w:r>
    </w:p>
  </w:comment>
  <w:comment w:id="39" w:author="Frank Baker" w:date="2012-04-02T14:57:00Z" w:initials="FMB">
    <w:p w:rsidR="0084460C" w:rsidRDefault="0084460C" w:rsidP="003238E1">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41" w:author="Quincey Koziol" w:date="2012-04-02T14:49:00Z" w:initials="QAK">
    <w:p w:rsidR="0084460C" w:rsidRDefault="0084460C" w:rsidP="003238E1">
      <w:pPr>
        <w:pStyle w:val="CommentText"/>
      </w:pPr>
      <w:r>
        <w:rPr>
          <w:rStyle w:val="CommentReference"/>
        </w:rPr>
        <w:annotationRef/>
      </w:r>
      <w:r>
        <w:t>Is the output from h5dump and h5stat –S the same as after session 1 in scenario A?  (I think so for h5dump and I think that h5stat would be different, but we should at least mention it if both are the same)</w:t>
      </w:r>
    </w:p>
  </w:comment>
  <w:comment w:id="43" w:author="Ruth Aydt" w:date="2012-04-02T14:49:00Z" w:initials="RA">
    <w:p w:rsidR="0084460C" w:rsidRDefault="0084460C" w:rsidP="003238E1">
      <w:pPr>
        <w:pStyle w:val="CommentText"/>
      </w:pPr>
      <w:r>
        <w:rPr>
          <w:rStyle w:val="CommentReference"/>
        </w:rPr>
        <w:annotationRef/>
      </w:r>
      <w:proofErr w:type="gramStart"/>
      <w:r>
        <w:t>should</w:t>
      </w:r>
      <w:proofErr w:type="gramEnd"/>
      <w:r>
        <w:t xml:space="preserve"> we also show thresholds? (</w:t>
      </w:r>
      <w:proofErr w:type="gramStart"/>
      <w:r>
        <w:t>and</w:t>
      </w:r>
      <w:proofErr w:type="gramEnd"/>
      <w:r>
        <w:t xml:space="preserve"> strategy?)</w:t>
      </w:r>
    </w:p>
    <w:p w:rsidR="0084460C" w:rsidRDefault="0084460C" w:rsidP="003238E1">
      <w:pPr>
        <w:pStyle w:val="CommentText"/>
      </w:pPr>
    </w:p>
    <w:p w:rsidR="0084460C" w:rsidRDefault="0084460C" w:rsidP="003238E1">
      <w:pPr>
        <w:pStyle w:val="CommentText"/>
      </w:pPr>
      <w:r>
        <w:t>MEE, 4.2.2012. This comment can be deleted after editing has been completed.</w:t>
      </w:r>
    </w:p>
  </w:comment>
  <w:comment w:id="44" w:author="Quincey Koziol" w:date="2012-04-02T14:49:00Z" w:initials="QAK">
    <w:p w:rsidR="0084460C" w:rsidRDefault="0084460C" w:rsidP="003238E1">
      <w:pPr>
        <w:pStyle w:val="CommentText"/>
      </w:pPr>
      <w:r>
        <w:rPr>
          <w:rStyle w:val="CommentReference"/>
        </w:rPr>
        <w:annotationRef/>
      </w:r>
      <w:r>
        <w:t>No, that’s not the purpose of h5stat.</w:t>
      </w:r>
    </w:p>
    <w:p w:rsidR="0084460C" w:rsidRDefault="0084460C" w:rsidP="003238E1">
      <w:pPr>
        <w:pStyle w:val="CommentText"/>
      </w:pPr>
    </w:p>
    <w:p w:rsidR="0084460C" w:rsidRDefault="0084460C" w:rsidP="003238E1">
      <w:pPr>
        <w:pStyle w:val="CommentText"/>
      </w:pPr>
      <w:r>
        <w:t>MEE, 4.2.2012. This comment can be deleted after editing has been completed.</w:t>
      </w:r>
    </w:p>
  </w:comment>
  <w:comment w:id="46" w:author="Frank Baker" w:date="2012-04-02T14:57:00Z" w:initials="FMB">
    <w:p w:rsidR="0084460C" w:rsidRDefault="0084460C"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47" w:author="Quincey Koziol" w:date="2012-04-02T14:49:00Z" w:initials="QAK">
    <w:p w:rsidR="0084460C" w:rsidRDefault="0084460C" w:rsidP="003238E1">
      <w:pPr>
        <w:pStyle w:val="CommentText"/>
      </w:pPr>
      <w:r>
        <w:rPr>
          <w:rStyle w:val="CommentReference"/>
        </w:rPr>
        <w:annotationRef/>
      </w:r>
      <w:r>
        <w:t>I think this would be useful for users/readers.</w:t>
      </w:r>
    </w:p>
  </w:comment>
  <w:comment w:id="50" w:author="Ruth Aydt" w:date="2012-04-02T14:57:00Z" w:initials="RA">
    <w:p w:rsidR="003238E1" w:rsidRDefault="003238E1" w:rsidP="003238E1">
      <w:pPr>
        <w:pStyle w:val="CommentText"/>
      </w:pPr>
      <w:r>
        <w:rPr>
          <w:rStyle w:val="CommentReference"/>
        </w:rPr>
        <w:annotationRef/>
      </w:r>
      <w:r>
        <w:t>Okay, decided I needed to carry the Scenario in the name. Started using persist2 here, but later things just got too hard to track.</w:t>
      </w:r>
    </w:p>
  </w:comment>
  <w:comment w:id="55" w:author="Quincey Koziol" w:date="2012-04-02T14:51:00Z" w:initials="QAK">
    <w:p w:rsidR="003238E1" w:rsidRDefault="003238E1" w:rsidP="003238E1">
      <w:pPr>
        <w:pStyle w:val="CommentText"/>
      </w:pPr>
      <w:r>
        <w:rPr>
          <w:rStyle w:val="CommentReference"/>
        </w:rPr>
        <w:annotationRef/>
      </w:r>
      <w:r>
        <w:t>This needs some discussion of the results (as for earlier scenarios in this section).</w:t>
      </w:r>
    </w:p>
  </w:comment>
  <w:comment w:id="58" w:author="Quincey Koziol" w:date="2012-04-02T14:51:00Z" w:initials="QAK">
    <w:p w:rsidR="003238E1" w:rsidRDefault="003238E1" w:rsidP="003238E1">
      <w:pPr>
        <w:pStyle w:val="CommentText"/>
      </w:pPr>
      <w:r>
        <w:rPr>
          <w:rStyle w:val="CommentReference"/>
        </w:rPr>
        <w:annotationRef/>
      </w:r>
      <w:r>
        <w:t>This needs some discussion of the results (as for earlier scenarios in this section).</w:t>
      </w:r>
    </w:p>
  </w:comment>
  <w:comment w:id="60" w:author="Frank Baker" w:date="2012-04-02T14:51:00Z" w:initials="FMB">
    <w:p w:rsidR="003238E1" w:rsidRDefault="003238E1" w:rsidP="003238E1">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61" w:author="Ruth Aydt" w:date="2012-04-02T14:57:00Z" w:initials="RA">
    <w:p w:rsidR="003238E1" w:rsidRDefault="003238E1" w:rsidP="003238E1">
      <w:pPr>
        <w:pStyle w:val="CommentText"/>
      </w:pPr>
      <w:r>
        <w:rPr>
          <w:rStyle w:val="CommentReference"/>
        </w:rPr>
        <w:annotationRef/>
      </w:r>
      <w:proofErr w:type="gramStart"/>
      <w:r>
        <w:t>don’t</w:t>
      </w:r>
      <w:proofErr w:type="gramEnd"/>
      <w:r>
        <w:t xml:space="preserve"> think this is possible here because not extensible objects. Maybe a new (as yet not discussed) dset object would be extensible and then this could happen… hmm…</w:t>
      </w:r>
    </w:p>
  </w:comment>
  <w:comment w:id="62" w:author="Quincey Koziol" w:date="2012-04-02T14:51:00Z" w:initials="QAK">
    <w:p w:rsidR="003238E1" w:rsidRDefault="003238E1" w:rsidP="003238E1">
      <w:pPr>
        <w:pStyle w:val="CommentText"/>
      </w:pPr>
      <w:r>
        <w:rPr>
          <w:rStyle w:val="CommentReference"/>
        </w:rPr>
        <w:annotationRef/>
      </w:r>
      <w:r>
        <w:t>Yes, I think this would be a good idea.</w:t>
      </w:r>
    </w:p>
  </w:comment>
  <w:comment w:id="63" w:author="Ruth Aydt" w:date="2012-04-02T14:57:00Z" w:initials="RA">
    <w:p w:rsidR="003238E1" w:rsidRDefault="003238E1" w:rsidP="003238E1">
      <w:pPr>
        <w:pStyle w:val="CommentText"/>
      </w:pPr>
      <w:r>
        <w:rPr>
          <w:rStyle w:val="CommentReference"/>
        </w:rPr>
        <w:annotationRef/>
      </w:r>
      <w:r>
        <w:t>I suspect there needs to be more discussion on this (which I added). Maybe faster for large writes. Or maybe for small if AGGR. Can we say more?</w:t>
      </w:r>
    </w:p>
  </w:comment>
  <w:comment w:id="64" w:author="Quincey Koziol" w:date="2012-04-02T14:51:00Z" w:initials="QAK">
    <w:p w:rsidR="003238E1" w:rsidRDefault="003238E1" w:rsidP="003238E1">
      <w:pPr>
        <w:pStyle w:val="CommentText"/>
      </w:pPr>
      <w:r>
        <w:rPr>
          <w:rStyle w:val="CommentReference"/>
        </w:rPr>
        <w:annotationRef/>
      </w:r>
      <w:r>
        <w:t>I think an example of the results from using these two strategies over multiple sessions might be useful.</w:t>
      </w:r>
    </w:p>
  </w:comment>
  <w:comment w:id="70" w:author="Frank Baker" w:date="2012-04-02T14:51:00Z" w:initials="FMB">
    <w:p w:rsidR="003238E1" w:rsidRDefault="003238E1" w:rsidP="003238E1">
      <w:pPr>
        <w:pStyle w:val="CommentText"/>
      </w:pPr>
      <w:r>
        <w:rPr>
          <w:rStyle w:val="CommentReference"/>
        </w:rPr>
        <w:annotationRef/>
      </w:r>
      <w:r>
        <w:t>Still in development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B01" w:rsidRDefault="00EF4B01" w:rsidP="00621809">
      <w:r>
        <w:separator/>
      </w:r>
    </w:p>
  </w:endnote>
  <w:endnote w:type="continuationSeparator" w:id="0">
    <w:p w:rsidR="00EF4B01" w:rsidRDefault="00EF4B01"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7D6A43" w:rsidRDefault="007D6A43" w:rsidP="00621809">
            <w:pPr>
              <w:pStyle w:val="HDFFooter"/>
            </w:pPr>
            <w:r>
              <w:rPr>
                <w:noProof/>
              </w:rPr>
              <w:drawing>
                <wp:anchor distT="0" distB="0" distL="0" distR="0" simplePos="0" relativeHeight="251658240" behindDoc="0" locked="0" layoutInCell="1" allowOverlap="1" wp14:anchorId="318BA919" wp14:editId="55E2E6EB">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DB1778">
              <w:fldChar w:fldCharType="begin"/>
            </w:r>
            <w:r w:rsidR="00DB1778">
              <w:instrText xml:space="preserve"> PAGE </w:instrText>
            </w:r>
            <w:r w:rsidR="00DB1778">
              <w:fldChar w:fldCharType="separate"/>
            </w:r>
            <w:r w:rsidR="000A0A7D">
              <w:rPr>
                <w:noProof/>
              </w:rPr>
              <w:t>21</w:t>
            </w:r>
            <w:r w:rsidR="00DB1778">
              <w:rPr>
                <w:noProof/>
              </w:rPr>
              <w:fldChar w:fldCharType="end"/>
            </w:r>
            <w:r>
              <w:t xml:space="preserve"> of </w:t>
            </w:r>
            <w:r w:rsidR="00EF4B01">
              <w:fldChar w:fldCharType="begin"/>
            </w:r>
            <w:r w:rsidR="00EF4B01">
              <w:instrText xml:space="preserve"> NUMPAGES  </w:instrText>
            </w:r>
            <w:r w:rsidR="00EF4B01">
              <w:fldChar w:fldCharType="separate"/>
            </w:r>
            <w:r w:rsidR="000A0A7D">
              <w:rPr>
                <w:noProof/>
              </w:rPr>
              <w:t>21</w:t>
            </w:r>
            <w:r w:rsidR="00EF4B01">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14:anchorId="09F18F1F" wp14:editId="130C48F8">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0A0A7D">
              <w:rPr>
                <w:noProof/>
              </w:rPr>
              <w:t>3</w:t>
            </w:r>
            <w:r>
              <w:rPr>
                <w:noProof/>
              </w:rPr>
              <w:fldChar w:fldCharType="end"/>
            </w:r>
            <w:r>
              <w:t xml:space="preserve"> of </w:t>
            </w:r>
            <w:fldSimple w:instr=" NUMPAGES  ">
              <w:r w:rsidR="000A0A7D">
                <w:rPr>
                  <w:noProof/>
                </w:rPr>
                <w:t>21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B01" w:rsidRDefault="00EF4B01" w:rsidP="00621809">
      <w:r>
        <w:separator/>
      </w:r>
    </w:p>
  </w:footnote>
  <w:footnote w:type="continuationSeparator" w:id="0">
    <w:p w:rsidR="00EF4B01" w:rsidRDefault="00EF4B01"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Default="00EF4B01" w:rsidP="00801D68">
    <w:pPr>
      <w:pStyle w:val="THGHeader2"/>
      <w:jc w:val="right"/>
    </w:pPr>
    <w:r>
      <w:fldChar w:fldCharType="begin"/>
    </w:r>
    <w:r>
      <w:instrText xml:space="preserve"> STYLEREF  "Heading 1"  \* MERGEFORMAT </w:instrText>
    </w:r>
    <w:r>
      <w:fldChar w:fldCharType="separate"/>
    </w:r>
    <w:r w:rsidR="000A0A7D">
      <w:rPr>
        <w:noProof/>
      </w:rPr>
      <w:t>Example Scenarios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EF4B01" w:rsidP="00326919">
    <w:pPr>
      <w:pStyle w:val="THGHeader2"/>
      <w:jc w:val="right"/>
    </w:pPr>
    <w:r>
      <w:fldChar w:fldCharType="begin"/>
    </w:r>
    <w:r>
      <w:instrText xml:space="preserve"> STYLEREF  "Heading 1"  \* MERGEFORMAT </w:instrText>
    </w:r>
    <w:r>
      <w:fldChar w:fldCharType="separate"/>
    </w:r>
    <w:r w:rsidR="000A0A7D">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BE2E9F44"/>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9A0"/>
    <w:rsid w:val="0005140D"/>
    <w:rsid w:val="000A0A7D"/>
    <w:rsid w:val="000A0CDD"/>
    <w:rsid w:val="000B4568"/>
    <w:rsid w:val="000C650D"/>
    <w:rsid w:val="000E784E"/>
    <w:rsid w:val="00110268"/>
    <w:rsid w:val="001310B9"/>
    <w:rsid w:val="00131541"/>
    <w:rsid w:val="00137C51"/>
    <w:rsid w:val="001454BD"/>
    <w:rsid w:val="0015305B"/>
    <w:rsid w:val="00156277"/>
    <w:rsid w:val="00157E5A"/>
    <w:rsid w:val="00164139"/>
    <w:rsid w:val="001657C1"/>
    <w:rsid w:val="00173C7C"/>
    <w:rsid w:val="00175226"/>
    <w:rsid w:val="001800F5"/>
    <w:rsid w:val="00186743"/>
    <w:rsid w:val="001A4737"/>
    <w:rsid w:val="001A52F2"/>
    <w:rsid w:val="001C6451"/>
    <w:rsid w:val="001E28A1"/>
    <w:rsid w:val="001E5CA0"/>
    <w:rsid w:val="00221B64"/>
    <w:rsid w:val="00221BF6"/>
    <w:rsid w:val="002237FE"/>
    <w:rsid w:val="00237DBA"/>
    <w:rsid w:val="00240C02"/>
    <w:rsid w:val="002A41AC"/>
    <w:rsid w:val="002C5C25"/>
    <w:rsid w:val="002D46DB"/>
    <w:rsid w:val="002E2C16"/>
    <w:rsid w:val="002F0098"/>
    <w:rsid w:val="003209C7"/>
    <w:rsid w:val="003238E1"/>
    <w:rsid w:val="00326919"/>
    <w:rsid w:val="00351DB1"/>
    <w:rsid w:val="003919F0"/>
    <w:rsid w:val="003A0997"/>
    <w:rsid w:val="003A684B"/>
    <w:rsid w:val="003B47E3"/>
    <w:rsid w:val="003C12D9"/>
    <w:rsid w:val="003C3CEE"/>
    <w:rsid w:val="003D191D"/>
    <w:rsid w:val="003E56A9"/>
    <w:rsid w:val="003F0E61"/>
    <w:rsid w:val="003F1DD5"/>
    <w:rsid w:val="003F72C5"/>
    <w:rsid w:val="00401BCE"/>
    <w:rsid w:val="00403E27"/>
    <w:rsid w:val="00420406"/>
    <w:rsid w:val="004356B1"/>
    <w:rsid w:val="00442746"/>
    <w:rsid w:val="00442FB1"/>
    <w:rsid w:val="00455607"/>
    <w:rsid w:val="00476A61"/>
    <w:rsid w:val="00485751"/>
    <w:rsid w:val="004908C4"/>
    <w:rsid w:val="00496D3E"/>
    <w:rsid w:val="004B32E7"/>
    <w:rsid w:val="004B75B9"/>
    <w:rsid w:val="004C498A"/>
    <w:rsid w:val="005033AA"/>
    <w:rsid w:val="0053208B"/>
    <w:rsid w:val="0053342D"/>
    <w:rsid w:val="00537CA2"/>
    <w:rsid w:val="0055169A"/>
    <w:rsid w:val="005547B8"/>
    <w:rsid w:val="005750AC"/>
    <w:rsid w:val="00575CB8"/>
    <w:rsid w:val="00586B51"/>
    <w:rsid w:val="005A0F21"/>
    <w:rsid w:val="005B4697"/>
    <w:rsid w:val="005D2638"/>
    <w:rsid w:val="005D3991"/>
    <w:rsid w:val="006131A1"/>
    <w:rsid w:val="00621809"/>
    <w:rsid w:val="006257DA"/>
    <w:rsid w:val="00641805"/>
    <w:rsid w:val="0066528A"/>
    <w:rsid w:val="0067121E"/>
    <w:rsid w:val="006B30F9"/>
    <w:rsid w:val="006B4C79"/>
    <w:rsid w:val="006B7A63"/>
    <w:rsid w:val="006E53F7"/>
    <w:rsid w:val="00712D10"/>
    <w:rsid w:val="007352C9"/>
    <w:rsid w:val="007625C5"/>
    <w:rsid w:val="00771444"/>
    <w:rsid w:val="00791AB4"/>
    <w:rsid w:val="00793F1A"/>
    <w:rsid w:val="007A1E8A"/>
    <w:rsid w:val="007A7267"/>
    <w:rsid w:val="007B176A"/>
    <w:rsid w:val="007C59DE"/>
    <w:rsid w:val="007D4032"/>
    <w:rsid w:val="007D6A43"/>
    <w:rsid w:val="007E6149"/>
    <w:rsid w:val="007E67DF"/>
    <w:rsid w:val="00801D68"/>
    <w:rsid w:val="00802B89"/>
    <w:rsid w:val="00803FC8"/>
    <w:rsid w:val="00830A15"/>
    <w:rsid w:val="00840098"/>
    <w:rsid w:val="0084460C"/>
    <w:rsid w:val="00850531"/>
    <w:rsid w:val="008639E3"/>
    <w:rsid w:val="00874E7A"/>
    <w:rsid w:val="008838F3"/>
    <w:rsid w:val="008853FE"/>
    <w:rsid w:val="008B4FA6"/>
    <w:rsid w:val="008C3BEC"/>
    <w:rsid w:val="008C477F"/>
    <w:rsid w:val="008D1E44"/>
    <w:rsid w:val="008E51CB"/>
    <w:rsid w:val="008E76DC"/>
    <w:rsid w:val="00905945"/>
    <w:rsid w:val="0091533A"/>
    <w:rsid w:val="00915832"/>
    <w:rsid w:val="00931CB2"/>
    <w:rsid w:val="00962809"/>
    <w:rsid w:val="00966EBB"/>
    <w:rsid w:val="00973EB1"/>
    <w:rsid w:val="009744CB"/>
    <w:rsid w:val="00980A1E"/>
    <w:rsid w:val="009834DC"/>
    <w:rsid w:val="00990E3A"/>
    <w:rsid w:val="009A66F3"/>
    <w:rsid w:val="009B40CC"/>
    <w:rsid w:val="009C5C33"/>
    <w:rsid w:val="009E12A9"/>
    <w:rsid w:val="009E77A9"/>
    <w:rsid w:val="009F4E3F"/>
    <w:rsid w:val="00A104D0"/>
    <w:rsid w:val="00A13E79"/>
    <w:rsid w:val="00A14305"/>
    <w:rsid w:val="00A14DE9"/>
    <w:rsid w:val="00A15271"/>
    <w:rsid w:val="00A230DD"/>
    <w:rsid w:val="00A24834"/>
    <w:rsid w:val="00A25ED1"/>
    <w:rsid w:val="00A37107"/>
    <w:rsid w:val="00A47E9B"/>
    <w:rsid w:val="00A54F00"/>
    <w:rsid w:val="00A553EB"/>
    <w:rsid w:val="00A64CCE"/>
    <w:rsid w:val="00A86A3D"/>
    <w:rsid w:val="00A9131E"/>
    <w:rsid w:val="00AA5553"/>
    <w:rsid w:val="00AB5454"/>
    <w:rsid w:val="00AC7E91"/>
    <w:rsid w:val="00AD5A56"/>
    <w:rsid w:val="00B044EC"/>
    <w:rsid w:val="00B04E61"/>
    <w:rsid w:val="00B20A18"/>
    <w:rsid w:val="00B24139"/>
    <w:rsid w:val="00B2437E"/>
    <w:rsid w:val="00B50D63"/>
    <w:rsid w:val="00B64A9F"/>
    <w:rsid w:val="00B64C13"/>
    <w:rsid w:val="00B8194A"/>
    <w:rsid w:val="00B8495B"/>
    <w:rsid w:val="00B84E13"/>
    <w:rsid w:val="00BB55EE"/>
    <w:rsid w:val="00BC419D"/>
    <w:rsid w:val="00BC4A50"/>
    <w:rsid w:val="00BC6FCC"/>
    <w:rsid w:val="00BD207B"/>
    <w:rsid w:val="00BD7D40"/>
    <w:rsid w:val="00BE2D69"/>
    <w:rsid w:val="00BE77AE"/>
    <w:rsid w:val="00C215A2"/>
    <w:rsid w:val="00C27E3A"/>
    <w:rsid w:val="00C37D3C"/>
    <w:rsid w:val="00C41541"/>
    <w:rsid w:val="00C417E8"/>
    <w:rsid w:val="00C41E4B"/>
    <w:rsid w:val="00C45BBF"/>
    <w:rsid w:val="00C75A16"/>
    <w:rsid w:val="00CC46FB"/>
    <w:rsid w:val="00CD078A"/>
    <w:rsid w:val="00CD6FA2"/>
    <w:rsid w:val="00CE69CA"/>
    <w:rsid w:val="00D0424D"/>
    <w:rsid w:val="00D0487D"/>
    <w:rsid w:val="00D078DA"/>
    <w:rsid w:val="00D150F3"/>
    <w:rsid w:val="00D30387"/>
    <w:rsid w:val="00D633C9"/>
    <w:rsid w:val="00D72D7D"/>
    <w:rsid w:val="00D82A79"/>
    <w:rsid w:val="00D90961"/>
    <w:rsid w:val="00D9653E"/>
    <w:rsid w:val="00DB1778"/>
    <w:rsid w:val="00DC3886"/>
    <w:rsid w:val="00E13586"/>
    <w:rsid w:val="00E24BD3"/>
    <w:rsid w:val="00E4710C"/>
    <w:rsid w:val="00E47F3A"/>
    <w:rsid w:val="00E55E8A"/>
    <w:rsid w:val="00E5784D"/>
    <w:rsid w:val="00E6696E"/>
    <w:rsid w:val="00E71068"/>
    <w:rsid w:val="00E7140E"/>
    <w:rsid w:val="00E81C3F"/>
    <w:rsid w:val="00E85681"/>
    <w:rsid w:val="00EB60CC"/>
    <w:rsid w:val="00ED18C1"/>
    <w:rsid w:val="00ED28D7"/>
    <w:rsid w:val="00EE5124"/>
    <w:rsid w:val="00EF4B01"/>
    <w:rsid w:val="00F00224"/>
    <w:rsid w:val="00F129E7"/>
    <w:rsid w:val="00F13450"/>
    <w:rsid w:val="00F17C50"/>
    <w:rsid w:val="00F369C4"/>
    <w:rsid w:val="00F40FB7"/>
    <w:rsid w:val="00F4132D"/>
    <w:rsid w:val="00F42B88"/>
    <w:rsid w:val="00F475D5"/>
    <w:rsid w:val="00F72D28"/>
    <w:rsid w:val="00F73133"/>
    <w:rsid w:val="00F81DC4"/>
    <w:rsid w:val="00F95E0D"/>
    <w:rsid w:val="00FB1BEB"/>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Batang"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E81C3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CC46F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Theme="minorEastAsia"/>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dfgroup.org/HDF5/doc/RM/RM_H5P.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hdfgroup.org/HDF5/doc/Advanced/HDF5_Metadat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www.hdfgroup.org/HDF5/doc/RM/Tools.html" TargetMode="External"/><Relationship Id="rId10" Type="http://schemas.openxmlformats.org/officeDocument/2006/relationships/hyperlink" Target="http://www.HDFGroup.org"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www.hdfgroup.org/HDF5/doc/RM/RM_H5Fron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536A7-1554-4373-A5B4-A090CEE0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2</TotalTime>
  <Pages>21</Pages>
  <Words>6140</Words>
  <Characters>34999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41057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3</cp:revision>
  <cp:lastPrinted>2010-03-12T20:54:00Z</cp:lastPrinted>
  <dcterms:created xsi:type="dcterms:W3CDTF">2012-04-09T19:59:00Z</dcterms:created>
  <dcterms:modified xsi:type="dcterms:W3CDTF">2012-04-09T20:01:00Z</dcterms:modified>
</cp:coreProperties>
</file>