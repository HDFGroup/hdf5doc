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780298" w:rsidP="00DA0043">
      <w:pPr>
        <w:pStyle w:val="Title"/>
      </w:pPr>
      <w:bookmarkStart w:id="0" w:name="_GoBack"/>
      <w:bookmarkEnd w:id="0"/>
      <w:r>
        <w:t>Flush Dependency Testing</w:t>
      </w:r>
    </w:p>
    <w:p w:rsidR="00DA0043" w:rsidRDefault="00600344" w:rsidP="00DA0043">
      <w:pPr>
        <w:pStyle w:val="Subtitle"/>
      </w:pPr>
      <w:r>
        <w:rPr>
          <w:rFonts w:cstheme="minorHAnsi"/>
        </w:rPr>
        <w:t>HDF5</w:t>
      </w:r>
    </w:p>
    <w:p w:rsidR="00DA0043" w:rsidRDefault="00FD768A" w:rsidP="00924831">
      <w:pPr>
        <w:pStyle w:val="Version"/>
      </w:pPr>
      <w:r>
        <w:t xml:space="preserve">Version </w:t>
      </w:r>
      <w:r w:rsidR="00FB6DFD">
        <w:t>1</w:t>
      </w:r>
      <w:r w:rsidR="001C2130">
        <w:t>.1</w:t>
      </w:r>
    </w:p>
    <w:p w:rsidR="00DA0043" w:rsidRDefault="00DA0043" w:rsidP="00F70422"/>
    <w:p w:rsidR="00CF1493" w:rsidRPr="00D735C7" w:rsidRDefault="00FB6DFD" w:rsidP="00611674">
      <w:pPr>
        <w:pStyle w:val="Abstract"/>
      </w:pPr>
      <w:r w:rsidRPr="00D735C7">
        <w:t>This doc</w:t>
      </w:r>
      <w:r w:rsidR="00AD72C9" w:rsidRPr="00D735C7">
        <w:t>ument</w:t>
      </w:r>
      <w:r w:rsidRPr="00D735C7">
        <w:t xml:space="preserve"> </w:t>
      </w:r>
      <w:r w:rsidR="00D735C7" w:rsidRPr="00D735C7">
        <w:t xml:space="preserve">considers how to design tests for flush dependencies of metadata cache items during phase 1 of the </w:t>
      </w:r>
      <w:r w:rsidR="00341CC2">
        <w:t>Single-Writer/Multiple-Reader</w:t>
      </w:r>
      <w:r w:rsidR="00D735C7" w:rsidRPr="00D735C7">
        <w:t xml:space="preserve"> (SWMR) project. </w:t>
      </w:r>
    </w:p>
    <w:p w:rsidR="00611674" w:rsidRDefault="00611674" w:rsidP="00F70422"/>
    <w:p w:rsidR="00F70422" w:rsidRDefault="00F70422" w:rsidP="00F70422"/>
    <w:p w:rsidR="00C55253" w:rsidRDefault="00C55253" w:rsidP="006A0DC8">
      <w:pPr>
        <w:tabs>
          <w:tab w:val="left" w:pos="3040"/>
        </w:tabs>
      </w:pPr>
    </w:p>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0054DA">
      <w:r>
        <w:rPr>
          <w:noProof/>
        </w:rPr>
        <mc:AlternateContent>
          <mc:Choice Requires="wps">
            <w:drawing>
              <wp:anchor distT="0" distB="0" distL="114300" distR="114300" simplePos="0" relativeHeight="251659264" behindDoc="0" locked="0" layoutInCell="1" allowOverlap="1" wp14:anchorId="54BBB5D0" wp14:editId="403AD0E4">
                <wp:simplePos x="0" y="0"/>
                <wp:positionH relativeFrom="column">
                  <wp:posOffset>3403600</wp:posOffset>
                </wp:positionH>
                <wp:positionV relativeFrom="paragraph">
                  <wp:posOffset>2028190</wp:posOffset>
                </wp:positionV>
                <wp:extent cx="2527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3985"/>
                        </a:xfrm>
                        <a:prstGeom prst="rect">
                          <a:avLst/>
                        </a:prstGeom>
                        <a:noFill/>
                        <a:ln w="9525">
                          <a:noFill/>
                          <a:miter lim="800000"/>
                          <a:headEnd/>
                          <a:tailEnd/>
                        </a:ln>
                      </wps:spPr>
                      <wps:txbx>
                        <w:txbxContent>
                          <w:p w:rsidR="000054DA" w:rsidRDefault="000054DA" w:rsidP="000054DA">
                            <w:pPr>
                              <w:jc w:val="center"/>
                            </w:pPr>
                            <w:r>
                              <w:rPr>
                                <w:noProof/>
                              </w:rPr>
                              <w:drawing>
                                <wp:inline distT="0" distB="0" distL="0" distR="0" wp14:anchorId="36795751" wp14:editId="68179CAF">
                                  <wp:extent cx="2331720" cy="1453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0054DA" w:rsidRDefault="00481F3F" w:rsidP="000054DA">
                            <w:pPr>
                              <w:jc w:val="center"/>
                            </w:pPr>
                            <w:hyperlink r:id="rId10" w:history="1">
                              <w:r w:rsidR="000054DA" w:rsidRPr="003575B2">
                                <w:rPr>
                                  <w:rStyle w:val="Hyperlink"/>
                                </w:rPr>
                                <w:t>http://www.HDFGroup.org</w:t>
                              </w:r>
                            </w:hyperlink>
                            <w:r w:rsidR="000054DA">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pt;margin-top:159.7pt;width:19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" filled="f" stroked="f">
                <v:textbox style="mso-fit-shape-to-text:t">
                  <w:txbxContent>
                    <w:p w:rsidR="000054DA" w:rsidRDefault="000054DA" w:rsidP="000054DA">
                      <w:pPr>
                        <w:jc w:val="center"/>
                      </w:pPr>
                      <w:r>
                        <w:rPr>
                          <w:noProof/>
                        </w:rPr>
                        <w:drawing>
                          <wp:inline distT="0" distB="0" distL="0" distR="0" wp14:anchorId="36795751" wp14:editId="68179CAF">
                            <wp:extent cx="2331720" cy="1453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0054DA" w:rsidRDefault="000054DA" w:rsidP="000054DA">
                      <w:pPr>
                        <w:jc w:val="center"/>
                      </w:pPr>
                      <w:hyperlink r:id="rId12" w:history="1">
                        <w:r w:rsidRPr="003575B2">
                          <w:rPr>
                            <w:rStyle w:val="Hyperlink"/>
                          </w:rPr>
                          <w:t>http://www.HDFGroup.org</w:t>
                        </w:r>
                      </w:hyperlink>
                      <w:r>
                        <w:t xml:space="preserve"> </w:t>
                      </w:r>
                    </w:p>
                  </w:txbxContent>
                </v:textbox>
              </v:shape>
            </w:pict>
          </mc:Fallback>
        </mc:AlternateContent>
      </w:r>
    </w:p>
    <w:p w:rsidR="00780298" w:rsidRDefault="00780298" w:rsidP="00780298">
      <w:pPr>
        <w:pStyle w:val="Copyright"/>
      </w:pPr>
      <w:r w:rsidRPr="00A209D1">
        <w:lastRenderedPageBreak/>
        <w:t xml:space="preserve">Copyright 2013 by </w:t>
      </w:r>
      <w:proofErr w:type="gramStart"/>
      <w:r w:rsidRPr="00A209D1">
        <w:t>The</w:t>
      </w:r>
      <w:proofErr w:type="gramEnd"/>
      <w:r w:rsidRPr="00A209D1">
        <w:t xml:space="preserve"> HDF Group. </w:t>
      </w:r>
    </w:p>
    <w:p w:rsidR="00780298" w:rsidRDefault="00780298" w:rsidP="00780298"/>
    <w:p w:rsidR="00780298" w:rsidRPr="00702264" w:rsidRDefault="00780298" w:rsidP="00780298">
      <w:r w:rsidRPr="00702264">
        <w:t>All rights reserved.</w:t>
      </w:r>
    </w:p>
    <w:p w:rsidR="00780298" w:rsidRDefault="00780298" w:rsidP="00780298"/>
    <w:p w:rsidR="00780298" w:rsidRDefault="00780298" w:rsidP="00780298">
      <w:r>
        <w:t xml:space="preserve">This document is part of HDF5. For HDF5 copyright and license information, see this page on The HDF Group website: </w:t>
      </w:r>
      <w:hyperlink r:id="rId13" w:history="1">
        <w:r w:rsidRPr="005921B7">
          <w:rPr>
            <w:rStyle w:val="Hyperlink"/>
          </w:rPr>
          <w:t>http://www.hdfgroup.org/HDF5/doc/Copyright.html</w:t>
        </w:r>
      </w:hyperlink>
      <w:r>
        <w:t xml:space="preserve">. </w:t>
      </w:r>
    </w:p>
    <w:p w:rsidR="00F70422" w:rsidRPr="00913E2A" w:rsidRDefault="00F70422" w:rsidP="00F70422"/>
    <w:p w:rsidR="008866B7" w:rsidRDefault="008866B7" w:rsidP="00C55253">
      <w:pPr>
        <w:pStyle w:val="Contents"/>
        <w:sectPr w:rsidR="008866B7" w:rsidSect="008C7F74">
          <w:headerReference w:type="default" r:id="rId14"/>
          <w:footerReference w:type="default" r:id="rId15"/>
          <w:headerReference w:type="first" r:id="rId16"/>
          <w:footerReference w:type="first" r:id="rId17"/>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p>
    <w:p w:rsidR="00454C50"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454C50">
        <w:t>1. Testing Architecture</w:t>
      </w:r>
      <w:r w:rsidR="00454C50">
        <w:tab/>
      </w:r>
      <w:r w:rsidR="00454C50">
        <w:fldChar w:fldCharType="begin"/>
      </w:r>
      <w:r w:rsidR="00454C50">
        <w:instrText xml:space="preserve"> PAGEREF _Toc366563995 \h </w:instrText>
      </w:r>
      <w:r w:rsidR="00454C50">
        <w:fldChar w:fldCharType="separate"/>
      </w:r>
      <w:r w:rsidR="00481F3F">
        <w:t>4</w:t>
      </w:r>
      <w:r w:rsidR="00454C50">
        <w:fldChar w:fldCharType="end"/>
      </w:r>
    </w:p>
    <w:p w:rsidR="00454C50" w:rsidRDefault="00454C50">
      <w:pPr>
        <w:pStyle w:val="TOC1"/>
        <w:rPr>
          <w:lang w:bidi="ar-SA"/>
        </w:rPr>
      </w:pPr>
      <w:r>
        <w:t>2. Adding a Test</w:t>
      </w:r>
      <w:r>
        <w:tab/>
      </w:r>
      <w:r>
        <w:fldChar w:fldCharType="begin"/>
      </w:r>
      <w:r>
        <w:instrText xml:space="preserve"> PAGEREF _Toc366563996 \h </w:instrText>
      </w:r>
      <w:r>
        <w:fldChar w:fldCharType="separate"/>
      </w:r>
      <w:r w:rsidR="00481F3F">
        <w:t>7</w:t>
      </w:r>
      <w:r>
        <w:fldChar w:fldCharType="end"/>
      </w:r>
    </w:p>
    <w:p w:rsidR="00454C50" w:rsidRDefault="00454C50">
      <w:pPr>
        <w:pStyle w:val="TOC2"/>
        <w:rPr>
          <w:lang w:bidi="ar-SA"/>
        </w:rPr>
      </w:pPr>
      <w:r>
        <w:t>2.1. Forcing Cache Flushes</w:t>
      </w:r>
      <w:r>
        <w:tab/>
      </w:r>
      <w:r>
        <w:fldChar w:fldCharType="begin"/>
      </w:r>
      <w:r>
        <w:instrText xml:space="preserve"> PAGEREF _Toc366563997 \h </w:instrText>
      </w:r>
      <w:r>
        <w:fldChar w:fldCharType="separate"/>
      </w:r>
      <w:r w:rsidR="00481F3F">
        <w:t>7</w:t>
      </w:r>
      <w:r>
        <w:fldChar w:fldCharType="end"/>
      </w:r>
    </w:p>
    <w:p w:rsidR="00454C50" w:rsidRDefault="00454C50">
      <w:pPr>
        <w:pStyle w:val="TOC2"/>
        <w:rPr>
          <w:lang w:bidi="ar-SA"/>
        </w:rPr>
      </w:pPr>
      <w:r>
        <w:t>2.2. Specific Conditions Tested by Data Structure</w:t>
      </w:r>
      <w:r>
        <w:tab/>
      </w:r>
      <w:r>
        <w:fldChar w:fldCharType="begin"/>
      </w:r>
      <w:r>
        <w:instrText xml:space="preserve"> PAGEREF _Toc366563998 \h </w:instrText>
      </w:r>
      <w:r>
        <w:fldChar w:fldCharType="separate"/>
      </w:r>
      <w:r w:rsidR="00481F3F">
        <w:t>8</w:t>
      </w:r>
      <w:r>
        <w:fldChar w:fldCharType="end"/>
      </w:r>
    </w:p>
    <w:p w:rsidR="00454C50" w:rsidRDefault="00454C50">
      <w:pPr>
        <w:pStyle w:val="TOC1"/>
        <w:rPr>
          <w:lang w:bidi="ar-SA"/>
        </w:rPr>
      </w:pPr>
      <w:r>
        <w:t>3. Revision History</w:t>
      </w:r>
      <w:r>
        <w:tab/>
      </w:r>
      <w:r>
        <w:fldChar w:fldCharType="begin"/>
      </w:r>
      <w:r>
        <w:instrText xml:space="preserve"> PAGEREF _Toc366563999 \h </w:instrText>
      </w:r>
      <w:r>
        <w:fldChar w:fldCharType="separate"/>
      </w:r>
      <w:r w:rsidR="00481F3F">
        <w:t>9</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7857DD">
          <w:headerReference w:type="default" r:id="rId18"/>
          <w:headerReference w:type="first" r:id="rId19"/>
          <w:type w:val="continuous"/>
          <w:pgSz w:w="12240" w:h="15840" w:code="1"/>
          <w:pgMar w:top="1440" w:right="1440" w:bottom="1440" w:left="1440" w:header="432" w:footer="720" w:gutter="0"/>
          <w:cols w:space="720"/>
          <w:docGrid w:linePitch="360"/>
        </w:sectPr>
      </w:pPr>
    </w:p>
    <w:p w:rsidR="00611674" w:rsidRDefault="00794011" w:rsidP="00611674">
      <w:pPr>
        <w:pStyle w:val="Heading1"/>
      </w:pPr>
      <w:bookmarkStart w:id="1" w:name="_Toc366563995"/>
      <w:r>
        <w:lastRenderedPageBreak/>
        <w:t>Testing Architecture</w:t>
      </w:r>
      <w:bookmarkEnd w:id="1"/>
    </w:p>
    <w:p w:rsidR="00780298" w:rsidRDefault="00780298" w:rsidP="00780298">
      <w:r>
        <w:t xml:space="preserve">The flush dependency testing harness will be designed to exercise the flush dependencies between the various metadata cache items. Unlike the acceptance test nature of the existing </w:t>
      </w:r>
      <w:r w:rsidR="00341CC2">
        <w:t xml:space="preserve">single-writer/multiple-reader </w:t>
      </w:r>
      <w:r>
        <w:t>(SWMR) tests, the flush dependency tests are designed to act more like unit tests with much more fine-grained control over the states of both the reader and the writer. This architecture will also serve as the core of the future debugging harness, which will allow for more efficient debugging of SWMR failures.</w:t>
      </w:r>
    </w:p>
    <w:p w:rsidR="00780298" w:rsidRDefault="00780298" w:rsidP="00780298"/>
    <w:p w:rsidR="00D844D0" w:rsidRDefault="00780298" w:rsidP="00780298">
      <w:r>
        <w:t xml:space="preserve">The testing architecture, depicted in the figure below, consists of a single SWMR writer, one or more SWMR readers, and a centralized controller. Each element in the testing architecture will run in a separate process. In this setup, the controller contains the test logic while the reader and writer processes simply execute various test harness I/O calls as directed. Communication between the processes will take place via messages passed over TCP/IP. A mechanism for launching the various processes on local or remote machines will be provided and this will be configurable to match the user's environment. Additionally, logging functions will be added to the existing metadata cache code in the library so that the order of cache flushes can be verified.  </w:t>
      </w:r>
    </w:p>
    <w:p w:rsidR="00D844D0" w:rsidRDefault="00D844D0" w:rsidP="00CD7C10"/>
    <w:p w:rsidR="00D976C6" w:rsidRDefault="00D976C6" w:rsidP="00CD7C10"/>
    <w:p w:rsidR="00D976C6" w:rsidRDefault="00D976C6" w:rsidP="00D976C6"/>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D976C6" w:rsidRPr="00137C51" w:rsidTr="0006549E">
        <w:trPr>
          <w:jc w:val="center"/>
        </w:trPr>
        <w:tc>
          <w:tcPr>
            <w:tcW w:w="8874" w:type="dxa"/>
          </w:tcPr>
          <w:p w:rsidR="00D976C6" w:rsidRDefault="00D976C6" w:rsidP="0006549E">
            <w:pPr>
              <w:pStyle w:val="NormalTable"/>
              <w:jc w:val="center"/>
            </w:pPr>
            <w:r>
              <w:rPr>
                <w:noProof/>
              </w:rPr>
              <w:lastRenderedPageBreak/>
              <mc:AlternateContent>
                <mc:Choice Requires="wpg">
                  <w:drawing>
                    <wp:inline distT="0" distB="0" distL="0" distR="0" wp14:anchorId="09BB76F0" wp14:editId="77CE9D31">
                      <wp:extent cx="4882896" cy="5093208"/>
                      <wp:effectExtent l="57150" t="0" r="70485" b="1270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2896" cy="5093208"/>
                                <a:chOff x="762000" y="619727"/>
                                <a:chExt cx="4953000" cy="5476273"/>
                              </a:xfrm>
                            </wpg:grpSpPr>
                            <wps:wsp>
                              <wps:cNvPr id="4" name="Rounded Rectangle 4"/>
                              <wps:cNvSpPr/>
                              <wps:spPr>
                                <a:xfrm>
                                  <a:off x="762000" y="1981200"/>
                                  <a:ext cx="1219200" cy="533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Writer</w:t>
                                    </w:r>
                                  </w:p>
                                </w:txbxContent>
                              </wps:txbx>
                              <wps:bodyPr rtlCol="0" anchor="ctr"/>
                            </wps:wsp>
                            <wps:wsp>
                              <wps:cNvPr id="5" name="Rounded Rectangle 5"/>
                              <wps:cNvSpPr/>
                              <wps:spPr>
                                <a:xfrm>
                                  <a:off x="4495800" y="1981200"/>
                                  <a:ext cx="1219200" cy="5334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Reader</w:t>
                                    </w:r>
                                  </w:p>
                                </w:txbxContent>
                              </wps:txbx>
                              <wps:bodyPr rtlCol="0" anchor="ctr"/>
                            </wps:wsp>
                            <wps:wsp>
                              <wps:cNvPr id="6" name="Flowchart: Magnetic Disk 6"/>
                              <wps:cNvSpPr/>
                              <wps:spPr>
                                <a:xfrm>
                                  <a:off x="2514600" y="3238500"/>
                                  <a:ext cx="1447800" cy="83820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wps:txbx>
                              <wps:bodyPr rtlCol="0" anchor="ctr"/>
                            </wps:wsp>
                            <wps:wsp>
                              <wps:cNvPr id="7" name="Rounded Rectangle 7"/>
                              <wps:cNvSpPr/>
                              <wps:spPr>
                                <a:xfrm>
                                  <a:off x="2667000" y="838200"/>
                                  <a:ext cx="1219200" cy="533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Controller</w:t>
                                    </w:r>
                                  </w:p>
                                </w:txbxContent>
                              </wps:txbx>
                              <wps:bodyPr rtlCol="0" anchor="ctr"/>
                            </wps:wsp>
                            <wps:wsp>
                              <wps:cNvPr id="8" name="Flowchart: Document 8"/>
                              <wps:cNvSpPr/>
                              <wps:spPr>
                                <a:xfrm>
                                  <a:off x="2286000" y="4686087"/>
                                  <a:ext cx="914450" cy="83820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D976C6" w:rsidRDefault="00D976C6" w:rsidP="00D976C6">
                                    <w:r>
                                      <w:t>Metadata cache</w:t>
                                    </w:r>
                                    <w:r w:rsidRPr="00D976C6">
                                      <w:t xml:space="preserve"> log file</w:t>
                                    </w:r>
                                  </w:p>
                                </w:txbxContent>
                              </wps:txbx>
                              <wps:bodyPr rtlCol="0" anchor="ctr"/>
                            </wps:wsp>
                            <wps:wsp>
                              <wps:cNvPr id="9" name="Elbow Connector 9"/>
                              <wps:cNvCnPr/>
                              <wps:spPr>
                                <a:xfrm rot="16200000" flipH="1">
                                  <a:off x="533400" y="3352800"/>
                                  <a:ext cx="2590800" cy="9144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Box 83"/>
                              <wps:cNvSpPr txBox="1"/>
                              <wps:spPr>
                                <a:xfrm>
                                  <a:off x="1331001" y="4834640"/>
                                  <a:ext cx="914376" cy="316879"/>
                                </a:xfrm>
                                <a:prstGeom prst="rect">
                                  <a:avLst/>
                                </a:prstGeom>
                                <a:noFill/>
                                <a:ln w="6350">
                                  <a:noFill/>
                                </a:ln>
                              </wps:spPr>
                              <wps:txbx>
                                <w:txbxContent>
                                  <w:p w:rsidR="00D976C6" w:rsidRDefault="00D976C6" w:rsidP="00D976C6">
                                    <w:r>
                                      <w:t>Log file writes</w:t>
                                    </w:r>
                                  </w:p>
                                </w:txbxContent>
                              </wps:txbx>
                              <wps:bodyPr wrap="square" rtlCol="0">
                                <a:noAutofit/>
                              </wps:bodyPr>
                            </wps:wsp>
                            <wps:wsp>
                              <wps:cNvPr id="11" name="Straight Arrow Connector 11"/>
                              <wps:cNvCnPr/>
                              <wps:spPr>
                                <a:xfrm>
                                  <a:off x="3505200" y="5867400"/>
                                  <a:ext cx="533400" cy="0"/>
                                </a:xfrm>
                                <a:prstGeom prst="straightConnector1">
                                  <a:avLst/>
                                </a:prstGeom>
                                <a:ln w="25400">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47800" y="5867400"/>
                                  <a:ext cx="53340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hape 108"/>
                              <wps:cNvCnPr/>
                              <wps:spPr>
                                <a:xfrm rot="16200000" flipH="1">
                                  <a:off x="13716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hape 110"/>
                              <wps:cNvCnPr/>
                              <wps:spPr>
                                <a:xfrm rot="5400000">
                                  <a:off x="39624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endCxn id="8" idx="3"/>
                              </wps:cNvCnPr>
                              <wps:spPr>
                                <a:xfrm rot="10800000" flipV="1">
                                  <a:off x="3200451" y="3665843"/>
                                  <a:ext cx="1904928" cy="1439343"/>
                                </a:xfrm>
                                <a:prstGeom prst="bentConnector3">
                                  <a:avLst>
                                    <a:gd name="adj1" fmla="val -236"/>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74"/>
                              <wps:cNvSpPr txBox="1"/>
                              <wps:spPr>
                                <a:xfrm>
                                  <a:off x="1521591" y="3359462"/>
                                  <a:ext cx="914400" cy="295993"/>
                                </a:xfrm>
                                <a:prstGeom prst="rect">
                                  <a:avLst/>
                                </a:prstGeom>
                                <a:noFill/>
                                <a:ln w="6350">
                                  <a:noFill/>
                                </a:ln>
                              </wps:spPr>
                              <wps:txbx>
                                <w:txbxContent>
                                  <w:p w:rsidR="00D976C6" w:rsidRDefault="00D976C6" w:rsidP="00D976C6">
                                    <w:r>
                                      <w:t>SWMR writes</w:t>
                                    </w:r>
                                  </w:p>
                                </w:txbxContent>
                              </wps:txbx>
                              <wps:bodyPr wrap="square" rtlCol="0">
                                <a:noAutofit/>
                              </wps:bodyPr>
                            </wps:wsp>
                            <wps:wsp>
                              <wps:cNvPr id="20" name="TextBox 75"/>
                              <wps:cNvSpPr txBox="1"/>
                              <wps:spPr>
                                <a:xfrm>
                                  <a:off x="4038600" y="3359319"/>
                                  <a:ext cx="1143000" cy="306900"/>
                                </a:xfrm>
                                <a:prstGeom prst="rect">
                                  <a:avLst/>
                                </a:prstGeom>
                                <a:noFill/>
                                <a:ln w="6350">
                                  <a:noFill/>
                                </a:ln>
                              </wps:spPr>
                              <wps:txbx>
                                <w:txbxContent>
                                  <w:p w:rsidR="00D976C6" w:rsidRDefault="00D976C6" w:rsidP="00D976C6">
                                    <w:r>
                                      <w:t>SWMR reads</w:t>
                                    </w:r>
                                  </w:p>
                                </w:txbxContent>
                              </wps:txbx>
                              <wps:bodyPr wrap="square" rtlCol="0">
                                <a:noAutofit/>
                              </wps:bodyPr>
                            </wps:wsp>
                            <wps:wsp>
                              <wps:cNvPr id="21" name="TextBox 84"/>
                              <wps:cNvSpPr txBox="1"/>
                              <wps:spPr>
                                <a:xfrm>
                                  <a:off x="4191000" y="4834860"/>
                                  <a:ext cx="990600" cy="317075"/>
                                </a:xfrm>
                                <a:prstGeom prst="rect">
                                  <a:avLst/>
                                </a:prstGeom>
                                <a:noFill/>
                                <a:ln w="6350">
                                  <a:noFill/>
                                </a:ln>
                              </wps:spPr>
                              <wps:txbx>
                                <w:txbxContent>
                                  <w:p w:rsidR="00D976C6" w:rsidRDefault="00D976C6" w:rsidP="00D976C6">
                                    <w:r>
                                      <w:t>Log inspection</w:t>
                                    </w:r>
                                  </w:p>
                                </w:txbxContent>
                              </wps:txbx>
                              <wps:bodyPr wrap="square" rtlCol="0">
                                <a:noAutofit/>
                              </wps:bodyPr>
                            </wps:wsp>
                            <wps:wsp>
                              <wps:cNvPr id="22" name="Shape 114"/>
                              <wps:cNvCnPr/>
                              <wps:spPr>
                                <a:xfrm rot="10800000" flipV="1">
                                  <a:off x="1371600" y="1104900"/>
                                  <a:ext cx="12954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hape 116"/>
                              <wps:cNvCnPr/>
                              <wps:spPr>
                                <a:xfrm>
                                  <a:off x="3886200" y="1104900"/>
                                  <a:ext cx="12192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72"/>
                              <wps:cNvSpPr txBox="1"/>
                              <wps:spPr>
                                <a:xfrm>
                                  <a:off x="3962400" y="762000"/>
                                  <a:ext cx="1600200" cy="314960"/>
                                </a:xfrm>
                                <a:prstGeom prst="rect">
                                  <a:avLst/>
                                </a:prstGeom>
                                <a:noFill/>
                                <a:ln w="6350">
                                  <a:noFill/>
                                </a:ln>
                              </wps:spPr>
                              <wps:txbx>
                                <w:txbxContent>
                                  <w:p w:rsidR="00D976C6" w:rsidRDefault="00D976C6" w:rsidP="00D976C6">
                                    <w:r>
                                      <w:t>Reader commands</w:t>
                                    </w:r>
                                  </w:p>
                                </w:txbxContent>
                              </wps:txbx>
                              <wps:bodyPr wrap="square" rtlCol="0">
                                <a:noAutofit/>
                              </wps:bodyPr>
                            </wps:wsp>
                            <wps:wsp>
                              <wps:cNvPr id="25" name="TextBox 73"/>
                              <wps:cNvSpPr txBox="1"/>
                              <wps:spPr>
                                <a:xfrm>
                                  <a:off x="1098386" y="619727"/>
                                  <a:ext cx="1600200" cy="457200"/>
                                </a:xfrm>
                                <a:prstGeom prst="rect">
                                  <a:avLst/>
                                </a:prstGeom>
                                <a:noFill/>
                                <a:ln w="6350">
                                  <a:noFill/>
                                </a:ln>
                              </wps:spPr>
                              <wps:txbx>
                                <w:txbxContent>
                                  <w:p w:rsidR="00D976C6" w:rsidRDefault="00D976C6" w:rsidP="00D976C6">
                                    <w:r>
                                      <w:t>Writer commands and metadata cache control</w:t>
                                    </w:r>
                                  </w:p>
                                </w:txbxContent>
                              </wps:txbx>
                              <wps:bodyPr wrap="square" rtlCol="0">
                                <a:noAutofit/>
                              </wps:bodyPr>
                            </wps:wsp>
                            <wps:wsp>
                              <wps:cNvPr id="26" name="Rectangle 26"/>
                              <wps:cNvSpPr/>
                              <wps:spPr>
                                <a:xfrm>
                                  <a:off x="1295400" y="5638800"/>
                                  <a:ext cx="3962400" cy="4572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6C6" w:rsidRDefault="00D976C6" w:rsidP="00D976C6">
                                    <w:pPr>
                                      <w:rPr>
                                        <w:rFonts w:eastAsia="Times New Roman"/>
                                      </w:rPr>
                                    </w:pPr>
                                  </w:p>
                                </w:txbxContent>
                              </wps:txbx>
                              <wps:bodyPr rtlCol="0" anchor="ctr"/>
                            </wps:wsp>
                            <wps:wsp>
                              <wps:cNvPr id="27" name="TextBox 143"/>
                              <wps:cNvSpPr txBox="1"/>
                              <wps:spPr>
                                <a:xfrm>
                                  <a:off x="2008835" y="5739170"/>
                                  <a:ext cx="1066800" cy="314960"/>
                                </a:xfrm>
                                <a:prstGeom prst="rect">
                                  <a:avLst/>
                                </a:prstGeom>
                                <a:noFill/>
                                <a:ln w="6350">
                                  <a:noFill/>
                                </a:ln>
                              </wps:spPr>
                              <wps:txbx>
                                <w:txbxContent>
                                  <w:p w:rsidR="00D976C6" w:rsidRDefault="00D976C6" w:rsidP="00BA3941">
                                    <w:r>
                                      <w:t>Local file I/O</w:t>
                                    </w:r>
                                  </w:p>
                                </w:txbxContent>
                              </wps:txbx>
                              <wps:bodyPr wrap="square" rtlCol="0">
                                <a:noAutofit/>
                              </wps:bodyPr>
                            </wps:wsp>
                            <wps:wsp>
                              <wps:cNvPr id="28" name="TextBox 144"/>
                              <wps:cNvSpPr txBox="1"/>
                              <wps:spPr>
                                <a:xfrm>
                                  <a:off x="4038570" y="5733371"/>
                                  <a:ext cx="1066800" cy="314677"/>
                                </a:xfrm>
                                <a:prstGeom prst="rect">
                                  <a:avLst/>
                                </a:prstGeom>
                                <a:noFill/>
                                <a:ln w="6350">
                                  <a:noFill/>
                                </a:ln>
                              </wps:spPr>
                              <wps:txbx>
                                <w:txbxContent>
                                  <w:p w:rsidR="00D976C6" w:rsidRDefault="00D976C6" w:rsidP="00BA3941">
                                    <w:r>
                                      <w:t>TCP/IP</w:t>
                                    </w:r>
                                  </w:p>
                                </w:txbxContent>
                              </wps:txbx>
                              <wps:bodyPr wrap="square" rtlCol="0">
                                <a:noAutofit/>
                              </wps:bodyPr>
                            </wps:wsp>
                          </wpg:wgp>
                        </a:graphicData>
                      </a:graphic>
                    </wp:inline>
                  </w:drawing>
                </mc:Choice>
                <mc:Fallback>
                  <w:pict>
                    <v:group id="Group 2" o:spid="_x0000_s1027" style="width:384.5pt;height:401.05pt;mso-position-horizontal-relative:char;mso-position-vertical-relative:line" coordorigin="7620,6197" coordsize="49530,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">
                      <v:roundrect id="Rounded Rectangle 4" o:spid="_x0000_s1028" style="position:absolute;left:7620;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Writer</w:t>
                              </w:r>
                            </w:p>
                          </w:txbxContent>
                        </v:textbox>
                      </v:roundrect>
                      <v:roundrect id="Rounded Rectangle 5" o:spid="_x0000_s1029" style="position:absolute;left:44958;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5fcIA&#10;AADaAAAADwAAAGRycy9kb3ducmV2LnhtbESPQYvCMBSE7wv+h/AEb5oquGg1ii6sCHuyetDbs3m2&#10;pc1LbaLWf28EYY/DzHzDzJetqcSdGldYVjAcRCCIU6sLzhQc9r/9CQjnkTVWlknBkxwsF52vOcba&#10;PnhH98RnIkDYxagg976OpXRpTgbdwNbEwbvYxqAPssmkbvAR4KaSoyj6lgYLDgs51vSTU1omN6Ng&#10;44719K8arcske56GdC7P122pVK/brmYgPLX+P/xpb7WCM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jl9wgAAANo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Reader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0" type="#_x0000_t132" style="position:absolute;left:25146;top:32385;width:1447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08QA&#10;AADaAAAADwAAAGRycy9kb3ducmV2LnhtbESPQWsCMRSE70L/Q3iF3jSxBZHVKCJtKbSI3d2Dx0fy&#10;3F3cvCybqKu/vikUehxm5htmuR5cKy7Uh8azhulEgSA23jZcaSiLt/EcRIjIFlvPpOFGAdarh9ES&#10;M+uv/E2XPFYiQThkqKGOscukDKYmh2HiO+LkHX3vMCbZV9L2eE1w18pnpWbSYcNpocaOtjWZU352&#10;GnZ7dXg5Fwejdve2+Pp8L19zU2r99DhsFiAiDfE//Nf+sBpm8Hsl3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fwdP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v:textbox>
                      </v:shape>
                      <v:roundrect id="Rounded Rectangle 7" o:spid="_x0000_s1031" style="position:absolute;left:26670;top:838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66b8A&#10;AADaAAAADwAAAGRycy9kb3ducmV2LnhtbERPTWvCQBC9F/wPywje6kahpkZXkYSWgCfTQq9DdkyC&#10;2dmQXWPsr+8WBI/vm7fdj6YVA/WusaxgMY9AEJdWN1wp+P76eH0H4TyyxtYyKbiTg/1u8rLFRNsb&#10;n2gofCVCCbsEFdTed4mUrqzJoJvbjjhoZ9sb9AH2ldQ93kK5aeUyilbSYMNhocaO0prKS3E1Ct5+&#10;11m+GmNquozKKE0/jz+BV7PpeNiA8DT6p/mRzrWCGP6vhBs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Wfrp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Controller</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32" type="#_x0000_t114" style="position:absolute;left:22860;top:46860;width:914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N70A&#10;AADaAAAADwAAAGRycy9kb3ducmV2LnhtbERPTYvCMBC9C/sfwgheRFMXsUs1iltW8LrVvQ/N2Aab&#10;SUmi1n9vDsIeH+97sxtsJ+7kg3GsYDHPQBDXThtuFJxPh9kXiBCRNXaOScGTAuy2H6MNFto9+Jfu&#10;VWxECuFQoII2xr6QMtQtWQxz1xMn7uK8xZigb6T2+EjhtpOfWbaSFg2nhhZ7Kluqr9XNKpg29SXH&#10;5eHb788/w19uynJqKqUm42G/BhFpiP/it/uoFaSt6Uq6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SXN70AAADaAAAADwAAAAAAAAAAAAAAAACYAgAAZHJzL2Rvd25yZXYu&#10;eG1sUEsFBgAAAAAEAAQA9QAAAIIDAAAAAA==&#10;" fillcolor="gray [1616]" strokecolor="black [3040]">
                        <v:fill color2="#d9d9d9 [496]" rotate="t" angle="180" colors="0 #bcbcbc;22938f #d0d0d0;1 #ededed" focus="100%" type="gradient"/>
                        <v:shadow on="t" color="black" opacity="24903f" origin=",.5" offset="0,.55556mm"/>
                        <v:textbox>
                          <w:txbxContent>
                            <w:p w:rsidR="00D976C6" w:rsidRDefault="00D976C6" w:rsidP="00D976C6">
                              <w:r>
                                <w:t>Metadata cache</w:t>
                              </w:r>
                              <w:r w:rsidRPr="00D976C6">
                                <w:t xml:space="preserve"> log file</w:t>
                              </w:r>
                            </w:p>
                          </w:txbxContent>
                        </v:textbox>
                      </v:shape>
                      <v:shapetype id="_x0000_t33" coordsize="21600,21600" o:spt="33" o:oned="t" path="m,l21600,r,21600e" filled="f">
                        <v:stroke joinstyle="miter"/>
                        <v:path arrowok="t" fillok="f" o:connecttype="none"/>
                        <o:lock v:ext="edit" shapetype="t"/>
                      </v:shapetype>
                      <v:shape id="Elbow Connector 9" o:spid="_x0000_s1033" type="#_x0000_t33" style="position:absolute;left:5334;top:33528;width:25908;height:9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blcIAAADaAAAADwAAAGRycy9kb3ducmV2LnhtbESPUWvCMBSF34X9h3CFvWnqpmXrGmVz&#10;CvoizPUHXJq7ptjclCZq9u/NYODj4ZzzHU65irYTFxp861jBbJqBIK6dbrlRUH1vJy8gfEDW2Dkm&#10;Bb/kYbV8GJVYaHflL7ocQyMShH2BCkwIfSGlrw1Z9FPXEyfvxw0WQ5JDI/WA1wS3nXzKslxabDkt&#10;GOxpbag+Hc9Wwfx55t3+c5FXuPg4cAwR641R6nEc399ABIrhHv5v77SCV/i7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yblcIAAADaAAAADwAAAAAAAAAAAAAA&#10;AAChAgAAZHJzL2Rvd25yZXYueG1sUEsFBgAAAAAEAAQA+QAAAJADAAAAAA==&#10;" strokecolor="black [3213]" strokeweight="2pt">
                        <v:stroke endarrow="block"/>
                      </v:shape>
                      <v:shape id="TextBox 83" o:spid="_x0000_s1034" type="#_x0000_t202" style="position:absolute;left:13310;top:48346;width:914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D976C6" w:rsidRDefault="00D976C6" w:rsidP="00D976C6">
                              <w:r>
                                <w:t>Log file writes</w:t>
                              </w:r>
                            </w:p>
                          </w:txbxContent>
                        </v:textbox>
                      </v:shape>
                      <v:shapetype id="_x0000_t32" coordsize="21600,21600" o:spt="32" o:oned="t" path="m,l21600,21600e" filled="f">
                        <v:path arrowok="t" fillok="f" o:connecttype="none"/>
                        <o:lock v:ext="edit" shapetype="t"/>
                      </v:shapetype>
                      <v:shape id="Straight Arrow Connector 11" o:spid="_x0000_s1035" type="#_x0000_t32" style="position:absolute;left:35052;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uscEAAADbAAAADwAAAGRycy9kb3ducmV2LnhtbERPS4vCMBC+C/6HMMLeNO2CslSjiCAK&#10;XnZd8XEbmrEpNpNuE7X7740geJuP7zmTWWsrcaPGl44VpIMEBHHudMmFgt3vsv8FwgdkjZVjUvBP&#10;HmbTbmeCmXZ3/qHbNhQihrDPUIEJoc6k9Lkhi37gauLInV1jMUTYFFI3eI/htpKfSTKSFkuODQZr&#10;WhjKL9urVXDcpUe/2gyT/V99OqTf5cG0ZqXUR6+dj0EEasNb/HKvdZyfwvOXeI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IS6xwQAAANsAAAAPAAAAAAAAAAAAAAAA&#10;AKECAABkcnMvZG93bnJldi54bWxQSwUGAAAAAAQABAD5AAAAjwMAAAAA&#10;" strokecolor="#a5a5a5 [2092]" strokeweight="2pt">
                        <v:stroke dashstyle="3 1" endarrow="block"/>
                      </v:shape>
                      <v:shape id="Straight Arrow Connector 12" o:spid="_x0000_s1036" type="#_x0000_t32" style="position:absolute;left:14478;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YcIAAADbAAAADwAAAGRycy9kb3ducmV2LnhtbESPT4vCMBDF78J+hzCCN02tIFKNIq4L&#10;exDEP3gemrEpNpOSRO3upzcLC95meO/95s1i1dlGPMiH2rGC8SgDQVw6XXOl4Hz6Gs5AhIissXFM&#10;Cn4owGr50Vtgod2TD/Q4xkokCIcCFZgY20LKUBqyGEauJU7a1XmLMa2+ktrjM8FtI/Msm0qLNacL&#10;BlvaGCpvx7tNFDLcHE7b3WSv8/rz6i+/UV+UGvS79RxEpC6+zf/pb53q5/D3Sxp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UYcIAAADbAAAADwAAAAAAAAAAAAAA&#10;AAChAgAAZHJzL2Rvd25yZXYueG1sUEsFBgAAAAAEAAQA+QAAAJADAAAAAA==&#10;" strokecolor="black [3213]" strokeweight="2pt">
                        <v:stroke endarrow="block"/>
                      </v:shape>
                      <v:shape id="Shape 108" o:spid="_x0000_s1037" type="#_x0000_t33" style="position:absolute;left:13716;top:25146;width:1143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Tv3L4AAADbAAAADwAAAGRycy9kb3ducmV2LnhtbERP24rCMBB9X/Afwgi+ralXpBrF24L7&#10;srDqBwzN2BSbSWmixr/fCMK+zeFcZ7GKthZ3an3lWMGgn4EgLpyuuFRwPn19zkD4gKyxdkwKnuRh&#10;tex8LDDX7sG/dD+GUqQQ9jkqMCE0uZS+MGTR911DnLiLay2GBNtS6hYfKdzWcphlU2mx4tRgsKGt&#10;oeJ6vFkF49HAu+/dZHrGyeaHY4hY7I1SvW5cz0EEiuFf/HYfdJo/gtcv6QC5/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FO/cvgAAANsAAAAPAAAAAAAAAAAAAAAAAKEC&#10;AABkcnMvZG93bnJldi54bWxQSwUGAAAAAAQABAD5AAAAjAMAAAAA&#10;" strokecolor="black [3213]" strokeweight="2pt">
                        <v:stroke endarrow="block"/>
                      </v:shape>
                      <v:shape id="Shape 110" o:spid="_x0000_s1038" type="#_x0000_t33" style="position:absolute;left:39624;top:25146;width:11430;height:11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FbsEAAADbAAAADwAAAGRycy9kb3ducmV2LnhtbERPS2vCQBC+C/6HZYTedGORYtOsIlJp&#10;etO00OuQnTxIdjZmV5P217uC0Nt8fM9JtqNpxZV6V1tWsFxEIIhzq2suFXx/HeZrEM4ja2wtk4Jf&#10;crDdTCcJxtoOfKJr5ksRQtjFqKDyvouldHlFBt3CdsSBK2xv0AfYl1L3OIRw08rnKHqRBmsODRV2&#10;tK8ob7KLUVA3u2L5fnzNPj/w3GSrv/THtFapp9m4ewPhafT/4oc71WH+Cu6/hAPk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bkVuwQAAANsAAAAPAAAAAAAAAAAAAAAA&#10;AKECAABkcnMvZG93bnJldi54bWxQSwUGAAAAAAQABAD5AAAAjwMAAAAA&#10;" strokecolor="black [3213]"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9" type="#_x0000_t34" style="position:absolute;left:32004;top:36658;width:19049;height:143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FR98AAAADbAAAADwAAAGRycy9kb3ducmV2LnhtbERP24rCMBB9X/Afwgj7tqYKXqhGEUER&#10;FgR1QR+HZmyrzaQmUevfG0HYtzmc60xmjanEnZwvLSvodhIQxJnVJecK/vbLnxEIH5A1VpZJwZM8&#10;zKatrwmm2j54S/ddyEUMYZ+igiKEOpXSZwUZ9B1bE0fuZJ3BEKHLpXb4iOGmkr0kGUiDJceGAmta&#10;FJRddjej4Hdx3ATTX/nLJjk3+ysOhwfnlPpuN/MxiEBN+Bd/3Gsd5/fh/Us8QE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RUffAAAAA2wAAAA8AAAAAAAAAAAAAAAAA&#10;oQIAAGRycy9kb3ducmV2LnhtbFBLBQYAAAAABAAEAPkAAACOAwAAAAA=&#10;" adj="-51" strokecolor="black [3213]" strokeweight="2pt">
                        <v:stroke endarrow="block"/>
                      </v:shape>
                      <v:shape id="TextBox 74" o:spid="_x0000_s1040" type="#_x0000_t202" style="position:absolute;left:15215;top:33594;width:914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976C6" w:rsidRDefault="00D976C6" w:rsidP="00D976C6">
                              <w:r>
                                <w:t>SWMR writes</w:t>
                              </w:r>
                            </w:p>
                          </w:txbxContent>
                        </v:textbox>
                      </v:shape>
                      <v:shape id="TextBox 75" o:spid="_x0000_s1041" type="#_x0000_t202" style="position:absolute;left:40386;top:33593;width:11430;height:3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976C6" w:rsidRDefault="00D976C6" w:rsidP="00D976C6">
                              <w:r>
                                <w:t>SWMR reads</w:t>
                              </w:r>
                            </w:p>
                          </w:txbxContent>
                        </v:textbox>
                      </v:shape>
                      <v:shape id="TextBox 84" o:spid="_x0000_s1042" type="#_x0000_t202" style="position:absolute;left:41910;top:48348;width:9906;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976C6" w:rsidRDefault="00D976C6" w:rsidP="00D976C6">
                              <w:r>
                                <w:t>Log inspection</w:t>
                              </w:r>
                            </w:p>
                          </w:txbxContent>
                        </v:textbox>
                      </v:shape>
                      <v:shape id="Shape 114" o:spid="_x0000_s1043" type="#_x0000_t33" style="position:absolute;left:13716;top:11049;width:12954;height:8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JI/cQAAADbAAAADwAAAGRycy9kb3ducmV2LnhtbESPT2vCQBTE70K/w/IKvenGCEVSVxH/&#10;9qaxRa+v2dckmH0bstsY/fSuIPQ4zMxvmMmsM5VoqXGlZQXDQQSCOLO65FzB99e6PwbhPLLGyjIp&#10;uJKD2fSlN8FE2wun1B58LgKEXYIKCu/rREqXFWTQDWxNHLxf2xj0QTa51A1eAtxUMo6id2mw5LBQ&#10;YE2LgrLz4c8o2Fy3dh9v2zQ7df6Yjla3n91oqdTbazf/AOGp8//hZ/tTK4hjeHw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kj9xAAAANsAAAAPAAAAAAAAAAAA&#10;AAAAAKECAABkcnMvZG93bnJldi54bWxQSwUGAAAAAAQABAD5AAAAkgMAAAAA&#10;" strokecolor="#a5a5a5 [2092]" strokeweight="2pt">
                        <v:stroke dashstyle="3 1" startarrow="block" endarrow="block"/>
                      </v:shape>
                      <v:shape id="Shape 116" o:spid="_x0000_s1044" type="#_x0000_t33" style="position:absolute;left:38862;top:11049;width:12192;height:8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Bb98IAAADbAAAADwAAAGRycy9kb3ducmV2LnhtbESPQWsCMRSE70L/Q3iF3jSpLVK3RhGx&#10;1ItIbb2/bp6bpZuXJYnr+u8bQfA4zMw3zGzRu0Z0FGLtWcPzSIEgLr2pudLw8/0xfAMRE7LBxjNp&#10;uFCExfxhMMPC+DN/UbdPlcgQjgVqsCm1hZSxtOQwjnxLnL2jDw5TlqGSJuA5w10jx0pNpMOa84LF&#10;llaWyr/9yWlYHX/Vp+KwPRgXX+lUd3a63mn99Ngv30Ek6tM9fGtvjIbxC1y/5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Bb98IAAADbAAAADwAAAAAAAAAAAAAA&#10;AAChAgAAZHJzL2Rvd25yZXYueG1sUEsFBgAAAAAEAAQA+QAAAJADAAAAAA==&#10;" strokecolor="#a5a5a5 [2092]" strokeweight="2pt">
                        <v:stroke dashstyle="3 1" startarrow="block" endarrow="block"/>
                      </v:shape>
                      <v:shape id="TextBox 72" o:spid="_x0000_s1045" type="#_x0000_t202" style="position:absolute;left:39624;top:7620;width:16002;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D976C6" w:rsidRDefault="00D976C6" w:rsidP="00D976C6">
                              <w:r>
                                <w:t>Reader commands</w:t>
                              </w:r>
                            </w:p>
                          </w:txbxContent>
                        </v:textbox>
                      </v:shape>
                      <v:shape id="TextBox 73" o:spid="_x0000_s1046" type="#_x0000_t202" style="position:absolute;left:10983;top:6197;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976C6" w:rsidRDefault="00D976C6" w:rsidP="00D976C6">
                              <w:r>
                                <w:t>Writer commands and metadata cache control</w:t>
                              </w:r>
                            </w:p>
                          </w:txbxContent>
                        </v:textbox>
                      </v:shape>
                      <v:rect id="Rectangle 26" o:spid="_x0000_s1047" style="position:absolute;left:12954;top:56388;width:396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JWMEA&#10;AADbAAAADwAAAGRycy9kb3ducmV2LnhtbESPzWrDMBCE74W+g9hCbo0cB0xwLZsQKJT2FDfkvFjr&#10;H2qtjKXY6ttXgUCPw8x8wxRVMKNYaHaDZQW7bQKCuLF64E7B5fv99QDCeWSNo2VS8EsOqvL5qcBc&#10;25XPtNS+ExHCLkcFvfdTLqVrejLotnYijl5rZ4M+yrmTesY1ws0o0yTJpMGB40KPE516an7qm1Fw&#10;PZx1dwmftfna305tmjkTvFNq8xKObyA8Bf8ffrQ/tII0g/uX+AN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0iVjBAAAA2wAAAA8AAAAAAAAAAAAAAAAAmAIAAGRycy9kb3du&#10;cmV2LnhtbFBLBQYAAAAABAAEAPUAAACGAwAAAAA=&#10;" filled="f" strokecolor="black [3213]" strokeweight=".5pt">
                        <v:textbox>
                          <w:txbxContent>
                            <w:p w:rsidR="00D976C6" w:rsidRDefault="00D976C6" w:rsidP="00D976C6">
                              <w:pPr>
                                <w:rPr>
                                  <w:rFonts w:eastAsia="Times New Roman"/>
                                </w:rPr>
                              </w:pPr>
                            </w:p>
                          </w:txbxContent>
                        </v:textbox>
                      </v:rect>
                      <v:shape id="TextBox 143" o:spid="_x0000_s1048" type="#_x0000_t202" style="position:absolute;left:20088;top:57391;width:10668;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D976C6" w:rsidRDefault="00D976C6" w:rsidP="00BA3941">
                              <w:r>
                                <w:t>Local file I/O</w:t>
                              </w:r>
                            </w:p>
                          </w:txbxContent>
                        </v:textbox>
                      </v:shape>
                      <v:shape id="TextBox 144" o:spid="_x0000_s1049" type="#_x0000_t202" style="position:absolute;left:40385;top:57333;width:10668;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D976C6" w:rsidRDefault="00D976C6" w:rsidP="00BA3941">
                              <w:r>
                                <w:t>TCP/IP</w:t>
                              </w:r>
                            </w:p>
                          </w:txbxContent>
                        </v:textbox>
                      </v:shape>
                      <w10:anchorlock/>
                    </v:group>
                  </w:pict>
                </mc:Fallback>
              </mc:AlternateContent>
            </w:r>
          </w:p>
          <w:p w:rsidR="0061406E" w:rsidRPr="00186743" w:rsidRDefault="0061406E" w:rsidP="0061406E"/>
        </w:tc>
      </w:tr>
      <w:tr w:rsidR="00D976C6" w:rsidRPr="00137C51" w:rsidTr="0006549E">
        <w:trPr>
          <w:jc w:val="center"/>
        </w:trPr>
        <w:tc>
          <w:tcPr>
            <w:tcW w:w="8874" w:type="dxa"/>
          </w:tcPr>
          <w:p w:rsidR="00D976C6" w:rsidRPr="00186743" w:rsidRDefault="00D976C6" w:rsidP="00D976C6">
            <w:pPr>
              <w:pStyle w:val="NormalTable"/>
            </w:pPr>
            <w:r>
              <w:t>Figure 1</w:t>
            </w:r>
            <w:r w:rsidRPr="00186743">
              <w:t xml:space="preserve">. </w:t>
            </w:r>
            <w:r w:rsidRPr="00D976C6">
              <w:t>Flush dependency test architecture schematic</w:t>
            </w:r>
          </w:p>
        </w:tc>
      </w:tr>
    </w:tbl>
    <w:p w:rsidR="00D976C6" w:rsidRDefault="00D976C6" w:rsidP="00D976C6"/>
    <w:p w:rsidR="00D976C6" w:rsidRDefault="00D976C6" w:rsidP="00CD7C10"/>
    <w:p w:rsidR="00815AB1" w:rsidRDefault="00815AB1" w:rsidP="00CD7C10"/>
    <w:p w:rsidR="00815AB1" w:rsidRDefault="00815AB1" w:rsidP="00815AB1">
      <w:r>
        <w:t>The overall test plan is that each data structure is tested under any condition that creates a new type of flush dependency. For example, the fixed array chunk index would be tested under both paged and unpaged configurations</w:t>
      </w:r>
      <w:r>
        <w:rPr>
          <w:rStyle w:val="FootnoteReference"/>
        </w:rPr>
        <w:footnoteReference w:id="1"/>
      </w:r>
      <w:r>
        <w:t>. Additionally, data structures that can be used in multiple contexts will be tested individually and in each context in which they are used. As an example, the fractal heap would be tested on its own as well as in the context of its uses for dense attribute storage and dense group storage.</w:t>
      </w:r>
    </w:p>
    <w:p w:rsidR="00815AB1" w:rsidRDefault="00815AB1" w:rsidP="00815AB1"/>
    <w:p w:rsidR="00815AB1" w:rsidRDefault="00815AB1" w:rsidP="00815AB1">
      <w:r>
        <w:t>For each test, the controller will invoke a test-specific function that will send messages to the writer and readers causing them to perform operations on the common file. For some data structures, these reader and writer functions will use the internal HDF5 C API in order to generate specific states that can be tested. Since these states will be somewhat artificial (</w:t>
      </w:r>
      <w:r w:rsidR="00794011">
        <w:t>in other words,</w:t>
      </w:r>
      <w:r>
        <w:t xml:space="preserve"> the</w:t>
      </w:r>
      <w:r w:rsidR="00794011">
        <w:t>se states</w:t>
      </w:r>
      <w:r>
        <w:t xml:space="preserve"> may not be realizable </w:t>
      </w:r>
      <w:r>
        <w:lastRenderedPageBreak/>
        <w:t xml:space="preserve">via the current C API), all data structures will also be tested via the external HDF5 C API. </w:t>
      </w:r>
      <w:r w:rsidR="00794011">
        <w:t>For</w:t>
      </w:r>
      <w:r>
        <w:t xml:space="preserve"> low-level extensible array testing purposes</w:t>
      </w:r>
      <w:r w:rsidR="00794011">
        <w:t>, for example,</w:t>
      </w:r>
      <w:r>
        <w:t xml:space="preserve"> we may run through several confi</w:t>
      </w:r>
      <w:r w:rsidR="00794011">
        <w:t xml:space="preserve">gurations of data blocks and superblocks. These </w:t>
      </w:r>
      <w:r>
        <w:t xml:space="preserve">would then be flushed to ensure that they arrive on </w:t>
      </w:r>
      <w:r w:rsidR="00794011">
        <w:t xml:space="preserve">the disk in the correct order. Configurations </w:t>
      </w:r>
      <w:r>
        <w:t>would be set up via internal API calls</w:t>
      </w:r>
      <w:r w:rsidR="00794011">
        <w:t>;</w:t>
      </w:r>
      <w:r>
        <w:t xml:space="preserve"> some may be theoretical, but </w:t>
      </w:r>
      <w:r w:rsidR="00794011">
        <w:t xml:space="preserve">it is </w:t>
      </w:r>
      <w:r>
        <w:t xml:space="preserve">important to test </w:t>
      </w:r>
      <w:r w:rsidR="00794011">
        <w:t xml:space="preserve">them all for completeness. </w:t>
      </w:r>
      <w:r>
        <w:t xml:space="preserve">Additionally, the extensible array would also be tested via standard H5D API calls. This </w:t>
      </w:r>
      <w:r w:rsidR="00794011">
        <w:t>“</w:t>
      </w:r>
      <w:r>
        <w:t>two level</w:t>
      </w:r>
      <w:r w:rsidR="00794011">
        <w:t>”</w:t>
      </w:r>
      <w:r>
        <w:t xml:space="preserve"> coverage is to ensure that the flush dependencies are very thoroughly tested.</w:t>
      </w:r>
    </w:p>
    <w:p w:rsidR="00815AB1" w:rsidRDefault="00815AB1" w:rsidP="00815AB1"/>
    <w:p w:rsidR="00815AB1" w:rsidRDefault="00815AB1" w:rsidP="00815AB1">
      <w:r>
        <w:t>For each test, success will be verified by the reader finding correct file objects and data after each writer flush, as well as by finding the correct flush order in the log file.</w:t>
      </w:r>
    </w:p>
    <w:p w:rsidR="00815AB1" w:rsidRDefault="00815AB1" w:rsidP="00815AB1"/>
    <w:p w:rsidR="00815AB1" w:rsidRDefault="00815AB1" w:rsidP="00815AB1">
      <w:r>
        <w:t>At this time, the flush dependency test harness has not been implemented and its architecture is subject to change.</w:t>
      </w:r>
    </w:p>
    <w:p w:rsidR="00815AB1" w:rsidRDefault="00815AB1" w:rsidP="00815AB1"/>
    <w:p w:rsidR="00815AB1" w:rsidRDefault="00815AB1" w:rsidP="00815AB1"/>
    <w:p w:rsidR="00815AB1" w:rsidRDefault="00815AB1" w:rsidP="00815AB1"/>
    <w:p w:rsidR="00815AB1" w:rsidRDefault="00815AB1" w:rsidP="00794011">
      <w:pPr>
        <w:pStyle w:val="Heading1"/>
      </w:pPr>
      <w:bookmarkStart w:id="2" w:name="_Toc366563996"/>
      <w:r>
        <w:lastRenderedPageBreak/>
        <w:t>Adding a Test</w:t>
      </w:r>
      <w:bookmarkEnd w:id="2"/>
    </w:p>
    <w:p w:rsidR="00815AB1" w:rsidRDefault="00815AB1" w:rsidP="00794011">
      <w:r>
        <w:t>Writing a new flush dependency test will require adding functions to all components:</w:t>
      </w:r>
    </w:p>
    <w:p w:rsidR="00794011" w:rsidRDefault="00794011" w:rsidP="00794011"/>
    <w:p w:rsidR="00815AB1" w:rsidRDefault="00815AB1" w:rsidP="00154E6C">
      <w:pPr>
        <w:pStyle w:val="ListParagraph"/>
        <w:numPr>
          <w:ilvl w:val="0"/>
          <w:numId w:val="41"/>
        </w:numPr>
      </w:pPr>
      <w:r w:rsidRPr="00794011">
        <w:t>Controller</w:t>
      </w:r>
      <w:r w:rsidRPr="000B66A2">
        <w:t xml:space="preserve"> </w:t>
      </w:r>
    </w:p>
    <w:p w:rsidR="00815AB1" w:rsidRDefault="00815AB1" w:rsidP="00154E6C">
      <w:pPr>
        <w:pStyle w:val="ListParagraph"/>
        <w:numPr>
          <w:ilvl w:val="1"/>
          <w:numId w:val="43"/>
        </w:numPr>
      </w:pPr>
      <w:r>
        <w:t>Write a new test-specific function in the controller that spells out the required order of writer, reader, and w</w:t>
      </w:r>
      <w:r w:rsidR="00794011">
        <w:t xml:space="preserve">riter metadata cache commands. </w:t>
      </w:r>
      <w:r>
        <w:t>This may also require adding new TCP/IP messages to the test architecture.</w:t>
      </w:r>
    </w:p>
    <w:p w:rsidR="00815AB1" w:rsidRPr="00154E6C" w:rsidRDefault="00815AB1" w:rsidP="00154E6C">
      <w:pPr>
        <w:pStyle w:val="ListParagraph"/>
        <w:numPr>
          <w:ilvl w:val="0"/>
          <w:numId w:val="41"/>
        </w:numPr>
      </w:pPr>
      <w:r w:rsidRPr="00154E6C">
        <w:t>Writer</w:t>
      </w:r>
    </w:p>
    <w:p w:rsidR="00154E6C" w:rsidRDefault="00815AB1" w:rsidP="00154E6C">
      <w:pPr>
        <w:pStyle w:val="ListParagraph"/>
        <w:numPr>
          <w:ilvl w:val="1"/>
          <w:numId w:val="42"/>
        </w:numPr>
      </w:pPr>
      <w:r>
        <w:t>Map any new or modified TCP/IP messages to callback functions that implement the data struct</w:t>
      </w:r>
      <w:r w:rsidR="00154E6C">
        <w:t xml:space="preserve">ure or metadata cache changes. </w:t>
      </w:r>
    </w:p>
    <w:p w:rsidR="00815AB1" w:rsidRDefault="00154E6C" w:rsidP="00154E6C">
      <w:pPr>
        <w:pStyle w:val="ListParagraph"/>
        <w:numPr>
          <w:ilvl w:val="1"/>
          <w:numId w:val="42"/>
        </w:numPr>
      </w:pPr>
      <w:r>
        <w:t xml:space="preserve">Write </w:t>
      </w:r>
      <w:r w:rsidR="00815AB1">
        <w:t>these new callback functions.</w:t>
      </w:r>
    </w:p>
    <w:p w:rsidR="00815AB1" w:rsidRPr="00154E6C" w:rsidRDefault="00815AB1" w:rsidP="00154E6C">
      <w:pPr>
        <w:pStyle w:val="ListParagraph"/>
        <w:numPr>
          <w:ilvl w:val="0"/>
          <w:numId w:val="41"/>
        </w:numPr>
      </w:pPr>
      <w:r w:rsidRPr="00154E6C">
        <w:t>Reader</w:t>
      </w:r>
    </w:p>
    <w:p w:rsidR="00154E6C" w:rsidRDefault="00815AB1" w:rsidP="00154E6C">
      <w:pPr>
        <w:pStyle w:val="ListParagraph"/>
        <w:numPr>
          <w:ilvl w:val="1"/>
          <w:numId w:val="44"/>
        </w:numPr>
      </w:pPr>
      <w:r>
        <w:t xml:space="preserve">Map any new or modified TCP/IP messages to callback functions that verify the file objects and inspect the log. </w:t>
      </w:r>
    </w:p>
    <w:p w:rsidR="00815AB1" w:rsidRDefault="00154E6C" w:rsidP="00154E6C">
      <w:pPr>
        <w:pStyle w:val="ListParagraph"/>
        <w:numPr>
          <w:ilvl w:val="1"/>
          <w:numId w:val="44"/>
        </w:numPr>
      </w:pPr>
      <w:r>
        <w:t xml:space="preserve">Write </w:t>
      </w:r>
      <w:r w:rsidR="00815AB1">
        <w:t>these new callback functions.</w:t>
      </w:r>
    </w:p>
    <w:p w:rsidR="00154E6C" w:rsidRDefault="00154E6C" w:rsidP="00794011"/>
    <w:p w:rsidR="00815AB1" w:rsidRDefault="00815AB1" w:rsidP="00815AB1">
      <w:pPr>
        <w:jc w:val="both"/>
      </w:pPr>
      <w:r>
        <w:t>All components of this testing harness will be written in C to avoid adding ext</w:t>
      </w:r>
      <w:r w:rsidR="00794011">
        <w:t xml:space="preserve">ra dependencies to HDF5 users. </w:t>
      </w:r>
      <w:r>
        <w:t>Invocation of the controller, reader(s), and writer could initially be via a shell script but will need to be something more portable in the future</w:t>
      </w:r>
      <w:r>
        <w:rPr>
          <w:rStyle w:val="FootnoteReference"/>
        </w:rPr>
        <w:footnoteReference w:id="2"/>
      </w:r>
      <w:r>
        <w:t>.</w:t>
      </w:r>
    </w:p>
    <w:p w:rsidR="00794011" w:rsidRDefault="00794011" w:rsidP="00815AB1">
      <w:pPr>
        <w:jc w:val="both"/>
      </w:pPr>
    </w:p>
    <w:p w:rsidR="00794011" w:rsidRDefault="00794011" w:rsidP="00815AB1">
      <w:pPr>
        <w:jc w:val="both"/>
      </w:pPr>
    </w:p>
    <w:p w:rsidR="00794011" w:rsidRDefault="00794011" w:rsidP="00815AB1">
      <w:pPr>
        <w:jc w:val="both"/>
      </w:pPr>
    </w:p>
    <w:p w:rsidR="00815AB1" w:rsidRPr="005A5CB1" w:rsidRDefault="005A5CB1" w:rsidP="00815AB1">
      <w:pPr>
        <w:pStyle w:val="Heading2"/>
      </w:pPr>
      <w:bookmarkStart w:id="3" w:name="_Toc366563997"/>
      <w:r w:rsidRPr="005A5CB1">
        <w:t>Forcing Cache Flushes</w:t>
      </w:r>
      <w:bookmarkEnd w:id="3"/>
      <w:r w:rsidRPr="005A5CB1">
        <w:t xml:space="preserve"> </w:t>
      </w:r>
    </w:p>
    <w:p w:rsidR="00815AB1" w:rsidRDefault="00815AB1" w:rsidP="005A5CB1">
      <w:r>
        <w:t>Flush dependencies are implemented by</w:t>
      </w:r>
      <w:r w:rsidR="00F36ACC">
        <w:t xml:space="preserve"> identifying </w:t>
      </w:r>
      <w:r>
        <w:t>the parent in the relationship so that it canno</w:t>
      </w:r>
      <w:r w:rsidR="005A5CB1">
        <w:t xml:space="preserve">t be evicted before the child. </w:t>
      </w:r>
      <w:r w:rsidR="00793ED9">
        <w:t xml:space="preserve">During normal cache operation, as the cache approaches capacity, metadata elements will be evicted via a cyclical LRU-like algorithm where parents are flushed after children are flushed. It is possible to have chains of dependencies. The flushing of members of a chain will also follow the rule that parents are flushed after children. Suppose </w:t>
      </w:r>
      <w:r>
        <w:t>a chain of flush dependencies exist</w:t>
      </w:r>
      <w:r w:rsidR="00793ED9">
        <w:t xml:space="preserve">s where </w:t>
      </w:r>
      <w:r>
        <w:t xml:space="preserve">A </w:t>
      </w:r>
      <w:r w:rsidR="00793ED9">
        <w:t>is the parent of</w:t>
      </w:r>
      <w:r>
        <w:t xml:space="preserve"> B, B</w:t>
      </w:r>
      <w:r w:rsidR="00793ED9">
        <w:t xml:space="preserve"> is the parent of </w:t>
      </w:r>
      <w:r>
        <w:t>C, and C</w:t>
      </w:r>
      <w:r w:rsidR="00793ED9">
        <w:t xml:space="preserve"> is the parent of </w:t>
      </w:r>
      <w:r>
        <w:t>D</w:t>
      </w:r>
      <w:r w:rsidR="00793ED9">
        <w:t>.</w:t>
      </w:r>
      <w:r>
        <w:t xml:space="preserve"> This </w:t>
      </w:r>
      <w:r w:rsidR="00793ED9">
        <w:t xml:space="preserve">chain </w:t>
      </w:r>
      <w:r>
        <w:t>will cause the elements to be flushed in reverse order</w:t>
      </w:r>
      <w:r w:rsidR="00793ED9">
        <w:t>.</w:t>
      </w:r>
      <w:r>
        <w:t xml:space="preserve"> D</w:t>
      </w:r>
      <w:r w:rsidR="00793ED9">
        <w:t xml:space="preserve"> will be flushed first</w:t>
      </w:r>
      <w:r>
        <w:t xml:space="preserve">, </w:t>
      </w:r>
      <w:r w:rsidR="00793ED9">
        <w:t xml:space="preserve">then </w:t>
      </w:r>
      <w:r>
        <w:t xml:space="preserve">C, </w:t>
      </w:r>
      <w:r w:rsidR="00793ED9">
        <w:t xml:space="preserve">then </w:t>
      </w:r>
      <w:r>
        <w:t xml:space="preserve">B, and </w:t>
      </w:r>
      <w:r w:rsidR="00793ED9">
        <w:t xml:space="preserve">finally </w:t>
      </w:r>
      <w:r>
        <w:t>A.</w:t>
      </w:r>
    </w:p>
    <w:p w:rsidR="00A57708" w:rsidRDefault="00A57708" w:rsidP="005A5CB1"/>
    <w:p w:rsidR="00815AB1" w:rsidRDefault="00815AB1" w:rsidP="00A57708">
      <w:r>
        <w:t xml:space="preserve">In order to realistically emulate the behavior of the cache, </w:t>
      </w:r>
      <w:r w:rsidR="00793ED9">
        <w:t xml:space="preserve">the flushing of elements with both simple parent-child relationships and more complicated chains of dependencies </w:t>
      </w:r>
      <w:r>
        <w:t>need to be simulated. This could be done either with a simple flush call that writes out all cache objects or a more complicated function that puts pressure on the cache in a more realistic manner. For the purposes of this document, the writer's cache action is simply listed as 'flush'.</w:t>
      </w:r>
    </w:p>
    <w:p w:rsidR="00A57708" w:rsidRDefault="00A57708" w:rsidP="00A57708"/>
    <w:p w:rsidR="00A57708" w:rsidRDefault="00A57708" w:rsidP="00A57708"/>
    <w:p w:rsidR="00A57708" w:rsidRDefault="00A57708" w:rsidP="00A57708"/>
    <w:p w:rsidR="00A57708" w:rsidRPr="00A57708" w:rsidRDefault="00815AB1" w:rsidP="00A57708">
      <w:pPr>
        <w:pStyle w:val="Heading2"/>
      </w:pPr>
      <w:bookmarkStart w:id="4" w:name="_Toc366563998"/>
      <w:r>
        <w:lastRenderedPageBreak/>
        <w:t xml:space="preserve">Specific Conditions Tested by </w:t>
      </w:r>
      <w:r w:rsidR="007702C8">
        <w:t>Data Structure</w:t>
      </w:r>
      <w:bookmarkEnd w:id="4"/>
    </w:p>
    <w:p w:rsidR="00815AB1" w:rsidRDefault="00815AB1" w:rsidP="006B3E49">
      <w:r>
        <w:t xml:space="preserve">This section lists the basic conditions that should trigger the creation of a new type of flush dependency. Since this document only pertains to </w:t>
      </w:r>
      <w:r w:rsidR="00A16C18">
        <w:t xml:space="preserve">the first </w:t>
      </w:r>
      <w:r>
        <w:t>phase of the project</w:t>
      </w:r>
      <w:r w:rsidR="00A16C18">
        <w:t xml:space="preserve"> where </w:t>
      </w:r>
      <w:r>
        <w:t>only dataset appends</w:t>
      </w:r>
      <w:r w:rsidR="00A16C18">
        <w:t xml:space="preserve"> are supported</w:t>
      </w:r>
      <w:r>
        <w:t>, only chunk index data structures are considered.</w:t>
      </w:r>
    </w:p>
    <w:p w:rsidR="00A16C18" w:rsidRDefault="00A16C18" w:rsidP="00A16C18"/>
    <w:tbl>
      <w:tblPr>
        <w:tblStyle w:val="TableGrid"/>
        <w:tblW w:w="0" w:type="auto"/>
        <w:jc w:val="center"/>
        <w:tblInd w:w="-15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1"/>
        <w:gridCol w:w="5760"/>
      </w:tblGrid>
      <w:tr w:rsidR="00A16C18" w:rsidRPr="00137C51" w:rsidTr="00A16C18">
        <w:trPr>
          <w:tblHeader/>
          <w:jc w:val="center"/>
        </w:trPr>
        <w:tc>
          <w:tcPr>
            <w:tcW w:w="8101" w:type="dxa"/>
            <w:gridSpan w:val="2"/>
          </w:tcPr>
          <w:p w:rsidR="00A16C18" w:rsidRPr="00137C51" w:rsidRDefault="00A16C18" w:rsidP="00A16C18">
            <w:pPr>
              <w:pStyle w:val="NormalTable"/>
            </w:pPr>
            <w:r>
              <w:t>Table 1. Conditions that trigger the creation of flush dependencies</w:t>
            </w:r>
          </w:p>
        </w:tc>
      </w:tr>
      <w:tr w:rsidR="00A16C18" w:rsidRPr="00137C51" w:rsidTr="00A16C18">
        <w:trPr>
          <w:tblHeader/>
          <w:jc w:val="center"/>
        </w:trPr>
        <w:tc>
          <w:tcPr>
            <w:tcW w:w="2341" w:type="dxa"/>
          </w:tcPr>
          <w:p w:rsidR="00A16C18" w:rsidRPr="00137C51" w:rsidRDefault="00A16C18" w:rsidP="00295B40">
            <w:pPr>
              <w:pStyle w:val="NormalTable"/>
            </w:pPr>
            <w:r>
              <w:t>Data Structure</w:t>
            </w:r>
          </w:p>
        </w:tc>
        <w:tc>
          <w:tcPr>
            <w:tcW w:w="5760" w:type="dxa"/>
          </w:tcPr>
          <w:p w:rsidR="00A16C18" w:rsidRPr="00137C51" w:rsidRDefault="00A16C18" w:rsidP="00295B40">
            <w:pPr>
              <w:pStyle w:val="NormalTable"/>
            </w:pPr>
            <w:r>
              <w:t xml:space="preserve">Trigger Conditions </w:t>
            </w:r>
          </w:p>
        </w:tc>
      </w:tr>
      <w:tr w:rsidR="00A16C18" w:rsidRPr="007625C5" w:rsidTr="00A16C18">
        <w:trPr>
          <w:jc w:val="center"/>
        </w:trPr>
        <w:tc>
          <w:tcPr>
            <w:tcW w:w="2341" w:type="dxa"/>
          </w:tcPr>
          <w:p w:rsidR="00A16C18" w:rsidRPr="007702C8" w:rsidRDefault="00A16C18" w:rsidP="00A16C18">
            <w:pPr>
              <w:pStyle w:val="NormalTable"/>
              <w:rPr>
                <w:b w:val="0"/>
              </w:rPr>
            </w:pPr>
            <w:r w:rsidRPr="007702C8">
              <w:rPr>
                <w:b w:val="0"/>
              </w:rPr>
              <w:t>B-tree (version 1)</w:t>
            </w:r>
          </w:p>
        </w:tc>
        <w:tc>
          <w:tcPr>
            <w:tcW w:w="5760" w:type="dxa"/>
          </w:tcPr>
          <w:p w:rsidR="00A16C18" w:rsidRPr="007625C5" w:rsidRDefault="00A16C18" w:rsidP="00A16C18">
            <w:r>
              <w:t>The version 1 B-tree will not be supported under SWMR due to the lack of a node checksum, which does not allow readers to detect torn writes.</w:t>
            </w:r>
          </w:p>
        </w:tc>
      </w:tr>
      <w:tr w:rsidR="00A16C18" w:rsidRPr="007625C5" w:rsidTr="00A16C18">
        <w:trPr>
          <w:jc w:val="center"/>
        </w:trPr>
        <w:tc>
          <w:tcPr>
            <w:tcW w:w="2341" w:type="dxa"/>
          </w:tcPr>
          <w:p w:rsidR="00A16C18" w:rsidRPr="007625C5" w:rsidRDefault="00A16C18" w:rsidP="00A16C18">
            <w:pPr>
              <w:rPr>
                <w:b/>
              </w:rPr>
            </w:pPr>
            <w:r>
              <w:t>B-tree (version 2)</w:t>
            </w:r>
          </w:p>
        </w:tc>
        <w:tc>
          <w:tcPr>
            <w:tcW w:w="5760" w:type="dxa"/>
          </w:tcPr>
          <w:p w:rsidR="00A16C18" w:rsidRDefault="00A16C18" w:rsidP="00A16C18">
            <w:pPr>
              <w:pStyle w:val="ListParagraph"/>
              <w:numPr>
                <w:ilvl w:val="0"/>
                <w:numId w:val="37"/>
              </w:numPr>
              <w:spacing w:after="200" w:line="276" w:lineRule="auto"/>
              <w:contextualSpacing/>
              <w:jc w:val="both"/>
            </w:pPr>
            <w:r>
              <w:t>After initial construction</w:t>
            </w:r>
          </w:p>
          <w:p w:rsidR="00A16C18" w:rsidRDefault="00A16C18" w:rsidP="00A16C18">
            <w:pPr>
              <w:pStyle w:val="ListParagraph"/>
              <w:numPr>
                <w:ilvl w:val="0"/>
                <w:numId w:val="37"/>
              </w:numPr>
              <w:spacing w:after="200" w:line="276" w:lineRule="auto"/>
              <w:contextualSpacing/>
              <w:jc w:val="both"/>
            </w:pPr>
            <w:r>
              <w:t>After adding an element</w:t>
            </w:r>
          </w:p>
          <w:p w:rsidR="00A16C18" w:rsidRDefault="00A16C18" w:rsidP="00A16C18">
            <w:pPr>
              <w:pStyle w:val="ListParagraph"/>
              <w:numPr>
                <w:ilvl w:val="0"/>
                <w:numId w:val="37"/>
              </w:numPr>
              <w:spacing w:after="200" w:line="276" w:lineRule="auto"/>
              <w:contextualSpacing/>
              <w:jc w:val="both"/>
            </w:pPr>
            <w:r>
              <w:t>After adding enough elements to split the root</w:t>
            </w:r>
          </w:p>
          <w:p w:rsidR="00A16C18" w:rsidRDefault="00A16C18" w:rsidP="00A16C18">
            <w:pPr>
              <w:pStyle w:val="ListParagraph"/>
              <w:numPr>
                <w:ilvl w:val="0"/>
                <w:numId w:val="37"/>
              </w:numPr>
              <w:spacing w:after="200" w:line="276" w:lineRule="auto"/>
              <w:contextualSpacing/>
              <w:jc w:val="both"/>
            </w:pPr>
            <w:r>
              <w:t>After adding elements such that the nodes rebalance</w:t>
            </w:r>
          </w:p>
          <w:p w:rsidR="00A16C18" w:rsidRPr="007625C5" w:rsidRDefault="00A16C18" w:rsidP="00A16C18">
            <w:pPr>
              <w:pStyle w:val="ListParagraph"/>
              <w:numPr>
                <w:ilvl w:val="0"/>
                <w:numId w:val="37"/>
              </w:numPr>
              <w:spacing w:after="200" w:line="276" w:lineRule="auto"/>
              <w:contextualSpacing/>
              <w:jc w:val="both"/>
            </w:pPr>
            <w:r>
              <w:t>After adding enough elements to split the root again (longer node chain)</w:t>
            </w:r>
          </w:p>
        </w:tc>
      </w:tr>
      <w:tr w:rsidR="00A16C18" w:rsidRPr="007625C5" w:rsidTr="00A16C18">
        <w:trPr>
          <w:jc w:val="center"/>
        </w:trPr>
        <w:tc>
          <w:tcPr>
            <w:tcW w:w="2341" w:type="dxa"/>
          </w:tcPr>
          <w:p w:rsidR="00A16C18" w:rsidRPr="007625C5" w:rsidRDefault="00A16C18" w:rsidP="00A16C18">
            <w:pPr>
              <w:rPr>
                <w:b/>
              </w:rPr>
            </w:pPr>
            <w:r>
              <w:t>Extensible Array</w:t>
            </w:r>
          </w:p>
        </w:tc>
        <w:tc>
          <w:tcPr>
            <w:tcW w:w="5760" w:type="dxa"/>
          </w:tcPr>
          <w:p w:rsidR="00A16C18" w:rsidRDefault="00A16C18" w:rsidP="00A16C18">
            <w:pPr>
              <w:pStyle w:val="ListParagraph"/>
              <w:numPr>
                <w:ilvl w:val="0"/>
                <w:numId w:val="39"/>
              </w:numPr>
              <w:spacing w:after="200" w:line="276" w:lineRule="auto"/>
              <w:contextualSpacing/>
              <w:jc w:val="both"/>
            </w:pPr>
            <w:r>
              <w:t>After initial construction</w:t>
            </w:r>
          </w:p>
          <w:p w:rsidR="00A16C18" w:rsidRDefault="00A16C18" w:rsidP="00A16C18">
            <w:pPr>
              <w:pStyle w:val="ListParagraph"/>
              <w:numPr>
                <w:ilvl w:val="0"/>
                <w:numId w:val="39"/>
              </w:numPr>
              <w:spacing w:after="200" w:line="276" w:lineRule="auto"/>
              <w:contextualSpacing/>
              <w:jc w:val="both"/>
            </w:pPr>
            <w:r>
              <w:t>After adding an element (stored in index block)</w:t>
            </w:r>
          </w:p>
          <w:p w:rsidR="00A16C18" w:rsidRDefault="00A16C18" w:rsidP="00A16C18">
            <w:pPr>
              <w:pStyle w:val="ListParagraph"/>
              <w:numPr>
                <w:ilvl w:val="0"/>
                <w:numId w:val="39"/>
              </w:numPr>
              <w:spacing w:after="200" w:line="276" w:lineRule="auto"/>
              <w:contextualSpacing/>
              <w:jc w:val="both"/>
            </w:pPr>
            <w:r>
              <w:t>After adding more elements (stored in data block)</w:t>
            </w:r>
          </w:p>
          <w:p w:rsidR="00A16C18" w:rsidRPr="007625C5" w:rsidRDefault="00A16C18" w:rsidP="00A16C18">
            <w:pPr>
              <w:pStyle w:val="ListParagraph"/>
              <w:numPr>
                <w:ilvl w:val="0"/>
                <w:numId w:val="39"/>
              </w:numPr>
              <w:spacing w:after="200" w:line="276" w:lineRule="auto"/>
              <w:contextualSpacing/>
              <w:jc w:val="both"/>
            </w:pPr>
            <w:r>
              <w:t>After adding still more elements (stored in data block pages via super blocks)</w:t>
            </w:r>
          </w:p>
        </w:tc>
      </w:tr>
      <w:tr w:rsidR="00A16C18" w:rsidRPr="007625C5" w:rsidTr="00A16C18">
        <w:trPr>
          <w:jc w:val="center"/>
        </w:trPr>
        <w:tc>
          <w:tcPr>
            <w:tcW w:w="2341" w:type="dxa"/>
          </w:tcPr>
          <w:p w:rsidR="00A16C18" w:rsidRPr="007625C5" w:rsidRDefault="00A16C18" w:rsidP="00A16C18">
            <w:pPr>
              <w:rPr>
                <w:b/>
              </w:rPr>
            </w:pPr>
            <w:r>
              <w:t>Fixed Array</w:t>
            </w:r>
          </w:p>
        </w:tc>
        <w:tc>
          <w:tcPr>
            <w:tcW w:w="5760" w:type="dxa"/>
          </w:tcPr>
          <w:p w:rsidR="00A16C18" w:rsidRDefault="00A16C18" w:rsidP="00A16C18">
            <w:pPr>
              <w:pStyle w:val="ListParagraph"/>
              <w:numPr>
                <w:ilvl w:val="0"/>
                <w:numId w:val="38"/>
              </w:numPr>
              <w:spacing w:after="200" w:line="276" w:lineRule="auto"/>
              <w:contextualSpacing/>
            </w:pPr>
            <w:r>
              <w:t>After initial construction</w:t>
            </w:r>
          </w:p>
          <w:p w:rsidR="00A16C18" w:rsidRDefault="00A16C18" w:rsidP="00A16C18">
            <w:pPr>
              <w:pStyle w:val="ListParagraph"/>
              <w:numPr>
                <w:ilvl w:val="0"/>
                <w:numId w:val="38"/>
              </w:numPr>
              <w:spacing w:after="200" w:line="276" w:lineRule="auto"/>
              <w:contextualSpacing/>
            </w:pPr>
            <w:r>
              <w:t>After adding an element</w:t>
            </w:r>
          </w:p>
          <w:p w:rsidR="00A16C18" w:rsidRDefault="00A16C18" w:rsidP="00A16C18">
            <w:pPr>
              <w:pStyle w:val="ListParagraph"/>
              <w:numPr>
                <w:ilvl w:val="0"/>
                <w:numId w:val="38"/>
              </w:numPr>
              <w:spacing w:after="200" w:line="276" w:lineRule="auto"/>
              <w:contextualSpacing/>
            </w:pPr>
            <w:r>
              <w:t>After adding an element on a different page (if a paged array)</w:t>
            </w:r>
          </w:p>
          <w:p w:rsidR="00A16C18" w:rsidRPr="007625C5" w:rsidRDefault="00A16C18" w:rsidP="00A16C18">
            <w:r>
              <w:t>Both paged and unpaged fixed arrays must be tested.</w:t>
            </w:r>
          </w:p>
        </w:tc>
      </w:tr>
    </w:tbl>
    <w:p w:rsidR="00A16C18" w:rsidRDefault="00A16C18" w:rsidP="00A16C18"/>
    <w:p w:rsidR="00815AB1" w:rsidRDefault="00815AB1" w:rsidP="00CD7C10"/>
    <w:p w:rsidR="0006586E" w:rsidRPr="0006586E" w:rsidRDefault="0006586E" w:rsidP="0006586E"/>
    <w:p w:rsidR="001161DE" w:rsidRDefault="001161DE" w:rsidP="001161DE">
      <w:pPr>
        <w:pStyle w:val="Heading1"/>
      </w:pPr>
      <w:bookmarkStart w:id="5" w:name="_Toc366563999"/>
      <w:r>
        <w:lastRenderedPageBreak/>
        <w:t>Revision His</w:t>
      </w:r>
      <w:bookmarkStart w:id="6" w:name="RevisionHistory"/>
      <w:bookmarkEnd w:id="6"/>
      <w:r>
        <w:t>tory</w:t>
      </w:r>
      <w:bookmarkEnd w:id="5"/>
    </w:p>
    <w:p w:rsidR="001161DE" w:rsidRDefault="00460A3D" w:rsidP="001161DE">
      <w:r>
        <w:t>Use the table below to hold revision history information.</w:t>
      </w:r>
    </w:p>
    <w:p w:rsidR="00460A3D" w:rsidRDefault="00460A3D" w:rsidP="001161DE"/>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1161DE" w:rsidRPr="009D6CFF" w:rsidTr="001161DE">
        <w:trPr>
          <w:jc w:val="center"/>
        </w:trPr>
        <w:tc>
          <w:tcPr>
            <w:tcW w:w="2340" w:type="dxa"/>
          </w:tcPr>
          <w:p w:rsidR="001161DE" w:rsidRPr="009D6CFF" w:rsidRDefault="00A16C18" w:rsidP="00D844D0">
            <w:pPr>
              <w:rPr>
                <w:i/>
              </w:rPr>
            </w:pPr>
            <w:r>
              <w:rPr>
                <w:i/>
              </w:rPr>
              <w:t>June 30, 2013</w:t>
            </w:r>
          </w:p>
        </w:tc>
        <w:tc>
          <w:tcPr>
            <w:tcW w:w="7020" w:type="dxa"/>
          </w:tcPr>
          <w:p w:rsidR="001161DE" w:rsidRPr="009D6CFF" w:rsidRDefault="00A16C18" w:rsidP="00D844D0">
            <w:r>
              <w:t>Version 1. Initial version.</w:t>
            </w:r>
          </w:p>
        </w:tc>
      </w:tr>
      <w:tr w:rsidR="001161DE" w:rsidRPr="009D6CFF" w:rsidTr="001161DE">
        <w:trPr>
          <w:jc w:val="center"/>
        </w:trPr>
        <w:tc>
          <w:tcPr>
            <w:tcW w:w="2340" w:type="dxa"/>
          </w:tcPr>
          <w:p w:rsidR="001161DE" w:rsidRPr="009D6CFF" w:rsidRDefault="00A16C18" w:rsidP="00F22198">
            <w:pPr>
              <w:rPr>
                <w:rStyle w:val="Emphasis"/>
              </w:rPr>
            </w:pPr>
            <w:r>
              <w:rPr>
                <w:rStyle w:val="Emphasis"/>
              </w:rPr>
              <w:t>August 2013</w:t>
            </w:r>
          </w:p>
        </w:tc>
        <w:tc>
          <w:tcPr>
            <w:tcW w:w="7020" w:type="dxa"/>
          </w:tcPr>
          <w:p w:rsidR="001161DE" w:rsidRPr="00381A76" w:rsidRDefault="00A16C18" w:rsidP="00381A76">
            <w:pPr>
              <w:rPr>
                <w:rStyle w:val="Emphasis"/>
                <w:i w:val="0"/>
              </w:rPr>
            </w:pPr>
            <w:r>
              <w:rPr>
                <w:rStyle w:val="Emphasis"/>
                <w:i w:val="0"/>
              </w:rPr>
              <w:t>Version 1.1. Editing and formatting.</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7D304C" w:rsidRDefault="007D304C" w:rsidP="00713687"/>
    <w:sectPr w:rsidR="007D304C" w:rsidSect="00D844D0">
      <w:headerReference w:type="default" r:id="rId20"/>
      <w:footerReference w:type="default" r:id="rId21"/>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E2" w:rsidRDefault="006149E2" w:rsidP="00611674">
      <w:r>
        <w:separator/>
      </w:r>
    </w:p>
  </w:endnote>
  <w:endnote w:type="continuationSeparator" w:id="0">
    <w:p w:rsidR="006149E2" w:rsidRDefault="006149E2"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A0DC8" w:rsidRDefault="00611674" w:rsidP="006A0DC8">
            <w:pPr>
              <w:pStyle w:val="Footer"/>
              <w:rPr>
                <w:noProof/>
              </w:rPr>
            </w:pPr>
            <w:r>
              <w:rPr>
                <w:noProof/>
              </w:rPr>
              <w:drawing>
                <wp:anchor distT="0" distB="0" distL="0" distR="0" simplePos="0" relativeHeight="251658240" behindDoc="0" locked="0" layoutInCell="1" allowOverlap="1" wp14:anchorId="78301A73" wp14:editId="6873A2F7">
                  <wp:simplePos x="0" y="0"/>
                  <wp:positionH relativeFrom="margin">
                    <wp:posOffset>0</wp:posOffset>
                  </wp:positionH>
                  <wp:positionV relativeFrom="bottomMargin">
                    <wp:posOffset>182880</wp:posOffset>
                  </wp:positionV>
                  <wp:extent cx="585216" cy="356616"/>
                  <wp:effectExtent l="0" t="0" r="571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481F3F">
              <w:rPr>
                <w:noProof/>
              </w:rPr>
              <w:t>3</w:t>
            </w:r>
            <w:r w:rsidR="0021719B">
              <w:rPr>
                <w:noProof/>
              </w:rPr>
              <w:fldChar w:fldCharType="end"/>
            </w:r>
            <w:r>
              <w:t xml:space="preserve"> of </w:t>
            </w:r>
            <w:fldSimple w:instr=" NUMPAGES  ">
              <w:r w:rsidR="00481F3F">
                <w:rPr>
                  <w:noProof/>
                </w:rPr>
                <w:t>9</w:t>
              </w:r>
            </w:fldSimple>
          </w:p>
          <w:p w:rsidR="00611674" w:rsidRDefault="00481F3F" w:rsidP="006A0DC8">
            <w:pPr>
              <w:pStyle w:val="Footer"/>
            </w:pPr>
            <w:r>
              <w:fldChar w:fldCharType="begin"/>
            </w:r>
            <w:r>
              <w:instrText xml:space="preserve"> STYLEREF  Version  \* MERGEFORMAT </w:instrText>
            </w:r>
            <w:r>
              <w:fldChar w:fldCharType="separate"/>
            </w:r>
            <w:r>
              <w:rPr>
                <w:noProof/>
              </w:rPr>
              <w:t>Version 1.1</w:t>
            </w:r>
            <w:r>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7DD" w:rsidRDefault="007857DD" w:rsidP="007857DD">
    <w:pPr>
      <w:pStyle w:val="Footer"/>
    </w:pPr>
    <w:r>
      <w:tab/>
    </w:r>
  </w:p>
  <w:p w:rsidR="007857DD" w:rsidRPr="007857DD" w:rsidRDefault="007857DD" w:rsidP="007857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367739"/>
      <w:docPartObj>
        <w:docPartGallery w:val="Page Numbers (Bottom of Page)"/>
        <w:docPartUnique/>
      </w:docPartObj>
    </w:sdtPr>
    <w:sdtEndPr/>
    <w:sdtContent>
      <w:sdt>
        <w:sdtPr>
          <w:id w:val="-1235848022"/>
          <w:docPartObj>
            <w:docPartGallery w:val="Page Numbers (Top of Page)"/>
            <w:docPartUnique/>
          </w:docPartObj>
        </w:sdtPr>
        <w:sdtEndPr/>
        <w:sdtContent>
          <w:p w:rsidR="007857DD" w:rsidRDefault="007857DD" w:rsidP="006A0DC8">
            <w:pPr>
              <w:pStyle w:val="Footer"/>
              <w:rPr>
                <w:noProof/>
              </w:rPr>
            </w:pPr>
            <w:r>
              <w:rPr>
                <w:noProof/>
              </w:rPr>
              <w:drawing>
                <wp:anchor distT="0" distB="0" distL="0" distR="0" simplePos="0" relativeHeight="251660288" behindDoc="0" locked="0" layoutInCell="1" allowOverlap="1" wp14:anchorId="7A933925" wp14:editId="7D043314">
                  <wp:simplePos x="0" y="0"/>
                  <wp:positionH relativeFrom="margin">
                    <wp:posOffset>0</wp:posOffset>
                  </wp:positionH>
                  <wp:positionV relativeFrom="bottomMargin">
                    <wp:posOffset>182880</wp:posOffset>
                  </wp:positionV>
                  <wp:extent cx="585216" cy="356616"/>
                  <wp:effectExtent l="0" t="0" r="5715" b="5715"/>
                  <wp:wrapSquare wrapText="right"/>
                  <wp:docPr id="17"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481F3F">
              <w:rPr>
                <w:noProof/>
              </w:rPr>
              <w:t>9</w:t>
            </w:r>
            <w:r>
              <w:rPr>
                <w:noProof/>
              </w:rPr>
              <w:fldChar w:fldCharType="end"/>
            </w:r>
            <w:r>
              <w:t xml:space="preserve"> of </w:t>
            </w:r>
            <w:fldSimple w:instr=" NUMPAGES  ">
              <w:r w:rsidR="00481F3F">
                <w:rPr>
                  <w:noProof/>
                </w:rPr>
                <w:t>9</w:t>
              </w:r>
            </w:fldSimple>
          </w:p>
          <w:p w:rsidR="007857DD" w:rsidRDefault="00481F3F" w:rsidP="006A0DC8">
            <w:pPr>
              <w:pStyle w:val="Footer"/>
            </w:pPr>
            <w:r>
              <w:fldChar w:fldCharType="begin"/>
            </w:r>
            <w:r>
              <w:instrText xml:space="preserve"> STYLEREF  Version  \* MERGEFORMAT </w:instrText>
            </w:r>
            <w:r>
              <w:fldChar w:fldCharType="separate"/>
            </w:r>
            <w:r>
              <w:rPr>
                <w:noProof/>
              </w:rPr>
              <w:t>Version 1.1</w:t>
            </w:r>
            <w:r>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E2" w:rsidRDefault="006149E2" w:rsidP="00611674">
      <w:r>
        <w:separator/>
      </w:r>
    </w:p>
  </w:footnote>
  <w:footnote w:type="continuationSeparator" w:id="0">
    <w:p w:rsidR="006149E2" w:rsidRDefault="006149E2" w:rsidP="00611674">
      <w:r>
        <w:continuationSeparator/>
      </w:r>
    </w:p>
  </w:footnote>
  <w:footnote w:id="1">
    <w:p w:rsidR="00815AB1" w:rsidRDefault="00815AB1" w:rsidP="00815AB1">
      <w:pPr>
        <w:pStyle w:val="FootnoteText"/>
      </w:pPr>
      <w:r>
        <w:rPr>
          <w:rStyle w:val="FootnoteReference"/>
        </w:rPr>
        <w:footnoteRef/>
      </w:r>
      <w:r>
        <w:t xml:space="preserve"> See the HDF5 file format and SWMR design documents for details about these data structures.</w:t>
      </w:r>
    </w:p>
  </w:footnote>
  <w:footnote w:id="2">
    <w:p w:rsidR="00815AB1" w:rsidRDefault="00815AB1" w:rsidP="00815AB1">
      <w:pPr>
        <w:pStyle w:val="FootnoteText"/>
      </w:pPr>
      <w:r>
        <w:rPr>
          <w:rStyle w:val="FootnoteReference"/>
        </w:rPr>
        <w:footnoteRef/>
      </w:r>
      <w:r>
        <w:t xml:space="preserve"> This is mainly a Windows issue.  We could either write a Power</w:t>
      </w:r>
      <w:r w:rsidR="00794011">
        <w:t>S</w:t>
      </w:r>
      <w:r>
        <w:t xml:space="preserve">hell script or use a small embedded language like </w:t>
      </w:r>
      <w:proofErr w:type="spellStart"/>
      <w:r>
        <w:t>Lua</w:t>
      </w:r>
      <w:proofErr w:type="spellEnd"/>
      <w:r>
        <w:t xml:space="preserve"> to control invocation (</w:t>
      </w:r>
      <w:proofErr w:type="spellStart"/>
      <w:r>
        <w:t>Lua</w:t>
      </w:r>
      <w:proofErr w:type="spellEnd"/>
      <w:r>
        <w:t xml:space="preserve"> is very small and easy to build on systems where it does</w:t>
      </w:r>
      <w:r w:rsidR="00794011">
        <w:t xml:space="preserve"> </w:t>
      </w:r>
      <w:r>
        <w:t>n</w:t>
      </w:r>
      <w:r w:rsidR="00794011">
        <w:t>o</w:t>
      </w:r>
      <w:r>
        <w:t>t exist).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Pr="000054DA" w:rsidRDefault="000054DA" w:rsidP="000054DA">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481F3F" w:rsidP="008866B7">
    <w:pPr>
      <w:pStyle w:val="Header"/>
    </w:pPr>
    <w:r>
      <w:fldChar w:fldCharType="begin"/>
    </w:r>
    <w:r>
      <w:instrText xml:space="preserve"> STYLEREF  Title  \* MERGEFORMAT </w:instrText>
    </w:r>
    <w:r>
      <w:fldChar w:fldCharType="separate"/>
    </w:r>
    <w:r>
      <w:rPr>
        <w:noProof/>
      </w:rPr>
      <w:t>Flush Dependency Testing</w:t>
    </w:r>
    <w:r>
      <w:rPr>
        <w:noProof/>
      </w:rPr>
      <w:fldChar w:fldCharType="end"/>
    </w:r>
    <w:r w:rsidR="008866B7">
      <w:tab/>
    </w:r>
    <w:r w:rsidR="008C7F74">
      <w:tab/>
    </w:r>
    <w:r>
      <w:fldChar w:fldCharType="begin"/>
    </w:r>
    <w:r>
      <w:instrText xml:space="preserve"> STYLEREF  Contents  \* MERGEFORMAT </w:instrText>
    </w:r>
    <w:r>
      <w:fldChar w:fldCharType="separate"/>
    </w:r>
    <w:r>
      <w:rPr>
        <w:noProof/>
      </w:rPr>
      <w:t>Contents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Pr="006A0DC8" w:rsidRDefault="00481F3F" w:rsidP="006A0DC8">
    <w:pPr>
      <w:pStyle w:val="Header"/>
    </w:pPr>
    <w:r>
      <w:fldChar w:fldCharType="begin"/>
    </w:r>
    <w:r>
      <w:instrText xml:space="preserve"> STYLEREF  Title  \* MERGEFORMAT </w:instrText>
    </w:r>
    <w:r>
      <w:fldChar w:fldCharType="separate"/>
    </w:r>
    <w:r>
      <w:rPr>
        <w:noProof/>
      </w:rPr>
      <w:t>Flush Dependency Testing</w:t>
    </w:r>
    <w:r>
      <w:rPr>
        <w:noProof/>
      </w:rPr>
      <w:fldChar w:fldCharType="end"/>
    </w:r>
    <w:r w:rsidR="008C7F74">
      <w:tab/>
    </w:r>
    <w:r w:rsidR="006A0DC8">
      <w:tab/>
    </w:r>
    <w:r w:rsidR="006A0DC8">
      <w:fldChar w:fldCharType="begin"/>
    </w:r>
    <w:r w:rsidR="006A0DC8">
      <w:instrText xml:space="preserve"> STYLEREF  Contents  \* MERGEFORMAT </w:instrText>
    </w:r>
    <w:r w:rsidR="006A0DC8">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6149E2" w:rsidP="00F700E9">
    <w:pPr>
      <w:pStyle w:val="Header"/>
    </w:pPr>
    <w:fldSimple w:instr=" STYLEREF  Title  \* MERGEFORMAT ">
      <w:r w:rsidR="00481F3F">
        <w:rPr>
          <w:noProof/>
        </w:rPr>
        <w:t>Flush Dependency Testing</w:t>
      </w:r>
    </w:fldSimple>
    <w:r w:rsidR="008866B7">
      <w:tab/>
    </w:r>
    <w:r w:rsidR="00E17DC3">
      <w:tab/>
    </w:r>
    <w:fldSimple w:instr=" STYLEREF  &quot;Heading 1&quot;  \* MERGEFORMAT ">
      <w:r w:rsidR="00481F3F">
        <w:rPr>
          <w:noProof/>
        </w:rPr>
        <w:t>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746E7"/>
    <w:multiLevelType w:val="hybridMultilevel"/>
    <w:tmpl w:val="C23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397320"/>
    <w:multiLevelType w:val="hybridMultilevel"/>
    <w:tmpl w:val="EC02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709BF"/>
    <w:multiLevelType w:val="hybridMultilevel"/>
    <w:tmpl w:val="46E2CB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A905FA"/>
    <w:multiLevelType w:val="hybridMultilevel"/>
    <w:tmpl w:val="E7765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875375"/>
    <w:multiLevelType w:val="hybridMultilevel"/>
    <w:tmpl w:val="F3BA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31EB1"/>
    <w:multiLevelType w:val="hybridMultilevel"/>
    <w:tmpl w:val="6310E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05A8D"/>
    <w:multiLevelType w:val="hybridMultilevel"/>
    <w:tmpl w:val="3320CB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41FD3"/>
    <w:multiLevelType w:val="hybridMultilevel"/>
    <w:tmpl w:val="2714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91C95"/>
    <w:multiLevelType w:val="hybridMultilevel"/>
    <w:tmpl w:val="5B7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7"/>
  </w:num>
  <w:num w:numId="3">
    <w:abstractNumId w:val="14"/>
  </w:num>
  <w:num w:numId="4">
    <w:abstractNumId w:val="3"/>
  </w:num>
  <w:num w:numId="5">
    <w:abstractNumId w:val="2"/>
  </w:num>
  <w:num w:numId="6">
    <w:abstractNumId w:val="1"/>
  </w:num>
  <w:num w:numId="7">
    <w:abstractNumId w:val="0"/>
  </w:num>
  <w:num w:numId="8">
    <w:abstractNumId w:val="5"/>
  </w:num>
  <w:num w:numId="9">
    <w:abstractNumId w:val="42"/>
  </w:num>
  <w:num w:numId="10">
    <w:abstractNumId w:val="4"/>
  </w:num>
  <w:num w:numId="11">
    <w:abstractNumId w:val="6"/>
  </w:num>
  <w:num w:numId="12">
    <w:abstractNumId w:val="23"/>
  </w:num>
  <w:num w:numId="13">
    <w:abstractNumId w:val="22"/>
  </w:num>
  <w:num w:numId="14">
    <w:abstractNumId w:val="9"/>
  </w:num>
  <w:num w:numId="15">
    <w:abstractNumId w:val="40"/>
  </w:num>
  <w:num w:numId="16">
    <w:abstractNumId w:val="24"/>
  </w:num>
  <w:num w:numId="17">
    <w:abstractNumId w:val="21"/>
  </w:num>
  <w:num w:numId="18">
    <w:abstractNumId w:val="38"/>
  </w:num>
  <w:num w:numId="19">
    <w:abstractNumId w:val="10"/>
  </w:num>
  <w:num w:numId="20">
    <w:abstractNumId w:val="7"/>
  </w:num>
  <w:num w:numId="21">
    <w:abstractNumId w:val="35"/>
  </w:num>
  <w:num w:numId="22">
    <w:abstractNumId w:val="18"/>
  </w:num>
  <w:num w:numId="23">
    <w:abstractNumId w:val="19"/>
  </w:num>
  <w:num w:numId="24">
    <w:abstractNumId w:val="31"/>
  </w:num>
  <w:num w:numId="25">
    <w:abstractNumId w:val="28"/>
  </w:num>
  <w:num w:numId="26">
    <w:abstractNumId w:val="30"/>
  </w:num>
  <w:num w:numId="27">
    <w:abstractNumId w:val="29"/>
  </w:num>
  <w:num w:numId="28">
    <w:abstractNumId w:val="20"/>
  </w:num>
  <w:num w:numId="29">
    <w:abstractNumId w:val="13"/>
  </w:num>
  <w:num w:numId="30">
    <w:abstractNumId w:val="41"/>
  </w:num>
  <w:num w:numId="31">
    <w:abstractNumId w:val="27"/>
  </w:num>
  <w:num w:numId="32">
    <w:abstractNumId w:val="25"/>
  </w:num>
  <w:num w:numId="33">
    <w:abstractNumId w:val="39"/>
  </w:num>
  <w:num w:numId="34">
    <w:abstractNumId w:val="32"/>
  </w:num>
  <w:num w:numId="35">
    <w:abstractNumId w:val="33"/>
  </w:num>
  <w:num w:numId="36">
    <w:abstractNumId w:val="11"/>
  </w:num>
  <w:num w:numId="37">
    <w:abstractNumId w:val="8"/>
  </w:num>
  <w:num w:numId="38">
    <w:abstractNumId w:val="36"/>
  </w:num>
  <w:num w:numId="39">
    <w:abstractNumId w:val="16"/>
  </w:num>
  <w:num w:numId="40">
    <w:abstractNumId w:val="34"/>
  </w:num>
  <w:num w:numId="41">
    <w:abstractNumId w:val="17"/>
  </w:num>
  <w:num w:numId="42">
    <w:abstractNumId w:val="12"/>
  </w:num>
  <w:num w:numId="43">
    <w:abstractNumId w:val="26"/>
  </w:num>
  <w:num w:numId="4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54DA"/>
    <w:rsid w:val="00005C06"/>
    <w:rsid w:val="000064FA"/>
    <w:rsid w:val="0000693D"/>
    <w:rsid w:val="00021AC4"/>
    <w:rsid w:val="000224B8"/>
    <w:rsid w:val="000315F0"/>
    <w:rsid w:val="00044A79"/>
    <w:rsid w:val="000564F4"/>
    <w:rsid w:val="0006586E"/>
    <w:rsid w:val="00067A59"/>
    <w:rsid w:val="0009479C"/>
    <w:rsid w:val="000A2824"/>
    <w:rsid w:val="000A298B"/>
    <w:rsid w:val="000D5E20"/>
    <w:rsid w:val="000F4B50"/>
    <w:rsid w:val="000F5292"/>
    <w:rsid w:val="00104705"/>
    <w:rsid w:val="00104D0F"/>
    <w:rsid w:val="001161DE"/>
    <w:rsid w:val="00142138"/>
    <w:rsid w:val="001445BC"/>
    <w:rsid w:val="00154E6C"/>
    <w:rsid w:val="00155856"/>
    <w:rsid w:val="00182858"/>
    <w:rsid w:val="00186499"/>
    <w:rsid w:val="00196662"/>
    <w:rsid w:val="001A1BC6"/>
    <w:rsid w:val="001A6661"/>
    <w:rsid w:val="001B1DD2"/>
    <w:rsid w:val="001B2BB8"/>
    <w:rsid w:val="001B3F62"/>
    <w:rsid w:val="001C2130"/>
    <w:rsid w:val="001E3171"/>
    <w:rsid w:val="001E5918"/>
    <w:rsid w:val="001F2820"/>
    <w:rsid w:val="002011F0"/>
    <w:rsid w:val="00206BBB"/>
    <w:rsid w:val="002074CC"/>
    <w:rsid w:val="0021719B"/>
    <w:rsid w:val="00221654"/>
    <w:rsid w:val="00234EBB"/>
    <w:rsid w:val="0025327B"/>
    <w:rsid w:val="00262D10"/>
    <w:rsid w:val="0026368B"/>
    <w:rsid w:val="002830D0"/>
    <w:rsid w:val="00293970"/>
    <w:rsid w:val="00295DC7"/>
    <w:rsid w:val="002B74CB"/>
    <w:rsid w:val="002E6F33"/>
    <w:rsid w:val="00303CB5"/>
    <w:rsid w:val="0031779F"/>
    <w:rsid w:val="00324C67"/>
    <w:rsid w:val="00331A1A"/>
    <w:rsid w:val="00341CC2"/>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4C50"/>
    <w:rsid w:val="00460A3D"/>
    <w:rsid w:val="00460A7C"/>
    <w:rsid w:val="0048044B"/>
    <w:rsid w:val="004811A8"/>
    <w:rsid w:val="00481F3F"/>
    <w:rsid w:val="00486F65"/>
    <w:rsid w:val="004931FD"/>
    <w:rsid w:val="00495B86"/>
    <w:rsid w:val="004A272D"/>
    <w:rsid w:val="004B1ED8"/>
    <w:rsid w:val="004B4AC3"/>
    <w:rsid w:val="004E6CDB"/>
    <w:rsid w:val="004E74BC"/>
    <w:rsid w:val="005059CD"/>
    <w:rsid w:val="00532B31"/>
    <w:rsid w:val="00534273"/>
    <w:rsid w:val="0054310F"/>
    <w:rsid w:val="005536EC"/>
    <w:rsid w:val="0056137E"/>
    <w:rsid w:val="00566905"/>
    <w:rsid w:val="005857E1"/>
    <w:rsid w:val="005878A5"/>
    <w:rsid w:val="00587B8E"/>
    <w:rsid w:val="005938BB"/>
    <w:rsid w:val="005A25FA"/>
    <w:rsid w:val="005A51A7"/>
    <w:rsid w:val="005A5CB1"/>
    <w:rsid w:val="005B1653"/>
    <w:rsid w:val="005B4944"/>
    <w:rsid w:val="005C0D2A"/>
    <w:rsid w:val="005C2F17"/>
    <w:rsid w:val="005D139A"/>
    <w:rsid w:val="005F60A3"/>
    <w:rsid w:val="00600344"/>
    <w:rsid w:val="00605B26"/>
    <w:rsid w:val="00611674"/>
    <w:rsid w:val="0061406E"/>
    <w:rsid w:val="006149E2"/>
    <w:rsid w:val="00633380"/>
    <w:rsid w:val="00645B92"/>
    <w:rsid w:val="00663255"/>
    <w:rsid w:val="00677755"/>
    <w:rsid w:val="00685504"/>
    <w:rsid w:val="006855F4"/>
    <w:rsid w:val="00690D2A"/>
    <w:rsid w:val="006A0DC8"/>
    <w:rsid w:val="006A2081"/>
    <w:rsid w:val="006A4458"/>
    <w:rsid w:val="006B3E49"/>
    <w:rsid w:val="006B57FF"/>
    <w:rsid w:val="006D03B1"/>
    <w:rsid w:val="006E26E5"/>
    <w:rsid w:val="006E5EB4"/>
    <w:rsid w:val="006F15D5"/>
    <w:rsid w:val="00713687"/>
    <w:rsid w:val="007155A8"/>
    <w:rsid w:val="0072414E"/>
    <w:rsid w:val="0072793B"/>
    <w:rsid w:val="00746B6A"/>
    <w:rsid w:val="00755B90"/>
    <w:rsid w:val="00755D9E"/>
    <w:rsid w:val="007702C8"/>
    <w:rsid w:val="00770589"/>
    <w:rsid w:val="00780298"/>
    <w:rsid w:val="007857DD"/>
    <w:rsid w:val="00793ED9"/>
    <w:rsid w:val="00794011"/>
    <w:rsid w:val="0079482A"/>
    <w:rsid w:val="007A053A"/>
    <w:rsid w:val="007A7002"/>
    <w:rsid w:val="007B133F"/>
    <w:rsid w:val="007B7399"/>
    <w:rsid w:val="007C1AE8"/>
    <w:rsid w:val="007D304C"/>
    <w:rsid w:val="007D5434"/>
    <w:rsid w:val="007E48D7"/>
    <w:rsid w:val="007E4BB2"/>
    <w:rsid w:val="008003DD"/>
    <w:rsid w:val="00815AB1"/>
    <w:rsid w:val="00816503"/>
    <w:rsid w:val="0082761E"/>
    <w:rsid w:val="00831F3E"/>
    <w:rsid w:val="00837B35"/>
    <w:rsid w:val="00844D69"/>
    <w:rsid w:val="008563C9"/>
    <w:rsid w:val="00871837"/>
    <w:rsid w:val="008848F4"/>
    <w:rsid w:val="008866B7"/>
    <w:rsid w:val="00886AB5"/>
    <w:rsid w:val="008C5041"/>
    <w:rsid w:val="008C7F74"/>
    <w:rsid w:val="008D09AF"/>
    <w:rsid w:val="008E417A"/>
    <w:rsid w:val="008F45FA"/>
    <w:rsid w:val="008F5857"/>
    <w:rsid w:val="008F6B39"/>
    <w:rsid w:val="00924831"/>
    <w:rsid w:val="009333DF"/>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16C18"/>
    <w:rsid w:val="00A22DCE"/>
    <w:rsid w:val="00A34DD6"/>
    <w:rsid w:val="00A404F2"/>
    <w:rsid w:val="00A42960"/>
    <w:rsid w:val="00A466DD"/>
    <w:rsid w:val="00A57708"/>
    <w:rsid w:val="00AB0F4C"/>
    <w:rsid w:val="00AC541B"/>
    <w:rsid w:val="00AD72C9"/>
    <w:rsid w:val="00AE35EA"/>
    <w:rsid w:val="00AF2464"/>
    <w:rsid w:val="00AF26C9"/>
    <w:rsid w:val="00AF66A0"/>
    <w:rsid w:val="00B02B31"/>
    <w:rsid w:val="00B11034"/>
    <w:rsid w:val="00B155C3"/>
    <w:rsid w:val="00B16C32"/>
    <w:rsid w:val="00B2114D"/>
    <w:rsid w:val="00B30113"/>
    <w:rsid w:val="00B30F5E"/>
    <w:rsid w:val="00B35FB2"/>
    <w:rsid w:val="00B518F5"/>
    <w:rsid w:val="00B53A7D"/>
    <w:rsid w:val="00B5663E"/>
    <w:rsid w:val="00B636F5"/>
    <w:rsid w:val="00BA3941"/>
    <w:rsid w:val="00BA6951"/>
    <w:rsid w:val="00BB0C54"/>
    <w:rsid w:val="00BB7D5D"/>
    <w:rsid w:val="00BE5A46"/>
    <w:rsid w:val="00C0798C"/>
    <w:rsid w:val="00C24A97"/>
    <w:rsid w:val="00C35C91"/>
    <w:rsid w:val="00C46F96"/>
    <w:rsid w:val="00C5194A"/>
    <w:rsid w:val="00C55253"/>
    <w:rsid w:val="00C63A48"/>
    <w:rsid w:val="00C740C9"/>
    <w:rsid w:val="00C7737A"/>
    <w:rsid w:val="00C84CBD"/>
    <w:rsid w:val="00C869E9"/>
    <w:rsid w:val="00CA2F18"/>
    <w:rsid w:val="00CA3AA1"/>
    <w:rsid w:val="00CA6EC1"/>
    <w:rsid w:val="00CC0A7E"/>
    <w:rsid w:val="00CD06F4"/>
    <w:rsid w:val="00CD4B9A"/>
    <w:rsid w:val="00CD5D2E"/>
    <w:rsid w:val="00CD7C10"/>
    <w:rsid w:val="00CE281C"/>
    <w:rsid w:val="00CE3186"/>
    <w:rsid w:val="00CE5301"/>
    <w:rsid w:val="00CF1493"/>
    <w:rsid w:val="00D20D57"/>
    <w:rsid w:val="00D33A36"/>
    <w:rsid w:val="00D4121D"/>
    <w:rsid w:val="00D418FA"/>
    <w:rsid w:val="00D41CD5"/>
    <w:rsid w:val="00D44BCF"/>
    <w:rsid w:val="00D45BC8"/>
    <w:rsid w:val="00D45F12"/>
    <w:rsid w:val="00D735C7"/>
    <w:rsid w:val="00D777BC"/>
    <w:rsid w:val="00D844D0"/>
    <w:rsid w:val="00D91D6F"/>
    <w:rsid w:val="00D976C6"/>
    <w:rsid w:val="00DA0043"/>
    <w:rsid w:val="00DB01EB"/>
    <w:rsid w:val="00DB4F08"/>
    <w:rsid w:val="00DC4810"/>
    <w:rsid w:val="00DE241B"/>
    <w:rsid w:val="00DE7AA7"/>
    <w:rsid w:val="00DF0D06"/>
    <w:rsid w:val="00DF5560"/>
    <w:rsid w:val="00E0743A"/>
    <w:rsid w:val="00E113B8"/>
    <w:rsid w:val="00E17DC3"/>
    <w:rsid w:val="00E23C92"/>
    <w:rsid w:val="00E4140A"/>
    <w:rsid w:val="00E617D4"/>
    <w:rsid w:val="00E72899"/>
    <w:rsid w:val="00E84A0F"/>
    <w:rsid w:val="00E91263"/>
    <w:rsid w:val="00EA1DE5"/>
    <w:rsid w:val="00EA6E56"/>
    <w:rsid w:val="00EE0F05"/>
    <w:rsid w:val="00EE19CE"/>
    <w:rsid w:val="00F07424"/>
    <w:rsid w:val="00F107B2"/>
    <w:rsid w:val="00F11A2D"/>
    <w:rsid w:val="00F36ACC"/>
    <w:rsid w:val="00F36D51"/>
    <w:rsid w:val="00F41107"/>
    <w:rsid w:val="00F62D1A"/>
    <w:rsid w:val="00F700E9"/>
    <w:rsid w:val="00F70422"/>
    <w:rsid w:val="00F7647F"/>
    <w:rsid w:val="00F8388E"/>
    <w:rsid w:val="00F87EE3"/>
    <w:rsid w:val="00F977CD"/>
    <w:rsid w:val="00FA3D2B"/>
    <w:rsid w:val="00FA75C5"/>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2761E"/>
    <w:pPr>
      <w:keepNext/>
      <w:keepLines/>
      <w:pageBreakBefore/>
      <w:numPr>
        <w:numId w:val="8"/>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82761E"/>
    <w:pPr>
      <w:keepNext/>
      <w:keepLines/>
      <w:numPr>
        <w:ilvl w:val="1"/>
        <w:numId w:val="8"/>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82761E"/>
    <w:pPr>
      <w:keepNext/>
      <w:keepLines/>
      <w:numPr>
        <w:ilvl w:val="2"/>
        <w:numId w:val="8"/>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82761E"/>
    <w:pPr>
      <w:keepNext/>
      <w:keepLines/>
      <w:numPr>
        <w:ilvl w:val="3"/>
        <w:numId w:val="8"/>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82761E"/>
    <w:pPr>
      <w:keepNext/>
      <w:keepLines/>
      <w:numPr>
        <w:ilvl w:val="4"/>
        <w:numId w:val="8"/>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6A0DC8"/>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6A0D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2761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82761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82761E"/>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2761E"/>
    <w:rPr>
      <w:rFonts w:eastAsiaTheme="majorEastAsia" w:cstheme="majorBidi"/>
      <w:b/>
      <w:bCs/>
      <w:i/>
      <w:iCs/>
    </w:rPr>
  </w:style>
  <w:style w:type="character" w:customStyle="1" w:styleId="Heading5Char">
    <w:name w:val="Heading 5 Char"/>
    <w:basedOn w:val="DefaultParagraphFont"/>
    <w:link w:val="Heading5"/>
    <w:uiPriority w:val="9"/>
    <w:rsid w:val="0082761E"/>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D976C6"/>
    <w:pPr>
      <w:spacing w:before="100" w:beforeAutospacing="1" w:after="100" w:afterAutospacing="1"/>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unhideWhenUsed/>
    <w:rsid w:val="00815AB1"/>
    <w:rPr>
      <w:rFonts w:eastAsiaTheme="minorEastAsia"/>
      <w:sz w:val="20"/>
      <w:szCs w:val="20"/>
    </w:rPr>
  </w:style>
  <w:style w:type="character" w:customStyle="1" w:styleId="FootnoteTextChar">
    <w:name w:val="Footnote Text Char"/>
    <w:basedOn w:val="DefaultParagraphFont"/>
    <w:link w:val="FootnoteText"/>
    <w:uiPriority w:val="99"/>
    <w:rsid w:val="00815AB1"/>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815A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2761E"/>
    <w:pPr>
      <w:keepNext/>
      <w:keepLines/>
      <w:pageBreakBefore/>
      <w:numPr>
        <w:numId w:val="8"/>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82761E"/>
    <w:pPr>
      <w:keepNext/>
      <w:keepLines/>
      <w:numPr>
        <w:ilvl w:val="1"/>
        <w:numId w:val="8"/>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82761E"/>
    <w:pPr>
      <w:keepNext/>
      <w:keepLines/>
      <w:numPr>
        <w:ilvl w:val="2"/>
        <w:numId w:val="8"/>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82761E"/>
    <w:pPr>
      <w:keepNext/>
      <w:keepLines/>
      <w:numPr>
        <w:ilvl w:val="3"/>
        <w:numId w:val="8"/>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82761E"/>
    <w:pPr>
      <w:keepNext/>
      <w:keepLines/>
      <w:numPr>
        <w:ilvl w:val="4"/>
        <w:numId w:val="8"/>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6A0DC8"/>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6A0D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2761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82761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82761E"/>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2761E"/>
    <w:rPr>
      <w:rFonts w:eastAsiaTheme="majorEastAsia" w:cstheme="majorBidi"/>
      <w:b/>
      <w:bCs/>
      <w:i/>
      <w:iCs/>
    </w:rPr>
  </w:style>
  <w:style w:type="character" w:customStyle="1" w:styleId="Heading5Char">
    <w:name w:val="Heading 5 Char"/>
    <w:basedOn w:val="DefaultParagraphFont"/>
    <w:link w:val="Heading5"/>
    <w:uiPriority w:val="9"/>
    <w:rsid w:val="0082761E"/>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D976C6"/>
    <w:pPr>
      <w:spacing w:before="100" w:beforeAutospacing="1" w:after="100" w:afterAutospacing="1"/>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unhideWhenUsed/>
    <w:rsid w:val="00815AB1"/>
    <w:rPr>
      <w:rFonts w:eastAsiaTheme="minorEastAsia"/>
      <w:sz w:val="20"/>
      <w:szCs w:val="20"/>
    </w:rPr>
  </w:style>
  <w:style w:type="character" w:customStyle="1" w:styleId="FootnoteTextChar">
    <w:name w:val="Footnote Text Char"/>
    <w:basedOn w:val="DefaultParagraphFont"/>
    <w:link w:val="FootnoteText"/>
    <w:uiPriority w:val="99"/>
    <w:rsid w:val="00815AB1"/>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815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Copyright.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HDFGroup.org"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F342B-8865-4F7F-A5CE-10DBE855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40</TotalTime>
  <Pages>9</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cp:lastModifiedBy>
  <cp:revision>14</cp:revision>
  <cp:lastPrinted>2013-09-10T13:50:00Z</cp:lastPrinted>
  <dcterms:created xsi:type="dcterms:W3CDTF">2013-08-27T15:16:00Z</dcterms:created>
  <dcterms:modified xsi:type="dcterms:W3CDTF">2013-09-10T14:35:00Z</dcterms:modified>
</cp:coreProperties>
</file>