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B0" w:rsidRDefault="00B64A9F" w:rsidP="00F52DB0">
      <w:pPr>
        <w:pStyle w:val="Title"/>
      </w:pPr>
      <w:r>
        <w:t xml:space="preserve">RFC: </w:t>
      </w:r>
      <w:r w:rsidR="00B70927">
        <w:t>h5watch</w:t>
      </w:r>
      <w:r w:rsidR="006C111A">
        <w:t xml:space="preserve"> </w:t>
      </w:r>
      <w:r w:rsidR="00871372">
        <w:t>and 3 public routines for dataset manipulation</w:t>
      </w:r>
    </w:p>
    <w:p w:rsidR="00F52DB0" w:rsidRDefault="0038117F" w:rsidP="00F52DB0">
      <w:pPr>
        <w:pStyle w:val="Author"/>
      </w:pPr>
      <w:r>
        <w:t>Vailin Choi</w:t>
      </w:r>
    </w:p>
    <w:p w:rsidR="00F52DB0" w:rsidRPr="007D64F2" w:rsidRDefault="00B70927" w:rsidP="00F52DB0">
      <w:pPr>
        <w:pStyle w:val="Abstract"/>
      </w:pPr>
      <w:r>
        <w:t xml:space="preserve">This RFC proposes a new HDF5 command line utility </w:t>
      </w:r>
      <w:r w:rsidRPr="00B70927">
        <w:rPr>
          <w:i/>
        </w:rPr>
        <w:t>h5watch</w:t>
      </w:r>
      <w:r w:rsidR="007D64F2">
        <w:rPr>
          <w:i/>
        </w:rPr>
        <w:t xml:space="preserve"> </w:t>
      </w:r>
      <w:r w:rsidR="007D64F2">
        <w:t xml:space="preserve">for users to </w:t>
      </w:r>
      <w:r w:rsidR="00871372">
        <w:t xml:space="preserve">dynamically </w:t>
      </w:r>
      <w:r w:rsidR="00205D26">
        <w:t>monitor</w:t>
      </w:r>
      <w:r w:rsidR="007D64F2">
        <w:t xml:space="preserve"> data </w:t>
      </w:r>
      <w:r w:rsidR="003371C2">
        <w:t xml:space="preserve">elements </w:t>
      </w:r>
      <w:r w:rsidR="007D64F2">
        <w:t>appended to a dataset.  It also introduces three high-level pubic routines for users to manipulate dataset operations.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F52DB0" w:rsidRDefault="00E91488" w:rsidP="00F52DB0">
      <w:r>
        <w:t>T</w:t>
      </w:r>
      <w:r w:rsidR="008E5CA3">
        <w:t>h</w:t>
      </w:r>
      <w:r w:rsidR="007D64F2">
        <w:t>e</w:t>
      </w:r>
      <w:r w:rsidR="008E5CA3">
        <w:t xml:space="preserve"> new command line uti</w:t>
      </w:r>
      <w:r w:rsidR="002F0339">
        <w:t>l</w:t>
      </w:r>
      <w:r w:rsidR="008E5CA3">
        <w:t xml:space="preserve">ity </w:t>
      </w:r>
      <w:r w:rsidR="00AA0C79" w:rsidRPr="001605FE">
        <w:rPr>
          <w:i/>
        </w:rPr>
        <w:t>h5watch</w:t>
      </w:r>
      <w:r w:rsidR="00AA0C79">
        <w:t xml:space="preserve"> </w:t>
      </w:r>
      <w:r w:rsidR="00362C4C">
        <w:t xml:space="preserve">allows users to </w:t>
      </w:r>
      <w:r w:rsidR="007D64F2">
        <w:t xml:space="preserve">see </w:t>
      </w:r>
      <w:r w:rsidR="00362C4C">
        <w:t xml:space="preserve">new </w:t>
      </w:r>
      <w:r w:rsidR="007D64F2">
        <w:t>data elements</w:t>
      </w:r>
      <w:r w:rsidR="00362C4C">
        <w:t xml:space="preserve"> appended to a dataset as it grows. It </w:t>
      </w:r>
      <w:r w:rsidR="00AA0C79">
        <w:t xml:space="preserve">has similar functionality like the </w:t>
      </w:r>
      <w:proofErr w:type="gramStart"/>
      <w:r w:rsidR="00AA0C79">
        <w:t>Unix</w:t>
      </w:r>
      <w:proofErr w:type="gramEnd"/>
      <w:r w:rsidR="00AA0C79">
        <w:t xml:space="preserve"> user command </w:t>
      </w:r>
      <w:r w:rsidR="00AA0C79" w:rsidRPr="001605FE">
        <w:rPr>
          <w:i/>
        </w:rPr>
        <w:t>tail –f</w:t>
      </w:r>
      <w:r w:rsidR="00AA0C79">
        <w:t xml:space="preserve"> (--</w:t>
      </w:r>
      <w:r w:rsidR="00AA0C79" w:rsidRPr="001605FE">
        <w:rPr>
          <w:i/>
        </w:rPr>
        <w:t>follow</w:t>
      </w:r>
      <w:r w:rsidR="00AA0C79">
        <w:t>) option, which outputs appended data as the file grows</w:t>
      </w:r>
      <w:r w:rsidR="001605FE">
        <w:t xml:space="preserve">.  </w:t>
      </w:r>
    </w:p>
    <w:p w:rsidR="007D64F2" w:rsidRDefault="007D64F2" w:rsidP="00F52DB0">
      <w:r>
        <w:t xml:space="preserve">The three new high-level public routines are: </w:t>
      </w:r>
      <w:r w:rsidRPr="003371C2">
        <w:rPr>
          <w:i/>
        </w:rPr>
        <w:t>H5LD_get_dset_type_</w:t>
      </w:r>
      <w:proofErr w:type="gramStart"/>
      <w:r w:rsidRPr="003371C2">
        <w:rPr>
          <w:i/>
        </w:rPr>
        <w:t>size(</w:t>
      </w:r>
      <w:proofErr w:type="gramEnd"/>
      <w:r w:rsidRPr="003371C2">
        <w:rPr>
          <w:i/>
        </w:rPr>
        <w:t>)</w:t>
      </w:r>
      <w:r>
        <w:t xml:space="preserve">, </w:t>
      </w:r>
      <w:r w:rsidRPr="003371C2">
        <w:rPr>
          <w:i/>
        </w:rPr>
        <w:t>H5LDget_dset_dims()</w:t>
      </w:r>
      <w:r>
        <w:t xml:space="preserve">, and </w:t>
      </w:r>
      <w:r w:rsidRPr="003371C2">
        <w:rPr>
          <w:i/>
        </w:rPr>
        <w:t>H5LDget_dset_elmts()</w:t>
      </w:r>
      <w:r>
        <w:t>.</w:t>
      </w:r>
      <w:r w:rsidR="00C03031">
        <w:t xml:space="preserve"> They are convenient functions that condense user operations needed to </w:t>
      </w:r>
      <w:proofErr w:type="gramStart"/>
      <w:r w:rsidR="003371C2">
        <w:t xml:space="preserve">handle </w:t>
      </w:r>
      <w:r w:rsidR="00C03031">
        <w:t xml:space="preserve"> a</w:t>
      </w:r>
      <w:proofErr w:type="gramEnd"/>
      <w:r w:rsidR="00C03031">
        <w:t xml:space="preserve"> dataset.</w:t>
      </w:r>
    </w:p>
    <w:p w:rsidR="00F52DB0" w:rsidRDefault="00B64A9F" w:rsidP="00F52DB0">
      <w:pPr>
        <w:pStyle w:val="Heading1"/>
      </w:pPr>
      <w:r>
        <w:t>Approach</w:t>
      </w:r>
    </w:p>
    <w:p w:rsidR="00F52DB0" w:rsidRDefault="002F0339" w:rsidP="00F52DB0">
      <w:r>
        <w:t xml:space="preserve">The development of </w:t>
      </w:r>
      <w:r w:rsidR="003371C2" w:rsidRPr="003371C2">
        <w:rPr>
          <w:i/>
        </w:rPr>
        <w:t>h5watch</w:t>
      </w:r>
      <w:r>
        <w:t xml:space="preserve"> will be in phases</w:t>
      </w:r>
      <w:r w:rsidR="00B64A9F">
        <w:t>.</w:t>
      </w:r>
      <w:r>
        <w:t xml:space="preserve">  The initial phase develops the </w:t>
      </w:r>
      <w:r w:rsidR="00AA0C79">
        <w:t xml:space="preserve">tool’s </w:t>
      </w:r>
      <w:r>
        <w:t xml:space="preserve">basic </w:t>
      </w:r>
      <w:r w:rsidR="00956F1E">
        <w:t xml:space="preserve">features </w:t>
      </w:r>
      <w:r w:rsidR="003371C2">
        <w:t>to</w:t>
      </w:r>
      <w:r w:rsidR="00AA0C79">
        <w:t xml:space="preserve"> </w:t>
      </w:r>
      <w:r w:rsidR="003371C2">
        <w:t>dump</w:t>
      </w:r>
      <w:r w:rsidR="00956F1E">
        <w:t xml:space="preserve"> </w:t>
      </w:r>
      <w:r w:rsidR="00362C4C">
        <w:t xml:space="preserve">appended </w:t>
      </w:r>
      <w:r w:rsidR="003371C2">
        <w:t>data</w:t>
      </w:r>
      <w:r w:rsidR="00744A7D">
        <w:t xml:space="preserve"> </w:t>
      </w:r>
      <w:r w:rsidR="00913358">
        <w:t>from</w:t>
      </w:r>
      <w:r w:rsidR="00744A7D">
        <w:t xml:space="preserve"> </w:t>
      </w:r>
      <w:r w:rsidR="00AA0C79">
        <w:t>one dataset.</w:t>
      </w:r>
      <w:r>
        <w:t xml:space="preserve">  </w:t>
      </w:r>
      <w:r w:rsidR="00744A7D">
        <w:t>Subsequent</w:t>
      </w:r>
      <w:r w:rsidR="00AA0C79">
        <w:t xml:space="preserve"> phase</w:t>
      </w:r>
      <w:r w:rsidR="00744A7D">
        <w:t>s</w:t>
      </w:r>
      <w:r>
        <w:t xml:space="preserve"> will </w:t>
      </w:r>
      <w:r w:rsidR="00AA0C79">
        <w:t xml:space="preserve">expand the dumping </w:t>
      </w:r>
      <w:r w:rsidR="00956F1E">
        <w:t xml:space="preserve">of </w:t>
      </w:r>
      <w:r w:rsidR="003371C2">
        <w:t>data elements</w:t>
      </w:r>
      <w:r w:rsidR="00956F1E">
        <w:t xml:space="preserve"> from</w:t>
      </w:r>
      <w:r w:rsidR="00AA0C79">
        <w:t xml:space="preserve"> multiple datasets</w:t>
      </w:r>
      <w:r w:rsidR="00744A7D">
        <w:t xml:space="preserve"> and </w:t>
      </w:r>
      <w:r w:rsidR="001D2462">
        <w:t>other</w:t>
      </w:r>
      <w:r>
        <w:t xml:space="preserve"> </w:t>
      </w:r>
      <w:r w:rsidR="00AA0C79">
        <w:t xml:space="preserve">desirable </w:t>
      </w:r>
      <w:r>
        <w:t>features</w:t>
      </w:r>
      <w:r w:rsidR="00AA0C79">
        <w:t xml:space="preserve">.  </w:t>
      </w:r>
      <w:r>
        <w:t xml:space="preserve"> </w:t>
      </w:r>
      <w:r w:rsidR="00AA0C79">
        <w:t xml:space="preserve">The command line syntax as well as the output format from the tool will </w:t>
      </w:r>
      <w:r w:rsidR="00903A29">
        <w:t>follow the</w:t>
      </w:r>
      <w:r w:rsidR="00956F1E">
        <w:t xml:space="preserve"> </w:t>
      </w:r>
      <w:r w:rsidR="00F92419">
        <w:t xml:space="preserve">existing </w:t>
      </w:r>
      <w:r w:rsidR="00956F1E">
        <w:t xml:space="preserve">HDF5 </w:t>
      </w:r>
      <w:r w:rsidR="007119F0">
        <w:t>utility</w:t>
      </w:r>
      <w:r w:rsidR="00956F1E">
        <w:t xml:space="preserve"> </w:t>
      </w:r>
      <w:r w:rsidRPr="009A0158">
        <w:rPr>
          <w:i/>
        </w:rPr>
        <w:t>h5ls</w:t>
      </w:r>
      <w:r>
        <w:t xml:space="preserve">.  </w:t>
      </w:r>
      <w:r w:rsidR="003371C2">
        <w:t>D</w:t>
      </w:r>
      <w:r w:rsidR="00956F1E">
        <w:t xml:space="preserve">evelopment will be done in the </w:t>
      </w:r>
      <w:proofErr w:type="spellStart"/>
      <w:r w:rsidR="003371C2" w:rsidRPr="001605FE">
        <w:rPr>
          <w:i/>
        </w:rPr>
        <w:t>revise_chunks</w:t>
      </w:r>
      <w:proofErr w:type="spellEnd"/>
      <w:r w:rsidR="003371C2">
        <w:t xml:space="preserve"> branch </w:t>
      </w:r>
      <w:r w:rsidR="00956F1E">
        <w:t xml:space="preserve">as it </w:t>
      </w:r>
      <w:r w:rsidR="00162C7A">
        <w:t xml:space="preserve">depends on </w:t>
      </w:r>
      <w:r w:rsidR="00956F1E">
        <w:t xml:space="preserve">the </w:t>
      </w:r>
      <w:r w:rsidR="008B7B0E">
        <w:t xml:space="preserve">SWMR </w:t>
      </w:r>
      <w:r w:rsidR="00A4470E">
        <w:t xml:space="preserve">(single write/multiple readers) </w:t>
      </w:r>
      <w:r w:rsidR="001605FE">
        <w:t>feature</w:t>
      </w:r>
      <w:r w:rsidR="008B7B0E">
        <w:t xml:space="preserve">.  </w:t>
      </w:r>
    </w:p>
    <w:p w:rsidR="00865FCA" w:rsidRDefault="00FB137B" w:rsidP="00F52DB0">
      <w:r>
        <w:t xml:space="preserve">For the initial phase, </w:t>
      </w:r>
      <w:r w:rsidR="001D2462">
        <w:t>this</w:t>
      </w:r>
      <w:r w:rsidR="00362C4C">
        <w:t xml:space="preserve"> new tool applies only to </w:t>
      </w:r>
      <w:r w:rsidR="00744A7D">
        <w:t>chunked dataset with unlimited dimension</w:t>
      </w:r>
      <w:r w:rsidR="00772BF5">
        <w:t>(s)</w:t>
      </w:r>
      <w:r w:rsidR="00744A7D">
        <w:t xml:space="preserve"> or fixed dimension with maximum dimension setting</w:t>
      </w:r>
      <w:r w:rsidR="00903A29">
        <w:t xml:space="preserve">.  </w:t>
      </w:r>
      <w:r w:rsidR="0029274E">
        <w:t xml:space="preserve">Also, </w:t>
      </w:r>
      <w:r w:rsidR="001D2462">
        <w:t>w</w:t>
      </w:r>
      <w:r w:rsidR="00913358">
        <w:t>h</w:t>
      </w:r>
      <w:r w:rsidR="001D2462">
        <w:t>ile</w:t>
      </w:r>
      <w:r w:rsidR="00913358">
        <w:t xml:space="preserve"> </w:t>
      </w:r>
      <w:r w:rsidR="005D39EE">
        <w:t>monitoring</w:t>
      </w:r>
      <w:r w:rsidR="00913358">
        <w:t xml:space="preserve"> a dataset, </w:t>
      </w:r>
      <w:r w:rsidR="00865FCA">
        <w:t xml:space="preserve">user </w:t>
      </w:r>
      <w:r w:rsidR="001D2462">
        <w:t>needs to</w:t>
      </w:r>
      <w:r w:rsidR="00865FCA">
        <w:t xml:space="preserve"> </w:t>
      </w:r>
      <w:r w:rsidR="001D2462">
        <w:t xml:space="preserve">ensure data written to the dataset is </w:t>
      </w:r>
      <w:r w:rsidR="00865FCA">
        <w:t>flush</w:t>
      </w:r>
      <w:r w:rsidR="001D2462">
        <w:t>ed</w:t>
      </w:r>
      <w:r w:rsidR="00865FCA">
        <w:t xml:space="preserve"> to the file.</w:t>
      </w:r>
    </w:p>
    <w:p w:rsidR="003371C2" w:rsidRPr="000E4D80" w:rsidRDefault="003371C2" w:rsidP="00F52DB0">
      <w:r>
        <w:t xml:space="preserve">The development of the three high-level public routines will also be done in the </w:t>
      </w:r>
      <w:proofErr w:type="spellStart"/>
      <w:r w:rsidRPr="003371C2">
        <w:rPr>
          <w:i/>
        </w:rPr>
        <w:t>revise_chunks</w:t>
      </w:r>
      <w:proofErr w:type="spellEnd"/>
      <w:r>
        <w:t xml:space="preserve"> branch and will be available in the initial phase </w:t>
      </w:r>
      <w:r w:rsidR="00871372">
        <w:t>together</w:t>
      </w:r>
      <w:r>
        <w:t xml:space="preserve"> </w:t>
      </w:r>
      <w:r w:rsidRPr="003371C2">
        <w:rPr>
          <w:i/>
        </w:rPr>
        <w:t>h5watch</w:t>
      </w:r>
      <w:r>
        <w:t>.</w:t>
      </w:r>
    </w:p>
    <w:p w:rsidR="00F52DB0" w:rsidRPr="00633649" w:rsidRDefault="003371C2" w:rsidP="00F52DB0">
      <w:pPr>
        <w:pStyle w:val="Heading1"/>
      </w:pPr>
      <w:r>
        <w:t>h5watch</w:t>
      </w:r>
    </w:p>
    <w:p w:rsidR="001F0A73" w:rsidRPr="00870FEE" w:rsidRDefault="00871372" w:rsidP="00B86234">
      <w:pPr>
        <w:pStyle w:val="PlainText"/>
        <w:rPr>
          <w:rStyle w:val="Strong"/>
          <w:rFonts w:asciiTheme="minorHAnsi" w:hAnsiTheme="minorHAnsi"/>
          <w:b w:val="0"/>
          <w:i/>
          <w:sz w:val="24"/>
          <w:szCs w:val="24"/>
        </w:rPr>
      </w:pPr>
      <w:r w:rsidRPr="00871372">
        <w:rPr>
          <w:rStyle w:val="Strong"/>
          <w:rFonts w:asciiTheme="minorHAnsi" w:hAnsiTheme="minorHAnsi"/>
          <w:b w:val="0"/>
          <w:sz w:val="24"/>
          <w:szCs w:val="24"/>
        </w:rPr>
        <w:t>The command line syntax for the tool is:</w:t>
      </w:r>
      <w:r>
        <w:rPr>
          <w:rStyle w:val="Strong"/>
          <w:rFonts w:asciiTheme="minorHAnsi" w:hAnsiTheme="minorHAnsi"/>
          <w:b w:val="0"/>
          <w:i/>
          <w:sz w:val="24"/>
          <w:szCs w:val="24"/>
        </w:rPr>
        <w:t xml:space="preserve"> </w:t>
      </w:r>
      <w:r w:rsidR="001F0A73" w:rsidRPr="00870FEE">
        <w:rPr>
          <w:rStyle w:val="Strong"/>
          <w:rFonts w:asciiTheme="minorHAnsi" w:hAnsiTheme="minorHAnsi"/>
          <w:b w:val="0"/>
          <w:i/>
          <w:sz w:val="24"/>
          <w:szCs w:val="24"/>
        </w:rPr>
        <w:t>h5watch [</w:t>
      </w:r>
      <w:r>
        <w:rPr>
          <w:rStyle w:val="Strong"/>
          <w:rFonts w:asciiTheme="minorHAnsi" w:hAnsiTheme="minorHAnsi"/>
          <w:b w:val="0"/>
          <w:i/>
          <w:sz w:val="24"/>
          <w:szCs w:val="24"/>
        </w:rPr>
        <w:t>options</w:t>
      </w:r>
      <w:r w:rsidR="001F0A73" w:rsidRPr="00870FEE">
        <w:rPr>
          <w:rStyle w:val="Strong"/>
          <w:rFonts w:asciiTheme="minorHAnsi" w:hAnsiTheme="minorHAnsi"/>
          <w:b w:val="0"/>
          <w:i/>
          <w:sz w:val="24"/>
          <w:szCs w:val="24"/>
        </w:rPr>
        <w:t>] [</w:t>
      </w:r>
      <w:r>
        <w:rPr>
          <w:rStyle w:val="Strong"/>
          <w:rFonts w:asciiTheme="minorHAnsi" w:hAnsiTheme="minorHAnsi"/>
          <w:b w:val="0"/>
          <w:i/>
          <w:sz w:val="24"/>
          <w:szCs w:val="24"/>
        </w:rPr>
        <w:t>object</w:t>
      </w:r>
      <w:r w:rsidR="001F0A73" w:rsidRPr="00870FEE">
        <w:rPr>
          <w:rStyle w:val="Strong"/>
          <w:rFonts w:asciiTheme="minorHAnsi" w:hAnsiTheme="minorHAnsi"/>
          <w:b w:val="0"/>
          <w:i/>
          <w:sz w:val="24"/>
          <w:szCs w:val="24"/>
        </w:rPr>
        <w:t>]</w:t>
      </w:r>
    </w:p>
    <w:p w:rsidR="007A0EDC" w:rsidRDefault="007A0EDC" w:rsidP="007A0EDC">
      <w:pPr>
        <w:pStyle w:val="Heading2"/>
      </w:pPr>
      <w:r>
        <w:t>Options</w:t>
      </w:r>
    </w:p>
    <w:p w:rsidR="00A2689C" w:rsidRDefault="00123C75" w:rsidP="007A0EDC">
      <w:r>
        <w:t>--help</w:t>
      </w:r>
      <w:r w:rsidR="00A2689C">
        <w:tab/>
      </w:r>
      <w:r w:rsidR="00A2689C">
        <w:tab/>
      </w:r>
      <w:r>
        <w:tab/>
      </w:r>
      <w:r w:rsidR="004B2EB0">
        <w:t>P</w:t>
      </w:r>
      <w:r w:rsidR="00A2689C">
        <w:t>rint a usage message and exit</w:t>
      </w:r>
    </w:p>
    <w:p w:rsidR="007A0EDC" w:rsidRDefault="00123C75" w:rsidP="007A0EDC">
      <w:proofErr w:type="gramStart"/>
      <w:r>
        <w:t>--version</w:t>
      </w:r>
      <w:r>
        <w:tab/>
      </w:r>
      <w:r>
        <w:tab/>
      </w:r>
      <w:r w:rsidR="004B2EB0">
        <w:t>P</w:t>
      </w:r>
      <w:r w:rsidR="007A0EDC">
        <w:t xml:space="preserve">rint version </w:t>
      </w:r>
      <w:r w:rsidR="003371C2">
        <w:t>number</w:t>
      </w:r>
      <w:r w:rsidR="007A0EDC">
        <w:t xml:space="preserve"> and exit</w:t>
      </w:r>
      <w:r>
        <w:t>.</w:t>
      </w:r>
      <w:proofErr w:type="gramEnd"/>
    </w:p>
    <w:p w:rsidR="004B2EB0" w:rsidRDefault="004B2EB0" w:rsidP="004B2EB0">
      <w:r>
        <w:t>--</w:t>
      </w:r>
      <w:r w:rsidR="00123C75">
        <w:t>label</w:t>
      </w:r>
      <w:r w:rsidR="00123C75">
        <w:tab/>
      </w:r>
      <w:r w:rsidR="00123C75">
        <w:tab/>
      </w:r>
      <w:r w:rsidR="00123C75">
        <w:tab/>
        <w:t>Label members of compound typed dataset.</w:t>
      </w:r>
    </w:p>
    <w:p w:rsidR="00123C75" w:rsidRDefault="00123C75" w:rsidP="004B2EB0">
      <w:proofErr w:type="gramStart"/>
      <w:r>
        <w:t>--simple</w:t>
      </w:r>
      <w:r>
        <w:tab/>
      </w:r>
      <w:r>
        <w:tab/>
        <w:t>Use a machine-readable output format.</w:t>
      </w:r>
      <w:proofErr w:type="gramEnd"/>
    </w:p>
    <w:p w:rsidR="004B2EB0" w:rsidRPr="001F0A73" w:rsidRDefault="004B2EB0" w:rsidP="004B2EB0">
      <w:r>
        <w:lastRenderedPageBreak/>
        <w:t>--</w:t>
      </w:r>
      <w:r w:rsidR="000D56CC">
        <w:t>dim</w:t>
      </w:r>
      <w:r>
        <w:tab/>
      </w:r>
      <w:r w:rsidR="00123C75">
        <w:tab/>
      </w:r>
      <w:r w:rsidR="00123C75">
        <w:tab/>
      </w:r>
      <w:r>
        <w:t xml:space="preserve">Monitor </w:t>
      </w:r>
      <w:r w:rsidR="000E73AE">
        <w:t>c</w:t>
      </w:r>
      <w:r>
        <w:t xml:space="preserve">hanges in size of </w:t>
      </w:r>
      <w:r w:rsidR="000D56CC">
        <w:t xml:space="preserve">the dataset </w:t>
      </w:r>
      <w:r w:rsidR="00123C75">
        <w:t xml:space="preserve">dimensions </w:t>
      </w:r>
      <w:r w:rsidR="000D56CC">
        <w:t>only</w:t>
      </w:r>
      <w:r w:rsidR="00123C75">
        <w:t>.</w:t>
      </w:r>
    </w:p>
    <w:p w:rsidR="004B2EB0" w:rsidRDefault="00123C75" w:rsidP="004B2EB0">
      <w:r>
        <w:t>--width=N</w:t>
      </w:r>
      <w:r w:rsidR="004B2EB0">
        <w:tab/>
      </w:r>
      <w:r>
        <w:tab/>
      </w:r>
      <w:r w:rsidR="004B2EB0">
        <w:t>Set the number of columns to N for output</w:t>
      </w:r>
      <w:r>
        <w:t xml:space="preserve">.  </w:t>
      </w:r>
    </w:p>
    <w:p w:rsidR="00123C75" w:rsidRDefault="00123C75" w:rsidP="004B2EB0">
      <w:r>
        <w:tab/>
      </w:r>
      <w:r>
        <w:tab/>
      </w:r>
      <w:r>
        <w:tab/>
        <w:t>A value of 0 sets the number of columns to the maximum (65535).</w:t>
      </w:r>
    </w:p>
    <w:p w:rsidR="00123C75" w:rsidRDefault="00123C75" w:rsidP="004B2EB0">
      <w:r>
        <w:tab/>
      </w:r>
      <w:r>
        <w:tab/>
      </w:r>
      <w:r>
        <w:tab/>
        <w:t>The default width is 80 columns.</w:t>
      </w:r>
    </w:p>
    <w:p w:rsidR="007A0EDC" w:rsidRDefault="00123C75" w:rsidP="007A0EDC">
      <w:pPr>
        <w:ind w:left="2160" w:hanging="2160"/>
      </w:pPr>
      <w:r>
        <w:t xml:space="preserve">--polling=N      </w:t>
      </w:r>
      <w:r>
        <w:tab/>
        <w:t>S</w:t>
      </w:r>
      <w:r w:rsidR="004B2EB0">
        <w:t xml:space="preserve">et the </w:t>
      </w:r>
      <w:r w:rsidR="007A0EDC">
        <w:t xml:space="preserve">polling interval </w:t>
      </w:r>
      <w:r w:rsidR="004B2EB0">
        <w:t xml:space="preserve">to </w:t>
      </w:r>
      <w:r w:rsidR="00A2689C">
        <w:t>N (</w:t>
      </w:r>
      <w:r w:rsidR="007A0EDC">
        <w:t>in seconds</w:t>
      </w:r>
      <w:r w:rsidR="00A2689C">
        <w:t>)</w:t>
      </w:r>
      <w:r w:rsidR="007A0EDC">
        <w:t xml:space="preserve"> when the dataset will be checked for appended data.  The default polling interval is 1.</w:t>
      </w:r>
      <w:r w:rsidR="007A0EDC">
        <w:tab/>
      </w:r>
    </w:p>
    <w:p w:rsidR="007A0EDC" w:rsidRDefault="007A0EDC" w:rsidP="007A0EDC">
      <w:r>
        <w:t>--</w:t>
      </w:r>
      <w:r w:rsidR="00FA6522">
        <w:t>field</w:t>
      </w:r>
      <w:r w:rsidR="00123C75">
        <w:t>=&lt;</w:t>
      </w:r>
      <w:proofErr w:type="spellStart"/>
      <w:r w:rsidR="00123C75">
        <w:t>list_of_fields</w:t>
      </w:r>
      <w:proofErr w:type="spellEnd"/>
      <w:r w:rsidR="00123C75">
        <w:t>&gt;</w:t>
      </w:r>
    </w:p>
    <w:p w:rsidR="00C9579F" w:rsidRDefault="004B2EB0" w:rsidP="00123C75">
      <w:pPr>
        <w:ind w:left="2160"/>
      </w:pPr>
      <w:r>
        <w:t>D</w:t>
      </w:r>
      <w:r w:rsidR="0011110C">
        <w:t>isplay data for the field</w:t>
      </w:r>
      <w:r w:rsidR="00C9579F">
        <w:t>(</w:t>
      </w:r>
      <w:r w:rsidR="0011110C">
        <w:t>s</w:t>
      </w:r>
      <w:r w:rsidR="00C9579F">
        <w:t>)</w:t>
      </w:r>
      <w:r w:rsidR="0011110C">
        <w:t xml:space="preserve"> specified in </w:t>
      </w:r>
      <w:r w:rsidR="007A0EDC">
        <w:t>&lt;</w:t>
      </w:r>
      <w:proofErr w:type="spellStart"/>
      <w:r w:rsidR="007A0EDC">
        <w:t>list_of_fields</w:t>
      </w:r>
      <w:proofErr w:type="spellEnd"/>
      <w:r w:rsidR="007A0EDC">
        <w:t>&gt;</w:t>
      </w:r>
      <w:r w:rsidR="00C9579F">
        <w:t xml:space="preserve"> </w:t>
      </w:r>
      <w:r w:rsidR="00013B19">
        <w:t>for</w:t>
      </w:r>
      <w:r w:rsidR="00C9579F">
        <w:t xml:space="preserve"> a compound data type</w:t>
      </w:r>
      <w:r w:rsidR="00123C75">
        <w:t xml:space="preserve">.  </w:t>
      </w:r>
      <w:r w:rsidR="000D56CC">
        <w:t>&lt;</w:t>
      </w:r>
      <w:proofErr w:type="spellStart"/>
      <w:r w:rsidR="000D56CC">
        <w:t>list_of_fields</w:t>
      </w:r>
      <w:proofErr w:type="spellEnd"/>
      <w:r w:rsidR="000D56CC">
        <w:t>&gt; can be</w:t>
      </w:r>
      <w:r w:rsidR="00C9579F">
        <w:t xml:space="preserve"> </w:t>
      </w:r>
      <w:r w:rsidR="00D073C3">
        <w:t>specified</w:t>
      </w:r>
      <w:r w:rsidR="00C9579F">
        <w:t xml:space="preserve"> </w:t>
      </w:r>
      <w:r w:rsidR="00781377">
        <w:t>as follows</w:t>
      </w:r>
      <w:r w:rsidR="000D56CC">
        <w:t>:</w:t>
      </w:r>
      <w:r w:rsidR="0011110C">
        <w:t xml:space="preserve"> </w:t>
      </w:r>
    </w:p>
    <w:p w:rsidR="00013B19" w:rsidRDefault="00C9579F" w:rsidP="0062423F">
      <w:pPr>
        <w:pStyle w:val="ListParagraph"/>
        <w:numPr>
          <w:ilvl w:val="0"/>
          <w:numId w:val="36"/>
        </w:numPr>
      </w:pPr>
      <w:r>
        <w:t>A</w:t>
      </w:r>
      <w:r w:rsidR="007A0EDC">
        <w:t xml:space="preserve"> comma</w:t>
      </w:r>
      <w:r w:rsidR="002A4083">
        <w:t>-</w:t>
      </w:r>
      <w:r w:rsidR="007A0EDC">
        <w:t xml:space="preserve">separated list of field names in a compound data </w:t>
      </w:r>
      <w:r w:rsidR="0011110C">
        <w:t>type</w:t>
      </w:r>
      <w:r w:rsidR="00F92419">
        <w:t xml:space="preserve">. </w:t>
      </w:r>
    </w:p>
    <w:p w:rsidR="00C9579F" w:rsidRDefault="00C9579F" w:rsidP="0062423F">
      <w:pPr>
        <w:pStyle w:val="ListParagraph"/>
        <w:numPr>
          <w:ilvl w:val="0"/>
          <w:numId w:val="36"/>
        </w:numPr>
      </w:pPr>
      <w:r>
        <w:t xml:space="preserve">A single field name in a compound data type.  </w:t>
      </w:r>
      <w:r w:rsidR="003B1287">
        <w:t>Can use this option m</w:t>
      </w:r>
      <w:r w:rsidR="00013B19">
        <w:t xml:space="preserve">ultiple </w:t>
      </w:r>
      <w:r w:rsidR="003B1287">
        <w:t>times</w:t>
      </w:r>
      <w:r w:rsidR="008965FC">
        <w:t xml:space="preserve"> to specify </w:t>
      </w:r>
      <w:r w:rsidR="00781377">
        <w:t>multiple</w:t>
      </w:r>
      <w:r w:rsidR="00871372">
        <w:t xml:space="preserve"> field name</w:t>
      </w:r>
      <w:r w:rsidR="00781377">
        <w:t>s</w:t>
      </w:r>
      <w:r w:rsidR="008965FC">
        <w:t>.</w:t>
      </w:r>
    </w:p>
    <w:p w:rsidR="00F92419" w:rsidRDefault="00F92419" w:rsidP="00123C75">
      <w:pPr>
        <w:ind w:left="2160"/>
      </w:pPr>
      <w:r>
        <w:t>Note the tool’s default separators:</w:t>
      </w:r>
    </w:p>
    <w:p w:rsidR="00F92419" w:rsidRDefault="00B86209" w:rsidP="004F31BD">
      <w:pPr>
        <w:pStyle w:val="ListParagraph"/>
        <w:numPr>
          <w:ilvl w:val="0"/>
          <w:numId w:val="37"/>
        </w:numPr>
      </w:pPr>
      <w:r>
        <w:t>‘,’ is the separator for fields</w:t>
      </w:r>
    </w:p>
    <w:p w:rsidR="00F92419" w:rsidRDefault="008965FC" w:rsidP="004F31BD">
      <w:pPr>
        <w:pStyle w:val="ListParagraph"/>
        <w:numPr>
          <w:ilvl w:val="0"/>
          <w:numId w:val="37"/>
        </w:numPr>
      </w:pPr>
      <w:r>
        <w:t xml:space="preserve">‘.’ is the separator for a nested field </w:t>
      </w:r>
    </w:p>
    <w:p w:rsidR="00123C75" w:rsidRDefault="00F92419" w:rsidP="004F31BD">
      <w:pPr>
        <w:pStyle w:val="ListParagraph"/>
        <w:numPr>
          <w:ilvl w:val="0"/>
          <w:numId w:val="37"/>
        </w:numPr>
      </w:pPr>
      <w:r>
        <w:t>‘</w:t>
      </w:r>
      <w:r w:rsidR="004F31BD">
        <w:t>\’</w:t>
      </w:r>
      <w:r w:rsidR="00FA6522">
        <w:t xml:space="preserve"> is the escape character </w:t>
      </w:r>
      <w:r w:rsidR="003B1287">
        <w:t xml:space="preserve">to avoid </w:t>
      </w:r>
      <w:r w:rsidR="00790568">
        <w:t>character</w:t>
      </w:r>
      <w:r w:rsidR="003B1287">
        <w:t>(s)</w:t>
      </w:r>
      <w:r w:rsidR="00790568">
        <w:t xml:space="preserve"> in </w:t>
      </w:r>
      <w:r w:rsidR="00FA6522">
        <w:t xml:space="preserve">field names that </w:t>
      </w:r>
      <w:r w:rsidR="00790568">
        <w:t xml:space="preserve">conflict with the </w:t>
      </w:r>
      <w:r w:rsidR="00123C75">
        <w:t xml:space="preserve">tool’s </w:t>
      </w:r>
      <w:r w:rsidR="00013B19">
        <w:t>separators.</w:t>
      </w:r>
    </w:p>
    <w:p w:rsidR="006325D3" w:rsidRPr="006325D3" w:rsidRDefault="007A0EDC" w:rsidP="006325D3">
      <w:pPr>
        <w:pStyle w:val="Heading2"/>
      </w:pPr>
      <w:r>
        <w:t>Object</w:t>
      </w:r>
    </w:p>
    <w:p w:rsidR="001F0A73" w:rsidRDefault="00162C7A" w:rsidP="00F52DB0">
      <w:pPr>
        <w:rPr>
          <w:rStyle w:val="Strong"/>
          <w:b w:val="0"/>
        </w:rPr>
      </w:pPr>
      <w:r>
        <w:t xml:space="preserve"> </w:t>
      </w:r>
      <w:r w:rsidR="00903A29" w:rsidRPr="00903A29">
        <w:rPr>
          <w:i/>
        </w:rPr>
        <w:t>[</w:t>
      </w:r>
      <w:proofErr w:type="gramStart"/>
      <w:r w:rsidR="00871372">
        <w:rPr>
          <w:i/>
        </w:rPr>
        <w:t>object</w:t>
      </w:r>
      <w:proofErr w:type="gramEnd"/>
      <w:r w:rsidR="00903A29" w:rsidRPr="00903A29">
        <w:rPr>
          <w:i/>
        </w:rPr>
        <w:t>]</w:t>
      </w:r>
      <w:r w:rsidR="00903A29">
        <w:t xml:space="preserve"> is the </w:t>
      </w:r>
      <w:r>
        <w:t xml:space="preserve">dataset to be monitored </w:t>
      </w:r>
      <w:r w:rsidR="00362C4C">
        <w:t xml:space="preserve">and is </w:t>
      </w:r>
      <w:r>
        <w:t xml:space="preserve">specified </w:t>
      </w:r>
      <w:r w:rsidR="00903A29">
        <w:t xml:space="preserve">with the following </w:t>
      </w:r>
      <w:r>
        <w:t>format:</w:t>
      </w:r>
    </w:p>
    <w:p w:rsidR="00F52DB0" w:rsidRDefault="001F0A73" w:rsidP="00B86234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 w:rsidRPr="00870FEE">
        <w:rPr>
          <w:rStyle w:val="PlainTextChar"/>
          <w:rFonts w:asciiTheme="minorHAnsi" w:hAnsiTheme="minorHAnsi"/>
          <w:i/>
          <w:sz w:val="24"/>
          <w:szCs w:val="24"/>
        </w:rPr>
        <w:t>[&lt;filename&gt;/&lt;</w:t>
      </w:r>
      <w:proofErr w:type="spellStart"/>
      <w:r w:rsidRPr="00870FEE">
        <w:rPr>
          <w:rStyle w:val="PlainTextChar"/>
          <w:rFonts w:asciiTheme="minorHAnsi" w:hAnsiTheme="minorHAnsi"/>
          <w:i/>
          <w:sz w:val="24"/>
          <w:szCs w:val="24"/>
        </w:rPr>
        <w:t>path_to_dataset</w:t>
      </w:r>
      <w:proofErr w:type="spellEnd"/>
      <w:r w:rsidRPr="00870FEE">
        <w:rPr>
          <w:rStyle w:val="PlainTextChar"/>
          <w:rFonts w:asciiTheme="minorHAnsi" w:hAnsiTheme="minorHAnsi"/>
          <w:i/>
          <w:sz w:val="24"/>
          <w:szCs w:val="24"/>
        </w:rPr>
        <w:t>&gt;/&lt;</w:t>
      </w:r>
      <w:proofErr w:type="spellStart"/>
      <w:r w:rsidRPr="00870FEE">
        <w:rPr>
          <w:rStyle w:val="PlainTextChar"/>
          <w:rFonts w:asciiTheme="minorHAnsi" w:hAnsiTheme="minorHAnsi"/>
          <w:i/>
          <w:sz w:val="24"/>
          <w:szCs w:val="24"/>
        </w:rPr>
        <w:t>d</w:t>
      </w:r>
      <w:r w:rsidR="004F31BD" w:rsidRPr="00870FEE">
        <w:rPr>
          <w:rStyle w:val="PlainTextChar"/>
          <w:rFonts w:asciiTheme="minorHAnsi" w:hAnsiTheme="minorHAnsi"/>
          <w:i/>
          <w:sz w:val="24"/>
          <w:szCs w:val="24"/>
        </w:rPr>
        <w:t>ata</w:t>
      </w:r>
      <w:r w:rsidRPr="00870FEE">
        <w:rPr>
          <w:rStyle w:val="PlainTextChar"/>
          <w:rFonts w:asciiTheme="minorHAnsi" w:hAnsiTheme="minorHAnsi"/>
          <w:i/>
          <w:sz w:val="24"/>
          <w:szCs w:val="24"/>
        </w:rPr>
        <w:t>set</w:t>
      </w:r>
      <w:r w:rsidR="002E3C6D">
        <w:rPr>
          <w:rStyle w:val="PlainTextChar"/>
          <w:rFonts w:asciiTheme="minorHAnsi" w:hAnsiTheme="minorHAnsi"/>
          <w:i/>
          <w:sz w:val="24"/>
          <w:szCs w:val="24"/>
        </w:rPr>
        <w:t>_</w:t>
      </w:r>
      <w:r w:rsidRPr="00870FEE">
        <w:rPr>
          <w:rStyle w:val="PlainTextChar"/>
          <w:rFonts w:asciiTheme="minorHAnsi" w:hAnsiTheme="minorHAnsi"/>
          <w:i/>
          <w:sz w:val="24"/>
          <w:szCs w:val="24"/>
        </w:rPr>
        <w:t>name</w:t>
      </w:r>
      <w:proofErr w:type="spellEnd"/>
      <w:r w:rsidRPr="00870FEE">
        <w:rPr>
          <w:rStyle w:val="PlainTextChar"/>
          <w:rFonts w:asciiTheme="minorHAnsi" w:hAnsiTheme="minorHAnsi"/>
          <w:i/>
          <w:sz w:val="24"/>
          <w:szCs w:val="24"/>
        </w:rPr>
        <w:t>&gt;]</w:t>
      </w:r>
      <w:r>
        <w:rPr>
          <w:rStyle w:val="Strong"/>
          <w:b w:val="0"/>
        </w:rPr>
        <w:t xml:space="preserve"> where</w:t>
      </w:r>
    </w:p>
    <w:p w:rsidR="004F31BD" w:rsidRPr="00870FEE" w:rsidRDefault="00E36F70" w:rsidP="004F31BD">
      <w:pPr>
        <w:pStyle w:val="ListParagraph"/>
        <w:numPr>
          <w:ilvl w:val="0"/>
          <w:numId w:val="38"/>
        </w:numPr>
        <w:rPr>
          <w:rStyle w:val="Strong"/>
          <w:b w:val="0"/>
          <w:i/>
          <w:szCs w:val="24"/>
        </w:rPr>
      </w:pPr>
      <w:r w:rsidRPr="00870FEE">
        <w:rPr>
          <w:rStyle w:val="PlainTextChar"/>
          <w:rFonts w:asciiTheme="minorHAnsi" w:hAnsiTheme="minorHAnsi"/>
          <w:i/>
          <w:sz w:val="24"/>
          <w:szCs w:val="24"/>
        </w:rPr>
        <w:t>&lt;filename&gt;</w:t>
      </w:r>
      <w:r w:rsidRPr="00870FEE">
        <w:rPr>
          <w:rStyle w:val="Strong"/>
          <w:b w:val="0"/>
          <w:i/>
          <w:szCs w:val="24"/>
        </w:rPr>
        <w:t xml:space="preserve"> </w:t>
      </w:r>
    </w:p>
    <w:p w:rsidR="00993C53" w:rsidRPr="004F31BD" w:rsidRDefault="004F31BD" w:rsidP="004F31BD">
      <w:pPr>
        <w:ind w:left="2160"/>
        <w:rPr>
          <w:rStyle w:val="Strong"/>
          <w:b w:val="0"/>
        </w:rPr>
      </w:pPr>
      <w:proofErr w:type="gramStart"/>
      <w:r w:rsidRPr="004F31BD">
        <w:rPr>
          <w:rStyle w:val="Strong"/>
          <w:b w:val="0"/>
        </w:rPr>
        <w:t>T</w:t>
      </w:r>
      <w:r w:rsidR="00E36F70" w:rsidRPr="004F31BD">
        <w:rPr>
          <w:rStyle w:val="Strong"/>
          <w:b w:val="0"/>
        </w:rPr>
        <w:t>he name of the HDF5 file</w:t>
      </w:r>
      <w:r w:rsidR="00993C53" w:rsidRPr="004F31BD">
        <w:rPr>
          <w:rStyle w:val="Strong"/>
          <w:b w:val="0"/>
        </w:rPr>
        <w:t>.</w:t>
      </w:r>
      <w:proofErr w:type="gramEnd"/>
      <w:r w:rsidR="00993C53" w:rsidRPr="004F31BD">
        <w:rPr>
          <w:rStyle w:val="Strong"/>
          <w:b w:val="0"/>
        </w:rPr>
        <w:t xml:space="preserve">  It may be preceded by path </w:t>
      </w:r>
      <w:r w:rsidR="004C4050" w:rsidRPr="004F31BD">
        <w:rPr>
          <w:rStyle w:val="Strong"/>
          <w:b w:val="0"/>
        </w:rPr>
        <w:t>separated</w:t>
      </w:r>
      <w:r w:rsidRPr="004F31BD">
        <w:rPr>
          <w:rStyle w:val="Strong"/>
          <w:b w:val="0"/>
        </w:rPr>
        <w:t xml:space="preserve"> </w:t>
      </w:r>
      <w:r w:rsidR="00993C53" w:rsidRPr="004F31BD">
        <w:rPr>
          <w:rStyle w:val="Strong"/>
          <w:b w:val="0"/>
        </w:rPr>
        <w:t>by slashes to the specified HDF5 file.</w:t>
      </w:r>
    </w:p>
    <w:p w:rsidR="004F31BD" w:rsidRPr="00870FEE" w:rsidRDefault="00E36F70" w:rsidP="004F31BD">
      <w:pPr>
        <w:pStyle w:val="ListParagraph"/>
        <w:numPr>
          <w:ilvl w:val="0"/>
          <w:numId w:val="38"/>
        </w:numPr>
        <w:rPr>
          <w:rStyle w:val="Strong"/>
          <w:b w:val="0"/>
          <w:i/>
          <w:szCs w:val="24"/>
        </w:rPr>
      </w:pPr>
      <w:r w:rsidRPr="00870FEE">
        <w:rPr>
          <w:rStyle w:val="PlainTextChar"/>
          <w:rFonts w:asciiTheme="minorHAnsi" w:hAnsiTheme="minorHAnsi"/>
          <w:i/>
          <w:sz w:val="24"/>
          <w:szCs w:val="24"/>
        </w:rPr>
        <w:t>&lt;</w:t>
      </w:r>
      <w:proofErr w:type="spellStart"/>
      <w:r w:rsidRPr="00870FEE">
        <w:rPr>
          <w:rStyle w:val="PlainTextChar"/>
          <w:rFonts w:asciiTheme="minorHAnsi" w:hAnsiTheme="minorHAnsi"/>
          <w:i/>
          <w:sz w:val="24"/>
          <w:szCs w:val="24"/>
        </w:rPr>
        <w:t>path_to_dataset</w:t>
      </w:r>
      <w:proofErr w:type="spellEnd"/>
      <w:r w:rsidRPr="00870FEE">
        <w:rPr>
          <w:rStyle w:val="PlainTextChar"/>
          <w:rFonts w:asciiTheme="minorHAnsi" w:hAnsiTheme="minorHAnsi"/>
          <w:i/>
          <w:sz w:val="24"/>
          <w:szCs w:val="24"/>
        </w:rPr>
        <w:t>&gt;</w:t>
      </w:r>
      <w:r w:rsidR="004F31BD" w:rsidRPr="00870FEE">
        <w:rPr>
          <w:rStyle w:val="Strong"/>
          <w:b w:val="0"/>
          <w:i/>
          <w:szCs w:val="24"/>
        </w:rPr>
        <w:t xml:space="preserve"> </w:t>
      </w:r>
    </w:p>
    <w:p w:rsidR="00E36F70" w:rsidRPr="004F31BD" w:rsidRDefault="004F31BD" w:rsidP="004F31BD">
      <w:pPr>
        <w:pStyle w:val="ListParagraph"/>
        <w:ind w:left="2160"/>
        <w:rPr>
          <w:rStyle w:val="Strong"/>
          <w:b w:val="0"/>
        </w:rPr>
      </w:pPr>
      <w:r w:rsidRPr="004F31BD">
        <w:rPr>
          <w:rStyle w:val="Strong"/>
          <w:b w:val="0"/>
        </w:rPr>
        <w:t>T</w:t>
      </w:r>
      <w:r w:rsidR="00E36F70" w:rsidRPr="004F31BD">
        <w:rPr>
          <w:rStyle w:val="Strong"/>
          <w:b w:val="0"/>
        </w:rPr>
        <w:t>he path separated by slashes to the specified dataset</w:t>
      </w:r>
    </w:p>
    <w:p w:rsidR="004F31BD" w:rsidRPr="00870FEE" w:rsidRDefault="00E36F70" w:rsidP="004F31BD">
      <w:pPr>
        <w:pStyle w:val="ListParagraph"/>
        <w:numPr>
          <w:ilvl w:val="0"/>
          <w:numId w:val="38"/>
        </w:numPr>
        <w:rPr>
          <w:rStyle w:val="Strong"/>
          <w:b w:val="0"/>
          <w:i/>
          <w:szCs w:val="24"/>
        </w:rPr>
      </w:pPr>
      <w:r w:rsidRPr="00870FEE">
        <w:rPr>
          <w:rStyle w:val="PlainTextChar"/>
          <w:rFonts w:asciiTheme="minorHAnsi" w:hAnsiTheme="minorHAnsi"/>
          <w:i/>
          <w:sz w:val="24"/>
          <w:szCs w:val="24"/>
        </w:rPr>
        <w:t>&lt;</w:t>
      </w:r>
      <w:proofErr w:type="spellStart"/>
      <w:r w:rsidRPr="00870FEE">
        <w:rPr>
          <w:rStyle w:val="PlainTextChar"/>
          <w:rFonts w:asciiTheme="minorHAnsi" w:hAnsiTheme="minorHAnsi"/>
          <w:i/>
          <w:sz w:val="24"/>
          <w:szCs w:val="24"/>
        </w:rPr>
        <w:t>d</w:t>
      </w:r>
      <w:r w:rsidR="004F31BD" w:rsidRPr="00870FEE">
        <w:rPr>
          <w:rStyle w:val="PlainTextChar"/>
          <w:rFonts w:asciiTheme="minorHAnsi" w:hAnsiTheme="minorHAnsi"/>
          <w:i/>
          <w:sz w:val="24"/>
          <w:szCs w:val="24"/>
        </w:rPr>
        <w:t>ata</w:t>
      </w:r>
      <w:r w:rsidRPr="00870FEE">
        <w:rPr>
          <w:rStyle w:val="PlainTextChar"/>
          <w:rFonts w:asciiTheme="minorHAnsi" w:hAnsiTheme="minorHAnsi"/>
          <w:i/>
          <w:sz w:val="24"/>
          <w:szCs w:val="24"/>
        </w:rPr>
        <w:t>set</w:t>
      </w:r>
      <w:r w:rsidR="002E3C6D">
        <w:rPr>
          <w:rStyle w:val="PlainTextChar"/>
          <w:rFonts w:asciiTheme="minorHAnsi" w:hAnsiTheme="minorHAnsi"/>
          <w:i/>
          <w:sz w:val="24"/>
          <w:szCs w:val="24"/>
        </w:rPr>
        <w:t>_</w:t>
      </w:r>
      <w:r w:rsidRPr="00870FEE">
        <w:rPr>
          <w:rStyle w:val="PlainTextChar"/>
          <w:rFonts w:asciiTheme="minorHAnsi" w:hAnsiTheme="minorHAnsi"/>
          <w:i/>
          <w:sz w:val="24"/>
          <w:szCs w:val="24"/>
        </w:rPr>
        <w:t>name</w:t>
      </w:r>
      <w:proofErr w:type="spellEnd"/>
      <w:r w:rsidRPr="00870FEE">
        <w:rPr>
          <w:rStyle w:val="PlainTextChar"/>
          <w:rFonts w:asciiTheme="minorHAnsi" w:hAnsiTheme="minorHAnsi"/>
          <w:i/>
          <w:sz w:val="24"/>
          <w:szCs w:val="24"/>
        </w:rPr>
        <w:t>&gt;</w:t>
      </w:r>
      <w:r w:rsidRPr="00870FEE">
        <w:rPr>
          <w:rStyle w:val="Strong"/>
          <w:b w:val="0"/>
          <w:i/>
          <w:szCs w:val="24"/>
        </w:rPr>
        <w:t xml:space="preserve"> </w:t>
      </w:r>
    </w:p>
    <w:p w:rsidR="00134D65" w:rsidRPr="004F31BD" w:rsidRDefault="004F31BD" w:rsidP="004F31BD">
      <w:pPr>
        <w:pStyle w:val="ListParagraph"/>
        <w:ind w:left="2160"/>
        <w:rPr>
          <w:rStyle w:val="Strong"/>
          <w:b w:val="0"/>
        </w:rPr>
      </w:pPr>
      <w:r w:rsidRPr="004F31BD">
        <w:rPr>
          <w:rStyle w:val="Strong"/>
          <w:b w:val="0"/>
        </w:rPr>
        <w:t>The</w:t>
      </w:r>
      <w:r w:rsidR="00E36F70" w:rsidRPr="004F31BD">
        <w:rPr>
          <w:rStyle w:val="Strong"/>
          <w:b w:val="0"/>
        </w:rPr>
        <w:t xml:space="preserve"> name of the dataset to be </w:t>
      </w:r>
      <w:r w:rsidR="00362C4C" w:rsidRPr="004F31BD">
        <w:rPr>
          <w:rStyle w:val="Strong"/>
          <w:b w:val="0"/>
        </w:rPr>
        <w:t>monitored</w:t>
      </w:r>
    </w:p>
    <w:p w:rsidR="00F52DB0" w:rsidRDefault="00FB137B" w:rsidP="00420474">
      <w:pPr>
        <w:pStyle w:val="Heading1"/>
      </w:pPr>
      <w:r>
        <w:t>Examples</w:t>
      </w:r>
      <w:r w:rsidR="002969A8">
        <w:t xml:space="preserve"> for h5watch</w:t>
      </w:r>
    </w:p>
    <w:p w:rsidR="00150A0E" w:rsidRPr="00150A0E" w:rsidRDefault="00150A0E" w:rsidP="00150A0E">
      <w:r>
        <w:t xml:space="preserve">The dataset </w:t>
      </w:r>
      <w:r w:rsidR="001B394E">
        <w:t xml:space="preserve">described </w:t>
      </w:r>
      <w:r>
        <w:t>in the following examples is a chunked dataset with unlimited dimension</w:t>
      </w:r>
      <w:r w:rsidR="00772BF5">
        <w:t>(</w:t>
      </w:r>
      <w:r w:rsidR="001B394E">
        <w:t>s</w:t>
      </w:r>
      <w:r w:rsidR="00772BF5">
        <w:t xml:space="preserve">)                </w:t>
      </w:r>
      <w:r>
        <w:t xml:space="preserve"> or fixed dimension</w:t>
      </w:r>
      <w:r w:rsidR="001B394E">
        <w:t>s</w:t>
      </w:r>
      <w:r>
        <w:t xml:space="preserve"> with maximum</w:t>
      </w:r>
      <w:r w:rsidR="00720235">
        <w:t xml:space="preserve"> dimension setting</w:t>
      </w:r>
      <w:r w:rsidR="001B394E">
        <w:t>s</w:t>
      </w:r>
      <w:r w:rsidR="00720235">
        <w:t>.</w:t>
      </w:r>
    </w:p>
    <w:p w:rsidR="008662E9" w:rsidRDefault="008717FB" w:rsidP="00631C9B">
      <w:pPr>
        <w:pStyle w:val="Heading2"/>
      </w:pPr>
      <w:r>
        <w:t>Case</w:t>
      </w:r>
      <w:r w:rsidR="00420474">
        <w:t xml:space="preserve"> </w:t>
      </w:r>
      <w:r w:rsidR="00F46382">
        <w:t>A</w:t>
      </w:r>
      <w:r w:rsidR="00420474">
        <w:t>:</w:t>
      </w:r>
      <w:r w:rsidR="008662E9" w:rsidRPr="008662E9">
        <w:t xml:space="preserve"> </w:t>
      </w:r>
      <w:r w:rsidR="00F6552D" w:rsidRPr="003B1287">
        <w:t xml:space="preserve">monitor </w:t>
      </w:r>
      <w:r w:rsidR="008965FC">
        <w:t xml:space="preserve">a </w:t>
      </w:r>
      <w:r w:rsidR="00F6552D">
        <w:t>one-dimensional dataset</w:t>
      </w:r>
    </w:p>
    <w:p w:rsidR="00F6552D" w:rsidRPr="00F6552D" w:rsidRDefault="00F6552D" w:rsidP="00F6552D">
      <w:pPr>
        <w:pStyle w:val="ListParagraph"/>
        <w:ind w:left="576"/>
      </w:pPr>
      <w:proofErr w:type="spellStart"/>
      <w:proofErr w:type="gramStart"/>
      <w:r w:rsidRPr="008662E9">
        <w:rPr>
          <w:i/>
        </w:rPr>
        <w:t>dset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</w:t>
      </w:r>
      <w:r>
        <w:t xml:space="preserve">is a one-dimensional dataset </w:t>
      </w:r>
      <w:r w:rsidR="008965FC">
        <w:t>with 3 data elements</w:t>
      </w:r>
      <w:r>
        <w:t>—</w:t>
      </w:r>
    </w:p>
    <w:p w:rsidR="008662E9" w:rsidRPr="00420474" w:rsidRDefault="008662E9" w:rsidP="00DB5837">
      <w:pPr>
        <w:pStyle w:val="ListParagraph"/>
        <w:numPr>
          <w:ilvl w:val="0"/>
          <w:numId w:val="33"/>
        </w:numPr>
      </w:pPr>
      <w:r>
        <w:lastRenderedPageBreak/>
        <w:t xml:space="preserve">When the user </w:t>
      </w:r>
      <w:r w:rsidR="00D64CAD">
        <w:t>increases</w:t>
      </w:r>
      <w:r>
        <w:t xml:space="preserve"> the dimension size of </w:t>
      </w:r>
      <w:proofErr w:type="spellStart"/>
      <w:r w:rsidRPr="00DB5837">
        <w:rPr>
          <w:i/>
        </w:rPr>
        <w:t>dsetA</w:t>
      </w:r>
      <w:proofErr w:type="spellEnd"/>
      <w:r>
        <w:t xml:space="preserve"> from 3 to 5</w:t>
      </w:r>
      <w:r w:rsidR="005C7700" w:rsidRPr="005C7700">
        <w:t xml:space="preserve"> </w:t>
      </w:r>
      <w:r w:rsidR="005C7700">
        <w:t xml:space="preserve">and writes to </w:t>
      </w:r>
      <w:proofErr w:type="spellStart"/>
      <w:r w:rsidR="005C7700" w:rsidRPr="005C7700">
        <w:rPr>
          <w:i/>
        </w:rPr>
        <w:t>dsetA</w:t>
      </w:r>
      <w:proofErr w:type="spellEnd"/>
      <w:r>
        <w:t>:</w:t>
      </w:r>
    </w:p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744A7D" w:rsidTr="003E003B">
        <w:trPr>
          <w:trHeight w:hRule="exact" w:val="288"/>
        </w:trPr>
        <w:tc>
          <w:tcPr>
            <w:tcW w:w="1500" w:type="dxa"/>
          </w:tcPr>
          <w:p w:rsidR="00744A7D" w:rsidRDefault="00154D05" w:rsidP="00B86234">
            <w:r>
              <w:rPr>
                <w:noProof/>
              </w:rPr>
              <w:pi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4" o:spid="_x0000_s1026" type="#_x0000_t102" style="position:absolute;left:0;text-align:left;margin-left:-32.75pt;margin-top:2.85pt;width:23.55pt;height:40.9pt;z-index:251652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" adj="13156,18847"/>
              </w:pict>
            </w:r>
          </w:p>
        </w:tc>
        <w:tc>
          <w:tcPr>
            <w:tcW w:w="1500" w:type="dxa"/>
          </w:tcPr>
          <w:p w:rsidR="00744A7D" w:rsidRDefault="00744A7D" w:rsidP="00B86234"/>
        </w:tc>
        <w:tc>
          <w:tcPr>
            <w:tcW w:w="1500" w:type="dxa"/>
          </w:tcPr>
          <w:p w:rsidR="00744A7D" w:rsidRDefault="00744A7D" w:rsidP="00B86234"/>
        </w:tc>
      </w:tr>
    </w:tbl>
    <w:p w:rsidR="00DB5837" w:rsidRDefault="00DB5837" w:rsidP="00DB5837">
      <w:pPr>
        <w:rPr>
          <w:i/>
          <w:sz w:val="22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3E003B" w:rsidTr="003E003B">
        <w:trPr>
          <w:trHeight w:hRule="exact" w:val="288"/>
        </w:trPr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  <w:shd w:val="pct25" w:color="auto" w:fill="auto"/>
          </w:tcPr>
          <w:p w:rsidR="003E003B" w:rsidRPr="00744A7D" w:rsidRDefault="003E003B" w:rsidP="003E003B">
            <w:pPr>
              <w:rPr>
                <w:color w:val="FF0000"/>
              </w:rPr>
            </w:pPr>
          </w:p>
        </w:tc>
        <w:tc>
          <w:tcPr>
            <w:tcW w:w="1500" w:type="dxa"/>
            <w:shd w:val="pct25" w:color="auto" w:fill="auto"/>
          </w:tcPr>
          <w:p w:rsidR="003E003B" w:rsidRPr="00744A7D" w:rsidRDefault="003E003B" w:rsidP="003E003B">
            <w:pPr>
              <w:rPr>
                <w:color w:val="FF0000"/>
              </w:rPr>
            </w:pPr>
          </w:p>
        </w:tc>
      </w:tr>
    </w:tbl>
    <w:p w:rsidR="003E003B" w:rsidRPr="003E003B" w:rsidRDefault="003E003B" w:rsidP="00181B2F">
      <w:pPr>
        <w:pStyle w:val="PlainText"/>
        <w:ind w:left="1440"/>
        <w:rPr>
          <w:i/>
          <w:sz w:val="18"/>
          <w:szCs w:val="18"/>
        </w:rPr>
      </w:pPr>
    </w:p>
    <w:p w:rsidR="00DB5837" w:rsidRDefault="00DB5837" w:rsidP="003E003B">
      <w:pPr>
        <w:pStyle w:val="ListParagraph"/>
      </w:pPr>
    </w:p>
    <w:p w:rsidR="003E003B" w:rsidRPr="00870FEE" w:rsidRDefault="003E003B" w:rsidP="003E003B">
      <w:pPr>
        <w:ind w:left="1440"/>
        <w:rPr>
          <w:rFonts w:ascii="Consolas" w:hAnsi="Consolas"/>
          <w:szCs w:val="24"/>
        </w:rPr>
      </w:pPr>
      <w:proofErr w:type="gramStart"/>
      <w:r w:rsidRPr="004F31BD">
        <w:rPr>
          <w:rStyle w:val="PlainTextChar"/>
        </w:rPr>
        <w:t>h5watch</w:t>
      </w:r>
      <w:proofErr w:type="gramEnd"/>
      <w:r w:rsidRPr="004F31BD">
        <w:rPr>
          <w:rStyle w:val="PlainTextChar"/>
        </w:rPr>
        <w:t xml:space="preserve"> example.h5/</w:t>
      </w:r>
      <w:proofErr w:type="spellStart"/>
      <w:r w:rsidRPr="004F31BD">
        <w:rPr>
          <w:rStyle w:val="PlainTextChar"/>
        </w:rPr>
        <w:t>dsetA</w:t>
      </w:r>
      <w:proofErr w:type="spellEnd"/>
      <w:r w:rsidRPr="00B233DF">
        <w:rPr>
          <w:rFonts w:ascii="Consolas" w:hAnsi="Consolas"/>
          <w:sz w:val="22"/>
        </w:rPr>
        <w:t xml:space="preserve"> </w:t>
      </w:r>
      <w:r w:rsidRPr="00870FEE">
        <w:rPr>
          <w:szCs w:val="24"/>
        </w:rPr>
        <w:t xml:space="preserve">will output </w:t>
      </w:r>
      <w:r w:rsidR="00403DD4" w:rsidRPr="00870FEE">
        <w:rPr>
          <w:szCs w:val="24"/>
        </w:rPr>
        <w:t>the following</w:t>
      </w:r>
      <w:r w:rsidRPr="00870FEE">
        <w:rPr>
          <w:szCs w:val="24"/>
        </w:rPr>
        <w:t>:</w:t>
      </w:r>
    </w:p>
    <w:p w:rsidR="003E003B" w:rsidRPr="004F31BD" w:rsidRDefault="003E003B" w:rsidP="004F31BD">
      <w:pPr>
        <w:pStyle w:val="PlainText"/>
        <w:ind w:left="2160"/>
      </w:pPr>
      <w:proofErr w:type="gramStart"/>
      <w:r w:rsidRPr="004F31BD">
        <w:t>dims[</w:t>
      </w:r>
      <w:proofErr w:type="gramEnd"/>
      <w:r w:rsidRPr="004F31BD">
        <w:t>0]: 3-&gt;5</w:t>
      </w:r>
    </w:p>
    <w:p w:rsidR="00403DD4" w:rsidRPr="004F31BD" w:rsidRDefault="00403DD4" w:rsidP="004F31BD">
      <w:pPr>
        <w:pStyle w:val="PlainText"/>
        <w:ind w:left="2160"/>
      </w:pPr>
    </w:p>
    <w:p w:rsidR="00403DD4" w:rsidRPr="004F31BD" w:rsidRDefault="00403DD4" w:rsidP="004F31BD">
      <w:pPr>
        <w:pStyle w:val="PlainText"/>
        <w:ind w:left="2160"/>
      </w:pPr>
      <w:r w:rsidRPr="004F31BD">
        <w:t>Data:</w:t>
      </w:r>
    </w:p>
    <w:p w:rsidR="003E003B" w:rsidRPr="004F31BD" w:rsidRDefault="003E003B" w:rsidP="004F31BD">
      <w:pPr>
        <w:pStyle w:val="PlainText"/>
        <w:ind w:left="2160"/>
      </w:pPr>
      <w:r w:rsidRPr="004F31BD">
        <w:tab/>
        <w:t>(</w:t>
      </w:r>
      <w:r w:rsidR="00640D18" w:rsidRPr="004F31BD">
        <w:t>3</w:t>
      </w:r>
      <w:r w:rsidRPr="004F31BD">
        <w:t xml:space="preserve">): </w:t>
      </w:r>
      <w:r w:rsidR="008965FC" w:rsidRPr="002A0C76">
        <w:rPr>
          <w:i/>
        </w:rPr>
        <w:t>data</w:t>
      </w:r>
    </w:p>
    <w:p w:rsidR="00DB5837" w:rsidRPr="004F31BD" w:rsidRDefault="003E003B" w:rsidP="004F31BD">
      <w:pPr>
        <w:pStyle w:val="PlainText"/>
        <w:ind w:left="2160"/>
      </w:pPr>
      <w:r w:rsidRPr="004F31BD">
        <w:tab/>
        <w:t>(</w:t>
      </w:r>
      <w:r w:rsidR="00640D18" w:rsidRPr="004F31BD">
        <w:t>4</w:t>
      </w:r>
      <w:r w:rsidRPr="004F31BD">
        <w:t xml:space="preserve">): </w:t>
      </w:r>
      <w:r w:rsidR="008965FC" w:rsidRPr="002A0C76">
        <w:rPr>
          <w:i/>
        </w:rPr>
        <w:t>data</w:t>
      </w:r>
    </w:p>
    <w:p w:rsidR="003E003B" w:rsidRPr="003E003B" w:rsidRDefault="003E003B" w:rsidP="003E003B">
      <w:pPr>
        <w:pStyle w:val="PlainText"/>
        <w:ind w:left="1440"/>
        <w:rPr>
          <w:i/>
          <w:sz w:val="18"/>
          <w:szCs w:val="18"/>
        </w:rPr>
      </w:pPr>
    </w:p>
    <w:p w:rsidR="008662E9" w:rsidRPr="00420474" w:rsidRDefault="008662E9" w:rsidP="00DB5837">
      <w:pPr>
        <w:pStyle w:val="ListParagraph"/>
        <w:numPr>
          <w:ilvl w:val="0"/>
          <w:numId w:val="33"/>
        </w:numPr>
      </w:pPr>
      <w:r>
        <w:t xml:space="preserve">When the user </w:t>
      </w:r>
      <w:r w:rsidR="00D64CAD">
        <w:t>decreases</w:t>
      </w:r>
      <w:r>
        <w:t xml:space="preserve"> the dimension size of </w:t>
      </w:r>
      <w:proofErr w:type="spellStart"/>
      <w:r w:rsidRPr="00DB5837">
        <w:rPr>
          <w:i/>
        </w:rPr>
        <w:t>dsetA</w:t>
      </w:r>
      <w:proofErr w:type="spellEnd"/>
      <w:r>
        <w:t xml:space="preserve"> from 3 to 2</w:t>
      </w:r>
      <w:r w:rsidR="005C7700" w:rsidRPr="005C7700">
        <w:t xml:space="preserve"> </w:t>
      </w:r>
      <w:r w:rsidR="005C7700">
        <w:t xml:space="preserve">and writes to </w:t>
      </w:r>
      <w:proofErr w:type="spellStart"/>
      <w:r w:rsidR="005C7700" w:rsidRPr="005C7700">
        <w:rPr>
          <w:i/>
        </w:rPr>
        <w:t>dsetA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472" w:tblpY="100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631C9B" w:rsidTr="00B233DF">
        <w:trPr>
          <w:trHeight w:hRule="exact" w:val="288"/>
        </w:trPr>
        <w:tc>
          <w:tcPr>
            <w:tcW w:w="1500" w:type="dxa"/>
          </w:tcPr>
          <w:p w:rsidR="00631C9B" w:rsidRDefault="00631C9B" w:rsidP="00B233DF"/>
        </w:tc>
        <w:tc>
          <w:tcPr>
            <w:tcW w:w="1500" w:type="dxa"/>
          </w:tcPr>
          <w:p w:rsidR="00631C9B" w:rsidRDefault="00631C9B" w:rsidP="00B233DF"/>
        </w:tc>
        <w:tc>
          <w:tcPr>
            <w:tcW w:w="1500" w:type="dxa"/>
          </w:tcPr>
          <w:p w:rsidR="00631C9B" w:rsidRDefault="00631C9B" w:rsidP="00B233DF"/>
        </w:tc>
      </w:tr>
    </w:tbl>
    <w:p w:rsidR="00AA11B3" w:rsidRDefault="00154D05" w:rsidP="00715271">
      <w:pPr>
        <w:pStyle w:val="PlainText"/>
      </w:pPr>
      <w:r>
        <w:rPr>
          <w:noProof/>
        </w:rPr>
        <w:pict>
          <v:shape id="AutoShape 5" o:spid="_x0000_s1036" type="#_x0000_t102" style="position:absolute;left:0;text-align:left;margin-left:38.05pt;margin-top:6.4pt;width:17.8pt;height:35.45pt;z-index:2516546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"/>
        </w:pict>
      </w:r>
    </w:p>
    <w:p w:rsidR="00AA11B3" w:rsidRDefault="00213B38" w:rsidP="00AA11B3">
      <w:pPr>
        <w:pStyle w:val="PlainText"/>
      </w:pPr>
      <w:r>
        <w:tab/>
      </w:r>
    </w:p>
    <w:tbl>
      <w:tblPr>
        <w:tblStyle w:val="TableGrid"/>
        <w:tblpPr w:leftFromText="180" w:rightFromText="180" w:vertAnchor="text" w:horzAnchor="page" w:tblpX="2461" w:tblpY="105"/>
        <w:tblW w:w="0" w:type="auto"/>
        <w:tblLook w:val="04A0" w:firstRow="1" w:lastRow="0" w:firstColumn="1" w:lastColumn="0" w:noHBand="0" w:noVBand="1"/>
      </w:tblPr>
      <w:tblGrid>
        <w:gridCol w:w="1500"/>
        <w:gridCol w:w="1500"/>
      </w:tblGrid>
      <w:tr w:rsidR="003E003B" w:rsidTr="003E003B">
        <w:trPr>
          <w:trHeight w:hRule="exact" w:val="288"/>
        </w:trPr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</w:tr>
    </w:tbl>
    <w:p w:rsidR="00B233DF" w:rsidRDefault="00B233DF" w:rsidP="00B233DF">
      <w:pPr>
        <w:pStyle w:val="PlainText"/>
        <w:ind w:left="720" w:firstLine="720"/>
        <w:rPr>
          <w:i/>
        </w:rPr>
      </w:pPr>
    </w:p>
    <w:p w:rsidR="00213B38" w:rsidRDefault="00213B38" w:rsidP="00213B38"/>
    <w:p w:rsidR="003E003B" w:rsidRDefault="003E003B" w:rsidP="00870FEE">
      <w:pPr>
        <w:pStyle w:val="PlainText"/>
        <w:ind w:left="1440"/>
        <w:rPr>
          <w:sz w:val="22"/>
          <w:szCs w:val="22"/>
        </w:rPr>
      </w:pPr>
      <w:proofErr w:type="gramStart"/>
      <w:r w:rsidRPr="00870FEE">
        <w:t>h5watch</w:t>
      </w:r>
      <w:proofErr w:type="gramEnd"/>
      <w:r w:rsidRPr="00870FEE">
        <w:t xml:space="preserve"> example.h5/</w:t>
      </w:r>
      <w:proofErr w:type="spellStart"/>
      <w:r w:rsidRPr="00870FEE">
        <w:t>dsetA</w:t>
      </w:r>
      <w:proofErr w:type="spellEnd"/>
      <w:r w:rsidRPr="00B233DF">
        <w:rPr>
          <w:i/>
          <w:sz w:val="22"/>
          <w:szCs w:val="22"/>
        </w:rPr>
        <w:t xml:space="preserve"> </w:t>
      </w:r>
      <w:r w:rsidRPr="00870FEE">
        <w:rPr>
          <w:rFonts w:asciiTheme="minorHAnsi" w:hAnsiTheme="minorHAnsi"/>
          <w:sz w:val="24"/>
          <w:szCs w:val="24"/>
        </w:rPr>
        <w:t>will output the following:</w:t>
      </w:r>
    </w:p>
    <w:p w:rsidR="003E003B" w:rsidRDefault="003E003B" w:rsidP="003E003B">
      <w:pPr>
        <w:pStyle w:val="PlainText"/>
        <w:ind w:left="1440" w:firstLine="720"/>
        <w:rPr>
          <w:sz w:val="22"/>
          <w:szCs w:val="22"/>
        </w:rPr>
      </w:pPr>
    </w:p>
    <w:p w:rsidR="0097536C" w:rsidRPr="00870FEE" w:rsidRDefault="003E003B" w:rsidP="00870FEE">
      <w:pPr>
        <w:pStyle w:val="PlainText"/>
        <w:ind w:left="1440"/>
      </w:pPr>
      <w:r>
        <w:tab/>
      </w:r>
      <w:proofErr w:type="gramStart"/>
      <w:r w:rsidRPr="00870FEE">
        <w:t>dims[</w:t>
      </w:r>
      <w:proofErr w:type="gramEnd"/>
      <w:r w:rsidRPr="00870FEE">
        <w:t>0]: 3-&gt;2</w:t>
      </w:r>
    </w:p>
    <w:p w:rsidR="00213B38" w:rsidRDefault="008717FB" w:rsidP="00631C9B">
      <w:pPr>
        <w:pStyle w:val="Heading2"/>
      </w:pPr>
      <w:r>
        <w:t>Case</w:t>
      </w:r>
      <w:r w:rsidR="00420474">
        <w:t xml:space="preserve"> </w:t>
      </w:r>
      <w:r w:rsidR="00F46382">
        <w:t>B</w:t>
      </w:r>
      <w:r w:rsidR="00420474">
        <w:t>:</w:t>
      </w:r>
      <w:r w:rsidR="00DB5837" w:rsidRPr="00DB5837">
        <w:rPr>
          <w:i/>
        </w:rPr>
        <w:t xml:space="preserve"> </w:t>
      </w:r>
      <w:r w:rsidR="00F6552D" w:rsidRPr="003B1287">
        <w:t>monitor</w:t>
      </w:r>
      <w:r w:rsidR="00F6552D">
        <w:t xml:space="preserve"> </w:t>
      </w:r>
      <w:r w:rsidR="008965FC">
        <w:t xml:space="preserve">a </w:t>
      </w:r>
      <w:r w:rsidR="00F6552D">
        <w:t>two-dimensional dataset</w:t>
      </w:r>
    </w:p>
    <w:p w:rsidR="00F6552D" w:rsidRPr="00F6552D" w:rsidRDefault="00F6552D" w:rsidP="00F6552D">
      <w:pPr>
        <w:pStyle w:val="ListParagraph"/>
        <w:ind w:left="576"/>
      </w:pPr>
      <w:proofErr w:type="spellStart"/>
      <w:proofErr w:type="gramStart"/>
      <w:r w:rsidRPr="008662E9">
        <w:rPr>
          <w:i/>
        </w:rPr>
        <w:t>dset</w:t>
      </w:r>
      <w:r>
        <w:rPr>
          <w:i/>
        </w:rPr>
        <w:t>B</w:t>
      </w:r>
      <w:proofErr w:type="spellEnd"/>
      <w:proofErr w:type="gramEnd"/>
      <w:r>
        <w:rPr>
          <w:i/>
        </w:rPr>
        <w:t xml:space="preserve"> </w:t>
      </w:r>
      <w:r>
        <w:t xml:space="preserve">is a two-dimensional dataset </w:t>
      </w:r>
      <w:r w:rsidR="00871372">
        <w:t>with</w:t>
      </w:r>
      <w:r>
        <w:t xml:space="preserve"> 3x4 </w:t>
      </w:r>
      <w:r w:rsidR="008965FC">
        <w:t>data elements</w:t>
      </w:r>
      <w:r>
        <w:t>—</w:t>
      </w:r>
    </w:p>
    <w:p w:rsidR="00DB5837" w:rsidRDefault="00DB5837" w:rsidP="0097536C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E0020A">
        <w:t>—</w:t>
      </w:r>
      <w:r w:rsidR="00D64CAD">
        <w:t xml:space="preserve">increases </w:t>
      </w:r>
      <w:r w:rsidRPr="00870FEE">
        <w:t>dims[0]</w:t>
      </w:r>
      <w:r w:rsidRPr="0097536C">
        <w:rPr>
          <w:i/>
        </w:rPr>
        <w:t xml:space="preserve"> </w:t>
      </w:r>
      <w:r w:rsidRPr="00870FEE">
        <w:t>from</w:t>
      </w:r>
      <w:r w:rsidRPr="0097536C">
        <w:rPr>
          <w:i/>
        </w:rPr>
        <w:t xml:space="preserve"> </w:t>
      </w:r>
      <w:r>
        <w:t>3 to 6</w:t>
      </w:r>
      <w:r w:rsidR="005C7700">
        <w:t xml:space="preserve"> and 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W w:w="0" w:type="auto"/>
        <w:tblInd w:w="1214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154D05" w:rsidP="00213B38">
            <w:r>
              <w:rPr>
                <w:i/>
                <w:noProof/>
              </w:rPr>
              <w:pict>
                <v:shape id="AutoShape 17" o:spid="_x0000_s1035" type="#_x0000_t102" style="position:absolute;left:0;text-align:left;margin-left:-28.95pt;margin-top:10.95pt;width:17.8pt;height:35.45pt;z-index:2516587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"/>
              </w:pict>
            </w:r>
          </w:p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</w:tbl>
    <w:tbl>
      <w:tblPr>
        <w:tblStyle w:val="TableGrid"/>
        <w:tblpPr w:leftFromText="180" w:rightFromText="180" w:vertAnchor="text" w:horzAnchor="page" w:tblpX="2359" w:tblpY="313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</w:tbl>
    <w:p w:rsidR="00AA11B3" w:rsidRDefault="00AA11B3" w:rsidP="00AA11B3">
      <w:pPr>
        <w:rPr>
          <w:i/>
        </w:rPr>
      </w:pPr>
    </w:p>
    <w:p w:rsidR="00181B2F" w:rsidRPr="00B233DF" w:rsidRDefault="00181B2F" w:rsidP="00181B2F">
      <w:pPr>
        <w:ind w:left="2160" w:firstLine="720"/>
        <w:rPr>
          <w:rFonts w:ascii="Consolas" w:hAnsi="Consolas"/>
          <w:sz w:val="22"/>
        </w:rPr>
      </w:pPr>
    </w:p>
    <w:p w:rsidR="00213B38" w:rsidRDefault="00213B38" w:rsidP="00213B38"/>
    <w:p w:rsidR="00213B38" w:rsidRDefault="00213B38" w:rsidP="00213B38">
      <w:pPr>
        <w:pStyle w:val="PlainText"/>
        <w:rPr>
          <w:i/>
        </w:rPr>
      </w:pPr>
    </w:p>
    <w:p w:rsidR="00715271" w:rsidRDefault="00715271">
      <w:pPr>
        <w:spacing w:after="0"/>
        <w:jc w:val="left"/>
        <w:rPr>
          <w:rFonts w:ascii="Consolas" w:hAnsi="Consolas"/>
          <w:i/>
          <w:sz w:val="21"/>
          <w:szCs w:val="21"/>
        </w:rPr>
      </w:pPr>
    </w:p>
    <w:p w:rsidR="00715271" w:rsidRDefault="00715271" w:rsidP="00213B38">
      <w:pPr>
        <w:pStyle w:val="PlainText"/>
        <w:rPr>
          <w:i/>
        </w:rPr>
      </w:pPr>
    </w:p>
    <w:p w:rsidR="00501F50" w:rsidRDefault="00501F50" w:rsidP="00501F50"/>
    <w:p w:rsidR="00C5551E" w:rsidRDefault="00C5551E" w:rsidP="00870FEE">
      <w:pPr>
        <w:spacing w:after="0"/>
        <w:ind w:left="1440"/>
        <w:jc w:val="left"/>
        <w:rPr>
          <w:rFonts w:ascii="Consolas" w:hAnsi="Consolas"/>
          <w:sz w:val="22"/>
        </w:rPr>
      </w:pPr>
      <w:proofErr w:type="gramStart"/>
      <w:r w:rsidRPr="002A0C76">
        <w:rPr>
          <w:rStyle w:val="PlainTextChar"/>
        </w:rPr>
        <w:t>h5watch</w:t>
      </w:r>
      <w:proofErr w:type="gramEnd"/>
      <w:r w:rsidRPr="002A0C76">
        <w:rPr>
          <w:rStyle w:val="PlainTextChar"/>
        </w:rPr>
        <w:t xml:space="preserve"> example.h5/</w:t>
      </w:r>
      <w:proofErr w:type="spellStart"/>
      <w:r w:rsidRPr="002A0C76">
        <w:rPr>
          <w:rStyle w:val="PlainTextChar"/>
        </w:rPr>
        <w:t>dsetB</w:t>
      </w:r>
      <w:proofErr w:type="spellEnd"/>
      <w:r w:rsidRPr="00B233DF">
        <w:rPr>
          <w:rFonts w:ascii="Consolas" w:hAnsi="Consolas"/>
          <w:sz w:val="22"/>
        </w:rPr>
        <w:t xml:space="preserve"> will output </w:t>
      </w:r>
      <w:r w:rsidR="00403DD4">
        <w:rPr>
          <w:rFonts w:ascii="Consolas" w:hAnsi="Consolas"/>
          <w:sz w:val="22"/>
        </w:rPr>
        <w:t>the following</w:t>
      </w:r>
      <w:r>
        <w:rPr>
          <w:rFonts w:ascii="Consolas" w:hAnsi="Consolas"/>
          <w:sz w:val="22"/>
        </w:rPr>
        <w:t>:</w:t>
      </w:r>
    </w:p>
    <w:p w:rsidR="00871372" w:rsidRDefault="00871372" w:rsidP="00870FEE">
      <w:pPr>
        <w:spacing w:after="0"/>
        <w:ind w:left="1440"/>
        <w:jc w:val="left"/>
        <w:rPr>
          <w:rFonts w:ascii="Consolas" w:hAnsi="Consolas"/>
          <w:sz w:val="22"/>
        </w:rPr>
      </w:pPr>
    </w:p>
    <w:p w:rsidR="00C5551E" w:rsidRPr="002A0C76" w:rsidRDefault="00C5551E" w:rsidP="002A0C76">
      <w:pPr>
        <w:pStyle w:val="PlainText"/>
        <w:ind w:left="1440"/>
      </w:pPr>
      <w:r>
        <w:t xml:space="preserve"> </w:t>
      </w:r>
      <w:r>
        <w:tab/>
      </w:r>
      <w:proofErr w:type="gramStart"/>
      <w:r w:rsidRPr="002A0C76">
        <w:t>dims[</w:t>
      </w:r>
      <w:proofErr w:type="gramEnd"/>
      <w:r w:rsidRPr="002A0C76">
        <w:t>0]: 3-&gt;</w:t>
      </w:r>
      <w:r w:rsidR="00C06DD3" w:rsidRPr="002A0C76">
        <w:t>6</w:t>
      </w:r>
    </w:p>
    <w:p w:rsidR="00C5551E" w:rsidRPr="002A0C76" w:rsidRDefault="00C5551E" w:rsidP="002A0C76">
      <w:pPr>
        <w:pStyle w:val="PlainText"/>
        <w:ind w:left="2160"/>
      </w:pPr>
      <w:proofErr w:type="gramStart"/>
      <w:r w:rsidRPr="002A0C76">
        <w:t>dims[</w:t>
      </w:r>
      <w:proofErr w:type="gramEnd"/>
      <w:r w:rsidRPr="002A0C76">
        <w:t>1]: unchanged</w:t>
      </w:r>
    </w:p>
    <w:p w:rsidR="00403DD4" w:rsidRPr="002A0C76" w:rsidRDefault="00403DD4" w:rsidP="002A0C76">
      <w:pPr>
        <w:pStyle w:val="PlainText"/>
        <w:ind w:left="1440"/>
      </w:pPr>
    </w:p>
    <w:p w:rsidR="00C5551E" w:rsidRPr="002A0C76" w:rsidRDefault="00C5551E" w:rsidP="002A0C76">
      <w:pPr>
        <w:pStyle w:val="PlainText"/>
        <w:ind w:left="2160"/>
      </w:pPr>
      <w:r w:rsidRPr="002A0C76">
        <w:t>Data:</w:t>
      </w:r>
    </w:p>
    <w:p w:rsidR="00C5551E" w:rsidRPr="002A0C76" w:rsidRDefault="00C5551E" w:rsidP="002A0C76">
      <w:pPr>
        <w:pStyle w:val="PlainText"/>
        <w:ind w:left="2160"/>
      </w:pPr>
      <w:r w:rsidRPr="002A0C76">
        <w:t xml:space="preserve">(3, 0):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</w:p>
    <w:p w:rsidR="00C5551E" w:rsidRPr="002A0C76" w:rsidRDefault="00C5551E" w:rsidP="002A0C76">
      <w:pPr>
        <w:pStyle w:val="PlainText"/>
        <w:ind w:left="1440"/>
      </w:pPr>
      <w:r w:rsidRPr="002A0C76">
        <w:tab/>
        <w:t xml:space="preserve">(4, 0):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</w:p>
    <w:p w:rsidR="00C5551E" w:rsidRPr="002A0C76" w:rsidRDefault="00C5551E" w:rsidP="002A0C76">
      <w:pPr>
        <w:pStyle w:val="PlainText"/>
        <w:ind w:left="1440"/>
      </w:pPr>
      <w:r w:rsidRPr="002A0C76">
        <w:tab/>
        <w:t xml:space="preserve">(5, 0):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  <w:r w:rsidRPr="002A0C76">
        <w:t xml:space="preserve">, </w:t>
      </w:r>
      <w:r w:rsidR="008965FC" w:rsidRPr="002A0C76">
        <w:rPr>
          <w:i/>
        </w:rPr>
        <w:t>data</w:t>
      </w:r>
    </w:p>
    <w:p w:rsidR="0097536C" w:rsidRDefault="0097536C" w:rsidP="00631C9B">
      <w:pPr>
        <w:pStyle w:val="ListParagraph"/>
        <w:numPr>
          <w:ilvl w:val="0"/>
          <w:numId w:val="34"/>
        </w:numPr>
      </w:pPr>
      <w:r>
        <w:lastRenderedPageBreak/>
        <w:t xml:space="preserve">When the user changes the </w:t>
      </w:r>
      <w:r w:rsidR="00C06DD3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D64CAD">
        <w:t>—</w:t>
      </w:r>
      <w:r w:rsidR="00D64CAD" w:rsidRPr="00D64CAD">
        <w:t>increases</w:t>
      </w:r>
      <w:r w:rsidR="00D64CAD">
        <w:rPr>
          <w:i/>
        </w:rPr>
        <w:t xml:space="preserve"> </w:t>
      </w:r>
      <w:r w:rsidRPr="002A0C76">
        <w:t>dims[1]</w:t>
      </w:r>
      <w:r w:rsidRPr="0097536C">
        <w:rPr>
          <w:i/>
        </w:rPr>
        <w:t xml:space="preserve"> </w:t>
      </w:r>
      <w:r w:rsidRPr="002A0C76">
        <w:t>from</w:t>
      </w:r>
      <w:r w:rsidRPr="0097536C">
        <w:rPr>
          <w:i/>
        </w:rPr>
        <w:t xml:space="preserve"> </w:t>
      </w:r>
      <w:r>
        <w:t>4 to 5</w:t>
      </w:r>
      <w:r w:rsidR="005C7700" w:rsidRPr="005C7700">
        <w:t xml:space="preserve"> </w:t>
      </w:r>
      <w:r w:rsidR="005C7700">
        <w:t xml:space="preserve">and 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324" w:tblpY="217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</w:tbl>
    <w:p w:rsidR="009778A3" w:rsidRDefault="009778A3" w:rsidP="00213B38">
      <w:pPr>
        <w:pStyle w:val="PlainText"/>
      </w:pPr>
    </w:p>
    <w:p w:rsidR="0097536C" w:rsidRDefault="0097536C" w:rsidP="00213B38"/>
    <w:p w:rsidR="00213B38" w:rsidRDefault="00154D05" w:rsidP="00213B38">
      <w:r>
        <w:rPr>
          <w:i/>
          <w:noProof/>
        </w:rPr>
        <w:pict>
          <v:shape id="AutoShape 18" o:spid="_x0000_s1034" type="#_x0000_t102" style="position:absolute;left:0;text-align:left;margin-left:31.7pt;margin-top:13.9pt;width:17.8pt;height:35.45pt;z-index:2516597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"/>
        </w:pict>
      </w:r>
    </w:p>
    <w:p w:rsidR="0097536C" w:rsidRDefault="0097536C" w:rsidP="0097536C">
      <w:pPr>
        <w:pStyle w:val="PlainText"/>
        <w:ind w:left="2160"/>
        <w:rPr>
          <w:i/>
        </w:rPr>
      </w:pPr>
    </w:p>
    <w:tbl>
      <w:tblPr>
        <w:tblStyle w:val="TableGrid"/>
        <w:tblpPr w:leftFromText="180" w:rightFromText="180" w:vertAnchor="text" w:horzAnchor="page" w:tblpX="2313" w:tblpY="52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</w:tbl>
    <w:p w:rsidR="00181B2F" w:rsidRPr="00181B2F" w:rsidRDefault="00181B2F" w:rsidP="00B233DF">
      <w:pPr>
        <w:pStyle w:val="PlainText"/>
        <w:ind w:left="1440"/>
        <w:rPr>
          <w:i/>
          <w:sz w:val="22"/>
          <w:szCs w:val="22"/>
        </w:rPr>
      </w:pPr>
    </w:p>
    <w:p w:rsidR="00420474" w:rsidRDefault="00420474" w:rsidP="00420474">
      <w:pPr>
        <w:pStyle w:val="PlainText"/>
        <w:ind w:left="720"/>
      </w:pPr>
    </w:p>
    <w:p w:rsidR="00715271" w:rsidRDefault="00715271" w:rsidP="00715271">
      <w:pPr>
        <w:spacing w:after="0"/>
        <w:jc w:val="left"/>
        <w:rPr>
          <w:i/>
        </w:rPr>
      </w:pPr>
    </w:p>
    <w:p w:rsidR="0097536C" w:rsidRDefault="0097536C" w:rsidP="00420474"/>
    <w:p w:rsidR="00C5551E" w:rsidRDefault="00C5551E" w:rsidP="00403DD4">
      <w:pPr>
        <w:pStyle w:val="PlainText"/>
        <w:ind w:left="1440"/>
        <w:rPr>
          <w:sz w:val="22"/>
          <w:szCs w:val="22"/>
        </w:rPr>
      </w:pPr>
      <w:proofErr w:type="gramStart"/>
      <w:r w:rsidRPr="00870FEE">
        <w:t>h5watch</w:t>
      </w:r>
      <w:proofErr w:type="gramEnd"/>
      <w:r w:rsidRPr="00870FEE">
        <w:t xml:space="preserve"> example.h5/</w:t>
      </w:r>
      <w:proofErr w:type="spellStart"/>
      <w:r w:rsidRPr="00870FEE">
        <w:t>dsetB</w:t>
      </w:r>
      <w:proofErr w:type="spellEnd"/>
      <w:r w:rsidRPr="00B233DF">
        <w:rPr>
          <w:sz w:val="22"/>
          <w:szCs w:val="22"/>
        </w:rPr>
        <w:t xml:space="preserve"> </w:t>
      </w:r>
      <w:r w:rsidRPr="002A0C76">
        <w:rPr>
          <w:rFonts w:asciiTheme="minorHAnsi" w:hAnsiTheme="minorHAnsi"/>
          <w:sz w:val="24"/>
          <w:szCs w:val="24"/>
        </w:rPr>
        <w:t xml:space="preserve">will output the </w:t>
      </w:r>
      <w:r w:rsidR="00403DD4" w:rsidRPr="002A0C76">
        <w:rPr>
          <w:rFonts w:asciiTheme="minorHAnsi" w:hAnsiTheme="minorHAnsi"/>
          <w:sz w:val="24"/>
          <w:szCs w:val="24"/>
        </w:rPr>
        <w:t>following</w:t>
      </w:r>
      <w:r w:rsidRPr="002A0C76">
        <w:rPr>
          <w:rFonts w:asciiTheme="minorHAnsi" w:hAnsiTheme="minorHAnsi"/>
          <w:sz w:val="24"/>
          <w:szCs w:val="24"/>
        </w:rPr>
        <w:t>:</w:t>
      </w:r>
    </w:p>
    <w:p w:rsidR="00C5551E" w:rsidRDefault="00C5551E" w:rsidP="00C5551E">
      <w:pPr>
        <w:pStyle w:val="PlainText"/>
        <w:ind w:left="1440"/>
        <w:rPr>
          <w:sz w:val="22"/>
          <w:szCs w:val="22"/>
        </w:rPr>
      </w:pPr>
    </w:p>
    <w:p w:rsidR="00C5551E" w:rsidRPr="002A0C76" w:rsidRDefault="00C5551E" w:rsidP="002A0C76">
      <w:pPr>
        <w:pStyle w:val="PlainText"/>
        <w:ind w:left="2160"/>
        <w:rPr>
          <w:szCs w:val="18"/>
        </w:rPr>
      </w:pPr>
      <w:proofErr w:type="gramStart"/>
      <w:r w:rsidRPr="002A0C76">
        <w:rPr>
          <w:szCs w:val="18"/>
        </w:rPr>
        <w:t>dims[</w:t>
      </w:r>
      <w:proofErr w:type="gramEnd"/>
      <w:r w:rsidRPr="002A0C76">
        <w:rPr>
          <w:szCs w:val="18"/>
        </w:rPr>
        <w:t>0]: unchanged</w:t>
      </w:r>
    </w:p>
    <w:p w:rsidR="00C5551E" w:rsidRPr="002A0C76" w:rsidRDefault="00C5551E" w:rsidP="002A0C76">
      <w:pPr>
        <w:pStyle w:val="PlainText"/>
        <w:ind w:left="2160"/>
        <w:rPr>
          <w:szCs w:val="18"/>
        </w:rPr>
      </w:pPr>
      <w:proofErr w:type="gramStart"/>
      <w:r w:rsidRPr="002A0C76">
        <w:rPr>
          <w:szCs w:val="18"/>
        </w:rPr>
        <w:t>dims[</w:t>
      </w:r>
      <w:proofErr w:type="gramEnd"/>
      <w:r w:rsidRPr="002A0C76">
        <w:rPr>
          <w:szCs w:val="18"/>
        </w:rPr>
        <w:t>1]: 4-&gt;5</w:t>
      </w:r>
    </w:p>
    <w:p w:rsidR="00403DD4" w:rsidRPr="002A0C76" w:rsidRDefault="00403DD4" w:rsidP="002A0C76">
      <w:pPr>
        <w:pStyle w:val="PlainText"/>
        <w:ind w:left="2160"/>
        <w:rPr>
          <w:szCs w:val="18"/>
        </w:rPr>
      </w:pPr>
    </w:p>
    <w:p w:rsidR="00C5551E" w:rsidRPr="002A0C76" w:rsidRDefault="00C5551E" w:rsidP="002A0C76">
      <w:pPr>
        <w:pStyle w:val="PlainText"/>
        <w:ind w:left="2160"/>
        <w:rPr>
          <w:szCs w:val="18"/>
        </w:rPr>
      </w:pPr>
      <w:r w:rsidRPr="002A0C76">
        <w:rPr>
          <w:szCs w:val="18"/>
        </w:rPr>
        <w:t>Data:</w:t>
      </w:r>
      <w:r w:rsidRPr="002A0C76">
        <w:rPr>
          <w:szCs w:val="18"/>
        </w:rPr>
        <w:tab/>
      </w:r>
    </w:p>
    <w:p w:rsidR="00C5551E" w:rsidRPr="002A0C76" w:rsidRDefault="00C5551E" w:rsidP="002A0C76">
      <w:pPr>
        <w:pStyle w:val="PlainText"/>
        <w:ind w:left="2880"/>
        <w:rPr>
          <w:szCs w:val="18"/>
        </w:rPr>
      </w:pPr>
      <w:r w:rsidRPr="002A0C76">
        <w:rPr>
          <w:szCs w:val="18"/>
        </w:rPr>
        <w:t xml:space="preserve">(0, 4): </w:t>
      </w:r>
      <w:r w:rsidR="008965FC" w:rsidRPr="002A0C76">
        <w:rPr>
          <w:i/>
          <w:szCs w:val="18"/>
        </w:rPr>
        <w:t>data</w:t>
      </w:r>
    </w:p>
    <w:p w:rsidR="00C5551E" w:rsidRPr="002A0C76" w:rsidRDefault="00C5551E" w:rsidP="002A0C76">
      <w:pPr>
        <w:pStyle w:val="PlainText"/>
        <w:ind w:left="2160"/>
        <w:rPr>
          <w:szCs w:val="18"/>
        </w:rPr>
      </w:pPr>
      <w:r w:rsidRPr="002A0C76">
        <w:rPr>
          <w:szCs w:val="18"/>
        </w:rPr>
        <w:tab/>
        <w:t xml:space="preserve">(1, 4): </w:t>
      </w:r>
      <w:r w:rsidR="008965FC" w:rsidRPr="002A0C76">
        <w:rPr>
          <w:i/>
          <w:szCs w:val="18"/>
        </w:rPr>
        <w:t>data</w:t>
      </w:r>
    </w:p>
    <w:p w:rsidR="00C5551E" w:rsidRPr="002A0C76" w:rsidRDefault="00C5551E" w:rsidP="002A0C76">
      <w:pPr>
        <w:pStyle w:val="PlainText"/>
        <w:ind w:left="2160"/>
        <w:rPr>
          <w:szCs w:val="18"/>
        </w:rPr>
      </w:pPr>
      <w:r w:rsidRPr="002A0C76">
        <w:rPr>
          <w:szCs w:val="18"/>
        </w:rPr>
        <w:tab/>
        <w:t xml:space="preserve">(2, 4): </w:t>
      </w:r>
      <w:r w:rsidR="008965FC" w:rsidRPr="002A0C76">
        <w:rPr>
          <w:i/>
          <w:szCs w:val="18"/>
        </w:rPr>
        <w:t>data</w:t>
      </w:r>
    </w:p>
    <w:p w:rsidR="0097536C" w:rsidRPr="00C5551E" w:rsidRDefault="0097536C" w:rsidP="00C5551E">
      <w:pPr>
        <w:pStyle w:val="PlainText"/>
        <w:rPr>
          <w:sz w:val="22"/>
          <w:szCs w:val="22"/>
        </w:rPr>
      </w:pPr>
    </w:p>
    <w:p w:rsidR="0097536C" w:rsidRDefault="0097536C" w:rsidP="0097536C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E0020A">
        <w:t>—</w:t>
      </w:r>
      <w:r w:rsidR="00D64CAD">
        <w:t xml:space="preserve">increases </w:t>
      </w:r>
      <w:r w:rsidRPr="002A0C76">
        <w:t>dims[0]</w:t>
      </w:r>
      <w:r w:rsidRPr="0097536C">
        <w:rPr>
          <w:i/>
        </w:rPr>
        <w:t xml:space="preserve"> </w:t>
      </w:r>
      <w:r w:rsidRPr="002A0C76">
        <w:t>from</w:t>
      </w:r>
      <w:r w:rsidRPr="0097536C">
        <w:rPr>
          <w:i/>
        </w:rPr>
        <w:t xml:space="preserve"> </w:t>
      </w:r>
      <w:r w:rsidRPr="002A0C76">
        <w:t>3</w:t>
      </w:r>
      <w:r w:rsidRPr="0097536C">
        <w:rPr>
          <w:i/>
        </w:rPr>
        <w:t xml:space="preserve"> </w:t>
      </w:r>
      <w:r w:rsidRPr="002A0C76">
        <w:t>to</w:t>
      </w:r>
      <w:r w:rsidRPr="0097536C">
        <w:rPr>
          <w:i/>
        </w:rPr>
        <w:t xml:space="preserve"> 5</w:t>
      </w:r>
      <w:r w:rsidRPr="002A0C76">
        <w:t xml:space="preserve">, </w:t>
      </w:r>
      <w:r w:rsidR="00D64CAD">
        <w:t xml:space="preserve">increases </w:t>
      </w:r>
      <w:r w:rsidRPr="002A0C76">
        <w:t>dims[1] from</w:t>
      </w:r>
      <w:r w:rsidRPr="0097536C">
        <w:rPr>
          <w:i/>
        </w:rPr>
        <w:t xml:space="preserve"> 4 </w:t>
      </w:r>
      <w:r w:rsidRPr="002A0C76">
        <w:t>to</w:t>
      </w:r>
      <w:r w:rsidRPr="0097536C">
        <w:rPr>
          <w:i/>
        </w:rPr>
        <w:t xml:space="preserve"> </w:t>
      </w:r>
      <w:r w:rsidRPr="002A0C76">
        <w:t>5</w:t>
      </w:r>
      <w:r w:rsidR="00781377">
        <w:t>,</w:t>
      </w:r>
      <w:r w:rsidR="005C7700" w:rsidRPr="002A0C76">
        <w:t xml:space="preserve"> </w:t>
      </w:r>
      <w:r w:rsidR="005C7700">
        <w:t xml:space="preserve">and </w:t>
      </w:r>
      <w:r w:rsidR="00D64CAD">
        <w:t xml:space="preserve">then </w:t>
      </w:r>
      <w:r w:rsidR="005C7700">
        <w:t xml:space="preserve">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238" w:tblpY="137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  <w:p w:rsidR="00403DD4" w:rsidRDefault="00403DD4" w:rsidP="00403DD4"/>
          <w:p w:rsidR="00403DD4" w:rsidRDefault="00403DD4" w:rsidP="00403DD4"/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</w:tbl>
    <w:p w:rsidR="0097536C" w:rsidRPr="00420474" w:rsidRDefault="0097536C" w:rsidP="00420474"/>
    <w:p w:rsidR="00420474" w:rsidRDefault="00420474" w:rsidP="00420474">
      <w:pPr>
        <w:spacing w:after="0"/>
        <w:jc w:val="left"/>
        <w:rPr>
          <w:i/>
        </w:rPr>
      </w:pPr>
    </w:p>
    <w:p w:rsidR="0097536C" w:rsidRDefault="00154D05" w:rsidP="00420474">
      <w:pPr>
        <w:spacing w:after="0"/>
        <w:ind w:firstLine="720"/>
        <w:jc w:val="left"/>
        <w:rPr>
          <w:i/>
        </w:rPr>
      </w:pPr>
      <w:r>
        <w:rPr>
          <w:i/>
          <w:noProof/>
          <w:sz w:val="18"/>
          <w:szCs w:val="18"/>
        </w:rPr>
        <w:pict>
          <v:shape id="AutoShape 20" o:spid="_x0000_s1033" type="#_x0000_t102" style="position:absolute;left:0;text-align:left;margin-left:23.5pt;margin-top:10.95pt;width:16.25pt;height:31.15pt;z-index:2516608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"/>
        </w:pict>
      </w:r>
    </w:p>
    <w:p w:rsidR="0097536C" w:rsidRDefault="0097536C" w:rsidP="00420474">
      <w:pPr>
        <w:spacing w:after="0"/>
        <w:ind w:firstLine="720"/>
        <w:jc w:val="left"/>
        <w:rPr>
          <w:i/>
        </w:rPr>
      </w:pPr>
    </w:p>
    <w:tbl>
      <w:tblPr>
        <w:tblStyle w:val="TableGrid"/>
        <w:tblpPr w:leftFromText="180" w:rightFromText="180" w:vertAnchor="text" w:horzAnchor="page" w:tblpX="2221" w:tblpY="79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</w:tbl>
    <w:p w:rsidR="003E003B" w:rsidRPr="00B233DF" w:rsidRDefault="003E003B" w:rsidP="00B233DF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9778A3" w:rsidRDefault="009778A3" w:rsidP="00213B38"/>
    <w:p w:rsidR="003E003B" w:rsidRDefault="003E003B" w:rsidP="00213B38"/>
    <w:p w:rsidR="003E003B" w:rsidRDefault="003E003B" w:rsidP="00213B38"/>
    <w:p w:rsidR="00403DD4" w:rsidRDefault="00403DD4" w:rsidP="00213B38"/>
    <w:p w:rsidR="00403DD4" w:rsidRDefault="00403DD4" w:rsidP="007119F0">
      <w:pPr>
        <w:spacing w:after="0"/>
        <w:ind w:left="1440"/>
        <w:jc w:val="left"/>
        <w:rPr>
          <w:rFonts w:ascii="Consolas" w:hAnsi="Consolas"/>
          <w:sz w:val="22"/>
        </w:rPr>
      </w:pPr>
      <w:proofErr w:type="gramStart"/>
      <w:r w:rsidRPr="00E0020A">
        <w:rPr>
          <w:rStyle w:val="PlainTextChar"/>
        </w:rPr>
        <w:t>h5watch</w:t>
      </w:r>
      <w:proofErr w:type="gramEnd"/>
      <w:r w:rsidRPr="00E0020A">
        <w:rPr>
          <w:rStyle w:val="PlainTextChar"/>
        </w:rPr>
        <w:t xml:space="preserve"> example.h5/</w:t>
      </w:r>
      <w:proofErr w:type="spellStart"/>
      <w:r w:rsidRPr="00E0020A">
        <w:rPr>
          <w:rStyle w:val="PlainTextChar"/>
        </w:rPr>
        <w:t>dsetB</w:t>
      </w:r>
      <w:proofErr w:type="spellEnd"/>
      <w:r w:rsidRPr="00B233DF">
        <w:rPr>
          <w:rFonts w:ascii="Consolas" w:hAnsi="Consolas"/>
          <w:sz w:val="22"/>
        </w:rPr>
        <w:t xml:space="preserve"> </w:t>
      </w:r>
      <w:r w:rsidRPr="002A0C76">
        <w:rPr>
          <w:szCs w:val="24"/>
        </w:rPr>
        <w:t xml:space="preserve">will output the </w:t>
      </w:r>
      <w:r w:rsidR="00E90CAE" w:rsidRPr="002A0C76">
        <w:rPr>
          <w:szCs w:val="24"/>
        </w:rPr>
        <w:t>following</w:t>
      </w:r>
      <w:r w:rsidRPr="002A0C76">
        <w:rPr>
          <w:szCs w:val="24"/>
        </w:rPr>
        <w:t>:</w:t>
      </w:r>
    </w:p>
    <w:p w:rsidR="00403DD4" w:rsidRDefault="00403DD4" w:rsidP="00403DD4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proofErr w:type="gramStart"/>
      <w:r w:rsidRPr="00E0020A">
        <w:rPr>
          <w:szCs w:val="18"/>
        </w:rPr>
        <w:t>dims[</w:t>
      </w:r>
      <w:proofErr w:type="gramEnd"/>
      <w:r w:rsidRPr="00E0020A">
        <w:rPr>
          <w:szCs w:val="18"/>
        </w:rPr>
        <w:t>0]: 3-&gt;5</w:t>
      </w: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proofErr w:type="gramStart"/>
      <w:r w:rsidRPr="00E0020A">
        <w:rPr>
          <w:szCs w:val="18"/>
        </w:rPr>
        <w:t>dims[</w:t>
      </w:r>
      <w:proofErr w:type="gramEnd"/>
      <w:r w:rsidRPr="00E0020A">
        <w:rPr>
          <w:szCs w:val="18"/>
        </w:rPr>
        <w:t>1]: 4-&gt;5</w:t>
      </w:r>
    </w:p>
    <w:p w:rsidR="00403DD4" w:rsidRPr="00E0020A" w:rsidRDefault="00403DD4" w:rsidP="00E0020A">
      <w:pPr>
        <w:pStyle w:val="PlainText"/>
        <w:ind w:left="2160"/>
        <w:rPr>
          <w:szCs w:val="18"/>
        </w:rPr>
      </w:pP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r w:rsidRPr="00E0020A">
        <w:rPr>
          <w:szCs w:val="18"/>
        </w:rPr>
        <w:t>Data:</w:t>
      </w:r>
      <w:r w:rsidRPr="00E0020A">
        <w:rPr>
          <w:szCs w:val="18"/>
        </w:rPr>
        <w:tab/>
      </w:r>
    </w:p>
    <w:p w:rsidR="00403DD4" w:rsidRPr="00E0020A" w:rsidRDefault="00403DD4" w:rsidP="00E0020A">
      <w:pPr>
        <w:pStyle w:val="PlainText"/>
        <w:ind w:left="2160" w:firstLine="720"/>
        <w:rPr>
          <w:szCs w:val="18"/>
        </w:rPr>
      </w:pPr>
      <w:r w:rsidRPr="00E0020A">
        <w:rPr>
          <w:szCs w:val="18"/>
        </w:rPr>
        <w:t xml:space="preserve">(0, 4): </w:t>
      </w:r>
      <w:r w:rsidR="008965FC" w:rsidRPr="00E0020A">
        <w:rPr>
          <w:i/>
          <w:szCs w:val="18"/>
        </w:rPr>
        <w:t>data</w:t>
      </w: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r w:rsidRPr="00E0020A">
        <w:rPr>
          <w:szCs w:val="18"/>
        </w:rPr>
        <w:tab/>
        <w:t xml:space="preserve">(1, 4): </w:t>
      </w:r>
      <w:r w:rsidR="008965FC" w:rsidRPr="00E0020A">
        <w:rPr>
          <w:i/>
          <w:szCs w:val="18"/>
        </w:rPr>
        <w:t>data</w:t>
      </w: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r w:rsidRPr="00E0020A">
        <w:rPr>
          <w:szCs w:val="18"/>
        </w:rPr>
        <w:tab/>
        <w:t xml:space="preserve">(2, 4): </w:t>
      </w:r>
      <w:r w:rsidR="008965FC" w:rsidRPr="00E0020A">
        <w:rPr>
          <w:i/>
          <w:szCs w:val="18"/>
        </w:rPr>
        <w:t>data</w:t>
      </w:r>
    </w:p>
    <w:p w:rsidR="00403DD4" w:rsidRPr="00E0020A" w:rsidRDefault="00403DD4" w:rsidP="00E0020A">
      <w:pPr>
        <w:pStyle w:val="PlainText"/>
        <w:ind w:left="2160" w:firstLine="720"/>
        <w:rPr>
          <w:szCs w:val="18"/>
        </w:rPr>
      </w:pPr>
      <w:r w:rsidRPr="00E0020A">
        <w:rPr>
          <w:szCs w:val="18"/>
        </w:rPr>
        <w:t xml:space="preserve">(3, 0):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="00790AAA"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</w:p>
    <w:p w:rsidR="00403DD4" w:rsidRPr="00E0020A" w:rsidRDefault="00403DD4" w:rsidP="00E0020A">
      <w:pPr>
        <w:pStyle w:val="PlainText"/>
        <w:ind w:left="2160"/>
        <w:rPr>
          <w:szCs w:val="18"/>
        </w:rPr>
      </w:pPr>
      <w:r w:rsidRPr="00E0020A">
        <w:rPr>
          <w:szCs w:val="18"/>
        </w:rPr>
        <w:tab/>
        <w:t xml:space="preserve">(4, 0):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="00790AAA"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</w:p>
    <w:p w:rsidR="00403DD4" w:rsidRPr="002A0C76" w:rsidRDefault="00403DD4" w:rsidP="00E0020A">
      <w:pPr>
        <w:pStyle w:val="PlainText"/>
        <w:ind w:left="2160"/>
      </w:pPr>
      <w:r w:rsidRPr="00E0020A">
        <w:rPr>
          <w:szCs w:val="18"/>
        </w:rPr>
        <w:tab/>
        <w:t xml:space="preserve">(5, 0):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  <w:r w:rsidR="00790AAA" w:rsidRPr="00E0020A">
        <w:rPr>
          <w:szCs w:val="18"/>
        </w:rPr>
        <w:t xml:space="preserve">, </w:t>
      </w:r>
      <w:r w:rsidR="008965FC" w:rsidRPr="00E0020A">
        <w:rPr>
          <w:i/>
          <w:szCs w:val="18"/>
        </w:rPr>
        <w:t>data</w:t>
      </w:r>
    </w:p>
    <w:p w:rsidR="00160637" w:rsidRDefault="00160637" w:rsidP="00160637">
      <w:pPr>
        <w:pStyle w:val="ListParagraph"/>
        <w:numPr>
          <w:ilvl w:val="0"/>
          <w:numId w:val="34"/>
        </w:numPr>
      </w:pPr>
      <w:r>
        <w:lastRenderedPageBreak/>
        <w:t xml:space="preserve">When the user changes the </w:t>
      </w:r>
      <w:r w:rsidR="00C06DD3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E0020A">
        <w:t>—</w:t>
      </w:r>
      <w:r w:rsidR="00D64CAD">
        <w:t xml:space="preserve">increases </w:t>
      </w:r>
      <w:r w:rsidRPr="002A0C76">
        <w:t>dims[0] from 3 to 5,</w:t>
      </w:r>
      <w:r w:rsidRPr="0097536C">
        <w:rPr>
          <w:i/>
        </w:rPr>
        <w:t xml:space="preserve"> </w:t>
      </w:r>
      <w:r w:rsidR="00D64CAD" w:rsidRPr="00D64CAD">
        <w:t>decreases</w:t>
      </w:r>
      <w:r w:rsidR="00D64CAD">
        <w:rPr>
          <w:i/>
        </w:rPr>
        <w:t xml:space="preserve"> </w:t>
      </w:r>
      <w:r w:rsidRPr="002A0C76">
        <w:t>dims[1] from 4 to 3</w:t>
      </w:r>
      <w:r w:rsidR="00781377">
        <w:t>,</w:t>
      </w:r>
      <w:r w:rsidR="005C7700" w:rsidRPr="002A0C76">
        <w:t xml:space="preserve"> </w:t>
      </w:r>
      <w:r w:rsidR="005C7700">
        <w:t xml:space="preserve">and </w:t>
      </w:r>
      <w:r w:rsidR="00781377">
        <w:t xml:space="preserve">then </w:t>
      </w:r>
      <w:r w:rsidR="005C7700">
        <w:t xml:space="preserve">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221" w:tblpY="171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</w:tbl>
    <w:p w:rsidR="00420474" w:rsidRDefault="00420474" w:rsidP="00420474"/>
    <w:p w:rsidR="0097536C" w:rsidRDefault="0097536C" w:rsidP="00420474"/>
    <w:p w:rsidR="00420474" w:rsidRDefault="00154D05" w:rsidP="00420474">
      <w:pPr>
        <w:pStyle w:val="PlainText"/>
        <w:ind w:firstLine="720"/>
        <w:rPr>
          <w:i/>
        </w:rPr>
      </w:pPr>
      <w:r>
        <w:rPr>
          <w:noProof/>
        </w:rPr>
        <w:pict>
          <v:shape id="AutoShape 8" o:spid="_x0000_s1032" type="#_x0000_t102" style="position:absolute;left:0;text-align:left;margin-left:28.2pt;margin-top:4.4pt;width:16.75pt;height:28.45pt;z-index:2516556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"/>
        </w:pict>
      </w:r>
    </w:p>
    <w:p w:rsidR="00160637" w:rsidRDefault="00160637" w:rsidP="00160637">
      <w:pPr>
        <w:pStyle w:val="PlainText"/>
        <w:ind w:left="1440" w:firstLine="720"/>
        <w:rPr>
          <w:i/>
        </w:rPr>
      </w:pPr>
    </w:p>
    <w:tbl>
      <w:tblPr>
        <w:tblStyle w:val="TableGrid"/>
        <w:tblW w:w="0" w:type="auto"/>
        <w:tblInd w:w="1089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</w:tblGrid>
      <w:tr w:rsidR="009778A3" w:rsidTr="00E90CAE">
        <w:trPr>
          <w:trHeight w:hRule="exact" w:val="288"/>
        </w:trPr>
        <w:tc>
          <w:tcPr>
            <w:tcW w:w="1174" w:type="dxa"/>
          </w:tcPr>
          <w:p w:rsidR="009778A3" w:rsidRDefault="009778A3" w:rsidP="00903A29"/>
        </w:tc>
        <w:tc>
          <w:tcPr>
            <w:tcW w:w="1175" w:type="dxa"/>
          </w:tcPr>
          <w:p w:rsidR="009778A3" w:rsidRDefault="009778A3" w:rsidP="00903A29"/>
        </w:tc>
        <w:tc>
          <w:tcPr>
            <w:tcW w:w="1174" w:type="dxa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</w:tcPr>
          <w:p w:rsidR="009778A3" w:rsidRDefault="009778A3" w:rsidP="00903A29"/>
        </w:tc>
        <w:tc>
          <w:tcPr>
            <w:tcW w:w="1175" w:type="dxa"/>
          </w:tcPr>
          <w:p w:rsidR="009778A3" w:rsidRDefault="009778A3" w:rsidP="00903A29"/>
        </w:tc>
        <w:tc>
          <w:tcPr>
            <w:tcW w:w="1174" w:type="dxa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9778A3" w:rsidRDefault="009778A3" w:rsidP="00903A29"/>
        </w:tc>
        <w:tc>
          <w:tcPr>
            <w:tcW w:w="1175" w:type="dxa"/>
            <w:shd w:val="pct20" w:color="auto" w:fill="auto"/>
          </w:tcPr>
          <w:p w:rsidR="009778A3" w:rsidRDefault="009778A3" w:rsidP="00903A29"/>
        </w:tc>
        <w:tc>
          <w:tcPr>
            <w:tcW w:w="1174" w:type="dxa"/>
            <w:shd w:val="pct20" w:color="auto" w:fill="auto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9778A3" w:rsidRDefault="009778A3" w:rsidP="00903A29"/>
        </w:tc>
        <w:tc>
          <w:tcPr>
            <w:tcW w:w="1175" w:type="dxa"/>
            <w:shd w:val="pct20" w:color="auto" w:fill="auto"/>
          </w:tcPr>
          <w:p w:rsidR="009778A3" w:rsidRDefault="009778A3" w:rsidP="00903A29"/>
        </w:tc>
        <w:tc>
          <w:tcPr>
            <w:tcW w:w="1174" w:type="dxa"/>
            <w:shd w:val="pct20" w:color="auto" w:fill="auto"/>
          </w:tcPr>
          <w:p w:rsidR="009778A3" w:rsidRDefault="009778A3" w:rsidP="00903A29"/>
        </w:tc>
      </w:tr>
    </w:tbl>
    <w:p w:rsidR="00E90CAE" w:rsidRDefault="00E90CAE" w:rsidP="00E90CAE">
      <w:pPr>
        <w:pStyle w:val="PlainText"/>
        <w:ind w:left="720" w:firstLine="720"/>
        <w:rPr>
          <w:i/>
          <w:sz w:val="22"/>
          <w:szCs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proofErr w:type="gramStart"/>
      <w:r w:rsidRPr="002A0C76">
        <w:rPr>
          <w:rStyle w:val="PlainTextChar"/>
        </w:rPr>
        <w:t>h5watch</w:t>
      </w:r>
      <w:proofErr w:type="gramEnd"/>
      <w:r w:rsidRPr="002A0C76">
        <w:rPr>
          <w:rStyle w:val="PlainTextChar"/>
        </w:rPr>
        <w:t xml:space="preserve"> example.h5/</w:t>
      </w:r>
      <w:proofErr w:type="spellStart"/>
      <w:r w:rsidRPr="002A0C76">
        <w:rPr>
          <w:rStyle w:val="PlainTextChar"/>
        </w:rPr>
        <w:t>dsetB</w:t>
      </w:r>
      <w:proofErr w:type="spellEnd"/>
      <w:r w:rsidRPr="00B233DF">
        <w:rPr>
          <w:rFonts w:ascii="Consolas" w:hAnsi="Consolas"/>
          <w:sz w:val="22"/>
        </w:rPr>
        <w:t xml:space="preserve"> </w:t>
      </w:r>
      <w:r w:rsidRPr="002A0C76">
        <w:rPr>
          <w:szCs w:val="24"/>
        </w:rPr>
        <w:t>will output the 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2A0C76" w:rsidRDefault="00E90CAE" w:rsidP="002A0C76">
      <w:pPr>
        <w:pStyle w:val="PlainText"/>
        <w:ind w:left="2160"/>
      </w:pPr>
      <w:proofErr w:type="gramStart"/>
      <w:r w:rsidRPr="002A0C76">
        <w:t>dims[</w:t>
      </w:r>
      <w:proofErr w:type="gramEnd"/>
      <w:r w:rsidRPr="002A0C76">
        <w:t>0]: 3-&gt;5</w:t>
      </w:r>
    </w:p>
    <w:p w:rsidR="00E90CAE" w:rsidRPr="002A0C76" w:rsidRDefault="00E90CAE" w:rsidP="002A0C76">
      <w:pPr>
        <w:pStyle w:val="PlainText"/>
        <w:ind w:left="2160"/>
      </w:pPr>
      <w:proofErr w:type="gramStart"/>
      <w:r w:rsidRPr="002A0C76">
        <w:t>dims[</w:t>
      </w:r>
      <w:proofErr w:type="gramEnd"/>
      <w:r w:rsidRPr="002A0C76">
        <w:t>1]: 4-&gt;3</w:t>
      </w:r>
    </w:p>
    <w:p w:rsidR="00E90CAE" w:rsidRPr="002A0C76" w:rsidRDefault="00E90CAE" w:rsidP="002A0C76">
      <w:pPr>
        <w:pStyle w:val="PlainText"/>
        <w:ind w:left="2160"/>
      </w:pPr>
    </w:p>
    <w:p w:rsidR="00E90CAE" w:rsidRPr="002A0C76" w:rsidRDefault="00E90CAE" w:rsidP="002A0C76">
      <w:pPr>
        <w:pStyle w:val="PlainText"/>
        <w:ind w:left="2160"/>
      </w:pPr>
      <w:r w:rsidRPr="002A0C76">
        <w:t>Data:</w:t>
      </w:r>
      <w:r w:rsidRPr="002A0C76">
        <w:tab/>
      </w:r>
    </w:p>
    <w:p w:rsidR="00E90CAE" w:rsidRPr="002A0C76" w:rsidRDefault="00E90CAE" w:rsidP="002A0C76">
      <w:pPr>
        <w:pStyle w:val="PlainText"/>
        <w:ind w:left="2160" w:firstLine="720"/>
      </w:pPr>
      <w:r w:rsidRPr="002A0C76">
        <w:t xml:space="preserve">(3, 0): </w:t>
      </w:r>
      <w:r w:rsidR="008965FC" w:rsidRPr="00E0020A">
        <w:rPr>
          <w:i/>
        </w:rPr>
        <w:t>data</w:t>
      </w:r>
      <w:r w:rsidRPr="002A0C76">
        <w:t xml:space="preserve">, </w:t>
      </w:r>
      <w:r w:rsidR="008965FC" w:rsidRPr="00E0020A">
        <w:rPr>
          <w:i/>
        </w:rPr>
        <w:t>data</w:t>
      </w:r>
      <w:r w:rsidRPr="002A0C76">
        <w:t xml:space="preserve">, </w:t>
      </w:r>
      <w:r w:rsidR="008965FC" w:rsidRPr="00E0020A">
        <w:rPr>
          <w:i/>
        </w:rPr>
        <w:t>data</w:t>
      </w:r>
    </w:p>
    <w:p w:rsidR="00420474" w:rsidRPr="002A0C76" w:rsidRDefault="00E90CAE" w:rsidP="002A0C76">
      <w:pPr>
        <w:pStyle w:val="PlainText"/>
        <w:ind w:left="2160"/>
      </w:pPr>
      <w:r w:rsidRPr="002A0C76">
        <w:tab/>
        <w:t xml:space="preserve">(4, 0): </w:t>
      </w:r>
      <w:r w:rsidR="008965FC" w:rsidRPr="00E0020A">
        <w:rPr>
          <w:i/>
        </w:rPr>
        <w:t>data</w:t>
      </w:r>
      <w:r w:rsidRPr="002A0C76">
        <w:t xml:space="preserve">, </w:t>
      </w:r>
      <w:r w:rsidR="008965FC" w:rsidRPr="00E0020A">
        <w:rPr>
          <w:i/>
        </w:rPr>
        <w:t>data</w:t>
      </w:r>
      <w:r w:rsidRPr="002A0C76">
        <w:t xml:space="preserve">, </w:t>
      </w:r>
      <w:r w:rsidR="008965FC" w:rsidRPr="00E0020A">
        <w:rPr>
          <w:i/>
        </w:rPr>
        <w:t>data</w:t>
      </w:r>
    </w:p>
    <w:p w:rsidR="00420474" w:rsidRDefault="00420474">
      <w:pPr>
        <w:spacing w:after="0"/>
        <w:jc w:val="left"/>
      </w:pPr>
    </w:p>
    <w:p w:rsidR="00160637" w:rsidRDefault="00160637" w:rsidP="00160637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E0020A">
        <w:t>—</w:t>
      </w:r>
      <w:r w:rsidR="00D64CAD">
        <w:t xml:space="preserve">decreases </w:t>
      </w:r>
      <w:r w:rsidRPr="00E0020A">
        <w:t xml:space="preserve">dims[0] from 3 to 2, </w:t>
      </w:r>
      <w:r w:rsidR="00D64CAD">
        <w:t xml:space="preserve">increases </w:t>
      </w:r>
      <w:r w:rsidRPr="00E0020A">
        <w:t>dims[1] from 4 to 5</w:t>
      </w:r>
      <w:r w:rsidR="00781377">
        <w:t>,</w:t>
      </w:r>
      <w:r w:rsidR="005C7700" w:rsidRPr="00E0020A">
        <w:t xml:space="preserve"> </w:t>
      </w:r>
      <w:r w:rsidR="005C7700">
        <w:t xml:space="preserve">and </w:t>
      </w:r>
      <w:r w:rsidR="00D64CAD">
        <w:t xml:space="preserve">then </w:t>
      </w:r>
      <w:r w:rsidR="005C7700">
        <w:t xml:space="preserve">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202" w:tblpY="13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420474" w:rsidRDefault="00420474" w:rsidP="00420474"/>
    <w:p w:rsidR="00420474" w:rsidRDefault="00420474" w:rsidP="00420474">
      <w:pPr>
        <w:pStyle w:val="PlainText"/>
        <w:rPr>
          <w:i/>
        </w:rPr>
      </w:pPr>
    </w:p>
    <w:p w:rsidR="00160637" w:rsidRDefault="00154D05" w:rsidP="00420474">
      <w:pPr>
        <w:pStyle w:val="PlainText"/>
        <w:ind w:firstLine="720"/>
        <w:rPr>
          <w:i/>
        </w:rPr>
      </w:pPr>
      <w:r>
        <w:rPr>
          <w:noProof/>
        </w:rPr>
        <w:pict>
          <v:shape id="AutoShape 9" o:spid="_x0000_s1031" type="#_x0000_t102" style="position:absolute;left:0;text-align:left;margin-left:28pt;margin-top:4.3pt;width:11.55pt;height:35.35pt;z-index:2516567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"/>
        </w:pict>
      </w:r>
    </w:p>
    <w:p w:rsidR="00160637" w:rsidRDefault="00160637" w:rsidP="00420474">
      <w:pPr>
        <w:pStyle w:val="PlainText"/>
        <w:ind w:firstLine="720"/>
        <w:rPr>
          <w:i/>
        </w:rPr>
      </w:pPr>
    </w:p>
    <w:tbl>
      <w:tblPr>
        <w:tblStyle w:val="TableGrid"/>
        <w:tblpPr w:leftFromText="180" w:rightFromText="180" w:vertAnchor="text" w:horzAnchor="page" w:tblpX="2176" w:tblpY="16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4"/>
        <w:gridCol w:w="1174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  <w:shd w:val="pct20" w:color="auto" w:fill="auto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  <w:shd w:val="pct20" w:color="auto" w:fill="auto"/>
          </w:tcPr>
          <w:p w:rsidR="00E90CAE" w:rsidRDefault="00E90CAE" w:rsidP="00E90CAE"/>
        </w:tc>
      </w:tr>
    </w:tbl>
    <w:p w:rsidR="00160637" w:rsidRDefault="00160637" w:rsidP="00160637">
      <w:pPr>
        <w:pStyle w:val="PlainText"/>
        <w:ind w:left="1440" w:firstLine="720"/>
        <w:rPr>
          <w:i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proofErr w:type="gramStart"/>
      <w:r w:rsidRPr="00E0020A">
        <w:rPr>
          <w:rStyle w:val="PlainTextChar"/>
        </w:rPr>
        <w:t>h5watch</w:t>
      </w:r>
      <w:proofErr w:type="gramEnd"/>
      <w:r w:rsidRPr="00E0020A">
        <w:rPr>
          <w:rStyle w:val="PlainTextChar"/>
        </w:rPr>
        <w:t xml:space="preserve"> example.h5/</w:t>
      </w:r>
      <w:proofErr w:type="spellStart"/>
      <w:r w:rsidRPr="00E0020A">
        <w:rPr>
          <w:rStyle w:val="PlainTextChar"/>
        </w:rPr>
        <w:t>dsetB</w:t>
      </w:r>
      <w:proofErr w:type="spellEnd"/>
      <w:r w:rsidRPr="00B233DF">
        <w:rPr>
          <w:rFonts w:ascii="Consolas" w:hAnsi="Consolas"/>
          <w:sz w:val="22"/>
        </w:rPr>
        <w:t xml:space="preserve"> </w:t>
      </w:r>
      <w:r w:rsidRPr="00E0020A">
        <w:rPr>
          <w:szCs w:val="24"/>
        </w:rPr>
        <w:t>will output the 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E0020A" w:rsidRDefault="00E90CAE" w:rsidP="00E0020A">
      <w:pPr>
        <w:pStyle w:val="PlainText"/>
        <w:ind w:left="2160"/>
      </w:pPr>
      <w:proofErr w:type="gramStart"/>
      <w:r w:rsidRPr="00E0020A">
        <w:t>dims[</w:t>
      </w:r>
      <w:proofErr w:type="gramEnd"/>
      <w:r w:rsidRPr="00E0020A">
        <w:t>0]: 3-&gt;2</w:t>
      </w:r>
    </w:p>
    <w:p w:rsidR="00E90CAE" w:rsidRPr="00E0020A" w:rsidRDefault="00E90CAE" w:rsidP="00E0020A">
      <w:pPr>
        <w:pStyle w:val="PlainText"/>
        <w:ind w:left="2160"/>
      </w:pPr>
      <w:proofErr w:type="gramStart"/>
      <w:r w:rsidRPr="00E0020A">
        <w:t>dims[</w:t>
      </w:r>
      <w:proofErr w:type="gramEnd"/>
      <w:r w:rsidRPr="00E0020A">
        <w:t>1]: 4-&gt;5</w:t>
      </w:r>
    </w:p>
    <w:p w:rsidR="00E90CAE" w:rsidRPr="00E0020A" w:rsidRDefault="00E90CAE" w:rsidP="00E0020A">
      <w:pPr>
        <w:pStyle w:val="PlainText"/>
        <w:ind w:left="2160"/>
      </w:pPr>
    </w:p>
    <w:p w:rsidR="00E90CAE" w:rsidRPr="00E0020A" w:rsidRDefault="00E90CAE" w:rsidP="00E0020A">
      <w:pPr>
        <w:pStyle w:val="PlainText"/>
        <w:ind w:left="2160"/>
      </w:pPr>
      <w:r w:rsidRPr="00E0020A">
        <w:t>Data:</w:t>
      </w:r>
      <w:r w:rsidRPr="00E0020A">
        <w:tab/>
      </w:r>
    </w:p>
    <w:p w:rsidR="00E90CAE" w:rsidRPr="00E0020A" w:rsidRDefault="00E90CAE" w:rsidP="00E0020A">
      <w:pPr>
        <w:pStyle w:val="PlainText"/>
        <w:ind w:left="2160" w:firstLine="720"/>
      </w:pPr>
      <w:r w:rsidRPr="00E0020A">
        <w:t xml:space="preserve">(0, 4): </w:t>
      </w:r>
      <w:r w:rsidR="008965FC" w:rsidRPr="00E0020A">
        <w:rPr>
          <w:i/>
        </w:rPr>
        <w:t>data</w:t>
      </w:r>
    </w:p>
    <w:p w:rsidR="00E90CAE" w:rsidRPr="00E0020A" w:rsidRDefault="00E90CAE" w:rsidP="00E0020A">
      <w:pPr>
        <w:pStyle w:val="PlainText"/>
        <w:ind w:left="2160"/>
      </w:pPr>
      <w:r w:rsidRPr="00E0020A">
        <w:tab/>
        <w:t xml:space="preserve">(1, 4): </w:t>
      </w:r>
      <w:r w:rsidR="008965FC" w:rsidRPr="00E0020A">
        <w:rPr>
          <w:i/>
        </w:rPr>
        <w:t>data</w:t>
      </w:r>
      <w:r w:rsidRPr="00E0020A">
        <w:t xml:space="preserve"> </w:t>
      </w:r>
    </w:p>
    <w:p w:rsidR="00160637" w:rsidRDefault="00160637" w:rsidP="00E90CAE"/>
    <w:p w:rsidR="009778A3" w:rsidRDefault="00160637" w:rsidP="00213B38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871372">
        <w:t xml:space="preserve">dimension </w:t>
      </w:r>
      <w:r>
        <w:t xml:space="preserve">size of </w:t>
      </w:r>
      <w:proofErr w:type="spellStart"/>
      <w:r w:rsidRPr="0097536C">
        <w:rPr>
          <w:i/>
        </w:rPr>
        <w:t>dsetB</w:t>
      </w:r>
      <w:proofErr w:type="spellEnd"/>
      <w:r w:rsidRPr="00E0020A">
        <w:t>—</w:t>
      </w:r>
      <w:r w:rsidR="00BC01CB">
        <w:t xml:space="preserve">decreases </w:t>
      </w:r>
      <w:r w:rsidRPr="00E0020A">
        <w:t xml:space="preserve">dims[0] from 3 to 2, </w:t>
      </w:r>
      <w:r w:rsidR="00BC01CB">
        <w:t xml:space="preserve">decreases </w:t>
      </w:r>
      <w:r w:rsidRPr="00E0020A">
        <w:t>dims[1] from</w:t>
      </w:r>
      <w:r w:rsidRPr="0097536C">
        <w:rPr>
          <w:i/>
        </w:rPr>
        <w:t xml:space="preserve"> </w:t>
      </w:r>
      <w:r w:rsidRPr="00E0020A">
        <w:t>4 to 2</w:t>
      </w:r>
      <w:r w:rsidR="00781377">
        <w:t>,</w:t>
      </w:r>
      <w:r w:rsidR="005C7700">
        <w:rPr>
          <w:i/>
        </w:rPr>
        <w:t xml:space="preserve"> </w:t>
      </w:r>
      <w:r w:rsidR="005C7700">
        <w:t xml:space="preserve">and </w:t>
      </w:r>
      <w:r w:rsidR="00BC01CB">
        <w:t xml:space="preserve">then </w:t>
      </w:r>
      <w:r w:rsidR="005C7700">
        <w:t xml:space="preserve">writes to </w:t>
      </w:r>
      <w:proofErr w:type="spellStart"/>
      <w:r w:rsidR="005C7700" w:rsidRPr="005C7700">
        <w:rPr>
          <w:i/>
        </w:rPr>
        <w:t>dsetB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2216" w:tblpY="6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052ECD" w:rsidRDefault="00052ECD" w:rsidP="00213B38"/>
    <w:p w:rsidR="00052ECD" w:rsidRDefault="00154D05" w:rsidP="00213B38">
      <w:r>
        <w:rPr>
          <w:noProof/>
        </w:rPr>
        <w:pict>
          <v:shape id="AutoShape 13" o:spid="_x0000_s1030" type="#_x0000_t102" style="position:absolute;left:0;text-align:left;margin-left:28pt;margin-top:15.4pt;width:11.55pt;height:35.35pt;z-index:251657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"/>
        </w:pict>
      </w:r>
    </w:p>
    <w:p w:rsidR="00F46382" w:rsidRDefault="00F46382" w:rsidP="00F46382">
      <w:pPr>
        <w:pStyle w:val="PlainText"/>
        <w:ind w:left="720" w:firstLine="720"/>
        <w:rPr>
          <w:i/>
        </w:rPr>
      </w:pPr>
    </w:p>
    <w:tbl>
      <w:tblPr>
        <w:tblStyle w:val="TableGrid"/>
        <w:tblpPr w:leftFromText="180" w:rightFromText="180" w:vertAnchor="text" w:horzAnchor="page" w:tblpX="2202" w:tblpY="161"/>
        <w:tblW w:w="0" w:type="auto"/>
        <w:tblLook w:val="04A0" w:firstRow="1" w:lastRow="0" w:firstColumn="1" w:lastColumn="0" w:noHBand="0" w:noVBand="1"/>
      </w:tblPr>
      <w:tblGrid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F46382" w:rsidRDefault="00F46382" w:rsidP="00F46382">
      <w:pPr>
        <w:pStyle w:val="PlainText"/>
        <w:ind w:left="720" w:firstLine="720"/>
        <w:rPr>
          <w:i/>
        </w:rPr>
      </w:pPr>
    </w:p>
    <w:p w:rsidR="00052ECD" w:rsidRDefault="00052ECD" w:rsidP="00213B38"/>
    <w:p w:rsidR="00F52DB0" w:rsidRDefault="00F52DB0" w:rsidP="00F52DB0">
      <w:pPr>
        <w:pStyle w:val="PlainText"/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proofErr w:type="gramStart"/>
      <w:r w:rsidRPr="00E0020A">
        <w:rPr>
          <w:rStyle w:val="PlainTextChar"/>
        </w:rPr>
        <w:t>h5watch</w:t>
      </w:r>
      <w:proofErr w:type="gramEnd"/>
      <w:r w:rsidRPr="00E0020A">
        <w:rPr>
          <w:rStyle w:val="PlainTextChar"/>
        </w:rPr>
        <w:t xml:space="preserve"> example.h5/</w:t>
      </w:r>
      <w:proofErr w:type="spellStart"/>
      <w:r w:rsidRPr="00E0020A">
        <w:rPr>
          <w:rStyle w:val="PlainTextChar"/>
        </w:rPr>
        <w:t>dsetB</w:t>
      </w:r>
      <w:proofErr w:type="spellEnd"/>
      <w:r w:rsidRPr="00B233DF">
        <w:rPr>
          <w:rFonts w:ascii="Consolas" w:hAnsi="Consolas"/>
          <w:sz w:val="22"/>
        </w:rPr>
        <w:t xml:space="preserve"> </w:t>
      </w:r>
      <w:r w:rsidRPr="00E0020A">
        <w:rPr>
          <w:szCs w:val="24"/>
        </w:rPr>
        <w:t>will output the 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964A74" w:rsidRDefault="00E90CAE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>0]: 3-&gt;2</w:t>
      </w:r>
    </w:p>
    <w:p w:rsidR="003F6A1F" w:rsidRPr="00964A74" w:rsidRDefault="00E90CAE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>1]: 4-&gt;</w:t>
      </w:r>
      <w:r w:rsidR="00171F59" w:rsidRPr="00964A74">
        <w:t>2</w:t>
      </w:r>
    </w:p>
    <w:p w:rsidR="00FA7BB4" w:rsidRDefault="00BE5630" w:rsidP="00FA7BB4">
      <w:pPr>
        <w:pStyle w:val="Heading2"/>
      </w:pPr>
      <w:r>
        <w:t>Case</w:t>
      </w:r>
      <w:r w:rsidR="00FA7BB4">
        <w:t xml:space="preserve"> C:</w:t>
      </w:r>
      <w:r w:rsidR="00FA7BB4" w:rsidRPr="00DB5837">
        <w:rPr>
          <w:i/>
        </w:rPr>
        <w:t xml:space="preserve"> </w:t>
      </w:r>
      <w:r w:rsidR="00057B93" w:rsidRPr="003B1287">
        <w:t>monito</w:t>
      </w:r>
      <w:r w:rsidR="00057B93">
        <w:rPr>
          <w:i/>
        </w:rPr>
        <w:t>r</w:t>
      </w:r>
      <w:r w:rsidR="008965FC">
        <w:rPr>
          <w:i/>
        </w:rPr>
        <w:t xml:space="preserve"> </w:t>
      </w:r>
      <w:r w:rsidR="008965FC" w:rsidRPr="004F31BD">
        <w:t>a</w:t>
      </w:r>
      <w:r w:rsidR="008965FC">
        <w:rPr>
          <w:i/>
        </w:rPr>
        <w:t xml:space="preserve"> </w:t>
      </w:r>
      <w:r w:rsidR="00FA7BB4">
        <w:t xml:space="preserve">dataset with compound </w:t>
      </w:r>
      <w:r w:rsidR="002C6769">
        <w:t xml:space="preserve">data </w:t>
      </w:r>
      <w:r w:rsidR="00FA7BB4">
        <w:t>type</w:t>
      </w:r>
    </w:p>
    <w:p w:rsidR="00057B93" w:rsidRDefault="00057B93" w:rsidP="00B01807">
      <w:pPr>
        <w:ind w:left="576"/>
      </w:pPr>
      <w:proofErr w:type="gramStart"/>
      <w:r w:rsidRPr="00B01807">
        <w:rPr>
          <w:i/>
        </w:rPr>
        <w:t>dset</w:t>
      </w:r>
      <w:r w:rsidR="00B01807">
        <w:rPr>
          <w:i/>
        </w:rPr>
        <w:t>C1</w:t>
      </w:r>
      <w:proofErr w:type="gramEnd"/>
      <w:r>
        <w:t xml:space="preserve"> is a two-dimensional dataset of 3x4 </w:t>
      </w:r>
      <w:r w:rsidR="008965FC">
        <w:t>data elements</w:t>
      </w:r>
      <w:r>
        <w:t xml:space="preserve"> with compound </w:t>
      </w:r>
      <w:r w:rsidR="002C6769">
        <w:t xml:space="preserve">data </w:t>
      </w:r>
      <w:r>
        <w:t>type</w:t>
      </w:r>
      <w:r w:rsidR="003F6A1F">
        <w:t xml:space="preserve"> defined as:</w:t>
      </w:r>
    </w:p>
    <w:p w:rsidR="003F6A1F" w:rsidRPr="00964A74" w:rsidRDefault="003F6A1F" w:rsidP="00964A74">
      <w:pPr>
        <w:pStyle w:val="PlainText"/>
        <w:ind w:left="1440"/>
      </w:pPr>
      <w:r w:rsidRPr="00964A74">
        <w:t>DATATYPE "ctype</w:t>
      </w:r>
      <w:r w:rsidR="00F6552D" w:rsidRPr="00964A74">
        <w:t>1</w:t>
      </w:r>
      <w:r w:rsidRPr="00964A74">
        <w:t>" H5T_COMPOUND {</w:t>
      </w:r>
    </w:p>
    <w:p w:rsidR="003F6A1F" w:rsidRPr="00964A74" w:rsidRDefault="003F6A1F" w:rsidP="00964A74">
      <w:pPr>
        <w:pStyle w:val="PlainText"/>
        <w:ind w:left="1440"/>
      </w:pPr>
      <w:r w:rsidRPr="00964A74">
        <w:t xml:space="preserve">      H5T_STD_I32BE "c1";</w:t>
      </w:r>
    </w:p>
    <w:p w:rsidR="000708A8" w:rsidRPr="00964A74" w:rsidRDefault="000708A8" w:rsidP="00964A74">
      <w:pPr>
        <w:pStyle w:val="PlainText"/>
        <w:ind w:left="1440" w:firstLine="720"/>
      </w:pPr>
      <w:r w:rsidRPr="00964A74">
        <w:t>H5T_STD_I32BE "c2";</w:t>
      </w:r>
    </w:p>
    <w:p w:rsidR="000708A8" w:rsidRPr="00964A74" w:rsidRDefault="000708A8" w:rsidP="00964A74">
      <w:pPr>
        <w:pStyle w:val="PlainText"/>
        <w:ind w:left="1440" w:firstLine="720"/>
      </w:pPr>
      <w:r w:rsidRPr="00964A74">
        <w:t>H5T_STD_I32BE "c3";</w:t>
      </w:r>
    </w:p>
    <w:p w:rsidR="008965FC" w:rsidRPr="00964A74" w:rsidRDefault="000708A8" w:rsidP="00964A74">
      <w:pPr>
        <w:pStyle w:val="PlainText"/>
        <w:ind w:left="1440" w:firstLine="720"/>
      </w:pPr>
      <w:r w:rsidRPr="00964A74">
        <w:t>H5T_STD_I32BE "c4";</w:t>
      </w:r>
    </w:p>
    <w:p w:rsidR="000708A8" w:rsidRPr="00964A74" w:rsidRDefault="000708A8" w:rsidP="00964A74">
      <w:pPr>
        <w:pStyle w:val="PlainText"/>
        <w:ind w:left="1440"/>
      </w:pPr>
      <w:r w:rsidRPr="00964A74">
        <w:t>}</w:t>
      </w:r>
    </w:p>
    <w:p w:rsidR="00057B93" w:rsidRPr="00057B93" w:rsidRDefault="003F6A1F" w:rsidP="00B01807">
      <w:pPr>
        <w:pStyle w:val="PlainText"/>
        <w:ind w:left="1080"/>
      </w:pPr>
      <w:r w:rsidRPr="003F6A1F">
        <w:t xml:space="preserve">  </w:t>
      </w:r>
    </w:p>
    <w:p w:rsidR="003F6A1F" w:rsidRPr="003F6A1F" w:rsidRDefault="00FA7BB4" w:rsidP="00FA7BB4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>C</w:t>
      </w:r>
      <w:r w:rsidR="00B01807">
        <w:rPr>
          <w:i/>
        </w:rPr>
        <w:t>1</w:t>
      </w:r>
      <w:r w:rsidR="003F6A1F" w:rsidRPr="00964A74">
        <w:t>—</w:t>
      </w:r>
      <w:r w:rsidR="00BC01CB">
        <w:t xml:space="preserve">increases </w:t>
      </w:r>
      <w:r w:rsidR="003F6A1F" w:rsidRPr="00964A74">
        <w:t>dims[0] from 3 to 5</w:t>
      </w:r>
      <w:r w:rsidR="003F6A1F">
        <w:rPr>
          <w:i/>
        </w:rPr>
        <w:t xml:space="preserve"> </w:t>
      </w:r>
      <w:r w:rsidR="005C7700">
        <w:t xml:space="preserve">and writes to </w:t>
      </w:r>
      <w:r w:rsidR="005C7700" w:rsidRPr="005C7700">
        <w:rPr>
          <w:i/>
        </w:rPr>
        <w:t>dset</w:t>
      </w:r>
      <w:r w:rsidR="003F6A1F">
        <w:rPr>
          <w:i/>
        </w:rPr>
        <w:t>C</w:t>
      </w:r>
      <w:r w:rsidR="00B01807">
        <w:rPr>
          <w:i/>
        </w:rPr>
        <w:t>1</w:t>
      </w:r>
      <w:r>
        <w:t>:</w:t>
      </w:r>
    </w:p>
    <w:tbl>
      <w:tblPr>
        <w:tblStyle w:val="TableGrid"/>
        <w:tblW w:w="0" w:type="auto"/>
        <w:tblInd w:w="968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154D05" w:rsidP="00984D54">
            <w:r>
              <w:rPr>
                <w:i/>
                <w:noProof/>
              </w:rPr>
              <w:pict>
                <v:shape id="AutoShape 21" o:spid="_x0000_s1029" type="#_x0000_t102" style="position:absolute;left:0;text-align:left;margin-left:-28.95pt;margin-top:10.95pt;width:17.8pt;height:35.45pt;z-index:2516618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"/>
              </w:pict>
            </w:r>
          </w:p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</w:tbl>
    <w:p w:rsidR="003F6A1F" w:rsidRDefault="003F6A1F" w:rsidP="00FA7BB4">
      <w:pPr>
        <w:rPr>
          <w:i/>
          <w:sz w:val="22"/>
        </w:rPr>
      </w:pPr>
    </w:p>
    <w:tbl>
      <w:tblPr>
        <w:tblStyle w:val="TableGrid"/>
        <w:tblW w:w="0" w:type="auto"/>
        <w:tblInd w:w="981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3F6A1F" w:rsidRDefault="003F6A1F" w:rsidP="00984D54"/>
          <w:p w:rsidR="003F6A1F" w:rsidRDefault="003F6A1F" w:rsidP="00984D54"/>
          <w:p w:rsidR="003F6A1F" w:rsidRDefault="003F6A1F" w:rsidP="00984D54"/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shd w:val="pct20" w:color="auto" w:fill="auto"/>
          </w:tcPr>
          <w:p w:rsidR="003F6A1F" w:rsidRDefault="003F6A1F" w:rsidP="00984D54"/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</w:tr>
    </w:tbl>
    <w:p w:rsidR="0036462A" w:rsidRDefault="007935BF" w:rsidP="007935BF">
      <w:pPr>
        <w:ind w:firstLine="72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 xml:space="preserve">   </w:t>
      </w:r>
    </w:p>
    <w:p w:rsidR="003F6A1F" w:rsidRDefault="007935BF" w:rsidP="00964A74">
      <w:pPr>
        <w:spacing w:after="0"/>
        <w:ind w:left="1440"/>
        <w:jc w:val="left"/>
        <w:rPr>
          <w:rFonts w:ascii="Consolas" w:hAnsi="Consolas"/>
          <w:sz w:val="22"/>
        </w:rPr>
      </w:pPr>
      <w:r>
        <w:rPr>
          <w:rFonts w:ascii="Consolas" w:hAnsi="Consolas"/>
          <w:i/>
          <w:sz w:val="22"/>
        </w:rPr>
        <w:t xml:space="preserve"> </w:t>
      </w:r>
      <w:proofErr w:type="gramStart"/>
      <w:r w:rsidR="003F6A1F" w:rsidRPr="00964A74">
        <w:rPr>
          <w:rStyle w:val="PlainTextChar"/>
        </w:rPr>
        <w:t>h5watch</w:t>
      </w:r>
      <w:proofErr w:type="gramEnd"/>
      <w:r w:rsidR="003F6A1F" w:rsidRPr="00964A74">
        <w:rPr>
          <w:rStyle w:val="PlainTextChar"/>
        </w:rPr>
        <w:t xml:space="preserve"> example.h5/dsetC</w:t>
      </w:r>
      <w:r w:rsidR="00F6552D" w:rsidRPr="00964A74">
        <w:rPr>
          <w:rStyle w:val="PlainTextChar"/>
        </w:rPr>
        <w:t>1</w:t>
      </w:r>
      <w:r w:rsidR="003F6A1F" w:rsidRPr="00964A74">
        <w:rPr>
          <w:rStyle w:val="PlainTextChar"/>
        </w:rPr>
        <w:t xml:space="preserve"> </w:t>
      </w:r>
      <w:r w:rsidR="003F6A1F" w:rsidRPr="00964A74">
        <w:rPr>
          <w:szCs w:val="24"/>
        </w:rPr>
        <w:t>will output the following:</w:t>
      </w:r>
    </w:p>
    <w:p w:rsidR="00964A74" w:rsidRDefault="00964A74" w:rsidP="00A97B28">
      <w:pPr>
        <w:pStyle w:val="PlainText"/>
        <w:ind w:left="2160"/>
        <w:rPr>
          <w:i/>
          <w:sz w:val="18"/>
          <w:szCs w:val="18"/>
        </w:rPr>
      </w:pPr>
    </w:p>
    <w:p w:rsidR="003F6A1F" w:rsidRPr="00964A74" w:rsidRDefault="003F6A1F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>0]: 3-&gt;5</w:t>
      </w:r>
    </w:p>
    <w:p w:rsidR="003F6A1F" w:rsidRPr="00964A74" w:rsidRDefault="003F6A1F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>1]: unchanged</w:t>
      </w:r>
    </w:p>
    <w:p w:rsidR="003F6A1F" w:rsidRPr="00964A74" w:rsidRDefault="003F6A1F" w:rsidP="00964A74">
      <w:pPr>
        <w:pStyle w:val="PlainText"/>
        <w:ind w:left="2160"/>
      </w:pPr>
    </w:p>
    <w:p w:rsidR="003F6A1F" w:rsidRPr="00964A74" w:rsidRDefault="003F6A1F" w:rsidP="00964A74">
      <w:pPr>
        <w:pStyle w:val="PlainText"/>
        <w:ind w:left="2160"/>
      </w:pPr>
      <w:r w:rsidRPr="00964A74">
        <w:t>Data:</w:t>
      </w:r>
    </w:p>
    <w:p w:rsidR="000708A8" w:rsidRPr="00964A74" w:rsidRDefault="003F6A1F" w:rsidP="00964A74">
      <w:pPr>
        <w:pStyle w:val="PlainText"/>
        <w:ind w:left="2880"/>
      </w:pPr>
      <w:r w:rsidRPr="00964A74">
        <w:t xml:space="preserve">(3, 0): </w:t>
      </w:r>
      <w:r w:rsidR="007935BF" w:rsidRPr="00964A74">
        <w:t>{{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="000708A8" w:rsidRPr="00964A74">
        <w:t>c1</w:t>
      </w:r>
      <w:proofErr w:type="gramStart"/>
      <w:r w:rsidR="000708A8" w:rsidRPr="00964A74">
        <w:t>,c2,c3,c4</w:t>
      </w:r>
      <w:proofErr w:type="gramEnd"/>
      <w:r w:rsidR="007935BF" w:rsidRPr="00964A74">
        <w:t>}, 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="000708A8" w:rsidRPr="00964A74">
        <w:t>c1,c2,c3,c4</w:t>
      </w:r>
      <w:r w:rsidR="007935BF" w:rsidRPr="00964A74">
        <w:t xml:space="preserve">}, </w:t>
      </w:r>
    </w:p>
    <w:p w:rsidR="003F6A1F" w:rsidRPr="00964A74" w:rsidRDefault="000708A8" w:rsidP="00964A74">
      <w:pPr>
        <w:pStyle w:val="PlainText"/>
        <w:ind w:left="2880"/>
      </w:pPr>
      <w:r w:rsidRPr="00964A74">
        <w:t xml:space="preserve">         </w:t>
      </w:r>
      <w:r w:rsidR="007935BF" w:rsidRPr="00964A74">
        <w:t>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Pr="00964A74">
        <w:t>c1</w:t>
      </w:r>
      <w:proofErr w:type="gramStart"/>
      <w:r w:rsidRPr="00964A74">
        <w:t>,c2,c3,c4</w:t>
      </w:r>
      <w:proofErr w:type="gramEnd"/>
      <w:r w:rsidR="007935BF" w:rsidRPr="00964A74">
        <w:t>}, 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Pr="00964A74">
        <w:t>c1,c2,c3,c4</w:t>
      </w:r>
      <w:r w:rsidR="007935BF" w:rsidRPr="00964A74">
        <w:t>}}</w:t>
      </w:r>
    </w:p>
    <w:p w:rsidR="000708A8" w:rsidRPr="00964A74" w:rsidRDefault="007935BF" w:rsidP="00964A74">
      <w:pPr>
        <w:pStyle w:val="PlainText"/>
        <w:ind w:left="2880"/>
      </w:pPr>
      <w:r w:rsidRPr="00964A74">
        <w:t>(4</w:t>
      </w:r>
      <w:r w:rsidR="000708A8" w:rsidRPr="00964A74">
        <w:t xml:space="preserve">, 0): </w:t>
      </w:r>
      <w:r w:rsidRPr="00964A74">
        <w:t>{{</w:t>
      </w:r>
      <w:r w:rsidRPr="00964A74">
        <w:rPr>
          <w:i/>
        </w:rPr>
        <w:t>data</w:t>
      </w:r>
      <w:r w:rsidRPr="00964A74">
        <w:t xml:space="preserve"> for </w:t>
      </w:r>
      <w:r w:rsidR="000708A8" w:rsidRPr="00964A74">
        <w:t>c1</w:t>
      </w:r>
      <w:proofErr w:type="gramStart"/>
      <w:r w:rsidR="000708A8" w:rsidRPr="00964A74">
        <w:t>,c2,c3,c4</w:t>
      </w:r>
      <w:proofErr w:type="gramEnd"/>
      <w:r w:rsidRPr="00964A74">
        <w:t>}, {</w:t>
      </w:r>
      <w:r w:rsidRPr="00964A74">
        <w:rPr>
          <w:i/>
        </w:rPr>
        <w:t>data</w:t>
      </w:r>
      <w:r w:rsidRPr="00964A74">
        <w:t xml:space="preserve"> for </w:t>
      </w:r>
      <w:r w:rsidR="000708A8" w:rsidRPr="00964A74">
        <w:t>c1,c2,c3,c4</w:t>
      </w:r>
      <w:r w:rsidRPr="00964A74">
        <w:t xml:space="preserve">}, </w:t>
      </w:r>
    </w:p>
    <w:p w:rsidR="007935BF" w:rsidRPr="00964A74" w:rsidRDefault="000708A8" w:rsidP="00964A74">
      <w:pPr>
        <w:pStyle w:val="PlainText"/>
        <w:ind w:left="2880"/>
      </w:pPr>
      <w:r w:rsidRPr="00964A74">
        <w:t xml:space="preserve">         </w:t>
      </w:r>
      <w:r w:rsidR="007935BF" w:rsidRPr="00964A74">
        <w:t>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Pr="00964A74">
        <w:t>c1</w:t>
      </w:r>
      <w:proofErr w:type="gramStart"/>
      <w:r w:rsidRPr="00964A74">
        <w:t>,c2,c3,c4</w:t>
      </w:r>
      <w:proofErr w:type="gramEnd"/>
      <w:r w:rsidR="007935BF" w:rsidRPr="00964A74">
        <w:t>}, {</w:t>
      </w:r>
      <w:r w:rsidR="007935BF" w:rsidRPr="00964A74">
        <w:rPr>
          <w:i/>
        </w:rPr>
        <w:t>data</w:t>
      </w:r>
      <w:r w:rsidR="007935BF" w:rsidRPr="00964A74">
        <w:t xml:space="preserve"> for </w:t>
      </w:r>
      <w:r w:rsidRPr="00964A74">
        <w:t>c1,c2,c3,c4</w:t>
      </w:r>
      <w:r w:rsidR="007935BF" w:rsidRPr="00964A74">
        <w:t>}}</w:t>
      </w:r>
    </w:p>
    <w:p w:rsidR="00FA7BB4" w:rsidRPr="007935BF" w:rsidRDefault="003F6A1F" w:rsidP="007935BF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</w:r>
    </w:p>
    <w:p w:rsidR="00FA7BB4" w:rsidRPr="00420474" w:rsidRDefault="00FA7BB4" w:rsidP="00FA7BB4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>C</w:t>
      </w:r>
      <w:r w:rsidR="00964A74">
        <w:rPr>
          <w:i/>
        </w:rPr>
        <w:t>1</w:t>
      </w:r>
      <w:r w:rsidR="00964A74" w:rsidRPr="00964A74">
        <w:t>—</w:t>
      </w:r>
      <w:r w:rsidR="00BC01CB">
        <w:t xml:space="preserve">increases </w:t>
      </w:r>
      <w:r w:rsidR="00B01807" w:rsidRPr="00964A74">
        <w:t>dims[1] from 4 to 5</w:t>
      </w:r>
      <w:r w:rsidR="002F1E13">
        <w:t xml:space="preserve"> </w:t>
      </w:r>
      <w:r w:rsidR="005C7700">
        <w:t xml:space="preserve">and writes to </w:t>
      </w:r>
      <w:r w:rsidR="005C7700" w:rsidRPr="005C7700">
        <w:rPr>
          <w:i/>
        </w:rPr>
        <w:t>dset</w:t>
      </w:r>
      <w:r w:rsidR="007935BF">
        <w:rPr>
          <w:i/>
        </w:rPr>
        <w:t>C</w:t>
      </w:r>
      <w:r w:rsidR="00B01807">
        <w:rPr>
          <w:i/>
        </w:rPr>
        <w:t>1</w:t>
      </w:r>
      <w:r>
        <w:t>:</w:t>
      </w:r>
    </w:p>
    <w:tbl>
      <w:tblPr>
        <w:tblStyle w:val="TableGrid"/>
        <w:tblpPr w:leftFromText="180" w:rightFromText="180" w:vertAnchor="text" w:horzAnchor="page" w:tblpX="2284" w:tblpY="179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154D05" w:rsidP="007935BF">
            <w:r>
              <w:rPr>
                <w:i/>
                <w:noProof/>
              </w:rPr>
              <w:pict>
                <v:shape id="AutoShape 25" o:spid="_x0000_s1028" type="#_x0000_t102" style="position:absolute;left:0;text-align:left;margin-left:-28.95pt;margin-top:10.95pt;width:17.8pt;height:35.45pt;z-index:2516536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"/>
              </w:pict>
            </w:r>
          </w:p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</w:tbl>
    <w:p w:rsidR="00FA7BB4" w:rsidRDefault="00FA7BB4" w:rsidP="00FA7BB4">
      <w:pPr>
        <w:pStyle w:val="PlainText"/>
      </w:pPr>
    </w:p>
    <w:p w:rsidR="007935BF" w:rsidRDefault="00FA7BB4" w:rsidP="00FA7BB4">
      <w:pPr>
        <w:pStyle w:val="PlainText"/>
      </w:pPr>
      <w:r>
        <w:tab/>
      </w:r>
    </w:p>
    <w:p w:rsidR="00FA7BB4" w:rsidRDefault="00FA7BB4" w:rsidP="00FA7BB4">
      <w:pPr>
        <w:pStyle w:val="PlainText"/>
      </w:pPr>
    </w:p>
    <w:p w:rsidR="00FA7BB4" w:rsidRDefault="00FA7BB4" w:rsidP="00FA7BB4">
      <w:pPr>
        <w:pStyle w:val="PlainText"/>
        <w:ind w:left="720" w:firstLine="720"/>
        <w:rPr>
          <w:i/>
        </w:rPr>
      </w:pPr>
    </w:p>
    <w:p w:rsidR="00B233DF" w:rsidRDefault="00B233DF" w:rsidP="00F52DB0">
      <w:pPr>
        <w:pStyle w:val="PlainText"/>
      </w:pPr>
    </w:p>
    <w:tbl>
      <w:tblPr>
        <w:tblStyle w:val="TableGrid"/>
        <w:tblW w:w="0" w:type="auto"/>
        <w:tblInd w:w="1172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B01807" w:rsidTr="00B01807">
        <w:trPr>
          <w:trHeight w:hRule="exact" w:val="288"/>
        </w:trPr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5" w:type="dxa"/>
            <w:shd w:val="pct20" w:color="auto" w:fill="auto"/>
          </w:tcPr>
          <w:p w:rsidR="00B01807" w:rsidRDefault="00B01807" w:rsidP="00984D54"/>
        </w:tc>
      </w:tr>
      <w:tr w:rsidR="00B01807" w:rsidTr="00B01807">
        <w:trPr>
          <w:trHeight w:hRule="exact" w:val="288"/>
        </w:trPr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5" w:type="dxa"/>
            <w:shd w:val="pct20" w:color="auto" w:fill="auto"/>
          </w:tcPr>
          <w:p w:rsidR="00B01807" w:rsidRDefault="00B01807" w:rsidP="00984D54"/>
        </w:tc>
      </w:tr>
      <w:tr w:rsidR="00B01807" w:rsidTr="00B01807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B01807" w:rsidRDefault="00B01807" w:rsidP="00984D54"/>
          <w:p w:rsidR="00B01807" w:rsidRDefault="00B01807" w:rsidP="00984D54"/>
          <w:p w:rsidR="00B01807" w:rsidRDefault="00B01807" w:rsidP="00984D54"/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B01807" w:rsidRDefault="00B01807" w:rsidP="00984D54"/>
        </w:tc>
      </w:tr>
    </w:tbl>
    <w:p w:rsidR="007935BF" w:rsidRDefault="007935BF" w:rsidP="007935BF">
      <w:pPr>
        <w:rPr>
          <w:rFonts w:ascii="Consolas" w:hAnsi="Consolas"/>
          <w:sz w:val="21"/>
          <w:szCs w:val="21"/>
        </w:rPr>
      </w:pPr>
    </w:p>
    <w:p w:rsidR="000708A8" w:rsidRDefault="007935BF" w:rsidP="00964A74">
      <w:pPr>
        <w:pStyle w:val="PlainText"/>
        <w:ind w:left="1440"/>
      </w:pPr>
      <w:r w:rsidRPr="00B233DF">
        <w:t xml:space="preserve">h5watch </w:t>
      </w:r>
      <w:r>
        <w:t>–</w:t>
      </w:r>
      <w:r w:rsidR="004E1140">
        <w:t>-</w:t>
      </w:r>
      <w:r w:rsidR="00982A45">
        <w:t>f</w:t>
      </w:r>
      <w:r w:rsidR="004E1140">
        <w:t>ields=</w:t>
      </w:r>
      <w:r>
        <w:t>c2</w:t>
      </w:r>
      <w:proofErr w:type="gramStart"/>
      <w:r w:rsidR="00566F0A">
        <w:t>,</w:t>
      </w:r>
      <w:r w:rsidR="000708A8">
        <w:t>c4</w:t>
      </w:r>
      <w:proofErr w:type="gramEnd"/>
      <w:r>
        <w:t xml:space="preserve"> </w:t>
      </w:r>
      <w:r w:rsidRPr="00B233DF">
        <w:t>example.h5/dset</w:t>
      </w:r>
      <w:r>
        <w:t>C</w:t>
      </w:r>
      <w:r w:rsidR="00684285">
        <w:t>1</w:t>
      </w:r>
      <w:r w:rsidR="000708A8">
        <w:t xml:space="preserve"> </w:t>
      </w:r>
    </w:p>
    <w:p w:rsidR="000708A8" w:rsidRPr="00684285" w:rsidRDefault="000708A8" w:rsidP="000708A8">
      <w:pPr>
        <w:ind w:left="1440"/>
        <w:rPr>
          <w:szCs w:val="24"/>
        </w:rPr>
      </w:pPr>
      <w:proofErr w:type="gramStart"/>
      <w:r w:rsidRPr="00684285">
        <w:rPr>
          <w:szCs w:val="24"/>
        </w:rPr>
        <w:t>or</w:t>
      </w:r>
      <w:proofErr w:type="gramEnd"/>
      <w:r w:rsidRPr="00684285">
        <w:rPr>
          <w:szCs w:val="24"/>
        </w:rPr>
        <w:t xml:space="preserve"> </w:t>
      </w:r>
    </w:p>
    <w:p w:rsidR="00964A74" w:rsidRDefault="000708A8" w:rsidP="000708A8">
      <w:pPr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 xml:space="preserve">h5watch </w:t>
      </w:r>
      <w:r w:rsidR="004E1140" w:rsidRPr="00964A74">
        <w:rPr>
          <w:rStyle w:val="PlainTextChar"/>
        </w:rPr>
        <w:t>–-fields=</w:t>
      </w:r>
      <w:r w:rsidRPr="00964A74">
        <w:rPr>
          <w:rStyle w:val="PlainTextChar"/>
        </w:rPr>
        <w:t xml:space="preserve">c2 </w:t>
      </w:r>
      <w:r w:rsidR="004E1140" w:rsidRPr="00964A74">
        <w:rPr>
          <w:rStyle w:val="PlainTextChar"/>
        </w:rPr>
        <w:t>–-fields=</w:t>
      </w:r>
      <w:r w:rsidRPr="00964A74">
        <w:rPr>
          <w:rStyle w:val="PlainTextChar"/>
        </w:rPr>
        <w:t>c4 example.h5/</w:t>
      </w:r>
      <w:proofErr w:type="spellStart"/>
      <w:r w:rsidRPr="00964A74">
        <w:rPr>
          <w:rStyle w:val="PlainTextChar"/>
        </w:rPr>
        <w:t>dsetC</w:t>
      </w:r>
      <w:proofErr w:type="spellEnd"/>
      <w:r>
        <w:rPr>
          <w:rFonts w:ascii="Consolas" w:hAnsi="Consolas"/>
          <w:sz w:val="22"/>
        </w:rPr>
        <w:t xml:space="preserve"> </w:t>
      </w:r>
    </w:p>
    <w:p w:rsidR="000708A8" w:rsidRPr="00964A74" w:rsidRDefault="007935BF" w:rsidP="000708A8">
      <w:pPr>
        <w:ind w:left="1440"/>
        <w:rPr>
          <w:szCs w:val="24"/>
        </w:rPr>
      </w:pPr>
      <w:proofErr w:type="gramStart"/>
      <w:r w:rsidRPr="00964A74">
        <w:rPr>
          <w:szCs w:val="24"/>
        </w:rPr>
        <w:t>will</w:t>
      </w:r>
      <w:proofErr w:type="gramEnd"/>
      <w:r w:rsidRPr="00964A74">
        <w:rPr>
          <w:szCs w:val="24"/>
        </w:rPr>
        <w:t xml:space="preserve"> output the following</w:t>
      </w:r>
      <w:r w:rsidR="000708A8" w:rsidRPr="00964A74">
        <w:rPr>
          <w:szCs w:val="24"/>
        </w:rPr>
        <w:t>:</w:t>
      </w:r>
    </w:p>
    <w:p w:rsidR="007935BF" w:rsidRPr="00964A74" w:rsidRDefault="007935BF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 xml:space="preserve">0]: </w:t>
      </w:r>
      <w:r w:rsidR="00B01807" w:rsidRPr="00964A74">
        <w:t>unchanged</w:t>
      </w:r>
    </w:p>
    <w:p w:rsidR="00B01807" w:rsidRPr="00964A74" w:rsidRDefault="007935BF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 xml:space="preserve">1]: </w:t>
      </w:r>
      <w:r w:rsidR="00B01807" w:rsidRPr="00964A74">
        <w:t>4-&gt;5</w:t>
      </w:r>
    </w:p>
    <w:p w:rsidR="007935BF" w:rsidRPr="00964A74" w:rsidRDefault="007935BF" w:rsidP="00964A74">
      <w:pPr>
        <w:pStyle w:val="PlainText"/>
        <w:ind w:left="2160"/>
      </w:pPr>
    </w:p>
    <w:p w:rsidR="007935BF" w:rsidRPr="00964A74" w:rsidRDefault="007935BF" w:rsidP="00BC01CB">
      <w:pPr>
        <w:pStyle w:val="PlainText"/>
        <w:ind w:left="1440" w:firstLine="720"/>
      </w:pPr>
      <w:r w:rsidRPr="00964A74">
        <w:t>Data:</w:t>
      </w:r>
    </w:p>
    <w:p w:rsidR="007935BF" w:rsidRPr="00964A74" w:rsidRDefault="007935BF" w:rsidP="00BC01CB">
      <w:pPr>
        <w:pStyle w:val="PlainText"/>
        <w:ind w:left="2160" w:firstLine="720"/>
      </w:pPr>
      <w:r w:rsidRPr="00964A74">
        <w:t>(</w:t>
      </w:r>
      <w:r w:rsidR="00B01807" w:rsidRPr="00964A74">
        <w:t>0, 4</w:t>
      </w:r>
      <w:r w:rsidRPr="00964A74">
        <w:t>): {{</w:t>
      </w:r>
      <w:r w:rsidRPr="00964A74">
        <w:rPr>
          <w:i/>
        </w:rPr>
        <w:t>data</w:t>
      </w:r>
      <w:r w:rsidRPr="00964A74">
        <w:t xml:space="preserve"> for c2</w:t>
      </w:r>
      <w:r w:rsidR="008965FC" w:rsidRPr="00964A74">
        <w:t xml:space="preserve">, </w:t>
      </w:r>
      <w:r w:rsidR="000708A8" w:rsidRPr="00964A74">
        <w:t>c4</w:t>
      </w:r>
      <w:r w:rsidR="00B01807" w:rsidRPr="00964A74">
        <w:t>}}</w:t>
      </w:r>
    </w:p>
    <w:p w:rsidR="00B01807" w:rsidRPr="00964A74" w:rsidRDefault="007935BF" w:rsidP="007360C5">
      <w:pPr>
        <w:pStyle w:val="PlainText"/>
        <w:ind w:left="2160" w:firstLine="720"/>
      </w:pPr>
      <w:r w:rsidRPr="00964A74">
        <w:t>(</w:t>
      </w:r>
      <w:r w:rsidR="00B01807" w:rsidRPr="00964A74">
        <w:t>1, 4</w:t>
      </w:r>
      <w:r w:rsidRPr="00964A74">
        <w:t>): {{</w:t>
      </w:r>
      <w:r w:rsidRPr="00964A74">
        <w:rPr>
          <w:i/>
        </w:rPr>
        <w:t>data</w:t>
      </w:r>
      <w:r w:rsidRPr="00964A74">
        <w:t xml:space="preserve"> for c2</w:t>
      </w:r>
      <w:r w:rsidR="008965FC" w:rsidRPr="00964A74">
        <w:t xml:space="preserve">, </w:t>
      </w:r>
      <w:r w:rsidR="000708A8" w:rsidRPr="00964A74">
        <w:t>c4</w:t>
      </w:r>
      <w:r w:rsidRPr="00964A74">
        <w:t>}</w:t>
      </w:r>
      <w:r w:rsidR="00B01807" w:rsidRPr="00964A74">
        <w:t>}</w:t>
      </w:r>
    </w:p>
    <w:p w:rsidR="00B01807" w:rsidRPr="00964A74" w:rsidRDefault="00B01807" w:rsidP="007360C5">
      <w:pPr>
        <w:pStyle w:val="PlainText"/>
      </w:pPr>
      <w:r w:rsidRPr="00964A74">
        <w:t xml:space="preserve"> </w:t>
      </w:r>
      <w:r w:rsidR="007360C5">
        <w:tab/>
      </w:r>
      <w:r w:rsidR="007360C5">
        <w:tab/>
      </w:r>
      <w:r w:rsidR="007360C5">
        <w:tab/>
      </w:r>
      <w:r w:rsidR="007360C5">
        <w:tab/>
      </w:r>
      <w:r w:rsidRPr="00964A74">
        <w:t>(2, 4): {{</w:t>
      </w:r>
      <w:r w:rsidRPr="00964A74">
        <w:rPr>
          <w:i/>
        </w:rPr>
        <w:t>data</w:t>
      </w:r>
      <w:r w:rsidRPr="00964A74">
        <w:t xml:space="preserve"> for c2</w:t>
      </w:r>
      <w:r w:rsidR="008965FC" w:rsidRPr="00964A74">
        <w:t xml:space="preserve">, </w:t>
      </w:r>
      <w:r w:rsidR="004C3547" w:rsidRPr="00964A74">
        <w:t>c4</w:t>
      </w:r>
      <w:r w:rsidRPr="00964A74">
        <w:t>}}</w:t>
      </w:r>
    </w:p>
    <w:p w:rsidR="00B01807" w:rsidRDefault="00B01807" w:rsidP="00B01807">
      <w:pPr>
        <w:pStyle w:val="PlainText"/>
        <w:ind w:left="1440"/>
        <w:rPr>
          <w:i/>
          <w:sz w:val="18"/>
          <w:szCs w:val="18"/>
        </w:rPr>
      </w:pPr>
    </w:p>
    <w:p w:rsidR="002F1E13" w:rsidRDefault="002F1E13" w:rsidP="00B01807">
      <w:pPr>
        <w:pStyle w:val="ListParagraph"/>
        <w:rPr>
          <w:szCs w:val="24"/>
        </w:rPr>
      </w:pPr>
      <w:r>
        <w:rPr>
          <w:szCs w:val="24"/>
        </w:rPr>
        <w:t xml:space="preserve">In the </w:t>
      </w:r>
      <w:r>
        <w:rPr>
          <w:szCs w:val="24"/>
        </w:rPr>
        <w:t>output</w:t>
      </w:r>
      <w:r w:rsidRPr="00A72024">
        <w:rPr>
          <w:szCs w:val="24"/>
        </w:rPr>
        <w:t xml:space="preserve"> </w:t>
      </w:r>
      <w:r>
        <w:rPr>
          <w:szCs w:val="24"/>
        </w:rPr>
        <w:t xml:space="preserve">above, </w:t>
      </w:r>
      <w:r w:rsidRPr="00A72024">
        <w:rPr>
          <w:i/>
          <w:szCs w:val="24"/>
        </w:rPr>
        <w:t>h5watch</w:t>
      </w:r>
      <w:r>
        <w:rPr>
          <w:szCs w:val="24"/>
        </w:rPr>
        <w:t xml:space="preserve"> display</w:t>
      </w:r>
      <w:r w:rsidR="00781377">
        <w:rPr>
          <w:szCs w:val="24"/>
        </w:rPr>
        <w:t>s</w:t>
      </w:r>
      <w:r>
        <w:rPr>
          <w:szCs w:val="24"/>
        </w:rPr>
        <w:t xml:space="preserve"> data only for </w:t>
      </w:r>
      <w:r>
        <w:rPr>
          <w:szCs w:val="24"/>
        </w:rPr>
        <w:t xml:space="preserve">the </w:t>
      </w:r>
      <w:r>
        <w:rPr>
          <w:szCs w:val="24"/>
        </w:rPr>
        <w:t xml:space="preserve">two selected fields: the </w:t>
      </w:r>
      <w:r>
        <w:rPr>
          <w:szCs w:val="24"/>
        </w:rPr>
        <w:t>second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field and the </w:t>
      </w:r>
      <w:r>
        <w:rPr>
          <w:szCs w:val="24"/>
        </w:rPr>
        <w:t>fourth</w:t>
      </w:r>
      <w:r>
        <w:rPr>
          <w:szCs w:val="24"/>
        </w:rPr>
        <w:t xml:space="preserve"> field</w:t>
      </w:r>
      <w:r w:rsidR="00772BF5">
        <w:rPr>
          <w:szCs w:val="24"/>
        </w:rPr>
        <w:t xml:space="preserve"> of the dataset’s compound data type</w:t>
      </w:r>
      <w:r>
        <w:rPr>
          <w:szCs w:val="24"/>
        </w:rPr>
        <w:t xml:space="preserve">.  </w:t>
      </w:r>
    </w:p>
    <w:p w:rsidR="00B01807" w:rsidRDefault="00B01807" w:rsidP="00B01807">
      <w:pPr>
        <w:pStyle w:val="ListParagraph"/>
      </w:pPr>
      <w:proofErr w:type="gramStart"/>
      <w:r w:rsidRPr="008662E9">
        <w:rPr>
          <w:i/>
        </w:rPr>
        <w:t>dset</w:t>
      </w:r>
      <w:r>
        <w:rPr>
          <w:i/>
        </w:rPr>
        <w:t xml:space="preserve">C2 </w:t>
      </w:r>
      <w:r>
        <w:t xml:space="preserve"> is</w:t>
      </w:r>
      <w:proofErr w:type="gramEnd"/>
      <w:r>
        <w:t xml:space="preserve"> a one-dimensional dataset of 3 </w:t>
      </w:r>
      <w:r w:rsidR="008965FC">
        <w:t>data elements</w:t>
      </w:r>
      <w:r>
        <w:t xml:space="preserve"> with nested compound </w:t>
      </w:r>
      <w:r w:rsidR="002C6769">
        <w:t xml:space="preserve">data </w:t>
      </w:r>
      <w:r>
        <w:t>type defined as</w:t>
      </w:r>
      <w:r w:rsidR="008965FC">
        <w:t xml:space="preserve"> below.  </w:t>
      </w:r>
      <w:r w:rsidR="008F2AAD">
        <w:t xml:space="preserve">The tool’s default separators </w:t>
      </w:r>
      <w:r w:rsidR="008965FC">
        <w:t xml:space="preserve">“,’ and “.’ </w:t>
      </w:r>
      <w:r w:rsidR="008F2AAD">
        <w:t xml:space="preserve">are </w:t>
      </w:r>
      <w:r w:rsidR="00A72024">
        <w:t>used as part of the field names.</w:t>
      </w:r>
    </w:p>
    <w:p w:rsidR="00B01807" w:rsidRPr="00964A74" w:rsidRDefault="00B01807" w:rsidP="00964A74">
      <w:pPr>
        <w:pStyle w:val="PlainText"/>
        <w:ind w:left="1440"/>
      </w:pPr>
      <w:r w:rsidRPr="00964A74">
        <w:t>DATATYPE "ctype</w:t>
      </w:r>
      <w:r w:rsidR="00F6552D" w:rsidRPr="00964A74">
        <w:t>2</w:t>
      </w:r>
      <w:r w:rsidRPr="00964A74">
        <w:t>" H5T_COMPOUND {</w:t>
      </w:r>
    </w:p>
    <w:p w:rsidR="00B01807" w:rsidRPr="00964A74" w:rsidRDefault="00B01807" w:rsidP="00964A74">
      <w:pPr>
        <w:pStyle w:val="PlainText"/>
        <w:ind w:left="1440"/>
      </w:pPr>
      <w:r w:rsidRPr="00964A74">
        <w:t xml:space="preserve">      H5T_STD_I32BE "c</w:t>
      </w:r>
      <w:proofErr w:type="gramStart"/>
      <w:r w:rsidR="008B0960" w:rsidRPr="00964A74">
        <w:t>,</w:t>
      </w:r>
      <w:r w:rsidRPr="00964A74">
        <w:t>1</w:t>
      </w:r>
      <w:proofErr w:type="gramEnd"/>
      <w:r w:rsidRPr="00964A74">
        <w:t>";</w:t>
      </w:r>
    </w:p>
    <w:p w:rsidR="00B01807" w:rsidRPr="00964A74" w:rsidRDefault="00B01807" w:rsidP="00964A74">
      <w:pPr>
        <w:pStyle w:val="PlainText"/>
        <w:ind w:left="1440"/>
      </w:pPr>
      <w:r w:rsidRPr="00964A74">
        <w:t xml:space="preserve">      H5T_STD_I32BE "c</w:t>
      </w:r>
      <w:proofErr w:type="gramStart"/>
      <w:r w:rsidR="008B0960" w:rsidRPr="00964A74">
        <w:t>,2</w:t>
      </w:r>
      <w:proofErr w:type="gramEnd"/>
      <w:r w:rsidRPr="00964A74">
        <w:t xml:space="preserve">"; </w:t>
      </w:r>
    </w:p>
    <w:p w:rsidR="00B01807" w:rsidRPr="00964A74" w:rsidRDefault="00B01807" w:rsidP="00964A74">
      <w:pPr>
        <w:pStyle w:val="PlainText"/>
        <w:ind w:left="2160"/>
      </w:pPr>
      <w:r w:rsidRPr="00964A74">
        <w:t>H5_COMPOUND {</w:t>
      </w:r>
    </w:p>
    <w:p w:rsidR="00B01807" w:rsidRPr="00964A74" w:rsidRDefault="00B01807" w:rsidP="00964A74">
      <w:pPr>
        <w:pStyle w:val="PlainText"/>
        <w:ind w:left="2880"/>
      </w:pPr>
      <w:r w:rsidRPr="00964A74">
        <w:t>H5T_STD_I32BE "</w:t>
      </w:r>
      <w:r w:rsidR="000708A8" w:rsidRPr="00964A74">
        <w:t>sub</w:t>
      </w:r>
      <w:r w:rsidR="008B0960" w:rsidRPr="00964A74">
        <w:t>.</w:t>
      </w:r>
      <w:r w:rsidR="00640D18" w:rsidRPr="00964A74">
        <w:t>1</w:t>
      </w:r>
      <w:r w:rsidRPr="00964A74">
        <w:t>";</w:t>
      </w:r>
    </w:p>
    <w:p w:rsidR="00640D18" w:rsidRPr="00964A74" w:rsidRDefault="00640D18" w:rsidP="00964A74">
      <w:pPr>
        <w:pStyle w:val="PlainText"/>
        <w:ind w:left="2880"/>
      </w:pPr>
      <w:r w:rsidRPr="00964A74">
        <w:t>H5T_STD_I32BE "</w:t>
      </w:r>
      <w:r w:rsidR="000708A8" w:rsidRPr="00964A74">
        <w:t>sub</w:t>
      </w:r>
      <w:r w:rsidR="008B0960" w:rsidRPr="00964A74">
        <w:t>.</w:t>
      </w:r>
      <w:r w:rsidRPr="00964A74">
        <w:t>2";</w:t>
      </w:r>
    </w:p>
    <w:p w:rsidR="00640D18" w:rsidRPr="00964A74" w:rsidRDefault="00640D18" w:rsidP="00964A74">
      <w:pPr>
        <w:pStyle w:val="PlainText"/>
        <w:ind w:left="2160"/>
      </w:pPr>
      <w:r w:rsidRPr="00964A74">
        <w:t>} c3;</w:t>
      </w:r>
    </w:p>
    <w:p w:rsidR="00640D18" w:rsidRPr="00964A74" w:rsidRDefault="00640D18" w:rsidP="00964A74">
      <w:pPr>
        <w:pStyle w:val="PlainText"/>
        <w:ind w:left="1440"/>
      </w:pPr>
      <w:r w:rsidRPr="00964A74">
        <w:t>}</w:t>
      </w:r>
    </w:p>
    <w:p w:rsidR="00640D18" w:rsidRDefault="00640D18" w:rsidP="00640D18">
      <w:pPr>
        <w:pStyle w:val="PlainText"/>
        <w:ind w:left="1440"/>
      </w:pPr>
    </w:p>
    <w:p w:rsidR="00640D18" w:rsidRPr="00420474" w:rsidRDefault="00640D18" w:rsidP="00640D18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 xml:space="preserve">C2 </w:t>
      </w:r>
      <w:r>
        <w:t xml:space="preserve"> from 3 to 5</w:t>
      </w:r>
      <w:r w:rsidRPr="005C7700">
        <w:t xml:space="preserve"> </w:t>
      </w:r>
      <w:r>
        <w:t xml:space="preserve">and writes to </w:t>
      </w:r>
      <w:r w:rsidRPr="005C7700">
        <w:rPr>
          <w:i/>
        </w:rPr>
        <w:t>dset</w:t>
      </w:r>
      <w:r>
        <w:rPr>
          <w:i/>
        </w:rPr>
        <w:t>C2</w:t>
      </w:r>
      <w:r>
        <w:t>:</w:t>
      </w: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640D18" w:rsidTr="00640D18">
        <w:trPr>
          <w:trHeight w:hRule="exact" w:val="288"/>
        </w:trPr>
        <w:tc>
          <w:tcPr>
            <w:tcW w:w="1500" w:type="dxa"/>
          </w:tcPr>
          <w:p w:rsidR="00640D18" w:rsidRDefault="00154D05" w:rsidP="00984D54">
            <w:r>
              <w:rPr>
                <w:noProof/>
              </w:rPr>
              <w:pict>
                <v:shape id="AutoShape 26" o:spid="_x0000_s1027" type="#_x0000_t102" style="position:absolute;left:0;text-align:left;margin-left:-34.35pt;margin-top:2.85pt;width:23.55pt;height:40.9pt;z-index:251662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" adj="13156,18847"/>
              </w:pict>
            </w:r>
          </w:p>
        </w:tc>
        <w:tc>
          <w:tcPr>
            <w:tcW w:w="1500" w:type="dxa"/>
          </w:tcPr>
          <w:p w:rsidR="00640D18" w:rsidRDefault="00640D18" w:rsidP="00984D54"/>
        </w:tc>
        <w:tc>
          <w:tcPr>
            <w:tcW w:w="1500" w:type="dxa"/>
          </w:tcPr>
          <w:p w:rsidR="00640D18" w:rsidRDefault="00640D18" w:rsidP="00984D54"/>
        </w:tc>
      </w:tr>
    </w:tbl>
    <w:p w:rsidR="00640D18" w:rsidRDefault="00640D18" w:rsidP="00640D18">
      <w:pPr>
        <w:rPr>
          <w:i/>
          <w:sz w:val="22"/>
        </w:rPr>
      </w:pPr>
    </w:p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640D18" w:rsidTr="00640D18">
        <w:trPr>
          <w:trHeight w:hRule="exact" w:val="288"/>
        </w:trPr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  <w:shd w:val="pct25" w:color="auto" w:fill="auto"/>
          </w:tcPr>
          <w:p w:rsidR="00640D18" w:rsidRPr="00744A7D" w:rsidRDefault="00640D18" w:rsidP="00640D18">
            <w:pPr>
              <w:rPr>
                <w:color w:val="FF0000"/>
              </w:rPr>
            </w:pPr>
          </w:p>
        </w:tc>
        <w:tc>
          <w:tcPr>
            <w:tcW w:w="1500" w:type="dxa"/>
            <w:shd w:val="pct25" w:color="auto" w:fill="auto"/>
          </w:tcPr>
          <w:p w:rsidR="00640D18" w:rsidRPr="00744A7D" w:rsidRDefault="00640D18" w:rsidP="00640D18">
            <w:pPr>
              <w:rPr>
                <w:color w:val="FF0000"/>
              </w:rPr>
            </w:pPr>
          </w:p>
        </w:tc>
      </w:tr>
    </w:tbl>
    <w:p w:rsidR="00640D18" w:rsidRPr="003E003B" w:rsidRDefault="00640D18" w:rsidP="00640D18">
      <w:pPr>
        <w:pStyle w:val="PlainText"/>
        <w:ind w:left="1440"/>
        <w:rPr>
          <w:i/>
          <w:sz w:val="18"/>
          <w:szCs w:val="18"/>
        </w:rPr>
      </w:pPr>
    </w:p>
    <w:p w:rsidR="008965FC" w:rsidRDefault="008965FC" w:rsidP="005A3F45">
      <w:pPr>
        <w:ind w:left="1440"/>
        <w:rPr>
          <w:rFonts w:ascii="Consolas" w:hAnsi="Consolas"/>
          <w:i/>
          <w:sz w:val="22"/>
        </w:rPr>
      </w:pPr>
    </w:p>
    <w:p w:rsidR="005A3F45" w:rsidRDefault="00640D18" w:rsidP="005A3F45">
      <w:pPr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 xml:space="preserve">h5watch </w:t>
      </w:r>
      <w:r w:rsidR="004E1140" w:rsidRPr="00964A74">
        <w:rPr>
          <w:rStyle w:val="PlainTextChar"/>
        </w:rPr>
        <w:t>–-fields=</w:t>
      </w:r>
      <w:r w:rsidR="008B0960" w:rsidRPr="00964A74">
        <w:rPr>
          <w:rStyle w:val="PlainTextChar"/>
        </w:rPr>
        <w:t>c\</w:t>
      </w:r>
      <w:proofErr w:type="gramStart"/>
      <w:r w:rsidR="008B0960" w:rsidRPr="00964A74">
        <w:rPr>
          <w:rStyle w:val="PlainTextChar"/>
        </w:rPr>
        <w:t>,1</w:t>
      </w:r>
      <w:proofErr w:type="gramEnd"/>
      <w:r w:rsidR="008B0960" w:rsidRPr="00964A74">
        <w:rPr>
          <w:rStyle w:val="PlainTextChar"/>
        </w:rPr>
        <w:t xml:space="preserve"> </w:t>
      </w:r>
      <w:r w:rsidRPr="00964A74">
        <w:rPr>
          <w:rStyle w:val="PlainTextChar"/>
        </w:rPr>
        <w:t>–</w:t>
      </w:r>
      <w:r w:rsidR="004E1140" w:rsidRPr="00964A74">
        <w:rPr>
          <w:rStyle w:val="PlainTextChar"/>
        </w:rPr>
        <w:t>-fields=</w:t>
      </w:r>
      <w:r w:rsidRPr="00964A74">
        <w:rPr>
          <w:rStyle w:val="PlainTextChar"/>
        </w:rPr>
        <w:t>c3</w:t>
      </w:r>
      <w:r w:rsidR="004E1140" w:rsidRPr="00964A74">
        <w:rPr>
          <w:rStyle w:val="PlainTextChar"/>
        </w:rPr>
        <w:t>.</w:t>
      </w:r>
      <w:r w:rsidR="000708A8" w:rsidRPr="00964A74">
        <w:rPr>
          <w:rStyle w:val="PlainTextChar"/>
        </w:rPr>
        <w:t>sub</w:t>
      </w:r>
      <w:r w:rsidR="004E1140" w:rsidRPr="00964A74">
        <w:rPr>
          <w:rStyle w:val="PlainTextChar"/>
        </w:rPr>
        <w:t>\</w:t>
      </w:r>
      <w:r w:rsidR="008B0960" w:rsidRPr="00964A74">
        <w:rPr>
          <w:rStyle w:val="PlainTextChar"/>
        </w:rPr>
        <w:t>.</w:t>
      </w:r>
      <w:r w:rsidR="000708A8" w:rsidRPr="00964A74">
        <w:rPr>
          <w:rStyle w:val="PlainTextChar"/>
        </w:rPr>
        <w:t>2</w:t>
      </w:r>
      <w:r w:rsidRPr="00964A74">
        <w:rPr>
          <w:rStyle w:val="PlainTextChar"/>
        </w:rPr>
        <w:t xml:space="preserve"> example.h5/dsetC2</w:t>
      </w:r>
      <w:r w:rsidR="005A3F45" w:rsidRPr="005A3F45">
        <w:rPr>
          <w:rFonts w:ascii="Consolas" w:hAnsi="Consolas"/>
          <w:sz w:val="22"/>
        </w:rPr>
        <w:t xml:space="preserve"> </w:t>
      </w:r>
      <w:r w:rsidR="005A3F45" w:rsidRPr="00964A74">
        <w:rPr>
          <w:szCs w:val="24"/>
        </w:rPr>
        <w:t>will output the following:</w:t>
      </w:r>
    </w:p>
    <w:p w:rsidR="00640D18" w:rsidRPr="00964A74" w:rsidRDefault="00640D18" w:rsidP="00964A74">
      <w:pPr>
        <w:pStyle w:val="PlainText"/>
        <w:ind w:left="2160"/>
      </w:pPr>
      <w:proofErr w:type="gramStart"/>
      <w:r w:rsidRPr="00964A74">
        <w:t>dims[</w:t>
      </w:r>
      <w:proofErr w:type="gramEnd"/>
      <w:r w:rsidRPr="00964A74">
        <w:t>0]: 3-&gt;5</w:t>
      </w:r>
    </w:p>
    <w:p w:rsidR="00640D18" w:rsidRPr="00964A74" w:rsidRDefault="00640D18" w:rsidP="00964A74">
      <w:pPr>
        <w:pStyle w:val="PlainText"/>
        <w:ind w:left="2160"/>
      </w:pPr>
    </w:p>
    <w:p w:rsidR="00640D18" w:rsidRPr="00964A74" w:rsidRDefault="00640D18" w:rsidP="00964A74">
      <w:pPr>
        <w:pStyle w:val="PlainText"/>
        <w:ind w:left="2160"/>
      </w:pPr>
      <w:r w:rsidRPr="00964A74">
        <w:t>Data:</w:t>
      </w:r>
    </w:p>
    <w:p w:rsidR="00640D18" w:rsidRPr="00964A74" w:rsidRDefault="00640D18" w:rsidP="00964A74">
      <w:pPr>
        <w:pStyle w:val="PlainText"/>
        <w:ind w:left="2160"/>
      </w:pPr>
      <w:r w:rsidRPr="00964A74">
        <w:tab/>
        <w:t>(3): {{</w:t>
      </w:r>
      <w:r w:rsidRPr="00964A74">
        <w:rPr>
          <w:i/>
        </w:rPr>
        <w:t>data</w:t>
      </w:r>
      <w:r w:rsidRPr="00964A74">
        <w:t xml:space="preserve"> for </w:t>
      </w:r>
      <w:r w:rsidR="00A72024">
        <w:t>“</w:t>
      </w:r>
      <w:r w:rsidRPr="00964A74">
        <w:t>c</w:t>
      </w:r>
      <w:proofErr w:type="gramStart"/>
      <w:r w:rsidR="004C3547" w:rsidRPr="00964A74">
        <w:t>,</w:t>
      </w:r>
      <w:r w:rsidR="008B0960" w:rsidRPr="00964A74">
        <w:t>1</w:t>
      </w:r>
      <w:proofErr w:type="gramEnd"/>
      <w:r w:rsidR="004C3547" w:rsidRPr="00964A74">
        <w:t>”</w:t>
      </w:r>
      <w:r w:rsidR="005A3F45" w:rsidRPr="00964A74">
        <w:t xml:space="preserve">, </w:t>
      </w:r>
      <w:r w:rsidR="00A72024">
        <w:t xml:space="preserve">“sub.2 </w:t>
      </w:r>
      <w:r w:rsidR="007119F0">
        <w:t>of</w:t>
      </w:r>
      <w:r w:rsidR="00A72024">
        <w:t xml:space="preserve"> c3”</w:t>
      </w:r>
      <w:r w:rsidRPr="00964A74">
        <w:t xml:space="preserve">}} </w:t>
      </w:r>
    </w:p>
    <w:p w:rsidR="002F1E13" w:rsidRDefault="00640D18" w:rsidP="002F1E13">
      <w:pPr>
        <w:pStyle w:val="PlainText"/>
        <w:ind w:left="2880"/>
      </w:pPr>
      <w:r w:rsidRPr="00964A74">
        <w:t>(4): {{</w:t>
      </w:r>
      <w:r w:rsidRPr="00964A74">
        <w:rPr>
          <w:i/>
        </w:rPr>
        <w:t>data</w:t>
      </w:r>
      <w:r w:rsidRPr="00964A74">
        <w:t xml:space="preserve"> for </w:t>
      </w:r>
      <w:r w:rsidR="00A72024">
        <w:t>“c</w:t>
      </w:r>
      <w:proofErr w:type="gramStart"/>
      <w:r w:rsidR="00A72024">
        <w:t>,1</w:t>
      </w:r>
      <w:proofErr w:type="gramEnd"/>
      <w:r w:rsidR="00A72024">
        <w:t xml:space="preserve">”, “sub.2 </w:t>
      </w:r>
      <w:r w:rsidR="007119F0">
        <w:t>of</w:t>
      </w:r>
      <w:r w:rsidR="00A72024">
        <w:t xml:space="preserve"> c3”</w:t>
      </w:r>
      <w:r w:rsidRPr="00964A74">
        <w:t>}}</w:t>
      </w:r>
    </w:p>
    <w:p w:rsidR="002F1E13" w:rsidRDefault="002F1E13" w:rsidP="002F1E13">
      <w:pPr>
        <w:pStyle w:val="PlainText"/>
        <w:ind w:left="2880"/>
      </w:pPr>
    </w:p>
    <w:p w:rsidR="008965FC" w:rsidRPr="00A72024" w:rsidRDefault="00A72024" w:rsidP="00A72024">
      <w:pPr>
        <w:pStyle w:val="PlainText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the </w:t>
      </w:r>
      <w:r w:rsidR="002F1E13">
        <w:rPr>
          <w:rFonts w:asciiTheme="minorHAnsi" w:hAnsiTheme="minorHAnsi"/>
          <w:sz w:val="24"/>
          <w:szCs w:val="24"/>
        </w:rPr>
        <w:t>output</w:t>
      </w:r>
      <w:r w:rsidRPr="00A7202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above, </w:t>
      </w:r>
      <w:r w:rsidRPr="00A72024">
        <w:rPr>
          <w:rFonts w:asciiTheme="minorHAnsi" w:hAnsiTheme="minorHAnsi"/>
          <w:i/>
          <w:sz w:val="24"/>
          <w:szCs w:val="24"/>
        </w:rPr>
        <w:t>h5watch</w:t>
      </w:r>
      <w:r>
        <w:rPr>
          <w:rFonts w:asciiTheme="minorHAnsi" w:hAnsiTheme="minorHAnsi"/>
          <w:sz w:val="24"/>
          <w:szCs w:val="24"/>
        </w:rPr>
        <w:t xml:space="preserve"> display</w:t>
      </w:r>
      <w:r w:rsidR="00781377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</w:t>
      </w:r>
      <w:r w:rsidR="007119F0">
        <w:rPr>
          <w:rFonts w:asciiTheme="minorHAnsi" w:hAnsiTheme="minorHAnsi"/>
          <w:sz w:val="24"/>
          <w:szCs w:val="24"/>
        </w:rPr>
        <w:t xml:space="preserve">data only for </w:t>
      </w:r>
      <w:r w:rsidR="002F1E13">
        <w:rPr>
          <w:rFonts w:asciiTheme="minorHAnsi" w:hAnsiTheme="minorHAnsi"/>
          <w:sz w:val="24"/>
          <w:szCs w:val="24"/>
        </w:rPr>
        <w:t xml:space="preserve">the </w:t>
      </w:r>
      <w:r w:rsidR="007119F0">
        <w:rPr>
          <w:rFonts w:asciiTheme="minorHAnsi" w:hAnsiTheme="minorHAnsi"/>
          <w:sz w:val="24"/>
          <w:szCs w:val="24"/>
        </w:rPr>
        <w:t xml:space="preserve">two </w:t>
      </w:r>
      <w:r w:rsidR="007360C5">
        <w:rPr>
          <w:rFonts w:asciiTheme="minorHAnsi" w:hAnsiTheme="minorHAnsi"/>
          <w:sz w:val="24"/>
          <w:szCs w:val="24"/>
        </w:rPr>
        <w:t xml:space="preserve">selected </w:t>
      </w:r>
      <w:r w:rsidR="007119F0">
        <w:rPr>
          <w:rFonts w:asciiTheme="minorHAnsi" w:hAnsiTheme="minorHAnsi"/>
          <w:sz w:val="24"/>
          <w:szCs w:val="24"/>
        </w:rPr>
        <w:t xml:space="preserve">fields: the </w:t>
      </w:r>
      <w:r w:rsidR="007360C5">
        <w:rPr>
          <w:rFonts w:asciiTheme="minorHAnsi" w:hAnsiTheme="minorHAnsi"/>
          <w:sz w:val="24"/>
          <w:szCs w:val="24"/>
        </w:rPr>
        <w:t>first</w:t>
      </w:r>
      <w:r w:rsidR="007360C5">
        <w:rPr>
          <w:rFonts w:asciiTheme="minorHAnsi" w:hAnsiTheme="minorHAnsi"/>
          <w:sz w:val="24"/>
          <w:szCs w:val="24"/>
          <w:vertAlign w:val="superscript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field and </w:t>
      </w:r>
      <w:r w:rsidR="007360C5">
        <w:rPr>
          <w:rFonts w:asciiTheme="minorHAnsi" w:hAnsiTheme="minorHAnsi"/>
          <w:sz w:val="24"/>
          <w:szCs w:val="24"/>
        </w:rPr>
        <w:t>the second</w:t>
      </w:r>
      <w:r>
        <w:rPr>
          <w:rFonts w:asciiTheme="minorHAnsi" w:hAnsiTheme="minorHAnsi"/>
          <w:sz w:val="24"/>
          <w:szCs w:val="24"/>
        </w:rPr>
        <w:t xml:space="preserve"> subfield of the </w:t>
      </w:r>
      <w:r w:rsidR="007360C5">
        <w:rPr>
          <w:rFonts w:asciiTheme="minorHAnsi" w:hAnsiTheme="minorHAnsi"/>
          <w:sz w:val="24"/>
          <w:szCs w:val="24"/>
        </w:rPr>
        <w:t>third</w:t>
      </w:r>
      <w:r w:rsidR="007119F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field.  Backslash is used to escape “.” and “,” in the field names.</w:t>
      </w:r>
    </w:p>
    <w:p w:rsidR="008717FB" w:rsidRDefault="008717FB" w:rsidP="008717FB">
      <w:pPr>
        <w:pStyle w:val="Heading2"/>
      </w:pPr>
      <w:r>
        <w:lastRenderedPageBreak/>
        <w:t>Case D:</w:t>
      </w:r>
      <w:r w:rsidRPr="008662E9">
        <w:t xml:space="preserve"> </w:t>
      </w:r>
      <w:r w:rsidR="00171F59">
        <w:t xml:space="preserve">monitor changes in size of dataset dimensions via </w:t>
      </w:r>
      <w:r w:rsidR="00964A74">
        <w:t>-</w:t>
      </w:r>
      <w:r w:rsidR="0062423F">
        <w:t>d</w:t>
      </w:r>
      <w:r w:rsidR="00171F59">
        <w:t xml:space="preserve"> option</w:t>
      </w:r>
    </w:p>
    <w:p w:rsidR="008717FB" w:rsidRDefault="008717FB" w:rsidP="008717FB">
      <w:pPr>
        <w:pStyle w:val="ListParagraph"/>
      </w:pPr>
      <w:proofErr w:type="gramStart"/>
      <w:r w:rsidRPr="008662E9">
        <w:rPr>
          <w:i/>
        </w:rPr>
        <w:t>dset</w:t>
      </w:r>
      <w:r w:rsidR="00640D18">
        <w:rPr>
          <w:i/>
        </w:rPr>
        <w:t>D1</w:t>
      </w:r>
      <w:proofErr w:type="gramEnd"/>
      <w:r w:rsidR="00640D18">
        <w:rPr>
          <w:i/>
        </w:rPr>
        <w:t xml:space="preserve"> </w:t>
      </w:r>
      <w:r>
        <w:t>is a one-</w:t>
      </w:r>
      <w:r w:rsidR="00F6552D">
        <w:t xml:space="preserve">dimensional dataset </w:t>
      </w:r>
      <w:r w:rsidR="00390DA6">
        <w:t>with</w:t>
      </w:r>
      <w:r w:rsidR="00F6552D">
        <w:t xml:space="preserve"> 3 </w:t>
      </w:r>
      <w:r w:rsidR="00964A74">
        <w:t>data elements</w:t>
      </w:r>
      <w:r w:rsidR="00F6552D">
        <w:t>—</w:t>
      </w:r>
      <w:r>
        <w:t xml:space="preserve"> </w:t>
      </w:r>
    </w:p>
    <w:p w:rsidR="008717FB" w:rsidRPr="008717FB" w:rsidRDefault="008717FB" w:rsidP="008717FB">
      <w:pPr>
        <w:pStyle w:val="ListParagraph"/>
        <w:numPr>
          <w:ilvl w:val="0"/>
          <w:numId w:val="33"/>
        </w:numPr>
      </w:pPr>
      <w:r>
        <w:t xml:space="preserve">When the user </w:t>
      </w:r>
      <w:r w:rsidR="00C75EF6">
        <w:t>increases</w:t>
      </w:r>
      <w:r>
        <w:t xml:space="preserve"> the dimension size of </w:t>
      </w:r>
      <w:r w:rsidRPr="00DB5837">
        <w:rPr>
          <w:i/>
        </w:rPr>
        <w:t>dset</w:t>
      </w:r>
      <w:r w:rsidR="00640D18">
        <w:rPr>
          <w:i/>
        </w:rPr>
        <w:t>D1</w:t>
      </w:r>
      <w:r>
        <w:t xml:space="preserve"> from 3 to 5:</w:t>
      </w:r>
    </w:p>
    <w:p w:rsidR="008717FB" w:rsidRDefault="008717FB" w:rsidP="008717FB">
      <w:pPr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>h5watch –</w:t>
      </w:r>
      <w:r w:rsidR="004E1140" w:rsidRPr="00964A74">
        <w:rPr>
          <w:rStyle w:val="PlainTextChar"/>
        </w:rPr>
        <w:t>-</w:t>
      </w:r>
      <w:r w:rsidR="00982A45" w:rsidRPr="00964A74">
        <w:rPr>
          <w:rStyle w:val="PlainTextChar"/>
        </w:rPr>
        <w:t>d</w:t>
      </w:r>
      <w:r w:rsidR="004E1140" w:rsidRPr="00964A74">
        <w:rPr>
          <w:rStyle w:val="PlainTextChar"/>
        </w:rPr>
        <w:t>im</w:t>
      </w:r>
      <w:r w:rsidRPr="00964A74">
        <w:rPr>
          <w:rStyle w:val="PlainTextChar"/>
        </w:rPr>
        <w:t xml:space="preserve"> example.h5/dset</w:t>
      </w:r>
      <w:r w:rsidR="00640D18" w:rsidRPr="00964A74">
        <w:rPr>
          <w:rStyle w:val="PlainTextChar"/>
        </w:rPr>
        <w:t>D1</w:t>
      </w:r>
      <w:r>
        <w:rPr>
          <w:rFonts w:ascii="Consolas" w:hAnsi="Consolas"/>
          <w:sz w:val="22"/>
        </w:rPr>
        <w:t xml:space="preserve"> </w:t>
      </w:r>
      <w:r w:rsidRPr="00964A74">
        <w:rPr>
          <w:szCs w:val="24"/>
        </w:rPr>
        <w:t>will output the following—</w:t>
      </w:r>
    </w:p>
    <w:p w:rsidR="008717FB" w:rsidRDefault="008717FB" w:rsidP="00964A74">
      <w:pPr>
        <w:pStyle w:val="PlainText"/>
        <w:ind w:left="2160"/>
      </w:pPr>
      <w:proofErr w:type="gramStart"/>
      <w:r>
        <w:t>dims[</w:t>
      </w:r>
      <w:proofErr w:type="gramEnd"/>
      <w:r>
        <w:t>0]: 3</w:t>
      </w:r>
      <w:r w:rsidRPr="008717FB">
        <w:sym w:font="Wingdings" w:char="F0E0"/>
      </w:r>
      <w:r>
        <w:t>5</w:t>
      </w:r>
    </w:p>
    <w:p w:rsidR="00964A74" w:rsidRDefault="00964A74" w:rsidP="00964A74">
      <w:pPr>
        <w:pStyle w:val="PlainText"/>
        <w:ind w:left="2160"/>
      </w:pPr>
    </w:p>
    <w:p w:rsidR="008717FB" w:rsidRPr="008717FB" w:rsidRDefault="008717FB" w:rsidP="008717FB">
      <w:pPr>
        <w:pStyle w:val="ListParagraph"/>
        <w:numPr>
          <w:ilvl w:val="0"/>
          <w:numId w:val="33"/>
        </w:numPr>
      </w:pPr>
      <w:r>
        <w:t xml:space="preserve">When the user </w:t>
      </w:r>
      <w:r w:rsidR="00C75EF6">
        <w:t>decreases</w:t>
      </w:r>
      <w:r>
        <w:t xml:space="preserve"> the dimension size of </w:t>
      </w:r>
      <w:proofErr w:type="spellStart"/>
      <w:r w:rsidRPr="00DB5837">
        <w:rPr>
          <w:i/>
        </w:rPr>
        <w:t>dset</w:t>
      </w:r>
      <w:r>
        <w:rPr>
          <w:i/>
        </w:rPr>
        <w:t>A</w:t>
      </w:r>
      <w:proofErr w:type="spellEnd"/>
      <w:r>
        <w:t xml:space="preserve"> from 3 to 2:</w:t>
      </w:r>
    </w:p>
    <w:p w:rsidR="008717FB" w:rsidRPr="008717FB" w:rsidRDefault="008717FB" w:rsidP="008717FB">
      <w:pPr>
        <w:pStyle w:val="ListParagraph"/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>h5watch –</w:t>
      </w:r>
      <w:r w:rsidR="004E1140" w:rsidRPr="00964A74">
        <w:rPr>
          <w:rStyle w:val="PlainTextChar"/>
        </w:rPr>
        <w:t>-dim</w:t>
      </w:r>
      <w:r w:rsidRPr="00964A74">
        <w:rPr>
          <w:rStyle w:val="PlainTextChar"/>
        </w:rPr>
        <w:t xml:space="preserve"> example.h5/dset</w:t>
      </w:r>
      <w:r w:rsidR="00640D18" w:rsidRPr="00964A74">
        <w:rPr>
          <w:rStyle w:val="PlainTextChar"/>
        </w:rPr>
        <w:t>D1</w:t>
      </w:r>
      <w:r w:rsidRPr="008717FB">
        <w:rPr>
          <w:rFonts w:ascii="Consolas" w:hAnsi="Consolas"/>
          <w:sz w:val="22"/>
        </w:rPr>
        <w:t xml:space="preserve"> </w:t>
      </w:r>
      <w:r w:rsidRPr="00964A74">
        <w:rPr>
          <w:szCs w:val="24"/>
        </w:rPr>
        <w:t>will output the following—</w:t>
      </w:r>
    </w:p>
    <w:p w:rsidR="008717FB" w:rsidRDefault="008717FB" w:rsidP="00964A74">
      <w:pPr>
        <w:pStyle w:val="PlainText"/>
        <w:ind w:left="2160"/>
      </w:pPr>
      <w:proofErr w:type="gramStart"/>
      <w:r>
        <w:t>dims[</w:t>
      </w:r>
      <w:proofErr w:type="gramEnd"/>
      <w:r>
        <w:t>0]: 3</w:t>
      </w:r>
      <w:r w:rsidRPr="008717FB">
        <w:sym w:font="Wingdings" w:char="F0E0"/>
      </w:r>
      <w:r>
        <w:t>2</w:t>
      </w:r>
    </w:p>
    <w:p w:rsidR="008717FB" w:rsidRDefault="008717FB" w:rsidP="008717FB">
      <w:pPr>
        <w:ind w:left="1440"/>
        <w:rPr>
          <w:rFonts w:ascii="Consolas" w:hAnsi="Consolas"/>
          <w:sz w:val="22"/>
        </w:rPr>
      </w:pPr>
    </w:p>
    <w:p w:rsidR="008717FB" w:rsidRPr="008717FB" w:rsidRDefault="008717FB" w:rsidP="008717FB">
      <w:pPr>
        <w:pStyle w:val="ListParagraph"/>
      </w:pPr>
      <w:proofErr w:type="gramStart"/>
      <w:r w:rsidRPr="008717FB">
        <w:rPr>
          <w:i/>
        </w:rPr>
        <w:t>dset</w:t>
      </w:r>
      <w:r w:rsidR="00640D18">
        <w:rPr>
          <w:i/>
        </w:rPr>
        <w:t>D2</w:t>
      </w:r>
      <w:proofErr w:type="gramEnd"/>
      <w:r>
        <w:t xml:space="preserve"> is a two-dime</w:t>
      </w:r>
      <w:r w:rsidR="00F6552D">
        <w:t xml:space="preserve">nsional dataset </w:t>
      </w:r>
      <w:r w:rsidR="00390DA6">
        <w:t>with</w:t>
      </w:r>
      <w:r w:rsidR="00F6552D">
        <w:t xml:space="preserve"> 3 x 4 </w:t>
      </w:r>
      <w:r w:rsidR="00964A74">
        <w:t>data elements</w:t>
      </w:r>
      <w:r w:rsidR="00F6552D">
        <w:t>—</w:t>
      </w:r>
    </w:p>
    <w:p w:rsidR="007E6089" w:rsidRDefault="007E6089" w:rsidP="007E6089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</w:t>
      </w:r>
      <w:r w:rsidR="00640D18">
        <w:rPr>
          <w:i/>
        </w:rPr>
        <w:t>D2</w:t>
      </w:r>
      <w:r w:rsidRPr="00964A74">
        <w:t>—</w:t>
      </w:r>
      <w:r w:rsidR="00C75EF6">
        <w:t xml:space="preserve">increases </w:t>
      </w:r>
      <w:r w:rsidRPr="00964A74">
        <w:t>dims[0]</w:t>
      </w:r>
      <w:r w:rsidRPr="0097536C">
        <w:rPr>
          <w:i/>
        </w:rPr>
        <w:t xml:space="preserve"> </w:t>
      </w:r>
      <w:r w:rsidRPr="00964A74">
        <w:t>from</w:t>
      </w:r>
      <w:r w:rsidRPr="0097536C">
        <w:rPr>
          <w:i/>
        </w:rPr>
        <w:t xml:space="preserve"> </w:t>
      </w:r>
      <w:r>
        <w:t>3 to 6:</w:t>
      </w:r>
    </w:p>
    <w:p w:rsidR="007E6089" w:rsidRPr="008717FB" w:rsidRDefault="007E6089" w:rsidP="007E6089">
      <w:pPr>
        <w:pStyle w:val="ListParagraph"/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>h5watch –</w:t>
      </w:r>
      <w:r w:rsidR="004E1140" w:rsidRPr="00964A74">
        <w:rPr>
          <w:rStyle w:val="PlainTextChar"/>
        </w:rPr>
        <w:t>-dim</w:t>
      </w:r>
      <w:r w:rsidRPr="00964A74">
        <w:rPr>
          <w:rStyle w:val="PlainTextChar"/>
        </w:rPr>
        <w:t xml:space="preserve"> example.h5/dset</w:t>
      </w:r>
      <w:r w:rsidR="00640D18" w:rsidRPr="00964A74">
        <w:rPr>
          <w:rStyle w:val="PlainTextChar"/>
        </w:rPr>
        <w:t>D2</w:t>
      </w:r>
      <w:r w:rsidRPr="008717FB">
        <w:rPr>
          <w:rFonts w:ascii="Consolas" w:hAnsi="Consolas"/>
          <w:sz w:val="22"/>
        </w:rPr>
        <w:t xml:space="preserve"> </w:t>
      </w:r>
      <w:r w:rsidRPr="00964A74">
        <w:rPr>
          <w:szCs w:val="24"/>
        </w:rPr>
        <w:t>will output the following—</w:t>
      </w:r>
    </w:p>
    <w:p w:rsidR="007E6089" w:rsidRDefault="007E6089" w:rsidP="00964A74">
      <w:pPr>
        <w:pStyle w:val="PlainText"/>
        <w:ind w:left="2160"/>
      </w:pPr>
      <w:proofErr w:type="gramStart"/>
      <w:r>
        <w:t>dims[</w:t>
      </w:r>
      <w:proofErr w:type="gramEnd"/>
      <w:r>
        <w:t>0]: 3</w:t>
      </w:r>
      <w:r w:rsidRPr="008717FB">
        <w:sym w:font="Wingdings" w:char="F0E0"/>
      </w:r>
      <w:r>
        <w:t>6</w:t>
      </w:r>
    </w:p>
    <w:p w:rsidR="007E6089" w:rsidRDefault="007E6089" w:rsidP="00964A74">
      <w:pPr>
        <w:pStyle w:val="PlainText"/>
        <w:ind w:left="2160"/>
      </w:pPr>
      <w:proofErr w:type="gramStart"/>
      <w:r>
        <w:t>dims[</w:t>
      </w:r>
      <w:proofErr w:type="gramEnd"/>
      <w:r>
        <w:t>1]: unchanged</w:t>
      </w:r>
    </w:p>
    <w:p w:rsidR="00964A74" w:rsidRDefault="00964A74" w:rsidP="00964A74">
      <w:pPr>
        <w:pStyle w:val="PlainText"/>
        <w:ind w:left="2160"/>
      </w:pPr>
    </w:p>
    <w:p w:rsidR="007E6089" w:rsidRDefault="007E6089" w:rsidP="007E6089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</w:t>
      </w:r>
      <w:r w:rsidR="00640D18">
        <w:rPr>
          <w:i/>
        </w:rPr>
        <w:t>D2</w:t>
      </w:r>
      <w:r w:rsidRPr="00964A74">
        <w:t>—</w:t>
      </w:r>
      <w:r w:rsidR="00C75EF6">
        <w:t xml:space="preserve">increases </w:t>
      </w:r>
      <w:r w:rsidRPr="00964A74">
        <w:t>dims[0] from 3 to 5</w:t>
      </w:r>
      <w:r w:rsidR="00C75EF6">
        <w:rPr>
          <w:i/>
        </w:rPr>
        <w:t xml:space="preserve">, </w:t>
      </w:r>
      <w:r w:rsidR="00C75EF6" w:rsidRPr="00C75EF6">
        <w:t>and</w:t>
      </w:r>
      <w:r w:rsidR="00C75EF6">
        <w:rPr>
          <w:i/>
        </w:rPr>
        <w:t xml:space="preserve"> </w:t>
      </w:r>
      <w:r w:rsidR="00C75EF6" w:rsidRPr="00772BF5">
        <w:t>increase</w:t>
      </w:r>
      <w:r w:rsidR="00772BF5">
        <w:t>s</w:t>
      </w:r>
      <w:r w:rsidR="00C75EF6">
        <w:rPr>
          <w:i/>
        </w:rPr>
        <w:t xml:space="preserve"> </w:t>
      </w:r>
      <w:r w:rsidRPr="00964A74">
        <w:t>dims[1] from 4 to 5</w:t>
      </w:r>
      <w:r>
        <w:t>:</w:t>
      </w:r>
    </w:p>
    <w:p w:rsidR="007E6089" w:rsidRPr="008717FB" w:rsidRDefault="007E6089" w:rsidP="007E6089">
      <w:pPr>
        <w:pStyle w:val="ListParagraph"/>
        <w:ind w:left="1440"/>
        <w:rPr>
          <w:rFonts w:ascii="Consolas" w:hAnsi="Consolas"/>
          <w:sz w:val="22"/>
        </w:rPr>
      </w:pPr>
      <w:r w:rsidRPr="00964A74">
        <w:rPr>
          <w:rStyle w:val="PlainTextChar"/>
        </w:rPr>
        <w:t>h5watch –</w:t>
      </w:r>
      <w:r w:rsidR="004E1140" w:rsidRPr="00964A74">
        <w:rPr>
          <w:rStyle w:val="PlainTextChar"/>
        </w:rPr>
        <w:t>-dim</w:t>
      </w:r>
      <w:r w:rsidRPr="00964A74">
        <w:rPr>
          <w:rStyle w:val="PlainTextChar"/>
        </w:rPr>
        <w:t xml:space="preserve"> example.h5/dset</w:t>
      </w:r>
      <w:r w:rsidR="00640D18" w:rsidRPr="00964A74">
        <w:rPr>
          <w:rStyle w:val="PlainTextChar"/>
        </w:rPr>
        <w:t>D2</w:t>
      </w:r>
      <w:r w:rsidRPr="008717FB">
        <w:rPr>
          <w:rFonts w:ascii="Consolas" w:hAnsi="Consolas"/>
          <w:sz w:val="22"/>
        </w:rPr>
        <w:t xml:space="preserve"> </w:t>
      </w:r>
      <w:r w:rsidRPr="00964A74">
        <w:rPr>
          <w:szCs w:val="24"/>
        </w:rPr>
        <w:t>will output the following—</w:t>
      </w:r>
    </w:p>
    <w:p w:rsidR="007E6089" w:rsidRDefault="007E6089" w:rsidP="00964A74">
      <w:pPr>
        <w:pStyle w:val="PlainText"/>
        <w:ind w:left="2160"/>
      </w:pPr>
      <w:proofErr w:type="gramStart"/>
      <w:r>
        <w:t>dims[</w:t>
      </w:r>
      <w:proofErr w:type="gramEnd"/>
      <w:r>
        <w:t>0]: 3</w:t>
      </w:r>
      <w:r w:rsidRPr="008717FB">
        <w:sym w:font="Wingdings" w:char="F0E0"/>
      </w:r>
      <w:r>
        <w:t>5</w:t>
      </w:r>
    </w:p>
    <w:p w:rsidR="0036462A" w:rsidRPr="00964A74" w:rsidRDefault="007E6089" w:rsidP="00964A74">
      <w:pPr>
        <w:pStyle w:val="PlainText"/>
        <w:ind w:left="2160"/>
      </w:pPr>
      <w:proofErr w:type="gramStart"/>
      <w:r>
        <w:t>dims[</w:t>
      </w:r>
      <w:proofErr w:type="gramEnd"/>
      <w:r>
        <w:t>1]: 4</w:t>
      </w:r>
      <w:r w:rsidRPr="008717FB">
        <w:sym w:font="Wingdings" w:char="F0E0"/>
      </w:r>
      <w:r>
        <w:t>5</w:t>
      </w:r>
    </w:p>
    <w:p w:rsidR="00DA08EB" w:rsidRDefault="00DA08EB" w:rsidP="00DA08EB">
      <w:pPr>
        <w:pStyle w:val="Heading1"/>
      </w:pPr>
      <w:r>
        <w:t>New public routines</w:t>
      </w:r>
    </w:p>
    <w:p w:rsidR="00B058DC" w:rsidRDefault="008965FC" w:rsidP="00A212D1">
      <w:r>
        <w:t>This RFC adds three</w:t>
      </w:r>
      <w:r w:rsidR="00FD45F4">
        <w:t xml:space="preserve"> </w:t>
      </w:r>
      <w:r>
        <w:t>new public routines to the</w:t>
      </w:r>
      <w:r w:rsidR="00FD45F4">
        <w:t xml:space="preserve"> HDF5 High Level </w:t>
      </w:r>
      <w:r>
        <w:t>Interface</w:t>
      </w:r>
      <w:r w:rsidR="00FD45F4">
        <w:t xml:space="preserve">.   </w:t>
      </w:r>
      <w:r>
        <w:t>These routines perform op</w:t>
      </w:r>
      <w:r w:rsidR="00772BF5">
        <w:t xml:space="preserve">erations for a dataset object based on </w:t>
      </w:r>
      <w:r>
        <w:t>a specified selection</w:t>
      </w:r>
      <w:r w:rsidR="00A632FD">
        <w:t xml:space="preserve">.  </w:t>
      </w:r>
    </w:p>
    <w:p w:rsidR="00B058DC" w:rsidRDefault="00807569" w:rsidP="00E73BE2">
      <w:pPr>
        <w:pStyle w:val="Heading2"/>
      </w:pPr>
      <w:proofErr w:type="spellStart"/>
      <w:r>
        <w:t>size</w:t>
      </w:r>
      <w:r w:rsidR="00E73BE2">
        <w:t>_t</w:t>
      </w:r>
      <w:proofErr w:type="spellEnd"/>
      <w:r w:rsidR="00E73BE2">
        <w:t xml:space="preserve"> </w:t>
      </w:r>
      <w:r w:rsidR="009612D1" w:rsidRPr="00B058DC">
        <w:t>H5</w:t>
      </w:r>
      <w:r w:rsidR="008F476C" w:rsidRPr="00B058DC">
        <w:t>LD</w:t>
      </w:r>
      <w:r w:rsidR="009612D1" w:rsidRPr="00B058DC">
        <w:t>get_dset_</w:t>
      </w:r>
      <w:r w:rsidR="008F476C" w:rsidRPr="00B058DC">
        <w:t>type</w:t>
      </w:r>
      <w:r w:rsidR="009612D1" w:rsidRPr="00B058DC">
        <w:t>_</w:t>
      </w:r>
      <w:proofErr w:type="gramStart"/>
      <w:r w:rsidR="009612D1" w:rsidRPr="00B058DC">
        <w:t>size(</w:t>
      </w:r>
      <w:proofErr w:type="spellStart"/>
      <w:proofErr w:type="gramEnd"/>
      <w:r w:rsidR="009612D1" w:rsidRPr="00B058DC">
        <w:t>hid_t</w:t>
      </w:r>
      <w:proofErr w:type="spellEnd"/>
      <w:r w:rsidR="009612D1" w:rsidRPr="00B058DC">
        <w:t xml:space="preserve"> did,</w:t>
      </w:r>
      <w:r w:rsidR="00B3475C" w:rsidRPr="00B058DC">
        <w:t xml:space="preserve"> </w:t>
      </w:r>
      <w:proofErr w:type="spellStart"/>
      <w:r>
        <w:t>const</w:t>
      </w:r>
      <w:proofErr w:type="spellEnd"/>
      <w:r>
        <w:t xml:space="preserve"> </w:t>
      </w:r>
      <w:r w:rsidR="009612D1" w:rsidRPr="00B058DC">
        <w:t>char *</w:t>
      </w:r>
      <w:r w:rsidRPr="00B058DC">
        <w:t xml:space="preserve"> </w:t>
      </w:r>
      <w:r w:rsidR="009612D1" w:rsidRPr="00B058DC">
        <w:t>fields)</w:t>
      </w:r>
    </w:p>
    <w:p w:rsidR="00A212D1" w:rsidRDefault="00A212D1" w:rsidP="00E73BE2">
      <w:r>
        <w:t xml:space="preserve">This routine retrieves the size in bytes of the data type for the dataset </w:t>
      </w:r>
      <w:r w:rsidRPr="003066C7">
        <w:rPr>
          <w:i/>
        </w:rPr>
        <w:t>did</w:t>
      </w:r>
      <w:r>
        <w:t>.</w:t>
      </w:r>
    </w:p>
    <w:p w:rsidR="008633DC" w:rsidRDefault="00094599" w:rsidP="00E73BE2">
      <w:r>
        <w:t xml:space="preserve">If the </w:t>
      </w:r>
      <w:r w:rsidR="00964A74">
        <w:t xml:space="preserve">parameter </w:t>
      </w:r>
      <w:proofErr w:type="gramStart"/>
      <w:r w:rsidR="00807569" w:rsidRPr="00807569">
        <w:rPr>
          <w:i/>
        </w:rPr>
        <w:t>fields</w:t>
      </w:r>
      <w:r w:rsidR="00807569">
        <w:t xml:space="preserve"> </w:t>
      </w:r>
      <w:r>
        <w:t>is</w:t>
      </w:r>
      <w:proofErr w:type="gramEnd"/>
      <w:r>
        <w:t xml:space="preserve"> NULL, this routine just returns the </w:t>
      </w:r>
      <w:r w:rsidR="00964A74">
        <w:t>size</w:t>
      </w:r>
      <w:r w:rsidR="008965FC">
        <w:t xml:space="preserve"> of the </w:t>
      </w:r>
      <w:r>
        <w:t>dataset’s data type</w:t>
      </w:r>
      <w:r w:rsidRPr="00426B2D">
        <w:rPr>
          <w:i/>
        </w:rPr>
        <w:t>.</w:t>
      </w:r>
      <w:r>
        <w:t xml:space="preserve">  Otherwise, </w:t>
      </w:r>
      <w:r w:rsidR="008633DC" w:rsidRPr="008633DC">
        <w:t>this routine</w:t>
      </w:r>
      <w:r w:rsidR="00C375B9">
        <w:t xml:space="preserve"> </w:t>
      </w:r>
      <w:r w:rsidR="002458C8">
        <w:t xml:space="preserve">returns the size of the data type(s) for the selected fields </w:t>
      </w:r>
      <w:r w:rsidR="008965FC">
        <w:t xml:space="preserve">specified </w:t>
      </w:r>
      <w:r w:rsidR="008633DC">
        <w:t xml:space="preserve">in </w:t>
      </w:r>
      <w:r w:rsidR="008633DC" w:rsidRPr="008633DC">
        <w:rPr>
          <w:i/>
        </w:rPr>
        <w:t>fields</w:t>
      </w:r>
      <w:r w:rsidR="008633DC">
        <w:t xml:space="preserve"> of a compound data</w:t>
      </w:r>
      <w:r w:rsidR="00390DA6">
        <w:t xml:space="preserve"> </w:t>
      </w:r>
      <w:r w:rsidR="008633DC">
        <w:t>type.</w:t>
      </w:r>
      <w:r w:rsidR="008965FC">
        <w:t xml:space="preserve">  Note that</w:t>
      </w:r>
      <w:r w:rsidR="00B86209">
        <w:t xml:space="preserve"> “,” is the separator for fields </w:t>
      </w:r>
      <w:r w:rsidR="008965FC">
        <w:t>while “.” is the separator for a nested field.  Users can use backslash to escape characters in field names that conflict with the tool’s default separators.</w:t>
      </w:r>
    </w:p>
    <w:p w:rsidR="00C427E1" w:rsidRPr="00B058DC" w:rsidRDefault="00E73BE2" w:rsidP="00E73BE2">
      <w:pPr>
        <w:rPr>
          <w:b/>
        </w:rPr>
      </w:pPr>
      <w:r w:rsidRPr="00E73BE2">
        <w:t>The parameters for this routine are</w:t>
      </w:r>
      <w:r>
        <w:rPr>
          <w:b/>
        </w:rPr>
        <w:t>:</w:t>
      </w:r>
    </w:p>
    <w:p w:rsidR="00DB6E2E" w:rsidRDefault="00B058DC" w:rsidP="00E73BE2">
      <w:pPr>
        <w:ind w:left="720"/>
      </w:pPr>
      <w:proofErr w:type="spellStart"/>
      <w:proofErr w:type="gramStart"/>
      <w:r w:rsidRPr="00B058DC">
        <w:rPr>
          <w:i/>
        </w:rPr>
        <w:t>h</w:t>
      </w:r>
      <w:r w:rsidR="00DB6E2E" w:rsidRPr="00B058DC">
        <w:rPr>
          <w:i/>
        </w:rPr>
        <w:t>id_t</w:t>
      </w:r>
      <w:proofErr w:type="spellEnd"/>
      <w:proofErr w:type="gramEnd"/>
      <w:r w:rsidR="00DB6E2E" w:rsidRPr="00B058DC">
        <w:rPr>
          <w:i/>
        </w:rPr>
        <w:t xml:space="preserve"> did</w:t>
      </w:r>
      <w:r>
        <w:t>:</w:t>
      </w:r>
    </w:p>
    <w:p w:rsidR="00DB6E2E" w:rsidRDefault="00B86209" w:rsidP="00E73BE2">
      <w:pPr>
        <w:ind w:left="1440"/>
      </w:pPr>
      <w:r>
        <w:t>IN: The dat</w:t>
      </w:r>
      <w:r w:rsidR="00DB6E2E">
        <w:t>aset identifier.</w:t>
      </w:r>
    </w:p>
    <w:p w:rsidR="00DB6E2E" w:rsidRDefault="00B058DC" w:rsidP="00E73BE2">
      <w:pPr>
        <w:ind w:left="720"/>
      </w:pPr>
      <w:proofErr w:type="gramStart"/>
      <w:r w:rsidRPr="00B058DC">
        <w:rPr>
          <w:i/>
        </w:rPr>
        <w:t>c</w:t>
      </w:r>
      <w:r w:rsidR="00AD1A33">
        <w:rPr>
          <w:i/>
        </w:rPr>
        <w:t>har</w:t>
      </w:r>
      <w:proofErr w:type="gramEnd"/>
      <w:r w:rsidR="00AD1A33">
        <w:rPr>
          <w:i/>
        </w:rPr>
        <w:t xml:space="preserve"> </w:t>
      </w:r>
      <w:r w:rsidR="00426B2D">
        <w:rPr>
          <w:i/>
        </w:rPr>
        <w:t>*</w:t>
      </w:r>
      <w:r w:rsidR="00AD1A33" w:rsidRPr="00B058DC">
        <w:rPr>
          <w:i/>
        </w:rPr>
        <w:t xml:space="preserve"> </w:t>
      </w:r>
      <w:r w:rsidR="00DB6E2E" w:rsidRPr="00B058DC">
        <w:rPr>
          <w:i/>
        </w:rPr>
        <w:t>fields</w:t>
      </w:r>
      <w:r w:rsidR="00DB6E2E">
        <w:t>:</w:t>
      </w:r>
    </w:p>
    <w:p w:rsidR="00DB6E2E" w:rsidRDefault="00DB6E2E" w:rsidP="00E73BE2">
      <w:pPr>
        <w:ind w:left="1440"/>
      </w:pPr>
      <w:r>
        <w:t xml:space="preserve">IN: </w:t>
      </w:r>
      <w:r w:rsidR="008633DC">
        <w:t xml:space="preserve">A string containing a comma-separated list of fields for a compound </w:t>
      </w:r>
      <w:proofErr w:type="spellStart"/>
      <w:r w:rsidR="008633DC">
        <w:t>datatype</w:t>
      </w:r>
      <w:proofErr w:type="spellEnd"/>
      <w:r w:rsidR="008633DC">
        <w:t xml:space="preserve">.  </w:t>
      </w:r>
      <w:r w:rsidR="00426B2D">
        <w:t xml:space="preserve"> </w:t>
      </w:r>
    </w:p>
    <w:p w:rsidR="00DA08EB" w:rsidRDefault="00857CA1" w:rsidP="00DA08EB">
      <w:pPr>
        <w:pStyle w:val="Heading2"/>
      </w:pPr>
      <w:proofErr w:type="spellStart"/>
      <w:r>
        <w:lastRenderedPageBreak/>
        <w:t>herr_t</w:t>
      </w:r>
      <w:proofErr w:type="spellEnd"/>
      <w:r w:rsidR="00E73BE2">
        <w:t xml:space="preserve"> </w:t>
      </w:r>
      <w:r w:rsidR="00DA08EB" w:rsidRPr="00FB6FDC">
        <w:t>H5</w:t>
      </w:r>
      <w:r w:rsidR="008F476C">
        <w:t>LD</w:t>
      </w:r>
      <w:r w:rsidR="007B1973">
        <w:t>get_dset_</w:t>
      </w:r>
      <w:proofErr w:type="gramStart"/>
      <w:r w:rsidR="009612D1">
        <w:t>dims</w:t>
      </w:r>
      <w:r w:rsidR="00DA08EB" w:rsidRPr="00FB6FDC">
        <w:t>(</w:t>
      </w:r>
      <w:proofErr w:type="spellStart"/>
      <w:proofErr w:type="gramEnd"/>
      <w:r w:rsidR="00DA08EB" w:rsidRPr="00FB6FDC">
        <w:t>hid_t</w:t>
      </w:r>
      <w:proofErr w:type="spellEnd"/>
      <w:r w:rsidR="00DA08EB" w:rsidRPr="00FB6FDC">
        <w:t xml:space="preserve"> </w:t>
      </w:r>
      <w:r w:rsidR="009612D1">
        <w:t>did</w:t>
      </w:r>
      <w:r w:rsidR="00DA08EB" w:rsidRPr="00FB6FDC">
        <w:t xml:space="preserve">, </w:t>
      </w:r>
      <w:proofErr w:type="spellStart"/>
      <w:r w:rsidR="00DA08EB" w:rsidRPr="00FB6FDC">
        <w:t>hsize_t</w:t>
      </w:r>
      <w:proofErr w:type="spellEnd"/>
      <w:r w:rsidR="00DA08EB" w:rsidRPr="00FB6FDC">
        <w:t xml:space="preserve"> *</w:t>
      </w:r>
      <w:proofErr w:type="spellStart"/>
      <w:r w:rsidR="008F680C">
        <w:t>cur</w:t>
      </w:r>
      <w:r w:rsidR="006119CC">
        <w:t>_</w:t>
      </w:r>
      <w:r w:rsidR="00DA08EB" w:rsidRPr="00FB6FDC">
        <w:t>dims</w:t>
      </w:r>
      <w:proofErr w:type="spellEnd"/>
      <w:r w:rsidR="00DA08EB" w:rsidRPr="00FB6FDC">
        <w:t>)</w:t>
      </w:r>
    </w:p>
    <w:p w:rsidR="00E73BE2" w:rsidRPr="00E73BE2" w:rsidRDefault="00E73BE2" w:rsidP="00E73BE2">
      <w:r>
        <w:t xml:space="preserve">This routine retrieves the current dimension sizes for the dataset </w:t>
      </w:r>
      <w:r w:rsidRPr="004E1876">
        <w:rPr>
          <w:i/>
        </w:rPr>
        <w:t>did</w:t>
      </w:r>
      <w:r w:rsidR="00857CA1">
        <w:t xml:space="preserve"> through the parameter</w:t>
      </w:r>
      <w:r>
        <w:t xml:space="preserve"> </w:t>
      </w:r>
      <w:proofErr w:type="spellStart"/>
      <w:r w:rsidR="006119CC" w:rsidRPr="006119CC">
        <w:rPr>
          <w:i/>
        </w:rPr>
        <w:t>cur</w:t>
      </w:r>
      <w:r w:rsidR="006119CC">
        <w:t>_</w:t>
      </w:r>
      <w:r w:rsidRPr="004E1876">
        <w:rPr>
          <w:i/>
        </w:rPr>
        <w:t>dims</w:t>
      </w:r>
      <w:proofErr w:type="spellEnd"/>
      <w:r w:rsidR="007503CC">
        <w:t xml:space="preserve">.  It will return failure if </w:t>
      </w:r>
      <w:proofErr w:type="spellStart"/>
      <w:r w:rsidR="007503CC" w:rsidRPr="007503CC">
        <w:rPr>
          <w:i/>
        </w:rPr>
        <w:t>cur_dims</w:t>
      </w:r>
      <w:proofErr w:type="spellEnd"/>
      <w:r w:rsidR="007503CC">
        <w:t xml:space="preserve"> is NULL.</w:t>
      </w:r>
    </w:p>
    <w:p w:rsidR="004E1876" w:rsidRDefault="004E1876" w:rsidP="004E1876">
      <w:r>
        <w:t>The parameters for this routine are:</w:t>
      </w:r>
    </w:p>
    <w:p w:rsidR="004E1876" w:rsidRDefault="004E1876" w:rsidP="004E1876">
      <w:pPr>
        <w:ind w:left="720"/>
      </w:pPr>
      <w:proofErr w:type="spellStart"/>
      <w:proofErr w:type="gramStart"/>
      <w:r w:rsidRPr="00B058DC">
        <w:rPr>
          <w:i/>
        </w:rPr>
        <w:t>hid_t</w:t>
      </w:r>
      <w:proofErr w:type="spellEnd"/>
      <w:proofErr w:type="gramEnd"/>
      <w:r w:rsidRPr="00B058DC">
        <w:rPr>
          <w:i/>
        </w:rPr>
        <w:t xml:space="preserve"> did</w:t>
      </w:r>
      <w:r>
        <w:t>:</w:t>
      </w:r>
    </w:p>
    <w:p w:rsidR="004E1876" w:rsidRDefault="00B86209" w:rsidP="004E1876">
      <w:pPr>
        <w:ind w:left="1440"/>
      </w:pPr>
      <w:r>
        <w:t>IN: The da</w:t>
      </w:r>
      <w:r w:rsidR="004E1876">
        <w:t>taset identifier.</w:t>
      </w:r>
    </w:p>
    <w:p w:rsidR="004E1876" w:rsidRDefault="004E1876" w:rsidP="004E1876">
      <w:pPr>
        <w:ind w:left="720"/>
      </w:pPr>
      <w:proofErr w:type="spellStart"/>
      <w:r>
        <w:rPr>
          <w:i/>
        </w:rPr>
        <w:t>hsize_t</w:t>
      </w:r>
      <w:proofErr w:type="spellEnd"/>
      <w:r>
        <w:rPr>
          <w:i/>
        </w:rPr>
        <w:t xml:space="preserve"> *</w:t>
      </w:r>
      <w:proofErr w:type="spellStart"/>
      <w:r w:rsidR="006119CC">
        <w:rPr>
          <w:i/>
        </w:rPr>
        <w:t>cur_</w:t>
      </w:r>
      <w:r>
        <w:rPr>
          <w:i/>
        </w:rPr>
        <w:t>dims</w:t>
      </w:r>
      <w:proofErr w:type="spellEnd"/>
      <w:r>
        <w:t>:</w:t>
      </w:r>
    </w:p>
    <w:p w:rsidR="004E1876" w:rsidRDefault="004E1876" w:rsidP="004E1876">
      <w:pPr>
        <w:ind w:left="1440"/>
      </w:pPr>
      <w:r>
        <w:t>OUT: The current dimension size of the dataset.</w:t>
      </w:r>
    </w:p>
    <w:p w:rsidR="00F311DB" w:rsidRPr="00FB6FDC" w:rsidRDefault="00E73BE2" w:rsidP="00E73BE2">
      <w:pPr>
        <w:pStyle w:val="Heading2"/>
      </w:pPr>
      <w:proofErr w:type="spellStart"/>
      <w:r>
        <w:t>herr_t</w:t>
      </w:r>
      <w:proofErr w:type="spellEnd"/>
      <w:r>
        <w:t xml:space="preserve"> </w:t>
      </w:r>
      <w:r w:rsidR="00F311DB" w:rsidRPr="00FB6FDC">
        <w:t>H5</w:t>
      </w:r>
      <w:r w:rsidR="008F476C">
        <w:t>LD</w:t>
      </w:r>
      <w:r w:rsidR="007503CC">
        <w:t>get</w:t>
      </w:r>
      <w:r w:rsidR="005078B6">
        <w:t>_dset_</w:t>
      </w:r>
      <w:proofErr w:type="gramStart"/>
      <w:r w:rsidR="007503CC">
        <w:t>elmts</w:t>
      </w:r>
      <w:r w:rsidR="005078B6">
        <w:t>(</w:t>
      </w:r>
      <w:proofErr w:type="spellStart"/>
      <w:proofErr w:type="gramEnd"/>
      <w:r w:rsidR="005078B6">
        <w:t>hid_</w:t>
      </w:r>
      <w:r w:rsidR="0099386C">
        <w:t>t</w:t>
      </w:r>
      <w:proofErr w:type="spellEnd"/>
      <w:r w:rsidR="0099386C">
        <w:t xml:space="preserve"> </w:t>
      </w:r>
      <w:r w:rsidR="005078B6">
        <w:t>did</w:t>
      </w:r>
      <w:r w:rsidR="00F311DB" w:rsidRPr="00FB6FDC">
        <w:t xml:space="preserve">, </w:t>
      </w:r>
      <w:proofErr w:type="spellStart"/>
      <w:r w:rsidR="007503CC">
        <w:t>const</w:t>
      </w:r>
      <w:proofErr w:type="spellEnd"/>
      <w:r w:rsidR="007503CC">
        <w:t xml:space="preserve"> </w:t>
      </w:r>
      <w:proofErr w:type="spellStart"/>
      <w:r w:rsidR="00F311DB" w:rsidRPr="00FB6FDC">
        <w:t>hsize_t</w:t>
      </w:r>
      <w:proofErr w:type="spellEnd"/>
      <w:r w:rsidR="00F311DB" w:rsidRPr="00FB6FDC">
        <w:t xml:space="preserve"> *</w:t>
      </w:r>
      <w:proofErr w:type="spellStart"/>
      <w:r w:rsidR="006119CC">
        <w:t>prev</w:t>
      </w:r>
      <w:r w:rsidR="00F311DB" w:rsidRPr="00FB6FDC">
        <w:t>_dims</w:t>
      </w:r>
      <w:proofErr w:type="spellEnd"/>
      <w:r w:rsidR="00F311DB" w:rsidRPr="00FB6FDC">
        <w:t xml:space="preserve">, </w:t>
      </w:r>
      <w:proofErr w:type="spellStart"/>
      <w:r w:rsidR="007503CC">
        <w:t>const</w:t>
      </w:r>
      <w:proofErr w:type="spellEnd"/>
      <w:r w:rsidR="007503CC">
        <w:t xml:space="preserve"> </w:t>
      </w:r>
      <w:proofErr w:type="spellStart"/>
      <w:r w:rsidR="00F311DB" w:rsidRPr="00FB6FDC">
        <w:t>hsize_t</w:t>
      </w:r>
      <w:proofErr w:type="spellEnd"/>
      <w:r w:rsidR="00F311DB" w:rsidRPr="00FB6FDC">
        <w:t xml:space="preserve"> *</w:t>
      </w:r>
      <w:proofErr w:type="spellStart"/>
      <w:r w:rsidR="006119CC">
        <w:t>cur</w:t>
      </w:r>
      <w:r w:rsidR="00F311DB" w:rsidRPr="00FB6FDC">
        <w:t>_dims</w:t>
      </w:r>
      <w:proofErr w:type="spellEnd"/>
      <w:r w:rsidR="00F311DB" w:rsidRPr="00FB6FDC">
        <w:t xml:space="preserve">, </w:t>
      </w:r>
      <w:proofErr w:type="spellStart"/>
      <w:r w:rsidR="007503CC">
        <w:t>const</w:t>
      </w:r>
      <w:proofErr w:type="spellEnd"/>
      <w:r w:rsidR="007503CC">
        <w:t xml:space="preserve"> </w:t>
      </w:r>
      <w:r w:rsidR="00F311DB" w:rsidRPr="00FB6FDC">
        <w:t>char *</w:t>
      </w:r>
      <w:r w:rsidR="007503CC" w:rsidRPr="00FB6FDC">
        <w:t xml:space="preserve"> </w:t>
      </w:r>
      <w:r w:rsidR="00F311DB" w:rsidRPr="00FB6FDC">
        <w:t>fields, void *</w:t>
      </w:r>
      <w:proofErr w:type="spellStart"/>
      <w:r w:rsidR="00F311DB" w:rsidRPr="00FB6FDC">
        <w:t>buf</w:t>
      </w:r>
      <w:proofErr w:type="spellEnd"/>
      <w:r w:rsidR="00F311DB" w:rsidRPr="00FB6FDC">
        <w:t>)</w:t>
      </w:r>
    </w:p>
    <w:p w:rsidR="006119CC" w:rsidRDefault="00F311DB" w:rsidP="00E73BE2">
      <w:r w:rsidRPr="00F311DB">
        <w:t xml:space="preserve">This routine retrieves </w:t>
      </w:r>
      <w:r w:rsidR="003465E5">
        <w:t>selected</w:t>
      </w:r>
      <w:r>
        <w:t xml:space="preserve"> data </w:t>
      </w:r>
      <w:r w:rsidR="003465E5">
        <w:t>from</w:t>
      </w:r>
      <w:r w:rsidRPr="00F311DB">
        <w:t xml:space="preserve"> the dataset </w:t>
      </w:r>
      <w:r w:rsidR="005078B6">
        <w:rPr>
          <w:i/>
        </w:rPr>
        <w:t>did</w:t>
      </w:r>
      <w:r w:rsidR="00A70597">
        <w:rPr>
          <w:i/>
        </w:rPr>
        <w:t xml:space="preserve"> </w:t>
      </w:r>
      <w:r w:rsidR="00A70597" w:rsidRPr="00A70597">
        <w:t>and</w:t>
      </w:r>
      <w:r w:rsidR="00A70597">
        <w:rPr>
          <w:i/>
        </w:rPr>
        <w:t xml:space="preserve"> </w:t>
      </w:r>
      <w:r w:rsidR="00A70597">
        <w:t xml:space="preserve">stores the data in the parameter </w:t>
      </w:r>
      <w:proofErr w:type="spellStart"/>
      <w:r w:rsidR="00A70597">
        <w:rPr>
          <w:i/>
        </w:rPr>
        <w:t>buf</w:t>
      </w:r>
      <w:proofErr w:type="spellEnd"/>
      <w:r w:rsidR="00FB6FDC">
        <w:rPr>
          <w:i/>
        </w:rPr>
        <w:t xml:space="preserve">.  </w:t>
      </w:r>
      <w:r w:rsidR="00C9151E">
        <w:t xml:space="preserve"> </w:t>
      </w:r>
      <w:r w:rsidR="00FB6FDC">
        <w:t xml:space="preserve">The difference between the parameters </w:t>
      </w:r>
      <w:proofErr w:type="spellStart"/>
      <w:r w:rsidR="006119CC">
        <w:rPr>
          <w:i/>
        </w:rPr>
        <w:t>prev</w:t>
      </w:r>
      <w:r w:rsidR="00FB6FDC" w:rsidRPr="00FB6FDC">
        <w:rPr>
          <w:i/>
        </w:rPr>
        <w:t>_dims</w:t>
      </w:r>
      <w:proofErr w:type="spellEnd"/>
      <w:r w:rsidR="00FB6FDC" w:rsidRPr="00FB6FDC">
        <w:rPr>
          <w:i/>
        </w:rPr>
        <w:t xml:space="preserve"> </w:t>
      </w:r>
      <w:r w:rsidR="00FB6FDC">
        <w:t xml:space="preserve">and </w:t>
      </w:r>
      <w:proofErr w:type="spellStart"/>
      <w:r w:rsidR="006119CC">
        <w:rPr>
          <w:i/>
        </w:rPr>
        <w:t>cur</w:t>
      </w:r>
      <w:r w:rsidR="00FB6FDC" w:rsidRPr="00FB6FDC">
        <w:rPr>
          <w:i/>
        </w:rPr>
        <w:t>_dims</w:t>
      </w:r>
      <w:proofErr w:type="spellEnd"/>
      <w:r w:rsidR="00FB6FDC">
        <w:t xml:space="preserve"> indicates the dimension size of the data </w:t>
      </w:r>
      <w:r w:rsidR="00584B50">
        <w:t xml:space="preserve">to be </w:t>
      </w:r>
      <w:r w:rsidR="003465E5">
        <w:t>selected</w:t>
      </w:r>
      <w:r w:rsidR="008F476C">
        <w:t xml:space="preserve"> f</w:t>
      </w:r>
      <w:r w:rsidR="003465E5">
        <w:t>rom</w:t>
      </w:r>
      <w:r w:rsidR="008F476C">
        <w:t xml:space="preserve"> the dataset</w:t>
      </w:r>
      <w:r w:rsidR="009A0D71">
        <w:t xml:space="preserve">.  </w:t>
      </w:r>
      <w:r w:rsidR="00205BD2">
        <w:t xml:space="preserve">Note that </w:t>
      </w:r>
      <w:proofErr w:type="spellStart"/>
      <w:r w:rsidR="006119CC">
        <w:rPr>
          <w:i/>
        </w:rPr>
        <w:t>cur</w:t>
      </w:r>
      <w:r w:rsidR="00205BD2" w:rsidRPr="00500194">
        <w:rPr>
          <w:i/>
        </w:rPr>
        <w:t>_dims</w:t>
      </w:r>
      <w:proofErr w:type="spellEnd"/>
      <w:r w:rsidR="00205BD2">
        <w:t xml:space="preserve"> must have </w:t>
      </w:r>
      <w:r w:rsidR="005078B6">
        <w:t xml:space="preserve">at least </w:t>
      </w:r>
      <w:r w:rsidR="00205BD2">
        <w:t xml:space="preserve">one dimension whose size is greater than the corresponding dimension in </w:t>
      </w:r>
      <w:proofErr w:type="spellStart"/>
      <w:r w:rsidR="006119CC">
        <w:rPr>
          <w:i/>
        </w:rPr>
        <w:t>prev</w:t>
      </w:r>
      <w:r w:rsidR="00205BD2" w:rsidRPr="00500194">
        <w:rPr>
          <w:i/>
        </w:rPr>
        <w:t>_dims</w:t>
      </w:r>
      <w:proofErr w:type="spellEnd"/>
      <w:r w:rsidR="00205BD2">
        <w:t>.</w:t>
      </w:r>
      <w:r w:rsidR="00A70597">
        <w:t xml:space="preserve">  </w:t>
      </w:r>
    </w:p>
    <w:p w:rsidR="00ED40C6" w:rsidRDefault="00426B2D" w:rsidP="00426B2D">
      <w:r>
        <w:t xml:space="preserve">The parameter </w:t>
      </w:r>
      <w:proofErr w:type="gramStart"/>
      <w:r w:rsidRPr="00426B2D">
        <w:rPr>
          <w:i/>
        </w:rPr>
        <w:t>fields</w:t>
      </w:r>
      <w:r>
        <w:t xml:space="preserve"> is</w:t>
      </w:r>
      <w:proofErr w:type="gramEnd"/>
      <w:r>
        <w:t xml:space="preserve"> </w:t>
      </w:r>
      <w:r w:rsidR="009C1484">
        <w:t xml:space="preserve">a string containing </w:t>
      </w:r>
      <w:r w:rsidR="00C75EF6">
        <w:t>a comma-separated list of fields</w:t>
      </w:r>
      <w:r w:rsidR="009C1484">
        <w:t xml:space="preserve">.  </w:t>
      </w:r>
      <w:r>
        <w:t xml:space="preserve">If </w:t>
      </w:r>
      <w:proofErr w:type="gramStart"/>
      <w:r w:rsidR="009C1484" w:rsidRPr="009C1484">
        <w:rPr>
          <w:i/>
        </w:rPr>
        <w:t>fields</w:t>
      </w:r>
      <w:r w:rsidR="009C1484">
        <w:t xml:space="preserve"> </w:t>
      </w:r>
      <w:r w:rsidR="00ED40C6">
        <w:t>is</w:t>
      </w:r>
      <w:proofErr w:type="gramEnd"/>
      <w:r w:rsidR="00ED40C6">
        <w:t xml:space="preserve"> NULL, this routine </w:t>
      </w:r>
      <w:r>
        <w:t xml:space="preserve">returns </w:t>
      </w:r>
      <w:r w:rsidR="00ED40C6">
        <w:t xml:space="preserve">data for the whole dataset </w:t>
      </w:r>
      <w:r w:rsidR="008965FC">
        <w:t>element</w:t>
      </w:r>
      <w:r w:rsidR="00ED40C6">
        <w:t xml:space="preserve">.  </w:t>
      </w:r>
      <w:r>
        <w:t xml:space="preserve">Otherwise, each name in </w:t>
      </w:r>
      <w:r w:rsidR="009C1484" w:rsidRPr="009C1484">
        <w:rPr>
          <w:i/>
        </w:rPr>
        <w:t>fields</w:t>
      </w:r>
      <w:r>
        <w:t xml:space="preserve"> </w:t>
      </w:r>
      <w:r w:rsidR="003B1287">
        <w:t>selects</w:t>
      </w:r>
      <w:r>
        <w:t xml:space="preserve"> a field in a compound data type and returns </w:t>
      </w:r>
      <w:r w:rsidR="00ED40C6">
        <w:t>data</w:t>
      </w:r>
      <w:r>
        <w:t xml:space="preserve"> </w:t>
      </w:r>
      <w:r w:rsidR="00ED40C6">
        <w:t>for the selected fields.</w:t>
      </w:r>
      <w:r w:rsidR="00DC30A8">
        <w:t xml:space="preserve">  </w:t>
      </w:r>
      <w:r w:rsidR="008965FC">
        <w:t xml:space="preserve">Note that </w:t>
      </w:r>
      <w:r w:rsidR="009C1484">
        <w:t xml:space="preserve">‘,’ is </w:t>
      </w:r>
      <w:r w:rsidR="00B86209">
        <w:t xml:space="preserve">the separator for fields </w:t>
      </w:r>
      <w:r w:rsidR="009C1484">
        <w:t xml:space="preserve">while </w:t>
      </w:r>
      <w:r w:rsidR="00DC30A8">
        <w:t xml:space="preserve">‘.’ is the separator for </w:t>
      </w:r>
      <w:r w:rsidR="00B86209">
        <w:t>a nested field</w:t>
      </w:r>
      <w:r w:rsidR="009C1484">
        <w:t xml:space="preserve">.  </w:t>
      </w:r>
      <w:r w:rsidR="008965FC">
        <w:t>Users can use backslash to escape characters in field names that conflict with the tool’s default separators.</w:t>
      </w:r>
    </w:p>
    <w:p w:rsidR="009A0D71" w:rsidRPr="00A70597" w:rsidRDefault="00584B50" w:rsidP="00E73BE2">
      <w:r>
        <w:t>Users can determine t</w:t>
      </w:r>
      <w:r w:rsidR="00660D63">
        <w:t xml:space="preserve">he size of </w:t>
      </w:r>
      <w:proofErr w:type="spellStart"/>
      <w:r w:rsidR="00660D63" w:rsidRPr="00660D63">
        <w:rPr>
          <w:i/>
        </w:rPr>
        <w:t>buf</w:t>
      </w:r>
      <w:proofErr w:type="spellEnd"/>
      <w:r w:rsidR="00660D63">
        <w:t xml:space="preserve"> by </w:t>
      </w:r>
      <w:r w:rsidR="007C2F77">
        <w:t xml:space="preserve">multiplying the size of the dataset’s data type by the number of </w:t>
      </w:r>
      <w:r w:rsidR="003465E5">
        <w:t>selected</w:t>
      </w:r>
      <w:r w:rsidR="007C2F77">
        <w:t xml:space="preserve"> </w:t>
      </w:r>
      <w:r w:rsidR="008965FC">
        <w:t>data elements</w:t>
      </w:r>
      <w:r w:rsidR="007C2F77">
        <w:t xml:space="preserve">.  </w:t>
      </w:r>
    </w:p>
    <w:p w:rsidR="00CD585E" w:rsidRDefault="00CD585E" w:rsidP="00CD585E">
      <w:r>
        <w:t>The parameters for this routine are:</w:t>
      </w:r>
    </w:p>
    <w:p w:rsidR="00CD585E" w:rsidRDefault="00CD585E" w:rsidP="00CD585E">
      <w:pPr>
        <w:ind w:left="720"/>
      </w:pPr>
      <w:proofErr w:type="spellStart"/>
      <w:proofErr w:type="gramStart"/>
      <w:r w:rsidRPr="00B058DC">
        <w:rPr>
          <w:i/>
        </w:rPr>
        <w:t>hid_t</w:t>
      </w:r>
      <w:proofErr w:type="spellEnd"/>
      <w:proofErr w:type="gramEnd"/>
      <w:r w:rsidRPr="00B058DC">
        <w:rPr>
          <w:i/>
        </w:rPr>
        <w:t xml:space="preserve"> did</w:t>
      </w:r>
      <w:r>
        <w:t>:</w:t>
      </w:r>
    </w:p>
    <w:p w:rsidR="00CD585E" w:rsidRDefault="00B86209" w:rsidP="00CD585E">
      <w:pPr>
        <w:ind w:left="1440"/>
      </w:pPr>
      <w:r>
        <w:t>IN: The da</w:t>
      </w:r>
      <w:r w:rsidR="00CD585E">
        <w:t>taset identifier.</w:t>
      </w:r>
    </w:p>
    <w:p w:rsidR="00CD585E" w:rsidRDefault="00CD585E" w:rsidP="00CD585E">
      <w:pPr>
        <w:ind w:left="720"/>
      </w:pPr>
      <w:proofErr w:type="spellStart"/>
      <w:r>
        <w:rPr>
          <w:i/>
        </w:rPr>
        <w:t>hsize_t</w:t>
      </w:r>
      <w:proofErr w:type="spellEnd"/>
      <w:r>
        <w:rPr>
          <w:i/>
        </w:rPr>
        <w:t xml:space="preserve"> *</w:t>
      </w:r>
      <w:proofErr w:type="spellStart"/>
      <w:r w:rsidR="006119CC">
        <w:rPr>
          <w:i/>
        </w:rPr>
        <w:t>prev</w:t>
      </w:r>
      <w:r>
        <w:rPr>
          <w:i/>
        </w:rPr>
        <w:t>_dims</w:t>
      </w:r>
      <w:proofErr w:type="spellEnd"/>
      <w:r>
        <w:t>:</w:t>
      </w:r>
    </w:p>
    <w:p w:rsidR="00CD585E" w:rsidRDefault="00CD585E" w:rsidP="00CD585E">
      <w:pPr>
        <w:ind w:left="1440"/>
      </w:pPr>
      <w:r>
        <w:t>IN: The previous dimension size of the dataset.</w:t>
      </w:r>
    </w:p>
    <w:p w:rsidR="00CD585E" w:rsidRDefault="00CD585E" w:rsidP="00CD585E">
      <w:pPr>
        <w:ind w:left="720"/>
      </w:pPr>
      <w:proofErr w:type="spellStart"/>
      <w:r>
        <w:rPr>
          <w:i/>
        </w:rPr>
        <w:t>hsize_t</w:t>
      </w:r>
      <w:proofErr w:type="spellEnd"/>
      <w:r>
        <w:rPr>
          <w:i/>
        </w:rPr>
        <w:t xml:space="preserve"> *</w:t>
      </w:r>
      <w:proofErr w:type="spellStart"/>
      <w:r w:rsidR="006119CC">
        <w:rPr>
          <w:i/>
        </w:rPr>
        <w:t>cur</w:t>
      </w:r>
      <w:r>
        <w:rPr>
          <w:i/>
        </w:rPr>
        <w:t>_dims</w:t>
      </w:r>
      <w:proofErr w:type="spellEnd"/>
      <w:r>
        <w:rPr>
          <w:i/>
        </w:rPr>
        <w:t>:</w:t>
      </w:r>
    </w:p>
    <w:p w:rsidR="00CD585E" w:rsidRDefault="00CD585E" w:rsidP="00CD585E">
      <w:pPr>
        <w:ind w:left="1440"/>
      </w:pPr>
      <w:r>
        <w:t>IN: The current dimension size of the dataset.</w:t>
      </w:r>
    </w:p>
    <w:p w:rsidR="00CD585E" w:rsidRDefault="00CD585E" w:rsidP="00CD585E">
      <w:pPr>
        <w:ind w:left="720"/>
      </w:pPr>
      <w:proofErr w:type="gramStart"/>
      <w:r>
        <w:rPr>
          <w:i/>
        </w:rPr>
        <w:t>char</w:t>
      </w:r>
      <w:proofErr w:type="gramEnd"/>
      <w:r>
        <w:rPr>
          <w:i/>
        </w:rPr>
        <w:t xml:space="preserve"> </w:t>
      </w:r>
      <w:r w:rsidR="006119CC">
        <w:rPr>
          <w:i/>
        </w:rPr>
        <w:t>*</w:t>
      </w:r>
      <w:r>
        <w:rPr>
          <w:i/>
        </w:rPr>
        <w:t>fields</w:t>
      </w:r>
      <w:r w:rsidR="00426B2D">
        <w:rPr>
          <w:i/>
        </w:rPr>
        <w:t>:</w:t>
      </w:r>
    </w:p>
    <w:p w:rsidR="00CD585E" w:rsidRDefault="00CD585E" w:rsidP="00CD585E">
      <w:pPr>
        <w:ind w:left="1440"/>
      </w:pPr>
      <w:r>
        <w:t xml:space="preserve">IN: </w:t>
      </w:r>
      <w:r w:rsidR="009C1484">
        <w:t xml:space="preserve">A string </w:t>
      </w:r>
      <w:r w:rsidR="008965FC">
        <w:t xml:space="preserve">containing a comma-separated list </w:t>
      </w:r>
      <w:r w:rsidR="009C1484">
        <w:t xml:space="preserve">of </w:t>
      </w:r>
      <w:r w:rsidR="00D44FDB">
        <w:t xml:space="preserve">fields </w:t>
      </w:r>
      <w:r w:rsidR="00426B2D">
        <w:t>for a compound data type</w:t>
      </w:r>
      <w:r>
        <w:t>.</w:t>
      </w:r>
    </w:p>
    <w:p w:rsidR="00CD585E" w:rsidRDefault="00CD585E" w:rsidP="00CD585E">
      <w:pPr>
        <w:ind w:left="720"/>
      </w:pPr>
      <w:proofErr w:type="gramStart"/>
      <w:r>
        <w:rPr>
          <w:i/>
        </w:rPr>
        <w:t>void</w:t>
      </w:r>
      <w:proofErr w:type="gramEnd"/>
      <w:r>
        <w:rPr>
          <w:i/>
        </w:rPr>
        <w:t xml:space="preserve"> *</w:t>
      </w:r>
      <w:proofErr w:type="spellStart"/>
      <w:r>
        <w:rPr>
          <w:i/>
        </w:rPr>
        <w:t>buf</w:t>
      </w:r>
      <w:proofErr w:type="spellEnd"/>
      <w:r>
        <w:rPr>
          <w:i/>
        </w:rPr>
        <w:t>:</w:t>
      </w:r>
    </w:p>
    <w:p w:rsidR="00C9151E" w:rsidRPr="00C9151E" w:rsidRDefault="00CD585E" w:rsidP="00CD585E">
      <w:pPr>
        <w:ind w:left="1440"/>
      </w:pPr>
      <w:r>
        <w:t xml:space="preserve">OUT: Buffer containing the </w:t>
      </w:r>
      <w:r w:rsidR="00A97B28">
        <w:t xml:space="preserve">selected </w:t>
      </w:r>
      <w:r>
        <w:t xml:space="preserve">data </w:t>
      </w:r>
      <w:r w:rsidR="00390DA6">
        <w:t xml:space="preserve">elements </w:t>
      </w:r>
      <w:r w:rsidR="00A97B28">
        <w:t>in</w:t>
      </w:r>
      <w:r>
        <w:t xml:space="preserve"> the dataset.</w:t>
      </w:r>
    </w:p>
    <w:p w:rsidR="00660D63" w:rsidRDefault="00660D63" w:rsidP="00C82AA8">
      <w:pPr>
        <w:pStyle w:val="Heading1"/>
      </w:pPr>
      <w:r>
        <w:lastRenderedPageBreak/>
        <w:t xml:space="preserve">Examples for </w:t>
      </w:r>
      <w:r w:rsidR="001D5461">
        <w:t xml:space="preserve">the </w:t>
      </w:r>
      <w:r w:rsidR="008965FC">
        <w:t>three new</w:t>
      </w:r>
      <w:r w:rsidR="001D5461">
        <w:t xml:space="preserve"> public </w:t>
      </w:r>
      <w:r>
        <w:t>routines</w:t>
      </w:r>
    </w:p>
    <w:p w:rsidR="00063E52" w:rsidRDefault="00063E52" w:rsidP="00063E52">
      <w:pPr>
        <w:pStyle w:val="Heading2"/>
      </w:pPr>
      <w:r>
        <w:t>Example 1</w:t>
      </w:r>
    </w:p>
    <w:p w:rsidR="00063E52" w:rsidRDefault="00375D97" w:rsidP="00063E52">
      <w:r>
        <w:t xml:space="preserve">The dataset </w:t>
      </w:r>
      <w:r w:rsidR="00063E52" w:rsidRPr="00375D97">
        <w:rPr>
          <w:i/>
        </w:rPr>
        <w:t>DSET</w:t>
      </w:r>
      <w:r w:rsidR="003B1287" w:rsidRPr="00375D97">
        <w:rPr>
          <w:i/>
        </w:rPr>
        <w:t>1</w:t>
      </w:r>
      <w:r w:rsidR="00063E52">
        <w:t xml:space="preserve"> is a two-dimensional </w:t>
      </w:r>
      <w:r w:rsidR="001B21B7">
        <w:t xml:space="preserve">chunked </w:t>
      </w:r>
      <w:r w:rsidR="00063E52">
        <w:t xml:space="preserve">dataset </w:t>
      </w:r>
      <w:r w:rsidR="00CC21B9">
        <w:t xml:space="preserve">with atomic type </w:t>
      </w:r>
      <w:r w:rsidR="007D26F8">
        <w:t>defined as follows:</w:t>
      </w:r>
    </w:p>
    <w:p w:rsidR="007D26F8" w:rsidRPr="00375D97" w:rsidRDefault="007D26F8" w:rsidP="00375D97">
      <w:pPr>
        <w:pStyle w:val="PlainText"/>
        <w:ind w:left="720"/>
      </w:pPr>
      <w:r w:rsidRPr="00375D97">
        <w:t>DATASET "DSET</w:t>
      </w:r>
      <w:r w:rsidR="003B1287" w:rsidRPr="00375D97">
        <w:t>1</w:t>
      </w:r>
      <w:r w:rsidRPr="00375D97">
        <w:t>" {</w:t>
      </w:r>
    </w:p>
    <w:p w:rsidR="007D26F8" w:rsidRPr="00375D97" w:rsidRDefault="007D26F8" w:rsidP="00375D97">
      <w:pPr>
        <w:pStyle w:val="PlainText"/>
        <w:ind w:left="720"/>
      </w:pPr>
      <w:r w:rsidRPr="00375D97">
        <w:t xml:space="preserve">      </w:t>
      </w:r>
      <w:proofErr w:type="gramStart"/>
      <w:r w:rsidRPr="00375D97">
        <w:t>DATATYPE  H5T</w:t>
      </w:r>
      <w:proofErr w:type="gramEnd"/>
      <w:r w:rsidRPr="00375D97">
        <w:t>_STD_I32LE</w:t>
      </w:r>
    </w:p>
    <w:p w:rsidR="007D26F8" w:rsidRPr="00375D97" w:rsidRDefault="007D26F8" w:rsidP="00375D97">
      <w:pPr>
        <w:pStyle w:val="PlainText"/>
        <w:ind w:left="720"/>
      </w:pPr>
      <w:r w:rsidRPr="00375D97">
        <w:t xml:space="preserve">      </w:t>
      </w:r>
      <w:proofErr w:type="gramStart"/>
      <w:r w:rsidRPr="00375D97">
        <w:t>DATASPACE  SIMPLE</w:t>
      </w:r>
      <w:proofErr w:type="gramEnd"/>
      <w:r w:rsidRPr="00375D97">
        <w:t xml:space="preserve"> { ( 4, 13 ) / ( 60, 100 ) }</w:t>
      </w:r>
    </w:p>
    <w:p w:rsidR="007D26F8" w:rsidRPr="00375D97" w:rsidRDefault="007D26F8" w:rsidP="00375D97">
      <w:pPr>
        <w:pStyle w:val="PlainText"/>
        <w:ind w:left="720"/>
      </w:pPr>
      <w:r w:rsidRPr="00375D97">
        <w:t xml:space="preserve">      </w:t>
      </w:r>
      <w:r w:rsidR="001B21B7" w:rsidRPr="00375D97">
        <w:t>:</w:t>
      </w:r>
    </w:p>
    <w:p w:rsidR="001B21B7" w:rsidRPr="00375D97" w:rsidRDefault="001B21B7" w:rsidP="00375D97">
      <w:pPr>
        <w:pStyle w:val="PlainText"/>
        <w:ind w:left="720" w:firstLine="720"/>
      </w:pPr>
      <w:r w:rsidRPr="00375D97">
        <w:t>:</w:t>
      </w:r>
    </w:p>
    <w:p w:rsidR="007D26F8" w:rsidRPr="00375D97" w:rsidRDefault="001B21B7" w:rsidP="00375D97">
      <w:pPr>
        <w:pStyle w:val="PlainText"/>
        <w:ind w:left="720"/>
      </w:pPr>
      <w:r w:rsidRPr="00375D97">
        <w:t>}</w:t>
      </w:r>
    </w:p>
    <w:p w:rsidR="0045447D" w:rsidRDefault="007D26F8" w:rsidP="008868E8">
      <w:pPr>
        <w:pStyle w:val="PlainText"/>
      </w:pPr>
      <w:r w:rsidRPr="0061699B">
        <w:rPr>
          <w:rFonts w:cs="Times New Roman"/>
        </w:rPr>
        <w:t xml:space="preserve"> </w:t>
      </w:r>
    </w:p>
    <w:p w:rsidR="001D5461" w:rsidRDefault="0045447D" w:rsidP="0045447D">
      <w:pPr>
        <w:pStyle w:val="PlainText"/>
      </w:pPr>
      <w:r w:rsidRPr="00375D97">
        <w:rPr>
          <w:rFonts w:asciiTheme="minorHAnsi" w:hAnsiTheme="minorHAnsi"/>
          <w:sz w:val="24"/>
          <w:szCs w:val="24"/>
        </w:rPr>
        <w:t xml:space="preserve">The following coding sample illustrates the reading of </w:t>
      </w:r>
      <w:r w:rsidR="002969A8">
        <w:rPr>
          <w:rFonts w:asciiTheme="minorHAnsi" w:hAnsiTheme="minorHAnsi"/>
          <w:sz w:val="24"/>
          <w:szCs w:val="24"/>
        </w:rPr>
        <w:t>data elements</w:t>
      </w:r>
      <w:r w:rsidRPr="00375D97">
        <w:rPr>
          <w:rFonts w:asciiTheme="minorHAnsi" w:hAnsiTheme="minorHAnsi"/>
          <w:sz w:val="24"/>
          <w:szCs w:val="24"/>
        </w:rPr>
        <w:t xml:space="preserve"> </w:t>
      </w:r>
      <w:r w:rsidR="002969A8" w:rsidRPr="00375D97">
        <w:rPr>
          <w:rFonts w:asciiTheme="minorHAnsi" w:hAnsiTheme="minorHAnsi"/>
          <w:sz w:val="24"/>
          <w:szCs w:val="24"/>
        </w:rPr>
        <w:t xml:space="preserve">appended </w:t>
      </w:r>
      <w:r w:rsidRPr="00375D97">
        <w:rPr>
          <w:rFonts w:asciiTheme="minorHAnsi" w:hAnsiTheme="minorHAnsi"/>
          <w:sz w:val="24"/>
          <w:szCs w:val="24"/>
        </w:rPr>
        <w:t xml:space="preserve">to the dataset </w:t>
      </w:r>
      <w:r w:rsidR="003D2E67" w:rsidRPr="00375D97">
        <w:rPr>
          <w:rFonts w:asciiTheme="minorHAnsi" w:hAnsiTheme="minorHAnsi"/>
          <w:i/>
          <w:sz w:val="24"/>
          <w:szCs w:val="24"/>
        </w:rPr>
        <w:t>DSET1</w:t>
      </w:r>
      <w:r w:rsidR="007D26F8">
        <w:t>:</w:t>
      </w:r>
    </w:p>
    <w:p w:rsidR="0045447D" w:rsidRPr="0045447D" w:rsidRDefault="0045447D" w:rsidP="0045447D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</w:t>
      </w:r>
      <w:r w:rsidR="00E44C21" w:rsidRPr="0061699B">
        <w:rPr>
          <w:rFonts w:cs="Times New Roman"/>
        </w:rPr>
        <w:t>o</w:t>
      </w:r>
      <w:r w:rsidRPr="0061699B">
        <w:rPr>
          <w:rFonts w:cs="Times New Roman"/>
        </w:rPr>
        <w:t xml:space="preserve">pen </w:t>
      </w:r>
      <w:r w:rsidR="00E44C21" w:rsidRPr="0061699B">
        <w:rPr>
          <w:rFonts w:cs="Times New Roman"/>
        </w:rPr>
        <w:t>the</w:t>
      </w:r>
      <w:r w:rsidRPr="0061699B">
        <w:rPr>
          <w:rFonts w:cs="Times New Roman"/>
        </w:rPr>
        <w:t xml:space="preserve"> HDF5 file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proofErr w:type="gramStart"/>
      <w:r w:rsidRPr="0061699B">
        <w:rPr>
          <w:rFonts w:cs="Times New Roman"/>
        </w:rPr>
        <w:t>fid</w:t>
      </w:r>
      <w:proofErr w:type="gramEnd"/>
      <w:r w:rsidRPr="0061699B">
        <w:rPr>
          <w:rFonts w:cs="Times New Roman"/>
        </w:rPr>
        <w:t xml:space="preserve"> = H5Fopen(FILE, H5F_ACC_RDWR, H5P_DEFAULT);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</w:t>
      </w:r>
      <w:r w:rsidR="00E44C21" w:rsidRPr="0061699B">
        <w:rPr>
          <w:rFonts w:cs="Times New Roman"/>
        </w:rPr>
        <w:t>o</w:t>
      </w:r>
      <w:r w:rsidRPr="0061699B">
        <w:rPr>
          <w:rFonts w:cs="Times New Roman"/>
        </w:rPr>
        <w:t xml:space="preserve">pen </w:t>
      </w:r>
      <w:r w:rsidR="00E44C21" w:rsidRPr="0061699B">
        <w:rPr>
          <w:rFonts w:cs="Times New Roman"/>
        </w:rPr>
        <w:t>the</w:t>
      </w:r>
      <w:r w:rsidRPr="0061699B">
        <w:rPr>
          <w:rFonts w:cs="Times New Roman"/>
        </w:rPr>
        <w:t xml:space="preserve"> dataset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proofErr w:type="gramStart"/>
      <w:r w:rsidRPr="0061699B">
        <w:rPr>
          <w:rFonts w:cs="Times New Roman"/>
        </w:rPr>
        <w:t>did</w:t>
      </w:r>
      <w:proofErr w:type="gramEnd"/>
      <w:r w:rsidRPr="0061699B">
        <w:rPr>
          <w:rFonts w:cs="Times New Roman"/>
        </w:rPr>
        <w:t xml:space="preserve"> = H5Dopen2(fid, "DSET</w:t>
      </w:r>
      <w:r w:rsidR="006A0E27">
        <w:rPr>
          <w:rFonts w:cs="Times New Roman"/>
        </w:rPr>
        <w:t>1</w:t>
      </w:r>
      <w:r w:rsidRPr="0061699B">
        <w:rPr>
          <w:rFonts w:cs="Times New Roman"/>
        </w:rPr>
        <w:t>", H5P_DEFAULT);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BA770F" w:rsidRPr="0061699B" w:rsidRDefault="00BA770F" w:rsidP="00BA770F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proofErr w:type="spellStart"/>
      <w:r>
        <w:rPr>
          <w:rFonts w:cs="Times New Roman"/>
        </w:rPr>
        <w:t>hsize_t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dims[</w:t>
      </w:r>
      <w:proofErr w:type="gramEnd"/>
      <w:r w:rsidR="003D2E67">
        <w:rPr>
          <w:rFonts w:cs="Times New Roman"/>
        </w:rPr>
        <w:t>2</w:t>
      </w:r>
      <w:r>
        <w:rPr>
          <w:rFonts w:cs="Times New Roman"/>
        </w:rPr>
        <w:t>]; */</w:t>
      </w:r>
    </w:p>
    <w:p w:rsidR="00BA770F" w:rsidRPr="0061699B" w:rsidRDefault="00BA770F" w:rsidP="00BA770F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proofErr w:type="spellStart"/>
      <w:r>
        <w:rPr>
          <w:rFonts w:cs="Times New Roman"/>
        </w:rPr>
        <w:t>hsize_t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new_</w:t>
      </w:r>
      <w:proofErr w:type="gramStart"/>
      <w:r>
        <w:rPr>
          <w:rFonts w:cs="Times New Roman"/>
        </w:rPr>
        <w:t>dims</w:t>
      </w:r>
      <w:proofErr w:type="spellEnd"/>
      <w:r>
        <w:rPr>
          <w:rFonts w:cs="Times New Roman"/>
        </w:rPr>
        <w:t>[</w:t>
      </w:r>
      <w:proofErr w:type="gramEnd"/>
      <w:r w:rsidR="003D2E67">
        <w:rPr>
          <w:rFonts w:cs="Times New Roman"/>
        </w:rPr>
        <w:t>2</w:t>
      </w:r>
      <w:r>
        <w:rPr>
          <w:rFonts w:cs="Times New Roman"/>
        </w:rPr>
        <w:t>]; */</w:t>
      </w:r>
    </w:p>
    <w:p w:rsidR="001D5461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get the dataset's </w:t>
      </w:r>
      <w:r w:rsidR="003D2E67">
        <w:rPr>
          <w:rFonts w:cs="Times New Roman"/>
        </w:rPr>
        <w:t xml:space="preserve">current </w:t>
      </w:r>
      <w:r w:rsidRPr="0061699B">
        <w:rPr>
          <w:rFonts w:cs="Times New Roman"/>
        </w:rPr>
        <w:t>dimension sizes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H5LDget_dset_</w:t>
      </w:r>
      <w:proofErr w:type="gramStart"/>
      <w:r w:rsidRPr="0061699B">
        <w:rPr>
          <w:rFonts w:cs="Times New Roman"/>
        </w:rPr>
        <w:t>dims(</w:t>
      </w:r>
      <w:proofErr w:type="gramEnd"/>
      <w:r w:rsidRPr="0061699B">
        <w:rPr>
          <w:rFonts w:cs="Times New Roman"/>
        </w:rPr>
        <w:t>did, dims);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</w:p>
    <w:p w:rsidR="008965FC" w:rsidRDefault="008949D2" w:rsidP="003D2E67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8965FC">
        <w:rPr>
          <w:rFonts w:cs="Times New Roman"/>
        </w:rPr>
        <w:t>extend the dataset by 2 */</w:t>
      </w:r>
    </w:p>
    <w:p w:rsidR="008965FC" w:rsidRDefault="008965FC" w:rsidP="008965FC">
      <w:pPr>
        <w:pStyle w:val="PlainText"/>
        <w:ind w:firstLine="720"/>
        <w:rPr>
          <w:rFonts w:cs="Times New Roman"/>
        </w:rPr>
      </w:pPr>
      <w:proofErr w:type="spellStart"/>
      <w:r>
        <w:rPr>
          <w:rFonts w:cs="Times New Roman"/>
        </w:rPr>
        <w:t>new_</w:t>
      </w:r>
      <w:proofErr w:type="gramStart"/>
      <w:r>
        <w:rPr>
          <w:rFonts w:cs="Times New Roman"/>
        </w:rPr>
        <w:t>dims</w:t>
      </w:r>
      <w:proofErr w:type="spellEnd"/>
      <w:r>
        <w:rPr>
          <w:rFonts w:cs="Times New Roman"/>
        </w:rPr>
        <w:t>[</w:t>
      </w:r>
      <w:proofErr w:type="gramEnd"/>
      <w:r>
        <w:rPr>
          <w:rFonts w:cs="Times New Roman"/>
        </w:rPr>
        <w:t xml:space="preserve">0] = dims[0] + 2; </w:t>
      </w:r>
    </w:p>
    <w:p w:rsidR="008965FC" w:rsidRDefault="008965FC" w:rsidP="008965FC">
      <w:pPr>
        <w:pStyle w:val="PlainText"/>
        <w:ind w:firstLine="720"/>
        <w:rPr>
          <w:rFonts w:cs="Times New Roman"/>
        </w:rPr>
      </w:pPr>
      <w:proofErr w:type="spellStart"/>
      <w:r>
        <w:rPr>
          <w:rFonts w:cs="Times New Roman"/>
        </w:rPr>
        <w:t>new_</w:t>
      </w:r>
      <w:proofErr w:type="gramStart"/>
      <w:r>
        <w:rPr>
          <w:rFonts w:cs="Times New Roman"/>
        </w:rPr>
        <w:t>dims</w:t>
      </w:r>
      <w:proofErr w:type="spellEnd"/>
      <w:r>
        <w:rPr>
          <w:rFonts w:cs="Times New Roman"/>
        </w:rPr>
        <w:t>[</w:t>
      </w:r>
      <w:proofErr w:type="gramEnd"/>
      <w:r>
        <w:rPr>
          <w:rFonts w:cs="Times New Roman"/>
        </w:rPr>
        <w:t>1] = dims[1] + 2;</w:t>
      </w:r>
    </w:p>
    <w:p w:rsidR="008965FC" w:rsidRDefault="008949D2" w:rsidP="003D2E67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H5Dset_</w:t>
      </w:r>
      <w:proofErr w:type="gramStart"/>
      <w:r>
        <w:rPr>
          <w:rFonts w:cs="Times New Roman"/>
        </w:rPr>
        <w:t>extent(</w:t>
      </w:r>
      <w:proofErr w:type="gramEnd"/>
      <w:r w:rsidR="003D2E67">
        <w:rPr>
          <w:rFonts w:cs="Times New Roman"/>
        </w:rPr>
        <w:t xml:space="preserve">did, </w:t>
      </w:r>
      <w:proofErr w:type="spellStart"/>
      <w:r w:rsidR="003D2E67">
        <w:rPr>
          <w:rFonts w:cs="Times New Roman"/>
        </w:rPr>
        <w:t>new_dims</w:t>
      </w:r>
      <w:proofErr w:type="spellEnd"/>
      <w:r>
        <w:rPr>
          <w:rFonts w:cs="Times New Roman"/>
        </w:rPr>
        <w:t>)</w:t>
      </w:r>
      <w:r w:rsidR="003D2E67">
        <w:rPr>
          <w:rFonts w:cs="Times New Roman"/>
        </w:rPr>
        <w:t xml:space="preserve"> </w:t>
      </w:r>
    </w:p>
    <w:p w:rsidR="001D5461" w:rsidRPr="0061699B" w:rsidRDefault="001D5461" w:rsidP="003D2E6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</w:t>
      </w:r>
    </w:p>
    <w:p w:rsidR="001D5461" w:rsidRPr="0061699B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3D2E67">
        <w:rPr>
          <w:rFonts w:cs="Times New Roman"/>
        </w:rPr>
        <w:t>w</w:t>
      </w:r>
      <w:r w:rsidR="001D5461" w:rsidRPr="0061699B">
        <w:rPr>
          <w:rFonts w:cs="Times New Roman"/>
        </w:rPr>
        <w:t>rite data</w:t>
      </w:r>
      <w:r w:rsidR="003D2E67">
        <w:rPr>
          <w:rFonts w:cs="Times New Roman"/>
        </w:rPr>
        <w:t xml:space="preserve"> to the extended da</w:t>
      </w:r>
      <w:r w:rsidR="001D5461" w:rsidRPr="0061699B">
        <w:rPr>
          <w:rFonts w:cs="Times New Roman"/>
        </w:rPr>
        <w:t>taset</w:t>
      </w:r>
      <w:r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get the size of the dataset's data type */</w:t>
      </w:r>
    </w:p>
    <w:p w:rsidR="001D5461" w:rsidRPr="0061699B" w:rsidRDefault="008949D2" w:rsidP="00386A12">
      <w:pPr>
        <w:pStyle w:val="PlainText"/>
        <w:ind w:left="720"/>
        <w:rPr>
          <w:rFonts w:cs="Times New Roman"/>
        </w:rPr>
      </w:pPr>
      <w:proofErr w:type="spellStart"/>
      <w:r>
        <w:rPr>
          <w:rFonts w:cs="Times New Roman"/>
        </w:rPr>
        <w:t>type_size</w:t>
      </w:r>
      <w:proofErr w:type="spellEnd"/>
      <w:r>
        <w:rPr>
          <w:rFonts w:cs="Times New Roman"/>
        </w:rPr>
        <w:t xml:space="preserve"> = </w:t>
      </w:r>
      <w:r w:rsidR="001D5461" w:rsidRPr="0061699B">
        <w:rPr>
          <w:rFonts w:cs="Times New Roman"/>
        </w:rPr>
        <w:t>H5LDget_dset_type_</w:t>
      </w:r>
      <w:proofErr w:type="gramStart"/>
      <w:r w:rsidR="001D5461" w:rsidRPr="0061699B">
        <w:rPr>
          <w:rFonts w:cs="Times New Roman"/>
        </w:rPr>
        <w:t>size(</w:t>
      </w:r>
      <w:proofErr w:type="gramEnd"/>
      <w:r w:rsidR="001D5461" w:rsidRPr="0061699B">
        <w:rPr>
          <w:rFonts w:cs="Times New Roman"/>
        </w:rPr>
        <w:t xml:space="preserve">did, </w:t>
      </w:r>
      <w:r w:rsidR="00BA770F">
        <w:rPr>
          <w:rFonts w:cs="Times New Roman"/>
        </w:rPr>
        <w:t>NULL</w:t>
      </w:r>
      <w:r w:rsidR="001D5461" w:rsidRPr="0061699B">
        <w:rPr>
          <w:rFonts w:cs="Times New Roman"/>
        </w:rPr>
        <w:t>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3D2E67">
        <w:rPr>
          <w:rFonts w:cs="Times New Roman"/>
        </w:rPr>
        <w:t>a</w:t>
      </w:r>
      <w:r w:rsidR="001D5461" w:rsidRPr="0061699B">
        <w:rPr>
          <w:rFonts w:cs="Times New Roman"/>
        </w:rPr>
        <w:t xml:space="preserve">llocate buffer for </w:t>
      </w:r>
      <w:r w:rsidR="003510EB">
        <w:rPr>
          <w:rFonts w:cs="Times New Roman"/>
        </w:rPr>
        <w:t>storing selected</w:t>
      </w:r>
      <w:r w:rsidR="001D5461" w:rsidRPr="0061699B">
        <w:rPr>
          <w:rFonts w:cs="Times New Roman"/>
        </w:rPr>
        <w:t xml:space="preserve"> </w:t>
      </w:r>
      <w:r w:rsidR="008965FC">
        <w:rPr>
          <w:rFonts w:cs="Times New Roman"/>
        </w:rPr>
        <w:t>data elements</w:t>
      </w:r>
      <w:r w:rsidR="001D5461" w:rsidRPr="0061699B">
        <w:rPr>
          <w:rFonts w:cs="Times New Roman"/>
        </w:rPr>
        <w:t xml:space="preserve"> </w:t>
      </w:r>
      <w:r w:rsidR="003510EB">
        <w:rPr>
          <w:rFonts w:cs="Times New Roman"/>
        </w:rPr>
        <w:t>from</w:t>
      </w:r>
      <w:r w:rsidR="001D5461" w:rsidRPr="0061699B">
        <w:rPr>
          <w:rFonts w:cs="Times New Roman"/>
        </w:rPr>
        <w:t xml:space="preserve"> </w:t>
      </w:r>
      <w:r w:rsidR="00133300">
        <w:rPr>
          <w:rFonts w:cs="Times New Roman"/>
        </w:rPr>
        <w:t xml:space="preserve">the </w:t>
      </w:r>
      <w:r w:rsidR="001D5461" w:rsidRPr="0061699B">
        <w:rPr>
          <w:rFonts w:cs="Times New Roman"/>
        </w:rPr>
        <w:t>dataset</w:t>
      </w:r>
      <w:r>
        <w:rPr>
          <w:rFonts w:cs="Times New Roman"/>
        </w:rPr>
        <w:t xml:space="preserve"> */</w:t>
      </w:r>
    </w:p>
    <w:p w:rsidR="003510EB" w:rsidRPr="0061699B" w:rsidRDefault="003D2E6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/* c</w:t>
      </w:r>
      <w:r w:rsidR="003510EB">
        <w:rPr>
          <w:rFonts w:cs="Times New Roman"/>
        </w:rPr>
        <w:t xml:space="preserve">alculate # of selected </w:t>
      </w:r>
      <w:r w:rsidR="008965FC">
        <w:rPr>
          <w:rFonts w:cs="Times New Roman"/>
        </w:rPr>
        <w:t>elements</w:t>
      </w:r>
      <w:r w:rsidR="003510EB">
        <w:rPr>
          <w:rFonts w:cs="Times New Roman"/>
        </w:rPr>
        <w:t xml:space="preserve"> from dims &amp; </w:t>
      </w:r>
      <w:proofErr w:type="spellStart"/>
      <w:r w:rsidR="003510EB">
        <w:rPr>
          <w:rFonts w:cs="Times New Roman"/>
        </w:rPr>
        <w:t>new_dims</w:t>
      </w:r>
      <w:proofErr w:type="spellEnd"/>
      <w:r w:rsidR="003510EB">
        <w:rPr>
          <w:rFonts w:cs="Times New Roman"/>
        </w:rPr>
        <w:t xml:space="preserve"> */</w:t>
      </w:r>
    </w:p>
    <w:p w:rsidR="001D5461" w:rsidRPr="0061699B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B86209">
        <w:rPr>
          <w:rFonts w:cs="Times New Roman"/>
        </w:rPr>
        <w:t xml:space="preserve">buffer size = </w:t>
      </w:r>
      <w:proofErr w:type="spellStart"/>
      <w:r w:rsidR="001D5461" w:rsidRPr="0061699B">
        <w:rPr>
          <w:rFonts w:cs="Times New Roman"/>
        </w:rPr>
        <w:t>type_size</w:t>
      </w:r>
      <w:proofErr w:type="spellEnd"/>
      <w:r w:rsidR="001D5461" w:rsidRPr="0061699B">
        <w:rPr>
          <w:rFonts w:cs="Times New Roman"/>
        </w:rPr>
        <w:t xml:space="preserve"> * number of </w:t>
      </w:r>
      <w:r w:rsidR="003510EB">
        <w:rPr>
          <w:rFonts w:cs="Times New Roman"/>
        </w:rPr>
        <w:t>selected</w:t>
      </w:r>
      <w:r w:rsidR="001D5461" w:rsidRPr="0061699B">
        <w:rPr>
          <w:rFonts w:cs="Times New Roman"/>
        </w:rPr>
        <w:t xml:space="preserve"> </w:t>
      </w:r>
      <w:r w:rsidR="008965FC">
        <w:rPr>
          <w:rFonts w:cs="Times New Roman"/>
        </w:rPr>
        <w:t>elements</w:t>
      </w:r>
      <w:r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read the </w:t>
      </w:r>
      <w:r w:rsidR="003510EB">
        <w:rPr>
          <w:rFonts w:cs="Times New Roman"/>
        </w:rPr>
        <w:t xml:space="preserve">selected </w:t>
      </w:r>
      <w:r w:rsidR="008965FC">
        <w:rPr>
          <w:rFonts w:cs="Times New Roman"/>
        </w:rPr>
        <w:t>elements</w:t>
      </w:r>
      <w:r w:rsidR="003510EB">
        <w:rPr>
          <w:rFonts w:cs="Times New Roman"/>
        </w:rPr>
        <w:t xml:space="preserve"> from the dataset </w:t>
      </w:r>
      <w:r w:rsidRPr="0061699B">
        <w:rPr>
          <w:rFonts w:cs="Times New Roman"/>
        </w:rPr>
        <w:t xml:space="preserve">into </w:t>
      </w:r>
      <w:proofErr w:type="spellStart"/>
      <w:r w:rsidRPr="0061699B">
        <w:rPr>
          <w:rFonts w:cs="Times New Roman"/>
        </w:rPr>
        <w:t>buf</w:t>
      </w:r>
      <w:proofErr w:type="spellEnd"/>
      <w:r w:rsidRPr="0061699B"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H5LD</w:t>
      </w:r>
      <w:r w:rsidR="008949D2">
        <w:rPr>
          <w:rFonts w:cs="Times New Roman"/>
        </w:rPr>
        <w:t>get</w:t>
      </w:r>
      <w:r w:rsidRPr="0061699B">
        <w:rPr>
          <w:rFonts w:cs="Times New Roman"/>
        </w:rPr>
        <w:t>_dset_</w:t>
      </w:r>
      <w:proofErr w:type="gramStart"/>
      <w:r w:rsidR="008949D2">
        <w:rPr>
          <w:rFonts w:cs="Times New Roman"/>
        </w:rPr>
        <w:t>elmts</w:t>
      </w:r>
      <w:r w:rsidRPr="0061699B">
        <w:rPr>
          <w:rFonts w:cs="Times New Roman"/>
        </w:rPr>
        <w:t>(</w:t>
      </w:r>
      <w:proofErr w:type="gramEnd"/>
      <w:r w:rsidRPr="0061699B">
        <w:rPr>
          <w:rFonts w:cs="Times New Roman"/>
        </w:rPr>
        <w:t xml:space="preserve">did, dims, </w:t>
      </w:r>
      <w:proofErr w:type="spellStart"/>
      <w:r w:rsidRPr="0061699B">
        <w:rPr>
          <w:rFonts w:cs="Times New Roman"/>
        </w:rPr>
        <w:t>new_dims</w:t>
      </w:r>
      <w:proofErr w:type="spellEnd"/>
      <w:r w:rsidRPr="0061699B">
        <w:rPr>
          <w:rFonts w:cs="Times New Roman"/>
        </w:rPr>
        <w:t xml:space="preserve">, </w:t>
      </w:r>
      <w:r w:rsidR="008949D2">
        <w:rPr>
          <w:rFonts w:cs="Times New Roman"/>
        </w:rPr>
        <w:t>NULL</w:t>
      </w:r>
      <w:r w:rsidR="003D2E67">
        <w:rPr>
          <w:rFonts w:cs="Times New Roman"/>
        </w:rPr>
        <w:t xml:space="preserve">, </w:t>
      </w:r>
      <w:proofErr w:type="spellStart"/>
      <w:r w:rsidRPr="0061699B">
        <w:rPr>
          <w:rFonts w:cs="Times New Roman"/>
        </w:rPr>
        <w:t>buf</w:t>
      </w:r>
      <w:proofErr w:type="spellEnd"/>
      <w:r w:rsidRPr="0061699B">
        <w:rPr>
          <w:rFonts w:cs="Times New Roman"/>
        </w:rPr>
        <w:t>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proofErr w:type="gramStart"/>
      <w:r w:rsidRPr="0061699B">
        <w:rPr>
          <w:rFonts w:cs="Times New Roman"/>
        </w:rPr>
        <w:t>H5Dclose(</w:t>
      </w:r>
      <w:proofErr w:type="gramEnd"/>
      <w:r w:rsidRPr="0061699B">
        <w:rPr>
          <w:rFonts w:cs="Times New Roman"/>
        </w:rPr>
        <w:t>did);</w:t>
      </w:r>
    </w:p>
    <w:p w:rsidR="001D5461" w:rsidRDefault="001D5461" w:rsidP="0061699B">
      <w:pPr>
        <w:pStyle w:val="PlainText"/>
        <w:ind w:left="720"/>
      </w:pPr>
      <w:proofErr w:type="gramStart"/>
      <w:r w:rsidRPr="0061699B">
        <w:t>H5Fclose(</w:t>
      </w:r>
      <w:proofErr w:type="gramEnd"/>
      <w:r w:rsidRPr="0061699B">
        <w:t>fid);</w:t>
      </w:r>
    </w:p>
    <w:p w:rsidR="006B7DC0" w:rsidRDefault="006B7DC0" w:rsidP="006B7DC0">
      <w:pPr>
        <w:pStyle w:val="PlainText"/>
      </w:pPr>
    </w:p>
    <w:p w:rsidR="006B7DC0" w:rsidRPr="00375D97" w:rsidRDefault="006B7DC0" w:rsidP="006B7DC0">
      <w:pPr>
        <w:pStyle w:val="PlainText"/>
        <w:rPr>
          <w:rFonts w:asciiTheme="minorHAnsi" w:hAnsiTheme="minorHAnsi"/>
          <w:sz w:val="24"/>
          <w:szCs w:val="24"/>
        </w:rPr>
      </w:pPr>
      <w:r w:rsidRPr="00375D97">
        <w:rPr>
          <w:rFonts w:asciiTheme="minorHAnsi" w:hAnsiTheme="minorHAnsi"/>
          <w:sz w:val="24"/>
          <w:szCs w:val="24"/>
        </w:rPr>
        <w:t xml:space="preserve">The </w:t>
      </w:r>
      <w:r w:rsidR="008868E8" w:rsidRPr="00375D97">
        <w:rPr>
          <w:rFonts w:asciiTheme="minorHAnsi" w:hAnsiTheme="minorHAnsi"/>
          <w:sz w:val="24"/>
          <w:szCs w:val="24"/>
        </w:rPr>
        <w:t xml:space="preserve">buffer </w:t>
      </w:r>
      <w:proofErr w:type="spellStart"/>
      <w:r w:rsidR="008868E8" w:rsidRPr="00375D97">
        <w:rPr>
          <w:rFonts w:asciiTheme="minorHAnsi" w:hAnsiTheme="minorHAnsi"/>
          <w:i/>
          <w:sz w:val="24"/>
          <w:szCs w:val="24"/>
        </w:rPr>
        <w:t>buf</w:t>
      </w:r>
      <w:proofErr w:type="spellEnd"/>
      <w:r w:rsidR="008868E8" w:rsidRPr="00375D97">
        <w:rPr>
          <w:rFonts w:asciiTheme="minorHAnsi" w:hAnsiTheme="minorHAnsi"/>
          <w:sz w:val="24"/>
          <w:szCs w:val="24"/>
        </w:rPr>
        <w:t xml:space="preserve"> will contain data </w:t>
      </w:r>
      <w:r w:rsidR="00781377">
        <w:rPr>
          <w:rFonts w:asciiTheme="minorHAnsi" w:hAnsiTheme="minorHAnsi"/>
          <w:sz w:val="24"/>
          <w:szCs w:val="24"/>
        </w:rPr>
        <w:t xml:space="preserve">elements </w:t>
      </w:r>
      <w:r w:rsidR="008868E8" w:rsidRPr="00375D97">
        <w:rPr>
          <w:rFonts w:asciiTheme="minorHAnsi" w:hAnsiTheme="minorHAnsi"/>
          <w:sz w:val="24"/>
          <w:szCs w:val="24"/>
        </w:rPr>
        <w:t xml:space="preserve">selected from </w:t>
      </w:r>
      <w:r w:rsidR="008868E8" w:rsidRPr="00375D97">
        <w:rPr>
          <w:rFonts w:asciiTheme="minorHAnsi" w:hAnsiTheme="minorHAnsi"/>
          <w:i/>
          <w:sz w:val="24"/>
          <w:szCs w:val="24"/>
        </w:rPr>
        <w:t>DSET1</w:t>
      </w:r>
      <w:r w:rsidR="008868E8" w:rsidRPr="00375D97">
        <w:rPr>
          <w:rFonts w:asciiTheme="minorHAnsi" w:hAnsiTheme="minorHAnsi"/>
          <w:sz w:val="24"/>
          <w:szCs w:val="24"/>
        </w:rPr>
        <w:t xml:space="preserve"> as follows</w:t>
      </w:r>
      <w:r w:rsidRPr="00375D97">
        <w:rPr>
          <w:rFonts w:asciiTheme="minorHAnsi" w:hAnsiTheme="minorHAnsi"/>
          <w:sz w:val="24"/>
          <w:szCs w:val="24"/>
        </w:rPr>
        <w:t>:</w:t>
      </w:r>
    </w:p>
    <w:p w:rsidR="008868E8" w:rsidRDefault="008868E8" w:rsidP="006B7DC0">
      <w:pPr>
        <w:pStyle w:val="PlainText"/>
      </w:pPr>
    </w:p>
    <w:p w:rsidR="008965FC" w:rsidRPr="00375D97" w:rsidRDefault="00390DA6" w:rsidP="00375D97">
      <w:pPr>
        <w:pStyle w:val="PlainText"/>
        <w:ind w:left="720"/>
      </w:pPr>
      <w:proofErr w:type="gramStart"/>
      <w:r>
        <w:lastRenderedPageBreak/>
        <w:t>data</w:t>
      </w:r>
      <w:proofErr w:type="gramEnd"/>
      <w:r>
        <w:t xml:space="preserve"> for</w:t>
      </w:r>
      <w:r w:rsidR="00316DF7">
        <w:t xml:space="preserve"> elements </w:t>
      </w:r>
      <w:r w:rsidR="008868E8" w:rsidRPr="00375D97">
        <w:t>(0, 13)</w:t>
      </w:r>
      <w:r w:rsidR="00316DF7">
        <w:t>,</w:t>
      </w:r>
      <w:r w:rsidR="008868E8" w:rsidRPr="00375D97">
        <w:t xml:space="preserve"> (0, 14) </w:t>
      </w:r>
    </w:p>
    <w:p w:rsidR="008965FC" w:rsidRPr="00375D97" w:rsidRDefault="00390DA6" w:rsidP="00375D97">
      <w:pPr>
        <w:pStyle w:val="PlainText"/>
        <w:ind w:left="720"/>
      </w:pPr>
      <w:proofErr w:type="gramStart"/>
      <w:r>
        <w:t>data</w:t>
      </w:r>
      <w:proofErr w:type="gramEnd"/>
      <w:r>
        <w:t xml:space="preserve"> for</w:t>
      </w:r>
      <w:r w:rsidR="00316DF7">
        <w:t xml:space="preserve"> elements </w:t>
      </w:r>
      <w:r w:rsidR="008868E8" w:rsidRPr="00375D97">
        <w:t>(1, 13)</w:t>
      </w:r>
      <w:r w:rsidR="00316DF7">
        <w:t>,</w:t>
      </w:r>
      <w:r w:rsidR="008868E8" w:rsidRPr="00375D97">
        <w:t xml:space="preserve"> (1, 14) </w:t>
      </w:r>
    </w:p>
    <w:p w:rsidR="008965FC" w:rsidRPr="00375D97" w:rsidRDefault="00390DA6" w:rsidP="00375D97">
      <w:pPr>
        <w:pStyle w:val="PlainText"/>
        <w:ind w:left="720"/>
      </w:pPr>
      <w:proofErr w:type="gramStart"/>
      <w:r>
        <w:t>data</w:t>
      </w:r>
      <w:proofErr w:type="gramEnd"/>
      <w:r>
        <w:t xml:space="preserve"> for</w:t>
      </w:r>
      <w:r w:rsidR="00316DF7">
        <w:t xml:space="preserve"> elements </w:t>
      </w:r>
      <w:r w:rsidR="008868E8" w:rsidRPr="00375D97">
        <w:t>(2, 13)</w:t>
      </w:r>
      <w:r w:rsidR="00316DF7">
        <w:t>,</w:t>
      </w:r>
      <w:r w:rsidR="008868E8" w:rsidRPr="00375D97">
        <w:t xml:space="preserve"> (2, 14) </w:t>
      </w:r>
    </w:p>
    <w:p w:rsidR="008868E8" w:rsidRPr="00375D97" w:rsidRDefault="00390DA6" w:rsidP="00375D97">
      <w:pPr>
        <w:pStyle w:val="PlainText"/>
        <w:ind w:left="720"/>
      </w:pPr>
      <w:proofErr w:type="gramStart"/>
      <w:r>
        <w:t>data</w:t>
      </w:r>
      <w:proofErr w:type="gramEnd"/>
      <w:r>
        <w:t xml:space="preserve"> </w:t>
      </w:r>
      <w:r w:rsidR="00316DF7">
        <w:t xml:space="preserve">for elements </w:t>
      </w:r>
      <w:r w:rsidR="008868E8" w:rsidRPr="00375D97">
        <w:t>(3, 13)</w:t>
      </w:r>
      <w:r w:rsidR="00316DF7">
        <w:t>,</w:t>
      </w:r>
      <w:r w:rsidR="008868E8" w:rsidRPr="00375D97">
        <w:t xml:space="preserve"> (3, 14)</w:t>
      </w:r>
    </w:p>
    <w:p w:rsidR="008868E8" w:rsidRPr="00375D97" w:rsidRDefault="00390DA6" w:rsidP="00375D97">
      <w:pPr>
        <w:pStyle w:val="PlainText"/>
        <w:ind w:left="720"/>
      </w:pPr>
      <w:proofErr w:type="gramStart"/>
      <w:r>
        <w:t>data</w:t>
      </w:r>
      <w:proofErr w:type="gramEnd"/>
      <w:r>
        <w:t xml:space="preserve"> for</w:t>
      </w:r>
      <w:r w:rsidR="00316DF7">
        <w:t xml:space="preserve"> elements </w:t>
      </w:r>
      <w:r w:rsidR="008868E8" w:rsidRPr="00375D97">
        <w:t>(4, 0)</w:t>
      </w:r>
      <w:r w:rsidR="00316DF7">
        <w:t xml:space="preserve">, </w:t>
      </w:r>
      <w:r w:rsidR="008868E8" w:rsidRPr="00375D97">
        <w:t>(4, 1)</w:t>
      </w:r>
      <w:r w:rsidR="00316DF7">
        <w:t>,</w:t>
      </w:r>
      <w:r w:rsidR="008868E8" w:rsidRPr="00375D97">
        <w:t xml:space="preserve"> (</w:t>
      </w:r>
      <w:r w:rsidR="0068654B">
        <w:t>4, 2)…………………………………………………………</w:t>
      </w:r>
      <w:r w:rsidR="008868E8" w:rsidRPr="00375D97">
        <w:t>(4, 13)</w:t>
      </w:r>
      <w:r w:rsidR="00316DF7">
        <w:t>,</w:t>
      </w:r>
      <w:r w:rsidR="008868E8" w:rsidRPr="00375D97">
        <w:t xml:space="preserve"> (4, 14)</w:t>
      </w:r>
    </w:p>
    <w:p w:rsidR="008868E8" w:rsidRPr="00375D97" w:rsidRDefault="00390DA6" w:rsidP="00375D97">
      <w:pPr>
        <w:pStyle w:val="PlainText"/>
        <w:ind w:left="720"/>
      </w:pPr>
      <w:proofErr w:type="gramStart"/>
      <w:r>
        <w:t>data</w:t>
      </w:r>
      <w:proofErr w:type="gramEnd"/>
      <w:r>
        <w:t xml:space="preserve"> for</w:t>
      </w:r>
      <w:r w:rsidR="00316DF7">
        <w:t xml:space="preserve"> elements</w:t>
      </w:r>
      <w:r w:rsidR="0068654B">
        <w:t xml:space="preserve"> </w:t>
      </w:r>
      <w:r w:rsidR="008868E8" w:rsidRPr="00375D97">
        <w:t>(5, 0)</w:t>
      </w:r>
      <w:r w:rsidR="00316DF7">
        <w:t>,</w:t>
      </w:r>
      <w:r w:rsidR="008868E8" w:rsidRPr="00375D97">
        <w:t xml:space="preserve"> (5, 1)</w:t>
      </w:r>
      <w:r w:rsidR="00316DF7">
        <w:t>,</w:t>
      </w:r>
      <w:r w:rsidR="008868E8" w:rsidRPr="00375D97">
        <w:t xml:space="preserve"> (5</w:t>
      </w:r>
      <w:r w:rsidR="00316DF7">
        <w:t>, 2)…………………………………………………………</w:t>
      </w:r>
      <w:r w:rsidR="008868E8" w:rsidRPr="00375D97">
        <w:t>(5, 13)</w:t>
      </w:r>
      <w:r w:rsidR="00316DF7">
        <w:t>,</w:t>
      </w:r>
      <w:r w:rsidR="008868E8" w:rsidRPr="00375D97">
        <w:t xml:space="preserve"> (5, 14)</w:t>
      </w:r>
    </w:p>
    <w:p w:rsidR="00063E52" w:rsidRDefault="00063E52" w:rsidP="00063E52">
      <w:pPr>
        <w:pStyle w:val="Heading2"/>
      </w:pPr>
      <w:r>
        <w:t>Example 2</w:t>
      </w:r>
    </w:p>
    <w:p w:rsidR="00063E52" w:rsidRDefault="00375D97" w:rsidP="00063E52">
      <w:r>
        <w:t xml:space="preserve">The dataset </w:t>
      </w:r>
      <w:r w:rsidR="00063E52" w:rsidRPr="00375D97">
        <w:rPr>
          <w:i/>
        </w:rPr>
        <w:t>DSET</w:t>
      </w:r>
      <w:r w:rsidR="003B1287" w:rsidRPr="00375D97">
        <w:rPr>
          <w:i/>
        </w:rPr>
        <w:t>2</w:t>
      </w:r>
      <w:r w:rsidR="00063E52">
        <w:t xml:space="preserve"> is a </w:t>
      </w:r>
      <w:r w:rsidR="008F680C">
        <w:t>one</w:t>
      </w:r>
      <w:r w:rsidR="00063E52">
        <w:t xml:space="preserve">-dimensional </w:t>
      </w:r>
      <w:r w:rsidR="001B21B7">
        <w:t xml:space="preserve">chunked </w:t>
      </w:r>
      <w:r w:rsidR="00063E52">
        <w:t xml:space="preserve">dataset with compound type </w:t>
      </w:r>
      <w:r w:rsidR="00CC21B9">
        <w:t>defined as follows:</w:t>
      </w:r>
    </w:p>
    <w:p w:rsidR="00526101" w:rsidRPr="00375D97" w:rsidRDefault="00526101" w:rsidP="00375D97">
      <w:pPr>
        <w:pStyle w:val="PlainText"/>
        <w:ind w:left="720"/>
      </w:pPr>
      <w:r w:rsidRPr="00375D97">
        <w:t>DATASET "DSET</w:t>
      </w:r>
      <w:r w:rsidR="003B1287" w:rsidRPr="00375D97">
        <w:t>2</w:t>
      </w:r>
      <w:r w:rsidRPr="00375D97">
        <w:t>" {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</w:t>
      </w:r>
      <w:proofErr w:type="gramStart"/>
      <w:r w:rsidRPr="00375D97">
        <w:t>DATATYPE  H5T</w:t>
      </w:r>
      <w:proofErr w:type="gramEnd"/>
      <w:r w:rsidRPr="00375D97">
        <w:t>_COMPOUND {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H5T_STD_I32LE "a";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H5T_STD_I32LE "b";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H5T_ARRAY </w:t>
      </w:r>
      <w:proofErr w:type="gramStart"/>
      <w:r w:rsidRPr="00375D97">
        <w:t>{ [</w:t>
      </w:r>
      <w:proofErr w:type="gramEnd"/>
      <w:r w:rsidRPr="00375D97">
        <w:t>4] H5T_STD_I32LE } "c";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H5T_STD_I32LE "d";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H5T_STD_I32LE "e";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H5T_COMPOUND {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   H5T_STD_I32LE "a";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   H5T_STD_I32LE "b";</w:t>
      </w:r>
    </w:p>
    <w:p w:rsidR="00526101" w:rsidRPr="00375D97" w:rsidRDefault="006B7DC0" w:rsidP="00375D97">
      <w:pPr>
        <w:pStyle w:val="PlainText"/>
        <w:ind w:left="720"/>
      </w:pPr>
      <w:r w:rsidRPr="00375D97">
        <w:t xml:space="preserve">            H5T_ARRAY {</w:t>
      </w:r>
      <w:r w:rsidR="00526101" w:rsidRPr="00375D97">
        <w:t>[4] H5T_STD_I32LE} "c";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   H5T_STD_I32LE "d";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   H5T_STD_I32LE "e";</w:t>
      </w:r>
    </w:p>
    <w:p w:rsidR="00526101" w:rsidRPr="00375D97" w:rsidRDefault="00526101" w:rsidP="00375D97">
      <w:pPr>
        <w:pStyle w:val="PlainText"/>
        <w:ind w:left="720"/>
      </w:pPr>
      <w:r w:rsidRPr="00375D97">
        <w:t xml:space="preserve">         } "s2";</w:t>
      </w:r>
    </w:p>
    <w:p w:rsidR="00CC21B9" w:rsidRPr="00375D97" w:rsidRDefault="00526101" w:rsidP="00375D97">
      <w:pPr>
        <w:pStyle w:val="PlainText"/>
        <w:ind w:left="720"/>
      </w:pPr>
      <w:r w:rsidRPr="00375D97">
        <w:t xml:space="preserve">      }</w:t>
      </w:r>
    </w:p>
    <w:p w:rsidR="001B21B7" w:rsidRPr="00375D97" w:rsidRDefault="001B21B7" w:rsidP="00375D97">
      <w:pPr>
        <w:pStyle w:val="PlainText"/>
        <w:ind w:left="1440"/>
      </w:pPr>
      <w:proofErr w:type="gramStart"/>
      <w:r w:rsidRPr="00375D97">
        <w:t>DATASPACE  SIMPLE</w:t>
      </w:r>
      <w:proofErr w:type="gramEnd"/>
      <w:r w:rsidRPr="00375D97">
        <w:t xml:space="preserve"> { ( 5 ) / ( 5 ) }</w:t>
      </w:r>
    </w:p>
    <w:p w:rsidR="001B21B7" w:rsidRPr="00375D97" w:rsidRDefault="001B21B7" w:rsidP="00375D97">
      <w:pPr>
        <w:pStyle w:val="PlainText"/>
        <w:ind w:left="1440"/>
      </w:pPr>
      <w:r w:rsidRPr="00375D97">
        <w:t>:</w:t>
      </w:r>
    </w:p>
    <w:p w:rsidR="001B21B7" w:rsidRPr="00375D97" w:rsidRDefault="001B21B7" w:rsidP="00375D97">
      <w:pPr>
        <w:pStyle w:val="PlainText"/>
        <w:ind w:left="1440"/>
      </w:pPr>
      <w:r w:rsidRPr="00375D97">
        <w:t>:</w:t>
      </w:r>
    </w:p>
    <w:p w:rsidR="001B21B7" w:rsidRPr="00375D97" w:rsidRDefault="001B21B7" w:rsidP="00375D97">
      <w:pPr>
        <w:pStyle w:val="PlainText"/>
        <w:ind w:left="720"/>
      </w:pPr>
      <w:r w:rsidRPr="00375D97">
        <w:t>}</w:t>
      </w:r>
    </w:p>
    <w:p w:rsidR="0045447D" w:rsidRPr="0045447D" w:rsidRDefault="0045447D" w:rsidP="0045447D">
      <w:pPr>
        <w:pStyle w:val="PlainText"/>
        <w:ind w:left="720"/>
        <w:rPr>
          <w:rFonts w:cs="Times New Roman"/>
        </w:rPr>
      </w:pPr>
    </w:p>
    <w:p w:rsidR="00CC21B9" w:rsidRPr="003510EB" w:rsidRDefault="004A1B66" w:rsidP="003510EB">
      <w:pPr>
        <w:rPr>
          <w:rFonts w:ascii="Times New Roman" w:hAnsi="Times New Roman" w:cs="Times New Roman"/>
          <w:sz w:val="20"/>
          <w:szCs w:val="20"/>
        </w:rPr>
      </w:pPr>
      <w:r>
        <w:t xml:space="preserve">The following coding sample </w:t>
      </w:r>
      <w:r w:rsidR="00CC21B9">
        <w:t xml:space="preserve">illustrates the </w:t>
      </w:r>
      <w:r w:rsidR="0045447D">
        <w:t xml:space="preserve">reading of </w:t>
      </w:r>
      <w:r w:rsidR="008965FC">
        <w:t>data elements</w:t>
      </w:r>
      <w:r w:rsidR="0045447D">
        <w:t xml:space="preserve"> </w:t>
      </w:r>
      <w:r w:rsidR="009C1D8F">
        <w:t xml:space="preserve">appended </w:t>
      </w:r>
      <w:r w:rsidR="0045447D">
        <w:t xml:space="preserve">to the dataset </w:t>
      </w:r>
      <w:r w:rsidR="009C1D8F" w:rsidRPr="00375D97">
        <w:rPr>
          <w:i/>
        </w:rPr>
        <w:t>DSET2</w:t>
      </w:r>
      <w:r w:rsidR="009C1D8F">
        <w:t xml:space="preserve"> </w:t>
      </w:r>
      <w:r w:rsidR="0045447D">
        <w:t>with compound data type—select only 2 fields</w:t>
      </w:r>
      <w:r w:rsidR="002969A8">
        <w:t xml:space="preserve">: the </w:t>
      </w:r>
      <w:r w:rsidR="00D44FDB">
        <w:t>fourth</w:t>
      </w:r>
      <w:r w:rsidR="002969A8">
        <w:t xml:space="preserve"> field</w:t>
      </w:r>
      <w:r w:rsidR="0045447D">
        <w:t xml:space="preserve"> </w:t>
      </w:r>
      <w:r w:rsidR="002969A8">
        <w:t>“</w:t>
      </w:r>
      <w:r w:rsidR="002969A8" w:rsidRPr="002969A8">
        <w:rPr>
          <w:i/>
        </w:rPr>
        <w:t>d</w:t>
      </w:r>
      <w:r w:rsidR="002969A8">
        <w:t xml:space="preserve">” and a subfield of the </w:t>
      </w:r>
      <w:r w:rsidR="00D44FDB">
        <w:t>sixth</w:t>
      </w:r>
      <w:r w:rsidR="002969A8">
        <w:t xml:space="preserve"> field “</w:t>
      </w:r>
      <w:r w:rsidR="002969A8" w:rsidRPr="002969A8">
        <w:rPr>
          <w:i/>
        </w:rPr>
        <w:t>s2.c</w:t>
      </w:r>
      <w:r w:rsidR="002969A8">
        <w:t xml:space="preserve">” </w:t>
      </w:r>
      <w:r w:rsidR="0045447D">
        <w:t>from the compound type</w:t>
      </w:r>
      <w:r w:rsidR="00CC21B9">
        <w:t xml:space="preserve">:    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open the HDF5 file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proofErr w:type="gramStart"/>
      <w:r w:rsidRPr="00931932">
        <w:rPr>
          <w:rFonts w:cs="Times New Roman"/>
        </w:rPr>
        <w:t>fid</w:t>
      </w:r>
      <w:proofErr w:type="gramEnd"/>
      <w:r w:rsidRPr="00931932">
        <w:rPr>
          <w:rFonts w:cs="Times New Roman"/>
        </w:rPr>
        <w:t xml:space="preserve"> = H5Fopen(FILE, H5F_ACC_RDWR, H5P_DEFAULT);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open the dataset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proofErr w:type="gramStart"/>
      <w:r w:rsidRPr="00931932">
        <w:rPr>
          <w:rFonts w:cs="Times New Roman"/>
        </w:rPr>
        <w:t>did</w:t>
      </w:r>
      <w:proofErr w:type="gramEnd"/>
      <w:r w:rsidRPr="00931932">
        <w:rPr>
          <w:rFonts w:cs="Times New Roman"/>
        </w:rPr>
        <w:t xml:space="preserve"> = H5Dopen2(fid, "DSET</w:t>
      </w:r>
      <w:r w:rsidR="003B1287">
        <w:rPr>
          <w:rFonts w:cs="Times New Roman"/>
        </w:rPr>
        <w:t>2</w:t>
      </w:r>
      <w:r w:rsidRPr="00931932">
        <w:rPr>
          <w:rFonts w:cs="Times New Roman"/>
        </w:rPr>
        <w:t>", H5P_DEFAULT);</w:t>
      </w:r>
    </w:p>
    <w:p w:rsidR="00CC21B9" w:rsidRDefault="00CC21B9" w:rsidP="009C1D8F">
      <w:pPr>
        <w:pStyle w:val="PlainText"/>
        <w:rPr>
          <w:rFonts w:cs="Times New Roman"/>
        </w:rPr>
      </w:pPr>
    </w:p>
    <w:p w:rsidR="009C1D8F" w:rsidRPr="0061699B" w:rsidRDefault="009C1D8F" w:rsidP="009C1D8F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proofErr w:type="spellStart"/>
      <w:r>
        <w:rPr>
          <w:rFonts w:cs="Times New Roman"/>
        </w:rPr>
        <w:t>hsize_t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dims[</w:t>
      </w:r>
      <w:proofErr w:type="gramEnd"/>
      <w:r>
        <w:rPr>
          <w:rFonts w:cs="Times New Roman"/>
        </w:rPr>
        <w:t>1]; */</w:t>
      </w:r>
    </w:p>
    <w:p w:rsidR="009C1D8F" w:rsidRPr="0061699B" w:rsidRDefault="009C1D8F" w:rsidP="009C1D8F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proofErr w:type="spellStart"/>
      <w:r>
        <w:rPr>
          <w:rFonts w:cs="Times New Roman"/>
        </w:rPr>
        <w:t>hsize_t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new_</w:t>
      </w:r>
      <w:proofErr w:type="gramStart"/>
      <w:r>
        <w:rPr>
          <w:rFonts w:cs="Times New Roman"/>
        </w:rPr>
        <w:t>dims</w:t>
      </w:r>
      <w:proofErr w:type="spellEnd"/>
      <w:r>
        <w:rPr>
          <w:rFonts w:cs="Times New Roman"/>
        </w:rPr>
        <w:t>[</w:t>
      </w:r>
      <w:proofErr w:type="gramEnd"/>
      <w:r>
        <w:rPr>
          <w:rFonts w:cs="Times New Roman"/>
        </w:rPr>
        <w:t>1];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3B1287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/* get the dataset's </w:t>
      </w:r>
      <w:r w:rsidR="009C1D8F">
        <w:rPr>
          <w:rFonts w:cs="Times New Roman"/>
        </w:rPr>
        <w:t>current dimension size</w:t>
      </w:r>
      <w:r w:rsidRPr="00931932">
        <w:rPr>
          <w:rFonts w:cs="Times New Roman"/>
        </w:rPr>
        <w:t xml:space="preserve"> */</w:t>
      </w:r>
    </w:p>
    <w:p w:rsidR="00CC21B9" w:rsidRDefault="00CC21B9" w:rsidP="003B1287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H5LDget_dset_</w:t>
      </w:r>
      <w:proofErr w:type="gramStart"/>
      <w:r w:rsidRPr="00931932">
        <w:rPr>
          <w:rFonts w:cs="Times New Roman"/>
        </w:rPr>
        <w:t>dims(</w:t>
      </w:r>
      <w:proofErr w:type="gramEnd"/>
      <w:r w:rsidRPr="00931932">
        <w:rPr>
          <w:rFonts w:cs="Times New Roman"/>
        </w:rPr>
        <w:t>did, dims);</w:t>
      </w:r>
    </w:p>
    <w:p w:rsidR="00386A12" w:rsidRPr="00931932" w:rsidRDefault="00386A12" w:rsidP="003B1287">
      <w:pPr>
        <w:pStyle w:val="PlainText"/>
        <w:ind w:left="720"/>
        <w:rPr>
          <w:rFonts w:cs="Times New Roman"/>
        </w:rPr>
      </w:pPr>
    </w:p>
    <w:p w:rsidR="003B1287" w:rsidRPr="0061699B" w:rsidRDefault="003B1287" w:rsidP="003B128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extend the dataset by 2 */</w:t>
      </w:r>
    </w:p>
    <w:p w:rsidR="003B1287" w:rsidRPr="0061699B" w:rsidRDefault="009C1D8F" w:rsidP="009C1D8F">
      <w:pPr>
        <w:pStyle w:val="PlainText"/>
        <w:ind w:firstLine="720"/>
        <w:rPr>
          <w:rFonts w:cs="Times New Roman"/>
        </w:rPr>
      </w:pPr>
      <w:proofErr w:type="spellStart"/>
      <w:r>
        <w:rPr>
          <w:rFonts w:cs="Times New Roman"/>
        </w:rPr>
        <w:t>new_</w:t>
      </w:r>
      <w:proofErr w:type="gramStart"/>
      <w:r>
        <w:rPr>
          <w:rFonts w:cs="Times New Roman"/>
        </w:rPr>
        <w:t>dims</w:t>
      </w:r>
      <w:proofErr w:type="spellEnd"/>
      <w:r>
        <w:rPr>
          <w:rFonts w:cs="Times New Roman"/>
        </w:rPr>
        <w:t>[</w:t>
      </w:r>
      <w:proofErr w:type="gramEnd"/>
      <w:r>
        <w:rPr>
          <w:rFonts w:cs="Times New Roman"/>
        </w:rPr>
        <w:t>0] = dims[0</w:t>
      </w:r>
      <w:r w:rsidR="003B1287" w:rsidRPr="0061699B">
        <w:rPr>
          <w:rFonts w:cs="Times New Roman"/>
        </w:rPr>
        <w:t>] + 2;</w:t>
      </w:r>
    </w:p>
    <w:p w:rsidR="003B1287" w:rsidRPr="0061699B" w:rsidRDefault="003B1287" w:rsidP="003B128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H5Dset_</w:t>
      </w:r>
      <w:proofErr w:type="gramStart"/>
      <w:r w:rsidRPr="0061699B">
        <w:rPr>
          <w:rFonts w:cs="Times New Roman"/>
        </w:rPr>
        <w:t>extent(</w:t>
      </w:r>
      <w:proofErr w:type="gramEnd"/>
      <w:r w:rsidRPr="0061699B">
        <w:rPr>
          <w:rFonts w:cs="Times New Roman"/>
        </w:rPr>
        <w:t xml:space="preserve">did, </w:t>
      </w:r>
      <w:proofErr w:type="spellStart"/>
      <w:r w:rsidRPr="0061699B">
        <w:rPr>
          <w:rFonts w:cs="Times New Roman"/>
        </w:rPr>
        <w:t>new_dims</w:t>
      </w:r>
      <w:proofErr w:type="spellEnd"/>
      <w:r w:rsidRPr="0061699B">
        <w:rPr>
          <w:rFonts w:cs="Times New Roman"/>
        </w:rPr>
        <w:t>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3B1287" w:rsidP="00CC21B9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F5516B">
        <w:rPr>
          <w:rFonts w:cs="Times New Roman"/>
        </w:rPr>
        <w:t>w</w:t>
      </w:r>
      <w:r w:rsidR="00CC21B9" w:rsidRPr="00931932">
        <w:rPr>
          <w:rFonts w:cs="Times New Roman"/>
        </w:rPr>
        <w:t>rite data to the extended part</w:t>
      </w:r>
      <w:r w:rsidR="008965FC">
        <w:rPr>
          <w:rFonts w:cs="Times New Roman"/>
        </w:rPr>
        <w:t xml:space="preserve"> of the da</w:t>
      </w:r>
      <w:r w:rsidR="00CC21B9" w:rsidRPr="00931932">
        <w:rPr>
          <w:rFonts w:cs="Times New Roman"/>
        </w:rPr>
        <w:t>taset</w:t>
      </w:r>
      <w:r>
        <w:rPr>
          <w:rFonts w:cs="Times New Roman"/>
        </w:rPr>
        <w:t xml:space="preserve">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lastRenderedPageBreak/>
        <w:t xml:space="preserve">        :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Default="00386A12" w:rsidP="009C1D8F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9C1D8F">
        <w:rPr>
          <w:rFonts w:cs="Times New Roman"/>
        </w:rPr>
        <w:t>#</w:t>
      </w:r>
      <w:r>
        <w:rPr>
          <w:rFonts w:cs="Times New Roman"/>
        </w:rPr>
        <w:t xml:space="preserve">define </w:t>
      </w:r>
      <w:r w:rsidR="000C06E8">
        <w:rPr>
          <w:rFonts w:cs="Times New Roman"/>
        </w:rPr>
        <w:t>f</w:t>
      </w:r>
      <w:r w:rsidR="009C1D8F">
        <w:rPr>
          <w:rFonts w:cs="Times New Roman"/>
        </w:rPr>
        <w:t>ields “d</w:t>
      </w:r>
      <w:proofErr w:type="gramStart"/>
      <w:r w:rsidR="009C1D8F">
        <w:rPr>
          <w:rFonts w:cs="Times New Roman"/>
        </w:rPr>
        <w:t>,</w:t>
      </w:r>
      <w:r w:rsidR="006119CC">
        <w:rPr>
          <w:rFonts w:cs="Times New Roman"/>
        </w:rPr>
        <w:t>s2</w:t>
      </w:r>
      <w:r w:rsidR="009C1D8F">
        <w:rPr>
          <w:rFonts w:cs="Times New Roman"/>
        </w:rPr>
        <w:t>.</w:t>
      </w:r>
      <w:r w:rsidR="001B21B7">
        <w:rPr>
          <w:rFonts w:cs="Times New Roman"/>
        </w:rPr>
        <w:t>c</w:t>
      </w:r>
      <w:proofErr w:type="gramEnd"/>
      <w:r w:rsidR="009C1D8F">
        <w:rPr>
          <w:rFonts w:cs="Times New Roman"/>
        </w:rPr>
        <w:t xml:space="preserve">” </w:t>
      </w:r>
      <w:r>
        <w:rPr>
          <w:rFonts w:cs="Times New Roman"/>
        </w:rPr>
        <w:t>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/* get the size of the dataset's data type </w:t>
      </w:r>
      <w:r w:rsidR="009C1D8F">
        <w:rPr>
          <w:rFonts w:cs="Times New Roman"/>
        </w:rPr>
        <w:t xml:space="preserve">for the selected fields </w:t>
      </w:r>
      <w:r w:rsidRPr="00931932">
        <w:rPr>
          <w:rFonts w:cs="Times New Roman"/>
        </w:rPr>
        <w:t>*/</w:t>
      </w:r>
    </w:p>
    <w:p w:rsidR="00CC21B9" w:rsidRPr="00931932" w:rsidRDefault="009C1D8F" w:rsidP="00CC21B9">
      <w:pPr>
        <w:pStyle w:val="PlainText"/>
        <w:ind w:left="720"/>
        <w:rPr>
          <w:rFonts w:cs="Times New Roman"/>
        </w:rPr>
      </w:pPr>
      <w:proofErr w:type="spellStart"/>
      <w:r>
        <w:rPr>
          <w:rFonts w:cs="Times New Roman"/>
        </w:rPr>
        <w:t>type_size</w:t>
      </w:r>
      <w:proofErr w:type="spellEnd"/>
      <w:r>
        <w:rPr>
          <w:rFonts w:cs="Times New Roman"/>
        </w:rPr>
        <w:t xml:space="preserve"> = </w:t>
      </w:r>
      <w:r w:rsidR="00CC21B9" w:rsidRPr="00931932">
        <w:rPr>
          <w:rFonts w:cs="Times New Roman"/>
        </w:rPr>
        <w:t>H5LDget_dset_type_</w:t>
      </w:r>
      <w:proofErr w:type="gramStart"/>
      <w:r w:rsidR="00CC21B9" w:rsidRPr="00931932">
        <w:rPr>
          <w:rFonts w:cs="Times New Roman"/>
        </w:rPr>
        <w:t>size(</w:t>
      </w:r>
      <w:proofErr w:type="gramEnd"/>
      <w:r w:rsidR="00CC21B9" w:rsidRPr="00931932">
        <w:rPr>
          <w:rFonts w:cs="Times New Roman"/>
        </w:rPr>
        <w:t xml:space="preserve">did, </w:t>
      </w:r>
      <w:r>
        <w:rPr>
          <w:rFonts w:cs="Times New Roman"/>
        </w:rPr>
        <w:t>fields</w:t>
      </w:r>
      <w:r w:rsidR="00CC21B9" w:rsidRPr="00931932">
        <w:rPr>
          <w:rFonts w:cs="Times New Roman"/>
        </w:rPr>
        <w:t>);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Pr="00931932" w:rsidRDefault="003510EB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Default="003510E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F5516B">
        <w:rPr>
          <w:rFonts w:cs="Times New Roman"/>
        </w:rPr>
        <w:t>a</w:t>
      </w:r>
      <w:r w:rsidRPr="0061699B">
        <w:rPr>
          <w:rFonts w:cs="Times New Roman"/>
        </w:rPr>
        <w:t xml:space="preserve">llocate buffer for </w:t>
      </w:r>
      <w:r>
        <w:rPr>
          <w:rFonts w:cs="Times New Roman"/>
        </w:rPr>
        <w:t>storing selected</w:t>
      </w:r>
      <w:r w:rsidRPr="0061699B">
        <w:rPr>
          <w:rFonts w:cs="Times New Roman"/>
        </w:rPr>
        <w:t xml:space="preserve"> </w:t>
      </w:r>
      <w:r w:rsidR="008965FC">
        <w:rPr>
          <w:rFonts w:cs="Times New Roman"/>
        </w:rPr>
        <w:t>data elements</w:t>
      </w:r>
      <w:r w:rsidRPr="0061699B">
        <w:rPr>
          <w:rFonts w:cs="Times New Roman"/>
        </w:rPr>
        <w:t xml:space="preserve"> </w:t>
      </w:r>
      <w:r>
        <w:rPr>
          <w:rFonts w:cs="Times New Roman"/>
        </w:rPr>
        <w:t>from</w:t>
      </w:r>
      <w:r w:rsidRPr="0061699B">
        <w:rPr>
          <w:rFonts w:cs="Times New Roman"/>
        </w:rPr>
        <w:t xml:space="preserve"> </w:t>
      </w:r>
      <w:r w:rsidR="00133300">
        <w:rPr>
          <w:rFonts w:cs="Times New Roman"/>
        </w:rPr>
        <w:t xml:space="preserve">the </w:t>
      </w:r>
      <w:r w:rsidRPr="0061699B">
        <w:rPr>
          <w:rFonts w:cs="Times New Roman"/>
        </w:rPr>
        <w:t>dataset</w:t>
      </w:r>
      <w:r>
        <w:rPr>
          <w:rFonts w:cs="Times New Roman"/>
        </w:rPr>
        <w:t xml:space="preserve"> */</w:t>
      </w:r>
    </w:p>
    <w:p w:rsidR="003510EB" w:rsidRPr="0061699B" w:rsidRDefault="00F5516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/* c</w:t>
      </w:r>
      <w:r w:rsidR="003510EB">
        <w:rPr>
          <w:rFonts w:cs="Times New Roman"/>
        </w:rPr>
        <w:t xml:space="preserve">alculate # of selected </w:t>
      </w:r>
      <w:r w:rsidR="008965FC">
        <w:rPr>
          <w:rFonts w:cs="Times New Roman"/>
        </w:rPr>
        <w:t>elements</w:t>
      </w:r>
      <w:r w:rsidR="003510EB">
        <w:rPr>
          <w:rFonts w:cs="Times New Roman"/>
        </w:rPr>
        <w:t xml:space="preserve"> from dims &amp; </w:t>
      </w:r>
      <w:proofErr w:type="spellStart"/>
      <w:r w:rsidR="003510EB">
        <w:rPr>
          <w:rFonts w:cs="Times New Roman"/>
        </w:rPr>
        <w:t>new_dims</w:t>
      </w:r>
      <w:proofErr w:type="spellEnd"/>
      <w:r w:rsidR="003510EB">
        <w:rPr>
          <w:rFonts w:cs="Times New Roman"/>
        </w:rPr>
        <w:t xml:space="preserve"> */</w:t>
      </w:r>
    </w:p>
    <w:p w:rsidR="003510EB" w:rsidRPr="0061699B" w:rsidRDefault="003510E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B86209">
        <w:rPr>
          <w:rFonts w:cs="Times New Roman"/>
        </w:rPr>
        <w:t xml:space="preserve">buffer size = </w:t>
      </w:r>
      <w:proofErr w:type="spellStart"/>
      <w:r w:rsidRPr="0061699B">
        <w:rPr>
          <w:rFonts w:cs="Times New Roman"/>
        </w:rPr>
        <w:t>type_size</w:t>
      </w:r>
      <w:proofErr w:type="spellEnd"/>
      <w:r w:rsidRPr="0061699B">
        <w:rPr>
          <w:rFonts w:cs="Times New Roman"/>
        </w:rPr>
        <w:t xml:space="preserve"> * number of </w:t>
      </w:r>
      <w:r>
        <w:rPr>
          <w:rFonts w:cs="Times New Roman"/>
        </w:rPr>
        <w:t>selected</w:t>
      </w:r>
      <w:r w:rsidRPr="0061699B">
        <w:rPr>
          <w:rFonts w:cs="Times New Roman"/>
        </w:rPr>
        <w:t xml:space="preserve"> </w:t>
      </w:r>
      <w:r w:rsidR="008965FC">
        <w:rPr>
          <w:rFonts w:cs="Times New Roman"/>
        </w:rPr>
        <w:t>elements</w:t>
      </w:r>
      <w:r>
        <w:rPr>
          <w:rFonts w:cs="Times New Roman"/>
        </w:rPr>
        <w:t xml:space="preserve"> */</w:t>
      </w:r>
    </w:p>
    <w:p w:rsidR="003510EB" w:rsidRDefault="00CC21B9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  <w:r w:rsidR="003510EB" w:rsidRPr="00931932">
        <w:rPr>
          <w:rFonts w:cs="Times New Roman"/>
        </w:rPr>
        <w:t xml:space="preserve">        </w:t>
      </w:r>
    </w:p>
    <w:p w:rsidR="00CC21B9" w:rsidRPr="00931932" w:rsidRDefault="003510EB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Pr="00931932" w:rsidRDefault="003510EB" w:rsidP="00CC21B9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</w:t>
      </w:r>
      <w:r w:rsidRPr="0061699B">
        <w:rPr>
          <w:rFonts w:cs="Times New Roman"/>
        </w:rPr>
        <w:t xml:space="preserve">* read the </w:t>
      </w:r>
      <w:r>
        <w:rPr>
          <w:rFonts w:cs="Times New Roman"/>
        </w:rPr>
        <w:t xml:space="preserve">selected </w:t>
      </w:r>
      <w:r w:rsidR="008965FC">
        <w:rPr>
          <w:rFonts w:cs="Times New Roman"/>
        </w:rPr>
        <w:t>elements</w:t>
      </w:r>
      <w:r>
        <w:rPr>
          <w:rFonts w:cs="Times New Roman"/>
        </w:rPr>
        <w:t xml:space="preserve"> from the dataset </w:t>
      </w:r>
      <w:r w:rsidRPr="0061699B">
        <w:rPr>
          <w:rFonts w:cs="Times New Roman"/>
        </w:rPr>
        <w:t xml:space="preserve">into </w:t>
      </w:r>
      <w:proofErr w:type="spellStart"/>
      <w:r w:rsidRPr="0061699B">
        <w:rPr>
          <w:rFonts w:cs="Times New Roman"/>
        </w:rPr>
        <w:t>buf</w:t>
      </w:r>
      <w:proofErr w:type="spellEnd"/>
      <w:r w:rsidRPr="0061699B">
        <w:rPr>
          <w:rFonts w:cs="Times New Roman"/>
        </w:rPr>
        <w:t xml:space="preserve"> */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H5LD_</w:t>
      </w:r>
      <w:r w:rsidR="008965FC">
        <w:rPr>
          <w:rFonts w:cs="Times New Roman"/>
        </w:rPr>
        <w:t>get_</w:t>
      </w:r>
      <w:r w:rsidRPr="00931932">
        <w:rPr>
          <w:rFonts w:cs="Times New Roman"/>
        </w:rPr>
        <w:t>dset_</w:t>
      </w:r>
      <w:proofErr w:type="gramStart"/>
      <w:r w:rsidR="009C1D8F">
        <w:rPr>
          <w:rFonts w:cs="Times New Roman"/>
        </w:rPr>
        <w:t>elmts</w:t>
      </w:r>
      <w:r w:rsidRPr="00931932">
        <w:rPr>
          <w:rFonts w:cs="Times New Roman"/>
        </w:rPr>
        <w:t>(</w:t>
      </w:r>
      <w:proofErr w:type="gramEnd"/>
      <w:r w:rsidRPr="00931932">
        <w:rPr>
          <w:rFonts w:cs="Times New Roman"/>
        </w:rPr>
        <w:t xml:space="preserve">did, dims, </w:t>
      </w:r>
      <w:proofErr w:type="spellStart"/>
      <w:r w:rsidRPr="00931932">
        <w:rPr>
          <w:rFonts w:cs="Times New Roman"/>
        </w:rPr>
        <w:t>new_dims</w:t>
      </w:r>
      <w:proofErr w:type="spellEnd"/>
      <w:r w:rsidRPr="00931932">
        <w:rPr>
          <w:rFonts w:cs="Times New Roman"/>
        </w:rPr>
        <w:t xml:space="preserve">, </w:t>
      </w:r>
      <w:r w:rsidR="009C1D8F">
        <w:rPr>
          <w:rFonts w:cs="Times New Roman"/>
        </w:rPr>
        <w:t>fields</w:t>
      </w:r>
      <w:r w:rsidRPr="00931932">
        <w:rPr>
          <w:rFonts w:cs="Times New Roman"/>
        </w:rPr>
        <w:t xml:space="preserve">, </w:t>
      </w:r>
      <w:proofErr w:type="spellStart"/>
      <w:r w:rsidRPr="00931932">
        <w:rPr>
          <w:rFonts w:cs="Times New Roman"/>
        </w:rPr>
        <w:t>buf</w:t>
      </w:r>
      <w:proofErr w:type="spellEnd"/>
      <w:r w:rsidRPr="00931932">
        <w:rPr>
          <w:rFonts w:cs="Times New Roman"/>
        </w:rPr>
        <w:t>);</w:t>
      </w:r>
    </w:p>
    <w:p w:rsidR="00386A12" w:rsidRPr="00931932" w:rsidRDefault="00386A12" w:rsidP="00386A12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86A12" w:rsidRPr="00931932" w:rsidRDefault="00386A12" w:rsidP="00386A12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proofErr w:type="gramStart"/>
      <w:r w:rsidRPr="00931932">
        <w:rPr>
          <w:rFonts w:cs="Times New Roman"/>
        </w:rPr>
        <w:t>H5Dclose(</w:t>
      </w:r>
      <w:proofErr w:type="gramEnd"/>
      <w:r w:rsidRPr="00931932">
        <w:rPr>
          <w:rFonts w:cs="Times New Roman"/>
        </w:rPr>
        <w:t>did);</w:t>
      </w:r>
    </w:p>
    <w:p w:rsidR="00CC21B9" w:rsidRDefault="00CC21B9" w:rsidP="00931932">
      <w:pPr>
        <w:pStyle w:val="PlainText"/>
        <w:ind w:left="720"/>
      </w:pPr>
      <w:proofErr w:type="gramStart"/>
      <w:r w:rsidRPr="001D5461">
        <w:t>H5Fclose(</w:t>
      </w:r>
      <w:proofErr w:type="gramEnd"/>
      <w:r w:rsidRPr="001D5461">
        <w:t>fid);</w:t>
      </w:r>
    </w:p>
    <w:p w:rsidR="008868E8" w:rsidRDefault="008868E8" w:rsidP="00931932">
      <w:pPr>
        <w:pStyle w:val="PlainText"/>
        <w:ind w:left="720"/>
      </w:pPr>
    </w:p>
    <w:p w:rsidR="008868E8" w:rsidRPr="00375D97" w:rsidRDefault="008868E8" w:rsidP="008868E8">
      <w:pPr>
        <w:pStyle w:val="PlainText"/>
        <w:rPr>
          <w:rFonts w:asciiTheme="minorHAnsi" w:hAnsiTheme="minorHAnsi"/>
          <w:sz w:val="24"/>
          <w:szCs w:val="24"/>
        </w:rPr>
      </w:pPr>
      <w:r w:rsidRPr="00375D97">
        <w:rPr>
          <w:rFonts w:asciiTheme="minorHAnsi" w:hAnsiTheme="minorHAnsi"/>
          <w:sz w:val="24"/>
          <w:szCs w:val="24"/>
        </w:rPr>
        <w:t xml:space="preserve">The buffer </w:t>
      </w:r>
      <w:proofErr w:type="spellStart"/>
      <w:r w:rsidRPr="00375D97">
        <w:rPr>
          <w:rFonts w:asciiTheme="minorHAnsi" w:hAnsiTheme="minorHAnsi"/>
          <w:i/>
          <w:sz w:val="24"/>
          <w:szCs w:val="24"/>
        </w:rPr>
        <w:t>buf</w:t>
      </w:r>
      <w:proofErr w:type="spellEnd"/>
      <w:r w:rsidRPr="00375D97">
        <w:rPr>
          <w:rFonts w:asciiTheme="minorHAnsi" w:hAnsiTheme="minorHAnsi"/>
          <w:sz w:val="24"/>
          <w:szCs w:val="24"/>
        </w:rPr>
        <w:t xml:space="preserve"> will contain data for “</w:t>
      </w:r>
      <w:r w:rsidRPr="002969A8">
        <w:rPr>
          <w:rFonts w:asciiTheme="minorHAnsi" w:hAnsiTheme="minorHAnsi" w:cs="Times New Roman"/>
          <w:i/>
          <w:sz w:val="24"/>
          <w:szCs w:val="24"/>
        </w:rPr>
        <w:t>d</w:t>
      </w:r>
      <w:r w:rsidRPr="00375D97">
        <w:rPr>
          <w:rFonts w:asciiTheme="minorHAnsi" w:hAnsiTheme="minorHAnsi" w:cs="Times New Roman"/>
          <w:sz w:val="24"/>
          <w:szCs w:val="24"/>
        </w:rPr>
        <w:t>” and “s2.c</w:t>
      </w:r>
      <w:r w:rsidRPr="00375D97">
        <w:rPr>
          <w:rFonts w:asciiTheme="minorHAnsi" w:hAnsiTheme="minorHAnsi"/>
          <w:sz w:val="24"/>
          <w:szCs w:val="24"/>
        </w:rPr>
        <w:t xml:space="preserve">” selected from </w:t>
      </w:r>
      <w:r w:rsidRPr="00375D97">
        <w:rPr>
          <w:rFonts w:asciiTheme="minorHAnsi" w:hAnsiTheme="minorHAnsi"/>
          <w:i/>
          <w:sz w:val="24"/>
          <w:szCs w:val="24"/>
        </w:rPr>
        <w:t>DSET2</w:t>
      </w:r>
      <w:r w:rsidRPr="00375D97">
        <w:rPr>
          <w:rFonts w:asciiTheme="minorHAnsi" w:hAnsiTheme="minorHAnsi"/>
          <w:sz w:val="24"/>
          <w:szCs w:val="24"/>
        </w:rPr>
        <w:t xml:space="preserve"> as follows:</w:t>
      </w:r>
    </w:p>
    <w:p w:rsidR="008868E8" w:rsidRPr="00375D97" w:rsidRDefault="008868E8" w:rsidP="008868E8">
      <w:pPr>
        <w:pStyle w:val="PlainText"/>
        <w:rPr>
          <w:rFonts w:asciiTheme="minorHAnsi" w:hAnsiTheme="minorHAnsi"/>
          <w:sz w:val="24"/>
          <w:szCs w:val="24"/>
        </w:rPr>
      </w:pPr>
    </w:p>
    <w:p w:rsidR="008868E8" w:rsidRDefault="00316DF7" w:rsidP="008868E8">
      <w:pPr>
        <w:pStyle w:val="PlainText"/>
        <w:ind w:left="720"/>
      </w:pPr>
      <w:r>
        <w:t>Data for element</w:t>
      </w:r>
      <w:r w:rsidR="0068654B">
        <w:t xml:space="preserve"> </w:t>
      </w:r>
      <w:r w:rsidR="002969A8">
        <w:t>(</w:t>
      </w:r>
      <w:r w:rsidR="008868E8">
        <w:t>5</w:t>
      </w:r>
      <w:r w:rsidR="0068654B">
        <w:t xml:space="preserve">): </w:t>
      </w:r>
      <w:r>
        <w:t>integer value for “d”, 4 integer values for array “s2.c”</w:t>
      </w:r>
    </w:p>
    <w:p w:rsidR="008868E8" w:rsidRDefault="00316DF7" w:rsidP="008868E8">
      <w:pPr>
        <w:pStyle w:val="PlainText"/>
        <w:ind w:left="720"/>
      </w:pPr>
      <w:r>
        <w:t>Data for</w:t>
      </w:r>
      <w:r w:rsidR="0068654B">
        <w:t xml:space="preserve"> element </w:t>
      </w:r>
      <w:r w:rsidR="002969A8">
        <w:t>(</w:t>
      </w:r>
      <w:r w:rsidR="008868E8">
        <w:t>6</w:t>
      </w:r>
      <w:r w:rsidR="002969A8">
        <w:t>)</w:t>
      </w:r>
      <w:r w:rsidR="0068654B">
        <w:t xml:space="preserve">: </w:t>
      </w:r>
      <w:bookmarkStart w:id="0" w:name="_GoBack"/>
      <w:bookmarkEnd w:id="0"/>
      <w:r>
        <w:t xml:space="preserve">integer value </w:t>
      </w:r>
      <w:r w:rsidR="008868E8">
        <w:t>for</w:t>
      </w:r>
      <w:r>
        <w:t xml:space="preserve"> </w:t>
      </w:r>
      <w:r w:rsidR="008868E8">
        <w:t xml:space="preserve">“d”, </w:t>
      </w:r>
      <w:r>
        <w:t>4 integer values for array “s2.c”</w:t>
      </w:r>
    </w:p>
    <w:p w:rsidR="00C82AA8" w:rsidRDefault="00BE5630" w:rsidP="00C82AA8">
      <w:pPr>
        <w:pStyle w:val="Heading1"/>
      </w:pPr>
      <w:r>
        <w:t>Reference Manual</w:t>
      </w:r>
    </w:p>
    <w:p w:rsidR="00C82AA8" w:rsidRDefault="008965FC" w:rsidP="00C82AA8">
      <w:r>
        <w:t xml:space="preserve">Reference manual entries </w:t>
      </w:r>
      <w:r w:rsidR="00BE5630">
        <w:t xml:space="preserve">for </w:t>
      </w:r>
      <w:r w:rsidR="00BE5630" w:rsidRPr="00BE5630">
        <w:rPr>
          <w:i/>
        </w:rPr>
        <w:t>h5watch</w:t>
      </w:r>
      <w:r w:rsidR="00BE5630">
        <w:t xml:space="preserve"> </w:t>
      </w:r>
      <w:r>
        <w:t xml:space="preserve">and the three new public routines </w:t>
      </w:r>
      <w:r w:rsidR="00BE5630">
        <w:t xml:space="preserve">will be added to the HDF5 </w:t>
      </w:r>
      <w:r>
        <w:t>High-Level Interface</w:t>
      </w:r>
      <w:r w:rsidR="00B12688">
        <w:t>.</w:t>
      </w:r>
    </w:p>
    <w:p w:rsidR="00F52DB0" w:rsidRPr="000557A5" w:rsidRDefault="00B64A9F" w:rsidP="00F52DB0">
      <w:pPr>
        <w:pStyle w:val="Heading"/>
      </w:pPr>
      <w:r>
        <w:t>Acknowledgements</w:t>
      </w:r>
    </w:p>
    <w:p w:rsidR="00F52DB0" w:rsidRDefault="00B64A9F" w:rsidP="00F52DB0">
      <w:r>
        <w:t xml:space="preserve">This work </w:t>
      </w:r>
      <w:r w:rsidR="00E91488">
        <w:t>is</w:t>
      </w:r>
      <w:r>
        <w:t xml:space="preserve"> suppo</w:t>
      </w:r>
      <w:r w:rsidR="00E91488">
        <w:t>rted by a commercial client of the HDF group.</w:t>
      </w:r>
    </w:p>
    <w:p w:rsidR="00F52DB0" w:rsidRDefault="00B64A9F" w:rsidP="00E91488">
      <w:pPr>
        <w:pStyle w:val="Heading"/>
      </w:pPr>
      <w:r>
        <w:t>Revision History</w:t>
      </w:r>
      <w:r w:rsidR="00E15DD0">
        <w:t xml:space="preserve"> 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15DD0" w:rsidRPr="009D6CFF" w:rsidTr="00E91488">
        <w:trPr>
          <w:jc w:val="center"/>
        </w:trPr>
        <w:tc>
          <w:tcPr>
            <w:tcW w:w="2337" w:type="dxa"/>
          </w:tcPr>
          <w:p w:rsidR="009D6CFF" w:rsidRDefault="00E91488" w:rsidP="00D33BBF">
            <w:pPr>
              <w:jc w:val="left"/>
              <w:rPr>
                <w:i/>
              </w:rPr>
            </w:pPr>
            <w:r>
              <w:rPr>
                <w:i/>
              </w:rPr>
              <w:t xml:space="preserve">November </w:t>
            </w:r>
            <w:r w:rsidR="00D33BBF">
              <w:rPr>
                <w:i/>
              </w:rPr>
              <w:t>30</w:t>
            </w:r>
            <w:r>
              <w:rPr>
                <w:i/>
              </w:rPr>
              <w:t>, 2009</w:t>
            </w:r>
            <w:r w:rsidR="009D6CFF" w:rsidRPr="009D6CFF">
              <w:rPr>
                <w:i/>
              </w:rPr>
              <w:t>:</w:t>
            </w:r>
          </w:p>
          <w:p w:rsidR="008965FC" w:rsidRPr="009D6CFF" w:rsidRDefault="00014D59" w:rsidP="00D33BBF">
            <w:pPr>
              <w:jc w:val="left"/>
              <w:rPr>
                <w:i/>
              </w:rPr>
            </w:pPr>
            <w:r>
              <w:rPr>
                <w:i/>
              </w:rPr>
              <w:t xml:space="preserve">February </w:t>
            </w:r>
            <w:r w:rsidR="00B86209">
              <w:rPr>
                <w:i/>
              </w:rPr>
              <w:t>24</w:t>
            </w:r>
            <w:r>
              <w:rPr>
                <w:i/>
              </w:rPr>
              <w:t>, 2014:</w:t>
            </w:r>
          </w:p>
        </w:tc>
        <w:tc>
          <w:tcPr>
            <w:tcW w:w="7743" w:type="dxa"/>
          </w:tcPr>
          <w:p w:rsidR="009D6CFF" w:rsidRDefault="009D6CFF" w:rsidP="009D6CFF">
            <w:pPr>
              <w:jc w:val="left"/>
            </w:pPr>
            <w:r w:rsidRPr="009D6CFF">
              <w:t xml:space="preserve">Version 1 circulated for comment within The HDF Group. </w:t>
            </w:r>
          </w:p>
          <w:p w:rsidR="008965FC" w:rsidRPr="009D6CFF" w:rsidRDefault="00014D59" w:rsidP="009D6CFF">
            <w:pPr>
              <w:jc w:val="left"/>
            </w:pPr>
            <w:r>
              <w:t>Version 2 updated to reflect current implementation.</w:t>
            </w:r>
          </w:p>
        </w:tc>
      </w:tr>
    </w:tbl>
    <w:p w:rsidR="00BE5630" w:rsidRDefault="00BE5630" w:rsidP="00BE5630">
      <w:pPr>
        <w:pStyle w:val="Heading"/>
      </w:pPr>
    </w:p>
    <w:p w:rsidR="00F52DB0" w:rsidRPr="006A46E6" w:rsidRDefault="00F52DB0" w:rsidP="000C06E8">
      <w:pPr>
        <w:spacing w:after="0"/>
        <w:jc w:val="left"/>
      </w:pPr>
    </w:p>
    <w:sectPr w:rsidR="00F52DB0" w:rsidRPr="006A46E6" w:rsidSect="003F6A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9B" w:rsidRDefault="00D41E9B" w:rsidP="00F52DB0">
      <w:r>
        <w:separator/>
      </w:r>
    </w:p>
  </w:endnote>
  <w:endnote w:type="continuationSeparator" w:id="0">
    <w:p w:rsidR="00D41E9B" w:rsidRDefault="00D41E9B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154D05" w:rsidRDefault="00154D05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FD8C73A" wp14:editId="7A5FE47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654B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68654B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154D05" w:rsidRDefault="00154D05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F8BF5CC" wp14:editId="47616FF2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72BF5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72BF5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9B" w:rsidRDefault="00D41E9B" w:rsidP="00F52DB0">
      <w:r>
        <w:separator/>
      </w:r>
    </w:p>
  </w:footnote>
  <w:footnote w:type="continuationSeparator" w:id="0">
    <w:p w:rsidR="00D41E9B" w:rsidRDefault="00D41E9B" w:rsidP="00F52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D05" w:rsidRDefault="00154D05" w:rsidP="00F52DB0">
    <w:pPr>
      <w:pStyle w:val="THGHeader2"/>
    </w:pPr>
    <w:r>
      <w:t>February 24, 2014</w:t>
    </w:r>
    <w:r>
      <w:ptab w:relativeTo="margin" w:alignment="center" w:leader="none"/>
    </w:r>
    <w:r>
      <w:ptab w:relativeTo="margin" w:alignment="right" w:leader="none"/>
    </w:r>
    <w:r>
      <w:t>RFC THG 2009-11-30.v2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D05" w:rsidRPr="006D4EA4" w:rsidRDefault="00154D05" w:rsidP="006D4EA4">
    <w:pPr>
      <w:pStyle w:val="THGHeader"/>
    </w:pPr>
    <w:r>
      <w:t>February 24, 2014</w:t>
    </w:r>
    <w:r>
      <w:ptab w:relativeTo="margin" w:alignment="center" w:leader="none"/>
    </w:r>
    <w:r>
      <w:ptab w:relativeTo="margin" w:alignment="right" w:leader="none"/>
    </w:r>
    <w:r>
      <w:t>RFC THG 2009-11-30.v2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8912740"/>
    <w:multiLevelType w:val="hybridMultilevel"/>
    <w:tmpl w:val="D302A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B566D5"/>
    <w:multiLevelType w:val="hybridMultilevel"/>
    <w:tmpl w:val="7AF801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133850"/>
    <w:multiLevelType w:val="hybridMultilevel"/>
    <w:tmpl w:val="4E58E8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8665B4F"/>
    <w:multiLevelType w:val="multilevel"/>
    <w:tmpl w:val="844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0A1858"/>
    <w:multiLevelType w:val="hybridMultilevel"/>
    <w:tmpl w:val="3626A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F87C95"/>
    <w:multiLevelType w:val="hybridMultilevel"/>
    <w:tmpl w:val="50C28E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8"/>
    <w:lvlOverride w:ilvl="0">
      <w:startOverride w:val="1"/>
    </w:lvlOverride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5"/>
  </w:num>
  <w:num w:numId="20">
    <w:abstractNumId w:val="11"/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6"/>
  </w:num>
  <w:num w:numId="34">
    <w:abstractNumId w:val="12"/>
  </w:num>
  <w:num w:numId="35">
    <w:abstractNumId w:val="14"/>
  </w:num>
  <w:num w:numId="36">
    <w:abstractNumId w:val="13"/>
  </w:num>
  <w:num w:numId="37">
    <w:abstractNumId w:val="17"/>
  </w:num>
  <w:num w:numId="3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927"/>
    <w:rsid w:val="0000352A"/>
    <w:rsid w:val="00013B19"/>
    <w:rsid w:val="00014D59"/>
    <w:rsid w:val="00017D7B"/>
    <w:rsid w:val="0002246E"/>
    <w:rsid w:val="000254EC"/>
    <w:rsid w:val="00052E64"/>
    <w:rsid w:val="00052ECD"/>
    <w:rsid w:val="00052EF7"/>
    <w:rsid w:val="00053C00"/>
    <w:rsid w:val="00057B93"/>
    <w:rsid w:val="00062645"/>
    <w:rsid w:val="00063E52"/>
    <w:rsid w:val="000708A8"/>
    <w:rsid w:val="0007238C"/>
    <w:rsid w:val="0008235D"/>
    <w:rsid w:val="00082BE1"/>
    <w:rsid w:val="00084692"/>
    <w:rsid w:val="000912B9"/>
    <w:rsid w:val="00094599"/>
    <w:rsid w:val="000B4F30"/>
    <w:rsid w:val="000C06E8"/>
    <w:rsid w:val="000D1422"/>
    <w:rsid w:val="000D3834"/>
    <w:rsid w:val="000D56CC"/>
    <w:rsid w:val="000D7AAA"/>
    <w:rsid w:val="000E73AE"/>
    <w:rsid w:val="0011110C"/>
    <w:rsid w:val="00111866"/>
    <w:rsid w:val="0011340C"/>
    <w:rsid w:val="00123C75"/>
    <w:rsid w:val="00131E5E"/>
    <w:rsid w:val="00133300"/>
    <w:rsid w:val="00134D65"/>
    <w:rsid w:val="00150A0E"/>
    <w:rsid w:val="00151611"/>
    <w:rsid w:val="00154D05"/>
    <w:rsid w:val="0015655A"/>
    <w:rsid w:val="001605FE"/>
    <w:rsid w:val="00160637"/>
    <w:rsid w:val="00162C7A"/>
    <w:rsid w:val="00171F59"/>
    <w:rsid w:val="001726FF"/>
    <w:rsid w:val="0017357C"/>
    <w:rsid w:val="00181B2F"/>
    <w:rsid w:val="001962A1"/>
    <w:rsid w:val="00196CFD"/>
    <w:rsid w:val="001B176C"/>
    <w:rsid w:val="001B21B7"/>
    <w:rsid w:val="001B394E"/>
    <w:rsid w:val="001B4516"/>
    <w:rsid w:val="001C5823"/>
    <w:rsid w:val="001D1790"/>
    <w:rsid w:val="001D2462"/>
    <w:rsid w:val="001D5461"/>
    <w:rsid w:val="001E3524"/>
    <w:rsid w:val="001F0A73"/>
    <w:rsid w:val="002014A1"/>
    <w:rsid w:val="00205BD2"/>
    <w:rsid w:val="00205D26"/>
    <w:rsid w:val="0021045D"/>
    <w:rsid w:val="00212345"/>
    <w:rsid w:val="00212E0A"/>
    <w:rsid w:val="00213B38"/>
    <w:rsid w:val="002241AE"/>
    <w:rsid w:val="00237B84"/>
    <w:rsid w:val="002458C8"/>
    <w:rsid w:val="00257633"/>
    <w:rsid w:val="00281E57"/>
    <w:rsid w:val="00286C20"/>
    <w:rsid w:val="00286ECB"/>
    <w:rsid w:val="0029274E"/>
    <w:rsid w:val="002932B2"/>
    <w:rsid w:val="002969A8"/>
    <w:rsid w:val="002A0C76"/>
    <w:rsid w:val="002A4083"/>
    <w:rsid w:val="002A772E"/>
    <w:rsid w:val="002B2970"/>
    <w:rsid w:val="002C6769"/>
    <w:rsid w:val="002E3C6D"/>
    <w:rsid w:val="002E549B"/>
    <w:rsid w:val="002F0339"/>
    <w:rsid w:val="002F1E13"/>
    <w:rsid w:val="003066C7"/>
    <w:rsid w:val="003078D2"/>
    <w:rsid w:val="00316AD8"/>
    <w:rsid w:val="00316DF7"/>
    <w:rsid w:val="00324D5F"/>
    <w:rsid w:val="003256FB"/>
    <w:rsid w:val="00335E4E"/>
    <w:rsid w:val="003371C2"/>
    <w:rsid w:val="00341207"/>
    <w:rsid w:val="003465E5"/>
    <w:rsid w:val="003510EB"/>
    <w:rsid w:val="00362C4C"/>
    <w:rsid w:val="0036462A"/>
    <w:rsid w:val="00367147"/>
    <w:rsid w:val="00375D97"/>
    <w:rsid w:val="00375F36"/>
    <w:rsid w:val="0038117F"/>
    <w:rsid w:val="00386A12"/>
    <w:rsid w:val="00390DA6"/>
    <w:rsid w:val="003B1287"/>
    <w:rsid w:val="003D2E67"/>
    <w:rsid w:val="003D499B"/>
    <w:rsid w:val="003E003B"/>
    <w:rsid w:val="003F6A1F"/>
    <w:rsid w:val="00403DD4"/>
    <w:rsid w:val="004109CB"/>
    <w:rsid w:val="004113F4"/>
    <w:rsid w:val="00417D3B"/>
    <w:rsid w:val="00420474"/>
    <w:rsid w:val="00426B2D"/>
    <w:rsid w:val="004279D8"/>
    <w:rsid w:val="0045447D"/>
    <w:rsid w:val="004703EB"/>
    <w:rsid w:val="00484D42"/>
    <w:rsid w:val="004945C0"/>
    <w:rsid w:val="004A1B66"/>
    <w:rsid w:val="004A222A"/>
    <w:rsid w:val="004B2EB0"/>
    <w:rsid w:val="004C3547"/>
    <w:rsid w:val="004C4050"/>
    <w:rsid w:val="004E1140"/>
    <w:rsid w:val="004E1876"/>
    <w:rsid w:val="004F31BD"/>
    <w:rsid w:val="00500194"/>
    <w:rsid w:val="00501F50"/>
    <w:rsid w:val="00502A38"/>
    <w:rsid w:val="005078B6"/>
    <w:rsid w:val="00512B98"/>
    <w:rsid w:val="00512F0D"/>
    <w:rsid w:val="0051716F"/>
    <w:rsid w:val="00523072"/>
    <w:rsid w:val="0052451E"/>
    <w:rsid w:val="00526101"/>
    <w:rsid w:val="00537B06"/>
    <w:rsid w:val="00543832"/>
    <w:rsid w:val="0055647F"/>
    <w:rsid w:val="00564C85"/>
    <w:rsid w:val="00566F0A"/>
    <w:rsid w:val="005672F9"/>
    <w:rsid w:val="00584B50"/>
    <w:rsid w:val="005A3F45"/>
    <w:rsid w:val="005A59CD"/>
    <w:rsid w:val="005C2716"/>
    <w:rsid w:val="005C2E8E"/>
    <w:rsid w:val="005C358C"/>
    <w:rsid w:val="005C7700"/>
    <w:rsid w:val="005D39EE"/>
    <w:rsid w:val="005D7AD8"/>
    <w:rsid w:val="006119CC"/>
    <w:rsid w:val="0061699B"/>
    <w:rsid w:val="006175BF"/>
    <w:rsid w:val="006214CD"/>
    <w:rsid w:val="0062423F"/>
    <w:rsid w:val="00631C9B"/>
    <w:rsid w:val="006325D3"/>
    <w:rsid w:val="00640D18"/>
    <w:rsid w:val="00646D93"/>
    <w:rsid w:val="00660D63"/>
    <w:rsid w:val="00661365"/>
    <w:rsid w:val="00684285"/>
    <w:rsid w:val="0068654B"/>
    <w:rsid w:val="006A0E27"/>
    <w:rsid w:val="006A59E6"/>
    <w:rsid w:val="006B19F4"/>
    <w:rsid w:val="006B7DC0"/>
    <w:rsid w:val="006C111A"/>
    <w:rsid w:val="006D4EA4"/>
    <w:rsid w:val="006E66A5"/>
    <w:rsid w:val="006F0422"/>
    <w:rsid w:val="006F30BB"/>
    <w:rsid w:val="006F523D"/>
    <w:rsid w:val="0071017A"/>
    <w:rsid w:val="00710C0F"/>
    <w:rsid w:val="007117E8"/>
    <w:rsid w:val="007119F0"/>
    <w:rsid w:val="00715271"/>
    <w:rsid w:val="00720235"/>
    <w:rsid w:val="00721FCB"/>
    <w:rsid w:val="007360C5"/>
    <w:rsid w:val="00744A7D"/>
    <w:rsid w:val="00746A94"/>
    <w:rsid w:val="00747660"/>
    <w:rsid w:val="007503CC"/>
    <w:rsid w:val="00772BF5"/>
    <w:rsid w:val="00781377"/>
    <w:rsid w:val="00787ECB"/>
    <w:rsid w:val="00790568"/>
    <w:rsid w:val="00790AAA"/>
    <w:rsid w:val="007935BF"/>
    <w:rsid w:val="007937A4"/>
    <w:rsid w:val="007A0EDC"/>
    <w:rsid w:val="007A1A65"/>
    <w:rsid w:val="007B1973"/>
    <w:rsid w:val="007B73C8"/>
    <w:rsid w:val="007C2F77"/>
    <w:rsid w:val="007C3543"/>
    <w:rsid w:val="007D1A52"/>
    <w:rsid w:val="007D26F8"/>
    <w:rsid w:val="007D64F2"/>
    <w:rsid w:val="007D73CE"/>
    <w:rsid w:val="007E6089"/>
    <w:rsid w:val="00807569"/>
    <w:rsid w:val="00817B26"/>
    <w:rsid w:val="0082611E"/>
    <w:rsid w:val="0084068D"/>
    <w:rsid w:val="00853677"/>
    <w:rsid w:val="008540B6"/>
    <w:rsid w:val="00856F12"/>
    <w:rsid w:val="00856FA7"/>
    <w:rsid w:val="00857CA1"/>
    <w:rsid w:val="008624EC"/>
    <w:rsid w:val="008633DC"/>
    <w:rsid w:val="00865FCA"/>
    <w:rsid w:val="008662E9"/>
    <w:rsid w:val="00870FEE"/>
    <w:rsid w:val="00871372"/>
    <w:rsid w:val="008717FB"/>
    <w:rsid w:val="008868E8"/>
    <w:rsid w:val="008949D2"/>
    <w:rsid w:val="008965FC"/>
    <w:rsid w:val="008A17B6"/>
    <w:rsid w:val="008A75B7"/>
    <w:rsid w:val="008B0960"/>
    <w:rsid w:val="008B23A4"/>
    <w:rsid w:val="008B6C3A"/>
    <w:rsid w:val="008B7B0E"/>
    <w:rsid w:val="008D0829"/>
    <w:rsid w:val="008D5F32"/>
    <w:rsid w:val="008D6C47"/>
    <w:rsid w:val="008E5CA3"/>
    <w:rsid w:val="008F2AAD"/>
    <w:rsid w:val="008F476C"/>
    <w:rsid w:val="008F680C"/>
    <w:rsid w:val="008F75AD"/>
    <w:rsid w:val="00903A29"/>
    <w:rsid w:val="00913358"/>
    <w:rsid w:val="009161B9"/>
    <w:rsid w:val="0091720C"/>
    <w:rsid w:val="00931932"/>
    <w:rsid w:val="009373D8"/>
    <w:rsid w:val="009523F3"/>
    <w:rsid w:val="009564FB"/>
    <w:rsid w:val="00956F1E"/>
    <w:rsid w:val="009612D1"/>
    <w:rsid w:val="009625F9"/>
    <w:rsid w:val="00964A74"/>
    <w:rsid w:val="009661BA"/>
    <w:rsid w:val="00970919"/>
    <w:rsid w:val="0097536C"/>
    <w:rsid w:val="009778A3"/>
    <w:rsid w:val="00982A45"/>
    <w:rsid w:val="00984D54"/>
    <w:rsid w:val="0099386C"/>
    <w:rsid w:val="00993C53"/>
    <w:rsid w:val="009A0158"/>
    <w:rsid w:val="009A0D71"/>
    <w:rsid w:val="009C0BC5"/>
    <w:rsid w:val="009C1484"/>
    <w:rsid w:val="009C1748"/>
    <w:rsid w:val="009C1D8F"/>
    <w:rsid w:val="009D56C5"/>
    <w:rsid w:val="009D6CFF"/>
    <w:rsid w:val="009E20E0"/>
    <w:rsid w:val="009F02C7"/>
    <w:rsid w:val="00A212D1"/>
    <w:rsid w:val="00A2689C"/>
    <w:rsid w:val="00A33EC1"/>
    <w:rsid w:val="00A4470E"/>
    <w:rsid w:val="00A47FBA"/>
    <w:rsid w:val="00A632FD"/>
    <w:rsid w:val="00A70154"/>
    <w:rsid w:val="00A70597"/>
    <w:rsid w:val="00A70F1B"/>
    <w:rsid w:val="00A72024"/>
    <w:rsid w:val="00A8518B"/>
    <w:rsid w:val="00A93575"/>
    <w:rsid w:val="00A97B28"/>
    <w:rsid w:val="00A97CE9"/>
    <w:rsid w:val="00AA0C79"/>
    <w:rsid w:val="00AA11B3"/>
    <w:rsid w:val="00AC24E6"/>
    <w:rsid w:val="00AC2B78"/>
    <w:rsid w:val="00AC7050"/>
    <w:rsid w:val="00AD1A33"/>
    <w:rsid w:val="00AD4A26"/>
    <w:rsid w:val="00AF53D6"/>
    <w:rsid w:val="00AF7C6D"/>
    <w:rsid w:val="00B01807"/>
    <w:rsid w:val="00B04760"/>
    <w:rsid w:val="00B058DC"/>
    <w:rsid w:val="00B1071B"/>
    <w:rsid w:val="00B12688"/>
    <w:rsid w:val="00B233DF"/>
    <w:rsid w:val="00B2734E"/>
    <w:rsid w:val="00B3475C"/>
    <w:rsid w:val="00B44DE1"/>
    <w:rsid w:val="00B44F59"/>
    <w:rsid w:val="00B5095E"/>
    <w:rsid w:val="00B50BE0"/>
    <w:rsid w:val="00B52E51"/>
    <w:rsid w:val="00B5625C"/>
    <w:rsid w:val="00B60180"/>
    <w:rsid w:val="00B64A9F"/>
    <w:rsid w:val="00B70927"/>
    <w:rsid w:val="00B86209"/>
    <w:rsid w:val="00B86234"/>
    <w:rsid w:val="00BA770F"/>
    <w:rsid w:val="00BB461C"/>
    <w:rsid w:val="00BC01CB"/>
    <w:rsid w:val="00BE5630"/>
    <w:rsid w:val="00BF0732"/>
    <w:rsid w:val="00C03031"/>
    <w:rsid w:val="00C055F6"/>
    <w:rsid w:val="00C06DD3"/>
    <w:rsid w:val="00C1530F"/>
    <w:rsid w:val="00C375B9"/>
    <w:rsid w:val="00C427E1"/>
    <w:rsid w:val="00C515DE"/>
    <w:rsid w:val="00C5551E"/>
    <w:rsid w:val="00C75EF6"/>
    <w:rsid w:val="00C82AA8"/>
    <w:rsid w:val="00C85723"/>
    <w:rsid w:val="00C866FA"/>
    <w:rsid w:val="00C9151E"/>
    <w:rsid w:val="00C92EA9"/>
    <w:rsid w:val="00C9579F"/>
    <w:rsid w:val="00CA19A7"/>
    <w:rsid w:val="00CA6428"/>
    <w:rsid w:val="00CB2A59"/>
    <w:rsid w:val="00CB5B62"/>
    <w:rsid w:val="00CC21B9"/>
    <w:rsid w:val="00CC2F62"/>
    <w:rsid w:val="00CD1F65"/>
    <w:rsid w:val="00CD2F71"/>
    <w:rsid w:val="00CD585E"/>
    <w:rsid w:val="00CE70A9"/>
    <w:rsid w:val="00D073C3"/>
    <w:rsid w:val="00D07438"/>
    <w:rsid w:val="00D208BC"/>
    <w:rsid w:val="00D2584B"/>
    <w:rsid w:val="00D31C78"/>
    <w:rsid w:val="00D33BBF"/>
    <w:rsid w:val="00D41E9B"/>
    <w:rsid w:val="00D44FDB"/>
    <w:rsid w:val="00D452C4"/>
    <w:rsid w:val="00D64CAD"/>
    <w:rsid w:val="00D7457E"/>
    <w:rsid w:val="00D82221"/>
    <w:rsid w:val="00DA08EB"/>
    <w:rsid w:val="00DB565D"/>
    <w:rsid w:val="00DB5837"/>
    <w:rsid w:val="00DB6E2E"/>
    <w:rsid w:val="00DC30A8"/>
    <w:rsid w:val="00DD004D"/>
    <w:rsid w:val="00DD3D45"/>
    <w:rsid w:val="00DD78AE"/>
    <w:rsid w:val="00DF3591"/>
    <w:rsid w:val="00DF39B1"/>
    <w:rsid w:val="00E0020A"/>
    <w:rsid w:val="00E15DD0"/>
    <w:rsid w:val="00E36F10"/>
    <w:rsid w:val="00E36F70"/>
    <w:rsid w:val="00E44C21"/>
    <w:rsid w:val="00E45B59"/>
    <w:rsid w:val="00E672B6"/>
    <w:rsid w:val="00E72904"/>
    <w:rsid w:val="00E73BE2"/>
    <w:rsid w:val="00E7564C"/>
    <w:rsid w:val="00E83B65"/>
    <w:rsid w:val="00E90CAE"/>
    <w:rsid w:val="00E91488"/>
    <w:rsid w:val="00EB635F"/>
    <w:rsid w:val="00ED40C6"/>
    <w:rsid w:val="00ED5467"/>
    <w:rsid w:val="00F01819"/>
    <w:rsid w:val="00F23905"/>
    <w:rsid w:val="00F26D8C"/>
    <w:rsid w:val="00F311DB"/>
    <w:rsid w:val="00F46382"/>
    <w:rsid w:val="00F4715F"/>
    <w:rsid w:val="00F52DB0"/>
    <w:rsid w:val="00F5516B"/>
    <w:rsid w:val="00F6552D"/>
    <w:rsid w:val="00F84DD4"/>
    <w:rsid w:val="00F92419"/>
    <w:rsid w:val="00FA599F"/>
    <w:rsid w:val="00FA6522"/>
    <w:rsid w:val="00FA7BB4"/>
    <w:rsid w:val="00FB137B"/>
    <w:rsid w:val="00FB6FDC"/>
    <w:rsid w:val="00FD45F4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17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17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vchoi\LOCALS~1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23406-36A6-43CD-8DBA-F95C20C5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531</TotalTime>
  <Pages>12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15800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vchoi</dc:creator>
  <cp:lastModifiedBy>vchoi</cp:lastModifiedBy>
  <cp:revision>16</cp:revision>
  <cp:lastPrinted>2014-02-25T23:54:00Z</cp:lastPrinted>
  <dcterms:created xsi:type="dcterms:W3CDTF">2014-02-25T18:49:00Z</dcterms:created>
  <dcterms:modified xsi:type="dcterms:W3CDTF">2014-02-26T16:48:00Z</dcterms:modified>
</cp:coreProperties>
</file>