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4" w:rsidRDefault="00901675" w:rsidP="00450A37">
      <w:pPr>
        <w:pStyle w:val="Title"/>
      </w:pPr>
      <w:bookmarkStart w:id="0" w:name="_GoBack"/>
      <w:bookmarkEnd w:id="0"/>
      <w:r>
        <w:t xml:space="preserve">The </w:t>
      </w:r>
      <w:r w:rsidR="0025618B">
        <w:t xml:space="preserve">HDF-EOS5 Augmentation Tool </w:t>
      </w:r>
      <w:r>
        <w:t>User’s Guide</w:t>
      </w:r>
    </w:p>
    <w:p w:rsidR="0025618B" w:rsidRDefault="0025618B" w:rsidP="0025618B"/>
    <w:p w:rsidR="0025618B" w:rsidRDefault="0025618B" w:rsidP="0025618B"/>
    <w:p w:rsidR="0025618B" w:rsidRDefault="0025618B" w:rsidP="0025618B"/>
    <w:p w:rsidR="00F70984" w:rsidRDefault="00F70984" w:rsidP="0025618B"/>
    <w:p w:rsidR="0025618B" w:rsidRDefault="0025618B" w:rsidP="0025618B"/>
    <w:p w:rsidR="0025618B" w:rsidRDefault="0025618B" w:rsidP="0025618B"/>
    <w:p w:rsidR="0025618B" w:rsidRPr="0025618B" w:rsidRDefault="0025618B" w:rsidP="0025618B"/>
    <w:p w:rsidR="00901675" w:rsidRPr="00901675" w:rsidRDefault="00901675" w:rsidP="00611674">
      <w:pPr>
        <w:pStyle w:val="Abstract"/>
      </w:pPr>
      <w:r w:rsidRPr="00901675">
        <w:t xml:space="preserve">This document describes </w:t>
      </w:r>
      <w:r w:rsidR="00057601">
        <w:t xml:space="preserve">version 2.4 of </w:t>
      </w:r>
      <w:r w:rsidRPr="00901675">
        <w:t xml:space="preserve">the aug_eos5 augmentation tool. The following major sections are included: an overview of the </w:t>
      </w:r>
      <w:r w:rsidR="00057601">
        <w:t xml:space="preserve">augmentation </w:t>
      </w:r>
      <w:r w:rsidRPr="00901675">
        <w:t xml:space="preserve">process, installation and configuration instructions, a user’s guide for </w:t>
      </w:r>
      <w:r w:rsidR="00057601">
        <w:t>aug_eos5</w:t>
      </w:r>
      <w:r w:rsidRPr="00901675">
        <w:t>, and a user’s guide for the validation tools.</w:t>
      </w:r>
    </w:p>
    <w:p w:rsidR="00296618" w:rsidRDefault="00296618" w:rsidP="00296618"/>
    <w:p w:rsidR="0025618B" w:rsidRDefault="0025618B" w:rsidP="00F70422"/>
    <w:p w:rsidR="00901675" w:rsidRDefault="00901675" w:rsidP="00F70422"/>
    <w:p w:rsidR="0025618B" w:rsidRDefault="0025618B" w:rsidP="00F70422"/>
    <w:p w:rsidR="0025618B" w:rsidRDefault="0025618B" w:rsidP="00F70422"/>
    <w:p w:rsidR="0025618B" w:rsidRDefault="0025618B" w:rsidP="00F70422"/>
    <w:p w:rsidR="0025618B" w:rsidRDefault="0025618B" w:rsidP="00F70422"/>
    <w:p w:rsidR="0025618B" w:rsidRDefault="0025618B" w:rsidP="00F70422"/>
    <w:p w:rsidR="0025618B" w:rsidRDefault="0025618B" w:rsidP="00F70422"/>
    <w:p w:rsidR="0025618B" w:rsidRDefault="0025618B" w:rsidP="00F70422"/>
    <w:p w:rsidR="0025618B" w:rsidRDefault="0025618B" w:rsidP="00F70422"/>
    <w:p w:rsidR="00C55253" w:rsidRDefault="00C55253" w:rsidP="00F70422"/>
    <w:p w:rsidR="00C55253" w:rsidRDefault="00C55253" w:rsidP="00F70422"/>
    <w:p w:rsidR="00BF3FFA" w:rsidRDefault="00104ABF" w:rsidP="00104ABF">
      <w:pPr>
        <w:jc w:val="right"/>
      </w:pPr>
      <w:r>
        <w:rPr>
          <w:noProof/>
        </w:rPr>
        <w:drawing>
          <wp:anchor distT="0" distB="0" distL="114300" distR="114300" simplePos="0" relativeHeight="251660288" behindDoc="0" locked="0" layoutInCell="1" allowOverlap="1" wp14:anchorId="049C1A46" wp14:editId="73A88FB9">
            <wp:simplePos x="0" y="0"/>
            <wp:positionH relativeFrom="column">
              <wp:posOffset>3049905</wp:posOffset>
            </wp:positionH>
            <wp:positionV relativeFrom="paragraph">
              <wp:posOffset>-3175</wp:posOffset>
            </wp:positionV>
            <wp:extent cx="2889504" cy="1773936"/>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GwTextM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9504" cy="1773936"/>
                    </a:xfrm>
                    <a:prstGeom prst="rect">
                      <a:avLst/>
                    </a:prstGeom>
                  </pic:spPr>
                </pic:pic>
              </a:graphicData>
            </a:graphic>
            <wp14:sizeRelH relativeFrom="margin">
              <wp14:pctWidth>0</wp14:pctWidth>
            </wp14:sizeRelH>
            <wp14:sizeRelV relativeFrom="margin">
              <wp14:pctHeight>0</wp14:pctHeight>
            </wp14:sizeRelV>
          </wp:anchor>
        </w:drawing>
      </w:r>
    </w:p>
    <w:p w:rsidR="00C55253" w:rsidRDefault="00C55253" w:rsidP="003E5831">
      <w:pPr>
        <w:pStyle w:val="Copyright"/>
      </w:pPr>
      <w:r>
        <w:lastRenderedPageBreak/>
        <w:t>Copyright 201</w:t>
      </w:r>
      <w:r w:rsidR="00FB6DFD">
        <w:t>3</w:t>
      </w:r>
      <w:r>
        <w:t xml:space="preserve"> by </w:t>
      </w:r>
      <w:proofErr w:type="gramStart"/>
      <w:r>
        <w:t>The</w:t>
      </w:r>
      <w:proofErr w:type="gramEnd"/>
      <w:r>
        <w:t xml:space="preserve"> HDF Group.</w:t>
      </w:r>
    </w:p>
    <w:p w:rsidR="00C55253" w:rsidRDefault="00C55253" w:rsidP="00C55253"/>
    <w:p w:rsidR="00C55253" w:rsidRPr="00702264" w:rsidRDefault="00C55253" w:rsidP="00C55253">
      <w:pPr>
        <w:rPr>
          <w:b/>
        </w:rPr>
      </w:pPr>
      <w:r w:rsidRPr="00702264">
        <w:rPr>
          <w:b/>
        </w:rPr>
        <w:t>All rights reserved.</w:t>
      </w:r>
    </w:p>
    <w:p w:rsidR="00C55253" w:rsidRDefault="00C55253" w:rsidP="00C55253"/>
    <w:p w:rsidR="00690D2A" w:rsidRDefault="00690D2A" w:rsidP="00C55253"/>
    <w:p w:rsidR="00104ABF" w:rsidRDefault="00104ABF" w:rsidP="00C55253"/>
    <w:p w:rsidR="00104ABF" w:rsidRDefault="00104ABF" w:rsidP="00C55253">
      <w:r>
        <w:t xml:space="preserve">For more information about The HDF Group, see </w:t>
      </w:r>
      <w:hyperlink r:id="rId10" w:history="1">
        <w:r w:rsidRPr="002E30AA">
          <w:rPr>
            <w:rStyle w:val="Hyperlink"/>
          </w:rPr>
          <w:t>www.hdfgroup.org</w:t>
        </w:r>
      </w:hyperlink>
      <w:r>
        <w:t xml:space="preserve">. </w:t>
      </w:r>
    </w:p>
    <w:p w:rsidR="00104ABF" w:rsidRDefault="00104ABF" w:rsidP="00C55253"/>
    <w:p w:rsidR="00104ABF" w:rsidRDefault="00104ABF" w:rsidP="00C55253"/>
    <w:p w:rsidR="00104ABF" w:rsidRDefault="00104ABF" w:rsidP="00C55253"/>
    <w:p w:rsidR="00104ABF" w:rsidRDefault="00104ABF" w:rsidP="00C55253"/>
    <w:p w:rsidR="00690D2A" w:rsidRDefault="00690D2A" w:rsidP="00C55253"/>
    <w:p w:rsidR="00F70422" w:rsidRPr="00913E2A" w:rsidRDefault="00F70422" w:rsidP="00F70422"/>
    <w:p w:rsidR="008866B7" w:rsidRDefault="008866B7" w:rsidP="00450A37">
      <w:pPr>
        <w:pStyle w:val="Contents"/>
        <w:sectPr w:rsidR="008866B7" w:rsidSect="00FB3BE6">
          <w:headerReference w:type="default" r:id="rId11"/>
          <w:footerReference w:type="default" r:id="rId12"/>
          <w:pgSz w:w="12240" w:h="15840" w:code="1"/>
          <w:pgMar w:top="1440" w:right="1440" w:bottom="1440" w:left="1440" w:header="432" w:footer="720" w:gutter="0"/>
          <w:cols w:space="720"/>
          <w:titlePg/>
          <w:docGrid w:linePitch="360"/>
        </w:sectPr>
      </w:pPr>
    </w:p>
    <w:p w:rsidR="00460A7C" w:rsidRDefault="00C55253" w:rsidP="00450A37">
      <w:pPr>
        <w:pStyle w:val="Contents"/>
      </w:pPr>
      <w:r>
        <w:lastRenderedPageBreak/>
        <w:t>Contents</w:t>
      </w:r>
      <w:r w:rsidR="009746A3">
        <w:t xml:space="preserve"> </w:t>
      </w:r>
    </w:p>
    <w:p w:rsidR="00A93184" w:rsidRDefault="00C55253">
      <w:pPr>
        <w:pStyle w:val="TOC1"/>
        <w:rPr>
          <w:lang w:bidi="ar-SA"/>
        </w:rPr>
      </w:pPr>
      <w:r>
        <w:rPr>
          <w:rFonts w:ascii="Times" w:hAnsi="Times" w:cs="Times"/>
          <w:szCs w:val="24"/>
        </w:rPr>
        <w:fldChar w:fldCharType="begin"/>
      </w:r>
      <w:r>
        <w:rPr>
          <w:rFonts w:ascii="Times" w:hAnsi="Times" w:cs="Times"/>
          <w:szCs w:val="24"/>
        </w:rPr>
        <w:instrText xml:space="preserve"> TOC \o "2-5" \t "Heading 1,1" </w:instrText>
      </w:r>
      <w:r>
        <w:rPr>
          <w:rFonts w:ascii="Times" w:hAnsi="Times" w:cs="Times"/>
          <w:szCs w:val="24"/>
        </w:rPr>
        <w:fldChar w:fldCharType="separate"/>
      </w:r>
      <w:r w:rsidR="00A93184">
        <w:t>1. How the Augmentation Process Works</w:t>
      </w:r>
      <w:r w:rsidR="00A93184">
        <w:tab/>
      </w:r>
      <w:r w:rsidR="00A93184">
        <w:fldChar w:fldCharType="begin"/>
      </w:r>
      <w:r w:rsidR="00A93184">
        <w:instrText xml:space="preserve"> PAGEREF _Toc374109958 \h </w:instrText>
      </w:r>
      <w:r w:rsidR="00A93184">
        <w:fldChar w:fldCharType="separate"/>
      </w:r>
      <w:r w:rsidR="006F7935">
        <w:t>5</w:t>
      </w:r>
      <w:r w:rsidR="00A93184">
        <w:fldChar w:fldCharType="end"/>
      </w:r>
    </w:p>
    <w:p w:rsidR="00A93184" w:rsidRDefault="00A93184">
      <w:pPr>
        <w:pStyle w:val="TOC2"/>
        <w:rPr>
          <w:lang w:bidi="ar-SA"/>
        </w:rPr>
      </w:pPr>
      <w:r>
        <w:t>1.1. Background</w:t>
      </w:r>
      <w:r>
        <w:tab/>
      </w:r>
      <w:r>
        <w:fldChar w:fldCharType="begin"/>
      </w:r>
      <w:r>
        <w:instrText xml:space="preserve"> PAGEREF _Toc374109959 \h </w:instrText>
      </w:r>
      <w:r>
        <w:fldChar w:fldCharType="separate"/>
      </w:r>
      <w:r w:rsidR="006F7935">
        <w:t>5</w:t>
      </w:r>
      <w:r>
        <w:fldChar w:fldCharType="end"/>
      </w:r>
    </w:p>
    <w:p w:rsidR="00A93184" w:rsidRDefault="00A93184">
      <w:pPr>
        <w:pStyle w:val="TOC2"/>
        <w:rPr>
          <w:lang w:bidi="ar-SA"/>
        </w:rPr>
      </w:pPr>
      <w:r>
        <w:t>1.2. The Issue</w:t>
      </w:r>
      <w:r>
        <w:tab/>
      </w:r>
      <w:r>
        <w:fldChar w:fldCharType="begin"/>
      </w:r>
      <w:r>
        <w:instrText xml:space="preserve"> PAGEREF _Toc374109960 \h </w:instrText>
      </w:r>
      <w:r>
        <w:fldChar w:fldCharType="separate"/>
      </w:r>
      <w:r w:rsidR="006F7935">
        <w:t>6</w:t>
      </w:r>
      <w:r>
        <w:fldChar w:fldCharType="end"/>
      </w:r>
    </w:p>
    <w:p w:rsidR="00A93184" w:rsidRDefault="00A93184">
      <w:pPr>
        <w:pStyle w:val="TOC2"/>
        <w:rPr>
          <w:lang w:bidi="ar-SA"/>
        </w:rPr>
      </w:pPr>
      <w:r>
        <w:t>1.3. Augmentation</w:t>
      </w:r>
      <w:r>
        <w:tab/>
      </w:r>
      <w:r>
        <w:fldChar w:fldCharType="begin"/>
      </w:r>
      <w:r>
        <w:instrText xml:space="preserve"> PAGEREF _Toc374109961 \h </w:instrText>
      </w:r>
      <w:r>
        <w:fldChar w:fldCharType="separate"/>
      </w:r>
      <w:r w:rsidR="006F7935">
        <w:t>7</w:t>
      </w:r>
      <w:r>
        <w:fldChar w:fldCharType="end"/>
      </w:r>
    </w:p>
    <w:p w:rsidR="00A93184" w:rsidRDefault="00A93184">
      <w:pPr>
        <w:pStyle w:val="TOC1"/>
        <w:rPr>
          <w:lang w:bidi="ar-SA"/>
        </w:rPr>
      </w:pPr>
      <w:r>
        <w:t>2. Installation</w:t>
      </w:r>
      <w:r>
        <w:tab/>
      </w:r>
      <w:r>
        <w:fldChar w:fldCharType="begin"/>
      </w:r>
      <w:r>
        <w:instrText xml:space="preserve"> PAGEREF _Toc374109962 \h </w:instrText>
      </w:r>
      <w:r>
        <w:fldChar w:fldCharType="separate"/>
      </w:r>
      <w:r w:rsidR="006F7935">
        <w:t>9</w:t>
      </w:r>
      <w:r>
        <w:fldChar w:fldCharType="end"/>
      </w:r>
    </w:p>
    <w:p w:rsidR="00A93184" w:rsidRDefault="00A93184">
      <w:pPr>
        <w:pStyle w:val="TOC2"/>
        <w:rPr>
          <w:lang w:bidi="ar-SA"/>
        </w:rPr>
      </w:pPr>
      <w:r>
        <w:t>2.1. Download and Uncompress</w:t>
      </w:r>
      <w:r>
        <w:tab/>
      </w:r>
      <w:r>
        <w:fldChar w:fldCharType="begin"/>
      </w:r>
      <w:r>
        <w:instrText xml:space="preserve"> PAGEREF _Toc374109963 \h </w:instrText>
      </w:r>
      <w:r>
        <w:fldChar w:fldCharType="separate"/>
      </w:r>
      <w:r w:rsidR="006F7935">
        <w:t>9</w:t>
      </w:r>
      <w:r>
        <w:fldChar w:fldCharType="end"/>
      </w:r>
    </w:p>
    <w:p w:rsidR="00A93184" w:rsidRDefault="00A93184">
      <w:pPr>
        <w:pStyle w:val="TOC2"/>
        <w:rPr>
          <w:lang w:bidi="ar-SA"/>
        </w:rPr>
      </w:pPr>
      <w:r>
        <w:t>2.2. Required and Optional Libraries</w:t>
      </w:r>
      <w:r>
        <w:tab/>
      </w:r>
      <w:r>
        <w:fldChar w:fldCharType="begin"/>
      </w:r>
      <w:r>
        <w:instrText xml:space="preserve"> PAGEREF _Toc374109964 \h </w:instrText>
      </w:r>
      <w:r>
        <w:fldChar w:fldCharType="separate"/>
      </w:r>
      <w:r w:rsidR="006F7935">
        <w:t>9</w:t>
      </w:r>
      <w:r>
        <w:fldChar w:fldCharType="end"/>
      </w:r>
    </w:p>
    <w:p w:rsidR="00A93184" w:rsidRDefault="00A93184">
      <w:pPr>
        <w:pStyle w:val="TOC2"/>
        <w:rPr>
          <w:lang w:bidi="ar-SA"/>
        </w:rPr>
      </w:pPr>
      <w:r>
        <w:t>2.3. Configure and Build the Tools</w:t>
      </w:r>
      <w:r>
        <w:tab/>
      </w:r>
      <w:r>
        <w:fldChar w:fldCharType="begin"/>
      </w:r>
      <w:r>
        <w:instrText xml:space="preserve"> PAGEREF _Toc374109965 \h </w:instrText>
      </w:r>
      <w:r>
        <w:fldChar w:fldCharType="separate"/>
      </w:r>
      <w:r w:rsidR="006F7935">
        <w:t>10</w:t>
      </w:r>
      <w:r>
        <w:fldChar w:fldCharType="end"/>
      </w:r>
    </w:p>
    <w:p w:rsidR="00A93184" w:rsidRDefault="00A93184">
      <w:pPr>
        <w:pStyle w:val="TOC3"/>
        <w:rPr>
          <w:rFonts w:eastAsiaTheme="minorEastAsia"/>
          <w:noProof/>
        </w:rPr>
      </w:pPr>
      <w:r>
        <w:rPr>
          <w:noProof/>
        </w:rPr>
        <w:t>2.3.1. Configure Using h5cc</w:t>
      </w:r>
      <w:r>
        <w:rPr>
          <w:noProof/>
        </w:rPr>
        <w:tab/>
      </w:r>
      <w:r>
        <w:rPr>
          <w:noProof/>
        </w:rPr>
        <w:fldChar w:fldCharType="begin"/>
      </w:r>
      <w:r>
        <w:rPr>
          <w:noProof/>
        </w:rPr>
        <w:instrText xml:space="preserve"> PAGEREF _Toc374109966 \h </w:instrText>
      </w:r>
      <w:r>
        <w:rPr>
          <w:noProof/>
        </w:rPr>
      </w:r>
      <w:r>
        <w:rPr>
          <w:noProof/>
        </w:rPr>
        <w:fldChar w:fldCharType="separate"/>
      </w:r>
      <w:r w:rsidR="006F7935">
        <w:rPr>
          <w:noProof/>
        </w:rPr>
        <w:t>10</w:t>
      </w:r>
      <w:r>
        <w:rPr>
          <w:noProof/>
        </w:rPr>
        <w:fldChar w:fldCharType="end"/>
      </w:r>
    </w:p>
    <w:p w:rsidR="00A93184" w:rsidRDefault="00A93184">
      <w:pPr>
        <w:pStyle w:val="TOC3"/>
        <w:rPr>
          <w:rFonts w:eastAsiaTheme="minorEastAsia"/>
          <w:noProof/>
        </w:rPr>
      </w:pPr>
      <w:r>
        <w:rPr>
          <w:noProof/>
        </w:rPr>
        <w:t>2.3.2. Configure for the gcc Compiler</w:t>
      </w:r>
      <w:r>
        <w:rPr>
          <w:noProof/>
        </w:rPr>
        <w:tab/>
      </w:r>
      <w:r>
        <w:rPr>
          <w:noProof/>
        </w:rPr>
        <w:fldChar w:fldCharType="begin"/>
      </w:r>
      <w:r>
        <w:rPr>
          <w:noProof/>
        </w:rPr>
        <w:instrText xml:space="preserve"> PAGEREF _Toc374109967 \h </w:instrText>
      </w:r>
      <w:r>
        <w:rPr>
          <w:noProof/>
        </w:rPr>
      </w:r>
      <w:r>
        <w:rPr>
          <w:noProof/>
        </w:rPr>
        <w:fldChar w:fldCharType="separate"/>
      </w:r>
      <w:r w:rsidR="006F7935">
        <w:rPr>
          <w:noProof/>
        </w:rPr>
        <w:t>11</w:t>
      </w:r>
      <w:r>
        <w:rPr>
          <w:noProof/>
        </w:rPr>
        <w:fldChar w:fldCharType="end"/>
      </w:r>
    </w:p>
    <w:p w:rsidR="00A93184" w:rsidRDefault="00A93184">
      <w:pPr>
        <w:pStyle w:val="TOC3"/>
        <w:rPr>
          <w:rFonts w:eastAsiaTheme="minorEastAsia"/>
          <w:noProof/>
        </w:rPr>
      </w:pPr>
      <w:r>
        <w:rPr>
          <w:noProof/>
        </w:rPr>
        <w:t>2.3.3. Make and Install</w:t>
      </w:r>
      <w:r>
        <w:rPr>
          <w:noProof/>
        </w:rPr>
        <w:tab/>
      </w:r>
      <w:r>
        <w:rPr>
          <w:noProof/>
        </w:rPr>
        <w:fldChar w:fldCharType="begin"/>
      </w:r>
      <w:r>
        <w:rPr>
          <w:noProof/>
        </w:rPr>
        <w:instrText xml:space="preserve"> PAGEREF _Toc374109968 \h </w:instrText>
      </w:r>
      <w:r>
        <w:rPr>
          <w:noProof/>
        </w:rPr>
      </w:r>
      <w:r>
        <w:rPr>
          <w:noProof/>
        </w:rPr>
        <w:fldChar w:fldCharType="separate"/>
      </w:r>
      <w:r w:rsidR="006F7935">
        <w:rPr>
          <w:noProof/>
        </w:rPr>
        <w:t>11</w:t>
      </w:r>
      <w:r>
        <w:rPr>
          <w:noProof/>
        </w:rPr>
        <w:fldChar w:fldCharType="end"/>
      </w:r>
    </w:p>
    <w:p w:rsidR="00A93184" w:rsidRDefault="00A93184">
      <w:pPr>
        <w:pStyle w:val="TOC3"/>
        <w:rPr>
          <w:rFonts w:eastAsiaTheme="minorEastAsia"/>
          <w:noProof/>
        </w:rPr>
      </w:pPr>
      <w:r>
        <w:rPr>
          <w:noProof/>
        </w:rPr>
        <w:t>2.3.4. Building aug_eos5 by Modifying makefile.augment</w:t>
      </w:r>
      <w:r>
        <w:rPr>
          <w:noProof/>
        </w:rPr>
        <w:tab/>
      </w:r>
      <w:r>
        <w:rPr>
          <w:noProof/>
        </w:rPr>
        <w:fldChar w:fldCharType="begin"/>
      </w:r>
      <w:r>
        <w:rPr>
          <w:noProof/>
        </w:rPr>
        <w:instrText xml:space="preserve"> PAGEREF _Toc374109969 \h </w:instrText>
      </w:r>
      <w:r>
        <w:rPr>
          <w:noProof/>
        </w:rPr>
      </w:r>
      <w:r>
        <w:rPr>
          <w:noProof/>
        </w:rPr>
        <w:fldChar w:fldCharType="separate"/>
      </w:r>
      <w:r w:rsidR="006F7935">
        <w:rPr>
          <w:noProof/>
        </w:rPr>
        <w:t>11</w:t>
      </w:r>
      <w:r>
        <w:rPr>
          <w:noProof/>
        </w:rPr>
        <w:fldChar w:fldCharType="end"/>
      </w:r>
    </w:p>
    <w:p w:rsidR="00A93184" w:rsidRDefault="00A93184">
      <w:pPr>
        <w:pStyle w:val="TOC3"/>
        <w:rPr>
          <w:rFonts w:eastAsiaTheme="minorEastAsia"/>
          <w:noProof/>
        </w:rPr>
      </w:pPr>
      <w:r>
        <w:rPr>
          <w:noProof/>
        </w:rPr>
        <w:t>2.3.5. Building the Validation Executables</w:t>
      </w:r>
      <w:r>
        <w:rPr>
          <w:noProof/>
        </w:rPr>
        <w:tab/>
      </w:r>
      <w:r>
        <w:rPr>
          <w:noProof/>
        </w:rPr>
        <w:fldChar w:fldCharType="begin"/>
      </w:r>
      <w:r>
        <w:rPr>
          <w:noProof/>
        </w:rPr>
        <w:instrText xml:space="preserve"> PAGEREF _Toc374109970 \h </w:instrText>
      </w:r>
      <w:r>
        <w:rPr>
          <w:noProof/>
        </w:rPr>
      </w:r>
      <w:r>
        <w:rPr>
          <w:noProof/>
        </w:rPr>
        <w:fldChar w:fldCharType="separate"/>
      </w:r>
      <w:r w:rsidR="006F7935">
        <w:rPr>
          <w:noProof/>
        </w:rPr>
        <w:t>12</w:t>
      </w:r>
      <w:r>
        <w:rPr>
          <w:noProof/>
        </w:rPr>
        <w:fldChar w:fldCharType="end"/>
      </w:r>
    </w:p>
    <w:p w:rsidR="00A93184" w:rsidRDefault="00A93184">
      <w:pPr>
        <w:pStyle w:val="TOC1"/>
        <w:rPr>
          <w:lang w:bidi="ar-SA"/>
        </w:rPr>
      </w:pPr>
      <w:r>
        <w:t>3. Using the aug_eos5 Tool</w:t>
      </w:r>
      <w:r>
        <w:tab/>
      </w:r>
      <w:r>
        <w:fldChar w:fldCharType="begin"/>
      </w:r>
      <w:r>
        <w:instrText xml:space="preserve"> PAGEREF _Toc374109971 \h </w:instrText>
      </w:r>
      <w:r>
        <w:fldChar w:fldCharType="separate"/>
      </w:r>
      <w:r w:rsidR="006F7935">
        <w:t>13</w:t>
      </w:r>
      <w:r>
        <w:fldChar w:fldCharType="end"/>
      </w:r>
    </w:p>
    <w:p w:rsidR="00A93184" w:rsidRDefault="00A93184">
      <w:pPr>
        <w:pStyle w:val="TOC2"/>
        <w:rPr>
          <w:lang w:bidi="ar-SA"/>
        </w:rPr>
      </w:pPr>
      <w:r>
        <w:t>3.1. Command-line Syntax</w:t>
      </w:r>
      <w:r>
        <w:tab/>
      </w:r>
      <w:r>
        <w:fldChar w:fldCharType="begin"/>
      </w:r>
      <w:r>
        <w:instrText xml:space="preserve"> PAGEREF _Toc374109972 \h </w:instrText>
      </w:r>
      <w:r>
        <w:fldChar w:fldCharType="separate"/>
      </w:r>
      <w:r w:rsidR="006F7935">
        <w:t>14</w:t>
      </w:r>
      <w:r>
        <w:fldChar w:fldCharType="end"/>
      </w:r>
    </w:p>
    <w:p w:rsidR="00A93184" w:rsidRDefault="00A93184">
      <w:pPr>
        <w:pStyle w:val="TOC2"/>
        <w:rPr>
          <w:lang w:bidi="ar-SA"/>
        </w:rPr>
      </w:pPr>
      <w:r>
        <w:t>3.2. Command-line Options</w:t>
      </w:r>
      <w:r>
        <w:tab/>
      </w:r>
      <w:r>
        <w:fldChar w:fldCharType="begin"/>
      </w:r>
      <w:r>
        <w:instrText xml:space="preserve"> PAGEREF _Toc374109973 \h </w:instrText>
      </w:r>
      <w:r>
        <w:fldChar w:fldCharType="separate"/>
      </w:r>
      <w:r w:rsidR="006F7935">
        <w:t>15</w:t>
      </w:r>
      <w:r>
        <w:fldChar w:fldCharType="end"/>
      </w:r>
    </w:p>
    <w:p w:rsidR="00A93184" w:rsidRDefault="00A93184">
      <w:pPr>
        <w:pStyle w:val="TOC3"/>
        <w:rPr>
          <w:rFonts w:eastAsiaTheme="minorEastAsia"/>
          <w:noProof/>
        </w:rPr>
      </w:pPr>
      <w:r>
        <w:rPr>
          <w:noProof/>
        </w:rPr>
        <w:t>3.2.1. The Default Command-line Option</w:t>
      </w:r>
      <w:r>
        <w:rPr>
          <w:noProof/>
        </w:rPr>
        <w:tab/>
      </w:r>
      <w:r>
        <w:rPr>
          <w:noProof/>
        </w:rPr>
        <w:fldChar w:fldCharType="begin"/>
      </w:r>
      <w:r>
        <w:rPr>
          <w:noProof/>
        </w:rPr>
        <w:instrText xml:space="preserve"> PAGEREF _Toc374109974 \h </w:instrText>
      </w:r>
      <w:r>
        <w:rPr>
          <w:noProof/>
        </w:rPr>
      </w:r>
      <w:r>
        <w:rPr>
          <w:noProof/>
        </w:rPr>
        <w:fldChar w:fldCharType="separate"/>
      </w:r>
      <w:r w:rsidR="006F7935">
        <w:rPr>
          <w:noProof/>
        </w:rPr>
        <w:t>16</w:t>
      </w:r>
      <w:r>
        <w:rPr>
          <w:noProof/>
        </w:rPr>
        <w:fldChar w:fldCharType="end"/>
      </w:r>
    </w:p>
    <w:p w:rsidR="00A93184" w:rsidRDefault="00A93184">
      <w:pPr>
        <w:pStyle w:val="TOC3"/>
        <w:rPr>
          <w:rFonts w:eastAsiaTheme="minorEastAsia"/>
          <w:noProof/>
        </w:rPr>
      </w:pPr>
      <w:r>
        <w:rPr>
          <w:noProof/>
        </w:rPr>
        <w:t>3.2.2. The File Command-line Option</w:t>
      </w:r>
      <w:r>
        <w:rPr>
          <w:noProof/>
        </w:rPr>
        <w:tab/>
      </w:r>
      <w:r>
        <w:rPr>
          <w:noProof/>
        </w:rPr>
        <w:fldChar w:fldCharType="begin"/>
      </w:r>
      <w:r>
        <w:rPr>
          <w:noProof/>
        </w:rPr>
        <w:instrText xml:space="preserve"> PAGEREF _Toc374109975 \h </w:instrText>
      </w:r>
      <w:r>
        <w:rPr>
          <w:noProof/>
        </w:rPr>
      </w:r>
      <w:r>
        <w:rPr>
          <w:noProof/>
        </w:rPr>
        <w:fldChar w:fldCharType="separate"/>
      </w:r>
      <w:r w:rsidR="006F7935">
        <w:rPr>
          <w:noProof/>
        </w:rPr>
        <w:t>17</w:t>
      </w:r>
      <w:r>
        <w:rPr>
          <w:noProof/>
        </w:rPr>
        <w:fldChar w:fldCharType="end"/>
      </w:r>
    </w:p>
    <w:p w:rsidR="00A93184" w:rsidRDefault="00A93184">
      <w:pPr>
        <w:pStyle w:val="TOC3"/>
        <w:rPr>
          <w:rFonts w:eastAsiaTheme="minorEastAsia"/>
          <w:noProof/>
        </w:rPr>
      </w:pPr>
      <w:r>
        <w:rPr>
          <w:noProof/>
        </w:rPr>
        <w:t>3.2.3. Index</w:t>
      </w:r>
      <w:r>
        <w:rPr>
          <w:noProof/>
        </w:rPr>
        <w:tab/>
      </w:r>
      <w:r>
        <w:rPr>
          <w:noProof/>
        </w:rPr>
        <w:fldChar w:fldCharType="begin"/>
      </w:r>
      <w:r>
        <w:rPr>
          <w:noProof/>
        </w:rPr>
        <w:instrText xml:space="preserve"> PAGEREF _Toc374109976 \h </w:instrText>
      </w:r>
      <w:r>
        <w:rPr>
          <w:noProof/>
        </w:rPr>
      </w:r>
      <w:r>
        <w:rPr>
          <w:noProof/>
        </w:rPr>
        <w:fldChar w:fldCharType="separate"/>
      </w:r>
      <w:r w:rsidR="006F7935">
        <w:rPr>
          <w:noProof/>
        </w:rPr>
        <w:t>18</w:t>
      </w:r>
      <w:r>
        <w:rPr>
          <w:noProof/>
        </w:rPr>
        <w:fldChar w:fldCharType="end"/>
      </w:r>
    </w:p>
    <w:p w:rsidR="00A93184" w:rsidRDefault="00A93184">
      <w:pPr>
        <w:pStyle w:val="TOC2"/>
        <w:rPr>
          <w:lang w:bidi="ar-SA"/>
        </w:rPr>
      </w:pPr>
      <w:r>
        <w:t>3.3. Mapping Files</w:t>
      </w:r>
      <w:r>
        <w:tab/>
      </w:r>
      <w:r>
        <w:fldChar w:fldCharType="begin"/>
      </w:r>
      <w:r>
        <w:instrText xml:space="preserve"> PAGEREF _Toc374109977 \h </w:instrText>
      </w:r>
      <w:r>
        <w:fldChar w:fldCharType="separate"/>
      </w:r>
      <w:r w:rsidR="006F7935">
        <w:t>19</w:t>
      </w:r>
      <w:r>
        <w:fldChar w:fldCharType="end"/>
      </w:r>
    </w:p>
    <w:p w:rsidR="00A93184" w:rsidRDefault="00A93184">
      <w:pPr>
        <w:pStyle w:val="TOC3"/>
        <w:rPr>
          <w:rFonts w:eastAsiaTheme="minorEastAsia"/>
          <w:noProof/>
        </w:rPr>
      </w:pPr>
      <w:r>
        <w:rPr>
          <w:noProof/>
        </w:rPr>
        <w:t>3.3.1. Name Rows</w:t>
      </w:r>
      <w:r>
        <w:rPr>
          <w:noProof/>
        </w:rPr>
        <w:tab/>
      </w:r>
      <w:r>
        <w:rPr>
          <w:noProof/>
        </w:rPr>
        <w:fldChar w:fldCharType="begin"/>
      </w:r>
      <w:r>
        <w:rPr>
          <w:noProof/>
        </w:rPr>
        <w:instrText xml:space="preserve"> PAGEREF _Toc374109978 \h </w:instrText>
      </w:r>
      <w:r>
        <w:rPr>
          <w:noProof/>
        </w:rPr>
      </w:r>
      <w:r>
        <w:rPr>
          <w:noProof/>
        </w:rPr>
        <w:fldChar w:fldCharType="separate"/>
      </w:r>
      <w:r w:rsidR="006F7935">
        <w:rPr>
          <w:noProof/>
        </w:rPr>
        <w:t>19</w:t>
      </w:r>
      <w:r>
        <w:rPr>
          <w:noProof/>
        </w:rPr>
        <w:fldChar w:fldCharType="end"/>
      </w:r>
    </w:p>
    <w:p w:rsidR="00A93184" w:rsidRDefault="00A93184">
      <w:pPr>
        <w:pStyle w:val="TOC3"/>
        <w:rPr>
          <w:rFonts w:eastAsiaTheme="minorEastAsia"/>
          <w:noProof/>
        </w:rPr>
      </w:pPr>
      <w:r>
        <w:rPr>
          <w:noProof/>
        </w:rPr>
        <w:t>3.3.2. Data Rows</w:t>
      </w:r>
      <w:r>
        <w:rPr>
          <w:noProof/>
        </w:rPr>
        <w:tab/>
      </w:r>
      <w:r>
        <w:rPr>
          <w:noProof/>
        </w:rPr>
        <w:fldChar w:fldCharType="begin"/>
      </w:r>
      <w:r>
        <w:rPr>
          <w:noProof/>
        </w:rPr>
        <w:instrText xml:space="preserve"> PAGEREF _Toc374109979 \h </w:instrText>
      </w:r>
      <w:r>
        <w:rPr>
          <w:noProof/>
        </w:rPr>
      </w:r>
      <w:r>
        <w:rPr>
          <w:noProof/>
        </w:rPr>
        <w:fldChar w:fldCharType="separate"/>
      </w:r>
      <w:r w:rsidR="006F7935">
        <w:rPr>
          <w:noProof/>
        </w:rPr>
        <w:t>20</w:t>
      </w:r>
      <w:r>
        <w:rPr>
          <w:noProof/>
        </w:rPr>
        <w:fldChar w:fldCharType="end"/>
      </w:r>
    </w:p>
    <w:p w:rsidR="00A93184" w:rsidRDefault="00A93184">
      <w:pPr>
        <w:pStyle w:val="TOC3"/>
        <w:rPr>
          <w:rFonts w:eastAsiaTheme="minorEastAsia"/>
          <w:noProof/>
        </w:rPr>
      </w:pPr>
      <w:r>
        <w:rPr>
          <w:noProof/>
        </w:rPr>
        <w:t>3.3.3. Notes</w:t>
      </w:r>
      <w:r>
        <w:rPr>
          <w:noProof/>
        </w:rPr>
        <w:tab/>
      </w:r>
      <w:r>
        <w:rPr>
          <w:noProof/>
        </w:rPr>
        <w:fldChar w:fldCharType="begin"/>
      </w:r>
      <w:r>
        <w:rPr>
          <w:noProof/>
        </w:rPr>
        <w:instrText xml:space="preserve"> PAGEREF _Toc374109980 \h </w:instrText>
      </w:r>
      <w:r>
        <w:rPr>
          <w:noProof/>
        </w:rPr>
      </w:r>
      <w:r>
        <w:rPr>
          <w:noProof/>
        </w:rPr>
        <w:fldChar w:fldCharType="separate"/>
      </w:r>
      <w:r w:rsidR="006F7935">
        <w:rPr>
          <w:noProof/>
        </w:rPr>
        <w:t>20</w:t>
      </w:r>
      <w:r>
        <w:rPr>
          <w:noProof/>
        </w:rPr>
        <w:fldChar w:fldCharType="end"/>
      </w:r>
    </w:p>
    <w:p w:rsidR="00A93184" w:rsidRDefault="00A93184">
      <w:pPr>
        <w:pStyle w:val="TOC2"/>
        <w:rPr>
          <w:lang w:bidi="ar-SA"/>
        </w:rPr>
      </w:pPr>
      <w:r>
        <w:t>3.4. Working with Some Grid Data Examples</w:t>
      </w:r>
      <w:r>
        <w:tab/>
      </w:r>
      <w:r>
        <w:fldChar w:fldCharType="begin"/>
      </w:r>
      <w:r>
        <w:instrText xml:space="preserve"> PAGEREF _Toc374109981 \h </w:instrText>
      </w:r>
      <w:r>
        <w:fldChar w:fldCharType="separate"/>
      </w:r>
      <w:r w:rsidR="006F7935">
        <w:t>21</w:t>
      </w:r>
      <w:r>
        <w:fldChar w:fldCharType="end"/>
      </w:r>
    </w:p>
    <w:p w:rsidR="00A93184" w:rsidRDefault="00A93184">
      <w:pPr>
        <w:pStyle w:val="TOC3"/>
        <w:rPr>
          <w:rFonts w:eastAsiaTheme="minorEastAsia"/>
          <w:noProof/>
        </w:rPr>
      </w:pPr>
      <w:r>
        <w:rPr>
          <w:noProof/>
        </w:rPr>
        <w:t>3.4.1. Using the Default Command-line Option</w:t>
      </w:r>
      <w:r>
        <w:rPr>
          <w:noProof/>
        </w:rPr>
        <w:tab/>
      </w:r>
      <w:r>
        <w:rPr>
          <w:noProof/>
        </w:rPr>
        <w:fldChar w:fldCharType="begin"/>
      </w:r>
      <w:r>
        <w:rPr>
          <w:noProof/>
        </w:rPr>
        <w:instrText xml:space="preserve"> PAGEREF _Toc374109982 \h </w:instrText>
      </w:r>
      <w:r>
        <w:rPr>
          <w:noProof/>
        </w:rPr>
      </w:r>
      <w:r>
        <w:rPr>
          <w:noProof/>
        </w:rPr>
        <w:fldChar w:fldCharType="separate"/>
      </w:r>
      <w:r w:rsidR="006F7935">
        <w:rPr>
          <w:noProof/>
        </w:rPr>
        <w:t>21</w:t>
      </w:r>
      <w:r>
        <w:rPr>
          <w:noProof/>
        </w:rPr>
        <w:fldChar w:fldCharType="end"/>
      </w:r>
    </w:p>
    <w:p w:rsidR="00A93184" w:rsidRDefault="00A93184">
      <w:pPr>
        <w:pStyle w:val="TOC3"/>
        <w:rPr>
          <w:rFonts w:eastAsiaTheme="minorEastAsia"/>
          <w:noProof/>
        </w:rPr>
      </w:pPr>
      <w:r>
        <w:rPr>
          <w:noProof/>
        </w:rPr>
        <w:t>3.4.2. Using the Index Command-line Option</w:t>
      </w:r>
      <w:r>
        <w:rPr>
          <w:noProof/>
        </w:rPr>
        <w:tab/>
      </w:r>
      <w:r>
        <w:rPr>
          <w:noProof/>
        </w:rPr>
        <w:fldChar w:fldCharType="begin"/>
      </w:r>
      <w:r>
        <w:rPr>
          <w:noProof/>
        </w:rPr>
        <w:instrText xml:space="preserve"> PAGEREF _Toc374109983 \h </w:instrText>
      </w:r>
      <w:r>
        <w:rPr>
          <w:noProof/>
        </w:rPr>
      </w:r>
      <w:r>
        <w:rPr>
          <w:noProof/>
        </w:rPr>
        <w:fldChar w:fldCharType="separate"/>
      </w:r>
      <w:r w:rsidR="006F7935">
        <w:rPr>
          <w:noProof/>
        </w:rPr>
        <w:t>21</w:t>
      </w:r>
      <w:r>
        <w:rPr>
          <w:noProof/>
        </w:rPr>
        <w:fldChar w:fldCharType="end"/>
      </w:r>
    </w:p>
    <w:p w:rsidR="00A93184" w:rsidRDefault="00A93184">
      <w:pPr>
        <w:pStyle w:val="TOC3"/>
        <w:rPr>
          <w:rFonts w:eastAsiaTheme="minorEastAsia"/>
          <w:noProof/>
        </w:rPr>
      </w:pPr>
      <w:r>
        <w:rPr>
          <w:noProof/>
        </w:rPr>
        <w:t>3.4.3. Using the File Command-line Option</w:t>
      </w:r>
      <w:r>
        <w:rPr>
          <w:noProof/>
        </w:rPr>
        <w:tab/>
      </w:r>
      <w:r>
        <w:rPr>
          <w:noProof/>
        </w:rPr>
        <w:fldChar w:fldCharType="begin"/>
      </w:r>
      <w:r>
        <w:rPr>
          <w:noProof/>
        </w:rPr>
        <w:instrText xml:space="preserve"> PAGEREF _Toc374109984 \h </w:instrText>
      </w:r>
      <w:r>
        <w:rPr>
          <w:noProof/>
        </w:rPr>
      </w:r>
      <w:r>
        <w:rPr>
          <w:noProof/>
        </w:rPr>
        <w:fldChar w:fldCharType="separate"/>
      </w:r>
      <w:r w:rsidR="006F7935">
        <w:rPr>
          <w:noProof/>
        </w:rPr>
        <w:t>22</w:t>
      </w:r>
      <w:r>
        <w:rPr>
          <w:noProof/>
        </w:rPr>
        <w:fldChar w:fldCharType="end"/>
      </w:r>
    </w:p>
    <w:p w:rsidR="00A93184" w:rsidRDefault="00A93184">
      <w:pPr>
        <w:pStyle w:val="TOC3"/>
        <w:rPr>
          <w:rFonts w:eastAsiaTheme="minorEastAsia"/>
          <w:noProof/>
        </w:rPr>
      </w:pPr>
      <w:r>
        <w:rPr>
          <w:noProof/>
        </w:rPr>
        <w:t>3.4.4. Working with Multiple Grids in a Single File</w:t>
      </w:r>
      <w:r>
        <w:rPr>
          <w:noProof/>
        </w:rPr>
        <w:tab/>
      </w:r>
      <w:r>
        <w:rPr>
          <w:noProof/>
        </w:rPr>
        <w:fldChar w:fldCharType="begin"/>
      </w:r>
      <w:r>
        <w:rPr>
          <w:noProof/>
        </w:rPr>
        <w:instrText xml:space="preserve"> PAGEREF _Toc374109985 \h </w:instrText>
      </w:r>
      <w:r>
        <w:rPr>
          <w:noProof/>
        </w:rPr>
      </w:r>
      <w:r>
        <w:rPr>
          <w:noProof/>
        </w:rPr>
        <w:fldChar w:fldCharType="separate"/>
      </w:r>
      <w:r w:rsidR="006F7935">
        <w:rPr>
          <w:noProof/>
        </w:rPr>
        <w:t>22</w:t>
      </w:r>
      <w:r>
        <w:rPr>
          <w:noProof/>
        </w:rPr>
        <w:fldChar w:fldCharType="end"/>
      </w:r>
    </w:p>
    <w:p w:rsidR="00A93184" w:rsidRDefault="00A93184">
      <w:pPr>
        <w:pStyle w:val="TOC2"/>
        <w:rPr>
          <w:lang w:bidi="ar-SA"/>
        </w:rPr>
      </w:pPr>
      <w:r>
        <w:t>3.5. Working with Some Swath and Zonal Average Data Examples</w:t>
      </w:r>
      <w:r>
        <w:tab/>
      </w:r>
      <w:r>
        <w:fldChar w:fldCharType="begin"/>
      </w:r>
      <w:r>
        <w:instrText xml:space="preserve"> PAGEREF _Toc374109986 \h </w:instrText>
      </w:r>
      <w:r>
        <w:fldChar w:fldCharType="separate"/>
      </w:r>
      <w:r w:rsidR="006F7935">
        <w:t>24</w:t>
      </w:r>
      <w:r>
        <w:fldChar w:fldCharType="end"/>
      </w:r>
    </w:p>
    <w:p w:rsidR="00A93184" w:rsidRDefault="00A93184">
      <w:pPr>
        <w:pStyle w:val="TOC3"/>
        <w:rPr>
          <w:rFonts w:eastAsiaTheme="minorEastAsia"/>
          <w:noProof/>
        </w:rPr>
      </w:pPr>
      <w:r>
        <w:rPr>
          <w:noProof/>
        </w:rPr>
        <w:t>3.5.1. Using the Default Command-line Option</w:t>
      </w:r>
      <w:r>
        <w:rPr>
          <w:noProof/>
        </w:rPr>
        <w:tab/>
      </w:r>
      <w:r>
        <w:rPr>
          <w:noProof/>
        </w:rPr>
        <w:fldChar w:fldCharType="begin"/>
      </w:r>
      <w:r>
        <w:rPr>
          <w:noProof/>
        </w:rPr>
        <w:instrText xml:space="preserve"> PAGEREF _Toc374109987 \h </w:instrText>
      </w:r>
      <w:r>
        <w:rPr>
          <w:noProof/>
        </w:rPr>
      </w:r>
      <w:r>
        <w:rPr>
          <w:noProof/>
        </w:rPr>
        <w:fldChar w:fldCharType="separate"/>
      </w:r>
      <w:r w:rsidR="006F7935">
        <w:rPr>
          <w:noProof/>
        </w:rPr>
        <w:t>24</w:t>
      </w:r>
      <w:r>
        <w:rPr>
          <w:noProof/>
        </w:rPr>
        <w:fldChar w:fldCharType="end"/>
      </w:r>
    </w:p>
    <w:p w:rsidR="00A93184" w:rsidRDefault="00A93184">
      <w:pPr>
        <w:pStyle w:val="TOC3"/>
        <w:rPr>
          <w:rFonts w:eastAsiaTheme="minorEastAsia"/>
          <w:noProof/>
        </w:rPr>
      </w:pPr>
      <w:r>
        <w:rPr>
          <w:noProof/>
        </w:rPr>
        <w:t>3.5.2. Using the Index Command-line Option</w:t>
      </w:r>
      <w:r>
        <w:rPr>
          <w:noProof/>
        </w:rPr>
        <w:tab/>
      </w:r>
      <w:r>
        <w:rPr>
          <w:noProof/>
        </w:rPr>
        <w:fldChar w:fldCharType="begin"/>
      </w:r>
      <w:r>
        <w:rPr>
          <w:noProof/>
        </w:rPr>
        <w:instrText xml:space="preserve"> PAGEREF _Toc374109988 \h </w:instrText>
      </w:r>
      <w:r>
        <w:rPr>
          <w:noProof/>
        </w:rPr>
      </w:r>
      <w:r>
        <w:rPr>
          <w:noProof/>
        </w:rPr>
        <w:fldChar w:fldCharType="separate"/>
      </w:r>
      <w:r w:rsidR="006F7935">
        <w:rPr>
          <w:noProof/>
        </w:rPr>
        <w:t>24</w:t>
      </w:r>
      <w:r>
        <w:rPr>
          <w:noProof/>
        </w:rPr>
        <w:fldChar w:fldCharType="end"/>
      </w:r>
    </w:p>
    <w:p w:rsidR="00A93184" w:rsidRDefault="00A93184">
      <w:pPr>
        <w:pStyle w:val="TOC3"/>
        <w:rPr>
          <w:rFonts w:eastAsiaTheme="minorEastAsia"/>
          <w:noProof/>
        </w:rPr>
      </w:pPr>
      <w:r>
        <w:rPr>
          <w:noProof/>
        </w:rPr>
        <w:t>3.5.3. Using the File Command-line Option</w:t>
      </w:r>
      <w:r>
        <w:rPr>
          <w:noProof/>
        </w:rPr>
        <w:tab/>
      </w:r>
      <w:r>
        <w:rPr>
          <w:noProof/>
        </w:rPr>
        <w:fldChar w:fldCharType="begin"/>
      </w:r>
      <w:r>
        <w:rPr>
          <w:noProof/>
        </w:rPr>
        <w:instrText xml:space="preserve"> PAGEREF _Toc374109989 \h </w:instrText>
      </w:r>
      <w:r>
        <w:rPr>
          <w:noProof/>
        </w:rPr>
      </w:r>
      <w:r>
        <w:rPr>
          <w:noProof/>
        </w:rPr>
        <w:fldChar w:fldCharType="separate"/>
      </w:r>
      <w:r w:rsidR="006F7935">
        <w:rPr>
          <w:noProof/>
        </w:rPr>
        <w:t>24</w:t>
      </w:r>
      <w:r>
        <w:rPr>
          <w:noProof/>
        </w:rPr>
        <w:fldChar w:fldCharType="end"/>
      </w:r>
    </w:p>
    <w:p w:rsidR="00A93184" w:rsidRDefault="00A93184">
      <w:pPr>
        <w:pStyle w:val="TOC3"/>
        <w:rPr>
          <w:rFonts w:eastAsiaTheme="minorEastAsia"/>
          <w:noProof/>
        </w:rPr>
      </w:pPr>
      <w:r>
        <w:rPr>
          <w:noProof/>
        </w:rPr>
        <w:t>3.5.4. Working with Multiple Swaths or Zonal Averages</w:t>
      </w:r>
      <w:r>
        <w:rPr>
          <w:noProof/>
        </w:rPr>
        <w:tab/>
      </w:r>
      <w:r>
        <w:rPr>
          <w:noProof/>
        </w:rPr>
        <w:fldChar w:fldCharType="begin"/>
      </w:r>
      <w:r>
        <w:rPr>
          <w:noProof/>
        </w:rPr>
        <w:instrText xml:space="preserve"> PAGEREF _Toc374109990 \h </w:instrText>
      </w:r>
      <w:r>
        <w:rPr>
          <w:noProof/>
        </w:rPr>
      </w:r>
      <w:r>
        <w:rPr>
          <w:noProof/>
        </w:rPr>
        <w:fldChar w:fldCharType="separate"/>
      </w:r>
      <w:r w:rsidR="006F7935">
        <w:rPr>
          <w:noProof/>
        </w:rPr>
        <w:t>26</w:t>
      </w:r>
      <w:r>
        <w:rPr>
          <w:noProof/>
        </w:rPr>
        <w:fldChar w:fldCharType="end"/>
      </w:r>
    </w:p>
    <w:p w:rsidR="00A93184" w:rsidRDefault="00A93184">
      <w:pPr>
        <w:pStyle w:val="TOC2"/>
        <w:rPr>
          <w:lang w:bidi="ar-SA"/>
        </w:rPr>
      </w:pPr>
      <w:r>
        <w:t>3.6. Notes</w:t>
      </w:r>
      <w:r>
        <w:tab/>
      </w:r>
      <w:r>
        <w:fldChar w:fldCharType="begin"/>
      </w:r>
      <w:r>
        <w:instrText xml:space="preserve"> PAGEREF _Toc374109991 \h </w:instrText>
      </w:r>
      <w:r>
        <w:fldChar w:fldCharType="separate"/>
      </w:r>
      <w:r w:rsidR="006F7935">
        <w:t>27</w:t>
      </w:r>
      <w:r>
        <w:fldChar w:fldCharType="end"/>
      </w:r>
    </w:p>
    <w:p w:rsidR="00A93184" w:rsidRDefault="00A93184">
      <w:pPr>
        <w:pStyle w:val="TOC3"/>
        <w:rPr>
          <w:rFonts w:eastAsiaTheme="minorEastAsia"/>
          <w:noProof/>
        </w:rPr>
      </w:pPr>
      <w:r>
        <w:rPr>
          <w:noProof/>
        </w:rPr>
        <w:t>3.6.1. Known Problems</w:t>
      </w:r>
      <w:r>
        <w:rPr>
          <w:noProof/>
        </w:rPr>
        <w:tab/>
      </w:r>
      <w:r>
        <w:rPr>
          <w:noProof/>
        </w:rPr>
        <w:fldChar w:fldCharType="begin"/>
      </w:r>
      <w:r>
        <w:rPr>
          <w:noProof/>
        </w:rPr>
        <w:instrText xml:space="preserve"> PAGEREF _Toc374109992 \h </w:instrText>
      </w:r>
      <w:r>
        <w:rPr>
          <w:noProof/>
        </w:rPr>
      </w:r>
      <w:r>
        <w:rPr>
          <w:noProof/>
        </w:rPr>
        <w:fldChar w:fldCharType="separate"/>
      </w:r>
      <w:r w:rsidR="006F7935">
        <w:rPr>
          <w:noProof/>
        </w:rPr>
        <w:t>27</w:t>
      </w:r>
      <w:r>
        <w:rPr>
          <w:noProof/>
        </w:rPr>
        <w:fldChar w:fldCharType="end"/>
      </w:r>
    </w:p>
    <w:p w:rsidR="00A93184" w:rsidRDefault="00A93184">
      <w:pPr>
        <w:pStyle w:val="TOC3"/>
        <w:rPr>
          <w:rFonts w:eastAsiaTheme="minorEastAsia"/>
          <w:noProof/>
        </w:rPr>
      </w:pPr>
      <w:r>
        <w:rPr>
          <w:noProof/>
        </w:rPr>
        <w:t>3.6.2. Tested Data Products</w:t>
      </w:r>
      <w:r>
        <w:rPr>
          <w:noProof/>
        </w:rPr>
        <w:tab/>
      </w:r>
      <w:r>
        <w:rPr>
          <w:noProof/>
        </w:rPr>
        <w:fldChar w:fldCharType="begin"/>
      </w:r>
      <w:r>
        <w:rPr>
          <w:noProof/>
        </w:rPr>
        <w:instrText xml:space="preserve"> PAGEREF _Toc374109993 \h </w:instrText>
      </w:r>
      <w:r>
        <w:rPr>
          <w:noProof/>
        </w:rPr>
      </w:r>
      <w:r>
        <w:rPr>
          <w:noProof/>
        </w:rPr>
        <w:fldChar w:fldCharType="separate"/>
      </w:r>
      <w:r w:rsidR="006F7935">
        <w:rPr>
          <w:noProof/>
        </w:rPr>
        <w:t>27</w:t>
      </w:r>
      <w:r>
        <w:rPr>
          <w:noProof/>
        </w:rPr>
        <w:fldChar w:fldCharType="end"/>
      </w:r>
    </w:p>
    <w:p w:rsidR="00A93184" w:rsidRDefault="00A93184">
      <w:pPr>
        <w:pStyle w:val="TOC3"/>
        <w:rPr>
          <w:rFonts w:eastAsiaTheme="minorEastAsia"/>
          <w:noProof/>
        </w:rPr>
      </w:pPr>
      <w:r>
        <w:rPr>
          <w:noProof/>
        </w:rPr>
        <w:t>3.6.3. Program Limitations</w:t>
      </w:r>
      <w:r>
        <w:rPr>
          <w:noProof/>
        </w:rPr>
        <w:tab/>
      </w:r>
      <w:r>
        <w:rPr>
          <w:noProof/>
        </w:rPr>
        <w:fldChar w:fldCharType="begin"/>
      </w:r>
      <w:r>
        <w:rPr>
          <w:noProof/>
        </w:rPr>
        <w:instrText xml:space="preserve"> PAGEREF _Toc374109994 \h </w:instrText>
      </w:r>
      <w:r>
        <w:rPr>
          <w:noProof/>
        </w:rPr>
      </w:r>
      <w:r>
        <w:rPr>
          <w:noProof/>
        </w:rPr>
        <w:fldChar w:fldCharType="separate"/>
      </w:r>
      <w:r w:rsidR="006F7935">
        <w:rPr>
          <w:noProof/>
        </w:rPr>
        <w:t>27</w:t>
      </w:r>
      <w:r>
        <w:rPr>
          <w:noProof/>
        </w:rPr>
        <w:fldChar w:fldCharType="end"/>
      </w:r>
    </w:p>
    <w:p w:rsidR="00A93184" w:rsidRDefault="00A93184">
      <w:pPr>
        <w:pStyle w:val="TOC4"/>
        <w:rPr>
          <w:noProof/>
          <w:szCs w:val="22"/>
        </w:rPr>
      </w:pPr>
      <w:r>
        <w:rPr>
          <w:noProof/>
        </w:rPr>
        <w:t>3.6.3.1. Invisible HDF5 Objects Are Not Augmented</w:t>
      </w:r>
      <w:r>
        <w:rPr>
          <w:noProof/>
        </w:rPr>
        <w:tab/>
      </w:r>
      <w:r>
        <w:rPr>
          <w:noProof/>
        </w:rPr>
        <w:fldChar w:fldCharType="begin"/>
      </w:r>
      <w:r>
        <w:rPr>
          <w:noProof/>
        </w:rPr>
        <w:instrText xml:space="preserve"> PAGEREF _Toc374109995 \h </w:instrText>
      </w:r>
      <w:r>
        <w:rPr>
          <w:noProof/>
        </w:rPr>
      </w:r>
      <w:r>
        <w:rPr>
          <w:noProof/>
        </w:rPr>
        <w:fldChar w:fldCharType="separate"/>
      </w:r>
      <w:r w:rsidR="006F7935">
        <w:rPr>
          <w:noProof/>
        </w:rPr>
        <w:t>27</w:t>
      </w:r>
      <w:r>
        <w:rPr>
          <w:noProof/>
        </w:rPr>
        <w:fldChar w:fldCharType="end"/>
      </w:r>
    </w:p>
    <w:p w:rsidR="00A93184" w:rsidRDefault="00A93184">
      <w:pPr>
        <w:pStyle w:val="TOC4"/>
        <w:rPr>
          <w:noProof/>
          <w:szCs w:val="22"/>
        </w:rPr>
      </w:pPr>
      <w:r>
        <w:rPr>
          <w:noProof/>
        </w:rPr>
        <w:t>3.6.3.2. Object Names</w:t>
      </w:r>
      <w:r>
        <w:rPr>
          <w:noProof/>
        </w:rPr>
        <w:tab/>
      </w:r>
      <w:r>
        <w:rPr>
          <w:noProof/>
        </w:rPr>
        <w:fldChar w:fldCharType="begin"/>
      </w:r>
      <w:r>
        <w:rPr>
          <w:noProof/>
        </w:rPr>
        <w:instrText xml:space="preserve"> PAGEREF _Toc374109996 \h </w:instrText>
      </w:r>
      <w:r>
        <w:rPr>
          <w:noProof/>
        </w:rPr>
      </w:r>
      <w:r>
        <w:rPr>
          <w:noProof/>
        </w:rPr>
        <w:fldChar w:fldCharType="separate"/>
      </w:r>
      <w:r w:rsidR="006F7935">
        <w:rPr>
          <w:noProof/>
        </w:rPr>
        <w:t>28</w:t>
      </w:r>
      <w:r>
        <w:rPr>
          <w:noProof/>
        </w:rPr>
        <w:fldChar w:fldCharType="end"/>
      </w:r>
    </w:p>
    <w:p w:rsidR="00A93184" w:rsidRDefault="00A93184">
      <w:pPr>
        <w:pStyle w:val="TOC4"/>
        <w:rPr>
          <w:noProof/>
          <w:szCs w:val="22"/>
        </w:rPr>
      </w:pPr>
      <w:r>
        <w:rPr>
          <w:noProof/>
        </w:rPr>
        <w:t>3.6.3.3. HDF-EOS5 Swath Dimension Maps Are Not Supported</w:t>
      </w:r>
      <w:r>
        <w:rPr>
          <w:noProof/>
        </w:rPr>
        <w:tab/>
      </w:r>
      <w:r>
        <w:rPr>
          <w:noProof/>
        </w:rPr>
        <w:fldChar w:fldCharType="begin"/>
      </w:r>
      <w:r>
        <w:rPr>
          <w:noProof/>
        </w:rPr>
        <w:instrText xml:space="preserve"> PAGEREF _Toc374109997 \h </w:instrText>
      </w:r>
      <w:r>
        <w:rPr>
          <w:noProof/>
        </w:rPr>
      </w:r>
      <w:r>
        <w:rPr>
          <w:noProof/>
        </w:rPr>
        <w:fldChar w:fldCharType="separate"/>
      </w:r>
      <w:r w:rsidR="006F7935">
        <w:rPr>
          <w:noProof/>
        </w:rPr>
        <w:t>28</w:t>
      </w:r>
      <w:r>
        <w:rPr>
          <w:noProof/>
        </w:rPr>
        <w:fldChar w:fldCharType="end"/>
      </w:r>
    </w:p>
    <w:p w:rsidR="00A93184" w:rsidRDefault="00A93184">
      <w:pPr>
        <w:pStyle w:val="TOC2"/>
        <w:rPr>
          <w:lang w:bidi="ar-SA"/>
        </w:rPr>
      </w:pPr>
      <w:r>
        <w:t>3.7. Testing Notes</w:t>
      </w:r>
      <w:r>
        <w:tab/>
      </w:r>
      <w:r>
        <w:fldChar w:fldCharType="begin"/>
      </w:r>
      <w:r>
        <w:instrText xml:space="preserve"> PAGEREF _Toc374109998 \h </w:instrText>
      </w:r>
      <w:r>
        <w:fldChar w:fldCharType="separate"/>
      </w:r>
      <w:r w:rsidR="006F7935">
        <w:t>28</w:t>
      </w:r>
      <w:r>
        <w:fldChar w:fldCharType="end"/>
      </w:r>
    </w:p>
    <w:p w:rsidR="00A93184" w:rsidRDefault="00A93184">
      <w:pPr>
        <w:pStyle w:val="TOC3"/>
        <w:rPr>
          <w:rFonts w:eastAsiaTheme="minorEastAsia"/>
          <w:noProof/>
        </w:rPr>
      </w:pPr>
      <w:r>
        <w:rPr>
          <w:noProof/>
        </w:rPr>
        <w:t>3.7.1. Test with Fake Files</w:t>
      </w:r>
      <w:r>
        <w:rPr>
          <w:noProof/>
        </w:rPr>
        <w:tab/>
      </w:r>
      <w:r>
        <w:rPr>
          <w:noProof/>
        </w:rPr>
        <w:fldChar w:fldCharType="begin"/>
      </w:r>
      <w:r>
        <w:rPr>
          <w:noProof/>
        </w:rPr>
        <w:instrText xml:space="preserve"> PAGEREF _Toc374109999 \h </w:instrText>
      </w:r>
      <w:r>
        <w:rPr>
          <w:noProof/>
        </w:rPr>
      </w:r>
      <w:r>
        <w:rPr>
          <w:noProof/>
        </w:rPr>
        <w:fldChar w:fldCharType="separate"/>
      </w:r>
      <w:r w:rsidR="006F7935">
        <w:rPr>
          <w:noProof/>
        </w:rPr>
        <w:t>28</w:t>
      </w:r>
      <w:r>
        <w:rPr>
          <w:noProof/>
        </w:rPr>
        <w:fldChar w:fldCharType="end"/>
      </w:r>
    </w:p>
    <w:p w:rsidR="00A93184" w:rsidRDefault="00A93184">
      <w:pPr>
        <w:pStyle w:val="TOC3"/>
        <w:rPr>
          <w:rFonts w:eastAsiaTheme="minorEastAsia"/>
          <w:noProof/>
        </w:rPr>
      </w:pPr>
      <w:r>
        <w:rPr>
          <w:noProof/>
        </w:rPr>
        <w:t>3.7.2. Batch Test for NASA Files (Optional)</w:t>
      </w:r>
      <w:r>
        <w:rPr>
          <w:noProof/>
        </w:rPr>
        <w:tab/>
      </w:r>
      <w:r>
        <w:rPr>
          <w:noProof/>
        </w:rPr>
        <w:fldChar w:fldCharType="begin"/>
      </w:r>
      <w:r>
        <w:rPr>
          <w:noProof/>
        </w:rPr>
        <w:instrText xml:space="preserve"> PAGEREF _Toc374110000 \h </w:instrText>
      </w:r>
      <w:r>
        <w:rPr>
          <w:noProof/>
        </w:rPr>
      </w:r>
      <w:r>
        <w:rPr>
          <w:noProof/>
        </w:rPr>
        <w:fldChar w:fldCharType="separate"/>
      </w:r>
      <w:r w:rsidR="006F7935">
        <w:rPr>
          <w:noProof/>
        </w:rPr>
        <w:t>29</w:t>
      </w:r>
      <w:r>
        <w:rPr>
          <w:noProof/>
        </w:rPr>
        <w:fldChar w:fldCharType="end"/>
      </w:r>
    </w:p>
    <w:p w:rsidR="00A93184" w:rsidRDefault="00A93184">
      <w:pPr>
        <w:pStyle w:val="TOC1"/>
        <w:rPr>
          <w:lang w:bidi="ar-SA"/>
        </w:rPr>
      </w:pPr>
      <w:r>
        <w:t>4. Validating Augmented Files</w:t>
      </w:r>
      <w:r>
        <w:tab/>
      </w:r>
      <w:r>
        <w:fldChar w:fldCharType="begin"/>
      </w:r>
      <w:r>
        <w:instrText xml:space="preserve"> PAGEREF _Toc374110001 \h </w:instrText>
      </w:r>
      <w:r>
        <w:fldChar w:fldCharType="separate"/>
      </w:r>
      <w:r w:rsidR="006F7935">
        <w:t>30</w:t>
      </w:r>
      <w:r>
        <w:fldChar w:fldCharType="end"/>
      </w:r>
    </w:p>
    <w:p w:rsidR="00A93184" w:rsidRDefault="00A93184">
      <w:pPr>
        <w:pStyle w:val="TOC2"/>
        <w:rPr>
          <w:lang w:bidi="ar-SA"/>
        </w:rPr>
      </w:pPr>
      <w:r>
        <w:lastRenderedPageBreak/>
        <w:t>4.1. check_c</w:t>
      </w:r>
      <w:r>
        <w:tab/>
      </w:r>
      <w:r>
        <w:fldChar w:fldCharType="begin"/>
      </w:r>
      <w:r>
        <w:instrText xml:space="preserve"> PAGEREF _Toc374110002 \h </w:instrText>
      </w:r>
      <w:r>
        <w:fldChar w:fldCharType="separate"/>
      </w:r>
      <w:r w:rsidR="006F7935">
        <w:t>30</w:t>
      </w:r>
      <w:r>
        <w:fldChar w:fldCharType="end"/>
      </w:r>
    </w:p>
    <w:p w:rsidR="00A93184" w:rsidRDefault="00A93184">
      <w:pPr>
        <w:pStyle w:val="TOC3"/>
        <w:rPr>
          <w:rFonts w:eastAsiaTheme="minorEastAsia"/>
          <w:noProof/>
        </w:rPr>
      </w:pPr>
      <w:r>
        <w:rPr>
          <w:noProof/>
        </w:rPr>
        <w:t>4.1.1. Description</w:t>
      </w:r>
      <w:r>
        <w:rPr>
          <w:noProof/>
        </w:rPr>
        <w:tab/>
      </w:r>
      <w:r>
        <w:rPr>
          <w:noProof/>
        </w:rPr>
        <w:fldChar w:fldCharType="begin"/>
      </w:r>
      <w:r>
        <w:rPr>
          <w:noProof/>
        </w:rPr>
        <w:instrText xml:space="preserve"> PAGEREF _Toc374110003 \h </w:instrText>
      </w:r>
      <w:r>
        <w:rPr>
          <w:noProof/>
        </w:rPr>
      </w:r>
      <w:r>
        <w:rPr>
          <w:noProof/>
        </w:rPr>
        <w:fldChar w:fldCharType="separate"/>
      </w:r>
      <w:r w:rsidR="006F7935">
        <w:rPr>
          <w:noProof/>
        </w:rPr>
        <w:t>30</w:t>
      </w:r>
      <w:r>
        <w:rPr>
          <w:noProof/>
        </w:rPr>
        <w:fldChar w:fldCharType="end"/>
      </w:r>
    </w:p>
    <w:p w:rsidR="00A93184" w:rsidRDefault="00A93184">
      <w:pPr>
        <w:pStyle w:val="TOC3"/>
        <w:rPr>
          <w:rFonts w:eastAsiaTheme="minorEastAsia"/>
          <w:noProof/>
        </w:rPr>
      </w:pPr>
      <w:r>
        <w:rPr>
          <w:noProof/>
        </w:rPr>
        <w:t>4.1.2. Usage</w:t>
      </w:r>
      <w:r>
        <w:rPr>
          <w:noProof/>
        </w:rPr>
        <w:tab/>
      </w:r>
      <w:r>
        <w:rPr>
          <w:noProof/>
        </w:rPr>
        <w:fldChar w:fldCharType="begin"/>
      </w:r>
      <w:r>
        <w:rPr>
          <w:noProof/>
        </w:rPr>
        <w:instrText xml:space="preserve"> PAGEREF _Toc374110004 \h </w:instrText>
      </w:r>
      <w:r>
        <w:rPr>
          <w:noProof/>
        </w:rPr>
      </w:r>
      <w:r>
        <w:rPr>
          <w:noProof/>
        </w:rPr>
        <w:fldChar w:fldCharType="separate"/>
      </w:r>
      <w:r w:rsidR="006F7935">
        <w:rPr>
          <w:noProof/>
        </w:rPr>
        <w:t>31</w:t>
      </w:r>
      <w:r>
        <w:rPr>
          <w:noProof/>
        </w:rPr>
        <w:fldChar w:fldCharType="end"/>
      </w:r>
    </w:p>
    <w:p w:rsidR="00A93184" w:rsidRDefault="00A93184">
      <w:pPr>
        <w:pStyle w:val="TOC4"/>
        <w:rPr>
          <w:noProof/>
          <w:szCs w:val="22"/>
        </w:rPr>
      </w:pPr>
      <w:r>
        <w:rPr>
          <w:noProof/>
        </w:rPr>
        <w:t>4.1.2.1. Swath</w:t>
      </w:r>
      <w:r>
        <w:rPr>
          <w:noProof/>
        </w:rPr>
        <w:tab/>
      </w:r>
      <w:r>
        <w:rPr>
          <w:noProof/>
        </w:rPr>
        <w:fldChar w:fldCharType="begin"/>
      </w:r>
      <w:r>
        <w:rPr>
          <w:noProof/>
        </w:rPr>
        <w:instrText xml:space="preserve"> PAGEREF _Toc374110005 \h </w:instrText>
      </w:r>
      <w:r>
        <w:rPr>
          <w:noProof/>
        </w:rPr>
      </w:r>
      <w:r>
        <w:rPr>
          <w:noProof/>
        </w:rPr>
        <w:fldChar w:fldCharType="separate"/>
      </w:r>
      <w:r w:rsidR="006F7935">
        <w:rPr>
          <w:noProof/>
        </w:rPr>
        <w:t>31</w:t>
      </w:r>
      <w:r>
        <w:rPr>
          <w:noProof/>
        </w:rPr>
        <w:fldChar w:fldCharType="end"/>
      </w:r>
    </w:p>
    <w:p w:rsidR="00A93184" w:rsidRDefault="00A93184">
      <w:pPr>
        <w:pStyle w:val="TOC5"/>
        <w:rPr>
          <w:noProof/>
          <w:szCs w:val="22"/>
        </w:rPr>
      </w:pPr>
      <w:r>
        <w:rPr>
          <w:noProof/>
        </w:rPr>
        <w:t>4.1.2.1.1. A Special Example</w:t>
      </w:r>
      <w:r>
        <w:rPr>
          <w:noProof/>
        </w:rPr>
        <w:tab/>
      </w:r>
      <w:r>
        <w:rPr>
          <w:noProof/>
        </w:rPr>
        <w:fldChar w:fldCharType="begin"/>
      </w:r>
      <w:r>
        <w:rPr>
          <w:noProof/>
        </w:rPr>
        <w:instrText xml:space="preserve"> PAGEREF _Toc374110006 \h </w:instrText>
      </w:r>
      <w:r>
        <w:rPr>
          <w:noProof/>
        </w:rPr>
      </w:r>
      <w:r>
        <w:rPr>
          <w:noProof/>
        </w:rPr>
        <w:fldChar w:fldCharType="separate"/>
      </w:r>
      <w:r w:rsidR="006F7935">
        <w:rPr>
          <w:noProof/>
        </w:rPr>
        <w:t>31</w:t>
      </w:r>
      <w:r>
        <w:rPr>
          <w:noProof/>
        </w:rPr>
        <w:fldChar w:fldCharType="end"/>
      </w:r>
    </w:p>
    <w:p w:rsidR="00A93184" w:rsidRDefault="00A93184">
      <w:pPr>
        <w:pStyle w:val="TOC5"/>
        <w:rPr>
          <w:noProof/>
          <w:szCs w:val="22"/>
        </w:rPr>
      </w:pPr>
      <w:r>
        <w:rPr>
          <w:noProof/>
        </w:rPr>
        <w:t>4.1.2.1.2. A General Example</w:t>
      </w:r>
      <w:r>
        <w:rPr>
          <w:noProof/>
        </w:rPr>
        <w:tab/>
      </w:r>
      <w:r>
        <w:rPr>
          <w:noProof/>
        </w:rPr>
        <w:fldChar w:fldCharType="begin"/>
      </w:r>
      <w:r>
        <w:rPr>
          <w:noProof/>
        </w:rPr>
        <w:instrText xml:space="preserve"> PAGEREF _Toc374110007 \h </w:instrText>
      </w:r>
      <w:r>
        <w:rPr>
          <w:noProof/>
        </w:rPr>
      </w:r>
      <w:r>
        <w:rPr>
          <w:noProof/>
        </w:rPr>
        <w:fldChar w:fldCharType="separate"/>
      </w:r>
      <w:r w:rsidR="006F7935">
        <w:rPr>
          <w:noProof/>
        </w:rPr>
        <w:t>31</w:t>
      </w:r>
      <w:r>
        <w:rPr>
          <w:noProof/>
        </w:rPr>
        <w:fldChar w:fldCharType="end"/>
      </w:r>
    </w:p>
    <w:p w:rsidR="00A93184" w:rsidRDefault="00A93184">
      <w:pPr>
        <w:pStyle w:val="TOC4"/>
        <w:rPr>
          <w:noProof/>
          <w:szCs w:val="22"/>
        </w:rPr>
      </w:pPr>
      <w:r>
        <w:rPr>
          <w:noProof/>
        </w:rPr>
        <w:t>4.1.2.2. Grid</w:t>
      </w:r>
      <w:r>
        <w:rPr>
          <w:noProof/>
        </w:rPr>
        <w:tab/>
      </w:r>
      <w:r>
        <w:rPr>
          <w:noProof/>
        </w:rPr>
        <w:fldChar w:fldCharType="begin"/>
      </w:r>
      <w:r>
        <w:rPr>
          <w:noProof/>
        </w:rPr>
        <w:instrText xml:space="preserve"> PAGEREF _Toc374110008 \h </w:instrText>
      </w:r>
      <w:r>
        <w:rPr>
          <w:noProof/>
        </w:rPr>
      </w:r>
      <w:r>
        <w:rPr>
          <w:noProof/>
        </w:rPr>
        <w:fldChar w:fldCharType="separate"/>
      </w:r>
      <w:r w:rsidR="006F7935">
        <w:rPr>
          <w:noProof/>
        </w:rPr>
        <w:t>32</w:t>
      </w:r>
      <w:r>
        <w:rPr>
          <w:noProof/>
        </w:rPr>
        <w:fldChar w:fldCharType="end"/>
      </w:r>
    </w:p>
    <w:p w:rsidR="00A93184" w:rsidRDefault="00A93184">
      <w:pPr>
        <w:pStyle w:val="TOC4"/>
        <w:rPr>
          <w:noProof/>
          <w:szCs w:val="22"/>
        </w:rPr>
      </w:pPr>
      <w:r>
        <w:rPr>
          <w:noProof/>
        </w:rPr>
        <w:t>4.1.2.3. Zonal Average</w:t>
      </w:r>
      <w:r>
        <w:rPr>
          <w:noProof/>
        </w:rPr>
        <w:tab/>
      </w:r>
      <w:r>
        <w:rPr>
          <w:noProof/>
        </w:rPr>
        <w:fldChar w:fldCharType="begin"/>
      </w:r>
      <w:r>
        <w:rPr>
          <w:noProof/>
        </w:rPr>
        <w:instrText xml:space="preserve"> PAGEREF _Toc374110009 \h </w:instrText>
      </w:r>
      <w:r>
        <w:rPr>
          <w:noProof/>
        </w:rPr>
      </w:r>
      <w:r>
        <w:rPr>
          <w:noProof/>
        </w:rPr>
        <w:fldChar w:fldCharType="separate"/>
      </w:r>
      <w:r w:rsidR="006F7935">
        <w:rPr>
          <w:noProof/>
        </w:rPr>
        <w:t>32</w:t>
      </w:r>
      <w:r>
        <w:rPr>
          <w:noProof/>
        </w:rPr>
        <w:fldChar w:fldCharType="end"/>
      </w:r>
    </w:p>
    <w:p w:rsidR="00A93184" w:rsidRDefault="00A93184">
      <w:pPr>
        <w:pStyle w:val="TOC2"/>
        <w:rPr>
          <w:lang w:bidi="ar-SA"/>
        </w:rPr>
      </w:pPr>
      <w:r>
        <w:t>4.2. check_f and check_za_f</w:t>
      </w:r>
      <w:r>
        <w:tab/>
      </w:r>
      <w:r>
        <w:fldChar w:fldCharType="begin"/>
      </w:r>
      <w:r>
        <w:instrText xml:space="preserve"> PAGEREF _Toc374110010 \h </w:instrText>
      </w:r>
      <w:r>
        <w:fldChar w:fldCharType="separate"/>
      </w:r>
      <w:r w:rsidR="006F7935">
        <w:t>33</w:t>
      </w:r>
      <w:r>
        <w:fldChar w:fldCharType="end"/>
      </w:r>
    </w:p>
    <w:p w:rsidR="00A93184" w:rsidRDefault="00A93184">
      <w:pPr>
        <w:pStyle w:val="TOC2"/>
        <w:rPr>
          <w:lang w:bidi="ar-SA"/>
        </w:rPr>
      </w:pPr>
      <w:r>
        <w:t>4.3. Limitations and Notes</w:t>
      </w:r>
      <w:r>
        <w:tab/>
      </w:r>
      <w:r>
        <w:fldChar w:fldCharType="begin"/>
      </w:r>
      <w:r>
        <w:instrText xml:space="preserve"> PAGEREF _Toc374110011 \h </w:instrText>
      </w:r>
      <w:r>
        <w:fldChar w:fldCharType="separate"/>
      </w:r>
      <w:r w:rsidR="006F7935">
        <w:t>33</w:t>
      </w:r>
      <w:r>
        <w:fldChar w:fldCharType="end"/>
      </w:r>
    </w:p>
    <w:p w:rsidR="00A93184" w:rsidRDefault="00A93184">
      <w:pPr>
        <w:pStyle w:val="TOC3"/>
        <w:rPr>
          <w:rFonts w:eastAsiaTheme="minorEastAsia"/>
          <w:noProof/>
        </w:rPr>
      </w:pPr>
      <w:r>
        <w:rPr>
          <w:noProof/>
        </w:rPr>
        <w:t>4.3.1. Data Fields and Attributes</w:t>
      </w:r>
      <w:r>
        <w:rPr>
          <w:noProof/>
        </w:rPr>
        <w:tab/>
      </w:r>
      <w:r>
        <w:rPr>
          <w:noProof/>
        </w:rPr>
        <w:fldChar w:fldCharType="begin"/>
      </w:r>
      <w:r>
        <w:rPr>
          <w:noProof/>
        </w:rPr>
        <w:instrText xml:space="preserve"> PAGEREF _Toc374110012 \h </w:instrText>
      </w:r>
      <w:r>
        <w:rPr>
          <w:noProof/>
        </w:rPr>
      </w:r>
      <w:r>
        <w:rPr>
          <w:noProof/>
        </w:rPr>
        <w:fldChar w:fldCharType="separate"/>
      </w:r>
      <w:r w:rsidR="006F7935">
        <w:rPr>
          <w:noProof/>
        </w:rPr>
        <w:t>33</w:t>
      </w:r>
      <w:r>
        <w:rPr>
          <w:noProof/>
        </w:rPr>
        <w:fldChar w:fldCharType="end"/>
      </w:r>
    </w:p>
    <w:p w:rsidR="00A93184" w:rsidRDefault="00A93184">
      <w:pPr>
        <w:pStyle w:val="TOC3"/>
        <w:rPr>
          <w:rFonts w:eastAsiaTheme="minorEastAsia"/>
          <w:noProof/>
        </w:rPr>
      </w:pPr>
      <w:r>
        <w:rPr>
          <w:noProof/>
        </w:rPr>
        <w:t>4.3.2. Data Types</w:t>
      </w:r>
      <w:r>
        <w:rPr>
          <w:noProof/>
        </w:rPr>
        <w:tab/>
      </w:r>
      <w:r>
        <w:rPr>
          <w:noProof/>
        </w:rPr>
        <w:fldChar w:fldCharType="begin"/>
      </w:r>
      <w:r>
        <w:rPr>
          <w:noProof/>
        </w:rPr>
        <w:instrText xml:space="preserve"> PAGEREF _Toc374110013 \h </w:instrText>
      </w:r>
      <w:r>
        <w:rPr>
          <w:noProof/>
        </w:rPr>
      </w:r>
      <w:r>
        <w:rPr>
          <w:noProof/>
        </w:rPr>
        <w:fldChar w:fldCharType="separate"/>
      </w:r>
      <w:r w:rsidR="006F7935">
        <w:rPr>
          <w:noProof/>
        </w:rPr>
        <w:t>34</w:t>
      </w:r>
      <w:r>
        <w:rPr>
          <w:noProof/>
        </w:rPr>
        <w:fldChar w:fldCharType="end"/>
      </w:r>
    </w:p>
    <w:p w:rsidR="00A93184" w:rsidRDefault="00A93184">
      <w:pPr>
        <w:pStyle w:val="TOC3"/>
        <w:rPr>
          <w:rFonts w:eastAsiaTheme="minorEastAsia"/>
          <w:noProof/>
        </w:rPr>
      </w:pPr>
      <w:r>
        <w:rPr>
          <w:noProof/>
        </w:rPr>
        <w:t>4.3.3. Pure Dimensions</w:t>
      </w:r>
      <w:r>
        <w:rPr>
          <w:noProof/>
        </w:rPr>
        <w:tab/>
      </w:r>
      <w:r>
        <w:rPr>
          <w:noProof/>
        </w:rPr>
        <w:fldChar w:fldCharType="begin"/>
      </w:r>
      <w:r>
        <w:rPr>
          <w:noProof/>
        </w:rPr>
        <w:instrText xml:space="preserve"> PAGEREF _Toc374110014 \h </w:instrText>
      </w:r>
      <w:r>
        <w:rPr>
          <w:noProof/>
        </w:rPr>
      </w:r>
      <w:r>
        <w:rPr>
          <w:noProof/>
        </w:rPr>
        <w:fldChar w:fldCharType="separate"/>
      </w:r>
      <w:r w:rsidR="006F7935">
        <w:rPr>
          <w:noProof/>
        </w:rPr>
        <w:t>34</w:t>
      </w:r>
      <w:r>
        <w:rPr>
          <w:noProof/>
        </w:rPr>
        <w:fldChar w:fldCharType="end"/>
      </w:r>
    </w:p>
    <w:p w:rsidR="00A93184" w:rsidRDefault="00A93184">
      <w:pPr>
        <w:pStyle w:val="TOC1"/>
        <w:rPr>
          <w:lang w:bidi="ar-SA"/>
        </w:rPr>
      </w:pPr>
      <w:r>
        <w:t>5. Other Resources</w:t>
      </w:r>
      <w:r>
        <w:tab/>
      </w:r>
      <w:r>
        <w:fldChar w:fldCharType="begin"/>
      </w:r>
      <w:r>
        <w:instrText xml:space="preserve"> PAGEREF _Toc374110015 \h </w:instrText>
      </w:r>
      <w:r>
        <w:fldChar w:fldCharType="separate"/>
      </w:r>
      <w:r w:rsidR="006F7935">
        <w:t>35</w:t>
      </w:r>
      <w:r>
        <w:fldChar w:fldCharType="end"/>
      </w:r>
    </w:p>
    <w:p w:rsidR="00C55253" w:rsidRDefault="00C55253" w:rsidP="002E6F33">
      <w:pPr>
        <w:rPr>
          <w:noProof/>
          <w:lang w:bidi="en-US"/>
        </w:rPr>
      </w:pPr>
      <w:r>
        <w:rPr>
          <w:noProof/>
          <w:lang w:bidi="en-US"/>
        </w:rPr>
        <w:fldChar w:fldCharType="end"/>
      </w:r>
    </w:p>
    <w:p w:rsidR="001B3F62" w:rsidRDefault="001B3F62" w:rsidP="002E6F33">
      <w:pPr>
        <w:rPr>
          <w:noProof/>
          <w:lang w:bidi="en-US"/>
        </w:rPr>
      </w:pPr>
    </w:p>
    <w:p w:rsidR="0025618B" w:rsidRDefault="0025618B" w:rsidP="002E6F33">
      <w:pPr>
        <w:rPr>
          <w:noProof/>
          <w:lang w:bidi="en-US"/>
        </w:rPr>
      </w:pPr>
    </w:p>
    <w:p w:rsidR="0025618B" w:rsidRDefault="0025618B" w:rsidP="002E6F33">
      <w:pPr>
        <w:rPr>
          <w:noProof/>
          <w:lang w:bidi="en-US"/>
        </w:rPr>
      </w:pPr>
    </w:p>
    <w:p w:rsidR="002E6F33" w:rsidRPr="00C55253" w:rsidRDefault="002E6F33" w:rsidP="00C55253"/>
    <w:p w:rsidR="009634CF" w:rsidRDefault="009634CF" w:rsidP="00611674">
      <w:pPr>
        <w:pStyle w:val="Heading1"/>
        <w:sectPr w:rsidR="009634CF" w:rsidSect="00FB3BE6">
          <w:headerReference w:type="default" r:id="rId13"/>
          <w:headerReference w:type="first" r:id="rId14"/>
          <w:type w:val="continuous"/>
          <w:pgSz w:w="12240" w:h="15840" w:code="1"/>
          <w:pgMar w:top="1440" w:right="1440" w:bottom="1440" w:left="1440" w:header="432" w:footer="720" w:gutter="0"/>
          <w:cols w:space="720"/>
          <w:docGrid w:linePitch="360"/>
        </w:sectPr>
      </w:pPr>
    </w:p>
    <w:p w:rsidR="002973B7" w:rsidRDefault="002973B7" w:rsidP="00FC7CC4">
      <w:pPr>
        <w:pStyle w:val="Heading1"/>
      </w:pPr>
      <w:bookmarkStart w:id="1" w:name="_Toc374109958"/>
      <w:r>
        <w:lastRenderedPageBreak/>
        <w:t>How the Augmentation Process Works</w:t>
      </w:r>
      <w:bookmarkEnd w:id="1"/>
    </w:p>
    <w:p w:rsidR="0082468F" w:rsidRDefault="0082468F" w:rsidP="00FC7CC4">
      <w:r>
        <w:t>The HDF-EOS5 Augmentation Tool, aug_eos5, is a utility program that can be used to augment existing HDF-EOS5 files so that applications built with the netCDF-4 library can read the augmented files. This program mainly adds HDF5 dimension scales and associates them</w:t>
      </w:r>
      <w:r w:rsidR="00E018FF">
        <w:t xml:space="preserve"> </w:t>
      </w:r>
      <w:r>
        <w:t>with the corresponding HDF5 datasets. Augmented files can still be read by the HDF-EOS5 library.</w:t>
      </w:r>
    </w:p>
    <w:p w:rsidR="002973B7" w:rsidRDefault="002973B7" w:rsidP="00FC7CC4"/>
    <w:p w:rsidR="0082468F" w:rsidRDefault="0082468F" w:rsidP="00FC7CC4">
      <w:r>
        <w:t xml:space="preserve">As of June 2012, the latest version of the netCDF-4 is 4.2. Applications built with this version of the netCDF-4 library </w:t>
      </w:r>
      <w:r w:rsidR="00E018FF">
        <w:t>can access augmented files.</w:t>
      </w:r>
    </w:p>
    <w:p w:rsidR="00E018FF" w:rsidRDefault="00E018FF" w:rsidP="00FC7CC4"/>
    <w:p w:rsidR="0082468F" w:rsidRDefault="0082468F" w:rsidP="00E018FF">
      <w:r>
        <w:t xml:space="preserve">To understand how this program works, </w:t>
      </w:r>
      <w:r w:rsidR="002010F5">
        <w:t xml:space="preserve">users should </w:t>
      </w:r>
      <w:r>
        <w:t>have some knowledge</w:t>
      </w:r>
      <w:r w:rsidR="00E018FF">
        <w:t xml:space="preserve"> </w:t>
      </w:r>
      <w:r>
        <w:t>o</w:t>
      </w:r>
      <w:r w:rsidR="00DB3CF4">
        <w:t>f</w:t>
      </w:r>
      <w:r>
        <w:t xml:space="preserve"> HDF5, HDF-EOS5</w:t>
      </w:r>
      <w:r w:rsidR="00E018FF">
        <w:t>,</w:t>
      </w:r>
      <w:r>
        <w:t xml:space="preserve"> and netCDF-4.</w:t>
      </w:r>
    </w:p>
    <w:p w:rsidR="0082468F" w:rsidRDefault="0082468F" w:rsidP="00FC7CC4"/>
    <w:p w:rsidR="00E018FF" w:rsidRDefault="00E018FF" w:rsidP="00FC7CC4"/>
    <w:p w:rsidR="00E018FF" w:rsidRPr="002973B7" w:rsidRDefault="00E018FF" w:rsidP="00FC7CC4"/>
    <w:p w:rsidR="002973B7" w:rsidRDefault="002973B7" w:rsidP="00FC7CC4">
      <w:pPr>
        <w:pStyle w:val="Heading2"/>
      </w:pPr>
      <w:bookmarkStart w:id="2" w:name="_Toc374109959"/>
      <w:r>
        <w:t>Background</w:t>
      </w:r>
      <w:bookmarkEnd w:id="2"/>
    </w:p>
    <w:p w:rsidR="0082468F" w:rsidRDefault="0082468F" w:rsidP="00E018FF">
      <w:r>
        <w:t xml:space="preserve">The HDF5 </w:t>
      </w:r>
      <w:r w:rsidR="00DB3CF4">
        <w:t xml:space="preserve">Library </w:t>
      </w:r>
      <w:r>
        <w:t>defines two primary types of objects:</w:t>
      </w:r>
      <w:r w:rsidR="00E018FF">
        <w:t xml:space="preserve"> </w:t>
      </w:r>
      <w:r>
        <w:t>groups and dataset</w:t>
      </w:r>
      <w:r w:rsidR="00E018FF">
        <w:t>s</w:t>
      </w:r>
      <w:r>
        <w:t xml:space="preserve">. An HDF5 </w:t>
      </w:r>
      <w:r w:rsidR="00DB3CF4">
        <w:t xml:space="preserve">group </w:t>
      </w:r>
      <w:r>
        <w:t>is a structure containing zero or more HDF5 objects</w:t>
      </w:r>
      <w:r w:rsidR="00E018FF">
        <w:t xml:space="preserve">, </w:t>
      </w:r>
      <w:r>
        <w:t xml:space="preserve">and an HDF5 </w:t>
      </w:r>
      <w:r w:rsidR="00DB3CF4">
        <w:t xml:space="preserve">dataset </w:t>
      </w:r>
      <w:r>
        <w:t>is a multidimensional array of</w:t>
      </w:r>
      <w:r w:rsidR="00E018FF">
        <w:t xml:space="preserve"> </w:t>
      </w:r>
      <w:r>
        <w:t xml:space="preserve">data elements. Both HDF5 </w:t>
      </w:r>
      <w:r w:rsidR="00DB3CF4">
        <w:t xml:space="preserve">datasets </w:t>
      </w:r>
      <w:r>
        <w:t xml:space="preserve">and HDF5 </w:t>
      </w:r>
      <w:r w:rsidR="00DB3CF4">
        <w:t xml:space="preserve">groups </w:t>
      </w:r>
      <w:r>
        <w:t xml:space="preserve">can have HDF5 </w:t>
      </w:r>
      <w:r w:rsidR="00DB3CF4">
        <w:t>attributes</w:t>
      </w:r>
      <w:r>
        <w:t>. An</w:t>
      </w:r>
      <w:r w:rsidR="00E018FF">
        <w:t xml:space="preserve"> </w:t>
      </w:r>
      <w:r>
        <w:t xml:space="preserve">HDF5 </w:t>
      </w:r>
      <w:r w:rsidR="00DB3CF4">
        <w:t xml:space="preserve">attribute </w:t>
      </w:r>
      <w:r>
        <w:t>is a small meta</w:t>
      </w:r>
      <w:r w:rsidR="00E612DD">
        <w:t>data</w:t>
      </w:r>
      <w:r>
        <w:t xml:space="preserve"> object describing the</w:t>
      </w:r>
      <w:r w:rsidR="00E018FF">
        <w:t xml:space="preserve"> </w:t>
      </w:r>
      <w:r>
        <w:t xml:space="preserve">nature and/or usage of </w:t>
      </w:r>
      <w:r w:rsidR="002010F5">
        <w:t xml:space="preserve">an </w:t>
      </w:r>
      <w:r>
        <w:t>HDF5 object.</w:t>
      </w:r>
    </w:p>
    <w:p w:rsidR="00E018FF" w:rsidRDefault="00E018FF" w:rsidP="00FC7CC4"/>
    <w:p w:rsidR="0082468F" w:rsidRDefault="0082468F" w:rsidP="00E018FF">
      <w:r w:rsidRPr="00E612DD">
        <w:t xml:space="preserve">An HDF5 </w:t>
      </w:r>
      <w:r w:rsidR="00DB3CF4" w:rsidRPr="00E612DD">
        <w:t xml:space="preserve">dimension scale </w:t>
      </w:r>
      <w:r w:rsidRPr="00E612DD">
        <w:t xml:space="preserve">is a special HDF5 </w:t>
      </w:r>
      <w:r w:rsidR="00DB3CF4" w:rsidRPr="00E612DD">
        <w:t xml:space="preserve">dataset </w:t>
      </w:r>
      <w:r w:rsidRPr="00E612DD">
        <w:t>that is associated with a</w:t>
      </w:r>
      <w:r w:rsidR="00E018FF" w:rsidRPr="00E612DD">
        <w:t xml:space="preserve"> </w:t>
      </w:r>
      <w:r w:rsidRPr="00E612DD">
        <w:t xml:space="preserve">dimension of another HDF5 </w:t>
      </w:r>
      <w:r w:rsidR="00DB3CF4" w:rsidRPr="00E612DD">
        <w:t xml:space="preserve">dataset </w:t>
      </w:r>
      <w:r w:rsidRPr="00E612DD">
        <w:t>to provide temporal or spatial information</w:t>
      </w:r>
      <w:r w:rsidR="00E018FF" w:rsidRPr="00E612DD">
        <w:t xml:space="preserve"> </w:t>
      </w:r>
      <w:r w:rsidRPr="00E612DD">
        <w:t xml:space="preserve">such as time, </w:t>
      </w:r>
      <w:r w:rsidR="002010F5" w:rsidRPr="00E612DD">
        <w:t xml:space="preserve">longitude, or </w:t>
      </w:r>
      <w:r w:rsidRPr="00E612DD">
        <w:t>latitude.</w:t>
      </w:r>
    </w:p>
    <w:p w:rsidR="00E018FF" w:rsidRDefault="00E018FF" w:rsidP="00FC7CC4"/>
    <w:p w:rsidR="009862D1" w:rsidRDefault="0082468F" w:rsidP="009862D1">
      <w:r>
        <w:t xml:space="preserve">Both HDF-EOS5 and netCDF-4 are built on HDF5. The HDF-EOS5 </w:t>
      </w:r>
      <w:r w:rsidR="00DB3CF4">
        <w:t xml:space="preserve">Library </w:t>
      </w:r>
      <w:r>
        <w:t>defines a few data types -</w:t>
      </w:r>
      <w:r w:rsidR="009862D1">
        <w:t xml:space="preserve"> </w:t>
      </w:r>
      <w:r>
        <w:t>grid,</w:t>
      </w:r>
      <w:r w:rsidR="009862D1">
        <w:t xml:space="preserve"> </w:t>
      </w:r>
      <w:r>
        <w:t>swath, point</w:t>
      </w:r>
      <w:r w:rsidR="009862D1">
        <w:t xml:space="preserve">, </w:t>
      </w:r>
      <w:r>
        <w:t xml:space="preserve">and </w:t>
      </w:r>
      <w:r w:rsidR="009862D1">
        <w:t>zonal average –</w:t>
      </w:r>
      <w:r>
        <w:t xml:space="preserve"> </w:t>
      </w:r>
      <w:r w:rsidR="009862D1">
        <w:t xml:space="preserve">that have been customized </w:t>
      </w:r>
      <w:r>
        <w:t xml:space="preserve">for </w:t>
      </w:r>
      <w:r w:rsidR="00DB3CF4">
        <w:t xml:space="preserve">NASA’s </w:t>
      </w:r>
      <w:r>
        <w:t>earth observing system</w:t>
      </w:r>
      <w:r w:rsidR="00DB3CF4">
        <w:t xml:space="preserve"> data</w:t>
      </w:r>
      <w:r>
        <w:t>.</w:t>
      </w:r>
      <w:r w:rsidR="009862D1">
        <w:t xml:space="preserve"> </w:t>
      </w:r>
      <w:r>
        <w:t xml:space="preserve">The HDF-EOS5 </w:t>
      </w:r>
      <w:r w:rsidR="00DB3CF4">
        <w:t xml:space="preserve">Library </w:t>
      </w:r>
      <w:r>
        <w:t>also defines groups,</w:t>
      </w:r>
      <w:r w:rsidR="009862D1">
        <w:t xml:space="preserve"> </w:t>
      </w:r>
      <w:r>
        <w:t>fields, attributes</w:t>
      </w:r>
      <w:r w:rsidR="009862D1">
        <w:t>,</w:t>
      </w:r>
      <w:r>
        <w:t xml:space="preserve"> and</w:t>
      </w:r>
      <w:r w:rsidR="009862D1">
        <w:t xml:space="preserve"> </w:t>
      </w:r>
      <w:r>
        <w:t>dimensions. For example, an instance of the grid</w:t>
      </w:r>
      <w:r w:rsidR="009862D1">
        <w:t xml:space="preserve"> </w:t>
      </w:r>
      <w:r>
        <w:t>data type consists of one group, multiple</w:t>
      </w:r>
      <w:r w:rsidR="009862D1">
        <w:t xml:space="preserve"> </w:t>
      </w:r>
      <w:r>
        <w:t>fields, multiple attributes, and</w:t>
      </w:r>
      <w:r w:rsidR="009862D1">
        <w:t xml:space="preserve"> </w:t>
      </w:r>
      <w:r>
        <w:t xml:space="preserve">multiple dimensions. An </w:t>
      </w:r>
      <w:r w:rsidR="009862D1">
        <w:t xml:space="preserve">HDF-EOS5 </w:t>
      </w:r>
      <w:r w:rsidR="00DB3CF4">
        <w:t>group</w:t>
      </w:r>
      <w:r>
        <w:t>,</w:t>
      </w:r>
      <w:r w:rsidR="009862D1">
        <w:t xml:space="preserve"> </w:t>
      </w:r>
      <w:r>
        <w:t xml:space="preserve">an HDF-EOS5 </w:t>
      </w:r>
      <w:r w:rsidR="00DB3CF4">
        <w:t>field</w:t>
      </w:r>
      <w:r w:rsidR="009862D1">
        <w:t>,</w:t>
      </w:r>
      <w:r>
        <w:t xml:space="preserve"> and an HDF-EOS5 </w:t>
      </w:r>
      <w:r w:rsidR="00DB3CF4">
        <w:t xml:space="preserve">attribute </w:t>
      </w:r>
      <w:r>
        <w:t>are represented using an</w:t>
      </w:r>
      <w:r w:rsidR="009862D1">
        <w:t xml:space="preserve"> </w:t>
      </w:r>
      <w:r>
        <w:t xml:space="preserve">HDF5 </w:t>
      </w:r>
      <w:r w:rsidR="00DB3CF4">
        <w:t>group</w:t>
      </w:r>
      <w:r>
        <w:t xml:space="preserve">, an HDF5 </w:t>
      </w:r>
      <w:r w:rsidR="00DB3CF4">
        <w:t>dataset</w:t>
      </w:r>
      <w:r w:rsidR="009862D1">
        <w:t>,</w:t>
      </w:r>
      <w:r>
        <w:t xml:space="preserve"> and an </w:t>
      </w:r>
      <w:r w:rsidR="009862D1">
        <w:t xml:space="preserve">HDF5 </w:t>
      </w:r>
      <w:r w:rsidR="00DB3CF4">
        <w:t>attribute</w:t>
      </w:r>
      <w:r>
        <w:t>,</w:t>
      </w:r>
      <w:r w:rsidR="009862D1">
        <w:t xml:space="preserve"> </w:t>
      </w:r>
      <w:r>
        <w:t xml:space="preserve">respectively. However, an HDF-EOS5 </w:t>
      </w:r>
      <w:r w:rsidR="00DB3CF4">
        <w:t xml:space="preserve">dimension </w:t>
      </w:r>
      <w:r>
        <w:t xml:space="preserve">is not implemented according to the </w:t>
      </w:r>
      <w:r w:rsidRPr="009862D1">
        <w:rPr>
          <w:i/>
        </w:rPr>
        <w:t>HDF5 Dimension Scale Specification and Design Notes</w:t>
      </w:r>
      <w:r w:rsidR="009862D1" w:rsidRPr="009862D1">
        <w:t>.</w:t>
      </w:r>
    </w:p>
    <w:p w:rsidR="00D97FFD" w:rsidRDefault="00D97FFD" w:rsidP="00FC7CC4"/>
    <w:p w:rsidR="00E84BD5" w:rsidRDefault="00E84BD5" w:rsidP="00FC7CC4">
      <w:r>
        <w:rPr>
          <w:noProof/>
        </w:rPr>
        <w:drawing>
          <wp:inline distT="0" distB="0" distL="0" distR="0">
            <wp:extent cx="3273552" cy="2048256"/>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png"/>
                    <pic:cNvPicPr/>
                  </pic:nvPicPr>
                  <pic:blipFill>
                    <a:blip r:embed="rId15">
                      <a:extLst>
                        <a:ext uri="{28A0092B-C50C-407E-A947-70E740481C1C}">
                          <a14:useLocalDpi xmlns:a14="http://schemas.microsoft.com/office/drawing/2010/main" val="0"/>
                        </a:ext>
                      </a:extLst>
                    </a:blip>
                    <a:stretch>
                      <a:fillRect/>
                    </a:stretch>
                  </pic:blipFill>
                  <pic:spPr>
                    <a:xfrm>
                      <a:off x="0" y="0"/>
                      <a:ext cx="3273552" cy="2048256"/>
                    </a:xfrm>
                    <a:prstGeom prst="rect">
                      <a:avLst/>
                    </a:prstGeom>
                  </pic:spPr>
                </pic:pic>
              </a:graphicData>
            </a:graphic>
          </wp:inline>
        </w:drawing>
      </w:r>
    </w:p>
    <w:p w:rsidR="0082468F" w:rsidRPr="00D97FFD" w:rsidRDefault="0082468F" w:rsidP="00FC7CC4">
      <w:pPr>
        <w:rPr>
          <w:b/>
        </w:rPr>
      </w:pPr>
      <w:proofErr w:type="gramStart"/>
      <w:r w:rsidRPr="00D97FFD">
        <w:rPr>
          <w:b/>
        </w:rPr>
        <w:t xml:space="preserve">Figure </w:t>
      </w:r>
      <w:r w:rsidR="000B054E" w:rsidRPr="00D97FFD">
        <w:rPr>
          <w:b/>
        </w:rPr>
        <w:t>1</w:t>
      </w:r>
      <w:r w:rsidR="009862D1" w:rsidRPr="00D97FFD">
        <w:rPr>
          <w:b/>
        </w:rPr>
        <w:t>.</w:t>
      </w:r>
      <w:proofErr w:type="gramEnd"/>
      <w:r w:rsidRPr="00D97FFD">
        <w:rPr>
          <w:b/>
        </w:rPr>
        <w:t xml:space="preserve"> File structure of an HDF-EOS5 fil</w:t>
      </w:r>
      <w:r w:rsidR="00DA642A" w:rsidRPr="00D97FFD">
        <w:rPr>
          <w:b/>
        </w:rPr>
        <w:t>e viewed as an HDF5 file</w:t>
      </w:r>
    </w:p>
    <w:p w:rsidR="00DA642A" w:rsidRDefault="00DA642A" w:rsidP="00FC7CC4"/>
    <w:p w:rsidR="0082468F" w:rsidRDefault="0082468F" w:rsidP="00DA642A">
      <w:r>
        <w:t xml:space="preserve">Figure </w:t>
      </w:r>
      <w:r w:rsidR="000B054E">
        <w:t>1</w:t>
      </w:r>
      <w:r>
        <w:t xml:space="preserve"> shows the file structure of a typical HDF-EOS5</w:t>
      </w:r>
      <w:r w:rsidR="00DA642A">
        <w:t xml:space="preserve"> file viewed as an HDF5 file. </w:t>
      </w:r>
      <w:r>
        <w:t>In this figure, CloudFraction and</w:t>
      </w:r>
      <w:r w:rsidR="00DA642A">
        <w:t xml:space="preserve"> </w:t>
      </w:r>
      <w:r>
        <w:t xml:space="preserve">CloudPressure are HDF5 </w:t>
      </w:r>
      <w:r w:rsidR="00DB3CF4">
        <w:t xml:space="preserve">datasets </w:t>
      </w:r>
      <w:r>
        <w:t xml:space="preserve">corresponding to two HDF-EOS5 </w:t>
      </w:r>
      <w:r w:rsidR="00DB3CF4">
        <w:t>fields</w:t>
      </w:r>
      <w:r>
        <w:t>.</w:t>
      </w:r>
      <w:r w:rsidR="00DA642A">
        <w:t xml:space="preserve"> </w:t>
      </w:r>
      <w:r>
        <w:t xml:space="preserve">CloudFractionAndPressure is an HDF5 </w:t>
      </w:r>
      <w:r w:rsidR="00DB3CF4">
        <w:t xml:space="preserve">group </w:t>
      </w:r>
      <w:r>
        <w:t xml:space="preserve">corresponding to an HDF-EOS5 </w:t>
      </w:r>
      <w:r w:rsidR="00DB3CF4">
        <w:t>group</w:t>
      </w:r>
      <w:r>
        <w:t>.</w:t>
      </w:r>
      <w:r w:rsidR="00DA642A">
        <w:t xml:space="preserve"> </w:t>
      </w:r>
      <w:r>
        <w:t xml:space="preserve">Other HDF5 </w:t>
      </w:r>
      <w:r w:rsidR="00DB3CF4">
        <w:t xml:space="preserve">groups </w:t>
      </w:r>
      <w:r>
        <w:t>including HDFEOS, GRIDS</w:t>
      </w:r>
      <w:r w:rsidR="00DA642A">
        <w:t xml:space="preserve">, </w:t>
      </w:r>
      <w:r>
        <w:t>and Data Fields are groups</w:t>
      </w:r>
      <w:r w:rsidR="00DA642A">
        <w:t xml:space="preserve"> </w:t>
      </w:r>
      <w:r>
        <w:t xml:space="preserve">created by the HDF-EOS5 </w:t>
      </w:r>
      <w:r w:rsidR="00DB3CF4">
        <w:t xml:space="preserve">Library </w:t>
      </w:r>
      <w:r>
        <w:t xml:space="preserve">but </w:t>
      </w:r>
      <w:r w:rsidR="00DA642A">
        <w:t xml:space="preserve">are </w:t>
      </w:r>
      <w:r>
        <w:t xml:space="preserve">invisible </w:t>
      </w:r>
      <w:r w:rsidR="00DA642A">
        <w:t xml:space="preserve">to </w:t>
      </w:r>
      <w:r>
        <w:t>HDF-EOS5 applications.</w:t>
      </w:r>
    </w:p>
    <w:p w:rsidR="00DA642A" w:rsidRDefault="00DA642A" w:rsidP="00FC7CC4"/>
    <w:p w:rsidR="00E84BD5" w:rsidRDefault="00E84BD5" w:rsidP="00FC7CC4">
      <w:r>
        <w:rPr>
          <w:noProof/>
        </w:rPr>
        <w:drawing>
          <wp:inline distT="0" distB="0" distL="0" distR="0">
            <wp:extent cx="5285232" cy="26791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png"/>
                    <pic:cNvPicPr/>
                  </pic:nvPicPr>
                  <pic:blipFill>
                    <a:blip r:embed="rId16">
                      <a:extLst>
                        <a:ext uri="{28A0092B-C50C-407E-A947-70E740481C1C}">
                          <a14:useLocalDpi xmlns:a14="http://schemas.microsoft.com/office/drawing/2010/main" val="0"/>
                        </a:ext>
                      </a:extLst>
                    </a:blip>
                    <a:stretch>
                      <a:fillRect/>
                    </a:stretch>
                  </pic:blipFill>
                  <pic:spPr>
                    <a:xfrm>
                      <a:off x="0" y="0"/>
                      <a:ext cx="5285232" cy="2679192"/>
                    </a:xfrm>
                    <a:prstGeom prst="rect">
                      <a:avLst/>
                    </a:prstGeom>
                  </pic:spPr>
                </pic:pic>
              </a:graphicData>
            </a:graphic>
          </wp:inline>
        </w:drawing>
      </w:r>
    </w:p>
    <w:p w:rsidR="0082468F" w:rsidRPr="00D97FFD" w:rsidRDefault="0082468F" w:rsidP="00FC7CC4">
      <w:pPr>
        <w:rPr>
          <w:b/>
        </w:rPr>
      </w:pPr>
      <w:proofErr w:type="gramStart"/>
      <w:r w:rsidRPr="00D97FFD">
        <w:rPr>
          <w:b/>
        </w:rPr>
        <w:t xml:space="preserve">Figure </w:t>
      </w:r>
      <w:r w:rsidR="000B054E" w:rsidRPr="00D97FFD">
        <w:rPr>
          <w:b/>
        </w:rPr>
        <w:t>2</w:t>
      </w:r>
      <w:r w:rsidR="00CA20E5" w:rsidRPr="00D97FFD">
        <w:rPr>
          <w:b/>
        </w:rPr>
        <w:t>.</w:t>
      </w:r>
      <w:proofErr w:type="gramEnd"/>
      <w:r w:rsidRPr="00D97FFD">
        <w:rPr>
          <w:b/>
        </w:rPr>
        <w:t xml:space="preserve"> An example of grid data</w:t>
      </w:r>
    </w:p>
    <w:p w:rsidR="00DA642A" w:rsidRDefault="00DA642A" w:rsidP="00FC7CC4"/>
    <w:p w:rsidR="0082468F" w:rsidRDefault="0082468F" w:rsidP="00DA642A">
      <w:r>
        <w:t xml:space="preserve">Figure </w:t>
      </w:r>
      <w:r w:rsidR="000B054E">
        <w:t>2</w:t>
      </w:r>
      <w:r>
        <w:t xml:space="preserve"> shows a typical HDF-EOS5 grid data.</w:t>
      </w:r>
      <w:r w:rsidR="00DA642A">
        <w:t xml:space="preserve"> </w:t>
      </w:r>
      <w:r>
        <w:t>In this example, the grid is two-dimensional and is defined by XDim and YDim.</w:t>
      </w:r>
      <w:r w:rsidR="00DA642A">
        <w:t xml:space="preserve"> </w:t>
      </w:r>
      <w:r>
        <w:t>Since both XDim</w:t>
      </w:r>
      <w:r w:rsidR="00DA642A">
        <w:t xml:space="preserve"> </w:t>
      </w:r>
      <w:r>
        <w:t>and YDim</w:t>
      </w:r>
      <w:r w:rsidR="00DA642A">
        <w:t xml:space="preserve"> </w:t>
      </w:r>
      <w:r>
        <w:t>are standard dimensions defined by HDF-EOS5,</w:t>
      </w:r>
      <w:r w:rsidR="00DA642A">
        <w:t xml:space="preserve"> </w:t>
      </w:r>
      <w:r>
        <w:t>all grid objects have these dimensions and most data fields in grid objects refer to them.</w:t>
      </w:r>
    </w:p>
    <w:p w:rsidR="00744747" w:rsidRDefault="00744747" w:rsidP="00FC7CC4"/>
    <w:p w:rsidR="0082468F" w:rsidRDefault="0082468F" w:rsidP="00744747">
      <w:r>
        <w:t>The netCDF-4 library defines groups, variables, attributes</w:t>
      </w:r>
      <w:r w:rsidR="00744747">
        <w:t>,</w:t>
      </w:r>
      <w:r>
        <w:t xml:space="preserve"> and dimensions. A</w:t>
      </w:r>
      <w:r w:rsidR="00744747">
        <w:t xml:space="preserve"> </w:t>
      </w:r>
      <w:r>
        <w:t xml:space="preserve">netCDF-4 </w:t>
      </w:r>
      <w:r w:rsidR="00744747">
        <w:t>group</w:t>
      </w:r>
      <w:r>
        <w:t xml:space="preserve">, a netCDF-4 </w:t>
      </w:r>
      <w:r w:rsidR="00744747">
        <w:t>variable,</w:t>
      </w:r>
      <w:r>
        <w:t xml:space="preserve"> and a netCDF-4 </w:t>
      </w:r>
      <w:r w:rsidR="00744747">
        <w:t xml:space="preserve">attribute </w:t>
      </w:r>
      <w:r>
        <w:t>are implemented</w:t>
      </w:r>
      <w:r w:rsidR="00744747">
        <w:t xml:space="preserve"> </w:t>
      </w:r>
      <w:r>
        <w:t xml:space="preserve">using an HDF5 </w:t>
      </w:r>
      <w:r w:rsidR="00744747">
        <w:t>group</w:t>
      </w:r>
      <w:r>
        <w:t xml:space="preserve">, an HDF5 </w:t>
      </w:r>
      <w:r w:rsidR="00744747">
        <w:t xml:space="preserve">dataset, </w:t>
      </w:r>
      <w:r>
        <w:t xml:space="preserve">and an HDF5 </w:t>
      </w:r>
      <w:r w:rsidR="00744747">
        <w:t>attribute</w:t>
      </w:r>
      <w:r>
        <w:t>, respectively. A</w:t>
      </w:r>
      <w:r w:rsidR="00744747">
        <w:t xml:space="preserve"> </w:t>
      </w:r>
      <w:r>
        <w:t xml:space="preserve">netCDF-4 </w:t>
      </w:r>
      <w:r w:rsidR="00744747">
        <w:t xml:space="preserve">dimension </w:t>
      </w:r>
      <w:r>
        <w:t xml:space="preserve">is implemented as an HDF5 </w:t>
      </w:r>
      <w:r w:rsidR="00744747">
        <w:t xml:space="preserve">dimension scale </w:t>
      </w:r>
      <w:r>
        <w:t>by following</w:t>
      </w:r>
      <w:r w:rsidR="00744747">
        <w:t xml:space="preserve"> the directions in </w:t>
      </w:r>
      <w:r w:rsidRPr="00744747">
        <w:rPr>
          <w:i/>
        </w:rPr>
        <w:t>HDF5 Dimension Scale Specification and Design Notes</w:t>
      </w:r>
      <w:r>
        <w:t>. The netCDF-4 library requires that every dimension of</w:t>
      </w:r>
      <w:r w:rsidR="00744747">
        <w:t xml:space="preserve"> </w:t>
      </w:r>
      <w:r>
        <w:t xml:space="preserve">any single netCDF-4 </w:t>
      </w:r>
      <w:r w:rsidR="00744747">
        <w:t xml:space="preserve">variable </w:t>
      </w:r>
      <w:r>
        <w:t xml:space="preserve">is associated with a netCDF-4 </w:t>
      </w:r>
      <w:r w:rsidR="00744747">
        <w:t>dimension</w:t>
      </w:r>
      <w:r>
        <w:t>.</w:t>
      </w:r>
    </w:p>
    <w:p w:rsidR="0082468F" w:rsidRDefault="0082468F" w:rsidP="00FC7CC4"/>
    <w:p w:rsidR="00744747" w:rsidRDefault="00744747" w:rsidP="00FC7CC4"/>
    <w:p w:rsidR="0082468F" w:rsidRPr="002973B7" w:rsidRDefault="0082468F" w:rsidP="00FC7CC4"/>
    <w:p w:rsidR="002973B7" w:rsidRDefault="002973B7" w:rsidP="00FC7CC4">
      <w:pPr>
        <w:pStyle w:val="Heading2"/>
      </w:pPr>
      <w:bookmarkStart w:id="3" w:name="_Toc374109960"/>
      <w:r>
        <w:t>The Issue</w:t>
      </w:r>
      <w:bookmarkEnd w:id="3"/>
    </w:p>
    <w:p w:rsidR="00CE1014" w:rsidRDefault="00CE1014" w:rsidP="00CE1014">
      <w:r>
        <w:t>Although the two HDF-EOS5 dimensions</w:t>
      </w:r>
      <w:r w:rsidR="00C66401">
        <w:t xml:space="preserve"> -</w:t>
      </w:r>
      <w:r>
        <w:t xml:space="preserve"> XDim,</w:t>
      </w:r>
      <w:r w:rsidR="00C66401">
        <w:t xml:space="preserve"> </w:t>
      </w:r>
      <w:r>
        <w:t>YDim</w:t>
      </w:r>
      <w:r w:rsidR="00C66401">
        <w:t>,</w:t>
      </w:r>
      <w:r>
        <w:t xml:space="preserve"> and their dimension scales</w:t>
      </w:r>
      <w:r w:rsidR="00C66401">
        <w:t xml:space="preserve"> -</w:t>
      </w:r>
      <w:r>
        <w:t xml:space="preserve"> can be retrieved from the HDF-EOS5 Library, they cannot be recognized by the netCDF-4 data model. Therefore, to the netCDF-4 library, the HDF-EOS5 dimension information is actually missing. The lack of dimension information to netCDF-4 is the main reason why netCDF-4 </w:t>
      </w:r>
      <w:r w:rsidR="00932836">
        <w:t xml:space="preserve">applications </w:t>
      </w:r>
      <w:r>
        <w:t>cannot read an HDF-EOS5 file by following the netCDF-4 data model.</w:t>
      </w:r>
    </w:p>
    <w:p w:rsidR="00CE1014" w:rsidRDefault="00CE1014" w:rsidP="00FC7CC4"/>
    <w:p w:rsidR="00CE1014" w:rsidRDefault="00CE1014" w:rsidP="00FC7CC4"/>
    <w:p w:rsidR="00CE1014" w:rsidRDefault="00CE1014" w:rsidP="00FC7CC4"/>
    <w:p w:rsidR="00CE1014" w:rsidRDefault="00CE1014" w:rsidP="00FC7CC4"/>
    <w:p w:rsidR="0082468F" w:rsidRPr="002973B7" w:rsidRDefault="0082468F" w:rsidP="00FC7CC4"/>
    <w:p w:rsidR="002973B7" w:rsidRDefault="002973B7" w:rsidP="00FC7CC4">
      <w:pPr>
        <w:pStyle w:val="Heading2"/>
      </w:pPr>
      <w:bookmarkStart w:id="4" w:name="_Toc374109961"/>
      <w:r>
        <w:t>Augment</w:t>
      </w:r>
      <w:bookmarkStart w:id="5" w:name="Augmentation"/>
      <w:bookmarkEnd w:id="5"/>
      <w:r>
        <w:t>ation</w:t>
      </w:r>
      <w:bookmarkEnd w:id="4"/>
    </w:p>
    <w:p w:rsidR="0082468F" w:rsidRDefault="002348DC" w:rsidP="00B36CBB">
      <w:r>
        <w:t xml:space="preserve">To deal with the </w:t>
      </w:r>
      <w:r w:rsidR="0082468F">
        <w:t>lack of dimension information,</w:t>
      </w:r>
      <w:r w:rsidR="00B36CBB">
        <w:t xml:space="preserve"> the </w:t>
      </w:r>
      <w:r w:rsidR="0082468F">
        <w:t xml:space="preserve">HDF-EOS5 Augmentation Tool </w:t>
      </w:r>
      <w:r>
        <w:t xml:space="preserve">was created to </w:t>
      </w:r>
      <w:r w:rsidR="0082468F">
        <w:t>add dimension information to existing HDF-EOS5 files.</w:t>
      </w:r>
      <w:r w:rsidR="00B36CBB">
        <w:t xml:space="preserve"> </w:t>
      </w:r>
      <w:r w:rsidR="0082468F">
        <w:t xml:space="preserve">The result of augmentation is shown in </w:t>
      </w:r>
      <w:r w:rsidR="00B36CBB">
        <w:t xml:space="preserve">Figure </w:t>
      </w:r>
      <w:r w:rsidR="000B054E">
        <w:t>3 below</w:t>
      </w:r>
      <w:r w:rsidR="0082468F">
        <w:t>.</w:t>
      </w:r>
    </w:p>
    <w:p w:rsidR="00B36CBB" w:rsidRDefault="00B36CBB" w:rsidP="00FC7CC4"/>
    <w:p w:rsidR="00E84BD5" w:rsidRDefault="00E84BD5" w:rsidP="00FC7CC4">
      <w:r>
        <w:rPr>
          <w:noProof/>
        </w:rPr>
        <w:drawing>
          <wp:inline distT="0" distB="0" distL="0" distR="0">
            <wp:extent cx="4069080" cy="2871216"/>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gmented.png"/>
                    <pic:cNvPicPr/>
                  </pic:nvPicPr>
                  <pic:blipFill>
                    <a:blip r:embed="rId17">
                      <a:extLst>
                        <a:ext uri="{28A0092B-C50C-407E-A947-70E740481C1C}">
                          <a14:useLocalDpi xmlns:a14="http://schemas.microsoft.com/office/drawing/2010/main" val="0"/>
                        </a:ext>
                      </a:extLst>
                    </a:blip>
                    <a:stretch>
                      <a:fillRect/>
                    </a:stretch>
                  </pic:blipFill>
                  <pic:spPr>
                    <a:xfrm>
                      <a:off x="0" y="0"/>
                      <a:ext cx="4069080" cy="2871216"/>
                    </a:xfrm>
                    <a:prstGeom prst="rect">
                      <a:avLst/>
                    </a:prstGeom>
                  </pic:spPr>
                </pic:pic>
              </a:graphicData>
            </a:graphic>
          </wp:inline>
        </w:drawing>
      </w:r>
    </w:p>
    <w:p w:rsidR="00B36CBB" w:rsidRPr="00B63771" w:rsidRDefault="0082468F" w:rsidP="00FC7CC4">
      <w:pPr>
        <w:rPr>
          <w:b/>
        </w:rPr>
      </w:pPr>
      <w:proofErr w:type="gramStart"/>
      <w:r w:rsidRPr="00B63771">
        <w:rPr>
          <w:b/>
        </w:rPr>
        <w:t xml:space="preserve">Figure </w:t>
      </w:r>
      <w:r w:rsidR="000B054E" w:rsidRPr="00B63771">
        <w:rPr>
          <w:b/>
        </w:rPr>
        <w:t>3</w:t>
      </w:r>
      <w:r w:rsidR="00CA20E5" w:rsidRPr="00B63771">
        <w:rPr>
          <w:b/>
        </w:rPr>
        <w:t>.</w:t>
      </w:r>
      <w:proofErr w:type="gramEnd"/>
      <w:r w:rsidRPr="00B63771">
        <w:rPr>
          <w:b/>
        </w:rPr>
        <w:t xml:space="preserve"> File structure of the augmented HDF-EOS5 file viewed as an HDF5 file</w:t>
      </w:r>
    </w:p>
    <w:p w:rsidR="00B36CBB" w:rsidRDefault="00B36CBB" w:rsidP="00FC7CC4"/>
    <w:p w:rsidR="0082468F" w:rsidRDefault="00E44A93" w:rsidP="00B36CBB">
      <w:r>
        <w:t xml:space="preserve">In the augmentation process, </w:t>
      </w:r>
      <w:r w:rsidR="0082468F">
        <w:t>two additional HDF5 objects, XDim and YDim</w:t>
      </w:r>
      <w:r>
        <w:t xml:space="preserve"> are added</w:t>
      </w:r>
      <w:r w:rsidR="0082468F">
        <w:t>, and</w:t>
      </w:r>
      <w:r w:rsidR="00B36CBB">
        <w:t xml:space="preserve"> </w:t>
      </w:r>
      <w:r w:rsidR="0082468F">
        <w:t xml:space="preserve">two existing HDF5 </w:t>
      </w:r>
      <w:r w:rsidR="00B36CBB">
        <w:t>datasets</w:t>
      </w:r>
      <w:r w:rsidR="0082468F">
        <w:t>, CloudFraction and CloudPressure,</w:t>
      </w:r>
      <w:r w:rsidR="00B36CBB">
        <w:t xml:space="preserve"> </w:t>
      </w:r>
      <w:r>
        <w:t xml:space="preserve">are now associated with </w:t>
      </w:r>
      <w:r w:rsidR="0082468F">
        <w:t>XDim and YDim.</w:t>
      </w:r>
      <w:r w:rsidR="00B36CBB">
        <w:t xml:space="preserve"> </w:t>
      </w:r>
      <w:r w:rsidR="0082468F">
        <w:t>We will briefly explain how existing HDF-EOS5 files are augmented</w:t>
      </w:r>
      <w:r>
        <w:t xml:space="preserve"> below</w:t>
      </w:r>
      <w:r w:rsidR="0082468F">
        <w:t>.</w:t>
      </w:r>
    </w:p>
    <w:p w:rsidR="0082468F" w:rsidRDefault="0082468F" w:rsidP="00FC7CC4"/>
    <w:p w:rsidR="00B36CBB" w:rsidRDefault="00B36CBB" w:rsidP="00FC7CC4"/>
    <w:p w:rsidR="0082468F" w:rsidRPr="002973B7" w:rsidRDefault="0082468F" w:rsidP="00FC7CC4"/>
    <w:p w:rsidR="002973B7" w:rsidRDefault="002973B7" w:rsidP="00FC7CC4">
      <w:pPr>
        <w:pStyle w:val="SubSectionHeading"/>
      </w:pPr>
      <w:r>
        <w:t>Creating an HDF5 Dimension Scale for Each HDF-EOS5 Dimension</w:t>
      </w:r>
    </w:p>
    <w:p w:rsidR="0082468F" w:rsidRDefault="0082468F" w:rsidP="00B36CBB">
      <w:r>
        <w:t xml:space="preserve">A netCDF-4 </w:t>
      </w:r>
      <w:r w:rsidR="00B36CBB">
        <w:t xml:space="preserve">dimension </w:t>
      </w:r>
      <w:r>
        <w:t xml:space="preserve">is an HDF5 </w:t>
      </w:r>
      <w:r w:rsidR="00B36CBB">
        <w:t>dimension scale</w:t>
      </w:r>
      <w:r w:rsidR="00E6361F">
        <w:t>.</w:t>
      </w:r>
      <w:r w:rsidR="00B36CBB">
        <w:t xml:space="preserve"> </w:t>
      </w:r>
      <w:r w:rsidR="00E6361F">
        <w:t xml:space="preserve">Creating </w:t>
      </w:r>
      <w:r>
        <w:t xml:space="preserve">HDF5 </w:t>
      </w:r>
      <w:r w:rsidR="00B36CBB">
        <w:t xml:space="preserve">dimension scales </w:t>
      </w:r>
      <w:r>
        <w:t xml:space="preserve">will make netCDF-4 </w:t>
      </w:r>
      <w:r w:rsidR="00BB3A36">
        <w:t xml:space="preserve">applications able to </w:t>
      </w:r>
      <w:r>
        <w:t>recognize</w:t>
      </w:r>
      <w:r w:rsidR="00B36CBB">
        <w:t xml:space="preserve"> </w:t>
      </w:r>
      <w:r>
        <w:t xml:space="preserve">netCDF-4 </w:t>
      </w:r>
      <w:r w:rsidR="00B36CBB">
        <w:t>dimensions</w:t>
      </w:r>
      <w:r>
        <w:t xml:space="preserve">. For each HDF-EOS5 </w:t>
      </w:r>
      <w:r w:rsidR="00B36CBB">
        <w:t>dimension</w:t>
      </w:r>
      <w:r>
        <w:t>,</w:t>
      </w:r>
      <w:r w:rsidR="00B36CBB">
        <w:t xml:space="preserve"> </w:t>
      </w:r>
      <w:r>
        <w:t xml:space="preserve">the augmentation tool creates an HDF5 </w:t>
      </w:r>
      <w:r w:rsidR="00B36CBB">
        <w:t xml:space="preserve">dimension scale </w:t>
      </w:r>
      <w:r>
        <w:t xml:space="preserve">under the HDF5 </w:t>
      </w:r>
      <w:r w:rsidR="00E6361F">
        <w:t xml:space="preserve">group </w:t>
      </w:r>
      <w:r>
        <w:t>that corresponds to the HDF-EOS5 grid object.</w:t>
      </w:r>
      <w:r w:rsidR="00E6361F">
        <w:t xml:space="preserve"> For example, </w:t>
      </w:r>
      <w:r>
        <w:t xml:space="preserve">XDim and YDim </w:t>
      </w:r>
      <w:r w:rsidR="00E6361F">
        <w:t xml:space="preserve">in Figure </w:t>
      </w:r>
      <w:r w:rsidR="000B054E">
        <w:t>3</w:t>
      </w:r>
      <w:r w:rsidR="00E6361F">
        <w:t xml:space="preserve"> </w:t>
      </w:r>
      <w:r>
        <w:t>are</w:t>
      </w:r>
      <w:r w:rsidR="00B36CBB">
        <w:t xml:space="preserve"> </w:t>
      </w:r>
      <w:r>
        <w:t xml:space="preserve">created </w:t>
      </w:r>
      <w:r w:rsidR="00B36CBB">
        <w:t xml:space="preserve">as </w:t>
      </w:r>
      <w:r>
        <w:t xml:space="preserve">HDF5 </w:t>
      </w:r>
      <w:r w:rsidR="00B36CBB">
        <w:t>dimension scales</w:t>
      </w:r>
      <w:r>
        <w:t>. They are created under CloudFractionAndPressure</w:t>
      </w:r>
      <w:r w:rsidR="00B36CBB">
        <w:t xml:space="preserve"> which </w:t>
      </w:r>
      <w:r>
        <w:t>corresponds to the HDF-EOS5 grid object.</w:t>
      </w:r>
    </w:p>
    <w:p w:rsidR="0082468F" w:rsidRDefault="0082468F" w:rsidP="00FC7CC4"/>
    <w:p w:rsidR="0082468F" w:rsidRDefault="0082468F" w:rsidP="00FC7CC4"/>
    <w:p w:rsidR="0082468F" w:rsidRPr="0082468F" w:rsidRDefault="0082468F" w:rsidP="00FC7CC4"/>
    <w:p w:rsidR="002973B7" w:rsidRDefault="002973B7" w:rsidP="00FC7CC4">
      <w:pPr>
        <w:pStyle w:val="SubSectionHeading"/>
      </w:pPr>
      <w:r>
        <w:t>Associating Created HDF5 Dimension Scales with Corresponding HDF5 Datasets</w:t>
      </w:r>
    </w:p>
    <w:p w:rsidR="0082468F" w:rsidRDefault="0082468F" w:rsidP="00CA49C9">
      <w:r>
        <w:t xml:space="preserve">Just creating HDF5 </w:t>
      </w:r>
      <w:r w:rsidR="00CA49C9">
        <w:t xml:space="preserve">dimension scales </w:t>
      </w:r>
      <w:r w:rsidR="00E6361F">
        <w:t xml:space="preserve">by </w:t>
      </w:r>
      <w:r>
        <w:t xml:space="preserve">itself does not guarantee that netCDF-4 </w:t>
      </w:r>
      <w:r w:rsidR="00CA49C9">
        <w:t xml:space="preserve">will associate </w:t>
      </w:r>
      <w:r>
        <w:t xml:space="preserve">them with netCDF-4 </w:t>
      </w:r>
      <w:r w:rsidR="00CA49C9">
        <w:t>variables</w:t>
      </w:r>
      <w:r>
        <w:t>. The association is made</w:t>
      </w:r>
      <w:r w:rsidR="00CA49C9">
        <w:t xml:space="preserve"> </w:t>
      </w:r>
      <w:r>
        <w:t xml:space="preserve">through an HDF5 </w:t>
      </w:r>
      <w:r w:rsidR="00CA49C9">
        <w:t>attribute</w:t>
      </w:r>
      <w:r w:rsidR="00E6361F">
        <w:t>. See</w:t>
      </w:r>
      <w:r>
        <w:t xml:space="preserve"> </w:t>
      </w:r>
      <w:r w:rsidR="00CA49C9">
        <w:t xml:space="preserve">the </w:t>
      </w:r>
      <w:r w:rsidRPr="00CA49C9">
        <w:rPr>
          <w:i/>
        </w:rPr>
        <w:t xml:space="preserve">HDF5 Dimension Scale </w:t>
      </w:r>
      <w:r w:rsidRPr="00CA49C9">
        <w:rPr>
          <w:i/>
        </w:rPr>
        <w:lastRenderedPageBreak/>
        <w:t>Specification and Design Notes</w:t>
      </w:r>
      <w:r>
        <w:t xml:space="preserve"> </w:t>
      </w:r>
      <w:r w:rsidR="00CA49C9">
        <w:t xml:space="preserve">document </w:t>
      </w:r>
      <w:r w:rsidR="00E6361F">
        <w:t>for more information</w:t>
      </w:r>
      <w:r>
        <w:t>.</w:t>
      </w:r>
      <w:r w:rsidR="00CA49C9">
        <w:t xml:space="preserve"> </w:t>
      </w:r>
      <w:r>
        <w:t xml:space="preserve">The HDF5 </w:t>
      </w:r>
      <w:r w:rsidR="00CA49C9">
        <w:t xml:space="preserve">dataset </w:t>
      </w:r>
      <w:r>
        <w:t xml:space="preserve">that refers to HDF5 </w:t>
      </w:r>
      <w:r w:rsidR="00CA49C9">
        <w:t xml:space="preserve">dimension scales </w:t>
      </w:r>
      <w:r>
        <w:t>should have</w:t>
      </w:r>
      <w:r w:rsidR="00CA49C9">
        <w:t xml:space="preserve"> </w:t>
      </w:r>
      <w:r>
        <w:t>an attribute named DIMENSION_LIST</w:t>
      </w:r>
      <w:r w:rsidR="00CA49C9">
        <w:t xml:space="preserve">, and </w:t>
      </w:r>
      <w:r>
        <w:t xml:space="preserve">the HDF5 </w:t>
      </w:r>
      <w:r w:rsidR="00CA49C9">
        <w:t xml:space="preserve">dimension scales </w:t>
      </w:r>
      <w:r>
        <w:t xml:space="preserve">associated with HDF5 </w:t>
      </w:r>
      <w:r w:rsidR="00CA49C9">
        <w:t xml:space="preserve">datasets </w:t>
      </w:r>
      <w:r>
        <w:t>should have an attribute named REFERENCE_LIST.</w:t>
      </w:r>
    </w:p>
    <w:p w:rsidR="00CA49C9" w:rsidRDefault="00CA49C9" w:rsidP="00FC7CC4"/>
    <w:p w:rsidR="0082468F" w:rsidRDefault="0082468F" w:rsidP="00CA49C9">
      <w:r>
        <w:t>Th</w:t>
      </w:r>
      <w:r w:rsidR="00CA49C9">
        <w:t>e DIMENSION_LIST and REFERENCE_LIST</w:t>
      </w:r>
      <w:r>
        <w:t xml:space="preserve"> attributes are attached during augmentation. This association is described as arrows</w:t>
      </w:r>
      <w:r w:rsidR="00CA49C9">
        <w:t xml:space="preserve"> </w:t>
      </w:r>
      <w:r>
        <w:t xml:space="preserve">in Figure </w:t>
      </w:r>
      <w:r w:rsidR="000B054E">
        <w:t>3</w:t>
      </w:r>
      <w:r>
        <w:t xml:space="preserve">. </w:t>
      </w:r>
      <w:r w:rsidR="00CA49C9">
        <w:t>With these attributes</w:t>
      </w:r>
      <w:r>
        <w:t xml:space="preserve">, netCDF-4 </w:t>
      </w:r>
      <w:r w:rsidR="00CA49C9">
        <w:t xml:space="preserve">will </w:t>
      </w:r>
      <w:r>
        <w:t>recognize the association, and</w:t>
      </w:r>
      <w:r w:rsidR="00CA49C9">
        <w:t xml:space="preserve"> </w:t>
      </w:r>
      <w:r>
        <w:t>th</w:t>
      </w:r>
      <w:r w:rsidR="00CA49C9">
        <w:t>e</w:t>
      </w:r>
      <w:r>
        <w:t xml:space="preserve"> file </w:t>
      </w:r>
      <w:r w:rsidR="00CA49C9">
        <w:t xml:space="preserve">would </w:t>
      </w:r>
      <w:r>
        <w:t>become structurally correct.</w:t>
      </w:r>
    </w:p>
    <w:p w:rsidR="0082468F" w:rsidRDefault="0082468F" w:rsidP="00FC7CC4"/>
    <w:p w:rsidR="0082468F" w:rsidRDefault="0082468F" w:rsidP="00FC7CC4"/>
    <w:p w:rsidR="0082468F" w:rsidRPr="0082468F" w:rsidRDefault="0082468F" w:rsidP="00FC7CC4"/>
    <w:p w:rsidR="002973B7" w:rsidRDefault="002973B7" w:rsidP="00FC7CC4">
      <w:pPr>
        <w:pStyle w:val="SubSectionHeading"/>
      </w:pPr>
      <w:r>
        <w:t>Fill Two Special HDF5 Dimension Scales, XDim and YDim</w:t>
      </w:r>
    </w:p>
    <w:p w:rsidR="0082468F" w:rsidRDefault="0082468F" w:rsidP="00790F6B">
      <w:r>
        <w:t>Although the previous steps make the augmented file structurally correct, the file is not</w:t>
      </w:r>
      <w:r w:rsidR="00790F6B">
        <w:t xml:space="preserve"> </w:t>
      </w:r>
      <w:r>
        <w:t>very useful because it does not contain any longitude or latitude values. These values</w:t>
      </w:r>
      <w:r w:rsidR="00790F6B">
        <w:t xml:space="preserve"> </w:t>
      </w:r>
      <w:r>
        <w:t xml:space="preserve">are mostly missing in </w:t>
      </w:r>
      <w:r w:rsidR="00CE1014">
        <w:t xml:space="preserve">HDF-EOS5 </w:t>
      </w:r>
      <w:r>
        <w:t>grid objects because they can be calculated from several</w:t>
      </w:r>
      <w:r w:rsidR="00790F6B">
        <w:t xml:space="preserve"> </w:t>
      </w:r>
      <w:r>
        <w:t>parameters contained in a</w:t>
      </w:r>
      <w:r w:rsidR="00790F6B">
        <w:t>n</w:t>
      </w:r>
      <w:r>
        <w:t xml:space="preserve"> HDF5 </w:t>
      </w:r>
      <w:r w:rsidR="00790F6B">
        <w:t xml:space="preserve">dataset </w:t>
      </w:r>
      <w:r>
        <w:t xml:space="preserve">predefined by the HDF-EOS5 </w:t>
      </w:r>
      <w:r w:rsidR="00801D37">
        <w:t>Library</w:t>
      </w:r>
      <w:r>
        <w:t>.</w:t>
      </w:r>
      <w:r w:rsidR="00790F6B">
        <w:t xml:space="preserve"> </w:t>
      </w:r>
      <w:r>
        <w:t>In fact, this is the way HDF-EOS5 keeps</w:t>
      </w:r>
      <w:r w:rsidR="00CE1014">
        <w:t xml:space="preserve"> the file size smaller.</w:t>
      </w:r>
      <w:r>
        <w:t xml:space="preserve"> </w:t>
      </w:r>
    </w:p>
    <w:p w:rsidR="00790F6B" w:rsidRDefault="00790F6B" w:rsidP="00FC7CC4"/>
    <w:p w:rsidR="0082468F" w:rsidRDefault="0082468F" w:rsidP="00790F6B">
      <w:r>
        <w:t>To make the augmented file more useful, the augmentation program calculates longitude and</w:t>
      </w:r>
      <w:r w:rsidR="00790F6B">
        <w:t xml:space="preserve"> </w:t>
      </w:r>
      <w:r>
        <w:t>latitude values using HDF-EOS5 APIs and stores them at XDim and YDim</w:t>
      </w:r>
      <w:r w:rsidR="00790F6B">
        <w:t xml:space="preserve"> </w:t>
      </w:r>
      <w:r>
        <w:t xml:space="preserve">in Figure </w:t>
      </w:r>
      <w:r w:rsidR="000B054E">
        <w:t>3</w:t>
      </w:r>
      <w:r>
        <w:t xml:space="preserve">. For the grid file shown in Figure </w:t>
      </w:r>
      <w:r w:rsidR="000B054E">
        <w:t>1</w:t>
      </w:r>
      <w:r>
        <w:t>,</w:t>
      </w:r>
      <w:r w:rsidR="00CE1014">
        <w:t xml:space="preserve"> the number of elements for XDim is 14 and the number of elements for YDim is 8. Therefore, </w:t>
      </w:r>
      <w:r>
        <w:t xml:space="preserve">XDim will have 14 longitude values, and YDim will have </w:t>
      </w:r>
      <w:r w:rsidR="00790F6B">
        <w:t>eight</w:t>
      </w:r>
      <w:r>
        <w:t xml:space="preserve"> latitude values.</w:t>
      </w:r>
    </w:p>
    <w:p w:rsidR="0082468F" w:rsidRDefault="0082468F" w:rsidP="00FC7CC4"/>
    <w:p w:rsidR="0082468F" w:rsidRPr="0082468F" w:rsidRDefault="0082468F" w:rsidP="00FC7CC4"/>
    <w:p w:rsidR="002973B7" w:rsidRPr="002973B7" w:rsidRDefault="002973B7" w:rsidP="00FC7CC4"/>
    <w:p w:rsidR="002973B7" w:rsidRDefault="002973B7" w:rsidP="00FC7CC4">
      <w:pPr>
        <w:pStyle w:val="Heading1"/>
      </w:pPr>
      <w:bookmarkStart w:id="6" w:name="_Toc374109962"/>
      <w:r>
        <w:lastRenderedPageBreak/>
        <w:t>Installation</w:t>
      </w:r>
      <w:bookmarkEnd w:id="6"/>
    </w:p>
    <w:p w:rsidR="007527A0" w:rsidRDefault="007527A0" w:rsidP="00FC7CC4">
      <w:r>
        <w:t xml:space="preserve">The installation process has the following </w:t>
      </w:r>
      <w:r w:rsidR="0083409E">
        <w:t xml:space="preserve">general </w:t>
      </w:r>
      <w:r>
        <w:t>steps. These steps are described in the sections below.</w:t>
      </w:r>
    </w:p>
    <w:p w:rsidR="007527A0" w:rsidRDefault="007527A0" w:rsidP="00FC7CC4"/>
    <w:p w:rsidR="007527A0" w:rsidRDefault="007527A0" w:rsidP="007806DD">
      <w:pPr>
        <w:pStyle w:val="ListParagraph"/>
        <w:numPr>
          <w:ilvl w:val="0"/>
          <w:numId w:val="41"/>
        </w:numPr>
      </w:pPr>
      <w:r>
        <w:t>Download and Uncompress</w:t>
      </w:r>
    </w:p>
    <w:p w:rsidR="007143AC" w:rsidRDefault="007143AC" w:rsidP="007806DD">
      <w:pPr>
        <w:pStyle w:val="ListParagraph"/>
        <w:numPr>
          <w:ilvl w:val="0"/>
          <w:numId w:val="41"/>
        </w:numPr>
      </w:pPr>
      <w:r>
        <w:t>Required and Optional Libraries</w:t>
      </w:r>
    </w:p>
    <w:p w:rsidR="007527A0" w:rsidRDefault="00BF7343" w:rsidP="008E2B4A">
      <w:pPr>
        <w:pStyle w:val="ListParagraph"/>
        <w:numPr>
          <w:ilvl w:val="0"/>
          <w:numId w:val="41"/>
        </w:numPr>
      </w:pPr>
      <w:r>
        <w:t xml:space="preserve">Configure and </w:t>
      </w:r>
      <w:r w:rsidR="008E2B4A">
        <w:t>Build the Tool</w:t>
      </w:r>
      <w:r w:rsidR="007527A0">
        <w:t>s</w:t>
      </w:r>
    </w:p>
    <w:p w:rsidR="007527A0" w:rsidRDefault="007527A0" w:rsidP="00FC7CC4"/>
    <w:p w:rsidR="007527A0" w:rsidRDefault="007527A0" w:rsidP="00FC7CC4"/>
    <w:p w:rsidR="003806A2" w:rsidRPr="002973B7" w:rsidRDefault="003806A2" w:rsidP="00FC7CC4"/>
    <w:p w:rsidR="002973B7" w:rsidRDefault="002973B7" w:rsidP="00FC7CC4">
      <w:pPr>
        <w:pStyle w:val="Heading2"/>
      </w:pPr>
      <w:bookmarkStart w:id="7" w:name="_Toc374109963"/>
      <w:r>
        <w:t>D</w:t>
      </w:r>
      <w:bookmarkStart w:id="8" w:name="DownloadAndUncompress"/>
      <w:bookmarkEnd w:id="8"/>
      <w:r>
        <w:t>ownload</w:t>
      </w:r>
      <w:r w:rsidR="007527A0">
        <w:t xml:space="preserve"> and Uncompress</w:t>
      </w:r>
      <w:bookmarkEnd w:id="7"/>
    </w:p>
    <w:p w:rsidR="003806A2" w:rsidRDefault="007527A0" w:rsidP="00FC7CC4">
      <w:r>
        <w:t>The first step in the installation process is to d</w:t>
      </w:r>
      <w:r w:rsidR="003806A2">
        <w:t xml:space="preserve">ownload the HDF-EOS5 </w:t>
      </w:r>
      <w:r w:rsidR="00D91C7E">
        <w:t xml:space="preserve">augmentation tool </w:t>
      </w:r>
      <w:r w:rsidR="0056145D">
        <w:t>files</w:t>
      </w:r>
      <w:r w:rsidR="00B63771">
        <w:t xml:space="preserve"> at </w:t>
      </w:r>
      <w:hyperlink r:id="rId18" w:history="1">
        <w:r w:rsidR="00681F75">
          <w:rPr>
            <w:rStyle w:val="Hyperlink"/>
          </w:rPr>
          <w:t>www.hdfeos.net/software/aug_eos5/</w:t>
        </w:r>
      </w:hyperlink>
      <w:r w:rsidR="00B63771">
        <w:t xml:space="preserve">. </w:t>
      </w:r>
      <w:r>
        <w:t xml:space="preserve">The tool </w:t>
      </w:r>
      <w:r w:rsidR="0056145D">
        <w:t>files are</w:t>
      </w:r>
      <w:r>
        <w:t xml:space="preserve"> kept in a compressed file name</w:t>
      </w:r>
      <w:r w:rsidR="0056145D">
        <w:t>d aug_eos5-x.y.tar.gz where x and y are version numbers</w:t>
      </w:r>
      <w:r>
        <w:t>.</w:t>
      </w:r>
      <w:r w:rsidR="0056145D">
        <w:t xml:space="preserve"> </w:t>
      </w:r>
    </w:p>
    <w:p w:rsidR="003806A2" w:rsidRDefault="003806A2" w:rsidP="00FC7CC4"/>
    <w:p w:rsidR="003806A2" w:rsidRDefault="003806A2" w:rsidP="00FC7CC4">
      <w:r w:rsidRPr="001A27B0">
        <w:t xml:space="preserve">After uncompressing the </w:t>
      </w:r>
      <w:r w:rsidR="007143AC">
        <w:t>file</w:t>
      </w:r>
      <w:r>
        <w:t>, three directories</w:t>
      </w:r>
      <w:r w:rsidRPr="00577CDF">
        <w:t xml:space="preserve"> - </w:t>
      </w:r>
      <w:r w:rsidRPr="00577CDF">
        <w:rPr>
          <w:rFonts w:ascii="Courier New" w:hAnsi="Courier New" w:cs="Courier New"/>
          <w:sz w:val="20"/>
          <w:szCs w:val="21"/>
        </w:rPr>
        <w:t>src</w:t>
      </w:r>
      <w:r w:rsidRPr="00577CDF">
        <w:t xml:space="preserve">, </w:t>
      </w:r>
      <w:r w:rsidRPr="00577CDF">
        <w:rPr>
          <w:rFonts w:ascii="Courier New" w:hAnsi="Courier New" w:cs="Courier New"/>
          <w:sz w:val="20"/>
          <w:szCs w:val="21"/>
        </w:rPr>
        <w:t>test</w:t>
      </w:r>
      <w:r w:rsidRPr="00577CDF">
        <w:t xml:space="preserve">, and </w:t>
      </w:r>
      <w:r w:rsidRPr="00577CDF">
        <w:rPr>
          <w:rFonts w:ascii="Courier New" w:hAnsi="Courier New" w:cs="Courier New"/>
          <w:sz w:val="20"/>
          <w:szCs w:val="21"/>
        </w:rPr>
        <w:t>validprog</w:t>
      </w:r>
      <w:r>
        <w:t xml:space="preserve"> - will be created under the installation directory, and an </w:t>
      </w:r>
      <w:r w:rsidRPr="00E73EC4">
        <w:rPr>
          <w:rFonts w:ascii="Courier New" w:hAnsi="Courier New" w:cs="Courier New"/>
          <w:sz w:val="20"/>
        </w:rPr>
        <w:t>examples</w:t>
      </w:r>
      <w:r>
        <w:t xml:space="preserve"> sub-directory will be created under </w:t>
      </w:r>
      <w:r w:rsidRPr="00E73EC4">
        <w:rPr>
          <w:rFonts w:ascii="Courier New" w:hAnsi="Courier New" w:cs="Courier New"/>
          <w:sz w:val="20"/>
        </w:rPr>
        <w:t>validprog</w:t>
      </w:r>
      <w:r>
        <w:t>.</w:t>
      </w:r>
      <w:r w:rsidR="0083409E">
        <w:t xml:space="preserve"> These are listed in the table below.</w:t>
      </w:r>
    </w:p>
    <w:p w:rsidR="0083409E" w:rsidRDefault="0083409E" w:rsidP="00FC7CC4"/>
    <w:tbl>
      <w:tblPr>
        <w:tblStyle w:val="TableGrid"/>
        <w:tblW w:w="0" w:type="auto"/>
        <w:tblLook w:val="04A0" w:firstRow="1" w:lastRow="0" w:firstColumn="1" w:lastColumn="0" w:noHBand="0" w:noVBand="1"/>
      </w:tblPr>
      <w:tblGrid>
        <w:gridCol w:w="2628"/>
        <w:gridCol w:w="6948"/>
      </w:tblGrid>
      <w:tr w:rsidR="0083409E" w:rsidRPr="0083409E" w:rsidTr="0083409E">
        <w:tc>
          <w:tcPr>
            <w:tcW w:w="2628" w:type="dxa"/>
          </w:tcPr>
          <w:p w:rsidR="0083409E" w:rsidRPr="0083409E" w:rsidRDefault="0083409E" w:rsidP="0031460C">
            <w:pPr>
              <w:rPr>
                <w:b/>
              </w:rPr>
            </w:pPr>
            <w:r w:rsidRPr="0083409E">
              <w:rPr>
                <w:b/>
              </w:rPr>
              <w:t>Directory</w:t>
            </w:r>
          </w:p>
        </w:tc>
        <w:tc>
          <w:tcPr>
            <w:tcW w:w="6948" w:type="dxa"/>
          </w:tcPr>
          <w:p w:rsidR="0083409E" w:rsidRPr="0083409E" w:rsidRDefault="0083409E" w:rsidP="0031460C">
            <w:pPr>
              <w:rPr>
                <w:b/>
              </w:rPr>
            </w:pPr>
            <w:r w:rsidRPr="0083409E">
              <w:rPr>
                <w:b/>
              </w:rPr>
              <w:t>Comments</w:t>
            </w:r>
          </w:p>
        </w:tc>
      </w:tr>
      <w:tr w:rsidR="0083409E" w:rsidRPr="0083409E" w:rsidTr="0083409E">
        <w:tc>
          <w:tcPr>
            <w:tcW w:w="2628" w:type="dxa"/>
          </w:tcPr>
          <w:p w:rsidR="0083409E" w:rsidRPr="0083409E" w:rsidRDefault="0083409E" w:rsidP="0031460C">
            <w:r>
              <w:t>src</w:t>
            </w:r>
          </w:p>
        </w:tc>
        <w:tc>
          <w:tcPr>
            <w:tcW w:w="6948" w:type="dxa"/>
          </w:tcPr>
          <w:p w:rsidR="0083409E" w:rsidRPr="0083409E" w:rsidRDefault="0083409E" w:rsidP="0031460C">
            <w:r>
              <w:t xml:space="preserve">The </w:t>
            </w:r>
            <w:r w:rsidRPr="00577CDF">
              <w:rPr>
                <w:rFonts w:ascii="Courier New" w:hAnsi="Courier New" w:cs="Courier New"/>
                <w:sz w:val="20"/>
                <w:szCs w:val="21"/>
              </w:rPr>
              <w:t>src</w:t>
            </w:r>
            <w:r>
              <w:rPr>
                <w:rFonts w:ascii="Courier New" w:hAnsi="Courier New" w:cs="Courier New"/>
              </w:rPr>
              <w:t xml:space="preserve"> </w:t>
            </w:r>
            <w:r>
              <w:t>directory includes the source code files, Makefile, and a makefile template. The makefile template can be used to build the tool in case the configuration script does not work on a user’s computer system.</w:t>
            </w:r>
          </w:p>
        </w:tc>
      </w:tr>
      <w:tr w:rsidR="0083409E" w:rsidRPr="0083409E" w:rsidTr="0083409E">
        <w:tc>
          <w:tcPr>
            <w:tcW w:w="2628" w:type="dxa"/>
          </w:tcPr>
          <w:p w:rsidR="0083409E" w:rsidRPr="0083409E" w:rsidRDefault="0083409E" w:rsidP="0031460C">
            <w:r>
              <w:t>test</w:t>
            </w:r>
          </w:p>
        </w:tc>
        <w:tc>
          <w:tcPr>
            <w:tcW w:w="6948" w:type="dxa"/>
          </w:tcPr>
          <w:p w:rsidR="0083409E" w:rsidRPr="0083409E" w:rsidRDefault="0083409E" w:rsidP="0031460C">
            <w:r>
              <w:t xml:space="preserve">The </w:t>
            </w:r>
            <w:r w:rsidRPr="00577CDF">
              <w:rPr>
                <w:rFonts w:ascii="Courier New" w:hAnsi="Courier New" w:cs="Courier New"/>
                <w:sz w:val="20"/>
                <w:szCs w:val="21"/>
              </w:rPr>
              <w:t>test</w:t>
            </w:r>
            <w:r>
              <w:rPr>
                <w:rFonts w:ascii="Courier New" w:hAnsi="Courier New" w:cs="Courier New"/>
                <w:sz w:val="21"/>
                <w:szCs w:val="21"/>
              </w:rPr>
              <w:t xml:space="preserve"> </w:t>
            </w:r>
            <w:r w:rsidRPr="00561B2E">
              <w:t>d</w:t>
            </w:r>
            <w:r>
              <w:t xml:space="preserve">irectory includes a few shell scripts that can be used to test the tool with real HDF-EOS5 files. </w:t>
            </w:r>
          </w:p>
        </w:tc>
      </w:tr>
      <w:tr w:rsidR="0083409E" w:rsidRPr="0083409E" w:rsidTr="0083409E">
        <w:tc>
          <w:tcPr>
            <w:tcW w:w="2628" w:type="dxa"/>
          </w:tcPr>
          <w:p w:rsidR="0083409E" w:rsidRPr="0083409E" w:rsidRDefault="0083409E" w:rsidP="0031460C">
            <w:r>
              <w:t>validprog</w:t>
            </w:r>
          </w:p>
        </w:tc>
        <w:tc>
          <w:tcPr>
            <w:tcW w:w="6948" w:type="dxa"/>
          </w:tcPr>
          <w:p w:rsidR="0083409E" w:rsidRPr="0083409E" w:rsidRDefault="0083409E" w:rsidP="0031460C">
            <w:r>
              <w:t xml:space="preserve">The </w:t>
            </w:r>
            <w:r w:rsidRPr="00577CDF">
              <w:rPr>
                <w:rFonts w:ascii="Courier New" w:hAnsi="Courier New" w:cs="Courier New"/>
                <w:sz w:val="20"/>
                <w:szCs w:val="21"/>
              </w:rPr>
              <w:t>validprog</w:t>
            </w:r>
            <w:r>
              <w:rPr>
                <w:rFonts w:ascii="Courier New" w:hAnsi="Courier New" w:cs="Courier New"/>
                <w:sz w:val="21"/>
                <w:szCs w:val="21"/>
              </w:rPr>
              <w:t xml:space="preserve"> </w:t>
            </w:r>
            <w:r w:rsidRPr="00561B2E">
              <w:t>d</w:t>
            </w:r>
            <w:r>
              <w:t xml:space="preserve">irectory includes the source code files and sample HDF-EOS5 files for the simple validation programs. </w:t>
            </w:r>
          </w:p>
        </w:tc>
      </w:tr>
      <w:tr w:rsidR="0083409E" w:rsidRPr="0083409E" w:rsidTr="0083409E">
        <w:tc>
          <w:tcPr>
            <w:tcW w:w="2628" w:type="dxa"/>
          </w:tcPr>
          <w:p w:rsidR="0083409E" w:rsidRPr="0083409E" w:rsidRDefault="0083409E" w:rsidP="0031460C">
            <w:r>
              <w:t>validprog/examples</w:t>
            </w:r>
          </w:p>
        </w:tc>
        <w:tc>
          <w:tcPr>
            <w:tcW w:w="6948" w:type="dxa"/>
          </w:tcPr>
          <w:p w:rsidR="0083409E" w:rsidRPr="0083409E" w:rsidRDefault="0083409E" w:rsidP="00ED5343">
            <w:r>
              <w:t xml:space="preserve">The </w:t>
            </w:r>
            <w:r w:rsidRPr="00577CDF">
              <w:rPr>
                <w:rFonts w:ascii="Courier New" w:hAnsi="Courier New" w:cs="Courier New"/>
                <w:sz w:val="20"/>
                <w:szCs w:val="21"/>
              </w:rPr>
              <w:t>examples</w:t>
            </w:r>
            <w:r>
              <w:rPr>
                <w:rFonts w:ascii="Courier New" w:hAnsi="Courier New" w:cs="Courier New"/>
              </w:rPr>
              <w:t xml:space="preserve"> </w:t>
            </w:r>
            <w:r w:rsidRPr="00577CDF">
              <w:t>sub-</w:t>
            </w:r>
            <w:r>
              <w:t xml:space="preserve">directory under </w:t>
            </w:r>
            <w:r w:rsidRPr="00577CDF">
              <w:rPr>
                <w:rFonts w:ascii="Courier New" w:hAnsi="Courier New" w:cs="Courier New"/>
                <w:sz w:val="20"/>
              </w:rPr>
              <w:t>validprog</w:t>
            </w:r>
            <w:r>
              <w:t xml:space="preserve"> holds some s</w:t>
            </w:r>
            <w:r w:rsidRPr="00C514C9">
              <w:t>ample HDF-EOS5 files</w:t>
            </w:r>
            <w:r>
              <w:t xml:space="preserve"> and mapping files. The sample HDF-EOS5 files are </w:t>
            </w:r>
            <w:r w:rsidRPr="00577CDF">
              <w:rPr>
                <w:rFonts w:ascii="Courier New" w:hAnsi="Courier New" w:cs="Courier New"/>
                <w:sz w:val="20"/>
                <w:szCs w:val="21"/>
              </w:rPr>
              <w:t>single_swath_2.he5</w:t>
            </w:r>
            <w:r>
              <w:t xml:space="preserve"> and </w:t>
            </w:r>
            <w:r w:rsidRPr="00577CDF">
              <w:rPr>
                <w:rFonts w:ascii="Courier New" w:hAnsi="Courier New" w:cs="Courier New"/>
                <w:sz w:val="20"/>
                <w:szCs w:val="21"/>
              </w:rPr>
              <w:t>single_zonal_average.he5</w:t>
            </w:r>
            <w:r>
              <w:t>. The sample m</w:t>
            </w:r>
            <w:r w:rsidRPr="00C514C9">
              <w:t>apping files</w:t>
            </w:r>
            <w:r>
              <w:t xml:space="preserve"> are </w:t>
            </w:r>
            <w:r w:rsidRPr="00577CDF">
              <w:rPr>
                <w:rFonts w:ascii="Courier New" w:hAnsi="Courier New" w:cs="Courier New"/>
                <w:sz w:val="20"/>
                <w:szCs w:val="21"/>
              </w:rPr>
              <w:t>single_swath_2_mapping_file.txt</w:t>
            </w:r>
            <w:r>
              <w:t xml:space="preserve"> </w:t>
            </w:r>
            <w:r w:rsidRPr="00577CDF">
              <w:t xml:space="preserve">for </w:t>
            </w:r>
            <w:r w:rsidRPr="00577CDF">
              <w:rPr>
                <w:rFonts w:ascii="Courier New" w:hAnsi="Courier New" w:cs="Courier New"/>
                <w:sz w:val="20"/>
                <w:szCs w:val="21"/>
              </w:rPr>
              <w:t>single_swath_2.he5</w:t>
            </w:r>
            <w:r>
              <w:rPr>
                <w:rFonts w:ascii="Courier New" w:hAnsi="Courier New" w:cs="Courier New"/>
              </w:rPr>
              <w:t xml:space="preserve"> </w:t>
            </w:r>
            <w:r w:rsidRPr="00577CDF">
              <w:t>and</w:t>
            </w:r>
            <w:r>
              <w:rPr>
                <w:rFonts w:ascii="Courier New" w:hAnsi="Courier New" w:cs="Courier New"/>
              </w:rPr>
              <w:t xml:space="preserve"> </w:t>
            </w:r>
            <w:r w:rsidRPr="00577CDF">
              <w:rPr>
                <w:rFonts w:ascii="Courier New" w:hAnsi="Courier New" w:cs="Courier New"/>
                <w:sz w:val="20"/>
                <w:szCs w:val="21"/>
              </w:rPr>
              <w:t>single_zonal_average_mapping_file.txt</w:t>
            </w:r>
            <w:r>
              <w:rPr>
                <w:rFonts w:ascii="Courier New" w:hAnsi="Courier New" w:cs="Courier New"/>
              </w:rPr>
              <w:t xml:space="preserve"> </w:t>
            </w:r>
            <w:r w:rsidRPr="00577CDF">
              <w:t>for</w:t>
            </w:r>
            <w:r>
              <w:t xml:space="preserve"> </w:t>
            </w:r>
            <w:r w:rsidRPr="00577CDF">
              <w:rPr>
                <w:rFonts w:ascii="Courier New" w:hAnsi="Courier New" w:cs="Courier New"/>
                <w:sz w:val="20"/>
                <w:szCs w:val="21"/>
              </w:rPr>
              <w:t>single_zonal_average.he5</w:t>
            </w:r>
            <w:r>
              <w:t>.</w:t>
            </w:r>
            <w:r w:rsidR="00C908C0">
              <w:t xml:space="preserve"> See the “Mapping File</w:t>
            </w:r>
            <w:r w:rsidR="00ED5343">
              <w:t>s</w:t>
            </w:r>
            <w:r w:rsidR="00C908C0">
              <w:t xml:space="preserve">” section on page </w:t>
            </w:r>
            <w:r w:rsidR="00C908C0">
              <w:fldChar w:fldCharType="begin"/>
            </w:r>
            <w:r w:rsidR="00C908C0">
              <w:instrText xml:space="preserve"> PAGEREF DescriptionMappingFile \h </w:instrText>
            </w:r>
            <w:r w:rsidR="00C908C0">
              <w:fldChar w:fldCharType="separate"/>
            </w:r>
            <w:r w:rsidR="006F7935">
              <w:rPr>
                <w:noProof/>
              </w:rPr>
              <w:t>19</w:t>
            </w:r>
            <w:r w:rsidR="00C908C0">
              <w:fldChar w:fldCharType="end"/>
            </w:r>
            <w:r w:rsidR="00C908C0">
              <w:t>.</w:t>
            </w:r>
          </w:p>
        </w:tc>
      </w:tr>
    </w:tbl>
    <w:p w:rsidR="003806A2" w:rsidRDefault="003806A2" w:rsidP="00FC7CC4"/>
    <w:p w:rsidR="002973B7" w:rsidRDefault="002973B7" w:rsidP="00FC7CC4"/>
    <w:p w:rsidR="003806A2" w:rsidRPr="002973B7" w:rsidRDefault="003806A2" w:rsidP="00FC7CC4"/>
    <w:p w:rsidR="002973B7" w:rsidRDefault="007143AC" w:rsidP="007143AC">
      <w:pPr>
        <w:pStyle w:val="Heading2"/>
      </w:pPr>
      <w:bookmarkStart w:id="9" w:name="_Toc374109964"/>
      <w:r>
        <w:t xml:space="preserve">Required and Optional </w:t>
      </w:r>
      <w:r w:rsidR="002973B7">
        <w:t>Libraries</w:t>
      </w:r>
      <w:bookmarkEnd w:id="9"/>
    </w:p>
    <w:p w:rsidR="003806A2" w:rsidRDefault="003806A2" w:rsidP="00FC7CC4">
      <w:r>
        <w:t>The required and optional libraries are listed below.</w:t>
      </w:r>
      <w:r w:rsidR="007143AC">
        <w:t xml:space="preserve"> Confirm that the required libraries are installed and that the optional libraries are installed if they will be needed.</w:t>
      </w:r>
    </w:p>
    <w:p w:rsidR="003806A2" w:rsidRDefault="003806A2" w:rsidP="00FC7CC4"/>
    <w:p w:rsidR="003806A2" w:rsidRDefault="003806A2" w:rsidP="00FC7CC4">
      <w:r>
        <w:lastRenderedPageBreak/>
        <w:t>The following libraries are required to build the aug_eos5 augmentation tool:</w:t>
      </w:r>
    </w:p>
    <w:p w:rsidR="003806A2" w:rsidRPr="00254C00" w:rsidRDefault="003806A2" w:rsidP="00FC7CC4"/>
    <w:p w:rsidR="003806A2" w:rsidRDefault="003806A2" w:rsidP="00FC7CC4">
      <w:pPr>
        <w:pStyle w:val="ListParagraph"/>
        <w:numPr>
          <w:ilvl w:val="0"/>
          <w:numId w:val="40"/>
        </w:numPr>
      </w:pPr>
      <w:r w:rsidRPr="00C514C9">
        <w:t>HDF-EOS5</w:t>
      </w:r>
      <w:r>
        <w:t xml:space="preserve"> C</w:t>
      </w:r>
      <w:r w:rsidRPr="00C514C9">
        <w:t xml:space="preserve"> Library (1.12 or higher)</w:t>
      </w:r>
    </w:p>
    <w:p w:rsidR="00681F75" w:rsidRPr="00C514C9" w:rsidRDefault="00681F75" w:rsidP="00681F75">
      <w:pPr>
        <w:pStyle w:val="ListParagraph"/>
        <w:numPr>
          <w:ilvl w:val="1"/>
          <w:numId w:val="40"/>
        </w:numPr>
      </w:pPr>
      <w:r>
        <w:t xml:space="preserve">Download at </w:t>
      </w:r>
      <w:hyperlink r:id="rId19" w:history="1">
        <w:r>
          <w:rPr>
            <w:rStyle w:val="Hyperlink"/>
          </w:rPr>
          <w:t>newsroom.gsfc.nasa.gov/</w:t>
        </w:r>
        <w:proofErr w:type="spellStart"/>
        <w:r>
          <w:rPr>
            <w:rStyle w:val="Hyperlink"/>
          </w:rPr>
          <w:t>sdptoolkit</w:t>
        </w:r>
        <w:proofErr w:type="spellEnd"/>
        <w:r>
          <w:rPr>
            <w:rStyle w:val="Hyperlink"/>
          </w:rPr>
          <w:t>/TKDownload.html</w:t>
        </w:r>
      </w:hyperlink>
      <w:r>
        <w:t xml:space="preserve"> </w:t>
      </w:r>
    </w:p>
    <w:p w:rsidR="003806A2" w:rsidRDefault="003806A2" w:rsidP="00FC7CC4">
      <w:pPr>
        <w:pStyle w:val="ListParagraph"/>
        <w:numPr>
          <w:ilvl w:val="0"/>
          <w:numId w:val="40"/>
        </w:numPr>
      </w:pPr>
      <w:r w:rsidRPr="00C514C9">
        <w:t xml:space="preserve">HDF5 </w:t>
      </w:r>
      <w:r>
        <w:t xml:space="preserve">C </w:t>
      </w:r>
      <w:r w:rsidRPr="00C514C9">
        <w:t>Library (</w:t>
      </w:r>
      <w:r>
        <w:t xml:space="preserve">1.8, prefer </w:t>
      </w:r>
      <w:r w:rsidRPr="00C514C9">
        <w:t>1.</w:t>
      </w:r>
      <w:r>
        <w:t>8.7</w:t>
      </w:r>
      <w:r w:rsidRPr="00C514C9">
        <w:t xml:space="preserve"> or higher)</w:t>
      </w:r>
    </w:p>
    <w:p w:rsidR="00681F75" w:rsidRDefault="00681F75" w:rsidP="00681F75">
      <w:pPr>
        <w:pStyle w:val="ListParagraph"/>
        <w:numPr>
          <w:ilvl w:val="1"/>
          <w:numId w:val="40"/>
        </w:numPr>
      </w:pPr>
      <w:r>
        <w:t xml:space="preserve">Download at </w:t>
      </w:r>
      <w:hyperlink r:id="rId20" w:history="1">
        <w:r>
          <w:rPr>
            <w:rStyle w:val="Hyperlink"/>
          </w:rPr>
          <w:t>www.hdfgroup.org/downloads/index.html</w:t>
        </w:r>
      </w:hyperlink>
      <w:r>
        <w:t xml:space="preserve"> </w:t>
      </w:r>
    </w:p>
    <w:p w:rsidR="003806A2" w:rsidRDefault="003806A2" w:rsidP="00FC7CC4"/>
    <w:p w:rsidR="003806A2" w:rsidRDefault="003806A2" w:rsidP="00FC7CC4">
      <w:r>
        <w:t>The following libraries are required to build the aug_eos5 tool if these libraries were used to build the HDF5 Library:</w:t>
      </w:r>
    </w:p>
    <w:p w:rsidR="003806A2" w:rsidRDefault="003806A2" w:rsidP="00FC7CC4"/>
    <w:p w:rsidR="003806A2" w:rsidRDefault="003806A2" w:rsidP="00FC7CC4">
      <w:pPr>
        <w:pStyle w:val="ListParagraph"/>
        <w:numPr>
          <w:ilvl w:val="0"/>
          <w:numId w:val="40"/>
        </w:numPr>
      </w:pPr>
      <w:r>
        <w:t>szlib</w:t>
      </w:r>
    </w:p>
    <w:p w:rsidR="00681F75" w:rsidRDefault="00681F75" w:rsidP="00681F75">
      <w:pPr>
        <w:pStyle w:val="ListParagraph"/>
        <w:numPr>
          <w:ilvl w:val="1"/>
          <w:numId w:val="40"/>
        </w:numPr>
      </w:pPr>
      <w:r>
        <w:t xml:space="preserve">Download at </w:t>
      </w:r>
      <w:hyperlink r:id="rId21" w:history="1">
        <w:r>
          <w:rPr>
            <w:rStyle w:val="Hyperlink"/>
          </w:rPr>
          <w:t>www.hdfgroup.org/release4/obtain.html</w:t>
        </w:r>
      </w:hyperlink>
      <w:r>
        <w:t xml:space="preserve"> </w:t>
      </w:r>
    </w:p>
    <w:p w:rsidR="003806A2" w:rsidRDefault="003806A2" w:rsidP="00FC7CC4">
      <w:pPr>
        <w:pStyle w:val="ListParagraph"/>
        <w:numPr>
          <w:ilvl w:val="0"/>
          <w:numId w:val="40"/>
        </w:numPr>
      </w:pPr>
      <w:r>
        <w:t xml:space="preserve">zlib </w:t>
      </w:r>
    </w:p>
    <w:p w:rsidR="003806A2" w:rsidRDefault="003806A2" w:rsidP="00FC7CC4"/>
    <w:p w:rsidR="003806A2" w:rsidRDefault="003806A2" w:rsidP="00FC7CC4">
      <w:r>
        <w:t>The netCDF-4 library is not needed to build aug_eos5. The netCDF-4 library is required to build the simple validation programs check_c, check_f, and check_za_f. See the</w:t>
      </w:r>
      <w:r w:rsidR="00BF4465">
        <w:t xml:space="preserve"> “Validating Augmented Files” section on page </w:t>
      </w:r>
      <w:r w:rsidR="00BF4465">
        <w:fldChar w:fldCharType="begin"/>
      </w:r>
      <w:r w:rsidR="00BF4465">
        <w:instrText xml:space="preserve"> PAGEREF ValidatingAugmentedFiles \h </w:instrText>
      </w:r>
      <w:r w:rsidR="00BF4465">
        <w:fldChar w:fldCharType="separate"/>
      </w:r>
      <w:r w:rsidR="006F7935">
        <w:rPr>
          <w:noProof/>
        </w:rPr>
        <w:t>30</w:t>
      </w:r>
      <w:r w:rsidR="00BF4465">
        <w:fldChar w:fldCharType="end"/>
      </w:r>
      <w:r>
        <w:t xml:space="preserve"> for more information. The netCDF-4 library is required to build any application that might be used to confirm that an augmented file can be read</w:t>
      </w:r>
      <w:r w:rsidR="00D57E11">
        <w:t xml:space="preserve"> by a netCDF-4 application</w:t>
      </w:r>
      <w:r>
        <w:t>.</w:t>
      </w:r>
    </w:p>
    <w:p w:rsidR="003806A2" w:rsidRDefault="003806A2" w:rsidP="00FC7CC4"/>
    <w:p w:rsidR="002973B7" w:rsidRDefault="00D57E11" w:rsidP="00D57E11">
      <w:pPr>
        <w:pStyle w:val="ListParagraph"/>
        <w:numPr>
          <w:ilvl w:val="0"/>
          <w:numId w:val="42"/>
        </w:numPr>
      </w:pPr>
      <w:r>
        <w:t>netCDF-4</w:t>
      </w:r>
    </w:p>
    <w:p w:rsidR="00681F75" w:rsidRDefault="00681F75" w:rsidP="00681F75">
      <w:pPr>
        <w:pStyle w:val="ListParagraph"/>
        <w:numPr>
          <w:ilvl w:val="1"/>
          <w:numId w:val="42"/>
        </w:numPr>
      </w:pPr>
      <w:r>
        <w:t xml:space="preserve">Download at </w:t>
      </w:r>
      <w:hyperlink r:id="rId22" w:history="1">
        <w:r>
          <w:rPr>
            <w:rStyle w:val="Hyperlink"/>
          </w:rPr>
          <w:t>www.unidata.ucar.edu/downloads/netcdf/index.jsp</w:t>
        </w:r>
      </w:hyperlink>
      <w:r>
        <w:t xml:space="preserve"> </w:t>
      </w:r>
    </w:p>
    <w:p w:rsidR="003806A2" w:rsidRDefault="003806A2" w:rsidP="00FC7CC4"/>
    <w:p w:rsidR="00CE1014" w:rsidRDefault="00CE1014"/>
    <w:p w:rsidR="002973B7" w:rsidRPr="002973B7" w:rsidRDefault="002973B7" w:rsidP="00FC7CC4"/>
    <w:p w:rsidR="00C66401" w:rsidRDefault="00BF7343" w:rsidP="00FC7CC4">
      <w:pPr>
        <w:pStyle w:val="Heading2"/>
      </w:pPr>
      <w:bookmarkStart w:id="10" w:name="_Toc374109965"/>
      <w:r>
        <w:t>Config</w:t>
      </w:r>
      <w:bookmarkStart w:id="11" w:name="ConfigureAndBuildTheTools"/>
      <w:bookmarkEnd w:id="11"/>
      <w:r>
        <w:t xml:space="preserve">ure and </w:t>
      </w:r>
      <w:r w:rsidR="00C66401">
        <w:t>Build the T</w:t>
      </w:r>
      <w:bookmarkStart w:id="12" w:name="BuildTheTools"/>
      <w:bookmarkEnd w:id="12"/>
      <w:r w:rsidR="00C66401">
        <w:t>ool</w:t>
      </w:r>
      <w:r w:rsidR="00DB188A">
        <w:t>s</w:t>
      </w:r>
      <w:bookmarkEnd w:id="10"/>
    </w:p>
    <w:p w:rsidR="00C66401" w:rsidRDefault="00DB188A" w:rsidP="00C66401">
      <w:r>
        <w:t xml:space="preserve">The sub-sections below describe </w:t>
      </w:r>
      <w:r w:rsidR="00C66401">
        <w:t xml:space="preserve">ways to </w:t>
      </w:r>
      <w:r w:rsidR="006305AE">
        <w:t xml:space="preserve">configure and </w:t>
      </w:r>
      <w:r w:rsidR="00C66401">
        <w:t xml:space="preserve">build aug_eos5 </w:t>
      </w:r>
      <w:r>
        <w:t>and the validation tools</w:t>
      </w:r>
      <w:r w:rsidR="00C66401">
        <w:t>.</w:t>
      </w:r>
      <w:r>
        <w:t xml:space="preserve"> </w:t>
      </w:r>
    </w:p>
    <w:p w:rsidR="006305AE" w:rsidRDefault="006305AE" w:rsidP="00C66401"/>
    <w:p w:rsidR="00DB188A" w:rsidRPr="00DB188A" w:rsidRDefault="00DB188A" w:rsidP="00DB188A"/>
    <w:p w:rsidR="000D5B62" w:rsidRPr="00DB188A" w:rsidRDefault="000D5B62" w:rsidP="00DB188A"/>
    <w:p w:rsidR="00DB188A" w:rsidRPr="00DB188A" w:rsidRDefault="002538B5" w:rsidP="006305AE">
      <w:pPr>
        <w:pStyle w:val="Heading3"/>
      </w:pPr>
      <w:bookmarkStart w:id="13" w:name="_Toc374109966"/>
      <w:r>
        <w:t xml:space="preserve">Configure </w:t>
      </w:r>
      <w:r w:rsidR="006305AE">
        <w:t>Using h5cc</w:t>
      </w:r>
      <w:bookmarkEnd w:id="13"/>
      <w:r w:rsidR="00DB188A" w:rsidRPr="00DB188A">
        <w:t xml:space="preserve"> </w:t>
      </w:r>
    </w:p>
    <w:p w:rsidR="006305AE" w:rsidRDefault="006305AE" w:rsidP="00DB188A">
      <w:r>
        <w:t>The recommended way to configure a system to build aug_eos5 is to use the h5cc helper script.</w:t>
      </w:r>
    </w:p>
    <w:p w:rsidR="006305AE" w:rsidRDefault="006305AE" w:rsidP="00DB188A"/>
    <w:p w:rsidR="00DB188A" w:rsidRPr="00DB188A" w:rsidRDefault="00DB188A" w:rsidP="00DB188A">
      <w:r w:rsidRPr="00DB188A">
        <w:t xml:space="preserve">Assume the HDF5 library path is </w:t>
      </w:r>
      <w:r w:rsidRPr="00DB188A">
        <w:rPr>
          <w:rFonts w:ascii="Courier New" w:hAnsi="Courier New" w:cs="Courier New"/>
          <w:sz w:val="20"/>
          <w:szCs w:val="21"/>
        </w:rPr>
        <w:t>/path/to/hdf5</w:t>
      </w:r>
      <w:r w:rsidRPr="00DB188A">
        <w:t xml:space="preserve">. </w:t>
      </w:r>
    </w:p>
    <w:p w:rsidR="00DB188A" w:rsidRPr="00DB188A" w:rsidRDefault="00DB188A" w:rsidP="00DB188A"/>
    <w:p w:rsidR="00DB188A" w:rsidRPr="00DB188A" w:rsidRDefault="00DB188A" w:rsidP="00DB188A">
      <w:r w:rsidRPr="00DB188A">
        <w:t xml:space="preserve">Set CC to be </w:t>
      </w:r>
      <w:r w:rsidRPr="00DB188A">
        <w:rPr>
          <w:rFonts w:ascii="Courier New" w:hAnsi="Courier New" w:cs="Courier New"/>
          <w:sz w:val="20"/>
          <w:szCs w:val="21"/>
        </w:rPr>
        <w:t>/path/to/hdf5/bin/h5cc</w:t>
      </w:r>
      <w:r w:rsidRPr="00DB188A">
        <w:t xml:space="preserve">. </w:t>
      </w:r>
    </w:p>
    <w:p w:rsidR="00DB188A" w:rsidRPr="00DB188A" w:rsidRDefault="00DB188A" w:rsidP="00DB188A"/>
    <w:p w:rsidR="00DB188A" w:rsidRPr="00DB188A" w:rsidRDefault="00DB188A" w:rsidP="00DB188A">
      <w:r w:rsidRPr="00DB188A">
        <w:t xml:space="preserve">Use </w:t>
      </w:r>
      <w:r w:rsidRPr="00DB188A">
        <w:rPr>
          <w:rFonts w:ascii="Courier New" w:hAnsi="Courier New" w:cs="Courier New"/>
          <w:sz w:val="20"/>
        </w:rPr>
        <w:t>setenv</w:t>
      </w:r>
      <w:r w:rsidRPr="00DB188A">
        <w:t xml:space="preserve"> for csh and </w:t>
      </w:r>
      <w:r w:rsidRPr="00DB188A">
        <w:rPr>
          <w:rFonts w:ascii="Courier New" w:hAnsi="Courier New" w:cs="Courier New"/>
          <w:sz w:val="20"/>
        </w:rPr>
        <w:t>export</w:t>
      </w:r>
      <w:r w:rsidRPr="00DB188A">
        <w:t xml:space="preserve"> for bash. </w:t>
      </w:r>
    </w:p>
    <w:p w:rsidR="00DB188A" w:rsidRPr="00DB188A" w:rsidRDefault="00DB188A" w:rsidP="00DB188A"/>
    <w:p w:rsidR="00DB188A" w:rsidRPr="00DB188A" w:rsidRDefault="000D5B62" w:rsidP="00DB188A">
      <w:pPr>
        <w:rPr>
          <w:b/>
        </w:rPr>
      </w:pPr>
      <w:r w:rsidRPr="00DB188A">
        <w:t>Execut</w:t>
      </w:r>
      <w:r>
        <w:t>e</w:t>
      </w:r>
      <w:r w:rsidRPr="00DB188A">
        <w:t xml:space="preserve"> </w:t>
      </w:r>
      <w:r w:rsidR="00DB188A" w:rsidRPr="00DB188A">
        <w:t>the configuration script under the top directory with the appropriate path:</w:t>
      </w:r>
    </w:p>
    <w:p w:rsidR="00DB188A" w:rsidRPr="00DB188A" w:rsidRDefault="00DB188A" w:rsidP="00DB188A"/>
    <w:p w:rsidR="00DB188A" w:rsidRPr="00DB188A" w:rsidRDefault="00DB188A" w:rsidP="00DB188A">
      <w:pPr>
        <w:pStyle w:val="PlainText"/>
      </w:pPr>
      <w:r w:rsidRPr="00DB188A">
        <w:t>. /configure --with-hdfeos5=/path/to/hdfeos5</w:t>
      </w:r>
    </w:p>
    <w:p w:rsidR="00DB188A" w:rsidRPr="00DB188A" w:rsidRDefault="00DB188A" w:rsidP="00DB188A"/>
    <w:p w:rsidR="00DB188A" w:rsidRDefault="00DB188A" w:rsidP="00DB188A"/>
    <w:p w:rsidR="006305AE" w:rsidRDefault="006305AE" w:rsidP="00DB188A"/>
    <w:p w:rsidR="006305AE" w:rsidRDefault="006305AE" w:rsidP="00DB188A">
      <w:r>
        <w:lastRenderedPageBreak/>
        <w:t xml:space="preserve">For more information on h5cc, see </w:t>
      </w:r>
      <w:hyperlink r:id="rId23" w:anchor="Tools-H5CC" w:history="1">
        <w:r w:rsidR="00681F75">
          <w:rPr>
            <w:rStyle w:val="Hyperlink"/>
          </w:rPr>
          <w:t>www.hdfgroup.org/HDF5/doc/RM/Tools.html#Tools-H5CC</w:t>
        </w:r>
      </w:hyperlink>
      <w:r w:rsidR="00681F75">
        <w:t xml:space="preserve"> </w:t>
      </w:r>
      <w:r>
        <w:t xml:space="preserve">in the </w:t>
      </w:r>
      <w:r w:rsidRPr="006305AE">
        <w:rPr>
          <w:i/>
        </w:rPr>
        <w:t>HDF5 C Reference Manual</w:t>
      </w:r>
      <w:r>
        <w:t>.</w:t>
      </w:r>
    </w:p>
    <w:p w:rsidR="00BF7343" w:rsidRDefault="00BF7343" w:rsidP="00DB188A"/>
    <w:p w:rsidR="00BF7343" w:rsidRPr="00DB188A" w:rsidRDefault="00BF7343" w:rsidP="00BF7343">
      <w:r>
        <w:t xml:space="preserve">For more information on configuring and building </w:t>
      </w:r>
      <w:r w:rsidRPr="00DB188A">
        <w:t>the HDF-EOS5 C Library</w:t>
      </w:r>
      <w:r>
        <w:t>, see the</w:t>
      </w:r>
      <w:r w:rsidRPr="00DB188A">
        <w:t xml:space="preserve"> </w:t>
      </w:r>
      <w:r>
        <w:t>“HDF-EOS5” section on the “How to Build HDF-EOS” page</w:t>
      </w:r>
      <w:r w:rsidR="00681F75">
        <w:t xml:space="preserve"> at </w:t>
      </w:r>
      <w:hyperlink r:id="rId24" w:anchor="ref_sec:hdf-eos5" w:history="1">
        <w:r w:rsidR="00681F75">
          <w:rPr>
            <w:rStyle w:val="Hyperlink"/>
          </w:rPr>
          <w:t>hdfeos.org/software/hdfeos.php#ref_sec:hdf-eos5</w:t>
        </w:r>
      </w:hyperlink>
      <w:r>
        <w:t>.</w:t>
      </w:r>
      <w:r w:rsidR="00681F75">
        <w:t xml:space="preserve"> </w:t>
      </w:r>
    </w:p>
    <w:p w:rsidR="00BF7343" w:rsidRPr="00DB188A" w:rsidRDefault="00BF7343" w:rsidP="00BF7343"/>
    <w:p w:rsidR="00BF7343" w:rsidRPr="00DB188A" w:rsidRDefault="00BF7343" w:rsidP="00DB188A"/>
    <w:p w:rsidR="00DB188A" w:rsidRPr="00DB188A" w:rsidRDefault="00DB188A" w:rsidP="00DB188A"/>
    <w:p w:rsidR="00DB188A" w:rsidRPr="00DB188A" w:rsidRDefault="002538B5" w:rsidP="006305AE">
      <w:pPr>
        <w:pStyle w:val="Heading3"/>
      </w:pPr>
      <w:bookmarkStart w:id="14" w:name="_Toc374109967"/>
      <w:r>
        <w:t xml:space="preserve">Configure </w:t>
      </w:r>
      <w:r w:rsidR="006305AE">
        <w:t>for</w:t>
      </w:r>
      <w:r w:rsidR="00DB188A" w:rsidRPr="00DB188A">
        <w:t xml:space="preserve"> </w:t>
      </w:r>
      <w:r w:rsidR="000D5B62">
        <w:t xml:space="preserve">the </w:t>
      </w:r>
      <w:r w:rsidR="00DB188A" w:rsidRPr="00DB188A">
        <w:t>gcc Compiler</w:t>
      </w:r>
      <w:bookmarkEnd w:id="14"/>
      <w:r w:rsidR="00DB188A" w:rsidRPr="00DB188A">
        <w:t xml:space="preserve"> </w:t>
      </w:r>
    </w:p>
    <w:p w:rsidR="00DB188A" w:rsidRPr="00DB188A" w:rsidRDefault="006305AE" w:rsidP="00DB188A">
      <w:pPr>
        <w:rPr>
          <w:b/>
          <w:sz w:val="28"/>
          <w:szCs w:val="28"/>
        </w:rPr>
      </w:pPr>
      <w:r>
        <w:t>If the gcc compiler will be used, e</w:t>
      </w:r>
      <w:r w:rsidR="000D5B62" w:rsidRPr="00DB188A">
        <w:t>xecut</w:t>
      </w:r>
      <w:r w:rsidR="000D5B62">
        <w:t>e</w:t>
      </w:r>
      <w:r w:rsidR="000D5B62" w:rsidRPr="00DB188A">
        <w:t xml:space="preserve"> </w:t>
      </w:r>
      <w:r w:rsidR="00DB188A" w:rsidRPr="00DB188A">
        <w:t xml:space="preserve">the configuration script </w:t>
      </w:r>
      <w:r>
        <w:t xml:space="preserve">below </w:t>
      </w:r>
      <w:r w:rsidR="00DB188A" w:rsidRPr="00DB188A">
        <w:t>with the appropriate path names:</w:t>
      </w:r>
    </w:p>
    <w:p w:rsidR="00DB188A" w:rsidRPr="00DB188A" w:rsidRDefault="00DB188A" w:rsidP="00DB188A"/>
    <w:p w:rsidR="00DB188A" w:rsidRPr="00DB188A" w:rsidRDefault="00DB188A" w:rsidP="00DB188A">
      <w:pPr>
        <w:pStyle w:val="PlainText"/>
      </w:pPr>
      <w:r w:rsidRPr="00DB188A">
        <w:t>. /configure \</w:t>
      </w:r>
    </w:p>
    <w:p w:rsidR="00DB188A" w:rsidRPr="00DB188A" w:rsidRDefault="00DB188A" w:rsidP="00DB188A">
      <w:pPr>
        <w:pStyle w:val="PlainText"/>
      </w:pPr>
      <w:r w:rsidRPr="00DB188A">
        <w:t>--with-zlib=/path/to/zlib \</w:t>
      </w:r>
    </w:p>
    <w:p w:rsidR="00DB188A" w:rsidRPr="00DB188A" w:rsidRDefault="00DB188A" w:rsidP="00DB188A">
      <w:pPr>
        <w:pStyle w:val="PlainText"/>
      </w:pPr>
      <w:r w:rsidRPr="00DB188A">
        <w:t>--with-szlib=/path/to/szlib \</w:t>
      </w:r>
    </w:p>
    <w:p w:rsidR="00DB188A" w:rsidRPr="00DB188A" w:rsidRDefault="00DB188A" w:rsidP="00DB188A">
      <w:pPr>
        <w:pStyle w:val="PlainText"/>
      </w:pPr>
      <w:r w:rsidRPr="00DB188A">
        <w:t>--with-hdf5=/path/to/hdf5 \</w:t>
      </w:r>
    </w:p>
    <w:p w:rsidR="00DB188A" w:rsidRPr="00DB188A" w:rsidDel="00FD1B49" w:rsidRDefault="00DB188A" w:rsidP="00DB188A">
      <w:pPr>
        <w:pStyle w:val="PlainText"/>
      </w:pPr>
      <w:r w:rsidRPr="00DB188A">
        <w:t>--with-hdfeos5=/path/to/hdfeos5</w:t>
      </w:r>
    </w:p>
    <w:p w:rsidR="00DB188A" w:rsidRPr="00DB188A" w:rsidRDefault="00DB188A" w:rsidP="00DB188A"/>
    <w:p w:rsidR="000D5B62" w:rsidRDefault="00DB188A" w:rsidP="00DB188A">
      <w:r w:rsidRPr="00DB188A">
        <w:t xml:space="preserve">If the HDF5 library </w:t>
      </w:r>
      <w:r w:rsidR="000D5B62">
        <w:t>wa</w:t>
      </w:r>
      <w:r w:rsidRPr="00DB188A">
        <w:t xml:space="preserve">s not built with szlib, </w:t>
      </w:r>
      <w:r w:rsidR="000D5B62">
        <w:t xml:space="preserve">there is no reason to </w:t>
      </w:r>
      <w:r w:rsidRPr="00DB188A">
        <w:t>include --</w:t>
      </w:r>
      <w:r w:rsidRPr="00DB188A">
        <w:rPr>
          <w:rFonts w:ascii="Courier New" w:hAnsi="Courier New" w:cs="Courier New"/>
          <w:sz w:val="20"/>
        </w:rPr>
        <w:t>with-szlib</w:t>
      </w:r>
      <w:r w:rsidRPr="00DB188A">
        <w:t xml:space="preserve">. </w:t>
      </w:r>
    </w:p>
    <w:p w:rsidR="000D5B62" w:rsidRDefault="000D5B62" w:rsidP="00DB188A"/>
    <w:p w:rsidR="00DB188A" w:rsidRPr="00DB188A" w:rsidRDefault="000D5B62" w:rsidP="00DB188A">
      <w:r w:rsidRPr="00DB188A">
        <w:t xml:space="preserve">On </w:t>
      </w:r>
      <w:r w:rsidR="00DB188A" w:rsidRPr="00DB188A">
        <w:t>most Linux platforms</w:t>
      </w:r>
      <w:r>
        <w:t>,</w:t>
      </w:r>
      <w:r w:rsidR="00DB188A" w:rsidRPr="00DB188A">
        <w:t xml:space="preserve"> the zlib library is installed in their system path. </w:t>
      </w:r>
      <w:r>
        <w:t>If this is the case</w:t>
      </w:r>
      <w:r w:rsidR="00DB188A" w:rsidRPr="00DB188A">
        <w:t xml:space="preserve">, </w:t>
      </w:r>
      <w:r>
        <w:t xml:space="preserve">there is no reason to </w:t>
      </w:r>
      <w:r w:rsidR="00DB188A" w:rsidRPr="00DB188A">
        <w:t>include --</w:t>
      </w:r>
      <w:r w:rsidR="00DB188A" w:rsidRPr="00DB188A">
        <w:rPr>
          <w:rFonts w:ascii="Courier New" w:hAnsi="Courier New" w:cs="Courier New"/>
          <w:sz w:val="20"/>
        </w:rPr>
        <w:t>with-zlib</w:t>
      </w:r>
      <w:r w:rsidR="00DB188A" w:rsidRPr="00DB188A">
        <w:t xml:space="preserve"> either.</w:t>
      </w:r>
    </w:p>
    <w:p w:rsidR="00DB188A" w:rsidRPr="00DB188A" w:rsidRDefault="00DB188A" w:rsidP="00DB188A"/>
    <w:p w:rsidR="00DB188A" w:rsidRPr="00DB188A" w:rsidRDefault="00DB188A" w:rsidP="00DB188A">
      <w:r w:rsidRPr="00DB188A">
        <w:t xml:space="preserve">The above configuration script will build a dynamically linked executable. Adding </w:t>
      </w:r>
      <w:r w:rsidRPr="00DB188A">
        <w:rPr>
          <w:rFonts w:ascii="Courier New" w:hAnsi="Courier New" w:cs="Courier New"/>
          <w:sz w:val="20"/>
          <w:szCs w:val="21"/>
        </w:rPr>
        <w:t>LDFLAGS=-static</w:t>
      </w:r>
      <w:r w:rsidRPr="00DB188A">
        <w:t xml:space="preserve"> to your configuration script will build a statically linked executable instead.</w:t>
      </w:r>
    </w:p>
    <w:p w:rsidR="00DB188A" w:rsidRPr="00DB188A" w:rsidRDefault="00DB188A" w:rsidP="00DB188A"/>
    <w:p w:rsidR="00DB188A" w:rsidRPr="00DB188A" w:rsidRDefault="00DB188A" w:rsidP="00DB188A"/>
    <w:p w:rsidR="00DB188A" w:rsidRPr="00DB188A" w:rsidRDefault="00DB188A" w:rsidP="00DB188A"/>
    <w:p w:rsidR="00DB188A" w:rsidRPr="00DB188A" w:rsidRDefault="00DB188A" w:rsidP="006305AE">
      <w:pPr>
        <w:pStyle w:val="Heading3"/>
      </w:pPr>
      <w:bookmarkStart w:id="15" w:name="_Toc374109968"/>
      <w:r w:rsidRPr="00DB188A">
        <w:t>Make and Install</w:t>
      </w:r>
      <w:bookmarkEnd w:id="15"/>
      <w:r w:rsidRPr="00DB188A">
        <w:t xml:space="preserve"> </w:t>
      </w:r>
    </w:p>
    <w:p w:rsidR="00DB188A" w:rsidRPr="00DB188A" w:rsidRDefault="00DB188A" w:rsidP="00DB188A">
      <w:r w:rsidRPr="00DB188A">
        <w:t>After successful configuration, typ</w:t>
      </w:r>
      <w:r w:rsidR="002538B5">
        <w:t>e</w:t>
      </w:r>
      <w:r w:rsidRPr="00DB188A">
        <w:t xml:space="preserve"> the following command</w:t>
      </w:r>
      <w:r w:rsidR="002538B5">
        <w:t xml:space="preserve"> to build aug_eos5</w:t>
      </w:r>
      <w:r w:rsidRPr="00DB188A">
        <w:t>:</w:t>
      </w:r>
    </w:p>
    <w:p w:rsidR="00DB188A" w:rsidRPr="00DB188A" w:rsidRDefault="00DB188A" w:rsidP="00DB188A"/>
    <w:p w:rsidR="00DB188A" w:rsidRPr="00DB188A" w:rsidRDefault="00DB188A" w:rsidP="00DB188A">
      <w:pPr>
        <w:pStyle w:val="PlainText"/>
      </w:pPr>
      <w:proofErr w:type="gramStart"/>
      <w:r w:rsidRPr="00DB188A">
        <w:t>make</w:t>
      </w:r>
      <w:proofErr w:type="gramEnd"/>
      <w:r w:rsidRPr="00DB188A">
        <w:rPr>
          <w:rFonts w:hint="eastAsia"/>
        </w:rPr>
        <w:t xml:space="preserve"> </w:t>
      </w:r>
      <w:r w:rsidRPr="00DB188A">
        <w:t>install</w:t>
      </w:r>
    </w:p>
    <w:p w:rsidR="00DB188A" w:rsidRPr="00DB188A" w:rsidRDefault="00DB188A" w:rsidP="00DB188A"/>
    <w:p w:rsidR="00DB188A" w:rsidRDefault="002538B5" w:rsidP="00DB188A">
      <w:r w:rsidRPr="00DB188A">
        <w:t xml:space="preserve">The </w:t>
      </w:r>
      <w:r w:rsidR="00DB188A" w:rsidRPr="00DB188A">
        <w:t xml:space="preserve">executable file </w:t>
      </w:r>
      <w:r w:rsidR="00DB188A" w:rsidRPr="00DB188A">
        <w:rPr>
          <w:rFonts w:ascii="Courier New" w:hAnsi="Courier New" w:cs="Courier New"/>
          <w:sz w:val="20"/>
          <w:szCs w:val="21"/>
        </w:rPr>
        <w:t>aug_eos5</w:t>
      </w:r>
      <w:r w:rsidR="00DB188A" w:rsidRPr="00DB188A">
        <w:rPr>
          <w:sz w:val="21"/>
          <w:szCs w:val="21"/>
        </w:rPr>
        <w:t xml:space="preserve"> </w:t>
      </w:r>
      <w:r>
        <w:t xml:space="preserve">will be located </w:t>
      </w:r>
      <w:r w:rsidR="00DB188A" w:rsidRPr="00DB188A">
        <w:t xml:space="preserve">under </w:t>
      </w:r>
      <w:r w:rsidR="00DB188A" w:rsidRPr="00DB188A">
        <w:rPr>
          <w:rFonts w:ascii="Courier New" w:hAnsi="Courier New" w:cs="Courier New"/>
          <w:sz w:val="20"/>
          <w:szCs w:val="21"/>
        </w:rPr>
        <w:t>/path/to/augmentation/aug_eos5/bin</w:t>
      </w:r>
      <w:r w:rsidR="00DB188A" w:rsidRPr="00DB188A">
        <w:rPr>
          <w:rFonts w:ascii="Courier New" w:hAnsi="Courier New" w:cs="Courier New"/>
          <w:sz w:val="21"/>
          <w:szCs w:val="21"/>
        </w:rPr>
        <w:t xml:space="preserve"> </w:t>
      </w:r>
      <w:r w:rsidR="00DB188A" w:rsidRPr="00DB188A">
        <w:t>and</w:t>
      </w:r>
      <w:r w:rsidR="00DB188A" w:rsidRPr="00DB188A">
        <w:rPr>
          <w:rFonts w:ascii="Courier New" w:hAnsi="Courier New" w:cs="Courier New"/>
          <w:sz w:val="21"/>
          <w:szCs w:val="21"/>
        </w:rPr>
        <w:t xml:space="preserve"> </w:t>
      </w:r>
      <w:r w:rsidR="00DB188A" w:rsidRPr="00DB188A">
        <w:rPr>
          <w:rFonts w:ascii="Courier New" w:hAnsi="Courier New" w:cs="Courier New"/>
          <w:sz w:val="20"/>
          <w:szCs w:val="21"/>
        </w:rPr>
        <w:t>/path/to/augmentation/src</w:t>
      </w:r>
      <w:r w:rsidR="00DB188A" w:rsidRPr="00DB188A">
        <w:rPr>
          <w:rFonts w:ascii="Courier New" w:hAnsi="Courier New" w:cs="Courier New"/>
          <w:sz w:val="21"/>
          <w:szCs w:val="21"/>
        </w:rPr>
        <w:t xml:space="preserve"> </w:t>
      </w:r>
      <w:r w:rsidR="00DB188A" w:rsidRPr="00DB188A">
        <w:t xml:space="preserve">or under </w:t>
      </w:r>
      <w:r w:rsidR="00DB188A" w:rsidRPr="00DB188A">
        <w:rPr>
          <w:rFonts w:ascii="Courier New" w:hAnsi="Courier New" w:cs="Courier New"/>
          <w:sz w:val="20"/>
          <w:szCs w:val="21"/>
        </w:rPr>
        <w:t>/path/to/installation/bin</w:t>
      </w:r>
      <w:r w:rsidR="00DB188A" w:rsidRPr="00DB188A">
        <w:t xml:space="preserve"> if you use the prefix option during the configuration.</w:t>
      </w:r>
    </w:p>
    <w:p w:rsidR="00C66401" w:rsidRDefault="00C66401" w:rsidP="00C66401"/>
    <w:p w:rsidR="00C66401" w:rsidRDefault="00C66401" w:rsidP="00C66401"/>
    <w:p w:rsidR="00C66401" w:rsidRDefault="00C66401" w:rsidP="00C66401"/>
    <w:p w:rsidR="00C66401" w:rsidRDefault="00C66401" w:rsidP="00C66401">
      <w:pPr>
        <w:pStyle w:val="Heading3"/>
      </w:pPr>
      <w:bookmarkStart w:id="16" w:name="_Toc374109969"/>
      <w:r>
        <w:t>Build</w:t>
      </w:r>
      <w:r w:rsidR="00DB188A">
        <w:t>ing</w:t>
      </w:r>
      <w:r>
        <w:t xml:space="preserve"> </w:t>
      </w:r>
      <w:r w:rsidR="00DB188A">
        <w:t xml:space="preserve">aug_eos5 </w:t>
      </w:r>
      <w:r>
        <w:t xml:space="preserve">by Modifying </w:t>
      </w:r>
      <w:r w:rsidR="00DB188A">
        <w:t>makefile</w:t>
      </w:r>
      <w:r>
        <w:t>.augment</w:t>
      </w:r>
      <w:bookmarkEnd w:id="16"/>
    </w:p>
    <w:p w:rsidR="00DB188A" w:rsidRPr="00DB188A" w:rsidRDefault="00DB188A" w:rsidP="00DB188A">
      <w:r w:rsidRPr="00DB188A">
        <w:t>If the configuration script</w:t>
      </w:r>
      <w:r w:rsidR="00497012">
        <w:t>s shown above</w:t>
      </w:r>
      <w:r w:rsidRPr="00DB188A">
        <w:t xml:space="preserve"> do not work on your </w:t>
      </w:r>
      <w:r w:rsidR="00497012">
        <w:t>computer system</w:t>
      </w:r>
      <w:r w:rsidRPr="00DB188A">
        <w:t xml:space="preserve">, </w:t>
      </w:r>
      <w:r w:rsidR="00497012">
        <w:t xml:space="preserve">you could </w:t>
      </w:r>
      <w:r w:rsidRPr="00DB188A">
        <w:t xml:space="preserve">also generate the </w:t>
      </w:r>
      <w:r w:rsidR="006305AE">
        <w:t xml:space="preserve">aug_eos5 </w:t>
      </w:r>
      <w:r w:rsidRPr="00DB188A">
        <w:t xml:space="preserve">executable file by executing a makefile template </w:t>
      </w:r>
      <w:r w:rsidR="00497012">
        <w:t xml:space="preserve">named </w:t>
      </w:r>
      <w:r w:rsidR="00497012" w:rsidRPr="00DB188A">
        <w:rPr>
          <w:rFonts w:ascii="Courier New" w:hAnsi="Courier New" w:cs="Courier New"/>
          <w:sz w:val="20"/>
          <w:szCs w:val="21"/>
        </w:rPr>
        <w:t>makefile.augment</w:t>
      </w:r>
      <w:r w:rsidR="00497012" w:rsidRPr="00DB188A">
        <w:t xml:space="preserve"> </w:t>
      </w:r>
      <w:r w:rsidRPr="00DB188A">
        <w:t xml:space="preserve">under the </w:t>
      </w:r>
      <w:r w:rsidRPr="00DB188A">
        <w:rPr>
          <w:rFonts w:ascii="Courier New" w:hAnsi="Courier New" w:cs="Courier New"/>
          <w:sz w:val="20"/>
        </w:rPr>
        <w:t>/src</w:t>
      </w:r>
      <w:r w:rsidRPr="00DB188A">
        <w:t xml:space="preserve"> directory as follows:</w:t>
      </w:r>
    </w:p>
    <w:p w:rsidR="00DB188A" w:rsidRPr="00DB188A" w:rsidRDefault="00DB188A" w:rsidP="00DB188A"/>
    <w:p w:rsidR="00DB188A" w:rsidRPr="00DB188A" w:rsidRDefault="00DB188A" w:rsidP="00DB188A">
      <w:pPr>
        <w:pStyle w:val="PlainText"/>
      </w:pPr>
      <w:proofErr w:type="gramStart"/>
      <w:r w:rsidRPr="00DB188A">
        <w:t>make</w:t>
      </w:r>
      <w:proofErr w:type="gramEnd"/>
      <w:r w:rsidRPr="00DB188A">
        <w:t xml:space="preserve"> -f makefile.augment</w:t>
      </w:r>
    </w:p>
    <w:p w:rsidR="00DB188A" w:rsidRPr="00DB188A" w:rsidRDefault="00DB188A" w:rsidP="00DB188A"/>
    <w:p w:rsidR="00DB188A" w:rsidRPr="00DB188A" w:rsidRDefault="00DB188A" w:rsidP="00DB188A">
      <w:r w:rsidRPr="00DB188A">
        <w:t xml:space="preserve">The executable </w:t>
      </w:r>
      <w:r w:rsidRPr="00DB188A">
        <w:rPr>
          <w:rFonts w:ascii="Courier New" w:hAnsi="Courier New" w:cs="Courier New"/>
          <w:sz w:val="20"/>
        </w:rPr>
        <w:t>aug_eos5</w:t>
      </w:r>
      <w:r w:rsidRPr="00DB188A">
        <w:t xml:space="preserve"> will be generated under the </w:t>
      </w:r>
      <w:r w:rsidRPr="00DB188A">
        <w:rPr>
          <w:rFonts w:ascii="Courier New" w:hAnsi="Courier New" w:cs="Courier New"/>
          <w:sz w:val="20"/>
        </w:rPr>
        <w:t>/src</w:t>
      </w:r>
      <w:r w:rsidRPr="00DB188A">
        <w:t xml:space="preserve"> directory. </w:t>
      </w:r>
    </w:p>
    <w:p w:rsidR="00DB188A" w:rsidRPr="00DB188A" w:rsidRDefault="00DB188A" w:rsidP="00DB188A"/>
    <w:p w:rsidR="00DB188A" w:rsidRPr="00DB188A" w:rsidRDefault="00DB188A" w:rsidP="00DB188A">
      <w:r w:rsidRPr="00DB188A">
        <w:t xml:space="preserve">For </w:t>
      </w:r>
      <w:r w:rsidRPr="00DB188A">
        <w:rPr>
          <w:rFonts w:ascii="Courier New" w:hAnsi="Courier New" w:cs="Courier New"/>
          <w:sz w:val="20"/>
          <w:szCs w:val="21"/>
        </w:rPr>
        <w:t>makefile.augment</w:t>
      </w:r>
      <w:r w:rsidRPr="00DB188A">
        <w:t xml:space="preserve"> to work properly, modify the library path based on your own system configuration, such as</w:t>
      </w:r>
    </w:p>
    <w:p w:rsidR="00DB188A" w:rsidRPr="00DB188A" w:rsidRDefault="00DB188A" w:rsidP="00DB188A"/>
    <w:p w:rsidR="00DB188A" w:rsidRPr="00DB188A" w:rsidRDefault="00DB188A" w:rsidP="00DB188A">
      <w:pPr>
        <w:pStyle w:val="PlainText"/>
      </w:pPr>
      <w:r w:rsidRPr="00DB188A">
        <w:t>HDF5_DIR=/path/to/hdf5</w:t>
      </w:r>
    </w:p>
    <w:p w:rsidR="00DB188A" w:rsidRPr="00DB188A" w:rsidRDefault="00DB188A" w:rsidP="00DB188A">
      <w:pPr>
        <w:pStyle w:val="PlainText"/>
      </w:pPr>
      <w:r w:rsidRPr="00DB188A">
        <w:t>HDFEOS5_DIR=/path/to/hdfeos5</w:t>
      </w:r>
    </w:p>
    <w:p w:rsidR="00DB188A" w:rsidRPr="00DB188A" w:rsidRDefault="00DB188A" w:rsidP="00DB188A">
      <w:pPr>
        <w:pStyle w:val="PlainText"/>
      </w:pPr>
      <w:r w:rsidRPr="00DB188A">
        <w:t>……</w:t>
      </w:r>
    </w:p>
    <w:p w:rsidR="00DB188A" w:rsidRPr="00DB188A" w:rsidRDefault="00DB188A" w:rsidP="00DB188A"/>
    <w:p w:rsidR="00DB188A" w:rsidRPr="00DB188A" w:rsidRDefault="00DB188A" w:rsidP="00DB188A">
      <w:r w:rsidRPr="00DB188A">
        <w:t>For Mac users, ignore warnings such as the following:</w:t>
      </w:r>
    </w:p>
    <w:p w:rsidR="00DB188A" w:rsidRPr="00DB188A" w:rsidRDefault="00DB188A" w:rsidP="00DB188A"/>
    <w:p w:rsidR="00DB188A" w:rsidRPr="00DB188A" w:rsidRDefault="00DB188A" w:rsidP="00DB188A">
      <w:pPr>
        <w:pStyle w:val="PlainText"/>
      </w:pPr>
      <w:r w:rsidRPr="00DB188A">
        <w:t>run.c: In function 'gridaugalloc_info':</w:t>
      </w:r>
    </w:p>
    <w:p w:rsidR="00DB188A" w:rsidRPr="00DB188A" w:rsidRDefault="00DB188A" w:rsidP="00DB188A">
      <w:pPr>
        <w:pStyle w:val="PlainText"/>
      </w:pPr>
      <w:r w:rsidRPr="00DB188A">
        <w:t>run.c:56: warning: format '%4d' expects type 'int', but argument 3 has type 'size_t'</w:t>
      </w:r>
    </w:p>
    <w:p w:rsidR="00DB188A" w:rsidRPr="00DB188A" w:rsidRDefault="00DB188A" w:rsidP="00DB188A">
      <w:pPr>
        <w:pStyle w:val="PlainText"/>
      </w:pPr>
      <w:r w:rsidRPr="00DB188A">
        <w:t>run.c:56: warning: format '%4d' expects type 'int', but argument 4 has type 'size_t'</w:t>
      </w:r>
    </w:p>
    <w:p w:rsidR="00DB188A" w:rsidRPr="00DB188A" w:rsidRDefault="00DB188A" w:rsidP="00DB188A"/>
    <w:p w:rsidR="00DB188A" w:rsidRDefault="00DB188A" w:rsidP="00DB188A">
      <w:r w:rsidRPr="00DB188A">
        <w:t>The executable file will work properly in spite of these warnings.</w:t>
      </w:r>
    </w:p>
    <w:p w:rsidR="00C66401" w:rsidRDefault="00C66401" w:rsidP="00C66401"/>
    <w:p w:rsidR="00C66401" w:rsidRDefault="00C66401" w:rsidP="00C66401"/>
    <w:p w:rsidR="00DB188A" w:rsidRDefault="00DB188A" w:rsidP="00C66401"/>
    <w:p w:rsidR="00DB188A" w:rsidRPr="00830F3C" w:rsidRDefault="00DB188A" w:rsidP="00DB188A">
      <w:pPr>
        <w:pStyle w:val="Heading3"/>
      </w:pPr>
      <w:bookmarkStart w:id="17" w:name="_Toc374109970"/>
      <w:r w:rsidRPr="00830F3C">
        <w:t>Build</w:t>
      </w:r>
      <w:r>
        <w:t>ing the</w:t>
      </w:r>
      <w:r w:rsidRPr="00830F3C">
        <w:t xml:space="preserve"> Validation Executables</w:t>
      </w:r>
      <w:bookmarkEnd w:id="17"/>
      <w:r>
        <w:t xml:space="preserve"> </w:t>
      </w:r>
    </w:p>
    <w:p w:rsidR="00DB188A" w:rsidRDefault="00DB188A" w:rsidP="00DB188A">
      <w:r>
        <w:t xml:space="preserve">The validation executables are used to check the accessibility of an augmented file by the netCDF-4 APIs. The executables can be built by typing the following command under the </w:t>
      </w:r>
      <w:r w:rsidRPr="00B076F8">
        <w:rPr>
          <w:rFonts w:ascii="Courier New" w:hAnsi="Courier New" w:cs="Courier New"/>
          <w:sz w:val="21"/>
          <w:szCs w:val="21"/>
        </w:rPr>
        <w:t xml:space="preserve">validprog </w:t>
      </w:r>
      <w:r>
        <w:t>directory:</w:t>
      </w:r>
    </w:p>
    <w:p w:rsidR="00DB188A" w:rsidRPr="00C514C9" w:rsidRDefault="00DB188A" w:rsidP="00DB188A"/>
    <w:p w:rsidR="00DB188A" w:rsidRDefault="00DB188A" w:rsidP="00DB188A">
      <w:pPr>
        <w:pStyle w:val="PlainText"/>
      </w:pPr>
      <w:proofErr w:type="gramStart"/>
      <w:r w:rsidRPr="00C514C9">
        <w:t>make</w:t>
      </w:r>
      <w:proofErr w:type="gramEnd"/>
      <w:r w:rsidRPr="00C514C9">
        <w:t xml:space="preserve"> -f makefile.check</w:t>
      </w:r>
    </w:p>
    <w:p w:rsidR="00DB188A" w:rsidRPr="00C514C9" w:rsidRDefault="00DB188A" w:rsidP="00DB188A"/>
    <w:p w:rsidR="00DB188A" w:rsidRDefault="00DB188A" w:rsidP="00DB188A">
      <w:r>
        <w:t xml:space="preserve">This </w:t>
      </w:r>
      <w:r w:rsidRPr="00C514C9">
        <w:t>generate</w:t>
      </w:r>
      <w:r>
        <w:t>s</w:t>
      </w:r>
      <w:r w:rsidRPr="00C514C9">
        <w:t xml:space="preserve"> three executable files</w:t>
      </w:r>
      <w:r w:rsidR="00497012">
        <w:t xml:space="preserve"> -</w:t>
      </w:r>
      <w:r>
        <w:t xml:space="preserve"> </w:t>
      </w:r>
      <w:r w:rsidRPr="00655F8F">
        <w:t>check_c, check_f</w:t>
      </w:r>
      <w:r w:rsidR="00497012">
        <w:t>,</w:t>
      </w:r>
      <w:r w:rsidRPr="00655F8F">
        <w:t xml:space="preserve"> and check_za_f</w:t>
      </w:r>
      <w:r w:rsidR="00497012">
        <w:t xml:space="preserve"> - </w:t>
      </w:r>
      <w:r>
        <w:t xml:space="preserve">which are capable of validating whether the </w:t>
      </w:r>
      <w:r w:rsidRPr="00C514C9">
        <w:t>net</w:t>
      </w:r>
      <w:r>
        <w:t>CDF</w:t>
      </w:r>
      <w:r w:rsidRPr="00C514C9">
        <w:t>-</w:t>
      </w:r>
      <w:r>
        <w:t xml:space="preserve">4 C or Fortran APIs can access </w:t>
      </w:r>
      <w:r w:rsidRPr="00C514C9">
        <w:t>augmented files as expected.</w:t>
      </w:r>
      <w:r>
        <w:t xml:space="preserve"> </w:t>
      </w:r>
      <w:r w:rsidRPr="00C514C9">
        <w:t xml:space="preserve">For </w:t>
      </w:r>
      <w:r w:rsidRPr="00577CDF">
        <w:rPr>
          <w:rFonts w:ascii="Courier New" w:hAnsi="Courier New" w:cs="Courier New"/>
          <w:sz w:val="20"/>
          <w:szCs w:val="21"/>
        </w:rPr>
        <w:t>makefile.check</w:t>
      </w:r>
      <w:r w:rsidRPr="00C514C9">
        <w:t xml:space="preserve"> to work properly, you should </w:t>
      </w:r>
      <w:r>
        <w:t>modify the library path</w:t>
      </w:r>
      <w:r w:rsidRPr="00C514C9">
        <w:t xml:space="preserve"> based on your own system configuration</w:t>
      </w:r>
      <w:r w:rsidR="00497012">
        <w:t>. The following is an example</w:t>
      </w:r>
      <w:r>
        <w:t>:</w:t>
      </w:r>
    </w:p>
    <w:p w:rsidR="00DB188A" w:rsidRDefault="00DB188A" w:rsidP="00DB188A"/>
    <w:p w:rsidR="00DB188A" w:rsidRDefault="00DB188A" w:rsidP="00DB188A">
      <w:pPr>
        <w:pStyle w:val="PlainText"/>
      </w:pPr>
      <w:r w:rsidRPr="000A3105">
        <w:t>NCCONFIG=/path/to/netCDF4/bin/nc-config</w:t>
      </w:r>
    </w:p>
    <w:p w:rsidR="00DB188A" w:rsidRDefault="00DB188A" w:rsidP="00DB188A"/>
    <w:p w:rsidR="00DB188A" w:rsidRDefault="00DB188A" w:rsidP="00DB188A"/>
    <w:p w:rsidR="002973B7" w:rsidRPr="002973B7" w:rsidRDefault="002973B7" w:rsidP="00FC7CC4"/>
    <w:p w:rsidR="002973B7" w:rsidRDefault="002973B7" w:rsidP="00AD24A4">
      <w:pPr>
        <w:pStyle w:val="Heading1"/>
      </w:pPr>
      <w:bookmarkStart w:id="18" w:name="_Toc374109971"/>
      <w:r>
        <w:lastRenderedPageBreak/>
        <w:t xml:space="preserve">Using the </w:t>
      </w:r>
      <w:r w:rsidR="00F9292F">
        <w:t>a</w:t>
      </w:r>
      <w:bookmarkStart w:id="19" w:name="UsingTheAug_eos5Tool"/>
      <w:bookmarkEnd w:id="19"/>
      <w:r w:rsidR="00F9292F">
        <w:t>ug_eos5 T</w:t>
      </w:r>
      <w:r>
        <w:t>ool</w:t>
      </w:r>
      <w:bookmarkEnd w:id="18"/>
    </w:p>
    <w:p w:rsidR="00B419C9" w:rsidRDefault="00B419C9" w:rsidP="00FC7CC4">
      <w:r w:rsidRPr="009C1AEF">
        <w:t xml:space="preserve">This </w:t>
      </w:r>
      <w:r w:rsidR="003E0557">
        <w:t>chapter</w:t>
      </w:r>
      <w:r w:rsidRPr="009C1AEF">
        <w:t xml:space="preserve"> describes how to use the HDF-EOS5 </w:t>
      </w:r>
      <w:r w:rsidR="0076413F" w:rsidRPr="009C1AEF">
        <w:t>augmentation tool</w:t>
      </w:r>
      <w:r w:rsidRPr="009C1AEF">
        <w:t>, aug_eos5. Th</w:t>
      </w:r>
      <w:r>
        <w:t>is command-line</w:t>
      </w:r>
      <w:r w:rsidRPr="009C1AEF">
        <w:t xml:space="preserve"> tool can be used to change HDF-EOS5 files so that netCDF-4 APIs </w:t>
      </w:r>
      <w:r>
        <w:t>are able to</w:t>
      </w:r>
      <w:r w:rsidRPr="009C1AEF">
        <w:t xml:space="preserve"> read the files. HDF-EOS5 swath, grid, and zonal average objects can be augmented.</w:t>
      </w:r>
    </w:p>
    <w:p w:rsidR="003F3A51" w:rsidRDefault="003F3A51" w:rsidP="00FC7CC4"/>
    <w:p w:rsidR="00ED4529" w:rsidRPr="001705F6" w:rsidRDefault="00ED4529" w:rsidP="00ED4529">
      <w:r w:rsidRPr="001705F6">
        <w:t>A grid object and a grid dataset are the same. A grid file is a file with one or more grid datasets. The same can be said for swath and zonal average objects. A swath object can also be called a swath dataset. A swath file is a file with one or more swath datasets. A zonal average object is a zonal average dataset. A zonal average file is a file with one or more zonal average datasets.</w:t>
      </w:r>
    </w:p>
    <w:p w:rsidR="00ED4529" w:rsidRPr="001705F6" w:rsidRDefault="00ED4529" w:rsidP="00ED4529"/>
    <w:p w:rsidR="003F3A51" w:rsidRPr="001705F6" w:rsidRDefault="003F3A51" w:rsidP="003F3A51">
      <w:r w:rsidRPr="001705F6">
        <w:t xml:space="preserve">The process of augmenting grid objects is slightly different than the process of augmenting swath and zonal average objects. The tool creates dimension scales for each </w:t>
      </w:r>
      <w:r w:rsidR="00BF6A27" w:rsidRPr="001705F6">
        <w:t xml:space="preserve">grid, swath, and zonal average </w:t>
      </w:r>
      <w:r w:rsidRPr="001705F6">
        <w:t xml:space="preserve">dataset and associates the dimension scales with the datasets via attributes. With grid data files, the tool also generates </w:t>
      </w:r>
      <w:r w:rsidR="000F798D" w:rsidRPr="001705F6">
        <w:t xml:space="preserve">longitude and </w:t>
      </w:r>
      <w:r w:rsidRPr="001705F6">
        <w:t>latitude data via the HDF-EOS5 APIs.</w:t>
      </w:r>
      <w:r w:rsidR="003407EE" w:rsidRPr="001705F6">
        <w:t xml:space="preserve"> The </w:t>
      </w:r>
      <w:r w:rsidR="000F798D" w:rsidRPr="001705F6">
        <w:t xml:space="preserve">longitude and </w:t>
      </w:r>
      <w:r w:rsidR="003407EE" w:rsidRPr="001705F6">
        <w:t>latitude data are already in files with swath and zonal average objects.</w:t>
      </w:r>
      <w:r w:rsidR="00ED4529" w:rsidRPr="001705F6">
        <w:t xml:space="preserve"> See the “Augmentation” section on page </w:t>
      </w:r>
      <w:r w:rsidR="00ED4529" w:rsidRPr="001705F6">
        <w:fldChar w:fldCharType="begin"/>
      </w:r>
      <w:r w:rsidR="00ED4529" w:rsidRPr="001705F6">
        <w:instrText xml:space="preserve"> PAGEREF Augmentation \h </w:instrText>
      </w:r>
      <w:r w:rsidR="00ED4529" w:rsidRPr="001705F6">
        <w:fldChar w:fldCharType="separate"/>
      </w:r>
      <w:r w:rsidR="006F7935">
        <w:rPr>
          <w:noProof/>
        </w:rPr>
        <w:t>7</w:t>
      </w:r>
      <w:r w:rsidR="00ED4529" w:rsidRPr="001705F6">
        <w:fldChar w:fldCharType="end"/>
      </w:r>
      <w:r w:rsidR="00ED4529" w:rsidRPr="001705F6">
        <w:t xml:space="preserve"> for more information.</w:t>
      </w:r>
    </w:p>
    <w:p w:rsidR="003F3A51" w:rsidRPr="001705F6" w:rsidRDefault="003F3A51" w:rsidP="00FC7CC4"/>
    <w:p w:rsidR="00902298" w:rsidRPr="00AD24A4" w:rsidRDefault="0076413F" w:rsidP="00902298">
      <w:r>
        <w:t>Since</w:t>
      </w:r>
      <w:r w:rsidR="00902298" w:rsidRPr="00AD24A4">
        <w:t xml:space="preserve"> </w:t>
      </w:r>
      <w:r>
        <w:t xml:space="preserve">aug_eos5 </w:t>
      </w:r>
      <w:r w:rsidR="009A2A4F">
        <w:t>changes</w:t>
      </w:r>
      <w:r w:rsidR="00902298" w:rsidRPr="00AD24A4">
        <w:t xml:space="preserve"> an existing HDF-EOS5 file</w:t>
      </w:r>
      <w:r>
        <w:t xml:space="preserve"> during the augmentation process</w:t>
      </w:r>
      <w:r w:rsidR="00902298" w:rsidRPr="00AD24A4">
        <w:t>, the specified file should be writable by the program user</w:t>
      </w:r>
      <w:r w:rsidR="00BE2411">
        <w:t xml:space="preserve">, and </w:t>
      </w:r>
      <w:r w:rsidR="00902298" w:rsidRPr="00AD24A4">
        <w:t xml:space="preserve">a backup </w:t>
      </w:r>
      <w:r>
        <w:t xml:space="preserve">copy of </w:t>
      </w:r>
      <w:r w:rsidR="00902298" w:rsidRPr="00AD24A4">
        <w:t>the file</w:t>
      </w:r>
      <w:r w:rsidR="00BE2411">
        <w:t xml:space="preserve"> should be made</w:t>
      </w:r>
      <w:r w:rsidR="00902298" w:rsidRPr="00AD24A4">
        <w:t>.</w:t>
      </w:r>
    </w:p>
    <w:p w:rsidR="00902298" w:rsidRPr="00AD24A4" w:rsidRDefault="00902298" w:rsidP="00902298"/>
    <w:p w:rsidR="00902298" w:rsidRDefault="0076413F" w:rsidP="00902298">
      <w:r w:rsidRPr="00AD24A4">
        <w:t>Verify</w:t>
      </w:r>
      <w:r>
        <w:t>ing</w:t>
      </w:r>
      <w:r w:rsidRPr="00AD24A4">
        <w:t xml:space="preserve"> </w:t>
      </w:r>
      <w:r w:rsidR="00902298" w:rsidRPr="00AD24A4">
        <w:t xml:space="preserve">whether an augmented file can be read by the netCDF-4 library </w:t>
      </w:r>
      <w:r>
        <w:t xml:space="preserve">can be done </w:t>
      </w:r>
      <w:r w:rsidR="00902298" w:rsidRPr="00AD24A4">
        <w:t xml:space="preserve">through the use of </w:t>
      </w:r>
      <w:r w:rsidR="00902298" w:rsidRPr="00AD24A4">
        <w:rPr>
          <w:rFonts w:ascii="Courier New" w:hAnsi="Courier New" w:cs="Courier New"/>
          <w:sz w:val="20"/>
        </w:rPr>
        <w:t>ncdump</w:t>
      </w:r>
      <w:r w:rsidR="00902298" w:rsidRPr="00AD24A4">
        <w:t xml:space="preserve"> or the validation tools we provide. </w:t>
      </w:r>
      <w:proofErr w:type="gramStart"/>
      <w:r w:rsidR="00902298" w:rsidRPr="00AD24A4">
        <w:rPr>
          <w:rFonts w:ascii="Courier New" w:hAnsi="Courier New" w:cs="Courier New"/>
          <w:sz w:val="20"/>
        </w:rPr>
        <w:t>ncdump</w:t>
      </w:r>
      <w:proofErr w:type="gramEnd"/>
      <w:r w:rsidR="00902298" w:rsidRPr="00AD24A4">
        <w:t xml:space="preserve"> is a netCDF dumper tool distributed with the netCDF-4 library. See the “Validating Augmented Files” section on page </w:t>
      </w:r>
      <w:r w:rsidR="00902298" w:rsidRPr="00AD24A4">
        <w:fldChar w:fldCharType="begin"/>
      </w:r>
      <w:r w:rsidR="00902298" w:rsidRPr="00AD24A4">
        <w:instrText xml:space="preserve"> PAGEREF ValidatingAugmentedFiles \h </w:instrText>
      </w:r>
      <w:r w:rsidR="00902298" w:rsidRPr="00AD24A4">
        <w:fldChar w:fldCharType="separate"/>
      </w:r>
      <w:r w:rsidR="006F7935">
        <w:rPr>
          <w:noProof/>
        </w:rPr>
        <w:t>30</w:t>
      </w:r>
      <w:r w:rsidR="00902298" w:rsidRPr="00AD24A4">
        <w:fldChar w:fldCharType="end"/>
      </w:r>
      <w:r w:rsidR="00902298" w:rsidRPr="00AD24A4">
        <w:t xml:space="preserve"> for more information on how to use </w:t>
      </w:r>
      <w:r>
        <w:t>our</w:t>
      </w:r>
      <w:r w:rsidR="00902298" w:rsidRPr="00AD24A4">
        <w:t xml:space="preserve"> validation tools.</w:t>
      </w:r>
    </w:p>
    <w:p w:rsidR="00902298" w:rsidRDefault="00902298" w:rsidP="00902298"/>
    <w:p w:rsidR="00F9292F" w:rsidRDefault="00F9292F" w:rsidP="00FC7CC4"/>
    <w:p w:rsidR="00F9292F" w:rsidRDefault="00F9292F" w:rsidP="00FC7CC4"/>
    <w:p w:rsidR="003407EE" w:rsidRDefault="003407EE">
      <w:pPr>
        <w:rPr>
          <w:rFonts w:asciiTheme="majorHAnsi" w:eastAsiaTheme="majorEastAsia" w:hAnsiTheme="majorHAnsi" w:cstheme="majorBidi"/>
          <w:b/>
          <w:bCs/>
          <w:color w:val="000000" w:themeColor="text1"/>
          <w:sz w:val="28"/>
          <w:szCs w:val="26"/>
        </w:rPr>
      </w:pPr>
      <w:r>
        <w:br w:type="page"/>
      </w:r>
    </w:p>
    <w:p w:rsidR="00F9292F" w:rsidRDefault="00F9292F" w:rsidP="00F9292F">
      <w:pPr>
        <w:pStyle w:val="Heading2"/>
      </w:pPr>
      <w:bookmarkStart w:id="20" w:name="_Toc374109972"/>
      <w:r>
        <w:lastRenderedPageBreak/>
        <w:t>Command-line Syn</w:t>
      </w:r>
      <w:bookmarkStart w:id="21" w:name="CommandLineSyntax"/>
      <w:bookmarkEnd w:id="21"/>
      <w:r>
        <w:t>tax</w:t>
      </w:r>
      <w:bookmarkEnd w:id="20"/>
    </w:p>
    <w:p w:rsidR="00F9292F" w:rsidRDefault="00F9292F" w:rsidP="00F9292F">
      <w:r>
        <w:t>The command-line syntax for aug_eos5 is</w:t>
      </w:r>
    </w:p>
    <w:p w:rsidR="00F9292F" w:rsidRDefault="00F9292F" w:rsidP="00F9292F"/>
    <w:p w:rsidR="00F9292F" w:rsidRDefault="00F9292F" w:rsidP="00F9292F">
      <w:pPr>
        <w:pStyle w:val="PlainText"/>
      </w:pPr>
      <w:proofErr w:type="gramStart"/>
      <w:r>
        <w:t>aug_eos5</w:t>
      </w:r>
      <w:proofErr w:type="gramEnd"/>
      <w:r>
        <w:t xml:space="preserve"> commandlineoption [mappingfilename]</w:t>
      </w:r>
      <w:r w:rsidR="001850BE">
        <w:t xml:space="preserve"> </w:t>
      </w:r>
      <w:r w:rsidR="009A2A4F">
        <w:t>eos5</w:t>
      </w:r>
      <w:r w:rsidR="001850BE">
        <w:t>filename</w:t>
      </w:r>
    </w:p>
    <w:p w:rsidR="00F9292F" w:rsidRDefault="00F9292F" w:rsidP="00F9292F"/>
    <w:p w:rsidR="00DC0333" w:rsidRDefault="00DC0333" w:rsidP="00F9292F">
      <w:r>
        <w:t>The elements of the command-line are described in the table below.</w:t>
      </w:r>
    </w:p>
    <w:p w:rsidR="00DC0333" w:rsidRDefault="00DC0333" w:rsidP="00F9292F"/>
    <w:tbl>
      <w:tblPr>
        <w:tblStyle w:val="TableGrid"/>
        <w:tblW w:w="0" w:type="auto"/>
        <w:tblLook w:val="04A0" w:firstRow="1" w:lastRow="0" w:firstColumn="1" w:lastColumn="0" w:noHBand="0" w:noVBand="1"/>
      </w:tblPr>
      <w:tblGrid>
        <w:gridCol w:w="3078"/>
        <w:gridCol w:w="6498"/>
      </w:tblGrid>
      <w:tr w:rsidR="00DC0333" w:rsidRPr="00DC0333" w:rsidTr="00DC0333">
        <w:trPr>
          <w:tblHeader/>
        </w:trPr>
        <w:tc>
          <w:tcPr>
            <w:tcW w:w="3078" w:type="dxa"/>
          </w:tcPr>
          <w:p w:rsidR="00DC0333" w:rsidRPr="00DC0333" w:rsidRDefault="00DC0333" w:rsidP="0031460C">
            <w:pPr>
              <w:rPr>
                <w:b/>
              </w:rPr>
            </w:pPr>
            <w:r w:rsidRPr="00DC0333">
              <w:rPr>
                <w:b/>
              </w:rPr>
              <w:t>Element</w:t>
            </w:r>
          </w:p>
        </w:tc>
        <w:tc>
          <w:tcPr>
            <w:tcW w:w="6498" w:type="dxa"/>
          </w:tcPr>
          <w:p w:rsidR="00DC0333" w:rsidRPr="00DC0333" w:rsidRDefault="00DC0333" w:rsidP="0031460C">
            <w:pPr>
              <w:rPr>
                <w:b/>
              </w:rPr>
            </w:pPr>
            <w:r w:rsidRPr="00DC0333">
              <w:rPr>
                <w:b/>
              </w:rPr>
              <w:t>Comments</w:t>
            </w:r>
          </w:p>
        </w:tc>
      </w:tr>
      <w:tr w:rsidR="00DC0333" w:rsidRPr="00DC0333" w:rsidTr="00DC0333">
        <w:tc>
          <w:tcPr>
            <w:tcW w:w="3078" w:type="dxa"/>
          </w:tcPr>
          <w:p w:rsidR="00DC0333" w:rsidRPr="00DC0333" w:rsidRDefault="00DC0333" w:rsidP="00DC0333">
            <w:pPr>
              <w:pStyle w:val="PlainText"/>
            </w:pPr>
            <w:r>
              <w:t>aug_eos5</w:t>
            </w:r>
          </w:p>
        </w:tc>
        <w:tc>
          <w:tcPr>
            <w:tcW w:w="6498" w:type="dxa"/>
          </w:tcPr>
          <w:p w:rsidR="00DC0333" w:rsidRPr="00DC0333" w:rsidRDefault="00DC0333" w:rsidP="00DC0333">
            <w:proofErr w:type="gramStart"/>
            <w:r w:rsidRPr="00A50128">
              <w:rPr>
                <w:rFonts w:ascii="Courier New" w:hAnsi="Courier New" w:cs="Courier New"/>
                <w:sz w:val="20"/>
              </w:rPr>
              <w:t>aug_eos5</w:t>
            </w:r>
            <w:proofErr w:type="gramEnd"/>
            <w:r>
              <w:t xml:space="preserve"> is the name of the tool.</w:t>
            </w:r>
          </w:p>
        </w:tc>
      </w:tr>
      <w:tr w:rsidR="00DC0333" w:rsidRPr="00DC0333" w:rsidTr="00DC0333">
        <w:tc>
          <w:tcPr>
            <w:tcW w:w="3078" w:type="dxa"/>
          </w:tcPr>
          <w:p w:rsidR="00DC0333" w:rsidRPr="00DC0333" w:rsidRDefault="00DC0333" w:rsidP="00DC0333">
            <w:pPr>
              <w:pStyle w:val="PlainText"/>
            </w:pPr>
            <w:r>
              <w:t>commandline</w:t>
            </w:r>
            <w:r w:rsidRPr="00A50128">
              <w:t>option</w:t>
            </w:r>
            <w:r>
              <w:t xml:space="preserve"> </w:t>
            </w:r>
          </w:p>
        </w:tc>
        <w:tc>
          <w:tcPr>
            <w:tcW w:w="6498" w:type="dxa"/>
          </w:tcPr>
          <w:p w:rsidR="003407EE" w:rsidRDefault="00DC0333" w:rsidP="00DC0333">
            <w:proofErr w:type="gramStart"/>
            <w:r>
              <w:rPr>
                <w:rFonts w:ascii="Courier New" w:hAnsi="Courier New" w:cs="Courier New"/>
                <w:sz w:val="20"/>
              </w:rPr>
              <w:t>commandline</w:t>
            </w:r>
            <w:r w:rsidRPr="00A50128">
              <w:rPr>
                <w:rFonts w:ascii="Courier New" w:hAnsi="Courier New" w:cs="Courier New"/>
                <w:sz w:val="20"/>
              </w:rPr>
              <w:t>option</w:t>
            </w:r>
            <w:proofErr w:type="gramEnd"/>
            <w:r>
              <w:t xml:space="preserve"> specifies the action the tool will take. </w:t>
            </w:r>
          </w:p>
          <w:p w:rsidR="003407EE" w:rsidRDefault="003407EE" w:rsidP="00DC0333"/>
          <w:p w:rsidR="003407EE" w:rsidRDefault="00DC0333" w:rsidP="00DC0333">
            <w:r>
              <w:t>Possible values are</w:t>
            </w:r>
            <w:r w:rsidR="003407EE">
              <w:t xml:space="preserve">: </w:t>
            </w:r>
          </w:p>
          <w:p w:rsidR="003407EE" w:rsidRDefault="00DC0333" w:rsidP="003407EE">
            <w:pPr>
              <w:pStyle w:val="ListParagraph"/>
              <w:numPr>
                <w:ilvl w:val="0"/>
                <w:numId w:val="42"/>
              </w:numPr>
            </w:pPr>
            <w:r w:rsidRPr="003407EE">
              <w:rPr>
                <w:b/>
              </w:rPr>
              <w:t>blank</w:t>
            </w:r>
            <w:r w:rsidR="003407EE">
              <w:t xml:space="preserve"> for the Default option</w:t>
            </w:r>
          </w:p>
          <w:p w:rsidR="003407EE" w:rsidRDefault="00DC0333" w:rsidP="003407EE">
            <w:pPr>
              <w:pStyle w:val="ListParagraph"/>
              <w:numPr>
                <w:ilvl w:val="0"/>
                <w:numId w:val="42"/>
              </w:numPr>
            </w:pPr>
            <w:r w:rsidRPr="003407EE">
              <w:rPr>
                <w:b/>
              </w:rPr>
              <w:t>-f</w:t>
            </w:r>
            <w:r w:rsidR="003407EE">
              <w:t xml:space="preserve"> for the File option</w:t>
            </w:r>
          </w:p>
          <w:p w:rsidR="003407EE" w:rsidRDefault="00DC0333" w:rsidP="003407EE">
            <w:pPr>
              <w:pStyle w:val="ListParagraph"/>
              <w:numPr>
                <w:ilvl w:val="0"/>
                <w:numId w:val="42"/>
              </w:numPr>
            </w:pPr>
            <w:r w:rsidRPr="003407EE">
              <w:rPr>
                <w:b/>
              </w:rPr>
              <w:t>-i</w:t>
            </w:r>
            <w:r w:rsidR="003407EE">
              <w:t xml:space="preserve"> for the Index option</w:t>
            </w:r>
          </w:p>
          <w:p w:rsidR="003407EE" w:rsidRDefault="003407EE" w:rsidP="00DC0333"/>
          <w:p w:rsidR="00DC0333" w:rsidRPr="00DC0333" w:rsidRDefault="00DC0333" w:rsidP="00DC0333">
            <w:r>
              <w:t>See the “Command-line Options” section below for more information.</w:t>
            </w:r>
          </w:p>
        </w:tc>
      </w:tr>
      <w:tr w:rsidR="00DC0333" w:rsidRPr="00DC0333" w:rsidTr="00DC0333">
        <w:tc>
          <w:tcPr>
            <w:tcW w:w="3078" w:type="dxa"/>
          </w:tcPr>
          <w:p w:rsidR="00DC0333" w:rsidRPr="00DC0333" w:rsidRDefault="00DC0333" w:rsidP="00DC0333">
            <w:pPr>
              <w:pStyle w:val="PlainText"/>
            </w:pPr>
            <w:r w:rsidRPr="00A50128">
              <w:t>mapp</w:t>
            </w:r>
            <w:r>
              <w:t>ingfile</w:t>
            </w:r>
            <w:r w:rsidRPr="00A50128">
              <w:t>name</w:t>
            </w:r>
            <w:r>
              <w:t xml:space="preserve"> </w:t>
            </w:r>
          </w:p>
        </w:tc>
        <w:tc>
          <w:tcPr>
            <w:tcW w:w="6498" w:type="dxa"/>
          </w:tcPr>
          <w:p w:rsidR="00DC0333" w:rsidRPr="00DC0333" w:rsidRDefault="00DC0333" w:rsidP="009A2A4F">
            <w:proofErr w:type="gramStart"/>
            <w:r w:rsidRPr="00A50128">
              <w:rPr>
                <w:rFonts w:ascii="Courier New" w:hAnsi="Courier New" w:cs="Courier New"/>
                <w:sz w:val="20"/>
              </w:rPr>
              <w:t>mapp</w:t>
            </w:r>
            <w:r>
              <w:rPr>
                <w:rFonts w:ascii="Courier New" w:hAnsi="Courier New" w:cs="Courier New"/>
                <w:sz w:val="20"/>
              </w:rPr>
              <w:t>ingfile</w:t>
            </w:r>
            <w:r w:rsidRPr="00A50128">
              <w:rPr>
                <w:rFonts w:ascii="Courier New" w:hAnsi="Courier New" w:cs="Courier New"/>
                <w:sz w:val="20"/>
              </w:rPr>
              <w:t>name</w:t>
            </w:r>
            <w:proofErr w:type="gramEnd"/>
            <w:r>
              <w:t xml:space="preserve"> is the name of a</w:t>
            </w:r>
            <w:r w:rsidR="009A2A4F">
              <w:t xml:space="preserve"> plain text</w:t>
            </w:r>
            <w:r>
              <w:t xml:space="preserve"> mapping file</w:t>
            </w:r>
            <w:r w:rsidR="009A2A4F">
              <w:t xml:space="preserve"> that is only required by the File command-line option</w:t>
            </w:r>
            <w:r>
              <w:t>. See the “Mapping File</w:t>
            </w:r>
            <w:r w:rsidR="00ED5343">
              <w:t>s</w:t>
            </w:r>
            <w:r>
              <w:t xml:space="preserve">” section on page </w:t>
            </w:r>
            <w:r>
              <w:fldChar w:fldCharType="begin"/>
            </w:r>
            <w:r>
              <w:instrText xml:space="preserve"> PAGEREF DescriptionMappingFile \h </w:instrText>
            </w:r>
            <w:r>
              <w:fldChar w:fldCharType="separate"/>
            </w:r>
            <w:r w:rsidR="006F7935">
              <w:rPr>
                <w:noProof/>
              </w:rPr>
              <w:t>19</w:t>
            </w:r>
            <w:r>
              <w:fldChar w:fldCharType="end"/>
            </w:r>
            <w:r>
              <w:t xml:space="preserve"> for more information.</w:t>
            </w:r>
          </w:p>
        </w:tc>
      </w:tr>
      <w:tr w:rsidR="00DC0333" w:rsidRPr="00DC0333" w:rsidTr="00DC0333">
        <w:tc>
          <w:tcPr>
            <w:tcW w:w="3078" w:type="dxa"/>
          </w:tcPr>
          <w:p w:rsidR="00DC0333" w:rsidRPr="00DC0333" w:rsidRDefault="009A2A4F" w:rsidP="00DC0333">
            <w:pPr>
              <w:pStyle w:val="PlainText"/>
            </w:pPr>
            <w:r>
              <w:t>eos5filename</w:t>
            </w:r>
          </w:p>
        </w:tc>
        <w:tc>
          <w:tcPr>
            <w:tcW w:w="6498" w:type="dxa"/>
          </w:tcPr>
          <w:p w:rsidR="00DC0333" w:rsidRPr="00DC0333" w:rsidRDefault="009A2A4F" w:rsidP="009A2A4F">
            <w:proofErr w:type="gramStart"/>
            <w:r>
              <w:rPr>
                <w:rFonts w:ascii="Courier New" w:hAnsi="Courier New" w:cs="Courier New"/>
                <w:sz w:val="20"/>
              </w:rPr>
              <w:t>eos5filename</w:t>
            </w:r>
            <w:proofErr w:type="gramEnd"/>
            <w:r w:rsidR="00DC0333">
              <w:t xml:space="preserve"> is the name of the </w:t>
            </w:r>
            <w:r>
              <w:t>HDF-EOS5</w:t>
            </w:r>
            <w:r w:rsidR="00DC0333">
              <w:t xml:space="preserve"> file that will be changed. The </w:t>
            </w:r>
            <w:r>
              <w:t>HDF-EOS5</w:t>
            </w:r>
            <w:r w:rsidR="00DC0333">
              <w:t xml:space="preserve"> file may contain grid or swath/zonal average data.</w:t>
            </w:r>
          </w:p>
        </w:tc>
      </w:tr>
    </w:tbl>
    <w:p w:rsidR="00F9292F" w:rsidRDefault="00F9292F" w:rsidP="00F9292F"/>
    <w:p w:rsidR="00F9292F" w:rsidRDefault="00883CFA" w:rsidP="00F9292F">
      <w:r>
        <w:t xml:space="preserve">Note that datasets are not specified in the command line. If a file has more than one dataset, the tool will augment every dataset. </w:t>
      </w:r>
    </w:p>
    <w:p w:rsidR="00A50128" w:rsidRDefault="00A50128" w:rsidP="00F9292F"/>
    <w:p w:rsidR="00DC0333" w:rsidRDefault="00DC0333" w:rsidP="00F9292F"/>
    <w:p w:rsidR="003407EE" w:rsidRDefault="003407EE">
      <w:pPr>
        <w:rPr>
          <w:rFonts w:asciiTheme="majorHAnsi" w:eastAsiaTheme="majorEastAsia" w:hAnsiTheme="majorHAnsi" w:cstheme="majorBidi"/>
          <w:b/>
          <w:bCs/>
          <w:color w:val="000000" w:themeColor="text1"/>
          <w:sz w:val="28"/>
          <w:szCs w:val="26"/>
        </w:rPr>
      </w:pPr>
      <w:r>
        <w:br w:type="page"/>
      </w:r>
    </w:p>
    <w:p w:rsidR="00A50128" w:rsidRDefault="00A50128" w:rsidP="00A50128">
      <w:pPr>
        <w:pStyle w:val="Heading2"/>
      </w:pPr>
      <w:bookmarkStart w:id="22" w:name="_Toc374109973"/>
      <w:r>
        <w:lastRenderedPageBreak/>
        <w:t xml:space="preserve">Command-line </w:t>
      </w:r>
      <w:r w:rsidR="00F83049">
        <w:t>Op</w:t>
      </w:r>
      <w:bookmarkStart w:id="23" w:name="CommandLineOptions"/>
      <w:bookmarkEnd w:id="23"/>
      <w:r w:rsidR="00F83049">
        <w:t>tions</w:t>
      </w:r>
      <w:bookmarkEnd w:id="22"/>
    </w:p>
    <w:p w:rsidR="00B419C9" w:rsidRDefault="00F83049" w:rsidP="00FC7CC4">
      <w:r>
        <w:t xml:space="preserve">The tool will act according to the command-line option specified on the command line. Three options are possible: </w:t>
      </w:r>
      <w:r w:rsidR="00CE1014">
        <w:t xml:space="preserve">Default, </w:t>
      </w:r>
      <w:r w:rsidR="00B419C9" w:rsidRPr="00CF547D">
        <w:t>File</w:t>
      </w:r>
      <w:r w:rsidR="00B419C9">
        <w:t>,</w:t>
      </w:r>
      <w:r w:rsidR="00B419C9" w:rsidRPr="00CF547D">
        <w:t xml:space="preserve"> and Index. </w:t>
      </w:r>
    </w:p>
    <w:p w:rsidR="00B419C9" w:rsidRDefault="00B419C9" w:rsidP="00FC7CC4"/>
    <w:tbl>
      <w:tblPr>
        <w:tblStyle w:val="TableGrid"/>
        <w:tblW w:w="0" w:type="auto"/>
        <w:tblLook w:val="04A0" w:firstRow="1" w:lastRow="0" w:firstColumn="1" w:lastColumn="0" w:noHBand="0" w:noVBand="1"/>
      </w:tblPr>
      <w:tblGrid>
        <w:gridCol w:w="1510"/>
        <w:gridCol w:w="5708"/>
        <w:gridCol w:w="2250"/>
      </w:tblGrid>
      <w:tr w:rsidR="00DC0333" w:rsidRPr="001F4E3F" w:rsidTr="00DC0333">
        <w:trPr>
          <w:tblHeader/>
        </w:trPr>
        <w:tc>
          <w:tcPr>
            <w:tcW w:w="1510" w:type="dxa"/>
          </w:tcPr>
          <w:p w:rsidR="00DC0333" w:rsidRPr="001F4E3F" w:rsidRDefault="00DC0333" w:rsidP="0031460C">
            <w:pPr>
              <w:rPr>
                <w:b/>
              </w:rPr>
            </w:pPr>
            <w:r w:rsidRPr="001F4E3F">
              <w:rPr>
                <w:b/>
              </w:rPr>
              <w:t>Command-line Option</w:t>
            </w:r>
          </w:p>
        </w:tc>
        <w:tc>
          <w:tcPr>
            <w:tcW w:w="5708" w:type="dxa"/>
          </w:tcPr>
          <w:p w:rsidR="00DC0333" w:rsidRPr="001F4E3F" w:rsidRDefault="00DC0333" w:rsidP="0031460C">
            <w:pPr>
              <w:rPr>
                <w:b/>
              </w:rPr>
            </w:pPr>
            <w:r w:rsidRPr="001F4E3F">
              <w:rPr>
                <w:b/>
              </w:rPr>
              <w:t>Purpose</w:t>
            </w:r>
          </w:p>
        </w:tc>
        <w:tc>
          <w:tcPr>
            <w:tcW w:w="2250" w:type="dxa"/>
          </w:tcPr>
          <w:p w:rsidR="00DC0333" w:rsidRPr="001F4E3F" w:rsidRDefault="00DC0333" w:rsidP="0031460C">
            <w:pPr>
              <w:rPr>
                <w:b/>
              </w:rPr>
            </w:pPr>
            <w:r>
              <w:rPr>
                <w:b/>
              </w:rPr>
              <w:t>For more information, see this page:</w:t>
            </w:r>
          </w:p>
        </w:tc>
      </w:tr>
      <w:tr w:rsidR="00DC0333" w:rsidRPr="001F4E3F" w:rsidTr="00DC0333">
        <w:tc>
          <w:tcPr>
            <w:tcW w:w="1510" w:type="dxa"/>
          </w:tcPr>
          <w:p w:rsidR="00DC0333" w:rsidRPr="001F4E3F" w:rsidRDefault="00DC0333" w:rsidP="0031460C">
            <w:r>
              <w:t>Default</w:t>
            </w:r>
          </w:p>
        </w:tc>
        <w:tc>
          <w:tcPr>
            <w:tcW w:w="5708" w:type="dxa"/>
          </w:tcPr>
          <w:p w:rsidR="00DC0333" w:rsidRPr="001F4E3F" w:rsidRDefault="000F093D" w:rsidP="000F093D">
            <w:r>
              <w:t>Use this option to augment grid data files and swath/zonal average data files if users do not know the relationships between dimensions and dimension scales in the HDF-EOS5 files.</w:t>
            </w:r>
          </w:p>
        </w:tc>
        <w:tc>
          <w:tcPr>
            <w:tcW w:w="2250" w:type="dxa"/>
          </w:tcPr>
          <w:p w:rsidR="00DC0333" w:rsidRDefault="00DC0333" w:rsidP="0031460C">
            <w:r>
              <w:fldChar w:fldCharType="begin"/>
            </w:r>
            <w:r>
              <w:instrText xml:space="preserve"> PAGEREF  DefaultCommandLineOption \# "0" \* Arabic  \* MERGEFORMAT </w:instrText>
            </w:r>
            <w:r>
              <w:fldChar w:fldCharType="separate"/>
            </w:r>
            <w:r w:rsidR="006F7935">
              <w:rPr>
                <w:noProof/>
              </w:rPr>
              <w:t>16</w:t>
            </w:r>
            <w:r>
              <w:fldChar w:fldCharType="end"/>
            </w:r>
          </w:p>
        </w:tc>
      </w:tr>
      <w:tr w:rsidR="00DC0333" w:rsidRPr="001F4E3F" w:rsidTr="00DC0333">
        <w:tc>
          <w:tcPr>
            <w:tcW w:w="1510" w:type="dxa"/>
          </w:tcPr>
          <w:p w:rsidR="00DC0333" w:rsidRPr="001F4E3F" w:rsidRDefault="00DC0333" w:rsidP="0031460C">
            <w:r>
              <w:t>File</w:t>
            </w:r>
          </w:p>
        </w:tc>
        <w:tc>
          <w:tcPr>
            <w:tcW w:w="5708" w:type="dxa"/>
          </w:tcPr>
          <w:p w:rsidR="00DC0333" w:rsidRPr="001F4E3F" w:rsidRDefault="000F093D" w:rsidP="000F093D">
            <w:r>
              <w:t>Use this option if users know the relationships between dimensions and dimension scales in the HDF-EOS5 files. The tool will use the information provided by users to correctly generate the dimension scales so that the augmented file can be accessed via netCDF-4 by following the netCDF-4 data model. We strongly recommend users to choose this option if possible.</w:t>
            </w:r>
          </w:p>
        </w:tc>
        <w:tc>
          <w:tcPr>
            <w:tcW w:w="2250" w:type="dxa"/>
          </w:tcPr>
          <w:p w:rsidR="00DC0333" w:rsidRPr="001F4E3F" w:rsidRDefault="00DC0333" w:rsidP="0031460C">
            <w:r>
              <w:fldChar w:fldCharType="begin"/>
            </w:r>
            <w:r>
              <w:instrText xml:space="preserve"> PAGEREF FileCommandLineOption \h </w:instrText>
            </w:r>
            <w:r>
              <w:fldChar w:fldCharType="separate"/>
            </w:r>
            <w:r w:rsidR="006F7935">
              <w:rPr>
                <w:noProof/>
              </w:rPr>
              <w:t>17</w:t>
            </w:r>
            <w:r>
              <w:fldChar w:fldCharType="end"/>
            </w:r>
          </w:p>
        </w:tc>
      </w:tr>
      <w:tr w:rsidR="00DC0333" w:rsidRPr="001F4E3F" w:rsidTr="00DC0333">
        <w:tc>
          <w:tcPr>
            <w:tcW w:w="1510" w:type="dxa"/>
          </w:tcPr>
          <w:p w:rsidR="00DC0333" w:rsidRPr="001F4E3F" w:rsidRDefault="00DC0333" w:rsidP="0031460C">
            <w:r>
              <w:t>Index</w:t>
            </w:r>
          </w:p>
        </w:tc>
        <w:tc>
          <w:tcPr>
            <w:tcW w:w="5708" w:type="dxa"/>
          </w:tcPr>
          <w:p w:rsidR="00DC0333" w:rsidRPr="001F4E3F" w:rsidRDefault="000F093D" w:rsidP="000F093D">
            <w:r>
              <w:t>Use this option to augment data files if you want dimension scales to be filled in with natural numbers. The only exception is the XDim and YDim dimensions for grid objects. XDim and YDim dimension scales are filled in the same way as the Default command-line option.</w:t>
            </w:r>
          </w:p>
        </w:tc>
        <w:tc>
          <w:tcPr>
            <w:tcW w:w="2250" w:type="dxa"/>
          </w:tcPr>
          <w:p w:rsidR="00DC0333" w:rsidRPr="001F4E3F" w:rsidRDefault="00DC0333" w:rsidP="0031460C">
            <w:r>
              <w:fldChar w:fldCharType="begin"/>
            </w:r>
            <w:r>
              <w:instrText xml:space="preserve"> PAGEREF IndexCommandLineOption \h </w:instrText>
            </w:r>
            <w:r>
              <w:fldChar w:fldCharType="separate"/>
            </w:r>
            <w:r w:rsidR="006F7935">
              <w:rPr>
                <w:noProof/>
              </w:rPr>
              <w:t>18</w:t>
            </w:r>
            <w:r>
              <w:fldChar w:fldCharType="end"/>
            </w:r>
          </w:p>
        </w:tc>
      </w:tr>
    </w:tbl>
    <w:p w:rsidR="009419AF" w:rsidRDefault="009419AF" w:rsidP="00FC7CC4"/>
    <w:p w:rsidR="00002AEE" w:rsidRDefault="00002AEE" w:rsidP="00FC7CC4"/>
    <w:p w:rsidR="00002AEE" w:rsidRDefault="00002AEE" w:rsidP="00FC7CC4"/>
    <w:p w:rsidR="00FE7CFF" w:rsidRDefault="00FE7CFF">
      <w:pPr>
        <w:rPr>
          <w:rFonts w:eastAsia="Batang"/>
          <w:b/>
        </w:rPr>
      </w:pPr>
      <w:r>
        <w:br w:type="page"/>
      </w:r>
    </w:p>
    <w:p w:rsidR="001850BE" w:rsidRPr="00CF547D" w:rsidRDefault="00ED4529" w:rsidP="001F4E3F">
      <w:pPr>
        <w:pStyle w:val="Heading3"/>
      </w:pPr>
      <w:bookmarkStart w:id="24" w:name="_Toc374109974"/>
      <w:r>
        <w:lastRenderedPageBreak/>
        <w:t xml:space="preserve">The </w:t>
      </w:r>
      <w:r w:rsidR="001850BE">
        <w:t>Defa</w:t>
      </w:r>
      <w:bookmarkStart w:id="25" w:name="DefaultCommandLineOption"/>
      <w:bookmarkEnd w:id="25"/>
      <w:r w:rsidR="001850BE">
        <w:t>ult</w:t>
      </w:r>
      <w:r w:rsidR="0075647C">
        <w:t xml:space="preserve"> </w:t>
      </w:r>
      <w:r>
        <w:t>Command-line Option</w:t>
      </w:r>
      <w:bookmarkEnd w:id="24"/>
    </w:p>
    <w:p w:rsidR="00B419C9" w:rsidRDefault="00B419C9" w:rsidP="00FC7CC4">
      <w:r w:rsidRPr="00CF547D">
        <w:t>This option benefit</w:t>
      </w:r>
      <w:r w:rsidR="00160973">
        <w:t>s</w:t>
      </w:r>
      <w:r w:rsidRPr="00CF547D">
        <w:t xml:space="preserve"> users who </w:t>
      </w:r>
      <w:r>
        <w:t>do not</w:t>
      </w:r>
      <w:r w:rsidRPr="00CF547D">
        <w:t xml:space="preserve"> have detailed knowledge of their files. </w:t>
      </w:r>
      <w:r>
        <w:t xml:space="preserve">This option </w:t>
      </w:r>
      <w:r w:rsidRPr="00CF547D">
        <w:t xml:space="preserve">is easier to </w:t>
      </w:r>
      <w:r>
        <w:t>use</w:t>
      </w:r>
      <w:r w:rsidRPr="00CF547D">
        <w:t>, but the downside is that a user has no control over the augmentation process</w:t>
      </w:r>
      <w:r>
        <w:t xml:space="preserve">. </w:t>
      </w:r>
      <w:r w:rsidRPr="00CF547D">
        <w:t>So</w:t>
      </w:r>
      <w:r>
        <w:t>,</w:t>
      </w:r>
      <w:r w:rsidRPr="00CF547D">
        <w:t xml:space="preserve"> we only recommend this option for the users who </w:t>
      </w:r>
      <w:r>
        <w:t>do not</w:t>
      </w:r>
      <w:r w:rsidRPr="00CF547D">
        <w:t xml:space="preserve"> have detailed knowledge of their files.</w:t>
      </w:r>
    </w:p>
    <w:p w:rsidR="00B419C9" w:rsidRDefault="00B419C9" w:rsidP="00FC7CC4"/>
    <w:p w:rsidR="00ED4529" w:rsidRDefault="00160973" w:rsidP="00FC7CC4">
      <w:r>
        <w:t xml:space="preserve">For grid data, the implied </w:t>
      </w:r>
      <w:r w:rsidRPr="000F798D">
        <w:t>longitude and latitude</w:t>
      </w:r>
      <w:r>
        <w:t xml:space="preserve"> values are put into the XDim and YDim dimensions. If the data array has more than two dimensions, the other dimensions will be treated as pure dimensions by netCDF-4 APIs.</w:t>
      </w:r>
    </w:p>
    <w:p w:rsidR="00160973" w:rsidRDefault="00160973" w:rsidP="00FC7CC4"/>
    <w:p w:rsidR="00ED4529" w:rsidRDefault="00ED4529" w:rsidP="00FC7CC4">
      <w:r>
        <w:t>Swath and zonal average data objects have longitude and latitude data already and only need the dimension scales and attributes set up.</w:t>
      </w:r>
    </w:p>
    <w:p w:rsidR="00944B55" w:rsidRDefault="00944B55" w:rsidP="00FC7CC4"/>
    <w:p w:rsidR="00944B55" w:rsidRDefault="00944B55" w:rsidP="00FC7CC4">
      <w:r>
        <w:t>The dimension scales are created under each dataset separately. If a file has more than one dataset, the tool will augment the file with dimension scales for each dataset.</w:t>
      </w:r>
      <w:r w:rsidR="00160973">
        <w:t xml:space="preserve"> Every dataset will be augmented. Datasets that have already been augmented will not be processed again, and an error message will be generated by aug_eos5.</w:t>
      </w:r>
    </w:p>
    <w:p w:rsidR="00944B55" w:rsidRDefault="00944B55" w:rsidP="00FC7CC4"/>
    <w:p w:rsidR="009F54EF" w:rsidRDefault="009F54EF" w:rsidP="00FC7CC4">
      <w:r>
        <w:t xml:space="preserve">To use the Default option, do not include a command-line option on the command line. You only need to enter </w:t>
      </w:r>
      <w:r w:rsidRPr="009F54EF">
        <w:rPr>
          <w:rFonts w:ascii="Courier New" w:hAnsi="Courier New" w:cs="Courier New"/>
          <w:sz w:val="20"/>
        </w:rPr>
        <w:t>aug_eos5</w:t>
      </w:r>
      <w:r>
        <w:t xml:space="preserve"> and the name of the file you wanted augmented on the command line.</w:t>
      </w:r>
      <w:r w:rsidR="004B02A5">
        <w:t xml:space="preserve"> The command-line syntax using the </w:t>
      </w:r>
      <w:r w:rsidR="008C65B6">
        <w:t xml:space="preserve">Default </w:t>
      </w:r>
      <w:r w:rsidR="004B02A5">
        <w:t>option is shown below.</w:t>
      </w:r>
    </w:p>
    <w:p w:rsidR="00E466EA" w:rsidRDefault="00E466EA" w:rsidP="00FC7CC4"/>
    <w:p w:rsidR="00E466EA" w:rsidRDefault="00E466EA" w:rsidP="00E466EA">
      <w:pPr>
        <w:pStyle w:val="SubSectionHeading"/>
      </w:pPr>
      <w:r>
        <w:t>Default Command-line Syntax</w:t>
      </w:r>
    </w:p>
    <w:p w:rsidR="004B02A5" w:rsidRPr="00A50128" w:rsidRDefault="004B02A5" w:rsidP="004B02A5">
      <w:pPr>
        <w:pStyle w:val="PlainText"/>
      </w:pPr>
      <w:r w:rsidRPr="00A50128">
        <w:t>aug_eos5 &lt;</w:t>
      </w:r>
      <w:r w:rsidR="009A2A4F">
        <w:t>eos5filename</w:t>
      </w:r>
      <w:r w:rsidRPr="00A50128">
        <w:t>&gt;</w:t>
      </w:r>
    </w:p>
    <w:p w:rsidR="004B02A5" w:rsidRDefault="004B02A5" w:rsidP="00FC7CC4"/>
    <w:p w:rsidR="009F54EF" w:rsidRDefault="009F54EF" w:rsidP="00FC7CC4"/>
    <w:p w:rsidR="00FE7CFF" w:rsidRDefault="00FE7CFF" w:rsidP="00FE7CFF"/>
    <w:p w:rsidR="00FE7CFF" w:rsidRDefault="00FE7CFF">
      <w:pPr>
        <w:rPr>
          <w:rFonts w:eastAsia="Batang"/>
          <w:b/>
        </w:rPr>
      </w:pPr>
      <w:r>
        <w:br w:type="page"/>
      </w:r>
    </w:p>
    <w:p w:rsidR="00FE7CFF" w:rsidRPr="00CF547D" w:rsidRDefault="00ED4529" w:rsidP="001F4E3F">
      <w:pPr>
        <w:pStyle w:val="Heading3"/>
      </w:pPr>
      <w:bookmarkStart w:id="26" w:name="_Toc374109975"/>
      <w:r>
        <w:lastRenderedPageBreak/>
        <w:t xml:space="preserve">The </w:t>
      </w:r>
      <w:r w:rsidR="00FE7CFF">
        <w:t>Fi</w:t>
      </w:r>
      <w:bookmarkStart w:id="27" w:name="FileCommandLineOption"/>
      <w:bookmarkEnd w:id="27"/>
      <w:r w:rsidR="00FE7CFF">
        <w:t xml:space="preserve">le </w:t>
      </w:r>
      <w:r>
        <w:t>Command-line Option</w:t>
      </w:r>
      <w:bookmarkEnd w:id="26"/>
      <w:r>
        <w:t xml:space="preserve"> </w:t>
      </w:r>
    </w:p>
    <w:p w:rsidR="007C189E" w:rsidRDefault="00FE7CFF" w:rsidP="00FE7CFF">
      <w:r>
        <w:t xml:space="preserve">The </w:t>
      </w:r>
      <w:r w:rsidRPr="00CF547D">
        <w:t xml:space="preserve">File </w:t>
      </w:r>
      <w:r w:rsidR="007C189E">
        <w:t xml:space="preserve">command-line </w:t>
      </w:r>
      <w:r w:rsidRPr="00CF547D">
        <w:t xml:space="preserve">option relies on </w:t>
      </w:r>
      <w:r w:rsidR="007C189E">
        <w:t xml:space="preserve">a mapping file supplied by the user. </w:t>
      </w:r>
      <w:r w:rsidR="00BF383C">
        <w:t xml:space="preserve">See the “Mapping Files” section on page </w:t>
      </w:r>
      <w:r w:rsidR="00BF383C">
        <w:fldChar w:fldCharType="begin"/>
      </w:r>
      <w:r w:rsidR="00BF383C">
        <w:instrText xml:space="preserve"> PAGEREF DescriptionMappingFile \h </w:instrText>
      </w:r>
      <w:r w:rsidR="00BF383C">
        <w:fldChar w:fldCharType="separate"/>
      </w:r>
      <w:r w:rsidR="006F7935">
        <w:rPr>
          <w:noProof/>
        </w:rPr>
        <w:t>19</w:t>
      </w:r>
      <w:r w:rsidR="00BF383C">
        <w:fldChar w:fldCharType="end"/>
      </w:r>
      <w:r w:rsidR="00BF383C">
        <w:t xml:space="preserve"> for more information.</w:t>
      </w:r>
    </w:p>
    <w:p w:rsidR="007C189E" w:rsidRDefault="007C189E" w:rsidP="00FE7CFF"/>
    <w:p w:rsidR="00160973" w:rsidRDefault="00160973" w:rsidP="00160973">
      <w:r>
        <w:t>Use this option if users can provide dimension scales for some dimensions in the HDF-EOS5 files. The tool will use the dimension scale information provided by the users to correctly generate those dimension scales. The tool will follow the Default command-line option to handle the rest of the dimensions. We recommend that users choose this option if possible.</w:t>
      </w:r>
    </w:p>
    <w:p w:rsidR="00160973" w:rsidRDefault="00160973" w:rsidP="00160973"/>
    <w:p w:rsidR="00BF383C" w:rsidRDefault="00BF383C" w:rsidP="00BF383C">
      <w:r w:rsidRPr="001705F6">
        <w:rPr>
          <w:rFonts w:ascii="Courier New" w:hAnsi="Courier New" w:cs="Courier New"/>
          <w:sz w:val="20"/>
          <w:szCs w:val="21"/>
        </w:rPr>
        <w:t>XDim</w:t>
      </w:r>
      <w:r w:rsidRPr="008C5220">
        <w:t xml:space="preserve"> and </w:t>
      </w:r>
      <w:r w:rsidRPr="001705F6">
        <w:rPr>
          <w:rFonts w:ascii="Courier New" w:hAnsi="Courier New" w:cs="Courier New"/>
          <w:sz w:val="20"/>
          <w:szCs w:val="21"/>
        </w:rPr>
        <w:t>YDim</w:t>
      </w:r>
      <w:r w:rsidRPr="008C5220">
        <w:t xml:space="preserve"> </w:t>
      </w:r>
      <w:r w:rsidR="00160973">
        <w:t xml:space="preserve">for grid files </w:t>
      </w:r>
      <w:r w:rsidRPr="008C5220">
        <w:t xml:space="preserve">are </w:t>
      </w:r>
      <w:r w:rsidR="001705F6">
        <w:t xml:space="preserve">added in </w:t>
      </w:r>
      <w:r w:rsidRPr="008C5220">
        <w:t xml:space="preserve">the same way </w:t>
      </w:r>
      <w:r w:rsidR="001705F6">
        <w:t xml:space="preserve">as the </w:t>
      </w:r>
      <w:r w:rsidRPr="008C5220">
        <w:t xml:space="preserve">Default </w:t>
      </w:r>
      <w:r w:rsidR="001705F6">
        <w:t>command-line o</w:t>
      </w:r>
      <w:r w:rsidRPr="008C5220">
        <w:t>ption</w:t>
      </w:r>
      <w:r w:rsidR="001705F6">
        <w:t xml:space="preserve"> </w:t>
      </w:r>
      <w:r w:rsidRPr="008C5220">
        <w:t>if the mapping file does</w:t>
      </w:r>
      <w:r w:rsidR="001705F6">
        <w:t xml:space="preserve"> </w:t>
      </w:r>
      <w:r w:rsidRPr="008C5220">
        <w:t>n</w:t>
      </w:r>
      <w:r w:rsidR="001705F6">
        <w:t>o</w:t>
      </w:r>
      <w:r w:rsidRPr="008C5220">
        <w:t xml:space="preserve">t provide any information for </w:t>
      </w:r>
      <w:r w:rsidRPr="001705F6">
        <w:rPr>
          <w:rFonts w:ascii="Courier New" w:hAnsi="Courier New" w:cs="Courier New"/>
          <w:sz w:val="20"/>
          <w:szCs w:val="21"/>
        </w:rPr>
        <w:t>XDim</w:t>
      </w:r>
      <w:r w:rsidRPr="008C5220">
        <w:t xml:space="preserve"> and </w:t>
      </w:r>
      <w:r w:rsidRPr="001705F6">
        <w:rPr>
          <w:rFonts w:ascii="Courier New" w:hAnsi="Courier New" w:cs="Courier New"/>
          <w:sz w:val="20"/>
          <w:szCs w:val="21"/>
        </w:rPr>
        <w:t>YDim</w:t>
      </w:r>
      <w:r w:rsidR="001705F6" w:rsidRPr="001705F6">
        <w:t>.</w:t>
      </w:r>
      <w:r w:rsidRPr="001705F6">
        <w:t xml:space="preserve"> </w:t>
      </w:r>
      <w:r w:rsidR="001705F6">
        <w:t xml:space="preserve">If the mapping file does provide mappings for </w:t>
      </w:r>
      <w:r w:rsidR="001705F6" w:rsidRPr="001705F6">
        <w:rPr>
          <w:rFonts w:ascii="Courier New" w:hAnsi="Courier New" w:cs="Courier New"/>
          <w:sz w:val="20"/>
        </w:rPr>
        <w:t>XDim</w:t>
      </w:r>
      <w:r w:rsidR="001705F6">
        <w:t xml:space="preserve"> and </w:t>
      </w:r>
      <w:r w:rsidR="001705F6" w:rsidRPr="001705F6">
        <w:rPr>
          <w:rFonts w:ascii="Courier New" w:hAnsi="Courier New" w:cs="Courier New"/>
          <w:sz w:val="20"/>
        </w:rPr>
        <w:t>YDim</w:t>
      </w:r>
      <w:r w:rsidR="001705F6">
        <w:t xml:space="preserve">, </w:t>
      </w:r>
      <w:r w:rsidRPr="008C5220">
        <w:t>the</w:t>
      </w:r>
      <w:r w:rsidR="001705F6">
        <w:t>n the</w:t>
      </w:r>
      <w:r w:rsidRPr="008C5220">
        <w:t xml:space="preserve">y are </w:t>
      </w:r>
      <w:r w:rsidR="001705F6">
        <w:t xml:space="preserve">processed </w:t>
      </w:r>
      <w:r w:rsidR="00160973">
        <w:t xml:space="preserve">just like </w:t>
      </w:r>
      <w:r w:rsidR="001705F6">
        <w:t xml:space="preserve">the </w:t>
      </w:r>
      <w:r w:rsidRPr="008C5220">
        <w:t xml:space="preserve">other dimensions according to the mapping file. </w:t>
      </w:r>
    </w:p>
    <w:p w:rsidR="00BF383C" w:rsidRDefault="00BF383C" w:rsidP="00FE7CFF"/>
    <w:p w:rsidR="00FE7CFF" w:rsidRDefault="00FE7CFF" w:rsidP="00FE7CFF">
      <w:r>
        <w:t>To use the File option, include –f and the name of the mapping file on the command line. The following is the command-line syntax where the File option is specified:</w:t>
      </w:r>
    </w:p>
    <w:p w:rsidR="00E466EA" w:rsidRDefault="00E466EA" w:rsidP="00FE7CFF"/>
    <w:p w:rsidR="00E466EA" w:rsidRDefault="00E466EA" w:rsidP="00E466EA">
      <w:pPr>
        <w:pStyle w:val="SubSectionHeading"/>
      </w:pPr>
      <w:r>
        <w:t>File Command-line Syntax</w:t>
      </w:r>
    </w:p>
    <w:p w:rsidR="00FE7CFF" w:rsidRPr="00A50128" w:rsidRDefault="00FE7CFF" w:rsidP="00FE7CFF">
      <w:pPr>
        <w:pStyle w:val="PlainText"/>
      </w:pPr>
      <w:r w:rsidRPr="00A50128">
        <w:t>aug_eos5 -f mappingfile</w:t>
      </w:r>
      <w:r>
        <w:t>name</w:t>
      </w:r>
      <w:r w:rsidRPr="00A50128">
        <w:t xml:space="preserve"> </w:t>
      </w:r>
      <w:r w:rsidR="009A2A4F">
        <w:t>eos5filename</w:t>
      </w:r>
    </w:p>
    <w:p w:rsidR="00FE7CFF" w:rsidRDefault="00FE7CFF" w:rsidP="00FE7CFF"/>
    <w:p w:rsidR="00FE7CFF" w:rsidRDefault="00FE7CFF" w:rsidP="00FE7CFF"/>
    <w:p w:rsidR="009F54EF" w:rsidRDefault="009F54EF" w:rsidP="00FC7CC4"/>
    <w:p w:rsidR="00FE7CFF" w:rsidRDefault="00FE7CFF">
      <w:pPr>
        <w:rPr>
          <w:rFonts w:eastAsia="Batang"/>
          <w:b/>
        </w:rPr>
      </w:pPr>
      <w:r>
        <w:br w:type="page"/>
      </w:r>
    </w:p>
    <w:p w:rsidR="001850BE" w:rsidRDefault="001850BE" w:rsidP="001F4E3F">
      <w:pPr>
        <w:pStyle w:val="Heading3"/>
      </w:pPr>
      <w:bookmarkStart w:id="28" w:name="_Toc374109976"/>
      <w:r>
        <w:lastRenderedPageBreak/>
        <w:t>Ind</w:t>
      </w:r>
      <w:bookmarkStart w:id="29" w:name="IndexCommandLineOption"/>
      <w:bookmarkEnd w:id="29"/>
      <w:r>
        <w:t>ex</w:t>
      </w:r>
      <w:bookmarkEnd w:id="28"/>
      <w:r w:rsidR="0075647C">
        <w:t xml:space="preserve"> </w:t>
      </w:r>
    </w:p>
    <w:p w:rsidR="008C65B6" w:rsidRDefault="005D7CFD" w:rsidP="008C65B6">
      <w:r>
        <w:t>If you cannot use the File command-line option, use the Index command-line option as an alternative for the Default command-line option especially if you need to augment</w:t>
      </w:r>
      <w:r w:rsidR="008C65B6">
        <w:t xml:space="preserve"> grid data files with more than two dimensions. The X and Y dimensions are filled with longitude and latitude data in the same way as the Default command-line option. Other dimensions are filled with natural numbers</w:t>
      </w:r>
      <w:r w:rsidR="00ED4529">
        <w:t xml:space="preserve"> with this command-line option</w:t>
      </w:r>
      <w:r w:rsidR="008C65B6">
        <w:t xml:space="preserve">; the Default </w:t>
      </w:r>
      <w:r w:rsidR="00ED4529">
        <w:t xml:space="preserve">command-line </w:t>
      </w:r>
      <w:r w:rsidR="008C65B6">
        <w:t>option fills other dimensions with zeroes.</w:t>
      </w:r>
      <w:r w:rsidR="00883CFA">
        <w:t xml:space="preserve"> This command-line option does not use a mapping file.</w:t>
      </w:r>
    </w:p>
    <w:p w:rsidR="008C65B6" w:rsidRPr="008C65B6" w:rsidRDefault="008C65B6" w:rsidP="008C65B6"/>
    <w:p w:rsidR="00ED4529" w:rsidRDefault="00B419C9" w:rsidP="00FC7CC4">
      <w:r>
        <w:t xml:space="preserve">The </w:t>
      </w:r>
      <w:r w:rsidRPr="00CF547D">
        <w:t>Index option provides an</w:t>
      </w:r>
      <w:r w:rsidR="008C65B6">
        <w:t>other</w:t>
      </w:r>
      <w:r w:rsidRPr="00CF547D">
        <w:t xml:space="preserve"> alternative solution for users who cannot use </w:t>
      </w:r>
      <w:r>
        <w:t xml:space="preserve">the </w:t>
      </w:r>
      <w:r w:rsidRPr="00CF547D">
        <w:t xml:space="preserve">File option due to </w:t>
      </w:r>
      <w:r>
        <w:t>a</w:t>
      </w:r>
      <w:r w:rsidRPr="00CF547D">
        <w:t xml:space="preserve"> lack of detailed knowledge of the</w:t>
      </w:r>
      <w:r>
        <w:t>ir</w:t>
      </w:r>
      <w:r w:rsidRPr="00CF547D">
        <w:t xml:space="preserve"> file</w:t>
      </w:r>
      <w:r>
        <w:t>s</w:t>
      </w:r>
      <w:r w:rsidR="008C65B6">
        <w:t>. Like the Default option, this option provides an easier to use way of augmenting datasets than the File option. The ease of use comes with the same lack of control that the Default option has.</w:t>
      </w:r>
    </w:p>
    <w:p w:rsidR="00ED4529" w:rsidRPr="00CF547D" w:rsidRDefault="00ED4529" w:rsidP="00FC7CC4"/>
    <w:p w:rsidR="008C65B6" w:rsidRDefault="008C65B6" w:rsidP="008C65B6">
      <w:r>
        <w:t xml:space="preserve">To use the Index option, </w:t>
      </w:r>
      <w:r w:rsidR="00883CFA">
        <w:t xml:space="preserve">include the “-i” argument. </w:t>
      </w:r>
      <w:r>
        <w:t>The command-line syntax using the Index option is shown below.</w:t>
      </w:r>
    </w:p>
    <w:p w:rsidR="00E466EA" w:rsidRDefault="00E466EA" w:rsidP="00FC7CC4"/>
    <w:p w:rsidR="00E466EA" w:rsidRDefault="00E466EA" w:rsidP="00E466EA">
      <w:pPr>
        <w:pStyle w:val="SubSectionHeading"/>
      </w:pPr>
      <w:r>
        <w:t>Index Command-line Syntax</w:t>
      </w:r>
    </w:p>
    <w:p w:rsidR="00883CFA" w:rsidRPr="00A50128" w:rsidRDefault="00883CFA" w:rsidP="00883CFA">
      <w:pPr>
        <w:pStyle w:val="PlainText"/>
      </w:pPr>
      <w:r w:rsidRPr="00A50128">
        <w:t xml:space="preserve">aug_eos5 </w:t>
      </w:r>
      <w:r>
        <w:t xml:space="preserve">–i </w:t>
      </w:r>
      <w:r w:rsidRPr="00A50128">
        <w:t>&lt;</w:t>
      </w:r>
      <w:r w:rsidR="009A2A4F">
        <w:t>eos5filename</w:t>
      </w:r>
      <w:r w:rsidRPr="00A50128">
        <w:t>&gt;</w:t>
      </w:r>
    </w:p>
    <w:p w:rsidR="00883CFA" w:rsidRDefault="00883CFA" w:rsidP="00FC7CC4"/>
    <w:p w:rsidR="00E466EA" w:rsidRDefault="00E466EA" w:rsidP="00FC7CC4"/>
    <w:p w:rsidR="00B419C9" w:rsidRDefault="00B419C9" w:rsidP="00FC7CC4"/>
    <w:p w:rsidR="006A3F6E" w:rsidRDefault="006A3F6E">
      <w:pPr>
        <w:rPr>
          <w:rFonts w:asciiTheme="majorHAnsi" w:eastAsiaTheme="majorEastAsia" w:hAnsiTheme="majorHAnsi" w:cstheme="majorBidi"/>
          <w:b/>
          <w:bCs/>
          <w:color w:val="000000" w:themeColor="text1"/>
          <w:sz w:val="28"/>
          <w:szCs w:val="26"/>
        </w:rPr>
      </w:pPr>
      <w:bookmarkStart w:id="30" w:name="_Toc371084114"/>
      <w:r>
        <w:br w:type="page"/>
      </w:r>
    </w:p>
    <w:p w:rsidR="00B419C9" w:rsidRDefault="00B419C9" w:rsidP="00A50128">
      <w:pPr>
        <w:pStyle w:val="Heading2"/>
      </w:pPr>
      <w:bookmarkStart w:id="31" w:name="_Toc374109977"/>
      <w:r>
        <w:lastRenderedPageBreak/>
        <w:t>Mapp</w:t>
      </w:r>
      <w:bookmarkStart w:id="32" w:name="DescriptionMappingFile"/>
      <w:bookmarkEnd w:id="32"/>
      <w:r>
        <w:t>i</w:t>
      </w:r>
      <w:bookmarkStart w:id="33" w:name="MappingFiles"/>
      <w:bookmarkEnd w:id="33"/>
      <w:r>
        <w:t>ng File</w:t>
      </w:r>
      <w:r w:rsidR="00ED5343">
        <w:t>s</w:t>
      </w:r>
      <w:bookmarkEnd w:id="30"/>
      <w:bookmarkEnd w:id="31"/>
    </w:p>
    <w:p w:rsidR="002010F5" w:rsidRDefault="00B419C9" w:rsidP="00FC7CC4">
      <w:r>
        <w:t xml:space="preserve">The mapping file plays an important role in the augmentation process for the File command-line option. It consists of information </w:t>
      </w:r>
      <w:r w:rsidR="00194FEA">
        <w:t xml:space="preserve">aug_eos5 uses </w:t>
      </w:r>
      <w:r>
        <w:t xml:space="preserve">to create the HDF5 dimension scales. </w:t>
      </w:r>
    </w:p>
    <w:p w:rsidR="002010F5" w:rsidRDefault="002010F5" w:rsidP="00FC7CC4"/>
    <w:p w:rsidR="00951169" w:rsidRDefault="00951169" w:rsidP="00FC7CC4">
      <w:r>
        <w:t xml:space="preserve">Grid, swath, and zonal average data </w:t>
      </w:r>
      <w:r w:rsidR="000F4D1A">
        <w:t>are</w:t>
      </w:r>
      <w:r>
        <w:t xml:space="preserve"> stored in arrays of two or more dimensions. In order for these dimensions to be visible to netCDF-4 applications, dimension scales must be associated with the dimensions. A mapping file is used by aug_eos5 to </w:t>
      </w:r>
      <w:r w:rsidR="00A46649">
        <w:t xml:space="preserve">connect data dimensions with dimension scales. </w:t>
      </w:r>
    </w:p>
    <w:p w:rsidR="00951169" w:rsidRDefault="00951169" w:rsidP="00FC7CC4"/>
    <w:p w:rsidR="000F4D1A" w:rsidRDefault="000F4D1A" w:rsidP="00FC7CC4">
      <w:r>
        <w:t xml:space="preserve">Mapping files are plain text files. Each row conveys information. </w:t>
      </w:r>
      <w:r w:rsidR="00AC6A3C">
        <w:t>Each element in a row is separated by a blank space from other elements in the row.</w:t>
      </w:r>
    </w:p>
    <w:p w:rsidR="000F4D1A" w:rsidRDefault="000F4D1A" w:rsidP="00FC7CC4"/>
    <w:p w:rsidR="00AC6A3C" w:rsidRDefault="000F4D1A" w:rsidP="00FC7CC4">
      <w:r>
        <w:t xml:space="preserve">There are two types of rows: name and data. </w:t>
      </w:r>
      <w:r w:rsidR="00AC6A3C">
        <w:t>These are described in the sections below.</w:t>
      </w:r>
    </w:p>
    <w:p w:rsidR="00AC6A3C" w:rsidRDefault="00AC6A3C" w:rsidP="00FC7CC4"/>
    <w:p w:rsidR="00AC6A3C" w:rsidRDefault="00AC6A3C" w:rsidP="00AC6A3C">
      <w:r>
        <w:t xml:space="preserve">See the “Working with Multiple Grids in a Single File” section on page </w:t>
      </w:r>
      <w:r>
        <w:fldChar w:fldCharType="begin"/>
      </w:r>
      <w:r>
        <w:instrText xml:space="preserve"> PAGEREF WorkingWithMultipleGridsInaSingleFile \h </w:instrText>
      </w:r>
      <w:r>
        <w:fldChar w:fldCharType="separate"/>
      </w:r>
      <w:r w:rsidR="006F7935">
        <w:rPr>
          <w:noProof/>
        </w:rPr>
        <w:t>22</w:t>
      </w:r>
      <w:r>
        <w:fldChar w:fldCharType="end"/>
      </w:r>
      <w:r>
        <w:t xml:space="preserve"> and the “Working with Multiple Swaths or Zonal Averages in a Single File” section on page </w:t>
      </w:r>
      <w:r>
        <w:fldChar w:fldCharType="begin"/>
      </w:r>
      <w:r>
        <w:instrText xml:space="preserve"> PAGEREF WorkingWithMultipleSwathsZAvgSglFile \h </w:instrText>
      </w:r>
      <w:r>
        <w:fldChar w:fldCharType="separate"/>
      </w:r>
      <w:r w:rsidR="006F7935">
        <w:rPr>
          <w:noProof/>
        </w:rPr>
        <w:t>26</w:t>
      </w:r>
      <w:r>
        <w:fldChar w:fldCharType="end"/>
      </w:r>
      <w:r>
        <w:t xml:space="preserve"> for more information.</w:t>
      </w:r>
    </w:p>
    <w:p w:rsidR="00AC6A3C" w:rsidRDefault="00AC6A3C" w:rsidP="00FC7CC4"/>
    <w:p w:rsidR="000F4D1A" w:rsidRDefault="000F4D1A" w:rsidP="00FC7CC4"/>
    <w:p w:rsidR="00AC6A3C" w:rsidRDefault="00AC6A3C" w:rsidP="00FC7CC4"/>
    <w:p w:rsidR="000F4D1A" w:rsidRDefault="00AC6A3C" w:rsidP="00AC6A3C">
      <w:pPr>
        <w:pStyle w:val="Heading3"/>
      </w:pPr>
      <w:bookmarkStart w:id="34" w:name="_Toc374109978"/>
      <w:r>
        <w:t>Name Rows</w:t>
      </w:r>
      <w:bookmarkEnd w:id="34"/>
    </w:p>
    <w:p w:rsidR="00AC6A3C" w:rsidRDefault="00AC6A3C" w:rsidP="00AC6A3C">
      <w:r>
        <w:t xml:space="preserve">A name row identifies the type of dataset and the name of the dataset that will be augmented. A name row is needed for each grid, swath, or zonal average dataset in the file. If there is only one dataset in a file, then no name row is needed. </w:t>
      </w:r>
    </w:p>
    <w:p w:rsidR="00AC6A3C" w:rsidRDefault="00AC6A3C" w:rsidP="00AC6A3C"/>
    <w:p w:rsidR="00AC6A3C" w:rsidRDefault="00AC6A3C" w:rsidP="00AC6A3C">
      <w:r>
        <w:t xml:space="preserve">The general format of a name row is </w:t>
      </w:r>
    </w:p>
    <w:p w:rsidR="00AC6A3C" w:rsidRDefault="00AC6A3C" w:rsidP="00AC6A3C"/>
    <w:p w:rsidR="00AC6A3C" w:rsidRDefault="00AC6A3C" w:rsidP="00AC6A3C">
      <w:pPr>
        <w:pStyle w:val="PlainText"/>
      </w:pPr>
      <w:proofErr w:type="gramStart"/>
      <w:r>
        <w:t>type</w:t>
      </w:r>
      <w:proofErr w:type="gramEnd"/>
      <w:r>
        <w:t xml:space="preserve"> name: ObjectName</w:t>
      </w:r>
    </w:p>
    <w:p w:rsidR="00AC6A3C" w:rsidRDefault="00AC6A3C" w:rsidP="00AC6A3C"/>
    <w:p w:rsidR="00AC6A3C" w:rsidRDefault="00AC6A3C" w:rsidP="00AC6A3C">
      <w:proofErr w:type="gramStart"/>
      <w:r>
        <w:t>where</w:t>
      </w:r>
      <w:proofErr w:type="gramEnd"/>
    </w:p>
    <w:p w:rsidR="00AC6A3C" w:rsidRDefault="00AC6A3C" w:rsidP="00AC6A3C"/>
    <w:p w:rsidR="00AC6A3C" w:rsidRDefault="00AC6A3C" w:rsidP="00AC6A3C">
      <w:proofErr w:type="gramStart"/>
      <w:r w:rsidRPr="00AC6A3C">
        <w:rPr>
          <w:rFonts w:ascii="Courier New" w:hAnsi="Courier New" w:cs="Courier New"/>
          <w:sz w:val="20"/>
        </w:rPr>
        <w:t>type</w:t>
      </w:r>
      <w:proofErr w:type="gramEnd"/>
      <w:r>
        <w:t xml:space="preserve"> is the type of dataset (use either grid or swath), </w:t>
      </w:r>
    </w:p>
    <w:p w:rsidR="00AC6A3C" w:rsidRDefault="00AC6A3C" w:rsidP="00AC6A3C"/>
    <w:p w:rsidR="00AC6A3C" w:rsidRDefault="00AC6A3C" w:rsidP="00AC6A3C">
      <w:proofErr w:type="gramStart"/>
      <w:r w:rsidRPr="00AC6A3C">
        <w:rPr>
          <w:rFonts w:ascii="Courier New" w:hAnsi="Courier New" w:cs="Courier New"/>
          <w:sz w:val="20"/>
        </w:rPr>
        <w:t>name</w:t>
      </w:r>
      <w:proofErr w:type="gramEnd"/>
      <w:r>
        <w:t xml:space="preserve"> is the word name, and </w:t>
      </w:r>
    </w:p>
    <w:p w:rsidR="00AC6A3C" w:rsidRDefault="00AC6A3C" w:rsidP="00AC6A3C"/>
    <w:p w:rsidR="00AC6A3C" w:rsidRDefault="00AC6A3C" w:rsidP="00AC6A3C">
      <w:r w:rsidRPr="00AC6A3C">
        <w:rPr>
          <w:rFonts w:ascii="Courier New" w:hAnsi="Courier New" w:cs="Courier New"/>
          <w:sz w:val="20"/>
        </w:rPr>
        <w:t>ObjectName</w:t>
      </w:r>
      <w:r>
        <w:t xml:space="preserve"> is the name of the dataset.</w:t>
      </w:r>
    </w:p>
    <w:p w:rsidR="00AC6A3C" w:rsidRDefault="00AC6A3C" w:rsidP="00AC6A3C"/>
    <w:p w:rsidR="00AC6A3C" w:rsidRDefault="00AC6A3C" w:rsidP="00AC6A3C">
      <w:r>
        <w:t>There are three types of datasets: grid, swath, and zonal average. The following are some examples of name rows:</w:t>
      </w:r>
    </w:p>
    <w:p w:rsidR="00AC6A3C" w:rsidRDefault="00AC6A3C" w:rsidP="00AC6A3C"/>
    <w:p w:rsidR="00AC6A3C" w:rsidRPr="009137BD" w:rsidRDefault="00AC6A3C" w:rsidP="00AC6A3C">
      <w:pPr>
        <w:pStyle w:val="PlainText"/>
      </w:pPr>
      <w:proofErr w:type="gramStart"/>
      <w:r w:rsidRPr="009137BD">
        <w:t>grid</w:t>
      </w:r>
      <w:proofErr w:type="gramEnd"/>
      <w:r w:rsidRPr="009137BD">
        <w:t xml:space="preserve"> name: NadirDayGrid </w:t>
      </w:r>
    </w:p>
    <w:p w:rsidR="00AC6A3C" w:rsidRPr="009137BD" w:rsidRDefault="00AC6A3C" w:rsidP="00AC6A3C">
      <w:pPr>
        <w:pStyle w:val="PlainText"/>
      </w:pPr>
      <w:proofErr w:type="gramStart"/>
      <w:r w:rsidRPr="009137BD">
        <w:t>grid</w:t>
      </w:r>
      <w:proofErr w:type="gramEnd"/>
      <w:r w:rsidRPr="009137BD">
        <w:t xml:space="preserve"> name: NadirNightGrid </w:t>
      </w:r>
    </w:p>
    <w:p w:rsidR="00AC6A3C" w:rsidRPr="00B443FC" w:rsidRDefault="00AC6A3C" w:rsidP="00AC6A3C">
      <w:pPr>
        <w:pStyle w:val="PlainText"/>
      </w:pPr>
      <w:proofErr w:type="gramStart"/>
      <w:r w:rsidRPr="00B443FC">
        <w:t>swath</w:t>
      </w:r>
      <w:proofErr w:type="gramEnd"/>
      <w:r w:rsidRPr="00B443FC">
        <w:t xml:space="preserve"> name: Swath1 </w:t>
      </w:r>
    </w:p>
    <w:p w:rsidR="00AC6A3C" w:rsidRPr="00B443FC" w:rsidRDefault="00AC6A3C" w:rsidP="00AC6A3C">
      <w:pPr>
        <w:pStyle w:val="PlainText"/>
      </w:pPr>
      <w:proofErr w:type="gramStart"/>
      <w:r w:rsidRPr="00B443FC">
        <w:t>swath</w:t>
      </w:r>
      <w:proofErr w:type="gramEnd"/>
      <w:r w:rsidRPr="00B443FC">
        <w:t xml:space="preserve"> name: Swath2 </w:t>
      </w:r>
    </w:p>
    <w:p w:rsidR="00AC6A3C" w:rsidRPr="00B443FC" w:rsidRDefault="00B148CE" w:rsidP="00AC6A3C">
      <w:pPr>
        <w:pStyle w:val="PlainText"/>
      </w:pPr>
      <w:proofErr w:type="gramStart"/>
      <w:r>
        <w:t>zonal</w:t>
      </w:r>
      <w:proofErr w:type="gramEnd"/>
      <w:r>
        <w:t xml:space="preserve"> </w:t>
      </w:r>
      <w:r w:rsidR="00AC6A3C" w:rsidRPr="00B443FC">
        <w:t xml:space="preserve">name: </w:t>
      </w:r>
      <w:r w:rsidR="00AC6A3C">
        <w:t>ZonalAverage</w:t>
      </w:r>
      <w:r w:rsidR="00AC6A3C" w:rsidRPr="00B443FC">
        <w:t xml:space="preserve">1 </w:t>
      </w:r>
    </w:p>
    <w:p w:rsidR="00AC6A3C" w:rsidRPr="00B443FC" w:rsidRDefault="00B148CE" w:rsidP="00AC6A3C">
      <w:pPr>
        <w:pStyle w:val="PlainText"/>
      </w:pPr>
      <w:proofErr w:type="gramStart"/>
      <w:r>
        <w:t>zonal</w:t>
      </w:r>
      <w:proofErr w:type="gramEnd"/>
      <w:r>
        <w:t xml:space="preserve"> </w:t>
      </w:r>
      <w:r w:rsidR="00AC6A3C" w:rsidRPr="00B443FC">
        <w:t xml:space="preserve">name: </w:t>
      </w:r>
      <w:r w:rsidR="00AC6A3C">
        <w:t>ZonalAverage</w:t>
      </w:r>
      <w:r w:rsidR="00AC6A3C" w:rsidRPr="00B443FC">
        <w:t xml:space="preserve">2 </w:t>
      </w:r>
    </w:p>
    <w:p w:rsidR="00AC6A3C" w:rsidRDefault="00AC6A3C" w:rsidP="00AC6A3C"/>
    <w:p w:rsidR="00AC6A3C" w:rsidRDefault="00AC6A3C" w:rsidP="00AC6A3C"/>
    <w:p w:rsidR="00AC6A3C" w:rsidRDefault="00AC6A3C" w:rsidP="00FC7CC4"/>
    <w:p w:rsidR="00AC6A3C" w:rsidRDefault="00AC6A3C" w:rsidP="00AC6A3C">
      <w:pPr>
        <w:pStyle w:val="Heading3"/>
      </w:pPr>
      <w:bookmarkStart w:id="35" w:name="_Toc374109979"/>
      <w:r>
        <w:lastRenderedPageBreak/>
        <w:t>Data Rows</w:t>
      </w:r>
      <w:bookmarkEnd w:id="35"/>
      <w:r>
        <w:t xml:space="preserve"> </w:t>
      </w:r>
    </w:p>
    <w:p w:rsidR="00AC6A3C" w:rsidRDefault="00AC6A3C" w:rsidP="00AC6A3C">
      <w:r>
        <w:t xml:space="preserve">A data row identifies a dimension that needs a dimension scale and specifies where the dimension scale information is located. There can be in a mapping file multiple data rows: one for every dimension that needs a dimension scale. With grid datasets, the </w:t>
      </w:r>
      <w:r w:rsidRPr="000F4D1A">
        <w:rPr>
          <w:rFonts w:ascii="Courier New" w:hAnsi="Courier New" w:cs="Courier New"/>
          <w:sz w:val="20"/>
        </w:rPr>
        <w:t>XDim</w:t>
      </w:r>
      <w:r>
        <w:t xml:space="preserve"> and </w:t>
      </w:r>
      <w:r w:rsidRPr="000F4D1A">
        <w:rPr>
          <w:rFonts w:ascii="Courier New" w:hAnsi="Courier New" w:cs="Courier New"/>
          <w:sz w:val="20"/>
        </w:rPr>
        <w:t>YDim</w:t>
      </w:r>
      <w:r>
        <w:t xml:space="preserve"> dimensions are assumed: rows can be added to grid mapping files for the </w:t>
      </w:r>
      <w:r w:rsidRPr="000F4D1A">
        <w:rPr>
          <w:rFonts w:ascii="Courier New" w:hAnsi="Courier New" w:cs="Courier New"/>
          <w:sz w:val="20"/>
        </w:rPr>
        <w:t>XDim</w:t>
      </w:r>
      <w:r>
        <w:t xml:space="preserve"> and </w:t>
      </w:r>
      <w:r w:rsidRPr="000F4D1A">
        <w:rPr>
          <w:rFonts w:ascii="Courier New" w:hAnsi="Courier New" w:cs="Courier New"/>
          <w:sz w:val="20"/>
        </w:rPr>
        <w:t>YDim</w:t>
      </w:r>
      <w:r>
        <w:t xml:space="preserve"> dimensions, but are not needed. </w:t>
      </w:r>
    </w:p>
    <w:p w:rsidR="00A46649" w:rsidRDefault="00A46649" w:rsidP="00FC7CC4"/>
    <w:p w:rsidR="00AC6A3C" w:rsidRDefault="001604C5" w:rsidP="00FC7CC4">
      <w:r>
        <w:t xml:space="preserve">The general format of a data row is the following: </w:t>
      </w:r>
    </w:p>
    <w:p w:rsidR="001604C5" w:rsidRDefault="001604C5" w:rsidP="00FC7CC4"/>
    <w:p w:rsidR="001604C5" w:rsidRDefault="001604C5" w:rsidP="001604C5">
      <w:pPr>
        <w:pStyle w:val="PlainText"/>
      </w:pPr>
      <w:r>
        <w:t>LocationType dimension_name location</w:t>
      </w:r>
    </w:p>
    <w:p w:rsidR="00AC6A3C" w:rsidRDefault="00AC6A3C" w:rsidP="00FC7CC4"/>
    <w:p w:rsidR="00AC6A3C" w:rsidRDefault="001604C5" w:rsidP="00FC7CC4">
      <w:proofErr w:type="gramStart"/>
      <w:r>
        <w:t>where</w:t>
      </w:r>
      <w:proofErr w:type="gramEnd"/>
    </w:p>
    <w:p w:rsidR="00AC6A3C" w:rsidRDefault="00AC6A3C" w:rsidP="00FC7CC4"/>
    <w:p w:rsidR="00AC6A3C" w:rsidRDefault="001604C5" w:rsidP="00FC7CC4">
      <w:r w:rsidRPr="001604C5">
        <w:rPr>
          <w:rFonts w:ascii="Courier New" w:hAnsi="Courier New" w:cs="Courier New"/>
          <w:sz w:val="20"/>
        </w:rPr>
        <w:t>LocationType</w:t>
      </w:r>
      <w:r>
        <w:t xml:space="preserve"> defines the type of location, </w:t>
      </w:r>
    </w:p>
    <w:p w:rsidR="001604C5" w:rsidRDefault="001604C5" w:rsidP="00FC7CC4"/>
    <w:p w:rsidR="001604C5" w:rsidRDefault="001604C5" w:rsidP="00FC7CC4">
      <w:proofErr w:type="gramStart"/>
      <w:r w:rsidRPr="001604C5">
        <w:rPr>
          <w:rFonts w:ascii="Courier New" w:hAnsi="Courier New" w:cs="Courier New"/>
          <w:sz w:val="20"/>
        </w:rPr>
        <w:t>dimension_name</w:t>
      </w:r>
      <w:proofErr w:type="gramEnd"/>
      <w:r>
        <w:t xml:space="preserve"> is the name of the dimension in the HDF-EOS5 file, and </w:t>
      </w:r>
    </w:p>
    <w:p w:rsidR="001604C5" w:rsidRDefault="001604C5" w:rsidP="00FC7CC4"/>
    <w:p w:rsidR="001604C5" w:rsidRDefault="001604C5" w:rsidP="00FC7CC4">
      <w:proofErr w:type="gramStart"/>
      <w:r w:rsidRPr="001604C5">
        <w:rPr>
          <w:rFonts w:ascii="Courier New" w:hAnsi="Courier New" w:cs="Courier New"/>
          <w:sz w:val="20"/>
        </w:rPr>
        <w:t>location</w:t>
      </w:r>
      <w:proofErr w:type="gramEnd"/>
      <w:r>
        <w:t xml:space="preserve"> is the place where the dimension scale data resides.</w:t>
      </w:r>
    </w:p>
    <w:p w:rsidR="00AC6A3C" w:rsidRDefault="00AC6A3C" w:rsidP="00FC7CC4"/>
    <w:p w:rsidR="00C46C85" w:rsidRDefault="00C46C85" w:rsidP="00FC7CC4">
      <w:r>
        <w:t xml:space="preserve">In the </w:t>
      </w:r>
      <w:r w:rsidRPr="00C46C85">
        <w:rPr>
          <w:rFonts w:ascii="Courier New" w:hAnsi="Courier New" w:cs="Courier New"/>
          <w:sz w:val="20"/>
        </w:rPr>
        <w:t>LocationType</w:t>
      </w:r>
      <w:r>
        <w:t xml:space="preserve"> column, valid values will be 0, 1, or 2. Use 0 if the location is a data field in the same file as the dataset that is being augmented. Use 1 if the location is another file. See the “External File Notes” section below for more information. Use 2 if the location column will be blank. A 2 means the dimension scale will be filled with natural numbers starting with 1.</w:t>
      </w:r>
    </w:p>
    <w:p w:rsidR="00C46C85" w:rsidRDefault="00C46C85" w:rsidP="00FC7CC4"/>
    <w:p w:rsidR="00C46C85" w:rsidRDefault="00C46C85" w:rsidP="00FC7CC4">
      <w:r>
        <w:t xml:space="preserve">If a dimension exists in the augmented dataset and is not included in the mapping file, then the dimension will be </w:t>
      </w:r>
      <w:r w:rsidR="00B148CE">
        <w:t>treated as a pure dimension by netCDF-4</w:t>
      </w:r>
      <w:r>
        <w:t>.</w:t>
      </w:r>
    </w:p>
    <w:p w:rsidR="00C46C85" w:rsidRDefault="00C46C85" w:rsidP="00FC7CC4"/>
    <w:p w:rsidR="005362F6" w:rsidRDefault="005362F6" w:rsidP="00FC7CC4"/>
    <w:p w:rsidR="00C46C85" w:rsidRDefault="00C46C85" w:rsidP="00FC7CC4"/>
    <w:p w:rsidR="00C46C85" w:rsidRDefault="00C46C85" w:rsidP="00C46C85">
      <w:pPr>
        <w:pStyle w:val="SubSectionHeading"/>
      </w:pPr>
      <w:r>
        <w:t>External File Notes</w:t>
      </w:r>
    </w:p>
    <w:p w:rsidR="00A2493A" w:rsidRDefault="00C46C85" w:rsidP="00A2493A">
      <w:r>
        <w:t xml:space="preserve">This section describes the external file used to hold dimension scale information. </w:t>
      </w:r>
      <w:r w:rsidR="00A2493A">
        <w:t>This file will be a text file with values</w:t>
      </w:r>
      <w:r w:rsidR="00016072">
        <w:t>. Each value will be separated from other values by commas, newlines, spaces, or tabs.</w:t>
      </w:r>
      <w:r w:rsidR="00A2493A">
        <w:t xml:space="preserve"> The following is an example:</w:t>
      </w:r>
    </w:p>
    <w:p w:rsidR="00A2493A" w:rsidRDefault="00A2493A" w:rsidP="00A2493A"/>
    <w:p w:rsidR="00A2493A" w:rsidRDefault="00A2493A" w:rsidP="00A2493A">
      <w:pPr>
        <w:pStyle w:val="PlainText"/>
      </w:pPr>
      <w:r>
        <w:t>…</w:t>
      </w:r>
    </w:p>
    <w:p w:rsidR="00A2493A" w:rsidRDefault="00A2493A" w:rsidP="00A2493A">
      <w:pPr>
        <w:pStyle w:val="PlainText"/>
      </w:pPr>
      <w:r>
        <w:t>11.111</w:t>
      </w:r>
    </w:p>
    <w:p w:rsidR="00A2493A" w:rsidRDefault="00A2493A" w:rsidP="00A2493A">
      <w:pPr>
        <w:pStyle w:val="PlainText"/>
      </w:pPr>
      <w:r>
        <w:t>12.22</w:t>
      </w:r>
    </w:p>
    <w:p w:rsidR="00A2493A" w:rsidRDefault="00A2493A" w:rsidP="00A2493A">
      <w:pPr>
        <w:pStyle w:val="PlainText"/>
      </w:pPr>
      <w:r>
        <w:t>…</w:t>
      </w:r>
    </w:p>
    <w:p w:rsidR="00A2493A" w:rsidRDefault="00A2493A" w:rsidP="00A2493A"/>
    <w:p w:rsidR="00A2493A" w:rsidRDefault="00A2493A" w:rsidP="00A2493A">
      <w:r w:rsidRPr="00740EDE">
        <w:t xml:space="preserve">The number of values </w:t>
      </w:r>
      <w:r>
        <w:t xml:space="preserve">in the file </w:t>
      </w:r>
      <w:r w:rsidRPr="00740EDE">
        <w:t>must match the corresponding dimension size</w:t>
      </w:r>
      <w:r>
        <w:t>.</w:t>
      </w:r>
      <w:r w:rsidRPr="00740EDE">
        <w:t xml:space="preserve"> Otherwise, the augmentation tool will </w:t>
      </w:r>
      <w:r>
        <w:t>generate an error message: “The required data length is different from the length in the data file. Please check the data file to eliminate the inconsistency.”</w:t>
      </w:r>
    </w:p>
    <w:p w:rsidR="00A2493A" w:rsidRDefault="00A2493A" w:rsidP="00FC7CC4"/>
    <w:p w:rsidR="00C46C85" w:rsidRDefault="00C46C85" w:rsidP="00FC7CC4"/>
    <w:p w:rsidR="00A2493A" w:rsidRDefault="00A2493A" w:rsidP="00FC7CC4"/>
    <w:p w:rsidR="00A2493A" w:rsidRDefault="00A2493A" w:rsidP="00A2493A">
      <w:pPr>
        <w:pStyle w:val="Heading3"/>
      </w:pPr>
      <w:bookmarkStart w:id="36" w:name="_Toc374109980"/>
      <w:r>
        <w:t>Notes</w:t>
      </w:r>
      <w:bookmarkEnd w:id="36"/>
    </w:p>
    <w:p w:rsidR="00A2493A" w:rsidRDefault="00A2493A" w:rsidP="00A2493A">
      <w:r>
        <w:t>The following are some other notes regarding mapping files.</w:t>
      </w:r>
    </w:p>
    <w:p w:rsidR="00A2493A" w:rsidRDefault="00A2493A" w:rsidP="00A2493A"/>
    <w:p w:rsidR="00A2493A" w:rsidRDefault="00A2493A" w:rsidP="00A2493A">
      <w:pPr>
        <w:pStyle w:val="ListParagraph"/>
        <w:numPr>
          <w:ilvl w:val="0"/>
          <w:numId w:val="43"/>
        </w:numPr>
      </w:pPr>
      <w:r w:rsidRPr="00740EDE">
        <w:t>Users do</w:t>
      </w:r>
      <w:r>
        <w:t xml:space="preserve"> </w:t>
      </w:r>
      <w:r w:rsidRPr="00740EDE">
        <w:t xml:space="preserve">not need to provide any dimension information in a mapping file if that dimension is not used by any data field. </w:t>
      </w:r>
    </w:p>
    <w:p w:rsidR="00A2493A" w:rsidRPr="00740EDE" w:rsidRDefault="00A2493A" w:rsidP="00A2493A">
      <w:pPr>
        <w:pStyle w:val="ListParagraph"/>
        <w:numPr>
          <w:ilvl w:val="0"/>
          <w:numId w:val="43"/>
        </w:numPr>
      </w:pPr>
      <w:r w:rsidRPr="00740EDE">
        <w:t>Users can add some comments in a mapping file to increase readability. Any line starting with “#” is considered a comment</w:t>
      </w:r>
      <w:r>
        <w:t xml:space="preserve">. </w:t>
      </w:r>
      <w:proofErr w:type="gramStart"/>
      <w:r>
        <w:t>aug_eos5</w:t>
      </w:r>
      <w:proofErr w:type="gramEnd"/>
      <w:r>
        <w:t xml:space="preserve"> will </w:t>
      </w:r>
      <w:r w:rsidRPr="00740EDE">
        <w:t xml:space="preserve">ignore such a line. </w:t>
      </w:r>
    </w:p>
    <w:p w:rsidR="00A2493A" w:rsidRDefault="00A2493A" w:rsidP="00FC7CC4"/>
    <w:p w:rsidR="00681F75" w:rsidRDefault="00681F75" w:rsidP="00FC7CC4"/>
    <w:p w:rsidR="00681F75" w:rsidRDefault="00681F75" w:rsidP="00FC7CC4"/>
    <w:p w:rsidR="00B419C9" w:rsidRPr="002366B6" w:rsidRDefault="007C189E" w:rsidP="00D06BE5">
      <w:pPr>
        <w:pStyle w:val="Heading2"/>
      </w:pPr>
      <w:bookmarkStart w:id="37" w:name="_Toc374109981"/>
      <w:r>
        <w:t>Working wi</w:t>
      </w:r>
      <w:bookmarkStart w:id="38" w:name="WorkingWithGridData"/>
      <w:bookmarkEnd w:id="38"/>
      <w:r>
        <w:t>th</w:t>
      </w:r>
      <w:r w:rsidR="00D06BE5">
        <w:t xml:space="preserve"> Some</w:t>
      </w:r>
      <w:r>
        <w:t xml:space="preserve"> Grid Data</w:t>
      </w:r>
      <w:r w:rsidR="00D06BE5">
        <w:t xml:space="preserve"> Examples</w:t>
      </w:r>
      <w:bookmarkEnd w:id="37"/>
    </w:p>
    <w:p w:rsidR="00F47EC2" w:rsidRDefault="00F47EC2" w:rsidP="00FC7CC4">
      <w:r>
        <w:t xml:space="preserve">HDF-EOS5 grids are datasets that have longitude and latitude information implied in the dataset. </w:t>
      </w:r>
      <w:proofErr w:type="gramStart"/>
      <w:r>
        <w:t>aug_eos5</w:t>
      </w:r>
      <w:proofErr w:type="gramEnd"/>
      <w:r>
        <w:t xml:space="preserve"> through the HDF-EOS5 APIs can generate the longitude and latitude information along with the attributes needed so that netCDF-4 applications can see the data. After augmentation, longitude information is stored in the XDim dimension if the projection is geographic, and latitude information is stored in the YDim dimension if the projection is geographic.</w:t>
      </w:r>
    </w:p>
    <w:p w:rsidR="003A5F33" w:rsidRDefault="003A5F33" w:rsidP="00FC7CC4"/>
    <w:p w:rsidR="00FD2DC8" w:rsidRDefault="00F47EC2" w:rsidP="00FD2DC8">
      <w:r>
        <w:t xml:space="preserve">The sample HDF-EOS5 data files and mapping files referred to in this section can be found in the validprog/examples directory. </w:t>
      </w:r>
      <w:r w:rsidR="00FD2DC8">
        <w:t xml:space="preserve">Examples can also be found on our ftp server at </w:t>
      </w:r>
      <w:hyperlink r:id="rId25" w:history="1">
        <w:r w:rsidR="00FD2DC8">
          <w:rPr>
            <w:rStyle w:val="Hyperlink"/>
          </w:rPr>
          <w:t>ftp://ftp.hdfgroup.uiuc.edu/pub/outgoing/NASAHDFTOOLfiles/aug_eos5/sample_files_for_doc/</w:t>
        </w:r>
      </w:hyperlink>
      <w:r w:rsidR="00FD2DC8" w:rsidRPr="00F470C1">
        <w:t>.</w:t>
      </w:r>
      <w:r w:rsidR="00FD2DC8">
        <w:t xml:space="preserve"> </w:t>
      </w:r>
    </w:p>
    <w:p w:rsidR="00FD2DC8" w:rsidRDefault="00FD2DC8" w:rsidP="00FD2DC8"/>
    <w:p w:rsidR="00F47EC2" w:rsidRDefault="00F47EC2" w:rsidP="00F47EC2">
      <w:r>
        <w:t>If you run the command lines shown below, augment copies of the original sample file.</w:t>
      </w:r>
    </w:p>
    <w:p w:rsidR="003A5F33" w:rsidRDefault="003A5F33" w:rsidP="00FC7CC4"/>
    <w:p w:rsidR="003A5F33" w:rsidRDefault="003A5F33" w:rsidP="00FC7CC4"/>
    <w:p w:rsidR="00B419C9" w:rsidRPr="00384A1F" w:rsidRDefault="00B419C9" w:rsidP="00FC7CC4"/>
    <w:p w:rsidR="00B419C9" w:rsidRPr="002366B6" w:rsidRDefault="002B20D1" w:rsidP="00D06BE5">
      <w:pPr>
        <w:pStyle w:val="Heading3"/>
      </w:pPr>
      <w:bookmarkStart w:id="39" w:name="_Toc374109982"/>
      <w:bookmarkStart w:id="40" w:name="_Toc371084122"/>
      <w:r>
        <w:t xml:space="preserve">Using the </w:t>
      </w:r>
      <w:r w:rsidR="00B419C9" w:rsidRPr="007101B3">
        <w:t xml:space="preserve">Default </w:t>
      </w:r>
      <w:r>
        <w:t xml:space="preserve">Command-line </w:t>
      </w:r>
      <w:r w:rsidR="00B419C9" w:rsidRPr="007101B3">
        <w:t>Option</w:t>
      </w:r>
      <w:bookmarkEnd w:id="39"/>
      <w:r w:rsidR="00B419C9">
        <w:t xml:space="preserve"> </w:t>
      </w:r>
      <w:bookmarkEnd w:id="40"/>
    </w:p>
    <w:p w:rsidR="00B419C9" w:rsidRDefault="002B20D1" w:rsidP="00FC7CC4">
      <w:pPr>
        <w:rPr>
          <w:sz w:val="21"/>
          <w:szCs w:val="21"/>
        </w:rPr>
      </w:pPr>
      <w:r>
        <w:t xml:space="preserve">To use the Default command-line option </w:t>
      </w:r>
      <w:r w:rsidR="00D06BE5">
        <w:t xml:space="preserve">to augment single_grid.he5 </w:t>
      </w:r>
      <w:r>
        <w:t>with grid data, enter a</w:t>
      </w:r>
      <w:r w:rsidR="00B419C9" w:rsidRPr="00384A1F">
        <w:t>t the command prompt</w:t>
      </w:r>
      <w:r>
        <w:t xml:space="preserve"> </w:t>
      </w:r>
      <w:r w:rsidR="00B419C9" w:rsidRPr="00384A1F">
        <w:t>the following command</w:t>
      </w:r>
      <w:r w:rsidR="00B419C9" w:rsidRPr="003A3A8E">
        <w:rPr>
          <w:sz w:val="21"/>
          <w:szCs w:val="21"/>
        </w:rPr>
        <w:t>:</w:t>
      </w:r>
    </w:p>
    <w:p w:rsidR="00B419C9" w:rsidRPr="00384A1F" w:rsidRDefault="00B419C9" w:rsidP="00FC7CC4"/>
    <w:p w:rsidR="00B419C9" w:rsidRPr="00384A1F" w:rsidRDefault="00B419C9" w:rsidP="00FC7CC4">
      <w:pPr>
        <w:pStyle w:val="PlainText"/>
      </w:pPr>
      <w:r w:rsidRPr="00384A1F">
        <w:t>aug_eos5 single_grid.he5</w:t>
      </w:r>
    </w:p>
    <w:p w:rsidR="00B419C9" w:rsidRDefault="00B419C9" w:rsidP="00FC7CC4"/>
    <w:p w:rsidR="00B419C9" w:rsidRDefault="002B20D1" w:rsidP="00FC7CC4">
      <w:r>
        <w:t xml:space="preserve">Note </w:t>
      </w:r>
      <w:r w:rsidR="001705F6">
        <w:t xml:space="preserve">in the augmented output file </w:t>
      </w:r>
      <w:r>
        <w:t>that</w:t>
      </w:r>
      <w:r w:rsidRPr="001705F6">
        <w:t xml:space="preserve"> </w:t>
      </w:r>
      <w:r w:rsidR="00B419C9" w:rsidRPr="001705F6">
        <w:rPr>
          <w:rFonts w:ascii="Courier New" w:hAnsi="Courier New" w:cs="Courier New"/>
          <w:sz w:val="20"/>
          <w:szCs w:val="21"/>
        </w:rPr>
        <w:t>XDim</w:t>
      </w:r>
      <w:r w:rsidR="00B419C9" w:rsidRPr="003A3A8E">
        <w:rPr>
          <w:sz w:val="21"/>
          <w:szCs w:val="21"/>
        </w:rPr>
        <w:t xml:space="preserve"> </w:t>
      </w:r>
      <w:r w:rsidR="00B419C9" w:rsidRPr="0086751C">
        <w:t>and</w:t>
      </w:r>
      <w:r w:rsidR="00B419C9" w:rsidRPr="001705F6">
        <w:t xml:space="preserve"> </w:t>
      </w:r>
      <w:r w:rsidR="00B419C9" w:rsidRPr="001705F6">
        <w:rPr>
          <w:rFonts w:ascii="Courier New" w:hAnsi="Courier New" w:cs="Courier New"/>
          <w:sz w:val="20"/>
          <w:szCs w:val="21"/>
        </w:rPr>
        <w:t>YDim</w:t>
      </w:r>
      <w:r w:rsidR="00B419C9" w:rsidRPr="0086751C">
        <w:t xml:space="preserve"> are filled with </w:t>
      </w:r>
      <w:r>
        <w:t xml:space="preserve">longitude and latitude </w:t>
      </w:r>
      <w:r w:rsidR="00B419C9" w:rsidRPr="0086751C">
        <w:t xml:space="preserve">data values. </w:t>
      </w:r>
      <w:r w:rsidR="00016072" w:rsidRPr="0086751C">
        <w:t>The other dimension</w:t>
      </w:r>
      <w:r w:rsidR="00016072">
        <w:t>s are treated as pure dimensions by netCDF-4.</w:t>
      </w:r>
    </w:p>
    <w:p w:rsidR="00B419C9" w:rsidRDefault="00B419C9" w:rsidP="00FC7CC4"/>
    <w:p w:rsidR="00B419C9" w:rsidRDefault="00B419C9" w:rsidP="00FC7CC4"/>
    <w:p w:rsidR="00681F75" w:rsidRPr="0086751C" w:rsidRDefault="00681F75" w:rsidP="00FC7CC4"/>
    <w:p w:rsidR="00B419C9" w:rsidRPr="002366B6" w:rsidRDefault="002B20D1" w:rsidP="00D06BE5">
      <w:pPr>
        <w:pStyle w:val="Heading3"/>
      </w:pPr>
      <w:bookmarkStart w:id="41" w:name="_Toc374109983"/>
      <w:bookmarkStart w:id="42" w:name="_Toc371084123"/>
      <w:r>
        <w:t xml:space="preserve">Using the </w:t>
      </w:r>
      <w:r w:rsidR="00B419C9" w:rsidRPr="00B930D0">
        <w:t xml:space="preserve">Index </w:t>
      </w:r>
      <w:r>
        <w:t xml:space="preserve">Command-line </w:t>
      </w:r>
      <w:r w:rsidR="00B419C9" w:rsidRPr="00B930D0">
        <w:t>Option</w:t>
      </w:r>
      <w:bookmarkEnd w:id="41"/>
      <w:r w:rsidR="00B419C9">
        <w:t xml:space="preserve"> </w:t>
      </w:r>
      <w:bookmarkEnd w:id="42"/>
    </w:p>
    <w:p w:rsidR="002B20D1" w:rsidRDefault="002B20D1" w:rsidP="002B20D1">
      <w:pPr>
        <w:rPr>
          <w:sz w:val="21"/>
          <w:szCs w:val="21"/>
        </w:rPr>
      </w:pPr>
      <w:r>
        <w:t xml:space="preserve">To use the Index command-line option </w:t>
      </w:r>
      <w:r w:rsidR="00D06BE5">
        <w:t xml:space="preserve">to augment single_grid.he5 </w:t>
      </w:r>
      <w:r>
        <w:t>with grid data, enter a</w:t>
      </w:r>
      <w:r w:rsidRPr="00384A1F">
        <w:t>t the command prompt</w:t>
      </w:r>
      <w:r>
        <w:t xml:space="preserve"> </w:t>
      </w:r>
      <w:r w:rsidRPr="00384A1F">
        <w:t>the following command</w:t>
      </w:r>
      <w:r w:rsidRPr="003A3A8E">
        <w:rPr>
          <w:sz w:val="21"/>
          <w:szCs w:val="21"/>
        </w:rPr>
        <w:t>:</w:t>
      </w:r>
    </w:p>
    <w:p w:rsidR="00B419C9" w:rsidRPr="0086751C" w:rsidRDefault="00B419C9" w:rsidP="00FC7CC4"/>
    <w:p w:rsidR="00B419C9" w:rsidRPr="0086751C" w:rsidRDefault="00B419C9" w:rsidP="00FC7CC4">
      <w:pPr>
        <w:pStyle w:val="PlainText"/>
      </w:pPr>
      <w:r w:rsidRPr="0086751C">
        <w:t>aug_eos5 -i single_grid.he5</w:t>
      </w:r>
    </w:p>
    <w:p w:rsidR="00B419C9" w:rsidRDefault="00B419C9" w:rsidP="00FC7CC4"/>
    <w:p w:rsidR="00B419C9" w:rsidRDefault="002B20D1" w:rsidP="00FC7CC4">
      <w:r w:rsidRPr="002B20D1">
        <w:t xml:space="preserve">Note </w:t>
      </w:r>
      <w:r w:rsidR="001705F6">
        <w:t xml:space="preserve">in the augmented output file </w:t>
      </w:r>
      <w:r w:rsidRPr="002B20D1">
        <w:t>that</w:t>
      </w:r>
      <w:r w:rsidRPr="001705F6">
        <w:t xml:space="preserve"> </w:t>
      </w:r>
      <w:r w:rsidR="00B419C9" w:rsidRPr="001705F6">
        <w:rPr>
          <w:rFonts w:ascii="Courier New" w:hAnsi="Courier New" w:cs="Courier New"/>
          <w:sz w:val="20"/>
          <w:szCs w:val="21"/>
        </w:rPr>
        <w:t>XDim</w:t>
      </w:r>
      <w:r w:rsidR="00B419C9" w:rsidRPr="0086751C">
        <w:t xml:space="preserve"> and</w:t>
      </w:r>
      <w:r w:rsidR="00B419C9" w:rsidRPr="001705F6">
        <w:t xml:space="preserve"> </w:t>
      </w:r>
      <w:r w:rsidR="00B419C9" w:rsidRPr="001705F6">
        <w:rPr>
          <w:rFonts w:ascii="Courier New" w:hAnsi="Courier New" w:cs="Courier New"/>
          <w:sz w:val="20"/>
          <w:szCs w:val="21"/>
        </w:rPr>
        <w:t>YDim</w:t>
      </w:r>
      <w:r w:rsidR="00B419C9" w:rsidRPr="0086751C">
        <w:t xml:space="preserve"> </w:t>
      </w:r>
      <w:r>
        <w:t xml:space="preserve">are filled with longitude and latitude data values in </w:t>
      </w:r>
      <w:r w:rsidR="00B419C9" w:rsidRPr="0086751C">
        <w:t xml:space="preserve">the same way as </w:t>
      </w:r>
      <w:r>
        <w:t xml:space="preserve">the </w:t>
      </w:r>
      <w:r w:rsidR="00B419C9" w:rsidRPr="0086751C">
        <w:t xml:space="preserve">Default </w:t>
      </w:r>
      <w:r>
        <w:t>command-line option</w:t>
      </w:r>
      <w:r w:rsidR="00B419C9" w:rsidRPr="0086751C">
        <w:t>. The other dimension scale</w:t>
      </w:r>
      <w:r w:rsidR="00B419C9">
        <w:t xml:space="preserve"> </w:t>
      </w:r>
      <w:r w:rsidR="00B419C9" w:rsidRPr="0086751C">
        <w:t>is filled with natural numbers.</w:t>
      </w:r>
    </w:p>
    <w:p w:rsidR="00B419C9" w:rsidRDefault="00B419C9" w:rsidP="00FC7CC4"/>
    <w:p w:rsidR="00681F75" w:rsidRDefault="00681F75" w:rsidP="00FC7CC4"/>
    <w:p w:rsidR="00681F75" w:rsidRDefault="00681F75" w:rsidP="00FC7CC4"/>
    <w:p w:rsidR="00B419C9" w:rsidRPr="002366B6" w:rsidRDefault="00907F51" w:rsidP="00D06BE5">
      <w:pPr>
        <w:pStyle w:val="Heading3"/>
      </w:pPr>
      <w:bookmarkStart w:id="43" w:name="_Toc371084124"/>
      <w:bookmarkStart w:id="44" w:name="_Toc374109984"/>
      <w:r>
        <w:t xml:space="preserve">Using the </w:t>
      </w:r>
      <w:r w:rsidR="00B419C9" w:rsidRPr="00B930D0">
        <w:t xml:space="preserve">File </w:t>
      </w:r>
      <w:r>
        <w:t xml:space="preserve">Command-line </w:t>
      </w:r>
      <w:r w:rsidR="00B419C9" w:rsidRPr="00B930D0">
        <w:t>Option</w:t>
      </w:r>
      <w:bookmarkEnd w:id="43"/>
      <w:bookmarkEnd w:id="44"/>
      <w:r>
        <w:t xml:space="preserve"> </w:t>
      </w:r>
    </w:p>
    <w:p w:rsidR="00D06BE5" w:rsidRDefault="00D06BE5" w:rsidP="00D06BE5">
      <w:r>
        <w:t xml:space="preserve">Before the File command-line option can be used, a mapping file must be made. For this example, </w:t>
      </w:r>
      <w:r w:rsidR="00C24C1C">
        <w:t xml:space="preserve">insert </w:t>
      </w:r>
      <w:r>
        <w:t xml:space="preserve">the following </w:t>
      </w:r>
      <w:r w:rsidR="00C804B6">
        <w:t xml:space="preserve">text </w:t>
      </w:r>
      <w:r w:rsidR="00C24C1C">
        <w:t xml:space="preserve">in a </w:t>
      </w:r>
      <w:r>
        <w:t xml:space="preserve">file named </w:t>
      </w:r>
      <w:r w:rsidRPr="003A3A8E">
        <w:rPr>
          <w:rFonts w:ascii="Courier New" w:hAnsi="Courier New" w:cs="Courier New"/>
          <w:sz w:val="21"/>
          <w:szCs w:val="21"/>
        </w:rPr>
        <w:t>single_grid_mapping_file.txt</w:t>
      </w:r>
      <w:r w:rsidRPr="0086751C">
        <w:t>:</w:t>
      </w:r>
    </w:p>
    <w:p w:rsidR="00D06BE5" w:rsidRPr="0086751C" w:rsidRDefault="00D06BE5" w:rsidP="00D06BE5"/>
    <w:p w:rsidR="00C24C1C" w:rsidRPr="0086751C" w:rsidRDefault="00C24C1C" w:rsidP="00C24C1C">
      <w:pPr>
        <w:pStyle w:val="PlainText"/>
      </w:pPr>
      <w:r w:rsidRPr="0086751C">
        <w:t>0 ZDim Pressure</w:t>
      </w:r>
    </w:p>
    <w:p w:rsidR="00D06BE5" w:rsidRDefault="00D06BE5" w:rsidP="00907F51"/>
    <w:p w:rsidR="00D06BE5" w:rsidRDefault="003605A9" w:rsidP="00D06BE5">
      <w:r>
        <w:t xml:space="preserve">Each element in the row is separated from another element by a blank space. The </w:t>
      </w:r>
      <w:r w:rsidRPr="001705F6">
        <w:rPr>
          <w:rFonts w:ascii="Courier New" w:hAnsi="Courier New" w:cs="Courier New"/>
          <w:sz w:val="20"/>
        </w:rPr>
        <w:t>0</w:t>
      </w:r>
      <w:r>
        <w:t xml:space="preserve"> in the first column means the value of column 3 will be the name of the data field in the file where the dimension scale information can be found. The value of column 2, </w:t>
      </w:r>
      <w:r w:rsidRPr="001705F6">
        <w:rPr>
          <w:rFonts w:ascii="Courier New" w:hAnsi="Courier New" w:cs="Courier New"/>
          <w:sz w:val="20"/>
        </w:rPr>
        <w:t>ZDim</w:t>
      </w:r>
      <w:r>
        <w:t xml:space="preserve">, is the name of the dimension to which the scale will be applied. The value of column 3, </w:t>
      </w:r>
      <w:r w:rsidRPr="001705F6">
        <w:rPr>
          <w:rFonts w:ascii="Courier New" w:hAnsi="Courier New" w:cs="Courier New"/>
          <w:sz w:val="20"/>
        </w:rPr>
        <w:t>Pressure</w:t>
      </w:r>
      <w:r>
        <w:t xml:space="preserve">, is the name of the data field </w:t>
      </w:r>
      <w:r w:rsidR="007922E4">
        <w:t xml:space="preserve">in the file that will be augmented </w:t>
      </w:r>
      <w:r>
        <w:t xml:space="preserve">where the dimension scale can be found. </w:t>
      </w:r>
      <w:r w:rsidR="00D06BE5">
        <w:t xml:space="preserve"> See the “Mapping Files” section on page </w:t>
      </w:r>
      <w:r w:rsidR="00D06BE5">
        <w:fldChar w:fldCharType="begin"/>
      </w:r>
      <w:r w:rsidR="00D06BE5">
        <w:instrText xml:space="preserve"> PAGEREF MappingFiles \h </w:instrText>
      </w:r>
      <w:r w:rsidR="00D06BE5">
        <w:fldChar w:fldCharType="separate"/>
      </w:r>
      <w:r w:rsidR="006F7935">
        <w:rPr>
          <w:noProof/>
        </w:rPr>
        <w:t>19</w:t>
      </w:r>
      <w:r w:rsidR="00D06BE5">
        <w:fldChar w:fldCharType="end"/>
      </w:r>
      <w:r w:rsidR="00D06BE5">
        <w:t xml:space="preserve"> for more information.</w:t>
      </w:r>
    </w:p>
    <w:p w:rsidR="00D06BE5" w:rsidRDefault="00D06BE5" w:rsidP="00907F51"/>
    <w:p w:rsidR="00907F51" w:rsidRDefault="00907F51" w:rsidP="00907F51">
      <w:pPr>
        <w:rPr>
          <w:sz w:val="21"/>
          <w:szCs w:val="21"/>
        </w:rPr>
      </w:pPr>
      <w:r>
        <w:t xml:space="preserve">To use the File command-line option </w:t>
      </w:r>
      <w:r w:rsidR="00D06BE5">
        <w:t>to augment</w:t>
      </w:r>
      <w:r>
        <w:t xml:space="preserve"> </w:t>
      </w:r>
      <w:r w:rsidR="00D06BE5">
        <w:t>single_grid.he5</w:t>
      </w:r>
      <w:r w:rsidR="007922E4">
        <w:t>, a file</w:t>
      </w:r>
      <w:r w:rsidR="00D06BE5">
        <w:t xml:space="preserve"> </w:t>
      </w:r>
      <w:r>
        <w:t>with grid data, enter a</w:t>
      </w:r>
      <w:r w:rsidRPr="00384A1F">
        <w:t>t the command prompt</w:t>
      </w:r>
      <w:r>
        <w:t xml:space="preserve"> </w:t>
      </w:r>
      <w:r w:rsidRPr="00384A1F">
        <w:t>the following command</w:t>
      </w:r>
      <w:r w:rsidRPr="003A3A8E">
        <w:rPr>
          <w:sz w:val="21"/>
          <w:szCs w:val="21"/>
        </w:rPr>
        <w:t>:</w:t>
      </w:r>
    </w:p>
    <w:p w:rsidR="00907F51" w:rsidRPr="0086751C" w:rsidRDefault="00907F51" w:rsidP="00907F51"/>
    <w:p w:rsidR="00907F51" w:rsidRDefault="00907F51" w:rsidP="00907F51">
      <w:pPr>
        <w:pStyle w:val="PlainText"/>
      </w:pPr>
      <w:r w:rsidRPr="0086751C">
        <w:t>aug_eos5 –f single_grid_mapping_file.txt single_grid.he5</w:t>
      </w:r>
    </w:p>
    <w:p w:rsidR="00907F51" w:rsidRDefault="00907F51" w:rsidP="00907F51"/>
    <w:p w:rsidR="00B419C9" w:rsidRDefault="00907F51" w:rsidP="00FC7CC4">
      <w:r w:rsidRPr="002B20D1">
        <w:t xml:space="preserve">Note </w:t>
      </w:r>
      <w:r w:rsidR="001705F6">
        <w:t xml:space="preserve">in the augmented output file </w:t>
      </w:r>
      <w:r w:rsidRPr="002B20D1">
        <w:t>that</w:t>
      </w:r>
      <w:r w:rsidRPr="007922E4">
        <w:t xml:space="preserve"> </w:t>
      </w:r>
      <w:r w:rsidRPr="007922E4">
        <w:rPr>
          <w:rFonts w:ascii="Courier New" w:hAnsi="Courier New" w:cs="Courier New"/>
          <w:sz w:val="20"/>
          <w:szCs w:val="21"/>
        </w:rPr>
        <w:t>XDim</w:t>
      </w:r>
      <w:r w:rsidRPr="0086751C">
        <w:t xml:space="preserve"> and </w:t>
      </w:r>
      <w:r w:rsidRPr="007922E4">
        <w:rPr>
          <w:rFonts w:ascii="Courier New" w:hAnsi="Courier New" w:cs="Courier New"/>
          <w:sz w:val="20"/>
          <w:szCs w:val="21"/>
        </w:rPr>
        <w:t>YDim</w:t>
      </w:r>
      <w:r w:rsidRPr="0086751C">
        <w:t xml:space="preserve"> </w:t>
      </w:r>
      <w:r>
        <w:t xml:space="preserve">are filled with longitude and latitude data values in </w:t>
      </w:r>
      <w:r w:rsidRPr="0086751C">
        <w:t xml:space="preserve">the same way as </w:t>
      </w:r>
      <w:r>
        <w:t xml:space="preserve">the </w:t>
      </w:r>
      <w:r w:rsidRPr="0086751C">
        <w:t xml:space="preserve">Default </w:t>
      </w:r>
      <w:r>
        <w:t>command-line option</w:t>
      </w:r>
      <w:r w:rsidRPr="0086751C">
        <w:t>. The other dimension</w:t>
      </w:r>
      <w:r w:rsidR="00C804B6">
        <w:t xml:space="preserve"> scale, </w:t>
      </w:r>
      <w:r w:rsidR="00B419C9" w:rsidRPr="00B930D0">
        <w:rPr>
          <w:rFonts w:ascii="Courier New" w:hAnsi="Courier New" w:cs="Courier New"/>
          <w:sz w:val="21"/>
          <w:szCs w:val="21"/>
        </w:rPr>
        <w:t>ZDim</w:t>
      </w:r>
      <w:r w:rsidR="00C804B6">
        <w:rPr>
          <w:rFonts w:ascii="Courier New" w:hAnsi="Courier New" w:cs="Courier New"/>
          <w:sz w:val="21"/>
          <w:szCs w:val="21"/>
        </w:rPr>
        <w:t>,</w:t>
      </w:r>
      <w:r w:rsidR="00B419C9" w:rsidRPr="0086751C">
        <w:t xml:space="preserve"> is filled with the values obtained from </w:t>
      </w:r>
      <w:r w:rsidR="00B419C9" w:rsidRPr="00B930D0">
        <w:rPr>
          <w:rFonts w:ascii="Courier New" w:hAnsi="Courier New" w:cs="Courier New"/>
          <w:sz w:val="21"/>
          <w:szCs w:val="21"/>
        </w:rPr>
        <w:t>Pressure</w:t>
      </w:r>
      <w:r w:rsidR="00B419C9" w:rsidRPr="0086751C">
        <w:t xml:space="preserve"> instead. </w:t>
      </w:r>
      <w:r w:rsidR="00B419C9" w:rsidRPr="00B930D0">
        <w:rPr>
          <w:rFonts w:ascii="Courier New" w:hAnsi="Courier New" w:cs="Courier New"/>
          <w:sz w:val="21"/>
          <w:szCs w:val="21"/>
        </w:rPr>
        <w:t>Pressure</w:t>
      </w:r>
      <w:r w:rsidR="00B419C9" w:rsidRPr="0086751C">
        <w:t xml:space="preserve"> is a data field in the HDF-EOS5 file.</w:t>
      </w:r>
      <w:r w:rsidR="00B419C9">
        <w:t xml:space="preserve"> </w:t>
      </w:r>
      <w:r w:rsidR="00B419C9" w:rsidRPr="0086751C">
        <w:t>Obtaining the dimension scale from a field inside an HDF-EOS5 file is the most common case</w:t>
      </w:r>
      <w:r w:rsidR="00B419C9">
        <w:t xml:space="preserve"> </w:t>
      </w:r>
      <w:r w:rsidR="00B419C9" w:rsidRPr="0086751C">
        <w:t>a user may encounter.</w:t>
      </w:r>
    </w:p>
    <w:p w:rsidR="00C804B6" w:rsidRPr="0086751C" w:rsidRDefault="00C804B6" w:rsidP="00FC7CC4"/>
    <w:p w:rsidR="00B419C9" w:rsidRDefault="00C179FC" w:rsidP="00FC7CC4">
      <w:r>
        <w:t>If f</w:t>
      </w:r>
      <w:r w:rsidR="00B419C9" w:rsidRPr="0086751C">
        <w:t>or some reason</w:t>
      </w:r>
      <w:r>
        <w:t xml:space="preserve"> a </w:t>
      </w:r>
      <w:r w:rsidR="00B419C9" w:rsidRPr="0086751C">
        <w:t xml:space="preserve">dimension scale needs to be obtained from an </w:t>
      </w:r>
      <w:r>
        <w:t xml:space="preserve">external text </w:t>
      </w:r>
      <w:r w:rsidR="00B419C9" w:rsidRPr="0086751C">
        <w:t xml:space="preserve">file, </w:t>
      </w:r>
      <w:r w:rsidR="00F1319D">
        <w:t>add</w:t>
      </w:r>
      <w:r w:rsidR="00B419C9" w:rsidRPr="0086751C">
        <w:t xml:space="preserve"> the following line for that dimension </w:t>
      </w:r>
      <w:r>
        <w:t xml:space="preserve">to the </w:t>
      </w:r>
      <w:r w:rsidR="00B419C9" w:rsidRPr="0086751C">
        <w:t>mapping file</w:t>
      </w:r>
      <w:r>
        <w:t>:</w:t>
      </w:r>
    </w:p>
    <w:p w:rsidR="00B419C9" w:rsidRPr="0086751C" w:rsidRDefault="00B419C9" w:rsidP="00FC7CC4"/>
    <w:p w:rsidR="00C179FC" w:rsidRPr="0086751C" w:rsidRDefault="00C179FC" w:rsidP="00C179FC">
      <w:pPr>
        <w:pStyle w:val="PlainText"/>
      </w:pPr>
      <w:r w:rsidRPr="0086751C">
        <w:t xml:space="preserve">1 </w:t>
      </w:r>
      <w:r w:rsidR="007922E4">
        <w:t xml:space="preserve">ZDim </w:t>
      </w:r>
      <w:r w:rsidRPr="0086751C">
        <w:t>data_file</w:t>
      </w:r>
    </w:p>
    <w:p w:rsidR="00B419C9" w:rsidRDefault="00B419C9" w:rsidP="00FC7CC4"/>
    <w:p w:rsidR="00B419C9" w:rsidRDefault="00B419C9" w:rsidP="00FC7CC4">
      <w:proofErr w:type="gramStart"/>
      <w:r w:rsidRPr="00B930D0">
        <w:rPr>
          <w:rFonts w:ascii="Courier New" w:hAnsi="Courier New" w:cs="Courier New"/>
          <w:sz w:val="21"/>
          <w:szCs w:val="21"/>
        </w:rPr>
        <w:t>data_file</w:t>
      </w:r>
      <w:proofErr w:type="gramEnd"/>
      <w:r w:rsidRPr="00B930D0">
        <w:rPr>
          <w:sz w:val="21"/>
          <w:szCs w:val="21"/>
        </w:rPr>
        <w:t xml:space="preserve"> </w:t>
      </w:r>
      <w:r w:rsidRPr="0086751C">
        <w:t>is a</w:t>
      </w:r>
      <w:r w:rsidR="009D1BCB">
        <w:t xml:space="preserve"> plain</w:t>
      </w:r>
      <w:r w:rsidRPr="0086751C">
        <w:t xml:space="preserve"> </w:t>
      </w:r>
      <w:r w:rsidR="009D1BCB">
        <w:t>text</w:t>
      </w:r>
      <w:r w:rsidRPr="0086751C">
        <w:t xml:space="preserve"> file </w:t>
      </w:r>
      <w:r w:rsidR="009D1BCB">
        <w:t xml:space="preserve">where </w:t>
      </w:r>
      <w:r w:rsidRPr="0086751C">
        <w:t>the values of a dimension scale field</w:t>
      </w:r>
      <w:r w:rsidR="009D1BCB">
        <w:t xml:space="preserve"> are stored</w:t>
      </w:r>
      <w:r w:rsidRPr="0086751C">
        <w:t xml:space="preserve">. </w:t>
      </w:r>
    </w:p>
    <w:p w:rsidR="00B419C9" w:rsidRPr="0086751C" w:rsidRDefault="00B419C9" w:rsidP="00FC7CC4"/>
    <w:p w:rsidR="00B14C64" w:rsidRDefault="00B14C64" w:rsidP="00FC7CC4">
      <w:r w:rsidRPr="0086751C">
        <w:t>Generally</w:t>
      </w:r>
      <w:r>
        <w:t>,</w:t>
      </w:r>
      <w:r w:rsidRPr="0086751C">
        <w:t xml:space="preserve"> </w:t>
      </w:r>
      <w:r w:rsidR="000F798D" w:rsidRPr="000F798D">
        <w:t xml:space="preserve">longitude </w:t>
      </w:r>
      <w:r w:rsidR="000F798D">
        <w:t xml:space="preserve">and </w:t>
      </w:r>
      <w:r w:rsidR="00B419C9" w:rsidRPr="0086751C">
        <w:t>latitude should be calculated via HDF-EOS5 APIs. Under such circumstance</w:t>
      </w:r>
      <w:r>
        <w:t>s</w:t>
      </w:r>
      <w:r w:rsidR="00B419C9" w:rsidRPr="0086751C">
        <w:t>, the mapping file does</w:t>
      </w:r>
      <w:r>
        <w:t xml:space="preserve"> </w:t>
      </w:r>
      <w:r w:rsidR="00B419C9" w:rsidRPr="0086751C">
        <w:t>n</w:t>
      </w:r>
      <w:r>
        <w:t>o</w:t>
      </w:r>
      <w:r w:rsidR="00B419C9" w:rsidRPr="0086751C">
        <w:t>t nee</w:t>
      </w:r>
      <w:r w:rsidR="00B419C9">
        <w:t>d to provide any information about</w:t>
      </w:r>
      <w:r w:rsidR="00B419C9" w:rsidRPr="0086751C">
        <w:t xml:space="preserve"> </w:t>
      </w:r>
      <w:r w:rsidR="00B419C9" w:rsidRPr="00B930D0">
        <w:rPr>
          <w:rFonts w:ascii="Courier New" w:hAnsi="Courier New" w:cs="Courier New"/>
          <w:sz w:val="21"/>
          <w:szCs w:val="21"/>
        </w:rPr>
        <w:t>XDim</w:t>
      </w:r>
      <w:r w:rsidR="00B419C9" w:rsidRPr="0086751C">
        <w:t xml:space="preserve"> and </w:t>
      </w:r>
      <w:r w:rsidR="00B419C9" w:rsidRPr="00B930D0">
        <w:rPr>
          <w:rFonts w:ascii="Courier New" w:hAnsi="Courier New" w:cs="Courier New"/>
          <w:sz w:val="21"/>
          <w:szCs w:val="21"/>
        </w:rPr>
        <w:t>YDim</w:t>
      </w:r>
      <w:r w:rsidR="00B419C9">
        <w:t xml:space="preserve">. </w:t>
      </w:r>
    </w:p>
    <w:p w:rsidR="00B14C64" w:rsidRDefault="00B14C64" w:rsidP="00FC7CC4"/>
    <w:p w:rsidR="00B419C9" w:rsidRDefault="00B419C9" w:rsidP="00FC7CC4"/>
    <w:p w:rsidR="00B419C9" w:rsidRDefault="00B419C9" w:rsidP="00FC7CC4"/>
    <w:p w:rsidR="00B419C9" w:rsidRDefault="007922E4" w:rsidP="00D06BE5">
      <w:pPr>
        <w:pStyle w:val="Heading3"/>
      </w:pPr>
      <w:bookmarkStart w:id="45" w:name="_Toc371084125"/>
      <w:bookmarkStart w:id="46" w:name="_Toc374109985"/>
      <w:r>
        <w:t xml:space="preserve">Working with </w:t>
      </w:r>
      <w:r w:rsidR="00B419C9" w:rsidRPr="00B930D0">
        <w:t>Multiple Grids</w:t>
      </w:r>
      <w:r w:rsidR="00B419C9">
        <w:t xml:space="preserve"> </w:t>
      </w:r>
      <w:r>
        <w:t>in a Si</w:t>
      </w:r>
      <w:bookmarkStart w:id="47" w:name="WorkingWithMultipleGridsInaSingleFile"/>
      <w:bookmarkEnd w:id="47"/>
      <w:r>
        <w:t>ngle File</w:t>
      </w:r>
      <w:bookmarkEnd w:id="45"/>
      <w:bookmarkEnd w:id="46"/>
      <w:r w:rsidR="00B14C64">
        <w:t xml:space="preserve"> </w:t>
      </w:r>
    </w:p>
    <w:p w:rsidR="00B419C9" w:rsidRDefault="00643339" w:rsidP="00FC7CC4">
      <w:proofErr w:type="gramStart"/>
      <w:r>
        <w:t>aug_eos5</w:t>
      </w:r>
      <w:proofErr w:type="gramEnd"/>
      <w:r>
        <w:t xml:space="preserve"> can be used to augment files that have multiple grids (multiple grid datasets). </w:t>
      </w:r>
    </w:p>
    <w:p w:rsidR="00643339" w:rsidRDefault="00643339" w:rsidP="00FC7CC4"/>
    <w:p w:rsidR="00643339" w:rsidRDefault="00643339" w:rsidP="00FC7CC4">
      <w:r>
        <w:t xml:space="preserve">When the </w:t>
      </w:r>
      <w:r w:rsidRPr="00DF6B61">
        <w:rPr>
          <w:b/>
        </w:rPr>
        <w:t>Default</w:t>
      </w:r>
      <w:r>
        <w:t xml:space="preserve"> or </w:t>
      </w:r>
      <w:r w:rsidRPr="00DF6B61">
        <w:rPr>
          <w:b/>
        </w:rPr>
        <w:t>Index</w:t>
      </w:r>
      <w:r>
        <w:t xml:space="preserve"> command-line options are used to augment a file with a single grid, the dimension scales of </w:t>
      </w:r>
      <w:r w:rsidRPr="00643339">
        <w:rPr>
          <w:rFonts w:ascii="Courier New" w:hAnsi="Courier New" w:cs="Courier New"/>
          <w:sz w:val="20"/>
        </w:rPr>
        <w:t>XDim</w:t>
      </w:r>
      <w:r w:rsidRPr="00643339">
        <w:t xml:space="preserve"> </w:t>
      </w:r>
      <w:r>
        <w:t xml:space="preserve">and </w:t>
      </w:r>
      <w:r w:rsidRPr="00643339">
        <w:rPr>
          <w:rFonts w:ascii="Courier New" w:hAnsi="Courier New" w:cs="Courier New"/>
          <w:sz w:val="20"/>
        </w:rPr>
        <w:t>YDim</w:t>
      </w:r>
      <w:r>
        <w:t xml:space="preserve"> are created under the grid dataset. See the figure in the “Augmentation” section on page </w:t>
      </w:r>
      <w:r>
        <w:fldChar w:fldCharType="begin"/>
      </w:r>
      <w:r>
        <w:instrText xml:space="preserve"> PAGEREF Augmentation \h </w:instrText>
      </w:r>
      <w:r>
        <w:fldChar w:fldCharType="separate"/>
      </w:r>
      <w:r w:rsidR="006F7935">
        <w:rPr>
          <w:noProof/>
        </w:rPr>
        <w:t>7</w:t>
      </w:r>
      <w:r>
        <w:fldChar w:fldCharType="end"/>
      </w:r>
      <w:r>
        <w:t xml:space="preserve"> for more information. When these options are used to augment a file with multiple grid datasets, the dimension scales of </w:t>
      </w:r>
      <w:r w:rsidRPr="00643339">
        <w:rPr>
          <w:rFonts w:ascii="Courier New" w:hAnsi="Courier New" w:cs="Courier New"/>
          <w:sz w:val="20"/>
        </w:rPr>
        <w:t>XDim</w:t>
      </w:r>
      <w:r>
        <w:t xml:space="preserve"> and </w:t>
      </w:r>
      <w:r w:rsidRPr="00643339">
        <w:rPr>
          <w:rFonts w:ascii="Courier New" w:hAnsi="Courier New" w:cs="Courier New"/>
          <w:sz w:val="20"/>
        </w:rPr>
        <w:t>YDim</w:t>
      </w:r>
      <w:r>
        <w:t xml:space="preserve"> are created under each grid dataset. </w:t>
      </w:r>
    </w:p>
    <w:p w:rsidR="00643339" w:rsidRPr="002366B6" w:rsidRDefault="00643339" w:rsidP="00FC7CC4"/>
    <w:p w:rsidR="00B419C9" w:rsidRDefault="00DF6B61" w:rsidP="00FC7CC4">
      <w:r>
        <w:t xml:space="preserve">When the </w:t>
      </w:r>
      <w:r w:rsidR="00B419C9" w:rsidRPr="00DF6B61">
        <w:rPr>
          <w:b/>
        </w:rPr>
        <w:t>File</w:t>
      </w:r>
      <w:r w:rsidR="00B419C9" w:rsidRPr="009137BD">
        <w:t xml:space="preserve"> </w:t>
      </w:r>
      <w:r>
        <w:t xml:space="preserve">command-line </w:t>
      </w:r>
      <w:r w:rsidRPr="009137BD">
        <w:t>option</w:t>
      </w:r>
      <w:r>
        <w:t xml:space="preserve"> is used</w:t>
      </w:r>
      <w:r w:rsidR="00FD2DC8">
        <w:t xml:space="preserve"> with a file with multiple grids</w:t>
      </w:r>
      <w:r w:rsidR="00B419C9" w:rsidRPr="009137BD">
        <w:t xml:space="preserve">, </w:t>
      </w:r>
      <w:r>
        <w:t>the mapping file will have entries for each grid.</w:t>
      </w:r>
      <w:r w:rsidR="00B419C9">
        <w:t xml:space="preserve"> </w:t>
      </w:r>
      <w:r w:rsidR="00B419C9" w:rsidRPr="009137BD">
        <w:t xml:space="preserve">The following example shows how to construct such a file. </w:t>
      </w:r>
    </w:p>
    <w:p w:rsidR="00B419C9" w:rsidRPr="009137BD" w:rsidRDefault="00B419C9" w:rsidP="00FC7CC4"/>
    <w:p w:rsidR="00B419C9" w:rsidRDefault="00DF6B61" w:rsidP="00FC7CC4">
      <w:r>
        <w:t xml:space="preserve">Suppose a </w:t>
      </w:r>
      <w:r w:rsidR="00B419C9" w:rsidRPr="009137BD">
        <w:t xml:space="preserve">file </w:t>
      </w:r>
      <w:r>
        <w:t xml:space="preserve">called </w:t>
      </w:r>
      <w:r w:rsidRPr="00DF6B61">
        <w:rPr>
          <w:rFonts w:ascii="Courier New" w:hAnsi="Courier New" w:cs="Courier New"/>
          <w:sz w:val="20"/>
          <w:szCs w:val="21"/>
        </w:rPr>
        <w:t>two_grids.he5</w:t>
      </w:r>
      <w:r w:rsidRPr="00DF6B61">
        <w:t xml:space="preserve"> </w:t>
      </w:r>
      <w:r>
        <w:t xml:space="preserve">needs </w:t>
      </w:r>
      <w:r w:rsidR="00B419C9" w:rsidRPr="009137BD">
        <w:t xml:space="preserve">to be augmented. </w:t>
      </w:r>
      <w:r>
        <w:t>This file</w:t>
      </w:r>
      <w:r w:rsidR="00B419C9" w:rsidRPr="009137BD">
        <w:t xml:space="preserve"> contains two grids, </w:t>
      </w:r>
      <w:r w:rsidR="00B419C9" w:rsidRPr="00DF6B61">
        <w:rPr>
          <w:rFonts w:ascii="Courier New" w:hAnsi="Courier New" w:cs="Courier New"/>
          <w:sz w:val="20"/>
          <w:szCs w:val="21"/>
        </w:rPr>
        <w:t>NadirDayGrid</w:t>
      </w:r>
      <w:r w:rsidR="00B419C9" w:rsidRPr="009137BD">
        <w:t xml:space="preserve"> and </w:t>
      </w:r>
      <w:r w:rsidR="00B419C9" w:rsidRPr="00DF6B61">
        <w:rPr>
          <w:rFonts w:ascii="Courier New" w:hAnsi="Courier New" w:cs="Courier New"/>
          <w:sz w:val="20"/>
          <w:szCs w:val="21"/>
        </w:rPr>
        <w:t>NadirNightGrid</w:t>
      </w:r>
      <w:r w:rsidR="00B419C9" w:rsidRPr="009137BD">
        <w:t xml:space="preserve">. Each </w:t>
      </w:r>
      <w:r>
        <w:t xml:space="preserve">grid </w:t>
      </w:r>
      <w:r w:rsidR="00B419C9" w:rsidRPr="009137BD">
        <w:t>has a dimension</w:t>
      </w:r>
      <w:r>
        <w:t xml:space="preserve"> called</w:t>
      </w:r>
      <w:r w:rsidR="00B419C9" w:rsidRPr="00DF6B61">
        <w:t xml:space="preserve"> </w:t>
      </w:r>
      <w:r w:rsidR="00B419C9" w:rsidRPr="00DF6B61">
        <w:rPr>
          <w:rFonts w:ascii="Courier New" w:hAnsi="Courier New" w:cs="Courier New"/>
          <w:sz w:val="20"/>
          <w:szCs w:val="21"/>
        </w:rPr>
        <w:t>nLevels</w:t>
      </w:r>
      <w:r w:rsidR="00B419C9" w:rsidRPr="009137BD">
        <w:t>.</w:t>
      </w:r>
      <w:r w:rsidR="00B03915" w:rsidRPr="00B03915">
        <w:t xml:space="preserve"> </w:t>
      </w:r>
      <w:r w:rsidR="00B03915">
        <w:t>For this example, we are a</w:t>
      </w:r>
      <w:r w:rsidR="00B03915" w:rsidRPr="009137BD">
        <w:t>ssum</w:t>
      </w:r>
      <w:r w:rsidR="00B03915">
        <w:t>ing that</w:t>
      </w:r>
      <w:r w:rsidR="00B03915" w:rsidRPr="009137BD">
        <w:t xml:space="preserve"> users want to fill the corresponding dimension scale with the values from a data field</w:t>
      </w:r>
      <w:r w:rsidR="00B03915">
        <w:t>.</w:t>
      </w:r>
    </w:p>
    <w:p w:rsidR="00B419C9" w:rsidRPr="009137BD" w:rsidRDefault="00B419C9" w:rsidP="00FC7CC4"/>
    <w:p w:rsidR="00B03915" w:rsidRDefault="00B03915" w:rsidP="00FC7CC4">
      <w:r>
        <w:t xml:space="preserve">Before running aug_eos5, we should write the mapping file. Each grid will first be identified in a row in the mapping file. The next row will specify where the dimension scale data will be found (in this case a data field in the file), the name of the dimension, and the name of the data field that holds the dimension scale data. </w:t>
      </w:r>
    </w:p>
    <w:p w:rsidR="00B03915" w:rsidRDefault="00B03915" w:rsidP="00FC7CC4"/>
    <w:p w:rsidR="00B419C9" w:rsidRDefault="00B03915" w:rsidP="00FC7CC4">
      <w:r>
        <w:t xml:space="preserve">In this example, there will be four rows: two rows identify </w:t>
      </w:r>
      <w:r w:rsidR="00FD2DC8">
        <w:t>the</w:t>
      </w:r>
      <w:r>
        <w:t xml:space="preserve"> grid</w:t>
      </w:r>
      <w:r w:rsidR="00FD2DC8">
        <w:t>s</w:t>
      </w:r>
      <w:r>
        <w:t>, and two rows specify where aug_eos5 can find the dimension scale. The first row in this example identifies the grid as NadirDayGrid, and the third row identifies NadirNightGrid. The second and fourth rows have a</w:t>
      </w:r>
      <w:r w:rsidR="00B419C9" w:rsidRPr="009137BD">
        <w:t xml:space="preserve"> </w:t>
      </w:r>
      <w:r w:rsidR="00B419C9" w:rsidRPr="00B03915">
        <w:rPr>
          <w:rFonts w:ascii="Courier New" w:hAnsi="Courier New" w:cs="Courier New"/>
          <w:sz w:val="20"/>
        </w:rPr>
        <w:t>0</w:t>
      </w:r>
      <w:r w:rsidR="00B419C9" w:rsidRPr="009137BD">
        <w:t xml:space="preserve"> </w:t>
      </w:r>
      <w:r>
        <w:t xml:space="preserve">in </w:t>
      </w:r>
      <w:r w:rsidR="00B419C9" w:rsidRPr="009137BD">
        <w:t>the first column</w:t>
      </w:r>
      <w:r>
        <w:t xml:space="preserve"> since the dimension data will come from a data field in the file</w:t>
      </w:r>
      <w:r w:rsidR="00B419C9" w:rsidRPr="009137BD">
        <w:t>. The dimension name,</w:t>
      </w:r>
      <w:r w:rsidR="00B419C9">
        <w:t xml:space="preserve"> </w:t>
      </w:r>
      <w:r w:rsidR="00B419C9" w:rsidRPr="00B930D0">
        <w:rPr>
          <w:rFonts w:ascii="Courier New" w:hAnsi="Courier New" w:cs="Courier New"/>
          <w:sz w:val="21"/>
          <w:szCs w:val="21"/>
        </w:rPr>
        <w:t>nLevels</w:t>
      </w:r>
      <w:r w:rsidR="00B419C9" w:rsidRPr="009137BD">
        <w:t xml:space="preserve">, </w:t>
      </w:r>
      <w:r>
        <w:t xml:space="preserve">is </w:t>
      </w:r>
      <w:r w:rsidR="00B419C9" w:rsidRPr="009137BD">
        <w:t xml:space="preserve">specified </w:t>
      </w:r>
      <w:r>
        <w:t>in</w:t>
      </w:r>
      <w:r w:rsidR="00B419C9" w:rsidRPr="009137BD">
        <w:t xml:space="preserve"> the second column. The data field name, </w:t>
      </w:r>
      <w:r w:rsidR="00B419C9" w:rsidRPr="00B930D0">
        <w:rPr>
          <w:rFonts w:ascii="Courier New" w:hAnsi="Courier New" w:cs="Courier New"/>
          <w:sz w:val="21"/>
          <w:szCs w:val="21"/>
        </w:rPr>
        <w:t>Pressure</w:t>
      </w:r>
      <w:r w:rsidR="00B419C9" w:rsidRPr="009137BD">
        <w:t xml:space="preserve">, </w:t>
      </w:r>
      <w:r>
        <w:t xml:space="preserve">is </w:t>
      </w:r>
      <w:r w:rsidR="00B419C9" w:rsidRPr="009137BD">
        <w:t xml:space="preserve">specified </w:t>
      </w:r>
      <w:r>
        <w:t>in</w:t>
      </w:r>
      <w:r w:rsidR="00B419C9" w:rsidRPr="009137BD">
        <w:t xml:space="preserve"> the third column.</w:t>
      </w:r>
      <w:r w:rsidR="00B419C9">
        <w:t xml:space="preserve"> </w:t>
      </w:r>
      <w:r w:rsidR="00B419C9" w:rsidRPr="009137BD">
        <w:t xml:space="preserve">The following shows the layout of </w:t>
      </w:r>
      <w:r>
        <w:t xml:space="preserve">the </w:t>
      </w:r>
      <w:r w:rsidR="00B419C9" w:rsidRPr="00B03915">
        <w:rPr>
          <w:rFonts w:ascii="Courier New" w:hAnsi="Courier New" w:cs="Courier New"/>
          <w:sz w:val="20"/>
          <w:szCs w:val="21"/>
        </w:rPr>
        <w:t>two_grids_mapping_file.txt</w:t>
      </w:r>
      <w:r w:rsidRPr="00B03915">
        <w:t xml:space="preserve"> </w:t>
      </w:r>
      <w:r>
        <w:t>mapping file:</w:t>
      </w:r>
    </w:p>
    <w:p w:rsidR="00B419C9" w:rsidRPr="009137BD" w:rsidRDefault="00B419C9" w:rsidP="00FC7CC4"/>
    <w:p w:rsidR="00B03915" w:rsidRPr="009137BD" w:rsidRDefault="00B03915" w:rsidP="00B03915">
      <w:pPr>
        <w:pStyle w:val="PlainText"/>
      </w:pPr>
      <w:proofErr w:type="gramStart"/>
      <w:r w:rsidRPr="009137BD">
        <w:t>grid</w:t>
      </w:r>
      <w:proofErr w:type="gramEnd"/>
      <w:r w:rsidRPr="009137BD">
        <w:t xml:space="preserve"> name: NadirDayGrid </w:t>
      </w:r>
    </w:p>
    <w:p w:rsidR="00B03915" w:rsidRPr="009137BD" w:rsidRDefault="00B03915" w:rsidP="00B03915">
      <w:pPr>
        <w:pStyle w:val="PlainText"/>
      </w:pPr>
      <w:r w:rsidRPr="009137BD">
        <w:t>0 nLevels Pressure</w:t>
      </w:r>
    </w:p>
    <w:p w:rsidR="00B03915" w:rsidRPr="009137BD" w:rsidRDefault="00B03915" w:rsidP="00B03915">
      <w:pPr>
        <w:pStyle w:val="PlainText"/>
      </w:pPr>
      <w:proofErr w:type="gramStart"/>
      <w:r w:rsidRPr="009137BD">
        <w:t>grid</w:t>
      </w:r>
      <w:proofErr w:type="gramEnd"/>
      <w:r w:rsidRPr="009137BD">
        <w:t xml:space="preserve"> name: NadirNightGrid </w:t>
      </w:r>
    </w:p>
    <w:p w:rsidR="00B03915" w:rsidRPr="009137BD" w:rsidRDefault="00B03915" w:rsidP="00B03915">
      <w:pPr>
        <w:pStyle w:val="PlainText"/>
      </w:pPr>
      <w:r w:rsidRPr="009137BD">
        <w:t>0 nLevels Pressure</w:t>
      </w:r>
    </w:p>
    <w:p w:rsidR="00B419C9" w:rsidRDefault="00B419C9" w:rsidP="00FC7CC4"/>
    <w:p w:rsidR="00B419C9" w:rsidRDefault="00B419C9" w:rsidP="00FC7CC4">
      <w:r w:rsidRPr="009137BD">
        <w:t>To augment</w:t>
      </w:r>
      <w:r w:rsidRPr="009C0291">
        <w:rPr>
          <w:rFonts w:ascii="Courier New" w:hAnsi="Courier New" w:cs="Courier New"/>
        </w:rPr>
        <w:t xml:space="preserve"> </w:t>
      </w:r>
      <w:r w:rsidRPr="00974968">
        <w:rPr>
          <w:rFonts w:ascii="Courier New" w:hAnsi="Courier New" w:cs="Courier New"/>
          <w:sz w:val="21"/>
          <w:szCs w:val="21"/>
        </w:rPr>
        <w:t>two_grids.he5</w:t>
      </w:r>
      <w:r w:rsidRPr="009137BD">
        <w:t xml:space="preserve">, enter the following command </w:t>
      </w:r>
      <w:r w:rsidR="00B03915">
        <w:t>at</w:t>
      </w:r>
      <w:r w:rsidRPr="009137BD">
        <w:t xml:space="preserve"> a command prompt:</w:t>
      </w:r>
    </w:p>
    <w:p w:rsidR="00B419C9" w:rsidRPr="009137BD" w:rsidRDefault="00B419C9" w:rsidP="00FC7CC4"/>
    <w:p w:rsidR="00B419C9" w:rsidRPr="009137BD" w:rsidRDefault="00B419C9" w:rsidP="00FC7CC4">
      <w:pPr>
        <w:pStyle w:val="PlainText"/>
      </w:pPr>
      <w:r w:rsidRPr="009137BD">
        <w:t>aug_eos5 -f two_grids_mapping_file.txt</w:t>
      </w:r>
      <w:r>
        <w:t xml:space="preserve"> </w:t>
      </w:r>
      <w:r w:rsidRPr="009137BD">
        <w:t>two_grids.he5</w:t>
      </w:r>
    </w:p>
    <w:p w:rsidR="00B419C9" w:rsidRDefault="00B419C9" w:rsidP="00FC7CC4"/>
    <w:p w:rsidR="007C189E" w:rsidRDefault="007C189E" w:rsidP="00FC7CC4"/>
    <w:p w:rsidR="00E612DD" w:rsidRDefault="00E612DD" w:rsidP="00FC7CC4"/>
    <w:p w:rsidR="007922E4" w:rsidRDefault="007922E4">
      <w:pPr>
        <w:rPr>
          <w:rFonts w:asciiTheme="majorHAnsi" w:eastAsiaTheme="majorEastAsia" w:hAnsiTheme="majorHAnsi" w:cstheme="majorBidi"/>
          <w:b/>
          <w:bCs/>
          <w:color w:val="000000" w:themeColor="text1"/>
          <w:sz w:val="28"/>
          <w:szCs w:val="26"/>
        </w:rPr>
      </w:pPr>
      <w:r>
        <w:br w:type="page"/>
      </w:r>
    </w:p>
    <w:p w:rsidR="007C189E" w:rsidRDefault="007C189E" w:rsidP="00D06BE5">
      <w:pPr>
        <w:pStyle w:val="Heading2"/>
      </w:pPr>
      <w:bookmarkStart w:id="48" w:name="_Toc374109986"/>
      <w:r>
        <w:lastRenderedPageBreak/>
        <w:t xml:space="preserve">Working with </w:t>
      </w:r>
      <w:r w:rsidR="00D06BE5">
        <w:t xml:space="preserve">Some </w:t>
      </w:r>
      <w:r>
        <w:t>S</w:t>
      </w:r>
      <w:bookmarkStart w:id="49" w:name="WorkingWithSwathAndZonalAverageData"/>
      <w:bookmarkEnd w:id="49"/>
      <w:r>
        <w:t>wath and Zonal Average Data</w:t>
      </w:r>
      <w:r w:rsidR="000F798D">
        <w:t xml:space="preserve"> </w:t>
      </w:r>
      <w:r w:rsidR="00D06BE5">
        <w:t>Examples</w:t>
      </w:r>
      <w:bookmarkEnd w:id="48"/>
      <w:r w:rsidR="00D06BE5">
        <w:t xml:space="preserve"> </w:t>
      </w:r>
    </w:p>
    <w:p w:rsidR="00235F58" w:rsidRDefault="00235F58" w:rsidP="00FC7CC4">
      <w:r>
        <w:t>Swath datasets and zonal average datasets are handled in the same manner. The example command lines in this section augment swath data files. Zonal average data files can be substituted for swath files.</w:t>
      </w:r>
    </w:p>
    <w:p w:rsidR="00235F58" w:rsidRDefault="00235F58" w:rsidP="00FC7CC4"/>
    <w:p w:rsidR="00B419C9" w:rsidRDefault="007C189E" w:rsidP="00FC7CC4">
      <w:r>
        <w:t>The sample HDF-EOS5 data files and mapping files referred to in this section can be found in the validprog/examples directory.</w:t>
      </w:r>
      <w:r w:rsidR="00235F58">
        <w:t xml:space="preserve"> </w:t>
      </w:r>
      <w:r w:rsidR="00B419C9" w:rsidRPr="00924BD0">
        <w:t>The example file</w:t>
      </w:r>
      <w:r w:rsidR="00235F58">
        <w:t xml:space="preserve">s have </w:t>
      </w:r>
      <w:r w:rsidR="00B419C9" w:rsidRPr="00924BD0">
        <w:t xml:space="preserve">two dimensions: </w:t>
      </w:r>
      <w:r w:rsidR="00B419C9" w:rsidRPr="007921F5">
        <w:rPr>
          <w:rFonts w:ascii="Courier New" w:hAnsi="Courier New" w:cs="Courier New"/>
        </w:rPr>
        <w:t>NDim</w:t>
      </w:r>
      <w:r w:rsidR="00B419C9" w:rsidRPr="00924BD0">
        <w:t xml:space="preserve"> and </w:t>
      </w:r>
      <w:r w:rsidR="00B419C9" w:rsidRPr="007921F5">
        <w:rPr>
          <w:rFonts w:ascii="Courier New" w:hAnsi="Courier New" w:cs="Courier New"/>
        </w:rPr>
        <w:t>ZDim</w:t>
      </w:r>
      <w:r w:rsidR="00B419C9" w:rsidRPr="00924BD0">
        <w:t>.</w:t>
      </w:r>
      <w:r w:rsidR="00D91C7E">
        <w:t xml:space="preserve"> If you run the command lines shown below, augment copies of the original sample file.</w:t>
      </w:r>
    </w:p>
    <w:p w:rsidR="00B419C9" w:rsidRDefault="00B419C9" w:rsidP="00FC7CC4"/>
    <w:p w:rsidR="00B419C9" w:rsidRDefault="00B419C9" w:rsidP="00FC7CC4"/>
    <w:p w:rsidR="00B419C9" w:rsidRPr="00924BD0" w:rsidRDefault="00B419C9" w:rsidP="00FC7CC4"/>
    <w:p w:rsidR="00B419C9" w:rsidRPr="00974968" w:rsidRDefault="000F798D" w:rsidP="00D06BE5">
      <w:pPr>
        <w:pStyle w:val="Heading3"/>
      </w:pPr>
      <w:bookmarkStart w:id="50" w:name="_Toc371084133"/>
      <w:bookmarkStart w:id="51" w:name="_Toc374109987"/>
      <w:r>
        <w:t xml:space="preserve">Using the </w:t>
      </w:r>
      <w:r w:rsidR="00B419C9" w:rsidRPr="00974968">
        <w:t xml:space="preserve">Default </w:t>
      </w:r>
      <w:r>
        <w:t xml:space="preserve">Command-line </w:t>
      </w:r>
      <w:r w:rsidR="00B419C9" w:rsidRPr="00974968">
        <w:t>Option</w:t>
      </w:r>
      <w:bookmarkEnd w:id="50"/>
      <w:bookmarkEnd w:id="51"/>
    </w:p>
    <w:p w:rsidR="00B419C9" w:rsidRDefault="00B419C9" w:rsidP="00FC7CC4">
      <w:r w:rsidRPr="00924BD0">
        <w:t xml:space="preserve">At the command prompt, enter the following command to augment </w:t>
      </w:r>
      <w:r w:rsidRPr="00974968">
        <w:rPr>
          <w:rFonts w:ascii="Courier New" w:hAnsi="Courier New" w:cs="Courier New"/>
          <w:sz w:val="21"/>
          <w:szCs w:val="21"/>
        </w:rPr>
        <w:t>single_swath.he5</w:t>
      </w:r>
      <w:r w:rsidR="00D91C7E" w:rsidRPr="00D91C7E">
        <w:t xml:space="preserve"> with the Default command-line option</w:t>
      </w:r>
      <w:r w:rsidR="00D91C7E">
        <w:t>:</w:t>
      </w:r>
    </w:p>
    <w:p w:rsidR="00B419C9" w:rsidRPr="00924BD0" w:rsidRDefault="00B419C9" w:rsidP="00FC7CC4"/>
    <w:p w:rsidR="00B419C9" w:rsidRPr="00924BD0" w:rsidRDefault="00B419C9" w:rsidP="00FC7CC4">
      <w:pPr>
        <w:pStyle w:val="PlainText"/>
      </w:pPr>
      <w:r w:rsidRPr="00924BD0">
        <w:t>aug_eos5 single_swath.he5</w:t>
      </w:r>
    </w:p>
    <w:p w:rsidR="00B419C9" w:rsidRDefault="00B419C9" w:rsidP="00FC7CC4"/>
    <w:p w:rsidR="00016072" w:rsidRDefault="00016072" w:rsidP="00016072">
      <w:r>
        <w:t xml:space="preserve">Note that for the HDF5 dataset, the </w:t>
      </w:r>
      <w:r w:rsidRPr="00D91C7E">
        <w:rPr>
          <w:rFonts w:ascii="Courier New" w:hAnsi="Courier New" w:cs="Courier New"/>
          <w:sz w:val="20"/>
        </w:rPr>
        <w:t>NDim</w:t>
      </w:r>
      <w:r>
        <w:t xml:space="preserve"> and </w:t>
      </w:r>
      <w:r w:rsidRPr="00D91C7E">
        <w:rPr>
          <w:rFonts w:ascii="Courier New" w:hAnsi="Courier New" w:cs="Courier New"/>
          <w:sz w:val="20"/>
        </w:rPr>
        <w:t>ZDim</w:t>
      </w:r>
      <w:r w:rsidRPr="00016072">
        <w:t xml:space="preserve"> dimensions</w:t>
      </w:r>
      <w:r>
        <w:t xml:space="preserve">, if seen with HDFView, </w:t>
      </w:r>
      <w:r w:rsidRPr="00924BD0">
        <w:t>are filled with zeros.</w:t>
      </w:r>
      <w:r>
        <w:t xml:space="preserve"> However, the netCDF-4 library will treat these two dimensions as dimensions without having dimension scales (in other words, pure netCDF-4 dimensions).</w:t>
      </w:r>
    </w:p>
    <w:p w:rsidR="00016072" w:rsidRDefault="00016072" w:rsidP="00FC7CC4"/>
    <w:p w:rsidR="00016072" w:rsidRDefault="00016072" w:rsidP="00FC7CC4"/>
    <w:p w:rsidR="00B419C9" w:rsidRPr="00924BD0" w:rsidRDefault="00B419C9" w:rsidP="00FC7CC4"/>
    <w:p w:rsidR="00B419C9" w:rsidRPr="00974968" w:rsidRDefault="000F798D" w:rsidP="00D06BE5">
      <w:pPr>
        <w:pStyle w:val="Heading3"/>
      </w:pPr>
      <w:bookmarkStart w:id="52" w:name="_Toc374109988"/>
      <w:bookmarkStart w:id="53" w:name="_Toc371084134"/>
      <w:r>
        <w:t xml:space="preserve">Using the </w:t>
      </w:r>
      <w:r w:rsidR="00B419C9" w:rsidRPr="00974968">
        <w:t xml:space="preserve">Index </w:t>
      </w:r>
      <w:r>
        <w:t xml:space="preserve">Command-line </w:t>
      </w:r>
      <w:r w:rsidR="00B419C9" w:rsidRPr="00974968">
        <w:t>Option</w:t>
      </w:r>
      <w:bookmarkEnd w:id="52"/>
      <w:r w:rsidR="00B419C9">
        <w:t xml:space="preserve"> </w:t>
      </w:r>
      <w:bookmarkEnd w:id="53"/>
    </w:p>
    <w:p w:rsidR="00D91C7E" w:rsidRDefault="00D91C7E" w:rsidP="00D91C7E">
      <w:r w:rsidRPr="00924BD0">
        <w:t xml:space="preserve">At the command prompt, enter the following command to augment </w:t>
      </w:r>
      <w:r w:rsidRPr="00974968">
        <w:rPr>
          <w:rFonts w:ascii="Courier New" w:hAnsi="Courier New" w:cs="Courier New"/>
          <w:sz w:val="21"/>
          <w:szCs w:val="21"/>
        </w:rPr>
        <w:t>single_swath.he5</w:t>
      </w:r>
      <w:r w:rsidRPr="00D91C7E">
        <w:t xml:space="preserve"> with the </w:t>
      </w:r>
      <w:r>
        <w:t xml:space="preserve">Index </w:t>
      </w:r>
      <w:r w:rsidRPr="00D91C7E">
        <w:t>command-line option</w:t>
      </w:r>
      <w:r>
        <w:t>:</w:t>
      </w:r>
    </w:p>
    <w:p w:rsidR="00B419C9" w:rsidRPr="00924BD0" w:rsidRDefault="00B419C9" w:rsidP="00FC7CC4"/>
    <w:p w:rsidR="00B419C9" w:rsidRPr="00924BD0" w:rsidRDefault="00B419C9" w:rsidP="00FC7CC4">
      <w:pPr>
        <w:pStyle w:val="PlainText"/>
      </w:pPr>
      <w:r w:rsidRPr="00924BD0">
        <w:t>aug_eos5 –i single_swath.he5</w:t>
      </w:r>
    </w:p>
    <w:p w:rsidR="00B419C9" w:rsidRDefault="00B419C9" w:rsidP="00FC7CC4"/>
    <w:p w:rsidR="00B419C9" w:rsidRDefault="00D91C7E" w:rsidP="00FC7CC4">
      <w:r>
        <w:t xml:space="preserve">Note that </w:t>
      </w:r>
      <w:r w:rsidRPr="00D91C7E">
        <w:rPr>
          <w:rFonts w:ascii="Courier New" w:hAnsi="Courier New" w:cs="Courier New"/>
          <w:sz w:val="20"/>
        </w:rPr>
        <w:t>NDim</w:t>
      </w:r>
      <w:r>
        <w:t xml:space="preserve"> and </w:t>
      </w:r>
      <w:r w:rsidRPr="00D91C7E">
        <w:rPr>
          <w:rFonts w:ascii="Courier New" w:hAnsi="Courier New" w:cs="Courier New"/>
          <w:sz w:val="20"/>
        </w:rPr>
        <w:t>ZDim</w:t>
      </w:r>
      <w:r>
        <w:t xml:space="preserve">, the </w:t>
      </w:r>
      <w:r w:rsidRPr="00924BD0">
        <w:t>newly added</w:t>
      </w:r>
      <w:r>
        <w:t xml:space="preserve"> </w:t>
      </w:r>
      <w:r w:rsidRPr="00924BD0">
        <w:t>dimension scales,</w:t>
      </w:r>
      <w:r>
        <w:t xml:space="preserve"> </w:t>
      </w:r>
      <w:r w:rsidRPr="00924BD0">
        <w:t xml:space="preserve">are filled with </w:t>
      </w:r>
      <w:r w:rsidR="00B419C9" w:rsidRPr="00924BD0">
        <w:t>natural numbers.</w:t>
      </w:r>
    </w:p>
    <w:p w:rsidR="00B419C9" w:rsidRDefault="00B419C9" w:rsidP="00FC7CC4"/>
    <w:p w:rsidR="00B419C9" w:rsidRDefault="00B419C9" w:rsidP="00FC7CC4"/>
    <w:p w:rsidR="00681F75" w:rsidRDefault="00681F75" w:rsidP="00FC7CC4"/>
    <w:p w:rsidR="00B419C9" w:rsidRPr="00974968" w:rsidRDefault="000F798D" w:rsidP="00D06BE5">
      <w:pPr>
        <w:pStyle w:val="Heading3"/>
      </w:pPr>
      <w:bookmarkStart w:id="54" w:name="_Toc371084135"/>
      <w:bookmarkStart w:id="55" w:name="_Toc374109989"/>
      <w:r>
        <w:t xml:space="preserve">Using the </w:t>
      </w:r>
      <w:r w:rsidR="00B419C9" w:rsidRPr="00974968">
        <w:t xml:space="preserve">File </w:t>
      </w:r>
      <w:r>
        <w:t xml:space="preserve">Command-line </w:t>
      </w:r>
      <w:r w:rsidR="00B419C9" w:rsidRPr="00974968">
        <w:t>Option</w:t>
      </w:r>
      <w:bookmarkEnd w:id="54"/>
      <w:bookmarkEnd w:id="55"/>
      <w:r w:rsidR="00D91C7E">
        <w:t xml:space="preserve"> </w:t>
      </w:r>
    </w:p>
    <w:p w:rsidR="00267123" w:rsidRDefault="00267123" w:rsidP="00CE3580">
      <w:r>
        <w:t>Two examples of using the File command-line option with swath (and zonal average) data files are described in this section.</w:t>
      </w:r>
    </w:p>
    <w:p w:rsidR="00267123" w:rsidRDefault="00267123" w:rsidP="00CE3580"/>
    <w:p w:rsidR="00267123" w:rsidRDefault="00267123" w:rsidP="00CE3580"/>
    <w:p w:rsidR="00267123" w:rsidRDefault="00267123" w:rsidP="00CE3580"/>
    <w:p w:rsidR="00267123" w:rsidRDefault="00267123" w:rsidP="00267123">
      <w:pPr>
        <w:pStyle w:val="SubSectionHeading"/>
      </w:pPr>
      <w:r>
        <w:t>Example 1</w:t>
      </w:r>
    </w:p>
    <w:p w:rsidR="00CE3580" w:rsidRDefault="00CE3580" w:rsidP="00CE3580">
      <w:r>
        <w:t xml:space="preserve">Before the File command-line option can be used, a mapping file must be made. For this example, insert the following text in a file named </w:t>
      </w:r>
      <w:r w:rsidRPr="00CE3580">
        <w:rPr>
          <w:rFonts w:ascii="Courier New" w:hAnsi="Courier New" w:cs="Courier New"/>
          <w:sz w:val="20"/>
          <w:szCs w:val="21"/>
        </w:rPr>
        <w:t>single_swath_mapping_file.txt</w:t>
      </w:r>
      <w:r w:rsidRPr="00CE3580">
        <w:t>:</w:t>
      </w:r>
    </w:p>
    <w:p w:rsidR="00CE3580" w:rsidRDefault="00CE3580" w:rsidP="00FC7CC4"/>
    <w:p w:rsidR="00CE3580" w:rsidRPr="00924BD0" w:rsidRDefault="00CE3580" w:rsidP="00CE3580">
      <w:pPr>
        <w:pStyle w:val="PlainText"/>
      </w:pPr>
      <w:proofErr w:type="gramStart"/>
      <w:r w:rsidRPr="00924BD0">
        <w:lastRenderedPageBreak/>
        <w:t>0 NDim Latitude</w:t>
      </w:r>
      <w:proofErr w:type="gramEnd"/>
    </w:p>
    <w:p w:rsidR="00CE3580" w:rsidRPr="0059776C" w:rsidRDefault="00CE3580" w:rsidP="00CE3580">
      <w:pPr>
        <w:pStyle w:val="PlainText"/>
      </w:pPr>
      <w:r w:rsidRPr="0059776C">
        <w:t>0 ZDim Pressure</w:t>
      </w:r>
    </w:p>
    <w:p w:rsidR="00B419C9" w:rsidRDefault="00B419C9" w:rsidP="00FC7CC4"/>
    <w:p w:rsidR="00CE3580" w:rsidRDefault="00CE3580" w:rsidP="00CE3580">
      <w:r>
        <w:t xml:space="preserve">There are two rows in this mapping file. A row is needed for each dimension that must be augmented. Each element in the rows </w:t>
      </w:r>
      <w:r w:rsidR="00267123">
        <w:t>is</w:t>
      </w:r>
      <w:r>
        <w:t xml:space="preserve"> separated from another element by a blank space. The </w:t>
      </w:r>
      <w:r w:rsidRPr="001705F6">
        <w:rPr>
          <w:rFonts w:ascii="Courier New" w:hAnsi="Courier New" w:cs="Courier New"/>
          <w:sz w:val="20"/>
        </w:rPr>
        <w:t>0</w:t>
      </w:r>
      <w:r>
        <w:t xml:space="preserve"> in the first column means the value of column 3 will be the name of the data field in the file where the dimension scale information can be found. The values in column 2, </w:t>
      </w:r>
      <w:r w:rsidRPr="00CE3580">
        <w:rPr>
          <w:rFonts w:ascii="Courier New" w:hAnsi="Courier New" w:cs="Courier New"/>
          <w:sz w:val="20"/>
        </w:rPr>
        <w:t>NDim</w:t>
      </w:r>
      <w:r>
        <w:t xml:space="preserve"> and </w:t>
      </w:r>
      <w:r w:rsidRPr="001705F6">
        <w:rPr>
          <w:rFonts w:ascii="Courier New" w:hAnsi="Courier New" w:cs="Courier New"/>
          <w:sz w:val="20"/>
        </w:rPr>
        <w:t>ZDim</w:t>
      </w:r>
      <w:r>
        <w:t xml:space="preserve">, are the names of the dimensions to which the scales will be applied. The values of column 3, </w:t>
      </w:r>
      <w:r w:rsidRPr="00CE3580">
        <w:rPr>
          <w:rFonts w:ascii="Courier New" w:hAnsi="Courier New" w:cs="Courier New"/>
          <w:sz w:val="20"/>
        </w:rPr>
        <w:t>Latitude</w:t>
      </w:r>
      <w:r>
        <w:t xml:space="preserve"> and </w:t>
      </w:r>
      <w:r w:rsidRPr="001705F6">
        <w:rPr>
          <w:rFonts w:ascii="Courier New" w:hAnsi="Courier New" w:cs="Courier New"/>
          <w:sz w:val="20"/>
        </w:rPr>
        <w:t>Pressure</w:t>
      </w:r>
      <w:r>
        <w:t xml:space="preserve">, are the names of the data fields where the dimension scales can be found.  See the “Mapping Files” section on page </w:t>
      </w:r>
      <w:r>
        <w:fldChar w:fldCharType="begin"/>
      </w:r>
      <w:r>
        <w:instrText xml:space="preserve"> PAGEREF MappingFiles \h </w:instrText>
      </w:r>
      <w:r>
        <w:fldChar w:fldCharType="separate"/>
      </w:r>
      <w:r w:rsidR="006F7935">
        <w:rPr>
          <w:noProof/>
        </w:rPr>
        <w:t>19</w:t>
      </w:r>
      <w:r>
        <w:fldChar w:fldCharType="end"/>
      </w:r>
      <w:r>
        <w:t xml:space="preserve"> for more information.</w:t>
      </w:r>
    </w:p>
    <w:p w:rsidR="00CE3580" w:rsidRDefault="00CE3580" w:rsidP="00CE3580"/>
    <w:p w:rsidR="00CE3580" w:rsidRDefault="00CE3580" w:rsidP="00CE3580">
      <w:pPr>
        <w:rPr>
          <w:sz w:val="21"/>
          <w:szCs w:val="21"/>
        </w:rPr>
      </w:pPr>
      <w:r>
        <w:t xml:space="preserve">To use the File command-line option to augment </w:t>
      </w:r>
      <w:r w:rsidRPr="00267123">
        <w:rPr>
          <w:rFonts w:ascii="Courier New" w:hAnsi="Courier New" w:cs="Courier New"/>
          <w:sz w:val="20"/>
        </w:rPr>
        <w:t>single_swath.he5</w:t>
      </w:r>
      <w:r>
        <w:t>, a file with swath data, enter a</w:t>
      </w:r>
      <w:r w:rsidRPr="00384A1F">
        <w:t>t the command prompt</w:t>
      </w:r>
      <w:r>
        <w:t xml:space="preserve"> </w:t>
      </w:r>
      <w:r w:rsidRPr="00384A1F">
        <w:t>the following command</w:t>
      </w:r>
      <w:r w:rsidRPr="003A3A8E">
        <w:rPr>
          <w:sz w:val="21"/>
          <w:szCs w:val="21"/>
        </w:rPr>
        <w:t>:</w:t>
      </w:r>
    </w:p>
    <w:p w:rsidR="00CE3580" w:rsidRPr="0086751C" w:rsidRDefault="00CE3580" w:rsidP="00CE3580"/>
    <w:p w:rsidR="00CE3580" w:rsidRDefault="00CE3580" w:rsidP="00CE3580">
      <w:pPr>
        <w:pStyle w:val="PlainText"/>
      </w:pPr>
      <w:r w:rsidRPr="0086751C">
        <w:t>aug_eos5 –f single_</w:t>
      </w:r>
      <w:r>
        <w:t>swath</w:t>
      </w:r>
      <w:r w:rsidRPr="0086751C">
        <w:t>_mapping_file.txt single_</w:t>
      </w:r>
      <w:r>
        <w:t>swath</w:t>
      </w:r>
      <w:r w:rsidRPr="0086751C">
        <w:t>.he5</w:t>
      </w:r>
    </w:p>
    <w:p w:rsidR="00CE3580" w:rsidRDefault="00CE3580" w:rsidP="00CE3580"/>
    <w:p w:rsidR="00B419C9" w:rsidRDefault="00F1319D" w:rsidP="00FC7CC4">
      <w:r>
        <w:t xml:space="preserve">Note that </w:t>
      </w:r>
      <w:r w:rsidRPr="0059776C">
        <w:t xml:space="preserve">two </w:t>
      </w:r>
      <w:r w:rsidR="00B419C9" w:rsidRPr="0059776C">
        <w:t xml:space="preserve">dimension scale fields, </w:t>
      </w:r>
      <w:r w:rsidR="00B419C9" w:rsidRPr="00F1319D">
        <w:rPr>
          <w:rFonts w:ascii="Courier New" w:hAnsi="Courier New" w:cs="Courier New"/>
          <w:sz w:val="20"/>
          <w:szCs w:val="21"/>
        </w:rPr>
        <w:t>NDim</w:t>
      </w:r>
      <w:r w:rsidR="00B419C9" w:rsidRPr="0059776C">
        <w:t xml:space="preserve"> and </w:t>
      </w:r>
      <w:r w:rsidR="00B419C9" w:rsidRPr="00F1319D">
        <w:rPr>
          <w:rFonts w:ascii="Courier New" w:hAnsi="Courier New" w:cs="Courier New"/>
          <w:sz w:val="20"/>
          <w:szCs w:val="21"/>
        </w:rPr>
        <w:t>ZDim</w:t>
      </w:r>
      <w:r w:rsidR="00B419C9" w:rsidRPr="00866379">
        <w:t>,</w:t>
      </w:r>
      <w:r w:rsidR="00B419C9" w:rsidRPr="0059776C">
        <w:t xml:space="preserve"> </w:t>
      </w:r>
      <w:r>
        <w:t xml:space="preserve">have been </w:t>
      </w:r>
      <w:r w:rsidR="00B419C9" w:rsidRPr="0059776C">
        <w:t xml:space="preserve">added. </w:t>
      </w:r>
      <w:r w:rsidR="00B419C9" w:rsidRPr="00F1319D">
        <w:rPr>
          <w:rFonts w:ascii="Courier New" w:hAnsi="Courier New" w:cs="Courier New"/>
          <w:sz w:val="20"/>
          <w:szCs w:val="21"/>
        </w:rPr>
        <w:t>NDim</w:t>
      </w:r>
      <w:r w:rsidR="00B419C9" w:rsidRPr="0059776C">
        <w:t xml:space="preserve"> and </w:t>
      </w:r>
      <w:r w:rsidR="00B419C9" w:rsidRPr="00F1319D">
        <w:rPr>
          <w:rFonts w:ascii="Courier New" w:hAnsi="Courier New" w:cs="Courier New"/>
          <w:sz w:val="20"/>
          <w:szCs w:val="21"/>
        </w:rPr>
        <w:t>ZDim</w:t>
      </w:r>
      <w:r w:rsidR="00B419C9" w:rsidRPr="0059776C">
        <w:t xml:space="preserve"> are filled with the values obtained from </w:t>
      </w:r>
      <w:r w:rsidR="00B419C9" w:rsidRPr="00F1319D">
        <w:rPr>
          <w:rFonts w:ascii="Courier New" w:hAnsi="Courier New" w:cs="Courier New"/>
          <w:sz w:val="20"/>
          <w:szCs w:val="21"/>
        </w:rPr>
        <w:t>Latitude</w:t>
      </w:r>
      <w:r w:rsidR="00B419C9" w:rsidRPr="00866379">
        <w:rPr>
          <w:sz w:val="21"/>
          <w:szCs w:val="21"/>
        </w:rPr>
        <w:t xml:space="preserve"> </w:t>
      </w:r>
      <w:r w:rsidR="00B419C9" w:rsidRPr="0059776C">
        <w:t xml:space="preserve">and </w:t>
      </w:r>
      <w:r w:rsidR="00B419C9" w:rsidRPr="00F1319D">
        <w:rPr>
          <w:rFonts w:ascii="Courier New" w:hAnsi="Courier New" w:cs="Courier New"/>
          <w:sz w:val="20"/>
          <w:szCs w:val="21"/>
        </w:rPr>
        <w:t>Pressure</w:t>
      </w:r>
      <w:r w:rsidR="00B419C9" w:rsidRPr="0059776C">
        <w:t xml:space="preserve"> respectively. </w:t>
      </w:r>
      <w:r w:rsidR="00B419C9" w:rsidRPr="00F1319D">
        <w:rPr>
          <w:rFonts w:ascii="Courier New" w:hAnsi="Courier New" w:cs="Courier New"/>
          <w:sz w:val="20"/>
          <w:szCs w:val="21"/>
        </w:rPr>
        <w:t>Latitude</w:t>
      </w:r>
      <w:r w:rsidR="00B419C9" w:rsidRPr="0059776C">
        <w:t xml:space="preserve"> and </w:t>
      </w:r>
      <w:r w:rsidR="00B419C9" w:rsidRPr="00F1319D">
        <w:rPr>
          <w:rFonts w:ascii="Courier New" w:hAnsi="Courier New" w:cs="Courier New"/>
          <w:sz w:val="20"/>
          <w:szCs w:val="21"/>
        </w:rPr>
        <w:t>Pressure</w:t>
      </w:r>
      <w:r w:rsidR="00B419C9" w:rsidRPr="0059776C">
        <w:t xml:space="preserve"> are data fields in the HDF-EOS5 file</w:t>
      </w:r>
      <w:r w:rsidR="00B419C9">
        <w:t xml:space="preserve">. </w:t>
      </w:r>
      <w:r w:rsidR="00B419C9" w:rsidRPr="0059776C">
        <w:t>Obtaining the dimension scale from a field inside an HDF-EOS5 file is the most common case a user may encounter.</w:t>
      </w:r>
    </w:p>
    <w:p w:rsidR="00B419C9" w:rsidRDefault="00B419C9" w:rsidP="00FC7CC4"/>
    <w:p w:rsidR="00F1319D" w:rsidRDefault="00F1319D" w:rsidP="00FC7CC4"/>
    <w:p w:rsidR="00F1319D" w:rsidRDefault="00F1319D" w:rsidP="00FC7CC4"/>
    <w:p w:rsidR="00267123" w:rsidRPr="0059776C" w:rsidRDefault="00267123" w:rsidP="00267123">
      <w:pPr>
        <w:pStyle w:val="SubSectionHeading"/>
      </w:pPr>
      <w:r>
        <w:t>Example 2</w:t>
      </w:r>
    </w:p>
    <w:p w:rsidR="00B419C9" w:rsidRPr="0059776C" w:rsidRDefault="00267123" w:rsidP="00FC7CC4">
      <w:r>
        <w:t xml:space="preserve">In this example, a file with three dimensions is augmented. The name of the file is </w:t>
      </w:r>
      <w:r w:rsidR="00B419C9" w:rsidRPr="00866379">
        <w:rPr>
          <w:rFonts w:ascii="Courier New" w:hAnsi="Courier New" w:cs="Courier New"/>
          <w:sz w:val="21"/>
          <w:szCs w:val="21"/>
        </w:rPr>
        <w:t>single_swath_2.he5</w:t>
      </w:r>
      <w:r w:rsidR="00B419C9" w:rsidRPr="0059776C">
        <w:t>. Th</w:t>
      </w:r>
      <w:r>
        <w:t xml:space="preserve">e </w:t>
      </w:r>
      <w:r w:rsidR="00B419C9" w:rsidRPr="0059776C">
        <w:t>dimensions</w:t>
      </w:r>
      <w:r>
        <w:t xml:space="preserve"> are</w:t>
      </w:r>
      <w:r w:rsidR="00B419C9" w:rsidRPr="0059776C">
        <w:t xml:space="preserve"> </w:t>
      </w:r>
      <w:r w:rsidR="00B419C9" w:rsidRPr="00866379">
        <w:rPr>
          <w:rFonts w:ascii="Courier New" w:hAnsi="Courier New" w:cs="Courier New"/>
          <w:sz w:val="21"/>
          <w:szCs w:val="21"/>
        </w:rPr>
        <w:t>nTimes</w:t>
      </w:r>
      <w:r w:rsidR="00B419C9" w:rsidRPr="0059776C">
        <w:t xml:space="preserve">, </w:t>
      </w:r>
      <w:r w:rsidR="00B419C9" w:rsidRPr="00866379">
        <w:rPr>
          <w:rFonts w:ascii="Courier New" w:hAnsi="Courier New" w:cs="Courier New"/>
          <w:sz w:val="21"/>
          <w:szCs w:val="21"/>
        </w:rPr>
        <w:t>nLevels</w:t>
      </w:r>
      <w:r w:rsidR="00B419C9" w:rsidRPr="0059776C">
        <w:t xml:space="preserve"> and </w:t>
      </w:r>
      <w:r w:rsidR="00B419C9" w:rsidRPr="00866379">
        <w:rPr>
          <w:rFonts w:ascii="Courier New" w:hAnsi="Courier New" w:cs="Courier New"/>
          <w:sz w:val="21"/>
          <w:szCs w:val="21"/>
        </w:rPr>
        <w:t>nCloudTypes</w:t>
      </w:r>
      <w:r w:rsidR="00B419C9" w:rsidRPr="0059776C">
        <w:rPr>
          <w:b/>
        </w:rPr>
        <w:t>.</w:t>
      </w:r>
    </w:p>
    <w:p w:rsidR="00B419C9" w:rsidRDefault="00B419C9" w:rsidP="00FC7CC4"/>
    <w:p w:rsidR="00B419C9" w:rsidRDefault="00267123" w:rsidP="00FC7CC4">
      <w:r>
        <w:t xml:space="preserve">The </w:t>
      </w:r>
      <w:r w:rsidR="00B419C9" w:rsidRPr="0059776C">
        <w:t xml:space="preserve">mapping file for this </w:t>
      </w:r>
      <w:r>
        <w:t xml:space="preserve">example is </w:t>
      </w:r>
      <w:r w:rsidRPr="00267123">
        <w:rPr>
          <w:rFonts w:ascii="Courier New" w:hAnsi="Courier New" w:cs="Courier New"/>
          <w:sz w:val="20"/>
        </w:rPr>
        <w:t>single_swath_2_mapping_file.txt</w:t>
      </w:r>
      <w:r w:rsidR="00B419C9" w:rsidRPr="0059776C">
        <w:t>.</w:t>
      </w:r>
      <w:r w:rsidRPr="00267123">
        <w:t xml:space="preserve"> </w:t>
      </w:r>
      <w:r>
        <w:t>The contents of the file are shown below:</w:t>
      </w:r>
    </w:p>
    <w:p w:rsidR="00B419C9" w:rsidRPr="0059776C" w:rsidRDefault="00B419C9" w:rsidP="00FC7CC4"/>
    <w:p w:rsidR="00267123" w:rsidRPr="0059776C" w:rsidRDefault="00267123" w:rsidP="00267123">
      <w:pPr>
        <w:pStyle w:val="PlainText"/>
      </w:pPr>
      <w:r w:rsidRPr="0059776C">
        <w:t>0 nTimes Time</w:t>
      </w:r>
    </w:p>
    <w:p w:rsidR="00267123" w:rsidRPr="0059776C" w:rsidRDefault="00267123" w:rsidP="00267123">
      <w:pPr>
        <w:pStyle w:val="PlainText"/>
      </w:pPr>
      <w:r w:rsidRPr="0059776C">
        <w:t>0 nLevels Pressure</w:t>
      </w:r>
    </w:p>
    <w:p w:rsidR="00B419C9" w:rsidRDefault="00B419C9" w:rsidP="00FC7CC4"/>
    <w:p w:rsidR="00B419C9" w:rsidRDefault="00B419C9" w:rsidP="00FC7CC4">
      <w:r w:rsidRPr="0059776C">
        <w:t>Enter the following command</w:t>
      </w:r>
      <w:r w:rsidR="00267123">
        <w:t xml:space="preserve"> to augment </w:t>
      </w:r>
      <w:r w:rsidR="00267123" w:rsidRPr="00267123">
        <w:rPr>
          <w:rFonts w:ascii="Courier New" w:hAnsi="Courier New" w:cs="Courier New"/>
          <w:sz w:val="20"/>
        </w:rPr>
        <w:t>single_swath_2.he5</w:t>
      </w:r>
      <w:r w:rsidRPr="0059776C">
        <w:t>:</w:t>
      </w:r>
    </w:p>
    <w:p w:rsidR="00B419C9" w:rsidRPr="0059776C" w:rsidRDefault="00B419C9" w:rsidP="00FC7CC4"/>
    <w:p w:rsidR="00B419C9" w:rsidRPr="0059776C" w:rsidRDefault="00B419C9" w:rsidP="00FC7CC4">
      <w:pPr>
        <w:pStyle w:val="PlainText"/>
      </w:pPr>
      <w:r w:rsidRPr="0059776C">
        <w:t>aug_eos5 –f single_swath_2_mapping_file.txt single_swath_2.he5</w:t>
      </w:r>
    </w:p>
    <w:p w:rsidR="00B419C9" w:rsidRDefault="00B419C9" w:rsidP="00FC7CC4"/>
    <w:p w:rsidR="00B419C9" w:rsidRDefault="00267123" w:rsidP="00267123">
      <w:r>
        <w:t xml:space="preserve">Note that </w:t>
      </w:r>
      <w:r w:rsidR="00A94324" w:rsidRPr="00906464">
        <w:t xml:space="preserve">three </w:t>
      </w:r>
      <w:r w:rsidR="00B419C9" w:rsidRPr="00906464">
        <w:t xml:space="preserve">dimension scales, </w:t>
      </w:r>
      <w:r w:rsidR="00B419C9" w:rsidRPr="00A94324">
        <w:rPr>
          <w:rFonts w:ascii="Courier New" w:hAnsi="Courier New" w:cs="Courier New"/>
          <w:sz w:val="20"/>
          <w:szCs w:val="21"/>
        </w:rPr>
        <w:t>nTimes</w:t>
      </w:r>
      <w:r w:rsidR="00B419C9" w:rsidRPr="00A94324">
        <w:t xml:space="preserve">, </w:t>
      </w:r>
      <w:r w:rsidR="00B419C9" w:rsidRPr="00A94324">
        <w:rPr>
          <w:rFonts w:ascii="Courier New" w:hAnsi="Courier New" w:cs="Courier New"/>
          <w:sz w:val="20"/>
          <w:szCs w:val="21"/>
        </w:rPr>
        <w:t>nLevels</w:t>
      </w:r>
      <w:r w:rsidR="00A94324" w:rsidRPr="00A94324">
        <w:t>,</w:t>
      </w:r>
      <w:r w:rsidR="00B419C9" w:rsidRPr="00A94324">
        <w:t xml:space="preserve"> and </w:t>
      </w:r>
      <w:r w:rsidR="00B419C9" w:rsidRPr="00A94324">
        <w:rPr>
          <w:rFonts w:ascii="Courier New" w:hAnsi="Courier New" w:cs="Courier New"/>
          <w:sz w:val="20"/>
          <w:szCs w:val="21"/>
        </w:rPr>
        <w:t>nCloudTypes</w:t>
      </w:r>
      <w:r w:rsidR="00B419C9" w:rsidRPr="00906464">
        <w:t xml:space="preserve">, </w:t>
      </w:r>
      <w:r w:rsidR="00A94324">
        <w:t xml:space="preserve">have been </w:t>
      </w:r>
      <w:r w:rsidR="00B419C9" w:rsidRPr="00906464">
        <w:t xml:space="preserve">added. </w:t>
      </w:r>
      <w:proofErr w:type="gramStart"/>
      <w:r w:rsidR="00B419C9" w:rsidRPr="00A94324">
        <w:rPr>
          <w:rFonts w:ascii="Courier New" w:hAnsi="Courier New" w:cs="Courier New"/>
          <w:sz w:val="20"/>
          <w:szCs w:val="21"/>
        </w:rPr>
        <w:t>nTimes</w:t>
      </w:r>
      <w:proofErr w:type="gramEnd"/>
      <w:r w:rsidR="00B419C9" w:rsidRPr="00A94324">
        <w:t xml:space="preserve"> </w:t>
      </w:r>
      <w:r w:rsidR="00B419C9" w:rsidRPr="00906464">
        <w:t xml:space="preserve">and </w:t>
      </w:r>
      <w:r w:rsidR="00B419C9" w:rsidRPr="00A94324">
        <w:rPr>
          <w:rFonts w:ascii="Courier New" w:hAnsi="Courier New" w:cs="Courier New"/>
          <w:sz w:val="20"/>
          <w:szCs w:val="21"/>
        </w:rPr>
        <w:t>nLevels</w:t>
      </w:r>
      <w:r w:rsidR="00B419C9" w:rsidRPr="00906464">
        <w:t xml:space="preserve"> </w:t>
      </w:r>
      <w:r w:rsidR="00A94324">
        <w:t xml:space="preserve">have been </w:t>
      </w:r>
      <w:r w:rsidR="00B419C9" w:rsidRPr="00906464">
        <w:t xml:space="preserve">filled with the values obtained from the data fields </w:t>
      </w:r>
      <w:r w:rsidR="00A94324">
        <w:t xml:space="preserve">called </w:t>
      </w:r>
      <w:r w:rsidR="00B419C9" w:rsidRPr="00A94324">
        <w:rPr>
          <w:rFonts w:ascii="Courier New" w:hAnsi="Courier New" w:cs="Courier New"/>
          <w:sz w:val="20"/>
          <w:szCs w:val="21"/>
        </w:rPr>
        <w:t>Time</w:t>
      </w:r>
      <w:r w:rsidR="00B419C9" w:rsidRPr="00906464">
        <w:t xml:space="preserve"> and </w:t>
      </w:r>
      <w:r w:rsidR="00B419C9" w:rsidRPr="00A94324">
        <w:rPr>
          <w:rFonts w:ascii="Courier New" w:hAnsi="Courier New" w:cs="Courier New"/>
          <w:sz w:val="20"/>
          <w:szCs w:val="21"/>
        </w:rPr>
        <w:t>Pressure</w:t>
      </w:r>
      <w:r w:rsidR="00B419C9" w:rsidRPr="00906464">
        <w:t xml:space="preserve"> in the HDF-EOS5 file respectively. In this example, there is no information </w:t>
      </w:r>
      <w:r w:rsidR="00A94324">
        <w:t xml:space="preserve">in the mapping file </w:t>
      </w:r>
      <w:r w:rsidR="00B419C9" w:rsidRPr="00906464">
        <w:t xml:space="preserve">on how to handle </w:t>
      </w:r>
      <w:r w:rsidR="00B419C9" w:rsidRPr="00A94324">
        <w:rPr>
          <w:rFonts w:ascii="Courier New" w:hAnsi="Courier New" w:cs="Courier New"/>
          <w:sz w:val="20"/>
          <w:szCs w:val="21"/>
        </w:rPr>
        <w:t>nCloudTypes</w:t>
      </w:r>
      <w:r w:rsidR="00B419C9" w:rsidRPr="00906464">
        <w:t xml:space="preserve">. The augmentation tool currently </w:t>
      </w:r>
      <w:r w:rsidR="00B04048">
        <w:t>makes</w:t>
      </w:r>
      <w:r w:rsidR="00B419C9" w:rsidRPr="00906464">
        <w:t xml:space="preserve"> </w:t>
      </w:r>
      <w:r w:rsidR="00B419C9" w:rsidRPr="00A94324">
        <w:rPr>
          <w:rFonts w:ascii="Courier New" w:hAnsi="Courier New" w:cs="Courier New"/>
          <w:sz w:val="20"/>
          <w:szCs w:val="21"/>
        </w:rPr>
        <w:t>nCloudTypes</w:t>
      </w:r>
      <w:r w:rsidR="00B419C9" w:rsidRPr="00906464">
        <w:t xml:space="preserve"> </w:t>
      </w:r>
      <w:r w:rsidR="00B04048">
        <w:t xml:space="preserve">a pure dimension for netCDF-4 applications. </w:t>
      </w:r>
      <w:r w:rsidR="00B419C9" w:rsidRPr="00906464">
        <w:t>If the</w:t>
      </w:r>
      <w:r w:rsidR="00B419C9">
        <w:t xml:space="preserve"> </w:t>
      </w:r>
      <w:r w:rsidR="00B419C9" w:rsidRPr="00906464">
        <w:t xml:space="preserve">dimension scale of </w:t>
      </w:r>
      <w:r w:rsidR="00B419C9" w:rsidRPr="00A94324">
        <w:rPr>
          <w:rFonts w:ascii="Courier New" w:hAnsi="Courier New" w:cs="Courier New"/>
          <w:sz w:val="20"/>
          <w:szCs w:val="21"/>
        </w:rPr>
        <w:t>nCloudTypes</w:t>
      </w:r>
      <w:r w:rsidR="00B419C9" w:rsidRPr="00906464">
        <w:t xml:space="preserve"> should be filled with natural numbers, a user shou</w:t>
      </w:r>
      <w:r w:rsidR="00B419C9">
        <w:t xml:space="preserve">ld add the following line in </w:t>
      </w:r>
      <w:r w:rsidR="00A94324">
        <w:t>the mapping file:</w:t>
      </w:r>
    </w:p>
    <w:p w:rsidR="00B419C9" w:rsidRPr="00906464" w:rsidRDefault="00B419C9" w:rsidP="00FC7CC4"/>
    <w:p w:rsidR="00A94324" w:rsidRPr="00906464" w:rsidRDefault="00A94324" w:rsidP="00A94324">
      <w:pPr>
        <w:pStyle w:val="PlainText"/>
      </w:pPr>
      <w:r w:rsidRPr="00906464">
        <w:t>2 nClo</w:t>
      </w:r>
      <w:bookmarkStart w:id="56" w:name="nCloudTypes"/>
      <w:bookmarkEnd w:id="56"/>
      <w:r w:rsidRPr="00906464">
        <w:t xml:space="preserve">udTypes </w:t>
      </w:r>
    </w:p>
    <w:p w:rsidR="00B419C9" w:rsidRDefault="00B419C9" w:rsidP="00FC7CC4"/>
    <w:p w:rsidR="00F1319D" w:rsidRDefault="00A94324" w:rsidP="00FC7CC4">
      <w:r>
        <w:t xml:space="preserve">The third column in this line is blank. </w:t>
      </w:r>
    </w:p>
    <w:p w:rsidR="00F1319D" w:rsidRDefault="00F1319D" w:rsidP="00FC7CC4"/>
    <w:p w:rsidR="00F1319D" w:rsidRDefault="00F1319D" w:rsidP="00F1319D">
      <w:r>
        <w:lastRenderedPageBreak/>
        <w:t>If f</w:t>
      </w:r>
      <w:r w:rsidRPr="0086751C">
        <w:t>or some reason</w:t>
      </w:r>
      <w:r>
        <w:t xml:space="preserve"> a </w:t>
      </w:r>
      <w:r w:rsidRPr="0086751C">
        <w:t xml:space="preserve">dimension scale needs to be obtained from an </w:t>
      </w:r>
      <w:r>
        <w:t xml:space="preserve">external text </w:t>
      </w:r>
      <w:r w:rsidRPr="0086751C">
        <w:t xml:space="preserve">file, </w:t>
      </w:r>
      <w:r>
        <w:t>add</w:t>
      </w:r>
      <w:r w:rsidRPr="0086751C">
        <w:t xml:space="preserve"> the following line for that dimension </w:t>
      </w:r>
      <w:r>
        <w:t xml:space="preserve">to the </w:t>
      </w:r>
      <w:r w:rsidRPr="0086751C">
        <w:t>mapping file</w:t>
      </w:r>
      <w:r>
        <w:t>:</w:t>
      </w:r>
    </w:p>
    <w:p w:rsidR="00F1319D" w:rsidRPr="0086751C" w:rsidRDefault="00F1319D" w:rsidP="00F1319D"/>
    <w:p w:rsidR="00F1319D" w:rsidRPr="0086751C" w:rsidRDefault="00F1319D" w:rsidP="00F1319D">
      <w:pPr>
        <w:pStyle w:val="PlainText"/>
      </w:pPr>
      <w:r w:rsidRPr="0086751C">
        <w:t xml:space="preserve">1 </w:t>
      </w:r>
      <w:r>
        <w:t xml:space="preserve">dimension_name </w:t>
      </w:r>
      <w:r w:rsidRPr="0086751C">
        <w:t>data_file</w:t>
      </w:r>
    </w:p>
    <w:p w:rsidR="00F1319D" w:rsidRDefault="00F1319D" w:rsidP="00F1319D"/>
    <w:p w:rsidR="00F1319D" w:rsidRDefault="00F1319D" w:rsidP="00F1319D">
      <w:proofErr w:type="gramStart"/>
      <w:r w:rsidRPr="00F1319D">
        <w:rPr>
          <w:rFonts w:ascii="Courier New" w:hAnsi="Courier New" w:cs="Courier New"/>
          <w:sz w:val="20"/>
        </w:rPr>
        <w:t>dimension_name</w:t>
      </w:r>
      <w:proofErr w:type="gramEnd"/>
      <w:r w:rsidRPr="00F1319D">
        <w:t xml:space="preserve"> is the name of the dimension, and </w:t>
      </w:r>
      <w:r w:rsidRPr="00B930D0">
        <w:rPr>
          <w:rFonts w:ascii="Courier New" w:hAnsi="Courier New" w:cs="Courier New"/>
          <w:sz w:val="21"/>
          <w:szCs w:val="21"/>
        </w:rPr>
        <w:t>data_file</w:t>
      </w:r>
      <w:r w:rsidRPr="00B930D0">
        <w:rPr>
          <w:sz w:val="21"/>
          <w:szCs w:val="21"/>
        </w:rPr>
        <w:t xml:space="preserve"> </w:t>
      </w:r>
      <w:r w:rsidRPr="0086751C">
        <w:t>is a</w:t>
      </w:r>
      <w:r>
        <w:t xml:space="preserve"> plain</w:t>
      </w:r>
      <w:r w:rsidRPr="0086751C">
        <w:t xml:space="preserve"> </w:t>
      </w:r>
      <w:r>
        <w:t>text</w:t>
      </w:r>
      <w:r w:rsidRPr="0086751C">
        <w:t xml:space="preserve"> file </w:t>
      </w:r>
      <w:r>
        <w:t xml:space="preserve">where </w:t>
      </w:r>
      <w:r w:rsidRPr="0086751C">
        <w:t>the values of a dimension scale field</w:t>
      </w:r>
      <w:r>
        <w:t xml:space="preserve"> are stored</w:t>
      </w:r>
      <w:r w:rsidRPr="0086751C">
        <w:t xml:space="preserve">. </w:t>
      </w:r>
    </w:p>
    <w:p w:rsidR="00D91C7E" w:rsidRDefault="00D91C7E" w:rsidP="00FC7CC4"/>
    <w:p w:rsidR="00D91C7E" w:rsidRDefault="00D91C7E" w:rsidP="00FC7CC4"/>
    <w:p w:rsidR="00B419C9" w:rsidRPr="00E3150E" w:rsidRDefault="00B419C9" w:rsidP="00FC7CC4"/>
    <w:p w:rsidR="00B419C9" w:rsidRPr="0052168B" w:rsidRDefault="003450AC" w:rsidP="00D06BE5">
      <w:pPr>
        <w:pStyle w:val="Heading3"/>
      </w:pPr>
      <w:bookmarkStart w:id="57" w:name="_Toc371084136"/>
      <w:bookmarkStart w:id="58" w:name="_Toc374109990"/>
      <w:r>
        <w:t xml:space="preserve">Working with </w:t>
      </w:r>
      <w:r w:rsidR="00B419C9" w:rsidRPr="0052168B">
        <w:t xml:space="preserve">Multiple Swaths </w:t>
      </w:r>
      <w:r>
        <w:t xml:space="preserve">or </w:t>
      </w:r>
      <w:r w:rsidR="00B419C9" w:rsidRPr="0052168B">
        <w:t>Zonal Ave</w:t>
      </w:r>
      <w:bookmarkStart w:id="59" w:name="WorkingWithMultipleSwathsZAvgSglFile"/>
      <w:bookmarkEnd w:id="59"/>
      <w:r w:rsidR="00B419C9" w:rsidRPr="0052168B">
        <w:t>rages</w:t>
      </w:r>
      <w:bookmarkEnd w:id="57"/>
      <w:bookmarkEnd w:id="58"/>
    </w:p>
    <w:p w:rsidR="00FD2DC8" w:rsidRDefault="00FD2DC8" w:rsidP="00FD2DC8">
      <w:proofErr w:type="gramStart"/>
      <w:r>
        <w:t>aug_eos5</w:t>
      </w:r>
      <w:proofErr w:type="gramEnd"/>
      <w:r>
        <w:t xml:space="preserve"> can be used to augment files that have multiple swath or zonal average datasets. </w:t>
      </w:r>
    </w:p>
    <w:p w:rsidR="00FD2DC8" w:rsidRDefault="00FD2DC8" w:rsidP="00FD2DC8"/>
    <w:p w:rsidR="00FD2DC8" w:rsidRDefault="00FD2DC8" w:rsidP="00FD2DC8">
      <w:r>
        <w:t xml:space="preserve">When the </w:t>
      </w:r>
      <w:r w:rsidRPr="00DF6B61">
        <w:rPr>
          <w:b/>
        </w:rPr>
        <w:t>Default</w:t>
      </w:r>
      <w:r>
        <w:t xml:space="preserve"> or </w:t>
      </w:r>
      <w:r w:rsidRPr="00DF6B61">
        <w:rPr>
          <w:b/>
        </w:rPr>
        <w:t>Index</w:t>
      </w:r>
      <w:r>
        <w:t xml:space="preserve"> command-line options are used to augment a file with </w:t>
      </w:r>
      <w:r w:rsidR="00E237DF">
        <w:t xml:space="preserve">multiple </w:t>
      </w:r>
      <w:r>
        <w:t>swath or zonal average dataset</w:t>
      </w:r>
      <w:r w:rsidR="00E237DF">
        <w:t>s</w:t>
      </w:r>
      <w:r>
        <w:t xml:space="preserve">, the dimension scales are created under the swath or zonal average dataset. See the figure in the “Augmentation” section on page </w:t>
      </w:r>
      <w:r>
        <w:fldChar w:fldCharType="begin"/>
      </w:r>
      <w:r>
        <w:instrText xml:space="preserve"> PAGEREF Augmentation \h </w:instrText>
      </w:r>
      <w:r>
        <w:fldChar w:fldCharType="separate"/>
      </w:r>
      <w:r w:rsidR="006F7935">
        <w:rPr>
          <w:noProof/>
        </w:rPr>
        <w:t>7</w:t>
      </w:r>
      <w:r>
        <w:fldChar w:fldCharType="end"/>
      </w:r>
      <w:r>
        <w:t xml:space="preserve"> for more information. </w:t>
      </w:r>
    </w:p>
    <w:p w:rsidR="00FD2DC8" w:rsidRPr="002366B6" w:rsidRDefault="00FD2DC8" w:rsidP="00FD2DC8"/>
    <w:p w:rsidR="00FD2DC8" w:rsidRDefault="00FD2DC8" w:rsidP="00FD2DC8">
      <w:r>
        <w:t xml:space="preserve">When the </w:t>
      </w:r>
      <w:r w:rsidRPr="00DF6B61">
        <w:rPr>
          <w:b/>
        </w:rPr>
        <w:t>File</w:t>
      </w:r>
      <w:r w:rsidRPr="009137BD">
        <w:t xml:space="preserve"> </w:t>
      </w:r>
      <w:r>
        <w:t xml:space="preserve">command-line </w:t>
      </w:r>
      <w:r w:rsidRPr="009137BD">
        <w:t>option</w:t>
      </w:r>
      <w:r>
        <w:t xml:space="preserve"> is used with a file with multiple swath or zonal average datasets</w:t>
      </w:r>
      <w:r w:rsidRPr="009137BD">
        <w:t xml:space="preserve">, </w:t>
      </w:r>
      <w:r>
        <w:t xml:space="preserve">the mapping file will have entries for each dataset. </w:t>
      </w:r>
      <w:r w:rsidRPr="009137BD">
        <w:t xml:space="preserve">The following example shows how to construct such a file. </w:t>
      </w:r>
    </w:p>
    <w:p w:rsidR="00FD2DC8" w:rsidRPr="009137BD" w:rsidRDefault="00FD2DC8" w:rsidP="00FD2DC8"/>
    <w:p w:rsidR="00FD2DC8" w:rsidRDefault="00FD2DC8" w:rsidP="00FD2DC8">
      <w:r>
        <w:t xml:space="preserve">Suppose a </w:t>
      </w:r>
      <w:r w:rsidRPr="009137BD">
        <w:t xml:space="preserve">file </w:t>
      </w:r>
      <w:r>
        <w:t xml:space="preserve">called </w:t>
      </w:r>
      <w:r w:rsidRPr="00DF6B61">
        <w:rPr>
          <w:rFonts w:ascii="Courier New" w:hAnsi="Courier New" w:cs="Courier New"/>
          <w:sz w:val="20"/>
          <w:szCs w:val="21"/>
        </w:rPr>
        <w:t>two_</w:t>
      </w:r>
      <w:r>
        <w:rPr>
          <w:rFonts w:ascii="Courier New" w:hAnsi="Courier New" w:cs="Courier New"/>
          <w:sz w:val="20"/>
          <w:szCs w:val="21"/>
        </w:rPr>
        <w:t>swaths</w:t>
      </w:r>
      <w:r w:rsidRPr="00DF6B61">
        <w:rPr>
          <w:rFonts w:ascii="Courier New" w:hAnsi="Courier New" w:cs="Courier New"/>
          <w:sz w:val="20"/>
          <w:szCs w:val="21"/>
        </w:rPr>
        <w:t>.he5</w:t>
      </w:r>
      <w:r w:rsidRPr="00DF6B61">
        <w:t xml:space="preserve"> </w:t>
      </w:r>
      <w:r>
        <w:t xml:space="preserve">needs </w:t>
      </w:r>
      <w:r w:rsidRPr="009137BD">
        <w:t xml:space="preserve">to be augmented. </w:t>
      </w:r>
      <w:r>
        <w:t>This file</w:t>
      </w:r>
      <w:r w:rsidRPr="009137BD">
        <w:t xml:space="preserve"> contains two </w:t>
      </w:r>
      <w:r w:rsidR="00E237DF">
        <w:t>swaths</w:t>
      </w:r>
      <w:r w:rsidRPr="009137BD">
        <w:t xml:space="preserve">, </w:t>
      </w:r>
      <w:r>
        <w:rPr>
          <w:rFonts w:ascii="Courier New" w:hAnsi="Courier New" w:cs="Courier New"/>
          <w:sz w:val="20"/>
          <w:szCs w:val="21"/>
        </w:rPr>
        <w:t>Swath1</w:t>
      </w:r>
      <w:r w:rsidRPr="009137BD">
        <w:t xml:space="preserve"> and </w:t>
      </w:r>
      <w:r>
        <w:rPr>
          <w:rFonts w:ascii="Courier New" w:hAnsi="Courier New" w:cs="Courier New"/>
          <w:sz w:val="20"/>
          <w:szCs w:val="21"/>
        </w:rPr>
        <w:t>Swath2</w:t>
      </w:r>
      <w:r w:rsidRPr="009137BD">
        <w:t xml:space="preserve">. Each </w:t>
      </w:r>
      <w:r>
        <w:t xml:space="preserve">swath </w:t>
      </w:r>
      <w:r w:rsidRPr="009137BD">
        <w:t>has dimension</w:t>
      </w:r>
      <w:r>
        <w:t>s called</w:t>
      </w:r>
      <w:r w:rsidRPr="00DF6B61">
        <w:t xml:space="preserve"> </w:t>
      </w:r>
      <w:r w:rsidRPr="00FD2DC8">
        <w:rPr>
          <w:rFonts w:ascii="Courier New" w:hAnsi="Courier New" w:cs="Courier New"/>
          <w:sz w:val="20"/>
          <w:szCs w:val="21"/>
        </w:rPr>
        <w:t>NDim</w:t>
      </w:r>
      <w:r w:rsidRPr="00FD2DC8">
        <w:t xml:space="preserve"> and </w:t>
      </w:r>
      <w:r w:rsidRPr="00FD2DC8">
        <w:rPr>
          <w:rFonts w:ascii="Courier New" w:hAnsi="Courier New" w:cs="Courier New"/>
          <w:sz w:val="20"/>
          <w:szCs w:val="21"/>
        </w:rPr>
        <w:t>ZDim</w:t>
      </w:r>
      <w:r w:rsidRPr="009137BD">
        <w:t>.</w:t>
      </w:r>
      <w:r w:rsidRPr="00B03915">
        <w:t xml:space="preserve"> </w:t>
      </w:r>
      <w:r>
        <w:t>For this example, we are a</w:t>
      </w:r>
      <w:r w:rsidRPr="009137BD">
        <w:t>ssum</w:t>
      </w:r>
      <w:r>
        <w:t>ing that</w:t>
      </w:r>
      <w:r w:rsidRPr="009137BD">
        <w:t xml:space="preserve"> users want to fill the corresponding dimension scale with the values from data field</w:t>
      </w:r>
      <w:r>
        <w:t>s.</w:t>
      </w:r>
    </w:p>
    <w:p w:rsidR="00FD2DC8" w:rsidRPr="009137BD" w:rsidRDefault="00FD2DC8" w:rsidP="00FD2DC8"/>
    <w:p w:rsidR="00FD2DC8" w:rsidRDefault="00FD2DC8" w:rsidP="00FD2DC8">
      <w:r>
        <w:t xml:space="preserve">Before running aug_eos5, we should write the mapping file. Each swath will first be identified in a row in the mapping file. The next row will specify where the dimension scale data will be found (in this case a data field in the file), the name of the dimension, and the name of the data field that holds the dimension scale data. </w:t>
      </w:r>
    </w:p>
    <w:p w:rsidR="00FD2DC8" w:rsidRDefault="00FD2DC8" w:rsidP="00FD2DC8"/>
    <w:p w:rsidR="00FD2DC8" w:rsidRDefault="00FD2DC8" w:rsidP="00FD2DC8">
      <w:r>
        <w:t>In this example, there will be six rows: two rows identify the swaths, and four rows specify where aug_eos5 can find the dimension scales. The first row in this example identifies the swath as Swath1, and the fourth row identifies Swath2. The other rows have a</w:t>
      </w:r>
      <w:r w:rsidRPr="009137BD">
        <w:t xml:space="preserve"> </w:t>
      </w:r>
      <w:r w:rsidRPr="00B03915">
        <w:rPr>
          <w:rFonts w:ascii="Courier New" w:hAnsi="Courier New" w:cs="Courier New"/>
          <w:sz w:val="20"/>
        </w:rPr>
        <w:t>0</w:t>
      </w:r>
      <w:r w:rsidRPr="009137BD">
        <w:t xml:space="preserve"> </w:t>
      </w:r>
      <w:r>
        <w:t xml:space="preserve">in </w:t>
      </w:r>
      <w:r w:rsidRPr="009137BD">
        <w:t>the first column</w:t>
      </w:r>
      <w:r>
        <w:t xml:space="preserve"> since the dimension data will come from a data field in the file</w:t>
      </w:r>
      <w:r w:rsidRPr="009137BD">
        <w:t>. The dimension name</w:t>
      </w:r>
      <w:r>
        <w:t>s</w:t>
      </w:r>
      <w:r w:rsidRPr="009137BD">
        <w:t>,</w:t>
      </w:r>
      <w:r>
        <w:t xml:space="preserve"> </w:t>
      </w:r>
      <w:r w:rsidRPr="00FD2DC8">
        <w:rPr>
          <w:rFonts w:ascii="Courier New" w:hAnsi="Courier New" w:cs="Courier New"/>
          <w:sz w:val="20"/>
        </w:rPr>
        <w:t>NDim</w:t>
      </w:r>
      <w:r>
        <w:t xml:space="preserve"> and </w:t>
      </w:r>
      <w:r w:rsidRPr="00FD2DC8">
        <w:rPr>
          <w:rFonts w:ascii="Courier New" w:hAnsi="Courier New" w:cs="Courier New"/>
          <w:sz w:val="20"/>
        </w:rPr>
        <w:t>ZDim</w:t>
      </w:r>
      <w:r w:rsidRPr="009137BD">
        <w:t xml:space="preserve">, </w:t>
      </w:r>
      <w:r>
        <w:t xml:space="preserve">are </w:t>
      </w:r>
      <w:r w:rsidRPr="009137BD">
        <w:t xml:space="preserve">specified </w:t>
      </w:r>
      <w:r>
        <w:t>in</w:t>
      </w:r>
      <w:r w:rsidRPr="009137BD">
        <w:t xml:space="preserve"> the second column. The data field name</w:t>
      </w:r>
      <w:r>
        <w:t>s</w:t>
      </w:r>
      <w:r w:rsidRPr="009137BD">
        <w:t xml:space="preserve">, </w:t>
      </w:r>
      <w:r w:rsidRPr="00FD2DC8">
        <w:rPr>
          <w:rFonts w:ascii="Courier New" w:hAnsi="Courier New" w:cs="Courier New"/>
          <w:sz w:val="20"/>
        </w:rPr>
        <w:t>Latitude</w:t>
      </w:r>
      <w:r>
        <w:t xml:space="preserve"> and </w:t>
      </w:r>
      <w:r w:rsidRPr="00FD2DC8">
        <w:rPr>
          <w:rFonts w:ascii="Courier New" w:hAnsi="Courier New" w:cs="Courier New"/>
          <w:sz w:val="20"/>
          <w:szCs w:val="21"/>
        </w:rPr>
        <w:t>Pressure</w:t>
      </w:r>
      <w:r w:rsidRPr="009137BD">
        <w:t xml:space="preserve">, </w:t>
      </w:r>
      <w:r>
        <w:t xml:space="preserve">are </w:t>
      </w:r>
      <w:r w:rsidRPr="009137BD">
        <w:t xml:space="preserve">specified </w:t>
      </w:r>
      <w:r>
        <w:t>in</w:t>
      </w:r>
      <w:r w:rsidRPr="009137BD">
        <w:t xml:space="preserve"> the third column.</w:t>
      </w:r>
      <w:r>
        <w:t xml:space="preserve"> </w:t>
      </w:r>
      <w:r w:rsidRPr="009137BD">
        <w:t xml:space="preserve">The following shows the layout of </w:t>
      </w:r>
      <w:r>
        <w:t xml:space="preserve">the </w:t>
      </w:r>
      <w:r w:rsidRPr="00B03915">
        <w:rPr>
          <w:rFonts w:ascii="Courier New" w:hAnsi="Courier New" w:cs="Courier New"/>
          <w:sz w:val="20"/>
          <w:szCs w:val="21"/>
        </w:rPr>
        <w:t>two_</w:t>
      </w:r>
      <w:r>
        <w:rPr>
          <w:rFonts w:ascii="Courier New" w:hAnsi="Courier New" w:cs="Courier New"/>
          <w:sz w:val="20"/>
          <w:szCs w:val="21"/>
        </w:rPr>
        <w:t>swaths</w:t>
      </w:r>
      <w:r w:rsidRPr="00B03915">
        <w:rPr>
          <w:rFonts w:ascii="Courier New" w:hAnsi="Courier New" w:cs="Courier New"/>
          <w:sz w:val="20"/>
          <w:szCs w:val="21"/>
        </w:rPr>
        <w:t>_mapping_file.txt</w:t>
      </w:r>
      <w:r w:rsidRPr="00B03915">
        <w:t xml:space="preserve"> </w:t>
      </w:r>
      <w:r>
        <w:t>mapping file:</w:t>
      </w:r>
    </w:p>
    <w:p w:rsidR="00FD2DC8" w:rsidRPr="009137BD" w:rsidRDefault="00FD2DC8" w:rsidP="00FD2DC8"/>
    <w:p w:rsidR="00FD2DC8" w:rsidRPr="00B443FC" w:rsidRDefault="00FD2DC8" w:rsidP="00FD2DC8">
      <w:pPr>
        <w:pStyle w:val="PlainText"/>
      </w:pPr>
      <w:proofErr w:type="gramStart"/>
      <w:r w:rsidRPr="00B443FC">
        <w:t>swath</w:t>
      </w:r>
      <w:proofErr w:type="gramEnd"/>
      <w:r w:rsidRPr="00B443FC">
        <w:t xml:space="preserve"> name: Swath1 </w:t>
      </w:r>
    </w:p>
    <w:p w:rsidR="00FD2DC8" w:rsidRPr="00B443FC" w:rsidRDefault="00FD2DC8" w:rsidP="00FD2DC8">
      <w:pPr>
        <w:pStyle w:val="PlainText"/>
      </w:pPr>
      <w:proofErr w:type="gramStart"/>
      <w:r w:rsidRPr="00B443FC">
        <w:t>0 NDim Latitude</w:t>
      </w:r>
      <w:proofErr w:type="gramEnd"/>
    </w:p>
    <w:p w:rsidR="00FD2DC8" w:rsidRPr="00B443FC" w:rsidRDefault="00FD2DC8" w:rsidP="00FD2DC8">
      <w:pPr>
        <w:pStyle w:val="PlainText"/>
      </w:pPr>
      <w:r w:rsidRPr="00B443FC">
        <w:t>0 ZDim Pressure</w:t>
      </w:r>
    </w:p>
    <w:p w:rsidR="00FD2DC8" w:rsidRPr="00B443FC" w:rsidRDefault="00FD2DC8" w:rsidP="00FD2DC8">
      <w:pPr>
        <w:pStyle w:val="PlainText"/>
      </w:pPr>
      <w:proofErr w:type="gramStart"/>
      <w:r w:rsidRPr="00B443FC">
        <w:t>swath</w:t>
      </w:r>
      <w:proofErr w:type="gramEnd"/>
      <w:r w:rsidRPr="00B443FC">
        <w:t xml:space="preserve"> name: Swath2 </w:t>
      </w:r>
    </w:p>
    <w:p w:rsidR="00FD2DC8" w:rsidRPr="00B443FC" w:rsidRDefault="00FD2DC8" w:rsidP="00FD2DC8">
      <w:pPr>
        <w:pStyle w:val="PlainText"/>
      </w:pPr>
      <w:proofErr w:type="gramStart"/>
      <w:r w:rsidRPr="00B443FC">
        <w:t>0 NDim Latitude</w:t>
      </w:r>
      <w:proofErr w:type="gramEnd"/>
    </w:p>
    <w:p w:rsidR="00FD2DC8" w:rsidRPr="00B443FC" w:rsidRDefault="00FD2DC8" w:rsidP="00FD2DC8">
      <w:pPr>
        <w:pStyle w:val="PlainText"/>
      </w:pPr>
      <w:r w:rsidRPr="00B443FC">
        <w:t>0 ZDim Pressure</w:t>
      </w:r>
    </w:p>
    <w:p w:rsidR="00B419C9" w:rsidRPr="00B443FC" w:rsidRDefault="00B419C9" w:rsidP="00FC7CC4"/>
    <w:p w:rsidR="00B419C9" w:rsidRPr="00B443FC" w:rsidRDefault="00B419C9" w:rsidP="00FC7CC4">
      <w:r w:rsidRPr="00B443FC">
        <w:t xml:space="preserve">To augment </w:t>
      </w:r>
      <w:r w:rsidRPr="002B4E0B">
        <w:rPr>
          <w:rFonts w:ascii="Courier New" w:hAnsi="Courier New" w:cs="Courier New"/>
          <w:sz w:val="21"/>
          <w:szCs w:val="21"/>
        </w:rPr>
        <w:t>two_swaths.he5</w:t>
      </w:r>
      <w:r w:rsidRPr="00B443FC">
        <w:t xml:space="preserve">, </w:t>
      </w:r>
      <w:r w:rsidR="00FD2DC8" w:rsidRPr="009137BD">
        <w:t xml:space="preserve">enter the following command </w:t>
      </w:r>
      <w:r w:rsidR="00FD2DC8">
        <w:t>at a command prompt</w:t>
      </w:r>
      <w:r w:rsidRPr="00B443FC">
        <w:t>:</w:t>
      </w:r>
    </w:p>
    <w:p w:rsidR="00B419C9" w:rsidRPr="00B443FC" w:rsidRDefault="00B419C9" w:rsidP="00FC7CC4"/>
    <w:p w:rsidR="00B419C9" w:rsidRDefault="00B419C9" w:rsidP="00FC7CC4">
      <w:pPr>
        <w:pStyle w:val="PlainText"/>
      </w:pPr>
      <w:r w:rsidRPr="00B443FC">
        <w:t>aug_eos5 –f two_swaths_mapping_file.txt two_swaths.he5</w:t>
      </w:r>
    </w:p>
    <w:p w:rsidR="00B419C9" w:rsidRDefault="00B419C9" w:rsidP="00FC7CC4"/>
    <w:p w:rsidR="00B419C9" w:rsidRPr="002973B7" w:rsidRDefault="00B419C9" w:rsidP="00FC7CC4"/>
    <w:p w:rsidR="00E612DD" w:rsidRDefault="00E612DD" w:rsidP="00E612DD">
      <w:pPr>
        <w:pStyle w:val="Heading2"/>
      </w:pPr>
      <w:bookmarkStart w:id="60" w:name="_Toc374109991"/>
      <w:r>
        <w:t>Notes</w:t>
      </w:r>
      <w:bookmarkEnd w:id="60"/>
    </w:p>
    <w:p w:rsidR="00E612DD" w:rsidRDefault="00E612DD" w:rsidP="00FC7CC4"/>
    <w:p w:rsidR="00E612DD" w:rsidRDefault="00E612DD" w:rsidP="00FC7CC4"/>
    <w:p w:rsidR="0073633C" w:rsidRPr="0082468F" w:rsidRDefault="0073633C" w:rsidP="00E612DD">
      <w:pPr>
        <w:pStyle w:val="Heading3"/>
      </w:pPr>
      <w:bookmarkStart w:id="61" w:name="_Toc374109992"/>
      <w:r>
        <w:t>Known Problems</w:t>
      </w:r>
      <w:bookmarkEnd w:id="61"/>
    </w:p>
    <w:p w:rsidR="0073633C" w:rsidRDefault="0073633C" w:rsidP="0073633C">
      <w:pPr>
        <w:pStyle w:val="CommentText"/>
      </w:pPr>
      <w:r>
        <w:t>The only known problem is the following:</w:t>
      </w:r>
    </w:p>
    <w:p w:rsidR="0073633C" w:rsidRDefault="0073633C" w:rsidP="0073633C">
      <w:pPr>
        <w:pStyle w:val="CommentText"/>
      </w:pPr>
    </w:p>
    <w:p w:rsidR="0073633C" w:rsidRPr="00775C98" w:rsidRDefault="0073633C" w:rsidP="0073633C">
      <w:pPr>
        <w:rPr>
          <w:lang w:eastAsia="zh-CN"/>
        </w:rPr>
      </w:pPr>
      <w:r>
        <w:rPr>
          <w:lang w:eastAsia="zh-CN"/>
        </w:rPr>
        <w:t xml:space="preserve">There is a bug in the </w:t>
      </w:r>
      <w:r w:rsidRPr="00775C98">
        <w:rPr>
          <w:lang w:eastAsia="zh-CN"/>
        </w:rPr>
        <w:t>HDF-EOS5 lib</w:t>
      </w:r>
      <w:r>
        <w:rPr>
          <w:lang w:eastAsia="zh-CN"/>
        </w:rPr>
        <w:t>r</w:t>
      </w:r>
      <w:r w:rsidRPr="00775C98">
        <w:rPr>
          <w:lang w:eastAsia="zh-CN"/>
        </w:rPr>
        <w:t xml:space="preserve">ary (version HDF-EOS5.1.14) </w:t>
      </w:r>
      <w:r>
        <w:rPr>
          <w:lang w:eastAsia="zh-CN"/>
        </w:rPr>
        <w:t xml:space="preserve">when compiling on </w:t>
      </w:r>
      <w:r w:rsidRPr="00775C98">
        <w:rPr>
          <w:lang w:eastAsia="zh-CN"/>
        </w:rPr>
        <w:t>a MacOS 10.9</w:t>
      </w:r>
      <w:r>
        <w:rPr>
          <w:lang w:eastAsia="zh-CN"/>
        </w:rPr>
        <w:t xml:space="preserve"> </w:t>
      </w:r>
      <w:r w:rsidRPr="00775C98">
        <w:rPr>
          <w:lang w:eastAsia="zh-CN"/>
        </w:rPr>
        <w:t xml:space="preserve">(Mavericks) </w:t>
      </w:r>
      <w:r>
        <w:rPr>
          <w:lang w:eastAsia="zh-CN"/>
        </w:rPr>
        <w:t>system,</w:t>
      </w:r>
      <w:r w:rsidRPr="0073633C">
        <w:t xml:space="preserve"> and this bug will cause the augmentation tool failed.</w:t>
      </w:r>
      <w:r w:rsidRPr="00775C98">
        <w:rPr>
          <w:lang w:eastAsia="zh-CN"/>
        </w:rPr>
        <w:t xml:space="preserve"> We reported this to the HDF-EOS5 developer and </w:t>
      </w:r>
      <w:r>
        <w:rPr>
          <w:lang w:eastAsia="zh-CN"/>
        </w:rPr>
        <w:t xml:space="preserve">were told </w:t>
      </w:r>
      <w:r w:rsidRPr="00775C98">
        <w:rPr>
          <w:lang w:eastAsia="zh-CN"/>
        </w:rPr>
        <w:t xml:space="preserve">that this bug will be fixed in the new HDF-EOS5 library release. </w:t>
      </w:r>
    </w:p>
    <w:p w:rsidR="0073633C" w:rsidRDefault="0073633C" w:rsidP="00FC7CC4"/>
    <w:p w:rsidR="0073633C" w:rsidRDefault="0073633C" w:rsidP="00FC7CC4"/>
    <w:p w:rsidR="00E612DD" w:rsidRDefault="00E612DD" w:rsidP="00FC7CC4"/>
    <w:p w:rsidR="00E612DD" w:rsidRPr="00ED6866" w:rsidRDefault="00E612DD" w:rsidP="00E612DD">
      <w:pPr>
        <w:pStyle w:val="Heading3"/>
      </w:pPr>
      <w:bookmarkStart w:id="62" w:name="_Toc374109993"/>
      <w:bookmarkStart w:id="63" w:name="_Toc371085302"/>
      <w:r>
        <w:t xml:space="preserve">Tested Data </w:t>
      </w:r>
      <w:r w:rsidRPr="00ED6866">
        <w:t>Products</w:t>
      </w:r>
      <w:bookmarkEnd w:id="62"/>
      <w:r>
        <w:t xml:space="preserve"> </w:t>
      </w:r>
      <w:bookmarkEnd w:id="63"/>
    </w:p>
    <w:p w:rsidR="00E612DD" w:rsidRDefault="00E612DD" w:rsidP="00E612DD">
      <w:r w:rsidRPr="00C514C9">
        <w:t xml:space="preserve">We have tested </w:t>
      </w:r>
      <w:r>
        <w:t xml:space="preserve">aug_eos5 on Aura </w:t>
      </w:r>
      <w:r w:rsidRPr="00C514C9">
        <w:t>HIRDLS, MLS, TES, OMI,</w:t>
      </w:r>
      <w:r>
        <w:rPr>
          <w:rFonts w:hint="eastAsia"/>
        </w:rPr>
        <w:t xml:space="preserve"> </w:t>
      </w:r>
      <w:r w:rsidRPr="00C514C9">
        <w:t>and</w:t>
      </w:r>
      <w:r>
        <w:rPr>
          <w:rFonts w:hint="eastAsia"/>
        </w:rPr>
        <w:t xml:space="preserve"> </w:t>
      </w:r>
      <w:r>
        <w:t>NASA</w:t>
      </w:r>
      <w:r>
        <w:rPr>
          <w:rFonts w:hint="eastAsia"/>
        </w:rPr>
        <w:t xml:space="preserve"> </w:t>
      </w:r>
      <w:r w:rsidRPr="00C514C9">
        <w:t>MEaSURE</w:t>
      </w:r>
      <w:r>
        <w:t>s GSSTF data products</w:t>
      </w:r>
      <w:r w:rsidRPr="00C514C9">
        <w:t xml:space="preserve"> on 32-bit and 64-bit Linux</w:t>
      </w:r>
      <w:r>
        <w:t xml:space="preserve"> systems and on </w:t>
      </w:r>
      <w:r w:rsidRPr="00C514C9">
        <w:t>64-bit Mac</w:t>
      </w:r>
      <w:r>
        <w:t xml:space="preserve"> systems</w:t>
      </w:r>
      <w:r w:rsidRPr="00C514C9">
        <w:t>.</w:t>
      </w:r>
      <w:r w:rsidR="00A93184">
        <w:t xml:space="preserve"> </w:t>
      </w:r>
    </w:p>
    <w:p w:rsidR="00A93184" w:rsidRDefault="00A93184" w:rsidP="00E612DD"/>
    <w:p w:rsidR="00A93184" w:rsidRPr="00A93184" w:rsidRDefault="00A93184" w:rsidP="00E612DD">
      <w:r>
        <w:t>A</w:t>
      </w:r>
      <w:r w:rsidRPr="00A93184">
        <w:t xml:space="preserve"> set of guidelines</w:t>
      </w:r>
      <w:r>
        <w:t xml:space="preserve"> is available at</w:t>
      </w:r>
      <w:r w:rsidRPr="00A93184">
        <w:t xml:space="preserve"> </w:t>
      </w:r>
      <w:hyperlink r:id="rId26" w:history="1">
        <w:r w:rsidRPr="00A93184">
          <w:rPr>
            <w:rStyle w:val="Hyperlink"/>
          </w:rPr>
          <w:t>hdfeos.org/software/aug_eos5/Aug-NASA-EOS5-guide.pdf</w:t>
        </w:r>
      </w:hyperlink>
      <w:r>
        <w:t xml:space="preserve"> </w:t>
      </w:r>
      <w:r w:rsidRPr="00A93184">
        <w:t>to help users augment the NASA HDF-EOS5 products</w:t>
      </w:r>
      <w:r>
        <w:t xml:space="preserve"> listed above</w:t>
      </w:r>
      <w:r w:rsidRPr="00A93184">
        <w:t>.</w:t>
      </w:r>
    </w:p>
    <w:p w:rsidR="00E612DD" w:rsidRDefault="00E612DD" w:rsidP="00E612DD"/>
    <w:p w:rsidR="00E612DD" w:rsidRDefault="00E612DD" w:rsidP="00E612DD"/>
    <w:p w:rsidR="00E612DD" w:rsidRDefault="00E612DD" w:rsidP="00E612DD"/>
    <w:p w:rsidR="00E612DD" w:rsidRDefault="00E612DD" w:rsidP="00E612DD">
      <w:pPr>
        <w:pStyle w:val="Heading3"/>
      </w:pPr>
      <w:bookmarkStart w:id="64" w:name="_Toc374109994"/>
      <w:r>
        <w:t>Program Limitations</w:t>
      </w:r>
      <w:bookmarkEnd w:id="64"/>
    </w:p>
    <w:p w:rsidR="00E612DD" w:rsidRDefault="00E612DD" w:rsidP="00E612DD">
      <w:r>
        <w:t>The known limitations and known problems of aug_eos5 are listed below.</w:t>
      </w:r>
    </w:p>
    <w:p w:rsidR="00E612DD" w:rsidRDefault="00E612DD" w:rsidP="00E612DD"/>
    <w:p w:rsidR="00E612DD" w:rsidRDefault="00E612DD" w:rsidP="00E612DD"/>
    <w:p w:rsidR="00E612DD" w:rsidRPr="002973B7" w:rsidRDefault="00E612DD" w:rsidP="00E612DD"/>
    <w:p w:rsidR="00E612DD" w:rsidRDefault="00E612DD" w:rsidP="00E612DD">
      <w:pPr>
        <w:pStyle w:val="Heading4"/>
      </w:pPr>
      <w:bookmarkStart w:id="65" w:name="_Toc374109995"/>
      <w:r>
        <w:t>Invisible HDF5 Objects Are Not Augmented</w:t>
      </w:r>
      <w:bookmarkEnd w:id="65"/>
    </w:p>
    <w:p w:rsidR="00E612DD" w:rsidRDefault="00E612DD" w:rsidP="00E612DD">
      <w:r>
        <w:t>This program assumes that all HDF5 datasets are accessible via the HDF-EOS5 APIs. This limitation is caused by the fact that this program uses the HDF-EOS5 APIs to collect all information. If an HDF-EOS5 file contains an HDF5 dataset that cannot be accessed by the HDF-EOS5 APIs, this program cannot add HDF5 dimension scales for that dataset, which may cause the netCDF-4 library to fail to read the file even after augmentation.</w:t>
      </w:r>
    </w:p>
    <w:p w:rsidR="00E612DD" w:rsidRDefault="00E612DD" w:rsidP="00E612DD"/>
    <w:p w:rsidR="00E612DD" w:rsidRDefault="00E612DD" w:rsidP="00E612DD"/>
    <w:p w:rsidR="00E612DD" w:rsidRPr="0082468F" w:rsidRDefault="00E612DD" w:rsidP="00E612DD"/>
    <w:p w:rsidR="00E612DD" w:rsidRDefault="00E612DD" w:rsidP="00E612DD">
      <w:pPr>
        <w:pStyle w:val="Heading4"/>
      </w:pPr>
      <w:bookmarkStart w:id="66" w:name="_Toc374109996"/>
      <w:r>
        <w:lastRenderedPageBreak/>
        <w:t>Object Names</w:t>
      </w:r>
      <w:bookmarkEnd w:id="66"/>
    </w:p>
    <w:p w:rsidR="00E612DD" w:rsidRDefault="00E612DD" w:rsidP="00E612DD">
      <w:r>
        <w:t>Object names in HDF-EOS5 can contain white spaces and some special characters allowed by HDF5. Some of these characters are forbidden to be used in netCDF-4 variables, but aug_eos5 does not try to make the name safe. This tool attempts to keep the original file as much as possible.</w:t>
      </w:r>
    </w:p>
    <w:p w:rsidR="00E612DD" w:rsidRDefault="00E612DD" w:rsidP="00E612DD"/>
    <w:p w:rsidR="00E612DD" w:rsidRDefault="00E612DD" w:rsidP="00E612DD">
      <w:r>
        <w:t>We also assume that HDF-EOS5 object, field, and attribute names in an HDF-EOS5 file contain only alphanumeric characters and underscores since other characters are not allowed by the netCDF-4 library.</w:t>
      </w:r>
    </w:p>
    <w:p w:rsidR="00E612DD" w:rsidRDefault="00E612DD" w:rsidP="00E612DD"/>
    <w:p w:rsidR="00E612DD" w:rsidRDefault="00E612DD" w:rsidP="00E612DD"/>
    <w:p w:rsidR="00E612DD" w:rsidRPr="0082468F" w:rsidRDefault="00E612DD" w:rsidP="00E612DD"/>
    <w:p w:rsidR="00E612DD" w:rsidRDefault="00E612DD" w:rsidP="00E612DD">
      <w:pPr>
        <w:pStyle w:val="Heading4"/>
      </w:pPr>
      <w:bookmarkStart w:id="67" w:name="_Toc374109997"/>
      <w:r>
        <w:t>HDF-EOS5 Swath Dimension Maps Are Not Supported</w:t>
      </w:r>
      <w:bookmarkEnd w:id="67"/>
    </w:p>
    <w:p w:rsidR="00E612DD" w:rsidRDefault="00E612DD" w:rsidP="00E612DD">
      <w:r>
        <w:t xml:space="preserve">HDF-EOS5 swaths may have dimension maps. </w:t>
      </w:r>
      <w:proofErr w:type="gramStart"/>
      <w:r>
        <w:t>aug_eos5</w:t>
      </w:r>
      <w:proofErr w:type="gramEnd"/>
      <w:r>
        <w:t xml:space="preserve"> cannot handle these maps, and the program will return an error message that states a dimension map exists in the HDF-EOS5 file.</w:t>
      </w:r>
    </w:p>
    <w:p w:rsidR="00E612DD" w:rsidRDefault="00E612DD" w:rsidP="00E612DD"/>
    <w:p w:rsidR="00E612DD" w:rsidRDefault="00E612DD" w:rsidP="00E612DD">
      <w:r>
        <w:t>If this limitation matters, the HDF-EOS5 to netCDF-4 Converter tool can be used: it can handle dimension maps correctly. However, the file generated by the HDF-EOS5 to netCDF-4 Converter can no longer be accessed by HDF-EOS5 APIs.</w:t>
      </w:r>
      <w:r w:rsidR="00681F75">
        <w:t xml:space="preserve"> More information is available at </w:t>
      </w:r>
      <w:hyperlink r:id="rId27" w:history="1">
        <w:r w:rsidR="00681F75" w:rsidRPr="000A3F61">
          <w:rPr>
            <w:rStyle w:val="Hyperlink"/>
          </w:rPr>
          <w:t>http://hdfeos.org/software/convert_hdfeos5.php</w:t>
        </w:r>
      </w:hyperlink>
      <w:r w:rsidR="00681F75">
        <w:t xml:space="preserve">. </w:t>
      </w:r>
    </w:p>
    <w:p w:rsidR="00E612DD" w:rsidRDefault="00E612DD" w:rsidP="00E612DD"/>
    <w:p w:rsidR="005D2A94" w:rsidRDefault="005D2A94" w:rsidP="00FC7CC4"/>
    <w:p w:rsidR="00F720C7" w:rsidRDefault="00F720C7" w:rsidP="00FC7CC4"/>
    <w:p w:rsidR="005D2A94" w:rsidRPr="00E20BEA" w:rsidRDefault="005D2A94" w:rsidP="005D2A94">
      <w:pPr>
        <w:pStyle w:val="Heading2"/>
      </w:pPr>
      <w:bookmarkStart w:id="68" w:name="_Toc374109998"/>
      <w:r w:rsidRPr="00E20BEA">
        <w:t>Testi</w:t>
      </w:r>
      <w:bookmarkStart w:id="69" w:name="TestingNotes"/>
      <w:bookmarkEnd w:id="69"/>
      <w:r w:rsidRPr="00E20BEA">
        <w:t>ng Notes</w:t>
      </w:r>
      <w:bookmarkEnd w:id="68"/>
      <w:r w:rsidRPr="00E20BEA">
        <w:t xml:space="preserve"> </w:t>
      </w:r>
    </w:p>
    <w:p w:rsidR="005D2A94" w:rsidRPr="00E20BEA" w:rsidRDefault="00F720C7" w:rsidP="005D2A94">
      <w:r>
        <w:t xml:space="preserve">Some testing scripts are described below. These scripts when run will confirm that aug_eos5 has been built correctly. </w:t>
      </w:r>
    </w:p>
    <w:p w:rsidR="005D2A94" w:rsidRPr="00E20BEA" w:rsidRDefault="005D2A94" w:rsidP="005D2A94"/>
    <w:p w:rsidR="005D2A94" w:rsidRPr="00E20BEA" w:rsidRDefault="005D2A94" w:rsidP="005D2A94"/>
    <w:p w:rsidR="005D2A94" w:rsidRPr="00E20BEA" w:rsidRDefault="005D2A94" w:rsidP="005D2A94"/>
    <w:p w:rsidR="005D2A94" w:rsidRPr="00E20BEA" w:rsidRDefault="005D2A94" w:rsidP="005D2A94">
      <w:pPr>
        <w:pStyle w:val="Heading3"/>
      </w:pPr>
      <w:bookmarkStart w:id="70" w:name="_Toc374109999"/>
      <w:r w:rsidRPr="00E20BEA">
        <w:t>Test with Fake Files</w:t>
      </w:r>
      <w:bookmarkEnd w:id="70"/>
      <w:r w:rsidRPr="00E20BEA">
        <w:t xml:space="preserve"> </w:t>
      </w:r>
    </w:p>
    <w:p w:rsidR="005D2A94" w:rsidRPr="00E20BEA" w:rsidRDefault="005D2A94" w:rsidP="005D2A94">
      <w:r w:rsidRPr="00E20BEA">
        <w:t>The purpose of this test is to run the tool with all options on HDF-EOS5 files created for this tool.</w:t>
      </w:r>
    </w:p>
    <w:p w:rsidR="005D2A94" w:rsidRPr="00E20BEA" w:rsidRDefault="005D2A94" w:rsidP="005D2A94"/>
    <w:p w:rsidR="005D2A94" w:rsidRPr="00E20BEA" w:rsidRDefault="005D2A94" w:rsidP="005D2A94">
      <w:r w:rsidRPr="00E20BEA">
        <w:t xml:space="preserve">Go to </w:t>
      </w:r>
      <w:r w:rsidR="00E20BEA" w:rsidRPr="00E20BEA">
        <w:t xml:space="preserve">the </w:t>
      </w:r>
      <w:r w:rsidR="00E20BEA" w:rsidRPr="00E20BEA">
        <w:rPr>
          <w:rFonts w:ascii="Courier New" w:hAnsi="Courier New" w:cs="Courier New"/>
          <w:sz w:val="20"/>
        </w:rPr>
        <w:t>test</w:t>
      </w:r>
      <w:r w:rsidR="00E20BEA" w:rsidRPr="00E20BEA">
        <w:t xml:space="preserve"> </w:t>
      </w:r>
      <w:r w:rsidRPr="00E20BEA">
        <w:t>directory test and run test.sh.</w:t>
      </w:r>
      <w:r w:rsidR="00F720C7">
        <w:t xml:space="preserve"> Use the following command line: </w:t>
      </w:r>
    </w:p>
    <w:p w:rsidR="005D2A94" w:rsidRPr="00E20BEA" w:rsidRDefault="005D2A94" w:rsidP="005D2A94"/>
    <w:p w:rsidR="005D2A94" w:rsidRPr="00E20BEA" w:rsidRDefault="005D2A94" w:rsidP="005D2A94">
      <w:pPr>
        <w:pStyle w:val="PlainText"/>
      </w:pPr>
      <w:r w:rsidRPr="00E20BEA">
        <w:t>./test.sh</w:t>
      </w:r>
    </w:p>
    <w:p w:rsidR="005D2A94" w:rsidRPr="00E20BEA" w:rsidRDefault="005D2A94" w:rsidP="005D2A94"/>
    <w:p w:rsidR="005D2A94" w:rsidRPr="00E20BEA" w:rsidRDefault="005D2A94" w:rsidP="005D2A94">
      <w:r w:rsidRPr="00E20BEA">
        <w:t>The output should include the augmenting information for the testing files.</w:t>
      </w:r>
      <w:r w:rsidR="00F720C7">
        <w:t xml:space="preserve"> </w:t>
      </w:r>
    </w:p>
    <w:p w:rsidR="005D2A94" w:rsidRPr="00E20BEA" w:rsidRDefault="005D2A94" w:rsidP="005D2A94"/>
    <w:p w:rsidR="005D2A94" w:rsidRDefault="005D2A94" w:rsidP="005D2A94">
      <w:r w:rsidRPr="00E20BEA">
        <w:t>The output should also include OK, passed,</w:t>
      </w:r>
      <w:r w:rsidR="00833B50">
        <w:t xml:space="preserve"> or 'correctly handles', and y</w:t>
      </w:r>
      <w:r w:rsidRPr="00E20BEA">
        <w:t>ou should not see "FAILED" in the output.</w:t>
      </w:r>
    </w:p>
    <w:p w:rsidR="00833B50" w:rsidRDefault="00833B50" w:rsidP="005D2A94"/>
    <w:p w:rsidR="00833B50" w:rsidRPr="00E20BEA" w:rsidRDefault="00833B50" w:rsidP="005D2A94">
      <w:r>
        <w:t xml:space="preserve">See the “Download and </w:t>
      </w:r>
      <w:proofErr w:type="gramStart"/>
      <w:r>
        <w:t>Uncompress</w:t>
      </w:r>
      <w:proofErr w:type="gramEnd"/>
      <w:r>
        <w:t xml:space="preserve">” section on page </w:t>
      </w:r>
      <w:r>
        <w:fldChar w:fldCharType="begin"/>
      </w:r>
      <w:r>
        <w:instrText xml:space="preserve"> PAGEREF DownloadAndUncompress \h </w:instrText>
      </w:r>
      <w:r>
        <w:fldChar w:fldCharType="separate"/>
      </w:r>
      <w:r w:rsidR="006F7935">
        <w:rPr>
          <w:noProof/>
        </w:rPr>
        <w:t>9</w:t>
      </w:r>
      <w:r>
        <w:fldChar w:fldCharType="end"/>
      </w:r>
      <w:r>
        <w:t xml:space="preserve"> for more information on the </w:t>
      </w:r>
      <w:r w:rsidRPr="00833B50">
        <w:rPr>
          <w:rFonts w:ascii="Courier New" w:hAnsi="Courier New" w:cs="Courier New"/>
          <w:sz w:val="20"/>
        </w:rPr>
        <w:t>test</w:t>
      </w:r>
      <w:r>
        <w:t xml:space="preserve"> directory.</w:t>
      </w:r>
    </w:p>
    <w:p w:rsidR="005D2A94" w:rsidRPr="00E20BEA" w:rsidRDefault="005D2A94" w:rsidP="005D2A94"/>
    <w:p w:rsidR="005D2A94" w:rsidRPr="00E20BEA" w:rsidRDefault="005D2A94" w:rsidP="005D2A94"/>
    <w:p w:rsidR="005D2A94" w:rsidRPr="00E20BEA" w:rsidRDefault="005D2A94" w:rsidP="005D2A94"/>
    <w:p w:rsidR="005D2A94" w:rsidRPr="00E20BEA" w:rsidRDefault="005D2A94" w:rsidP="005D2A94">
      <w:pPr>
        <w:pStyle w:val="Heading3"/>
      </w:pPr>
      <w:bookmarkStart w:id="71" w:name="_Toc374110000"/>
      <w:r w:rsidRPr="00E20BEA">
        <w:t>Batch Test for NASA Files (Optional)</w:t>
      </w:r>
      <w:bookmarkEnd w:id="71"/>
      <w:r w:rsidRPr="00E20BEA">
        <w:t xml:space="preserve"> </w:t>
      </w:r>
    </w:p>
    <w:p w:rsidR="005D2A94" w:rsidRPr="00E20BEA" w:rsidRDefault="005D2A94" w:rsidP="005D2A94">
      <w:r w:rsidRPr="00E20BEA">
        <w:t xml:space="preserve">This is an optional sanitized test for users who want to check </w:t>
      </w:r>
      <w:r w:rsidR="00F720C7">
        <w:t xml:space="preserve">to see </w:t>
      </w:r>
      <w:r w:rsidRPr="00E20BEA">
        <w:t xml:space="preserve">if this tool works properly with typical NASA HDF-EOS5 files. Generally users do not need to </w:t>
      </w:r>
      <w:r w:rsidR="00F720C7">
        <w:t xml:space="preserve">use </w:t>
      </w:r>
      <w:r w:rsidRPr="00E20BEA">
        <w:t xml:space="preserve">this </w:t>
      </w:r>
      <w:r w:rsidR="00F720C7">
        <w:t>test</w:t>
      </w:r>
      <w:r w:rsidRPr="00E20BEA">
        <w:t xml:space="preserve">. The test described in </w:t>
      </w:r>
      <w:r w:rsidR="00E20BEA" w:rsidRPr="00E20BEA">
        <w:t xml:space="preserve">the </w:t>
      </w:r>
      <w:r w:rsidRPr="00E20BEA">
        <w:t xml:space="preserve">section </w:t>
      </w:r>
      <w:r w:rsidR="00E20BEA" w:rsidRPr="00E20BEA">
        <w:t xml:space="preserve">above </w:t>
      </w:r>
      <w:r w:rsidRPr="00E20BEA">
        <w:t>should be sufficient.</w:t>
      </w:r>
    </w:p>
    <w:p w:rsidR="005D2A94" w:rsidRPr="00E20BEA" w:rsidRDefault="005D2A94" w:rsidP="005D2A94"/>
    <w:p w:rsidR="005D2A94" w:rsidRPr="00E20BEA" w:rsidRDefault="005D2A94" w:rsidP="005D2A94">
      <w:r w:rsidRPr="00E20BEA">
        <w:t xml:space="preserve">This test essentially compares the augmented sample HDF-EOS5 files generated by users with the augmented sample HDF-EOS5 files generated by </w:t>
      </w:r>
      <w:r w:rsidR="00E20BEA" w:rsidRPr="00E20BEA">
        <w:t xml:space="preserve">The </w:t>
      </w:r>
      <w:r w:rsidRPr="00E20BEA">
        <w:t xml:space="preserve">HDF </w:t>
      </w:r>
      <w:r w:rsidR="00E20BEA" w:rsidRPr="00E20BEA">
        <w:t>Group</w:t>
      </w:r>
      <w:r w:rsidRPr="00E20BEA">
        <w:t>.</w:t>
      </w:r>
    </w:p>
    <w:p w:rsidR="005D2A94" w:rsidRPr="00E20BEA" w:rsidRDefault="005D2A94" w:rsidP="005D2A94"/>
    <w:p w:rsidR="005D2A94" w:rsidRPr="00E20BEA" w:rsidRDefault="005D2A94" w:rsidP="005D2A94">
      <w:r w:rsidRPr="00E20BEA">
        <w:t xml:space="preserve">For proper testing, the directory containing </w:t>
      </w:r>
      <w:r w:rsidR="00E20BEA" w:rsidRPr="00E20BEA">
        <w:t xml:space="preserve">the </w:t>
      </w:r>
      <w:r w:rsidRPr="00E20BEA">
        <w:t>h5diff binary should be included in the system path.</w:t>
      </w:r>
    </w:p>
    <w:p w:rsidR="005D2A94" w:rsidRPr="00E20BEA" w:rsidRDefault="005D2A94" w:rsidP="005D2A94"/>
    <w:p w:rsidR="005D2A94" w:rsidRPr="00E20BEA" w:rsidRDefault="005D2A94" w:rsidP="005D2A94">
      <w:r w:rsidRPr="00E20BEA">
        <w:t xml:space="preserve">Go to the </w:t>
      </w:r>
      <w:r w:rsidRPr="00E20BEA">
        <w:rPr>
          <w:rFonts w:ascii="Courier New" w:hAnsi="Courier New" w:cs="Courier New"/>
          <w:sz w:val="20"/>
        </w:rPr>
        <w:t>test</w:t>
      </w:r>
      <w:r w:rsidRPr="00E20BEA">
        <w:t xml:space="preserve"> directory, and then go through the following steps:</w:t>
      </w:r>
    </w:p>
    <w:p w:rsidR="005D2A94" w:rsidRPr="00E20BEA" w:rsidRDefault="005D2A94" w:rsidP="005D2A94"/>
    <w:p w:rsidR="005D2A94" w:rsidRPr="00E20BEA" w:rsidRDefault="00F720C7" w:rsidP="005D2A94">
      <w:pPr>
        <w:pStyle w:val="ListParagraph"/>
        <w:numPr>
          <w:ilvl w:val="0"/>
          <w:numId w:val="45"/>
        </w:numPr>
      </w:pPr>
      <w:r>
        <w:t xml:space="preserve">Change to the </w:t>
      </w:r>
      <w:proofErr w:type="spellStart"/>
      <w:r w:rsidR="005D2A94" w:rsidRPr="00F720C7">
        <w:rPr>
          <w:rFonts w:ascii="Courier New" w:hAnsi="Courier New" w:cs="Courier New"/>
          <w:sz w:val="20"/>
        </w:rPr>
        <w:t>nfile_test</w:t>
      </w:r>
      <w:proofErr w:type="spellEnd"/>
      <w:r>
        <w:t xml:space="preserve"> directory</w:t>
      </w:r>
    </w:p>
    <w:p w:rsidR="00F720C7" w:rsidRDefault="00F720C7" w:rsidP="005D2A94">
      <w:pPr>
        <w:pStyle w:val="ListParagraph"/>
        <w:numPr>
          <w:ilvl w:val="0"/>
          <w:numId w:val="45"/>
        </w:numPr>
      </w:pPr>
      <w:r>
        <w:t>Run the scripts</w:t>
      </w:r>
    </w:p>
    <w:p w:rsidR="005D2A94" w:rsidRPr="00E20BEA" w:rsidRDefault="005D2A94" w:rsidP="00F720C7">
      <w:pPr>
        <w:pStyle w:val="ListParagraph"/>
        <w:numPr>
          <w:ilvl w:val="1"/>
          <w:numId w:val="45"/>
        </w:numPr>
      </w:pPr>
      <w:r w:rsidRPr="00E20BEA">
        <w:t>On Linux, run download_default.sh and download_file_index.sh</w:t>
      </w:r>
    </w:p>
    <w:p w:rsidR="005D2A94" w:rsidRDefault="005D2A94" w:rsidP="00F720C7">
      <w:pPr>
        <w:pStyle w:val="ListParagraph"/>
        <w:numPr>
          <w:ilvl w:val="1"/>
          <w:numId w:val="45"/>
        </w:numPr>
      </w:pPr>
      <w:r w:rsidRPr="00E20BEA">
        <w:t>On Mac, run download_default_mac.sh and download_file_index_mac.sh</w:t>
      </w:r>
    </w:p>
    <w:p w:rsidR="00F720C7" w:rsidRDefault="00F720C7" w:rsidP="00F720C7">
      <w:pPr>
        <w:ind w:left="1080"/>
      </w:pPr>
    </w:p>
    <w:p w:rsidR="00F720C7" w:rsidRPr="00E20BEA" w:rsidRDefault="00F720C7" w:rsidP="00F720C7">
      <w:pPr>
        <w:ind w:left="1080"/>
      </w:pPr>
      <w:r>
        <w:t>Use the following command lines:</w:t>
      </w:r>
    </w:p>
    <w:p w:rsidR="005D2A94" w:rsidRPr="00E20BEA" w:rsidRDefault="005D2A94" w:rsidP="00F720C7">
      <w:pPr>
        <w:pStyle w:val="PlainText"/>
        <w:ind w:left="1080"/>
      </w:pPr>
      <w:r w:rsidRPr="00E20BEA">
        <w:t>./download_default.sh</w:t>
      </w:r>
    </w:p>
    <w:p w:rsidR="005D2A94" w:rsidRPr="00E20BEA" w:rsidRDefault="005D2A94" w:rsidP="00F720C7">
      <w:pPr>
        <w:pStyle w:val="PlainText"/>
        <w:ind w:left="1080"/>
      </w:pPr>
      <w:r w:rsidRPr="00E20BEA">
        <w:t>./download_file_index.sh</w:t>
      </w:r>
    </w:p>
    <w:p w:rsidR="005D2A94" w:rsidRPr="00E20BEA" w:rsidRDefault="005D2A94" w:rsidP="00F720C7">
      <w:pPr>
        <w:ind w:left="1080"/>
      </w:pPr>
    </w:p>
    <w:p w:rsidR="005D2A94" w:rsidRPr="00E20BEA" w:rsidRDefault="005D2A94" w:rsidP="00F720C7">
      <w:pPr>
        <w:ind w:left="1080"/>
      </w:pPr>
      <w:r w:rsidRPr="00E20BEA">
        <w:t>These scripts will download the original sample HDF-EOS5 files and the expected augmented files.</w:t>
      </w:r>
      <w:r w:rsidR="00F720C7">
        <w:t xml:space="preserve"> </w:t>
      </w:r>
      <w:r w:rsidRPr="00E20BEA">
        <w:t xml:space="preserve">The original files are under the directory </w:t>
      </w:r>
      <w:proofErr w:type="spellStart"/>
      <w:r w:rsidRPr="00F720C7">
        <w:rPr>
          <w:rFonts w:ascii="Courier New" w:hAnsi="Courier New" w:cs="Courier New"/>
          <w:sz w:val="20"/>
        </w:rPr>
        <w:t>default_option</w:t>
      </w:r>
      <w:proofErr w:type="spellEnd"/>
      <w:r w:rsidRPr="00E20BEA">
        <w:t xml:space="preserve"> and </w:t>
      </w:r>
      <w:proofErr w:type="spellStart"/>
      <w:r w:rsidRPr="00F720C7">
        <w:rPr>
          <w:rFonts w:ascii="Courier New" w:hAnsi="Courier New" w:cs="Courier New"/>
          <w:sz w:val="20"/>
        </w:rPr>
        <w:t>file_index_option</w:t>
      </w:r>
      <w:proofErr w:type="spellEnd"/>
      <w:r w:rsidRPr="00E20BEA">
        <w:t>. The expected augmented files are under the directory</w:t>
      </w:r>
      <w:r w:rsidR="00F720C7">
        <w:t xml:space="preserve"> </w:t>
      </w:r>
      <w:proofErr w:type="spellStart"/>
      <w:r w:rsidRPr="00F720C7">
        <w:rPr>
          <w:rFonts w:ascii="Courier New" w:hAnsi="Courier New" w:cs="Courier New"/>
          <w:sz w:val="20"/>
        </w:rPr>
        <w:t>default_option</w:t>
      </w:r>
      <w:proofErr w:type="spellEnd"/>
      <w:r w:rsidRPr="00F720C7">
        <w:rPr>
          <w:rFonts w:ascii="Courier New" w:hAnsi="Courier New" w:cs="Courier New"/>
          <w:sz w:val="20"/>
        </w:rPr>
        <w:t>/</w:t>
      </w:r>
      <w:proofErr w:type="spellStart"/>
      <w:r w:rsidRPr="00F720C7">
        <w:rPr>
          <w:rFonts w:ascii="Courier New" w:hAnsi="Courier New" w:cs="Courier New"/>
          <w:sz w:val="20"/>
        </w:rPr>
        <w:t>augmented_files</w:t>
      </w:r>
      <w:proofErr w:type="spellEnd"/>
      <w:r w:rsidRPr="00E20BEA">
        <w:t xml:space="preserve"> or </w:t>
      </w:r>
      <w:proofErr w:type="spellStart"/>
      <w:r w:rsidRPr="00F720C7">
        <w:rPr>
          <w:rFonts w:ascii="Courier New" w:hAnsi="Courier New" w:cs="Courier New"/>
          <w:sz w:val="20"/>
        </w:rPr>
        <w:t>file_index_option</w:t>
      </w:r>
      <w:proofErr w:type="spellEnd"/>
      <w:r w:rsidRPr="00F720C7">
        <w:rPr>
          <w:rFonts w:ascii="Courier New" w:hAnsi="Courier New" w:cs="Courier New"/>
          <w:sz w:val="20"/>
        </w:rPr>
        <w:t>/</w:t>
      </w:r>
      <w:proofErr w:type="spellStart"/>
      <w:r w:rsidRPr="00F720C7">
        <w:rPr>
          <w:rFonts w:ascii="Courier New" w:hAnsi="Courier New" w:cs="Courier New"/>
          <w:sz w:val="20"/>
        </w:rPr>
        <w:t>augmented_files</w:t>
      </w:r>
      <w:proofErr w:type="spellEnd"/>
      <w:r w:rsidRPr="00E20BEA">
        <w:t>.</w:t>
      </w:r>
    </w:p>
    <w:p w:rsidR="005D2A94" w:rsidRPr="00E20BEA" w:rsidRDefault="005D2A94" w:rsidP="005D2A94">
      <w:pPr>
        <w:ind w:left="720"/>
      </w:pPr>
    </w:p>
    <w:p w:rsidR="005D2A94" w:rsidRPr="00E20BEA" w:rsidRDefault="005D2A94" w:rsidP="00F720C7">
      <w:pPr>
        <w:ind w:left="1080"/>
      </w:pPr>
      <w:r w:rsidRPr="00E20BEA">
        <w:t>The original sample HDF-EOS5 files are GSSTF, MOPITT, HIRDLS, MLS, OMI and TES files.</w:t>
      </w:r>
    </w:p>
    <w:p w:rsidR="005D2A94" w:rsidRPr="00E20BEA" w:rsidRDefault="005D2A94" w:rsidP="005D2A94">
      <w:pPr>
        <w:ind w:left="720"/>
      </w:pPr>
    </w:p>
    <w:p w:rsidR="005D2A94" w:rsidRDefault="005D2A94" w:rsidP="005D2A94">
      <w:pPr>
        <w:pStyle w:val="ListParagraph"/>
        <w:numPr>
          <w:ilvl w:val="0"/>
          <w:numId w:val="45"/>
        </w:numPr>
      </w:pPr>
      <w:r w:rsidRPr="00E20BEA">
        <w:t xml:space="preserve">Check </w:t>
      </w:r>
      <w:r w:rsidR="00F720C7">
        <w:t xml:space="preserve">to see </w:t>
      </w:r>
      <w:r w:rsidRPr="00E20BEA">
        <w:t>if the tool correctly augments the file.</w:t>
      </w:r>
      <w:r w:rsidR="00F720C7">
        <w:t xml:space="preserve"> Use the following command lines:</w:t>
      </w:r>
    </w:p>
    <w:p w:rsidR="00F720C7" w:rsidRPr="00E20BEA" w:rsidRDefault="00F720C7" w:rsidP="00F720C7">
      <w:pPr>
        <w:ind w:left="720"/>
      </w:pPr>
    </w:p>
    <w:p w:rsidR="005D2A94" w:rsidRPr="00E20BEA" w:rsidRDefault="005D2A94" w:rsidP="00F720C7">
      <w:pPr>
        <w:pStyle w:val="PlainText"/>
        <w:ind w:left="720"/>
      </w:pPr>
      <w:r w:rsidRPr="00E20BEA">
        <w:t>./test_nfile_default.sh</w:t>
      </w:r>
    </w:p>
    <w:p w:rsidR="005D2A94" w:rsidRPr="00F720C7" w:rsidRDefault="005D2A94" w:rsidP="00F720C7">
      <w:pPr>
        <w:pStyle w:val="PlainText"/>
        <w:ind w:left="720"/>
      </w:pPr>
      <w:r w:rsidRPr="00F720C7">
        <w:t>./test_nfile_file_index.sh</w:t>
      </w:r>
    </w:p>
    <w:p w:rsidR="005D2A94" w:rsidRPr="00E20BEA" w:rsidRDefault="005D2A94" w:rsidP="005D2A94">
      <w:pPr>
        <w:ind w:left="720"/>
      </w:pPr>
    </w:p>
    <w:p w:rsidR="005D2A94" w:rsidRDefault="005D2A94" w:rsidP="00F720C7">
      <w:pPr>
        <w:ind w:left="720"/>
      </w:pPr>
      <w:r w:rsidRPr="00E20BEA">
        <w:t>The output should include the augmenting information for the testing files.</w:t>
      </w:r>
      <w:r w:rsidR="00F720C7">
        <w:t xml:space="preserve"> </w:t>
      </w:r>
      <w:r w:rsidRPr="00E20BEA">
        <w:t>The output</w:t>
      </w:r>
      <w:r w:rsidR="00F720C7">
        <w:t xml:space="preserve"> should also include OK, passed, and y</w:t>
      </w:r>
      <w:r w:rsidRPr="00E20BEA">
        <w:t>ou should not see "FAILED" in the output.</w:t>
      </w:r>
    </w:p>
    <w:p w:rsidR="005D2A94" w:rsidRDefault="005D2A94" w:rsidP="005D2A94"/>
    <w:p w:rsidR="0073633C" w:rsidRDefault="0073633C" w:rsidP="00FC7CC4"/>
    <w:p w:rsidR="00F720C7" w:rsidRPr="002973B7" w:rsidRDefault="00F720C7" w:rsidP="00FC7CC4"/>
    <w:p w:rsidR="002973B7" w:rsidRPr="00E612DD" w:rsidRDefault="002973B7" w:rsidP="005E55E9">
      <w:pPr>
        <w:pStyle w:val="Heading1"/>
      </w:pPr>
      <w:bookmarkStart w:id="72" w:name="_Toc374110001"/>
      <w:r w:rsidRPr="00E612DD">
        <w:lastRenderedPageBreak/>
        <w:t>Validating Augme</w:t>
      </w:r>
      <w:bookmarkStart w:id="73" w:name="ValidatingAugmentedFiles"/>
      <w:bookmarkEnd w:id="73"/>
      <w:r w:rsidRPr="00E612DD">
        <w:t>nted Files</w:t>
      </w:r>
      <w:bookmarkEnd w:id="72"/>
      <w:r w:rsidR="00C901FA" w:rsidRPr="00E612DD">
        <w:t xml:space="preserve"> </w:t>
      </w:r>
    </w:p>
    <w:p w:rsidR="00A25AE8" w:rsidRDefault="00E612DD" w:rsidP="00A25AE8">
      <w:r>
        <w:t xml:space="preserve">We also </w:t>
      </w:r>
      <w:r w:rsidR="00A25AE8">
        <w:t>provide executable files for users to validate whether an augmented file can be accessed by the netCDF-4 library. The names of these executable files are check_c, check_f</w:t>
      </w:r>
      <w:r>
        <w:t>,</w:t>
      </w:r>
      <w:r w:rsidR="00A25AE8">
        <w:t xml:space="preserve"> and check_za_f.</w:t>
      </w:r>
    </w:p>
    <w:p w:rsidR="00B80D9D" w:rsidRDefault="00B80D9D" w:rsidP="00A25AE8"/>
    <w:p w:rsidR="00A25AE8" w:rsidRDefault="00A25AE8" w:rsidP="00A25AE8">
      <w:proofErr w:type="gramStart"/>
      <w:r>
        <w:t>check_c</w:t>
      </w:r>
      <w:proofErr w:type="gramEnd"/>
      <w:r>
        <w:t xml:space="preserve"> uses the netCDF-4 C APIs. </w:t>
      </w:r>
      <w:proofErr w:type="gramStart"/>
      <w:r>
        <w:t>check_f</w:t>
      </w:r>
      <w:proofErr w:type="gramEnd"/>
      <w:r>
        <w:t xml:space="preserve"> and check_za_f use the netCDF-4 Fortran APIs. </w:t>
      </w:r>
      <w:proofErr w:type="gramStart"/>
      <w:r>
        <w:t>check_c</w:t>
      </w:r>
      <w:proofErr w:type="gramEnd"/>
      <w:r>
        <w:t xml:space="preserve"> provides more flexibility to users. By providing command line parameters, a user can use check_c to validate any 32-bit floating point data field. The data field is a field under the Data Fields group in an HDF-EOS5 file. In addition, if the data field contains attributes "Units" and "Title", </w:t>
      </w:r>
      <w:r w:rsidR="00E612DD">
        <w:t xml:space="preserve">the </w:t>
      </w:r>
      <w:r>
        <w:t>values of these attributes will also be printed out. However, the data field to be validated is hardcoded in the source code of check_f and check_za_f.</w:t>
      </w:r>
    </w:p>
    <w:p w:rsidR="00B80D9D" w:rsidRDefault="00B80D9D" w:rsidP="00A25AE8"/>
    <w:p w:rsidR="00A25AE8" w:rsidRDefault="00A25AE8" w:rsidP="00A25AE8">
      <w:r>
        <w:t xml:space="preserve">A makefile template is provided to help users generate these executable files. </w:t>
      </w:r>
      <w:r w:rsidR="00E612DD">
        <w:t xml:space="preserve">See the “Configure and Build the Tools” section on page </w:t>
      </w:r>
      <w:r w:rsidR="00E612DD">
        <w:fldChar w:fldCharType="begin"/>
      </w:r>
      <w:r w:rsidR="00E612DD">
        <w:instrText xml:space="preserve"> PAGEREF ConfigureAndBuildTheTools \h </w:instrText>
      </w:r>
      <w:r w:rsidR="00E612DD">
        <w:fldChar w:fldCharType="separate"/>
      </w:r>
      <w:r w:rsidR="006F7935">
        <w:rPr>
          <w:noProof/>
        </w:rPr>
        <w:t>10</w:t>
      </w:r>
      <w:r w:rsidR="00E612DD">
        <w:fldChar w:fldCharType="end"/>
      </w:r>
      <w:r w:rsidR="00E612DD">
        <w:t xml:space="preserve"> </w:t>
      </w:r>
      <w:r>
        <w:t>for more information.</w:t>
      </w:r>
    </w:p>
    <w:p w:rsidR="00A25AE8" w:rsidRDefault="00A25AE8" w:rsidP="00A25AE8"/>
    <w:p w:rsidR="00A25AE8" w:rsidRDefault="00A25AE8" w:rsidP="00A25AE8"/>
    <w:p w:rsidR="00A25AE8" w:rsidRDefault="00A25AE8" w:rsidP="00A25AE8"/>
    <w:p w:rsidR="00A25AE8" w:rsidRDefault="00A25AE8" w:rsidP="00A25AE8">
      <w:pPr>
        <w:pStyle w:val="Heading2"/>
      </w:pPr>
      <w:bookmarkStart w:id="74" w:name="_Toc374110002"/>
      <w:r>
        <w:t>check_c</w:t>
      </w:r>
      <w:bookmarkEnd w:id="74"/>
      <w:r w:rsidR="007E1CE3">
        <w:t xml:space="preserve"> </w:t>
      </w:r>
    </w:p>
    <w:p w:rsidR="00A25AE8" w:rsidRDefault="00A25AE8" w:rsidP="00A25AE8"/>
    <w:p w:rsidR="00A25AE8" w:rsidRDefault="00A25AE8" w:rsidP="00A25AE8">
      <w:pPr>
        <w:pStyle w:val="Heading3"/>
      </w:pPr>
      <w:bookmarkStart w:id="75" w:name="_Toc374110003"/>
      <w:r>
        <w:t>Description</w:t>
      </w:r>
      <w:bookmarkEnd w:id="75"/>
      <w:r>
        <w:t xml:space="preserve"> </w:t>
      </w:r>
      <w:r w:rsidR="007E1CE3">
        <w:t xml:space="preserve"> </w:t>
      </w:r>
    </w:p>
    <w:p w:rsidR="00A25AE8" w:rsidRDefault="00A25AE8" w:rsidP="00A25AE8">
      <w:r>
        <w:t>The syn</w:t>
      </w:r>
      <w:r w:rsidR="00CE2C9B">
        <w:t>tax</w:t>
      </w:r>
      <w:r>
        <w:t xml:space="preserve"> of check_c is as follows:</w:t>
      </w:r>
    </w:p>
    <w:p w:rsidR="00B80D9D" w:rsidRDefault="00B80D9D" w:rsidP="00A25AE8"/>
    <w:p w:rsidR="00A25AE8" w:rsidRDefault="00A25AE8" w:rsidP="00B80D9D">
      <w:pPr>
        <w:pStyle w:val="PlainText"/>
      </w:pPr>
      <w:r>
        <w:t>check_c [OPTION]… [AUGMENTED FILE]</w:t>
      </w:r>
    </w:p>
    <w:p w:rsidR="00B80D9D" w:rsidRDefault="00B80D9D" w:rsidP="00A25AE8"/>
    <w:p w:rsidR="00A25AE8" w:rsidRDefault="00B80D9D" w:rsidP="00A25AE8">
      <w:r>
        <w:t>OPTION:</w:t>
      </w:r>
    </w:p>
    <w:p w:rsidR="00B80D9D" w:rsidRDefault="00B80D9D" w:rsidP="00A25AE8"/>
    <w:p w:rsidR="00A25AE8" w:rsidRDefault="00A25AE8" w:rsidP="00B80D9D">
      <w:pPr>
        <w:pStyle w:val="PlainText"/>
      </w:pPr>
      <w:r>
        <w:t>-</w:t>
      </w:r>
      <w:proofErr w:type="gramStart"/>
      <w:r>
        <w:t>t</w:t>
      </w:r>
      <w:proofErr w:type="gramEnd"/>
      <w:r>
        <w:t>, --file type</w:t>
      </w:r>
      <w:r>
        <w:tab/>
      </w:r>
      <w:r>
        <w:tab/>
      </w:r>
    </w:p>
    <w:p w:rsidR="00A25AE8" w:rsidRDefault="00A25AE8" w:rsidP="00B80D9D">
      <w:pPr>
        <w:ind w:left="720"/>
      </w:pPr>
      <w:r>
        <w:t>0(swath)/1(grid)/2(zonal average)</w:t>
      </w:r>
    </w:p>
    <w:p w:rsidR="00A25AE8" w:rsidRDefault="00A25AE8" w:rsidP="00B80D9D">
      <w:pPr>
        <w:pStyle w:val="PlainText"/>
      </w:pPr>
      <w:r>
        <w:t>-</w:t>
      </w:r>
      <w:proofErr w:type="gramStart"/>
      <w:r>
        <w:t>g</w:t>
      </w:r>
      <w:proofErr w:type="gramEnd"/>
      <w:r>
        <w:t>, --HDF-EOS5 object</w:t>
      </w:r>
      <w:r w:rsidR="00E612DD">
        <w:t xml:space="preserve"> </w:t>
      </w:r>
      <w:r>
        <w:t>(group) name</w:t>
      </w:r>
    </w:p>
    <w:p w:rsidR="00A25AE8" w:rsidRDefault="00A25AE8" w:rsidP="00B80D9D">
      <w:pPr>
        <w:ind w:left="720"/>
      </w:pPr>
      <w:r>
        <w:t>HDF-EOS5 object (grid/swath/zonal average) to be validated</w:t>
      </w:r>
    </w:p>
    <w:p w:rsidR="00A25AE8" w:rsidRDefault="00A25AE8" w:rsidP="00B80D9D">
      <w:pPr>
        <w:pStyle w:val="PlainText"/>
      </w:pPr>
      <w:r>
        <w:t>-</w:t>
      </w:r>
      <w:proofErr w:type="gramStart"/>
      <w:r>
        <w:t>v</w:t>
      </w:r>
      <w:proofErr w:type="gramEnd"/>
      <w:r>
        <w:t>, --variable name</w:t>
      </w:r>
    </w:p>
    <w:p w:rsidR="00A25AE8" w:rsidRDefault="00A25AE8" w:rsidP="00B80D9D">
      <w:pPr>
        <w:ind w:left="720"/>
      </w:pPr>
      <w:r>
        <w:t>HDF-EOS5 data field to be validated</w:t>
      </w:r>
    </w:p>
    <w:p w:rsidR="00B80D9D" w:rsidRDefault="00B80D9D" w:rsidP="00A25AE8"/>
    <w:p w:rsidR="00A25AE8" w:rsidRDefault="00A25AE8" w:rsidP="00A25AE8">
      <w:r>
        <w:t xml:space="preserve">AUGMENTED FILE: the name of an augmented file </w:t>
      </w:r>
    </w:p>
    <w:p w:rsidR="00B80D9D" w:rsidRDefault="00B80D9D" w:rsidP="00A25AE8"/>
    <w:p w:rsidR="00A25AE8" w:rsidRDefault="006C0320" w:rsidP="00CE2C9B">
      <w:r>
        <w:t xml:space="preserve">See “Using the aug_eos5 Tool” chapter on page </w:t>
      </w:r>
      <w:r>
        <w:fldChar w:fldCharType="begin"/>
      </w:r>
      <w:r>
        <w:instrText xml:space="preserve"> PAGEREF UsingTheAug_eos5Tool \h </w:instrText>
      </w:r>
      <w:r>
        <w:fldChar w:fldCharType="separate"/>
      </w:r>
      <w:r w:rsidR="006F7935">
        <w:rPr>
          <w:noProof/>
        </w:rPr>
        <w:t>13</w:t>
      </w:r>
      <w:r>
        <w:fldChar w:fldCharType="end"/>
      </w:r>
      <w:r>
        <w:t xml:space="preserve"> for more information.</w:t>
      </w:r>
    </w:p>
    <w:p w:rsidR="00B80D9D" w:rsidRDefault="00B80D9D" w:rsidP="00B80D9D"/>
    <w:p w:rsidR="00A25AE8" w:rsidRDefault="00A25AE8" w:rsidP="00A25AE8">
      <w:r>
        <w:t>The variable to be validated should be a data field of an HDF-EOS5 object (grid/swath/zonal average) in an augmented file. Quotation mark should be used to delimit an HDF-EOS5 object name or a variable name if the name contains spaces.</w:t>
      </w:r>
    </w:p>
    <w:p w:rsidR="00A25AE8" w:rsidRDefault="00A25AE8" w:rsidP="00A25AE8"/>
    <w:p w:rsidR="00A25AE8" w:rsidRDefault="00A25AE8" w:rsidP="00A25AE8"/>
    <w:p w:rsidR="00A25AE8" w:rsidRDefault="00A25AE8" w:rsidP="00A25AE8"/>
    <w:p w:rsidR="00A25AE8" w:rsidRDefault="00A25AE8" w:rsidP="00A25AE8">
      <w:pPr>
        <w:pStyle w:val="Heading3"/>
      </w:pPr>
      <w:bookmarkStart w:id="76" w:name="_Toc374110004"/>
      <w:r>
        <w:lastRenderedPageBreak/>
        <w:t>Usage</w:t>
      </w:r>
      <w:bookmarkEnd w:id="76"/>
      <w:r>
        <w:t xml:space="preserve"> </w:t>
      </w:r>
      <w:r w:rsidR="007E1CE3">
        <w:t xml:space="preserve"> </w:t>
      </w:r>
    </w:p>
    <w:p w:rsidR="00A25AE8" w:rsidRPr="00A25AE8" w:rsidRDefault="00A25AE8" w:rsidP="00A25AE8"/>
    <w:p w:rsidR="00A25AE8" w:rsidRDefault="00A25AE8" w:rsidP="00A25AE8">
      <w:pPr>
        <w:pStyle w:val="Heading4"/>
      </w:pPr>
      <w:bookmarkStart w:id="77" w:name="_Toc374110005"/>
      <w:r>
        <w:t>Swath</w:t>
      </w:r>
      <w:bookmarkEnd w:id="77"/>
      <w:r w:rsidR="007E1CE3">
        <w:t xml:space="preserve"> </w:t>
      </w:r>
    </w:p>
    <w:p w:rsidR="00A25AE8" w:rsidRPr="00A25AE8" w:rsidRDefault="00A25AE8" w:rsidP="00A25AE8"/>
    <w:p w:rsidR="00A25AE8" w:rsidRDefault="00A25AE8" w:rsidP="00A25AE8">
      <w:pPr>
        <w:pStyle w:val="Heading5"/>
      </w:pPr>
      <w:bookmarkStart w:id="78" w:name="_Toc374110006"/>
      <w:r>
        <w:t>A Special Ex</w:t>
      </w:r>
      <w:bookmarkStart w:id="79" w:name="ASpecialExample"/>
      <w:bookmarkEnd w:id="79"/>
      <w:r>
        <w:t>ample</w:t>
      </w:r>
      <w:bookmarkEnd w:id="78"/>
      <w:r w:rsidR="007E1CE3">
        <w:t xml:space="preserve"> </w:t>
      </w:r>
    </w:p>
    <w:p w:rsidR="00A25AE8" w:rsidRDefault="00A25AE8" w:rsidP="00A25AE8">
      <w:r>
        <w:t>To address a user’s request, we provide a special example to test an augm</w:t>
      </w:r>
      <w:r w:rsidR="00CE2C9B">
        <w:t xml:space="preserve">ented swath file with check_c. </w:t>
      </w:r>
      <w:r>
        <w:t xml:space="preserve">Users </w:t>
      </w:r>
      <w:r w:rsidR="00B33435">
        <w:t>do not</w:t>
      </w:r>
      <w:r>
        <w:t xml:space="preserve"> need to specify any command-line parameters to check a data field in this file. The name of the augmented HDF-EOS5 swath file for this example is </w:t>
      </w:r>
      <w:r w:rsidRPr="00CE2C9B">
        <w:rPr>
          <w:rFonts w:ascii="Courier New" w:hAnsi="Courier New" w:cs="Courier New"/>
          <w:sz w:val="20"/>
        </w:rPr>
        <w:t>single_swath_2.he5</w:t>
      </w:r>
      <w:r w:rsidR="00CE2C9B" w:rsidRPr="00CE2C9B">
        <w:t>,</w:t>
      </w:r>
      <w:r w:rsidRPr="00CE2C9B">
        <w:t xml:space="preserve"> </w:t>
      </w:r>
      <w:r>
        <w:t xml:space="preserve">and the file can be found under the </w:t>
      </w:r>
      <w:r w:rsidRPr="00CE2C9B">
        <w:rPr>
          <w:rFonts w:ascii="Courier New" w:hAnsi="Courier New" w:cs="Courier New"/>
          <w:sz w:val="20"/>
        </w:rPr>
        <w:t>validprog</w:t>
      </w:r>
      <w:r>
        <w:t xml:space="preserve"> directory. The data field to be validated is </w:t>
      </w:r>
      <w:r w:rsidRPr="00CE2C9B">
        <w:rPr>
          <w:rFonts w:ascii="Courier New" w:hAnsi="Courier New" w:cs="Courier New"/>
          <w:sz w:val="20"/>
        </w:rPr>
        <w:t>CFC11</w:t>
      </w:r>
      <w:r w:rsidR="00CE2C9B" w:rsidRPr="00CE2C9B">
        <w:t>,</w:t>
      </w:r>
      <w:r w:rsidRPr="00CE2C9B">
        <w:t xml:space="preserve"> </w:t>
      </w:r>
      <w:r>
        <w:t xml:space="preserve">and it is under a swath called </w:t>
      </w:r>
      <w:r w:rsidRPr="00CE2C9B">
        <w:rPr>
          <w:rFonts w:ascii="Courier New" w:hAnsi="Courier New" w:cs="Courier New"/>
          <w:sz w:val="20"/>
        </w:rPr>
        <w:t>HIRDLS</w:t>
      </w:r>
      <w:r>
        <w:t>. At the command prompt, typ</w:t>
      </w:r>
      <w:r w:rsidR="00CE2C9B">
        <w:t xml:space="preserve">e </w:t>
      </w:r>
      <w:r>
        <w:t>the following command:</w:t>
      </w:r>
    </w:p>
    <w:p w:rsidR="00B80D9D" w:rsidRDefault="00B80D9D" w:rsidP="00A25AE8"/>
    <w:p w:rsidR="00A25AE8" w:rsidRDefault="00A25AE8" w:rsidP="00B80D9D">
      <w:pPr>
        <w:pStyle w:val="PlainText"/>
      </w:pPr>
      <w:proofErr w:type="gramStart"/>
      <w:r>
        <w:t>./</w:t>
      </w:r>
      <w:proofErr w:type="gramEnd"/>
      <w:r>
        <w:t>check_c</w:t>
      </w:r>
    </w:p>
    <w:p w:rsidR="00B80D9D" w:rsidRDefault="00B80D9D" w:rsidP="00A25AE8"/>
    <w:p w:rsidR="00A25AE8" w:rsidRDefault="00A25AE8" w:rsidP="00A25AE8">
      <w:r>
        <w:t>The output is as follows:</w:t>
      </w:r>
    </w:p>
    <w:p w:rsidR="00B80D9D" w:rsidRDefault="00B80D9D" w:rsidP="00A25AE8"/>
    <w:p w:rsidR="00A25AE8" w:rsidRDefault="00A25AE8" w:rsidP="00B80D9D">
      <w:pPr>
        <w:pStyle w:val="PlainText"/>
      </w:pPr>
      <w:r>
        <w:t>No. of dimension(s): 2</w:t>
      </w:r>
    </w:p>
    <w:p w:rsidR="00B80D9D" w:rsidRDefault="00B80D9D" w:rsidP="00B80D9D">
      <w:pPr>
        <w:pStyle w:val="PlainText"/>
      </w:pPr>
    </w:p>
    <w:p w:rsidR="00A25AE8" w:rsidRDefault="00A25AE8" w:rsidP="00B80D9D">
      <w:pPr>
        <w:pStyle w:val="PlainText"/>
      </w:pPr>
      <w:proofErr w:type="gramStart"/>
      <w:r>
        <w:t>Dim[</w:t>
      </w:r>
      <w:proofErr w:type="gramEnd"/>
      <w:r>
        <w:t>0]: nTimes 5554</w:t>
      </w:r>
    </w:p>
    <w:p w:rsidR="00B80D9D" w:rsidRDefault="00B80D9D" w:rsidP="00B80D9D">
      <w:pPr>
        <w:pStyle w:val="PlainText"/>
      </w:pPr>
    </w:p>
    <w:p w:rsidR="00A25AE8" w:rsidRDefault="00A25AE8" w:rsidP="00B80D9D">
      <w:pPr>
        <w:pStyle w:val="PlainText"/>
      </w:pPr>
      <w:r>
        <w:t>38.73  39.48  40.50  41.25  42.28  43.02  44.05  44.79  45.82  46.55  47.59  48.31</w:t>
      </w:r>
    </w:p>
    <w:p w:rsidR="00B80D9D" w:rsidRDefault="00B80D9D" w:rsidP="00B80D9D">
      <w:pPr>
        <w:pStyle w:val="PlainText"/>
      </w:pPr>
    </w:p>
    <w:p w:rsidR="00A25AE8" w:rsidRDefault="00A25AE8" w:rsidP="00B80D9D">
      <w:pPr>
        <w:pStyle w:val="PlainText"/>
      </w:pPr>
      <w:proofErr w:type="gramStart"/>
      <w:r>
        <w:t>Dim[</w:t>
      </w:r>
      <w:proofErr w:type="gramEnd"/>
      <w:r>
        <w:t>1]: nLevels 145</w:t>
      </w:r>
    </w:p>
    <w:p w:rsidR="00B80D9D" w:rsidRDefault="00B80D9D" w:rsidP="00B80D9D">
      <w:pPr>
        <w:pStyle w:val="PlainText"/>
      </w:pPr>
    </w:p>
    <w:p w:rsidR="00A25AE8" w:rsidRDefault="00A25AE8" w:rsidP="00B80D9D">
      <w:pPr>
        <w:pStyle w:val="PlainText"/>
      </w:pPr>
      <w:r>
        <w:t>1000.00  908.52  825.40  749.89  681.29  618.97  562.34  510.90  464.16  421.70  383.12  348.07</w:t>
      </w:r>
    </w:p>
    <w:p w:rsidR="00B80D9D" w:rsidRDefault="00B80D9D" w:rsidP="00B80D9D">
      <w:pPr>
        <w:pStyle w:val="PlainText"/>
      </w:pPr>
    </w:p>
    <w:p w:rsidR="00A25AE8" w:rsidRDefault="00A25AE8" w:rsidP="00B80D9D">
      <w:pPr>
        <w:pStyle w:val="PlainText"/>
      </w:pPr>
      <w:r>
        <w:t>Values:</w:t>
      </w:r>
    </w:p>
    <w:p w:rsidR="00B80D9D" w:rsidRDefault="00B80D9D" w:rsidP="00B80D9D">
      <w:pPr>
        <w:pStyle w:val="PlainText"/>
      </w:pPr>
    </w:p>
    <w:p w:rsidR="00A25AE8" w:rsidRDefault="00A25AE8" w:rsidP="00B80D9D">
      <w:pPr>
        <w:pStyle w:val="PlainText"/>
      </w:pPr>
      <w:r>
        <w:t>-</w:t>
      </w:r>
      <w:proofErr w:type="gramStart"/>
      <w:r>
        <w:t>999.0000000000  -</w:t>
      </w:r>
      <w:proofErr w:type="gramEnd"/>
      <w:r>
        <w:t>999.0000000000  -999.0000000000  -999.0000000000  -999.0000000000  -999.0000000000  -999.0000000000  -999.0000000000  -999.0000000000  -999.0000000000</w:t>
      </w:r>
    </w:p>
    <w:p w:rsidR="00B80D9D" w:rsidRDefault="00B80D9D" w:rsidP="00B80D9D">
      <w:pPr>
        <w:pStyle w:val="PlainText"/>
      </w:pPr>
    </w:p>
    <w:p w:rsidR="00A25AE8" w:rsidRDefault="00A25AE8" w:rsidP="00B80D9D">
      <w:pPr>
        <w:pStyle w:val="PlainText"/>
      </w:pPr>
      <w:r>
        <w:t>Attributes:</w:t>
      </w:r>
    </w:p>
    <w:p w:rsidR="00B80D9D" w:rsidRDefault="00B80D9D" w:rsidP="00B80D9D">
      <w:pPr>
        <w:pStyle w:val="PlainText"/>
      </w:pPr>
    </w:p>
    <w:p w:rsidR="00A25AE8" w:rsidRDefault="00A25AE8" w:rsidP="00B80D9D">
      <w:pPr>
        <w:pStyle w:val="PlainText"/>
      </w:pPr>
      <w:r>
        <w:t>Units=vmr</w:t>
      </w:r>
    </w:p>
    <w:p w:rsidR="00B80D9D" w:rsidRDefault="00B80D9D" w:rsidP="00B80D9D">
      <w:pPr>
        <w:pStyle w:val="PlainText"/>
      </w:pPr>
    </w:p>
    <w:p w:rsidR="00A25AE8" w:rsidRDefault="00A25AE8" w:rsidP="00B80D9D">
      <w:pPr>
        <w:pStyle w:val="PlainText"/>
      </w:pPr>
      <w:r>
        <w:t>Title=CFC11</w:t>
      </w:r>
    </w:p>
    <w:p w:rsidR="00CB140D" w:rsidRDefault="00CB140D" w:rsidP="00A25AE8"/>
    <w:p w:rsidR="00CB140D" w:rsidRDefault="00CB140D" w:rsidP="00A25AE8"/>
    <w:p w:rsidR="00CB140D" w:rsidRDefault="00CB140D" w:rsidP="00A25AE8"/>
    <w:p w:rsidR="00A25AE8" w:rsidRDefault="00A25AE8" w:rsidP="00CB140D">
      <w:pPr>
        <w:pStyle w:val="Heading5"/>
      </w:pPr>
      <w:bookmarkStart w:id="80" w:name="_Toc374110007"/>
      <w:r>
        <w:t>A General Example</w:t>
      </w:r>
      <w:bookmarkEnd w:id="80"/>
      <w:r w:rsidR="007E1CE3">
        <w:t xml:space="preserve"> </w:t>
      </w:r>
    </w:p>
    <w:p w:rsidR="00A25AE8" w:rsidRDefault="00A25AE8" w:rsidP="00A25AE8">
      <w:r>
        <w:t xml:space="preserve">Here we provide a general example on how to use check_c for an augmented swath file. Assume that a user wants to validate the data field </w:t>
      </w:r>
      <w:r w:rsidRPr="00CE2C9B">
        <w:rPr>
          <w:rFonts w:ascii="Courier New" w:hAnsi="Courier New" w:cs="Courier New"/>
          <w:sz w:val="20"/>
        </w:rPr>
        <w:t>BrO</w:t>
      </w:r>
      <w:r>
        <w:t xml:space="preserve"> under the swath </w:t>
      </w:r>
      <w:r w:rsidRPr="00CE2C9B">
        <w:rPr>
          <w:rFonts w:ascii="Courier New" w:hAnsi="Courier New" w:cs="Courier New"/>
          <w:sz w:val="20"/>
        </w:rPr>
        <w:t>BrO</w:t>
      </w:r>
      <w:r>
        <w:t xml:space="preserve"> for an HDF-EOS5 swath file </w:t>
      </w:r>
      <w:r w:rsidRPr="00CE2C9B">
        <w:rPr>
          <w:rFonts w:ascii="Courier New" w:hAnsi="Courier New" w:cs="Courier New"/>
          <w:sz w:val="20"/>
        </w:rPr>
        <w:t>MLS-Aura_L2GP-BrO_v02-23-c01_2010d255.he5</w:t>
      </w:r>
      <w:r>
        <w:t>. This file can be obtained from</w:t>
      </w:r>
    </w:p>
    <w:p w:rsidR="00B33435" w:rsidRDefault="00B33435" w:rsidP="00A25AE8"/>
    <w:p w:rsidR="00A25AE8" w:rsidRDefault="006F7935" w:rsidP="00A25AE8">
      <w:hyperlink r:id="rId28" w:history="1">
        <w:r w:rsidR="00B33435" w:rsidRPr="00B44C3D">
          <w:rPr>
            <w:rStyle w:val="Hyperlink"/>
          </w:rPr>
          <w:t>ftp://ftp.hdfgroup.uiuc.edu/pub/outgoing/NASAHDFTOOLfiles/aug_eos5/sample_files_for_batch_test/augmented_files/file-index/MLS-Aura_L2GP-BrO_v02-23-c01_2010d255.he5</w:t>
        </w:r>
      </w:hyperlink>
      <w:r w:rsidR="00A25AE8">
        <w:t xml:space="preserve">. </w:t>
      </w:r>
    </w:p>
    <w:p w:rsidR="00B33435" w:rsidRDefault="00B33435" w:rsidP="00A25AE8"/>
    <w:p w:rsidR="00A25AE8" w:rsidRDefault="00A25AE8" w:rsidP="00A25AE8">
      <w:r>
        <w:t>At the command prompt, typ</w:t>
      </w:r>
      <w:r w:rsidR="00B33435">
        <w:t>e</w:t>
      </w:r>
      <w:r>
        <w:t xml:space="preserve"> the following the command: </w:t>
      </w:r>
    </w:p>
    <w:p w:rsidR="00B33435" w:rsidRDefault="00B33435" w:rsidP="00A25AE8"/>
    <w:p w:rsidR="00A25AE8" w:rsidRDefault="00A25AE8" w:rsidP="00B33435">
      <w:pPr>
        <w:pStyle w:val="PlainText"/>
      </w:pPr>
      <w:proofErr w:type="gramStart"/>
      <w:r>
        <w:t>./</w:t>
      </w:r>
      <w:proofErr w:type="gramEnd"/>
      <w:r>
        <w:t>check_c -t 0 -g BrO -v BrO MLS-Aura_L2GP-BrO_v02-23-c01_2010d255.he5</w:t>
      </w:r>
    </w:p>
    <w:p w:rsidR="00B33435" w:rsidRDefault="00B33435" w:rsidP="00A25AE8"/>
    <w:p w:rsidR="00A25AE8" w:rsidRDefault="00A25AE8" w:rsidP="00A25AE8">
      <w:r>
        <w:t>The output is as follows:</w:t>
      </w:r>
    </w:p>
    <w:p w:rsidR="00B33435" w:rsidRDefault="00B33435" w:rsidP="00A25AE8"/>
    <w:p w:rsidR="00A25AE8" w:rsidRDefault="00A25AE8" w:rsidP="00B33435">
      <w:pPr>
        <w:pStyle w:val="PlainText"/>
      </w:pPr>
      <w:r>
        <w:t>No. of dimension(s): 2</w:t>
      </w:r>
    </w:p>
    <w:p w:rsidR="00A25AE8" w:rsidRDefault="00A25AE8" w:rsidP="00B33435">
      <w:pPr>
        <w:pStyle w:val="PlainText"/>
      </w:pPr>
      <w:r>
        <w:t xml:space="preserve">  </w:t>
      </w:r>
      <w:proofErr w:type="gramStart"/>
      <w:r>
        <w:t>Dim[</w:t>
      </w:r>
      <w:proofErr w:type="gramEnd"/>
      <w:r>
        <w:t>0]: nTimes 3495</w:t>
      </w:r>
    </w:p>
    <w:p w:rsidR="00A25AE8" w:rsidRDefault="00A25AE8" w:rsidP="00B33435">
      <w:pPr>
        <w:pStyle w:val="PlainText"/>
      </w:pPr>
      <w:r>
        <w:t xml:space="preserve">    </w:t>
      </w:r>
      <w:proofErr w:type="gramStart"/>
      <w:r>
        <w:t>558403200.00  558403264.00</w:t>
      </w:r>
      <w:proofErr w:type="gramEnd"/>
      <w:r>
        <w:t xml:space="preserve">  ……</w:t>
      </w:r>
    </w:p>
    <w:p w:rsidR="00A25AE8" w:rsidRDefault="00A25AE8" w:rsidP="00B33435">
      <w:pPr>
        <w:pStyle w:val="PlainText"/>
      </w:pPr>
      <w:r>
        <w:t xml:space="preserve">  </w:t>
      </w:r>
      <w:proofErr w:type="gramStart"/>
      <w:r>
        <w:t>Dim[</w:t>
      </w:r>
      <w:proofErr w:type="gramEnd"/>
      <w:r>
        <w:t>1]: nLevels 37</w:t>
      </w:r>
    </w:p>
    <w:p w:rsidR="00A25AE8" w:rsidRDefault="00A25AE8" w:rsidP="00B33435">
      <w:pPr>
        <w:pStyle w:val="PlainText"/>
      </w:pPr>
      <w:r>
        <w:t xml:space="preserve">    </w:t>
      </w:r>
      <w:proofErr w:type="gramStart"/>
      <w:r>
        <w:t>1000.00  681.29</w:t>
      </w:r>
      <w:proofErr w:type="gramEnd"/>
      <w:r>
        <w:t xml:space="preserve">  ……</w:t>
      </w:r>
    </w:p>
    <w:p w:rsidR="00A25AE8" w:rsidRDefault="00A25AE8" w:rsidP="00B33435">
      <w:pPr>
        <w:pStyle w:val="PlainText"/>
      </w:pPr>
      <w:r>
        <w:t>Values:</w:t>
      </w:r>
    </w:p>
    <w:p w:rsidR="00A25AE8" w:rsidRDefault="00A25AE8" w:rsidP="00B33435">
      <w:pPr>
        <w:pStyle w:val="PlainText"/>
      </w:pPr>
      <w:r>
        <w:t xml:space="preserve">    </w:t>
      </w:r>
      <w:proofErr w:type="gramStart"/>
      <w:r>
        <w:t>0.0000000000  0.0000000000</w:t>
      </w:r>
      <w:proofErr w:type="gramEnd"/>
      <w:r>
        <w:t xml:space="preserve">  ……</w:t>
      </w:r>
    </w:p>
    <w:p w:rsidR="00A25AE8" w:rsidRDefault="00A25AE8" w:rsidP="00B33435">
      <w:pPr>
        <w:pStyle w:val="PlainText"/>
      </w:pPr>
      <w:r>
        <w:t>Attributes:</w:t>
      </w:r>
    </w:p>
    <w:p w:rsidR="00A25AE8" w:rsidRDefault="00A25AE8" w:rsidP="00B33435">
      <w:pPr>
        <w:pStyle w:val="PlainText"/>
      </w:pPr>
      <w:r>
        <w:t xml:space="preserve">  Units=vmr</w:t>
      </w:r>
    </w:p>
    <w:p w:rsidR="00A25AE8" w:rsidRDefault="00A25AE8" w:rsidP="00B33435">
      <w:pPr>
        <w:pStyle w:val="PlainText"/>
      </w:pPr>
      <w:r>
        <w:t xml:space="preserve">  Title=BrO</w:t>
      </w:r>
    </w:p>
    <w:p w:rsidR="00CB140D" w:rsidRDefault="00CB140D" w:rsidP="00A25AE8"/>
    <w:p w:rsidR="00CB140D" w:rsidRDefault="00CB140D" w:rsidP="00A25AE8"/>
    <w:p w:rsidR="00CB140D" w:rsidRDefault="00CB140D" w:rsidP="00A25AE8"/>
    <w:p w:rsidR="00A25AE8" w:rsidRDefault="00A25AE8" w:rsidP="00CB140D">
      <w:pPr>
        <w:pStyle w:val="Heading4"/>
      </w:pPr>
      <w:bookmarkStart w:id="81" w:name="_Toc374110008"/>
      <w:r>
        <w:t>Grid</w:t>
      </w:r>
      <w:bookmarkEnd w:id="81"/>
      <w:r w:rsidR="007E1CE3">
        <w:t xml:space="preserve"> </w:t>
      </w:r>
    </w:p>
    <w:p w:rsidR="00A25AE8" w:rsidRDefault="00A25AE8" w:rsidP="00A25AE8">
      <w:r>
        <w:t xml:space="preserve">Assume that a user wants to validate the data field </w:t>
      </w:r>
      <w:r w:rsidRPr="00B33435">
        <w:rPr>
          <w:rFonts w:ascii="Courier New" w:hAnsi="Courier New" w:cs="Courier New"/>
          <w:sz w:val="20"/>
        </w:rPr>
        <w:t>TotalColumnDensity</w:t>
      </w:r>
      <w:r>
        <w:t xml:space="preserve"> under the object </w:t>
      </w:r>
      <w:r w:rsidRPr="00B33435">
        <w:rPr>
          <w:rFonts w:ascii="Courier New" w:hAnsi="Courier New" w:cs="Courier New"/>
          <w:sz w:val="20"/>
        </w:rPr>
        <w:t>NadirGrid</w:t>
      </w:r>
      <w:r>
        <w:t xml:space="preserve"> for an augmented grid file </w:t>
      </w:r>
      <w:r w:rsidRPr="00B33435">
        <w:rPr>
          <w:rFonts w:ascii="Courier New" w:hAnsi="Courier New" w:cs="Courier New"/>
          <w:sz w:val="20"/>
        </w:rPr>
        <w:t>TES-Aura_L3-O3_r0000011812_C01_F01_07.he5</w:t>
      </w:r>
      <w:r>
        <w:t xml:space="preserve">.This file can be obtained from </w:t>
      </w:r>
    </w:p>
    <w:p w:rsidR="00B33435" w:rsidRDefault="00B33435" w:rsidP="00A25AE8"/>
    <w:p w:rsidR="00A25AE8" w:rsidRDefault="006F7935" w:rsidP="00A25AE8">
      <w:hyperlink r:id="rId29" w:history="1">
        <w:r w:rsidR="00B33435" w:rsidRPr="00B44C3D">
          <w:rPr>
            <w:rStyle w:val="Hyperlink"/>
          </w:rPr>
          <w:t>ftp://ftp.hdfgroup.uiuc.edu/pub/outgoing/NASAHDFTOOLfiles/aug_eos5/sample_files_for_batch_test/augmented_files/file-index/TES-Aura_L3-O3_r0000011812_C01_F01_07.he5</w:t>
        </w:r>
      </w:hyperlink>
    </w:p>
    <w:p w:rsidR="00B33435" w:rsidRDefault="00B33435" w:rsidP="00A25AE8"/>
    <w:p w:rsidR="00A25AE8" w:rsidRDefault="00A25AE8" w:rsidP="00A25AE8">
      <w:r>
        <w:t>At the command prompt, typ</w:t>
      </w:r>
      <w:r w:rsidR="00B33435">
        <w:t>e</w:t>
      </w:r>
      <w:r>
        <w:t xml:space="preserve"> the following command:</w:t>
      </w:r>
    </w:p>
    <w:p w:rsidR="00B33435" w:rsidRDefault="00B33435" w:rsidP="00A25AE8"/>
    <w:p w:rsidR="00A25AE8" w:rsidRDefault="00A25AE8" w:rsidP="00B33435">
      <w:pPr>
        <w:pStyle w:val="PlainText"/>
      </w:pPr>
      <w:proofErr w:type="gramStart"/>
      <w:r>
        <w:t>./</w:t>
      </w:r>
      <w:proofErr w:type="gramEnd"/>
      <w:r>
        <w:t>check_c -t 1 -g NadirGrid -v TotalColumnDensity TES-Aura_L3-O3_r0000011812_C01_F01_07.he5</w:t>
      </w:r>
    </w:p>
    <w:p w:rsidR="00B33435" w:rsidRDefault="00B33435" w:rsidP="00A25AE8"/>
    <w:p w:rsidR="00A25AE8" w:rsidRDefault="00CE2C9B" w:rsidP="00A25AE8">
      <w:r>
        <w:t xml:space="preserve">The output is similar to the swath example described in “A Special Example” on page </w:t>
      </w:r>
      <w:r>
        <w:fldChar w:fldCharType="begin"/>
      </w:r>
      <w:r>
        <w:instrText xml:space="preserve"> PAGEREF ASpecialExample \h </w:instrText>
      </w:r>
      <w:r>
        <w:fldChar w:fldCharType="separate"/>
      </w:r>
      <w:r w:rsidR="006F7935">
        <w:rPr>
          <w:noProof/>
        </w:rPr>
        <w:t>31</w:t>
      </w:r>
      <w:r>
        <w:fldChar w:fldCharType="end"/>
      </w:r>
      <w:r>
        <w:t xml:space="preserve">. </w:t>
      </w:r>
      <w:r w:rsidR="00A25AE8">
        <w:t xml:space="preserve">Note that we </w:t>
      </w:r>
      <w:r w:rsidR="00B33435">
        <w:t>do not</w:t>
      </w:r>
      <w:r w:rsidR="00A25AE8">
        <w:t xml:space="preserve"> provide a special example to validate a grid field like the swath field described in </w:t>
      </w:r>
      <w:r>
        <w:t>“A Special Example.”</w:t>
      </w:r>
    </w:p>
    <w:p w:rsidR="00CB140D" w:rsidRDefault="00CB140D" w:rsidP="00A25AE8"/>
    <w:p w:rsidR="00CB140D" w:rsidRDefault="00CB140D" w:rsidP="00A25AE8"/>
    <w:p w:rsidR="00CB140D" w:rsidRDefault="00CB140D" w:rsidP="00A25AE8"/>
    <w:p w:rsidR="00A25AE8" w:rsidRDefault="00A25AE8" w:rsidP="00CB140D">
      <w:pPr>
        <w:pStyle w:val="Heading4"/>
      </w:pPr>
      <w:bookmarkStart w:id="82" w:name="_Toc374110009"/>
      <w:r>
        <w:t>Zonal Average</w:t>
      </w:r>
      <w:bookmarkEnd w:id="82"/>
      <w:r w:rsidR="007E1CE3">
        <w:t xml:space="preserve"> </w:t>
      </w:r>
    </w:p>
    <w:p w:rsidR="00AE424D" w:rsidRDefault="00A25AE8" w:rsidP="00A25AE8">
      <w:r>
        <w:t xml:space="preserve">Assume that a user wants to validate the data field </w:t>
      </w:r>
      <w:r w:rsidRPr="00AE424D">
        <w:rPr>
          <w:rFonts w:ascii="Courier New" w:hAnsi="Courier New" w:cs="Courier New"/>
          <w:sz w:val="20"/>
        </w:rPr>
        <w:t>Day</w:t>
      </w:r>
      <w:r>
        <w:t xml:space="preserve"> under the zonal average </w:t>
      </w:r>
      <w:r w:rsidRPr="00AE424D">
        <w:rPr>
          <w:rFonts w:ascii="Courier New" w:hAnsi="Courier New" w:cs="Courier New"/>
          <w:sz w:val="20"/>
        </w:rPr>
        <w:t>HIRDLS</w:t>
      </w:r>
      <w:r>
        <w:t xml:space="preserve"> for an augmented zonal average file </w:t>
      </w:r>
      <w:r w:rsidRPr="00AE424D">
        <w:rPr>
          <w:rFonts w:ascii="Courier New" w:hAnsi="Courier New" w:cs="Courier New"/>
          <w:sz w:val="20"/>
        </w:rPr>
        <w:t>HIR3ZA-test2.he5</w:t>
      </w:r>
      <w:r>
        <w:t xml:space="preserve">. The file can be obtained from </w:t>
      </w:r>
    </w:p>
    <w:p w:rsidR="00AE424D" w:rsidRDefault="00AE424D" w:rsidP="00A25AE8"/>
    <w:p w:rsidR="00A25AE8" w:rsidRDefault="006F7935" w:rsidP="00A25AE8">
      <w:hyperlink r:id="rId30" w:history="1">
        <w:r w:rsidR="00AE424D" w:rsidRPr="00B44C3D">
          <w:rPr>
            <w:rStyle w:val="Hyperlink"/>
          </w:rPr>
          <w:t>ftp://ftp.hdfgroup.uiuc.edu/pub/outgoing/NASAHDFTOOLfiles/aug_eos5/sample_files_for_batch_test/augmented_files/file-index/HIR3ZA-test2.he5</w:t>
        </w:r>
      </w:hyperlink>
    </w:p>
    <w:p w:rsidR="00AE424D" w:rsidRDefault="00AE424D" w:rsidP="00A25AE8"/>
    <w:p w:rsidR="00A25AE8" w:rsidRDefault="00A25AE8" w:rsidP="00A25AE8">
      <w:r>
        <w:t>At the command prompt, typ</w:t>
      </w:r>
      <w:r w:rsidR="00AE424D">
        <w:t>e</w:t>
      </w:r>
      <w:r>
        <w:t xml:space="preserve"> the following command:</w:t>
      </w:r>
    </w:p>
    <w:p w:rsidR="00AE424D" w:rsidRDefault="00AE424D" w:rsidP="00A25AE8"/>
    <w:p w:rsidR="00A25AE8" w:rsidRDefault="00A25AE8" w:rsidP="00AE424D">
      <w:pPr>
        <w:pStyle w:val="PlainText"/>
      </w:pPr>
      <w:proofErr w:type="gramStart"/>
      <w:r>
        <w:t>./</w:t>
      </w:r>
      <w:proofErr w:type="gramEnd"/>
      <w:r>
        <w:t>check_c -t 2 -g HIRDLS -v Day HIR3ZA-test2.he5</w:t>
      </w:r>
    </w:p>
    <w:p w:rsidR="00AE424D" w:rsidRDefault="00AE424D" w:rsidP="00A25AE8"/>
    <w:p w:rsidR="00A25AE8" w:rsidRDefault="00CE2C9B" w:rsidP="00A25AE8">
      <w:r>
        <w:t xml:space="preserve">The output is similar to the swath example described in “A Special Example” on page </w:t>
      </w:r>
      <w:r>
        <w:fldChar w:fldCharType="begin"/>
      </w:r>
      <w:r>
        <w:instrText xml:space="preserve"> PAGEREF ASpecialExample \h </w:instrText>
      </w:r>
      <w:r>
        <w:fldChar w:fldCharType="separate"/>
      </w:r>
      <w:r w:rsidR="006F7935">
        <w:rPr>
          <w:noProof/>
        </w:rPr>
        <w:t>31</w:t>
      </w:r>
      <w:r>
        <w:fldChar w:fldCharType="end"/>
      </w:r>
      <w:r>
        <w:t xml:space="preserve">. </w:t>
      </w:r>
      <w:r w:rsidR="00A25AE8">
        <w:t xml:space="preserve">Note we </w:t>
      </w:r>
      <w:r w:rsidR="00B33435">
        <w:t>do not</w:t>
      </w:r>
      <w:r w:rsidR="00A25AE8">
        <w:t xml:space="preserve"> provide a special example to validate a zonal average fi</w:t>
      </w:r>
      <w:r>
        <w:t>e</w:t>
      </w:r>
      <w:r w:rsidR="00A25AE8">
        <w:t xml:space="preserve">ld like the swath field in </w:t>
      </w:r>
      <w:r>
        <w:t>“A Special Example.”</w:t>
      </w:r>
    </w:p>
    <w:p w:rsidR="00CB140D" w:rsidRDefault="00CB140D" w:rsidP="00A25AE8"/>
    <w:p w:rsidR="00CB140D" w:rsidRDefault="00CB140D" w:rsidP="00A25AE8"/>
    <w:p w:rsidR="00CB140D" w:rsidRDefault="00CB140D" w:rsidP="00A25AE8"/>
    <w:p w:rsidR="00A25AE8" w:rsidRDefault="00A25AE8" w:rsidP="00CB140D">
      <w:pPr>
        <w:pStyle w:val="Heading2"/>
      </w:pPr>
      <w:bookmarkStart w:id="83" w:name="_Toc374110010"/>
      <w:proofErr w:type="gramStart"/>
      <w:r>
        <w:t>check_f</w:t>
      </w:r>
      <w:proofErr w:type="gramEnd"/>
      <w:r>
        <w:t xml:space="preserve"> and check_za_f</w:t>
      </w:r>
      <w:bookmarkEnd w:id="83"/>
      <w:r w:rsidR="007E1CE3">
        <w:t xml:space="preserve"> </w:t>
      </w:r>
    </w:p>
    <w:p w:rsidR="00A25AE8" w:rsidRDefault="00A25AE8" w:rsidP="00A25AE8">
      <w:r>
        <w:t xml:space="preserve">Unlike check_c, check_f and check_za_f do not need command-line parameters. Instead the hard-coded parameters are provided in the source code. In our example, check_f validates the data field </w:t>
      </w:r>
      <w:r w:rsidRPr="00AE424D">
        <w:rPr>
          <w:rFonts w:ascii="Courier New" w:hAnsi="Courier New" w:cs="Courier New"/>
          <w:sz w:val="20"/>
        </w:rPr>
        <w:t>CFC11</w:t>
      </w:r>
      <w:r>
        <w:t xml:space="preserve"> under the swath </w:t>
      </w:r>
      <w:r w:rsidRPr="00AE424D">
        <w:rPr>
          <w:rFonts w:ascii="Courier New" w:hAnsi="Courier New" w:cs="Courier New"/>
          <w:sz w:val="20"/>
        </w:rPr>
        <w:t>HIRDLS</w:t>
      </w:r>
      <w:r>
        <w:t xml:space="preserve"> for an HDF-EOS5 swath file </w:t>
      </w:r>
      <w:r w:rsidRPr="00AE424D">
        <w:rPr>
          <w:rFonts w:ascii="Courier New" w:hAnsi="Courier New" w:cs="Courier New"/>
          <w:sz w:val="20"/>
        </w:rPr>
        <w:t>single_swath_2.he5</w:t>
      </w:r>
      <w:r>
        <w:t xml:space="preserve">. This file is the same as the one used by check_c. check_za_f validates the data field </w:t>
      </w:r>
      <w:r w:rsidRPr="00AE424D">
        <w:rPr>
          <w:rFonts w:ascii="Courier New" w:hAnsi="Courier New" w:cs="Courier New"/>
          <w:sz w:val="20"/>
        </w:rPr>
        <w:t>Day</w:t>
      </w:r>
      <w:r>
        <w:t xml:space="preserve"> under the object </w:t>
      </w:r>
      <w:r w:rsidRPr="00AE424D">
        <w:rPr>
          <w:rFonts w:ascii="Courier New" w:hAnsi="Courier New" w:cs="Courier New"/>
          <w:sz w:val="20"/>
        </w:rPr>
        <w:t>HIRDLS</w:t>
      </w:r>
      <w:r>
        <w:t xml:space="preserve"> for an HDF-EOS5 zonal average file </w:t>
      </w:r>
      <w:r w:rsidRPr="00AE424D">
        <w:rPr>
          <w:rFonts w:ascii="Courier New" w:hAnsi="Courier New" w:cs="Courier New"/>
          <w:sz w:val="20"/>
        </w:rPr>
        <w:t>single_zonal_average.he5</w:t>
      </w:r>
      <w:r>
        <w:t xml:space="preserve">. </w:t>
      </w:r>
    </w:p>
    <w:p w:rsidR="00AE424D" w:rsidRDefault="00AE424D" w:rsidP="00A25AE8"/>
    <w:p w:rsidR="00A25AE8" w:rsidRDefault="00A25AE8" w:rsidP="00A25AE8">
      <w:r>
        <w:t xml:space="preserve">At the command prompt, typing the following command to validate the swath file </w:t>
      </w:r>
      <w:r w:rsidRPr="00AE424D">
        <w:rPr>
          <w:rFonts w:ascii="Courier New" w:hAnsi="Courier New" w:cs="Courier New"/>
          <w:sz w:val="20"/>
        </w:rPr>
        <w:t>single_swath_2.he5</w:t>
      </w:r>
      <w:r>
        <w:t>:</w:t>
      </w:r>
    </w:p>
    <w:p w:rsidR="00AE424D" w:rsidRDefault="00AE424D" w:rsidP="00A25AE8"/>
    <w:p w:rsidR="00A25AE8" w:rsidRDefault="00A25AE8" w:rsidP="00AE424D">
      <w:pPr>
        <w:pStyle w:val="PlainText"/>
      </w:pPr>
      <w:proofErr w:type="gramStart"/>
      <w:r>
        <w:t>./</w:t>
      </w:r>
      <w:proofErr w:type="gramEnd"/>
      <w:r>
        <w:t>check_f</w:t>
      </w:r>
    </w:p>
    <w:p w:rsidR="00AE424D" w:rsidRDefault="00AE424D" w:rsidP="00A25AE8"/>
    <w:p w:rsidR="00A25AE8" w:rsidRDefault="00A25AE8" w:rsidP="00A25AE8">
      <w:r>
        <w:t xml:space="preserve">The output is similar to the C example described in 2.2.1.1. One can also modify the parameters in the source code of check_f to validate a grid file. </w:t>
      </w:r>
    </w:p>
    <w:p w:rsidR="00AE424D" w:rsidRDefault="00AE424D" w:rsidP="00A25AE8"/>
    <w:p w:rsidR="00A25AE8" w:rsidRDefault="00A25AE8" w:rsidP="00A25AE8">
      <w:r>
        <w:t>At the command prompt, typ</w:t>
      </w:r>
      <w:r w:rsidR="00AE424D">
        <w:t>e</w:t>
      </w:r>
      <w:r>
        <w:t xml:space="preserve"> the following command to validate the zonal averag</w:t>
      </w:r>
      <w:r w:rsidR="00AE424D">
        <w:t xml:space="preserve">e file </w:t>
      </w:r>
      <w:r w:rsidR="00AE424D" w:rsidRPr="00AE424D">
        <w:rPr>
          <w:rFonts w:ascii="Courier New" w:hAnsi="Courier New" w:cs="Courier New"/>
          <w:sz w:val="20"/>
        </w:rPr>
        <w:t>single_zonal_average.he5</w:t>
      </w:r>
      <w:r>
        <w:t>:</w:t>
      </w:r>
    </w:p>
    <w:p w:rsidR="00AE424D" w:rsidRDefault="00AE424D" w:rsidP="00A25AE8"/>
    <w:p w:rsidR="00A25AE8" w:rsidRDefault="00A25AE8" w:rsidP="00AE424D">
      <w:pPr>
        <w:pStyle w:val="PlainText"/>
      </w:pPr>
      <w:proofErr w:type="gramStart"/>
      <w:r>
        <w:t>./</w:t>
      </w:r>
      <w:proofErr w:type="gramEnd"/>
      <w:r>
        <w:t>check_za_f</w:t>
      </w:r>
    </w:p>
    <w:p w:rsidR="00AE424D" w:rsidRDefault="00AE424D" w:rsidP="00A25AE8"/>
    <w:p w:rsidR="00CE2C9B" w:rsidRDefault="00A25AE8" w:rsidP="00CE2C9B">
      <w:r>
        <w:t xml:space="preserve">The output is similar to the C example described in </w:t>
      </w:r>
      <w:r w:rsidR="00CE2C9B">
        <w:t xml:space="preserve">“A Special Example” on page </w:t>
      </w:r>
      <w:r w:rsidR="00CE2C9B">
        <w:fldChar w:fldCharType="begin"/>
      </w:r>
      <w:r w:rsidR="00CE2C9B">
        <w:instrText xml:space="preserve"> PAGEREF ASpecialExample \h </w:instrText>
      </w:r>
      <w:r w:rsidR="00CE2C9B">
        <w:fldChar w:fldCharType="separate"/>
      </w:r>
      <w:r w:rsidR="006F7935">
        <w:rPr>
          <w:noProof/>
        </w:rPr>
        <w:t>31</w:t>
      </w:r>
      <w:r w:rsidR="00CE2C9B">
        <w:fldChar w:fldCharType="end"/>
      </w:r>
      <w:r w:rsidR="00CE2C9B">
        <w:t>.</w:t>
      </w:r>
    </w:p>
    <w:p w:rsidR="00CE2C9B" w:rsidRDefault="00CE2C9B" w:rsidP="00CE2C9B"/>
    <w:p w:rsidR="00CB140D" w:rsidRDefault="00CB140D" w:rsidP="00A25AE8"/>
    <w:p w:rsidR="00CB140D" w:rsidRDefault="00CB140D" w:rsidP="00A25AE8"/>
    <w:p w:rsidR="00A25AE8" w:rsidRDefault="00A25AE8" w:rsidP="00CB140D">
      <w:pPr>
        <w:pStyle w:val="Heading2"/>
      </w:pPr>
      <w:bookmarkStart w:id="84" w:name="_Toc374110011"/>
      <w:r>
        <w:t xml:space="preserve">Limitations and </w:t>
      </w:r>
      <w:r w:rsidR="00AE424D">
        <w:t>Notes</w:t>
      </w:r>
      <w:bookmarkEnd w:id="84"/>
      <w:r w:rsidR="00AE424D">
        <w:t xml:space="preserve"> </w:t>
      </w:r>
    </w:p>
    <w:p w:rsidR="00CB140D" w:rsidRDefault="00CB140D" w:rsidP="00CB140D"/>
    <w:p w:rsidR="00CB140D" w:rsidRPr="00CB140D" w:rsidRDefault="00CB140D" w:rsidP="00CB140D"/>
    <w:p w:rsidR="00A25AE8" w:rsidRDefault="00A25AE8" w:rsidP="00CB140D">
      <w:pPr>
        <w:pStyle w:val="Heading3"/>
      </w:pPr>
      <w:bookmarkStart w:id="85" w:name="_Toc374110012"/>
      <w:r>
        <w:t xml:space="preserve">Data </w:t>
      </w:r>
      <w:r w:rsidR="00AE424D">
        <w:t xml:space="preserve">Fields </w:t>
      </w:r>
      <w:r>
        <w:t xml:space="preserve">and </w:t>
      </w:r>
      <w:r w:rsidR="00AE424D">
        <w:t>Attributes</w:t>
      </w:r>
      <w:bookmarkEnd w:id="85"/>
      <w:r w:rsidR="00AE424D">
        <w:t xml:space="preserve"> </w:t>
      </w:r>
    </w:p>
    <w:p w:rsidR="00A25AE8" w:rsidRDefault="00A25AE8" w:rsidP="00A25AE8">
      <w:r>
        <w:t>In this release</w:t>
      </w:r>
      <w:r w:rsidR="00AE424D">
        <w:t>,</w:t>
      </w:r>
      <w:r>
        <w:t xml:space="preserve"> check_c only validates a data field and its two attributes: Units and Title. If these two attributes exist, their values will be printed out together with the values of the data field</w:t>
      </w:r>
      <w:r w:rsidR="00AE424D">
        <w:t>;</w:t>
      </w:r>
      <w:r>
        <w:t xml:space="preserve"> otherwise </w:t>
      </w:r>
      <w:r w:rsidR="00AE424D">
        <w:t>the “</w:t>
      </w:r>
      <w:r>
        <w:t>NetCDF: Attribute not found</w:t>
      </w:r>
      <w:r w:rsidR="00AE424D">
        <w:t>” error</w:t>
      </w:r>
      <w:r>
        <w:t xml:space="preserve"> will be reported. Be aware that this is not an error if these two attributes </w:t>
      </w:r>
      <w:r w:rsidR="00B33435">
        <w:t>do not</w:t>
      </w:r>
      <w:r>
        <w:t xml:space="preserve"> exist. A user can also use check_c to validate other attributes by modifying the code itself. In the similar way, check_f and check_za_f can also be used to validate other data fields and attributes if a user modifies the corresponding source code.</w:t>
      </w:r>
    </w:p>
    <w:p w:rsidR="00A25AE8" w:rsidRDefault="00A25AE8" w:rsidP="00A25AE8"/>
    <w:p w:rsidR="00CB140D" w:rsidRDefault="00CB140D" w:rsidP="00A25AE8"/>
    <w:p w:rsidR="00CB140D" w:rsidRDefault="00CB140D" w:rsidP="00A25AE8"/>
    <w:p w:rsidR="00A25AE8" w:rsidRDefault="00A25AE8" w:rsidP="00CB140D">
      <w:pPr>
        <w:pStyle w:val="Heading3"/>
      </w:pPr>
      <w:bookmarkStart w:id="86" w:name="_Toc374110013"/>
      <w:r>
        <w:t xml:space="preserve">Data </w:t>
      </w:r>
      <w:r w:rsidR="00AE424D">
        <w:t>Types</w:t>
      </w:r>
      <w:bookmarkEnd w:id="86"/>
    </w:p>
    <w:p w:rsidR="00A25AE8" w:rsidRDefault="00A25AE8" w:rsidP="00A25AE8">
      <w:r>
        <w:t xml:space="preserve">Without modifying the source code, the data type for a data field to be validated is limited to 32-bit floating point only; the data type for an attribute to be validated is limited to string only. </w:t>
      </w:r>
    </w:p>
    <w:p w:rsidR="00A25AE8" w:rsidRDefault="00A25AE8" w:rsidP="00A25AE8"/>
    <w:p w:rsidR="00CB140D" w:rsidRDefault="00CB140D" w:rsidP="00A25AE8"/>
    <w:p w:rsidR="00CB140D" w:rsidRDefault="00CB140D" w:rsidP="00A25AE8"/>
    <w:p w:rsidR="00A25AE8" w:rsidRDefault="00A25AE8" w:rsidP="00CB140D">
      <w:pPr>
        <w:pStyle w:val="Heading3"/>
      </w:pPr>
      <w:bookmarkStart w:id="87" w:name="_Toc374110014"/>
      <w:r>
        <w:t xml:space="preserve">Pure </w:t>
      </w:r>
      <w:r w:rsidR="00AE424D">
        <w:t>Dimensions</w:t>
      </w:r>
      <w:bookmarkEnd w:id="87"/>
      <w:r w:rsidR="00AE424D">
        <w:t xml:space="preserve"> </w:t>
      </w:r>
    </w:p>
    <w:p w:rsidR="00A25AE8" w:rsidRDefault="00AE424D" w:rsidP="00A25AE8">
      <w:r>
        <w:t xml:space="preserve">After aug_eos5 is run with </w:t>
      </w:r>
      <w:r w:rsidR="00A25AE8">
        <w:t xml:space="preserve">the </w:t>
      </w:r>
      <w:r>
        <w:t xml:space="preserve">Default command-line </w:t>
      </w:r>
      <w:r w:rsidR="00A25AE8">
        <w:t>option, some dimensions in the augmented file may not have dimension scales. For such a dimension</w:t>
      </w:r>
      <w:r>
        <w:t xml:space="preserve"> (aka a pure dimension)</w:t>
      </w:r>
      <w:r w:rsidR="00A25AE8">
        <w:t xml:space="preserve">, only </w:t>
      </w:r>
      <w:r>
        <w:t xml:space="preserve">the </w:t>
      </w:r>
      <w:r w:rsidR="00A25AE8">
        <w:t xml:space="preserve">dimension name and dimension length will be printed </w:t>
      </w:r>
      <w:r>
        <w:t xml:space="preserve">in </w:t>
      </w:r>
      <w:r w:rsidR="00A25AE8">
        <w:t>check_c</w:t>
      </w:r>
      <w:r>
        <w:t xml:space="preserve"> output</w:t>
      </w:r>
      <w:r w:rsidR="00A25AE8">
        <w:t>.</w:t>
      </w:r>
    </w:p>
    <w:p w:rsidR="00A25AE8" w:rsidRDefault="00A25AE8" w:rsidP="00FC7CC4"/>
    <w:p w:rsidR="00A25AE8" w:rsidRDefault="00A25AE8" w:rsidP="00FC7CC4"/>
    <w:p w:rsidR="002973B7" w:rsidRPr="002973B7" w:rsidRDefault="002973B7" w:rsidP="00FC7CC4"/>
    <w:p w:rsidR="00922840" w:rsidRDefault="002973B7" w:rsidP="00FC7CC4">
      <w:pPr>
        <w:pStyle w:val="Heading1"/>
      </w:pPr>
      <w:bookmarkStart w:id="88" w:name="_Toc374110015"/>
      <w:r>
        <w:lastRenderedPageBreak/>
        <w:t>Other Resources</w:t>
      </w:r>
      <w:bookmarkEnd w:id="88"/>
      <w:r>
        <w:t xml:space="preserve"> </w:t>
      </w:r>
    </w:p>
    <w:p w:rsidR="007A51A3" w:rsidRDefault="007A51A3" w:rsidP="00FC7CC4">
      <w:r>
        <w:t>Some other resources are listed below.</w:t>
      </w:r>
    </w:p>
    <w:p w:rsidR="007A51A3" w:rsidRDefault="007A51A3" w:rsidP="00FC7CC4"/>
    <w:p w:rsidR="00D97FFD" w:rsidRDefault="00D97FFD" w:rsidP="00FC7CC4">
      <w:r>
        <w:t xml:space="preserve">The “Investigation Report for Allowing netCDF-4 to Access HDF-EOS5 Files” is a technical report that explains that there are three different ways of augmenting the HDF-EOS5 files and why the HDF-EOS5 augmentation tool uses the solution described in the “How it works” section. The report can be found at </w:t>
      </w:r>
      <w:hyperlink r:id="rId31" w:history="1">
        <w:r w:rsidRPr="00D97FFD">
          <w:rPr>
            <w:rStyle w:val="Hyperlink"/>
          </w:rPr>
          <w:t>http://www.hdfeos.net/software/aug_eos5/doc/Investigation Report for Allowing netCDF-4 to Access HDF-EOS5 Files.pdf</w:t>
        </w:r>
      </w:hyperlink>
    </w:p>
    <w:p w:rsidR="0023371D" w:rsidRDefault="0023371D" w:rsidP="00FC7CC4"/>
    <w:p w:rsidR="0023371D" w:rsidRDefault="007A51A3" w:rsidP="00FC7CC4">
      <w:r>
        <w:t xml:space="preserve">See the </w:t>
      </w:r>
      <w:r w:rsidR="0023371D" w:rsidRPr="00D97FFD">
        <w:rPr>
          <w:i/>
        </w:rPr>
        <w:t>HDF5 Dimension Scale Specification and Design Notes</w:t>
      </w:r>
      <w:r w:rsidR="00D97FFD">
        <w:t xml:space="preserve"> document at </w:t>
      </w:r>
      <w:hyperlink r:id="rId32" w:history="1">
        <w:r w:rsidR="00D97FFD" w:rsidRPr="000A3F61">
          <w:rPr>
            <w:rStyle w:val="Hyperlink"/>
          </w:rPr>
          <w:t>http://www.hdfgroup.org/HDF5/doc/HL/H5DS_Spec.pdf</w:t>
        </w:r>
      </w:hyperlink>
      <w:r w:rsidR="00D97FFD">
        <w:t xml:space="preserve"> </w:t>
      </w:r>
      <w:r>
        <w:t>for more information.</w:t>
      </w:r>
    </w:p>
    <w:p w:rsidR="0025618B" w:rsidRDefault="0025618B" w:rsidP="00FC7CC4"/>
    <w:p w:rsidR="0025618B" w:rsidRPr="0025618B" w:rsidRDefault="0025618B" w:rsidP="00FC7CC4"/>
    <w:p w:rsidR="007A46A7" w:rsidRDefault="007A46A7" w:rsidP="00FC7CC4"/>
    <w:sectPr w:rsidR="007A46A7" w:rsidSect="00FC7CC4">
      <w:headerReference w:type="default" r:id="rId33"/>
      <w:pgSz w:w="12240" w:h="15840" w:code="1"/>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A41" w:rsidRDefault="00B63A41" w:rsidP="00611674">
      <w:r>
        <w:separator/>
      </w:r>
    </w:p>
  </w:endnote>
  <w:endnote w:type="continuationSeparator" w:id="0">
    <w:p w:rsidR="00B63A41" w:rsidRDefault="00B63A41"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D4606A" w:rsidRDefault="00D4606A" w:rsidP="00B2460B">
            <w:pPr>
              <w:pStyle w:val="Footer"/>
            </w:pPr>
            <w:r>
              <w:rPr>
                <w:noProof/>
              </w:rPr>
              <w:drawing>
                <wp:anchor distT="0" distB="0" distL="0" distR="0" simplePos="0" relativeHeight="251658240" behindDoc="0" locked="0" layoutInCell="1" allowOverlap="1" wp14:anchorId="05DA14E6" wp14:editId="1A607CAC">
                  <wp:simplePos x="0" y="0"/>
                  <wp:positionH relativeFrom="leftMargin">
                    <wp:posOffset>930910</wp:posOffset>
                  </wp:positionH>
                  <wp:positionV relativeFrom="bottomMargin">
                    <wp:posOffset>288290</wp:posOffset>
                  </wp:positionV>
                  <wp:extent cx="594360" cy="360680"/>
                  <wp:effectExtent l="0" t="0" r="0" b="127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sidR="006F7935">
              <w:rPr>
                <w:noProof/>
              </w:rPr>
              <w:t>35</w:t>
            </w:r>
            <w:r>
              <w:rPr>
                <w:noProof/>
              </w:rPr>
              <w:fldChar w:fldCharType="end"/>
            </w:r>
            <w:r>
              <w:t xml:space="preserve"> of </w:t>
            </w:r>
            <w:fldSimple w:instr=" NUMPAGES  ">
              <w:r w:rsidR="006F7935">
                <w:rPr>
                  <w:noProof/>
                </w:rPr>
                <w:t>35</w:t>
              </w:r>
            </w:fldSimple>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A41" w:rsidRDefault="00B63A41" w:rsidP="00611674">
      <w:r>
        <w:separator/>
      </w:r>
    </w:p>
  </w:footnote>
  <w:footnote w:type="continuationSeparator" w:id="0">
    <w:p w:rsidR="00B63A41" w:rsidRDefault="00B63A41" w:rsidP="006116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06A" w:rsidRDefault="00D4606A" w:rsidP="008866B7">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06A" w:rsidRDefault="00B63A41" w:rsidP="008866B7">
    <w:pPr>
      <w:pStyle w:val="Header"/>
    </w:pPr>
    <w:fldSimple w:instr=" STYLEREF  Title  \* MERGEFORMAT ">
      <w:r w:rsidR="006F7935">
        <w:rPr>
          <w:noProof/>
        </w:rPr>
        <w:t>The HDF-EOS5 Augmentation Tool User’s Guide</w:t>
      </w:r>
    </w:fldSimple>
    <w:r w:rsidR="00D4606A">
      <w:tab/>
    </w:r>
    <w:r w:rsidR="00D4606A">
      <w:tab/>
    </w:r>
    <w:fldSimple w:instr=" STYLEREF  Contents  \* MERGEFORMAT ">
      <w:r w:rsidR="006F7935">
        <w:rPr>
          <w:noProof/>
        </w:rPr>
        <w:t>Contents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06A" w:rsidRDefault="00B63A41" w:rsidP="008C7F74">
    <w:pPr>
      <w:pStyle w:val="Header"/>
      <w:tabs>
        <w:tab w:val="clear" w:pos="4680"/>
        <w:tab w:val="clear" w:pos="9360"/>
        <w:tab w:val="left" w:pos="6760"/>
      </w:tabs>
    </w:pPr>
    <w:fldSimple w:instr=" STYLEREF  Title  \* MERGEFORMAT ">
      <w:r w:rsidR="006F7935">
        <w:rPr>
          <w:noProof/>
        </w:rPr>
        <w:t>The HDF-EOS5 Augmentation Tool User’s Guide</w:t>
      </w:r>
    </w:fldSimple>
    <w:r w:rsidR="00D4606A">
      <w:rPr>
        <w:noProof/>
      </w:rPr>
      <w:t xml:space="preserve"> - </w:t>
    </w:r>
    <w:r w:rsidR="00D4606A">
      <w:fldChar w:fldCharType="begin"/>
    </w:r>
    <w:r w:rsidR="00D4606A">
      <w:instrText xml:space="preserve"> STYLEREF  Identifier  \* MERGEFORMAT </w:instrText>
    </w:r>
    <w:r w:rsidR="00D4606A">
      <w:fldChar w:fldCharType="separate"/>
    </w:r>
    <w:r w:rsidR="006F7935">
      <w:rPr>
        <w:b/>
        <w:bCs/>
        <w:noProof/>
      </w:rPr>
      <w:t>Error! No text of specified style in document.</w:t>
    </w:r>
    <w:r w:rsidR="00D4606A">
      <w:rPr>
        <w:noProof/>
      </w:rPr>
      <w:fldChar w:fldCharType="end"/>
    </w:r>
    <w:r w:rsidR="00D4606A">
      <w:t xml:space="preserve"> - </w:t>
    </w:r>
    <w:r w:rsidR="00D4606A">
      <w:fldChar w:fldCharType="begin"/>
    </w:r>
    <w:r w:rsidR="00D4606A">
      <w:instrText xml:space="preserve"> STYLEREF  Version  \* MERGEFORMAT </w:instrText>
    </w:r>
    <w:r w:rsidR="00D4606A">
      <w:fldChar w:fldCharType="separate"/>
    </w:r>
    <w:r w:rsidR="006F7935">
      <w:rPr>
        <w:b/>
        <w:bCs/>
        <w:noProof/>
      </w:rPr>
      <w:t>Error! No text of specified style in document.</w:t>
    </w:r>
    <w:r w:rsidR="00D4606A">
      <w:rPr>
        <w:noProof/>
      </w:rPr>
      <w:fldChar w:fldCharType="end"/>
    </w:r>
    <w:r w:rsidR="00D4606A">
      <w:tab/>
    </w:r>
    <w:r w:rsidR="00D4606A">
      <w:tab/>
    </w:r>
    <w:r w:rsidR="00D4606A">
      <w:tab/>
    </w:r>
    <w:r w:rsidR="00D4606A">
      <w:tab/>
    </w:r>
    <w:r w:rsidR="00D4606A">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06A" w:rsidRDefault="00B63A41" w:rsidP="00F700E9">
    <w:pPr>
      <w:pStyle w:val="Header"/>
    </w:pPr>
    <w:fldSimple w:instr=" STYLEREF  Title  \* MERGEFORMAT ">
      <w:r w:rsidR="006F7935">
        <w:rPr>
          <w:noProof/>
        </w:rPr>
        <w:t>The HDF-EOS5 Augmentation Tool User’s Guide</w:t>
      </w:r>
    </w:fldSimple>
    <w:r w:rsidR="00D4606A">
      <w:tab/>
    </w:r>
    <w:r w:rsidR="00D4606A">
      <w:tab/>
    </w:r>
    <w:fldSimple w:instr=" STYLEREF  &quot;Heading 1&quot;  \* MERGEFORMAT ">
      <w:r w:rsidR="006F7935">
        <w:rPr>
          <w:noProof/>
        </w:rPr>
        <w:t>Other Resources</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8"/>
    <w:multiLevelType w:val="singleLevel"/>
    <w:tmpl w:val="192282CE"/>
    <w:lvl w:ilvl="0">
      <w:start w:val="1"/>
      <w:numFmt w:val="decimal"/>
      <w:pStyle w:val="ListNumber"/>
      <w:lvlText w:val="%1)"/>
      <w:lvlJc w:val="left"/>
      <w:pPr>
        <w:ind w:left="360" w:hanging="360"/>
      </w:pPr>
    </w:lvl>
  </w:abstractNum>
  <w:abstractNum w:abstractNumId="4">
    <w:nsid w:val="FFFFFF89"/>
    <w:multiLevelType w:val="singleLevel"/>
    <w:tmpl w:val="296A41CE"/>
    <w:lvl w:ilvl="0">
      <w:start w:val="1"/>
      <w:numFmt w:val="bullet"/>
      <w:lvlText w:val=""/>
      <w:lvlJc w:val="left"/>
      <w:pPr>
        <w:tabs>
          <w:tab w:val="num" w:pos="360"/>
        </w:tabs>
        <w:ind w:left="360" w:hanging="360"/>
      </w:pPr>
      <w:rPr>
        <w:rFonts w:ascii="Symbol" w:hAnsi="Symbol" w:hint="default"/>
      </w:rPr>
    </w:lvl>
  </w:abstractNum>
  <w:abstractNum w:abstractNumId="5">
    <w:nsid w:val="058D34BC"/>
    <w:multiLevelType w:val="hybridMultilevel"/>
    <w:tmpl w:val="21EE1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591A68"/>
    <w:multiLevelType w:val="multilevel"/>
    <w:tmpl w:val="BA00265C"/>
    <w:lvl w:ilvl="0">
      <w:start w:val="1"/>
      <w:numFmt w:val="decimal"/>
      <w:pStyle w:val="Heading1"/>
      <w:suff w:val="space"/>
      <w:lvlText w:val="%1."/>
      <w:lvlJc w:val="left"/>
      <w:pPr>
        <w:ind w:left="0" w:firstLine="0"/>
      </w:pPr>
      <w:rPr>
        <w:rFonts w:hint="default"/>
        <w:sz w:val="28"/>
        <w:szCs w:val="28"/>
      </w:rPr>
    </w:lvl>
    <w:lvl w:ilvl="1">
      <w:start w:val="1"/>
      <w:numFmt w:val="decimal"/>
      <w:pStyle w:val="Heading2"/>
      <w:suff w:val="space"/>
      <w:lvlText w:val="%1.%2."/>
      <w:lvlJc w:val="left"/>
      <w:pPr>
        <w:ind w:left="0" w:firstLine="0"/>
      </w:pPr>
      <w:rPr>
        <w:rFonts w:hint="default"/>
        <w:sz w:val="26"/>
        <w:szCs w:val="26"/>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lvlText w:val="%1.%2.%3.%4.%5.%6"/>
      <w:lvlJc w:val="left"/>
      <w:pPr>
        <w:ind w:left="360" w:hanging="360"/>
      </w:pPr>
      <w:rPr>
        <w:rFonts w:hint="default"/>
      </w:rPr>
    </w:lvl>
    <w:lvl w:ilvl="6">
      <w:start w:val="1"/>
      <w:numFmt w:val="decimal"/>
      <w:pStyle w:val="Heading7"/>
      <w:lvlText w:val="%1.%2.%3.%4.%5.%6.%7"/>
      <w:lvlJc w:val="left"/>
      <w:pPr>
        <w:ind w:left="360" w:hanging="360"/>
      </w:pPr>
      <w:rPr>
        <w:rFonts w:hint="default"/>
      </w:rPr>
    </w:lvl>
    <w:lvl w:ilvl="7">
      <w:start w:val="1"/>
      <w:numFmt w:val="decimal"/>
      <w:pStyle w:val="Heading8"/>
      <w:lvlText w:val="%1.%2.%3.%4.%5.%6.%7.%8"/>
      <w:lvlJc w:val="left"/>
      <w:pPr>
        <w:ind w:left="360" w:hanging="360"/>
      </w:pPr>
      <w:rPr>
        <w:rFonts w:hint="default"/>
      </w:rPr>
    </w:lvl>
    <w:lvl w:ilvl="8">
      <w:start w:val="1"/>
      <w:numFmt w:val="decimal"/>
      <w:pStyle w:val="Heading9"/>
      <w:lvlText w:val="%1.%2.%3.%4.%5.%6.%7.%8.%9"/>
      <w:lvlJc w:val="left"/>
      <w:pPr>
        <w:ind w:left="360" w:hanging="360"/>
      </w:pPr>
      <w:rPr>
        <w:rFonts w:hint="default"/>
      </w:rPr>
    </w:lvl>
  </w:abstractNum>
  <w:abstractNum w:abstractNumId="7">
    <w:nsid w:val="08DD44E1"/>
    <w:multiLevelType w:val="hybridMultilevel"/>
    <w:tmpl w:val="37C6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9483D99"/>
    <w:multiLevelType w:val="hybridMultilevel"/>
    <w:tmpl w:val="A670A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AB109C"/>
    <w:multiLevelType w:val="hybridMultilevel"/>
    <w:tmpl w:val="E0D6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4F2FCE"/>
    <w:multiLevelType w:val="multilevel"/>
    <w:tmpl w:val="0409001F"/>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nsid w:val="0BD6487F"/>
    <w:multiLevelType w:val="hybridMultilevel"/>
    <w:tmpl w:val="FE02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345D24"/>
    <w:multiLevelType w:val="hybridMultilevel"/>
    <w:tmpl w:val="A96E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536DF5"/>
    <w:multiLevelType w:val="hybridMultilevel"/>
    <w:tmpl w:val="51FA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6027D1"/>
    <w:multiLevelType w:val="hybridMultilevel"/>
    <w:tmpl w:val="722C7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220466"/>
    <w:multiLevelType w:val="hybridMultilevel"/>
    <w:tmpl w:val="BC021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5432B74"/>
    <w:multiLevelType w:val="multilevel"/>
    <w:tmpl w:val="686216EC"/>
    <w:lvl w:ilvl="0">
      <w:start w:val="1"/>
      <w:numFmt w:val="decimal"/>
      <w:lvlText w:val="%1. "/>
      <w:lvlJc w:val="left"/>
      <w:pPr>
        <w:ind w:left="432" w:hanging="432"/>
      </w:pPr>
      <w:rPr>
        <w:rFonts w:hint="default"/>
        <w:sz w:val="28"/>
        <w:szCs w:val="28"/>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2AC92B14"/>
    <w:multiLevelType w:val="hybridMultilevel"/>
    <w:tmpl w:val="B666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5A7433"/>
    <w:multiLevelType w:val="hybridMultilevel"/>
    <w:tmpl w:val="1756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106C89"/>
    <w:multiLevelType w:val="hybridMultilevel"/>
    <w:tmpl w:val="70DC4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D1458D"/>
    <w:multiLevelType w:val="hybridMultilevel"/>
    <w:tmpl w:val="0692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1132B1"/>
    <w:multiLevelType w:val="hybridMultilevel"/>
    <w:tmpl w:val="DF74F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1E5EEB"/>
    <w:multiLevelType w:val="hybridMultilevel"/>
    <w:tmpl w:val="5038C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BB7E8F"/>
    <w:multiLevelType w:val="hybridMultilevel"/>
    <w:tmpl w:val="2F76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2D34C58"/>
    <w:multiLevelType w:val="hybridMultilevel"/>
    <w:tmpl w:val="114E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472069C"/>
    <w:multiLevelType w:val="hybridMultilevel"/>
    <w:tmpl w:val="8C7AB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F105C1"/>
    <w:multiLevelType w:val="hybridMultilevel"/>
    <w:tmpl w:val="EC76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B164E8"/>
    <w:multiLevelType w:val="hybridMultilevel"/>
    <w:tmpl w:val="7FD0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2D592D"/>
    <w:multiLevelType w:val="hybridMultilevel"/>
    <w:tmpl w:val="BA20F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7CEE190">
      <w:numFmt w:val="bullet"/>
      <w:lvlText w:val="•"/>
      <w:lvlJc w:val="left"/>
      <w:pPr>
        <w:ind w:left="2880" w:hanging="360"/>
      </w:pPr>
      <w:rPr>
        <w:rFonts w:ascii="Calibri" w:eastAsiaTheme="minorHAnsi" w:hAnsi="Calibri"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322DDC"/>
    <w:multiLevelType w:val="hybridMultilevel"/>
    <w:tmpl w:val="6A54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9956F5"/>
    <w:multiLevelType w:val="hybridMultilevel"/>
    <w:tmpl w:val="778CC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613C37"/>
    <w:multiLevelType w:val="hybridMultilevel"/>
    <w:tmpl w:val="78025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952668"/>
    <w:multiLevelType w:val="hybridMultilevel"/>
    <w:tmpl w:val="2B40B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1A5A3F"/>
    <w:multiLevelType w:val="hybridMultilevel"/>
    <w:tmpl w:val="E234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EA3530"/>
    <w:multiLevelType w:val="hybridMultilevel"/>
    <w:tmpl w:val="5EEA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AC052A"/>
    <w:multiLevelType w:val="hybridMultilevel"/>
    <w:tmpl w:val="49D62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ED4E98"/>
    <w:multiLevelType w:val="hybridMultilevel"/>
    <w:tmpl w:val="2886E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A2F621D"/>
    <w:multiLevelType w:val="hybridMultilevel"/>
    <w:tmpl w:val="81FC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967125"/>
    <w:multiLevelType w:val="hybridMultilevel"/>
    <w:tmpl w:val="BCE2D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5357C7"/>
    <w:multiLevelType w:val="hybridMultilevel"/>
    <w:tmpl w:val="78C81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D8639B"/>
    <w:multiLevelType w:val="hybridMultilevel"/>
    <w:tmpl w:val="D4A44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E5411A"/>
    <w:multiLevelType w:val="hybridMultilevel"/>
    <w:tmpl w:val="A51EE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DE711E"/>
    <w:multiLevelType w:val="hybridMultilevel"/>
    <w:tmpl w:val="B6289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901D64"/>
    <w:multiLevelType w:val="hybridMultilevel"/>
    <w:tmpl w:val="EAE84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num>
  <w:num w:numId="2">
    <w:abstractNumId w:val="39"/>
  </w:num>
  <w:num w:numId="3">
    <w:abstractNumId w:val="16"/>
  </w:num>
  <w:num w:numId="4">
    <w:abstractNumId w:val="3"/>
  </w:num>
  <w:num w:numId="5">
    <w:abstractNumId w:val="2"/>
  </w:num>
  <w:num w:numId="6">
    <w:abstractNumId w:val="1"/>
  </w:num>
  <w:num w:numId="7">
    <w:abstractNumId w:val="0"/>
  </w:num>
  <w:num w:numId="8">
    <w:abstractNumId w:val="6"/>
  </w:num>
  <w:num w:numId="9">
    <w:abstractNumId w:val="44"/>
  </w:num>
  <w:num w:numId="10">
    <w:abstractNumId w:val="4"/>
  </w:num>
  <w:num w:numId="11">
    <w:abstractNumId w:val="9"/>
  </w:num>
  <w:num w:numId="12">
    <w:abstractNumId w:val="24"/>
  </w:num>
  <w:num w:numId="13">
    <w:abstractNumId w:val="23"/>
  </w:num>
  <w:num w:numId="14">
    <w:abstractNumId w:val="12"/>
  </w:num>
  <w:num w:numId="15">
    <w:abstractNumId w:val="42"/>
  </w:num>
  <w:num w:numId="16">
    <w:abstractNumId w:val="25"/>
  </w:num>
  <w:num w:numId="17">
    <w:abstractNumId w:val="22"/>
  </w:num>
  <w:num w:numId="18">
    <w:abstractNumId w:val="40"/>
  </w:num>
  <w:num w:numId="19">
    <w:abstractNumId w:val="13"/>
  </w:num>
  <w:num w:numId="20">
    <w:abstractNumId w:val="11"/>
  </w:num>
  <w:num w:numId="21">
    <w:abstractNumId w:val="38"/>
  </w:num>
  <w:num w:numId="22">
    <w:abstractNumId w:val="17"/>
  </w:num>
  <w:num w:numId="23">
    <w:abstractNumId w:val="19"/>
  </w:num>
  <w:num w:numId="24">
    <w:abstractNumId w:val="32"/>
  </w:num>
  <w:num w:numId="25">
    <w:abstractNumId w:val="28"/>
  </w:num>
  <w:num w:numId="26">
    <w:abstractNumId w:val="31"/>
  </w:num>
  <w:num w:numId="27">
    <w:abstractNumId w:val="30"/>
  </w:num>
  <w:num w:numId="28">
    <w:abstractNumId w:val="21"/>
  </w:num>
  <w:num w:numId="29">
    <w:abstractNumId w:val="15"/>
  </w:num>
  <w:num w:numId="30">
    <w:abstractNumId w:val="43"/>
  </w:num>
  <w:num w:numId="31">
    <w:abstractNumId w:val="27"/>
  </w:num>
  <w:num w:numId="32">
    <w:abstractNumId w:val="26"/>
  </w:num>
  <w:num w:numId="33">
    <w:abstractNumId w:val="41"/>
  </w:num>
  <w:num w:numId="34">
    <w:abstractNumId w:val="33"/>
  </w:num>
  <w:num w:numId="35">
    <w:abstractNumId w:val="35"/>
  </w:num>
  <w:num w:numId="36">
    <w:abstractNumId w:val="29"/>
  </w:num>
  <w:num w:numId="37">
    <w:abstractNumId w:val="45"/>
  </w:num>
  <w:num w:numId="38">
    <w:abstractNumId w:val="36"/>
  </w:num>
  <w:num w:numId="39">
    <w:abstractNumId w:val="8"/>
  </w:num>
  <w:num w:numId="40">
    <w:abstractNumId w:val="14"/>
  </w:num>
  <w:num w:numId="41">
    <w:abstractNumId w:val="34"/>
  </w:num>
  <w:num w:numId="42">
    <w:abstractNumId w:val="20"/>
  </w:num>
  <w:num w:numId="43">
    <w:abstractNumId w:val="18"/>
  </w:num>
  <w:num w:numId="44">
    <w:abstractNumId w:val="10"/>
  </w:num>
  <w:num w:numId="45">
    <w:abstractNumId w:val="5"/>
  </w:num>
  <w:num w:numId="46">
    <w:abstractNumId w:val="37"/>
  </w:num>
  <w:num w:numId="47">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6A7"/>
    <w:rsid w:val="00002AEE"/>
    <w:rsid w:val="000064FA"/>
    <w:rsid w:val="000123D6"/>
    <w:rsid w:val="00016072"/>
    <w:rsid w:val="000206B7"/>
    <w:rsid w:val="00021AC4"/>
    <w:rsid w:val="000224B8"/>
    <w:rsid w:val="000315F0"/>
    <w:rsid w:val="00042D1F"/>
    <w:rsid w:val="000554F3"/>
    <w:rsid w:val="000564F4"/>
    <w:rsid w:val="00057601"/>
    <w:rsid w:val="0006586E"/>
    <w:rsid w:val="00067A59"/>
    <w:rsid w:val="00070D53"/>
    <w:rsid w:val="00085AB3"/>
    <w:rsid w:val="0009479C"/>
    <w:rsid w:val="00096B31"/>
    <w:rsid w:val="000A2824"/>
    <w:rsid w:val="000A298B"/>
    <w:rsid w:val="000A3415"/>
    <w:rsid w:val="000A6D39"/>
    <w:rsid w:val="000B054E"/>
    <w:rsid w:val="000C4553"/>
    <w:rsid w:val="000D5B62"/>
    <w:rsid w:val="000D5E20"/>
    <w:rsid w:val="000D78EB"/>
    <w:rsid w:val="000E135D"/>
    <w:rsid w:val="000F093D"/>
    <w:rsid w:val="000F4B50"/>
    <w:rsid w:val="000F4D1A"/>
    <w:rsid w:val="000F5292"/>
    <w:rsid w:val="000F798D"/>
    <w:rsid w:val="00104705"/>
    <w:rsid w:val="00104ABF"/>
    <w:rsid w:val="00104D0F"/>
    <w:rsid w:val="00106F04"/>
    <w:rsid w:val="001161DE"/>
    <w:rsid w:val="00141737"/>
    <w:rsid w:val="00142138"/>
    <w:rsid w:val="001445BC"/>
    <w:rsid w:val="00155856"/>
    <w:rsid w:val="001604C5"/>
    <w:rsid w:val="00160973"/>
    <w:rsid w:val="001705F6"/>
    <w:rsid w:val="00173991"/>
    <w:rsid w:val="00182858"/>
    <w:rsid w:val="001850BE"/>
    <w:rsid w:val="00186499"/>
    <w:rsid w:val="001927BF"/>
    <w:rsid w:val="00194FEA"/>
    <w:rsid w:val="00196662"/>
    <w:rsid w:val="001A1BC6"/>
    <w:rsid w:val="001A6661"/>
    <w:rsid w:val="001A762A"/>
    <w:rsid w:val="001B1DD2"/>
    <w:rsid w:val="001B2BB8"/>
    <w:rsid w:val="001B3F62"/>
    <w:rsid w:val="001E3171"/>
    <w:rsid w:val="001E5918"/>
    <w:rsid w:val="001F019C"/>
    <w:rsid w:val="001F2820"/>
    <w:rsid w:val="001F4E3F"/>
    <w:rsid w:val="002010F5"/>
    <w:rsid w:val="002011F0"/>
    <w:rsid w:val="002022D8"/>
    <w:rsid w:val="002041D0"/>
    <w:rsid w:val="00206BBB"/>
    <w:rsid w:val="002074CC"/>
    <w:rsid w:val="0021719B"/>
    <w:rsid w:val="00221654"/>
    <w:rsid w:val="0023371D"/>
    <w:rsid w:val="002348DC"/>
    <w:rsid w:val="00234EBB"/>
    <w:rsid w:val="00235F58"/>
    <w:rsid w:val="002361F3"/>
    <w:rsid w:val="0025327B"/>
    <w:rsid w:val="002538B5"/>
    <w:rsid w:val="0025618B"/>
    <w:rsid w:val="00260129"/>
    <w:rsid w:val="00262D10"/>
    <w:rsid w:val="0026368B"/>
    <w:rsid w:val="00267123"/>
    <w:rsid w:val="00273EAB"/>
    <w:rsid w:val="002830D0"/>
    <w:rsid w:val="00293970"/>
    <w:rsid w:val="00295DC7"/>
    <w:rsid w:val="00296618"/>
    <w:rsid w:val="002973B7"/>
    <w:rsid w:val="002A6834"/>
    <w:rsid w:val="002B20D1"/>
    <w:rsid w:val="002B74CB"/>
    <w:rsid w:val="002C14F6"/>
    <w:rsid w:val="002E6F33"/>
    <w:rsid w:val="002E7BD9"/>
    <w:rsid w:val="003002EC"/>
    <w:rsid w:val="00303CB5"/>
    <w:rsid w:val="00312351"/>
    <w:rsid w:val="0031460C"/>
    <w:rsid w:val="0031779F"/>
    <w:rsid w:val="00324C67"/>
    <w:rsid w:val="00331A1A"/>
    <w:rsid w:val="00336DDF"/>
    <w:rsid w:val="003407EE"/>
    <w:rsid w:val="003450AC"/>
    <w:rsid w:val="00357B33"/>
    <w:rsid w:val="003605A9"/>
    <w:rsid w:val="003806A2"/>
    <w:rsid w:val="00381A76"/>
    <w:rsid w:val="003855EA"/>
    <w:rsid w:val="00386B2E"/>
    <w:rsid w:val="00396729"/>
    <w:rsid w:val="003A2EC5"/>
    <w:rsid w:val="003A4B85"/>
    <w:rsid w:val="003A5F33"/>
    <w:rsid w:val="003A7C49"/>
    <w:rsid w:val="003A7CBD"/>
    <w:rsid w:val="003B6796"/>
    <w:rsid w:val="003B6C77"/>
    <w:rsid w:val="003C1CCC"/>
    <w:rsid w:val="003C3210"/>
    <w:rsid w:val="003C5E5D"/>
    <w:rsid w:val="003D1377"/>
    <w:rsid w:val="003D17DC"/>
    <w:rsid w:val="003D6533"/>
    <w:rsid w:val="003E0557"/>
    <w:rsid w:val="003E5831"/>
    <w:rsid w:val="003E65EE"/>
    <w:rsid w:val="003F2E0F"/>
    <w:rsid w:val="003F3A51"/>
    <w:rsid w:val="003F4B0F"/>
    <w:rsid w:val="00400321"/>
    <w:rsid w:val="00405FC6"/>
    <w:rsid w:val="0042186E"/>
    <w:rsid w:val="004272AC"/>
    <w:rsid w:val="00441FE3"/>
    <w:rsid w:val="00444CC1"/>
    <w:rsid w:val="00450A37"/>
    <w:rsid w:val="00451F62"/>
    <w:rsid w:val="0045676D"/>
    <w:rsid w:val="00460A3D"/>
    <w:rsid w:val="00460A7C"/>
    <w:rsid w:val="0046486F"/>
    <w:rsid w:val="004770C5"/>
    <w:rsid w:val="0048044B"/>
    <w:rsid w:val="004811A8"/>
    <w:rsid w:val="00486F65"/>
    <w:rsid w:val="004931FD"/>
    <w:rsid w:val="00497012"/>
    <w:rsid w:val="004A272D"/>
    <w:rsid w:val="004B02A5"/>
    <w:rsid w:val="004B1ED8"/>
    <w:rsid w:val="004B4AC3"/>
    <w:rsid w:val="004C5A63"/>
    <w:rsid w:val="004E6CDB"/>
    <w:rsid w:val="004E74BC"/>
    <w:rsid w:val="004F565D"/>
    <w:rsid w:val="005059CD"/>
    <w:rsid w:val="00532B31"/>
    <w:rsid w:val="00534273"/>
    <w:rsid w:val="005362F6"/>
    <w:rsid w:val="0054275D"/>
    <w:rsid w:val="0054310F"/>
    <w:rsid w:val="005504BD"/>
    <w:rsid w:val="005536EC"/>
    <w:rsid w:val="0056137E"/>
    <w:rsid w:val="0056145D"/>
    <w:rsid w:val="00566905"/>
    <w:rsid w:val="00577337"/>
    <w:rsid w:val="00577919"/>
    <w:rsid w:val="005857E1"/>
    <w:rsid w:val="005878A5"/>
    <w:rsid w:val="00587B8E"/>
    <w:rsid w:val="005938BB"/>
    <w:rsid w:val="005A25FA"/>
    <w:rsid w:val="005A51A7"/>
    <w:rsid w:val="005B1653"/>
    <w:rsid w:val="005B4944"/>
    <w:rsid w:val="005B50A9"/>
    <w:rsid w:val="005C0D2A"/>
    <w:rsid w:val="005C2F17"/>
    <w:rsid w:val="005D139A"/>
    <w:rsid w:val="005D2A94"/>
    <w:rsid w:val="005D7CFD"/>
    <w:rsid w:val="005E55E9"/>
    <w:rsid w:val="005F076A"/>
    <w:rsid w:val="005F60A3"/>
    <w:rsid w:val="00600344"/>
    <w:rsid w:val="00605B26"/>
    <w:rsid w:val="00606519"/>
    <w:rsid w:val="00611135"/>
    <w:rsid w:val="00611674"/>
    <w:rsid w:val="006170BA"/>
    <w:rsid w:val="00620491"/>
    <w:rsid w:val="006305AE"/>
    <w:rsid w:val="00631A5B"/>
    <w:rsid w:val="00643339"/>
    <w:rsid w:val="00645CE0"/>
    <w:rsid w:val="00646F90"/>
    <w:rsid w:val="00653FB5"/>
    <w:rsid w:val="00655122"/>
    <w:rsid w:val="00663255"/>
    <w:rsid w:val="00677755"/>
    <w:rsid w:val="00677775"/>
    <w:rsid w:val="00681F75"/>
    <w:rsid w:val="006855F4"/>
    <w:rsid w:val="00690D2A"/>
    <w:rsid w:val="006A2081"/>
    <w:rsid w:val="006A3F6E"/>
    <w:rsid w:val="006B36B6"/>
    <w:rsid w:val="006B5681"/>
    <w:rsid w:val="006B57FF"/>
    <w:rsid w:val="006C0320"/>
    <w:rsid w:val="006D03B1"/>
    <w:rsid w:val="006D1536"/>
    <w:rsid w:val="006D71E0"/>
    <w:rsid w:val="006E26E5"/>
    <w:rsid w:val="006F15D5"/>
    <w:rsid w:val="006F7935"/>
    <w:rsid w:val="00702A89"/>
    <w:rsid w:val="00713687"/>
    <w:rsid w:val="007143AC"/>
    <w:rsid w:val="007155A8"/>
    <w:rsid w:val="00715F7E"/>
    <w:rsid w:val="0072414E"/>
    <w:rsid w:val="00724591"/>
    <w:rsid w:val="0072793B"/>
    <w:rsid w:val="0073432F"/>
    <w:rsid w:val="00734DB5"/>
    <w:rsid w:val="0073633C"/>
    <w:rsid w:val="00740379"/>
    <w:rsid w:val="00744747"/>
    <w:rsid w:val="00746B6A"/>
    <w:rsid w:val="0075264C"/>
    <w:rsid w:val="007527A0"/>
    <w:rsid w:val="00755B90"/>
    <w:rsid w:val="00755D9E"/>
    <w:rsid w:val="0075647C"/>
    <w:rsid w:val="0076311E"/>
    <w:rsid w:val="0076413F"/>
    <w:rsid w:val="0076766C"/>
    <w:rsid w:val="00770589"/>
    <w:rsid w:val="007806DD"/>
    <w:rsid w:val="00783BF9"/>
    <w:rsid w:val="007903B3"/>
    <w:rsid w:val="00790F6B"/>
    <w:rsid w:val="007922E4"/>
    <w:rsid w:val="0079482A"/>
    <w:rsid w:val="007A053A"/>
    <w:rsid w:val="007A46A7"/>
    <w:rsid w:val="007A51A3"/>
    <w:rsid w:val="007A7002"/>
    <w:rsid w:val="007B133F"/>
    <w:rsid w:val="007B7399"/>
    <w:rsid w:val="007C0702"/>
    <w:rsid w:val="007C189E"/>
    <w:rsid w:val="007C1AE8"/>
    <w:rsid w:val="007D304C"/>
    <w:rsid w:val="007D5434"/>
    <w:rsid w:val="007E1CE3"/>
    <w:rsid w:val="007E48D7"/>
    <w:rsid w:val="008003DD"/>
    <w:rsid w:val="00801D37"/>
    <w:rsid w:val="00813E21"/>
    <w:rsid w:val="0082468F"/>
    <w:rsid w:val="00831F3E"/>
    <w:rsid w:val="00833B50"/>
    <w:rsid w:val="0083409E"/>
    <w:rsid w:val="00844D69"/>
    <w:rsid w:val="008538F0"/>
    <w:rsid w:val="008563C9"/>
    <w:rsid w:val="0085737E"/>
    <w:rsid w:val="00871837"/>
    <w:rsid w:val="00871DA3"/>
    <w:rsid w:val="00883CFA"/>
    <w:rsid w:val="008848F4"/>
    <w:rsid w:val="008866B7"/>
    <w:rsid w:val="00886AB5"/>
    <w:rsid w:val="008B1C57"/>
    <w:rsid w:val="008C5041"/>
    <w:rsid w:val="008C65B6"/>
    <w:rsid w:val="008C7F74"/>
    <w:rsid w:val="008D09AF"/>
    <w:rsid w:val="008E2B4A"/>
    <w:rsid w:val="008E417A"/>
    <w:rsid w:val="008F45FA"/>
    <w:rsid w:val="008F5857"/>
    <w:rsid w:val="008F6B39"/>
    <w:rsid w:val="00901675"/>
    <w:rsid w:val="00902298"/>
    <w:rsid w:val="00907F51"/>
    <w:rsid w:val="00922840"/>
    <w:rsid w:val="00924831"/>
    <w:rsid w:val="009275F2"/>
    <w:rsid w:val="00932836"/>
    <w:rsid w:val="009333DF"/>
    <w:rsid w:val="009419AF"/>
    <w:rsid w:val="009424DA"/>
    <w:rsid w:val="00942F51"/>
    <w:rsid w:val="00944B55"/>
    <w:rsid w:val="00951169"/>
    <w:rsid w:val="00953B5C"/>
    <w:rsid w:val="009564C6"/>
    <w:rsid w:val="009634CF"/>
    <w:rsid w:val="00964D60"/>
    <w:rsid w:val="009675FE"/>
    <w:rsid w:val="009711D7"/>
    <w:rsid w:val="009719A1"/>
    <w:rsid w:val="00973E17"/>
    <w:rsid w:val="009746A3"/>
    <w:rsid w:val="00975113"/>
    <w:rsid w:val="009754DF"/>
    <w:rsid w:val="00975B2D"/>
    <w:rsid w:val="00975BCD"/>
    <w:rsid w:val="009822ED"/>
    <w:rsid w:val="009862D1"/>
    <w:rsid w:val="00994ABD"/>
    <w:rsid w:val="009A0629"/>
    <w:rsid w:val="009A1D2E"/>
    <w:rsid w:val="009A2A4F"/>
    <w:rsid w:val="009A6F88"/>
    <w:rsid w:val="009B1B24"/>
    <w:rsid w:val="009B2442"/>
    <w:rsid w:val="009C1700"/>
    <w:rsid w:val="009D1BCB"/>
    <w:rsid w:val="009E4095"/>
    <w:rsid w:val="009E5D9E"/>
    <w:rsid w:val="009E7A15"/>
    <w:rsid w:val="009F10C6"/>
    <w:rsid w:val="009F54EF"/>
    <w:rsid w:val="00A12A5A"/>
    <w:rsid w:val="00A2132A"/>
    <w:rsid w:val="00A22DCE"/>
    <w:rsid w:val="00A2457D"/>
    <w:rsid w:val="00A2493A"/>
    <w:rsid w:val="00A25AE8"/>
    <w:rsid w:val="00A27556"/>
    <w:rsid w:val="00A34DD6"/>
    <w:rsid w:val="00A404F2"/>
    <w:rsid w:val="00A42958"/>
    <w:rsid w:val="00A42960"/>
    <w:rsid w:val="00A42A7A"/>
    <w:rsid w:val="00A46649"/>
    <w:rsid w:val="00A466DD"/>
    <w:rsid w:val="00A50128"/>
    <w:rsid w:val="00A645B6"/>
    <w:rsid w:val="00A87604"/>
    <w:rsid w:val="00A93184"/>
    <w:rsid w:val="00A94324"/>
    <w:rsid w:val="00AA1873"/>
    <w:rsid w:val="00AA699D"/>
    <w:rsid w:val="00AB0F4C"/>
    <w:rsid w:val="00AC541B"/>
    <w:rsid w:val="00AC6A3C"/>
    <w:rsid w:val="00AD24A4"/>
    <w:rsid w:val="00AD72C9"/>
    <w:rsid w:val="00AE35EA"/>
    <w:rsid w:val="00AE424D"/>
    <w:rsid w:val="00AF2464"/>
    <w:rsid w:val="00AF26C9"/>
    <w:rsid w:val="00AF66A0"/>
    <w:rsid w:val="00AF7ED0"/>
    <w:rsid w:val="00B02B31"/>
    <w:rsid w:val="00B03915"/>
    <w:rsid w:val="00B04048"/>
    <w:rsid w:val="00B11034"/>
    <w:rsid w:val="00B148CE"/>
    <w:rsid w:val="00B14C64"/>
    <w:rsid w:val="00B155C3"/>
    <w:rsid w:val="00B2114D"/>
    <w:rsid w:val="00B2460B"/>
    <w:rsid w:val="00B30113"/>
    <w:rsid w:val="00B30F5E"/>
    <w:rsid w:val="00B33435"/>
    <w:rsid w:val="00B35FB2"/>
    <w:rsid w:val="00B36CBB"/>
    <w:rsid w:val="00B37F52"/>
    <w:rsid w:val="00B419C9"/>
    <w:rsid w:val="00B452D3"/>
    <w:rsid w:val="00B518F5"/>
    <w:rsid w:val="00B53A7D"/>
    <w:rsid w:val="00B5663E"/>
    <w:rsid w:val="00B636F5"/>
    <w:rsid w:val="00B63771"/>
    <w:rsid w:val="00B63A41"/>
    <w:rsid w:val="00B64BB7"/>
    <w:rsid w:val="00B80D9D"/>
    <w:rsid w:val="00B81CB6"/>
    <w:rsid w:val="00B864AF"/>
    <w:rsid w:val="00BA0D09"/>
    <w:rsid w:val="00BA6951"/>
    <w:rsid w:val="00BB0C54"/>
    <w:rsid w:val="00BB3A36"/>
    <w:rsid w:val="00BB7D5D"/>
    <w:rsid w:val="00BE2411"/>
    <w:rsid w:val="00BE5A46"/>
    <w:rsid w:val="00BE78A2"/>
    <w:rsid w:val="00BF2927"/>
    <w:rsid w:val="00BF383C"/>
    <w:rsid w:val="00BF3FFA"/>
    <w:rsid w:val="00BF4465"/>
    <w:rsid w:val="00BF6A27"/>
    <w:rsid w:val="00BF7343"/>
    <w:rsid w:val="00C0798C"/>
    <w:rsid w:val="00C179FC"/>
    <w:rsid w:val="00C239A5"/>
    <w:rsid w:val="00C2468C"/>
    <w:rsid w:val="00C24A97"/>
    <w:rsid w:val="00C24C1C"/>
    <w:rsid w:val="00C35C91"/>
    <w:rsid w:val="00C42E6C"/>
    <w:rsid w:val="00C46C85"/>
    <w:rsid w:val="00C46F96"/>
    <w:rsid w:val="00C5194A"/>
    <w:rsid w:val="00C55253"/>
    <w:rsid w:val="00C63A48"/>
    <w:rsid w:val="00C64A8A"/>
    <w:rsid w:val="00C64B43"/>
    <w:rsid w:val="00C66401"/>
    <w:rsid w:val="00C7110B"/>
    <w:rsid w:val="00C740C9"/>
    <w:rsid w:val="00C7737A"/>
    <w:rsid w:val="00C804B6"/>
    <w:rsid w:val="00C869E9"/>
    <w:rsid w:val="00C901FA"/>
    <w:rsid w:val="00C908C0"/>
    <w:rsid w:val="00CA20E5"/>
    <w:rsid w:val="00CA2F18"/>
    <w:rsid w:val="00CA3A19"/>
    <w:rsid w:val="00CA3AA1"/>
    <w:rsid w:val="00CA49C9"/>
    <w:rsid w:val="00CA6EC1"/>
    <w:rsid w:val="00CB140D"/>
    <w:rsid w:val="00CC0A7E"/>
    <w:rsid w:val="00CD06F4"/>
    <w:rsid w:val="00CD1D59"/>
    <w:rsid w:val="00CD4B9A"/>
    <w:rsid w:val="00CD5D2E"/>
    <w:rsid w:val="00CD7BBF"/>
    <w:rsid w:val="00CD7C10"/>
    <w:rsid w:val="00CE1014"/>
    <w:rsid w:val="00CE281C"/>
    <w:rsid w:val="00CE2C9B"/>
    <w:rsid w:val="00CE3580"/>
    <w:rsid w:val="00CE5301"/>
    <w:rsid w:val="00CF1493"/>
    <w:rsid w:val="00D05FC5"/>
    <w:rsid w:val="00D06BE5"/>
    <w:rsid w:val="00D33A36"/>
    <w:rsid w:val="00D4121D"/>
    <w:rsid w:val="00D418FA"/>
    <w:rsid w:val="00D41CD5"/>
    <w:rsid w:val="00D43EB4"/>
    <w:rsid w:val="00D44BCF"/>
    <w:rsid w:val="00D45BC8"/>
    <w:rsid w:val="00D45F12"/>
    <w:rsid w:val="00D4606A"/>
    <w:rsid w:val="00D57E11"/>
    <w:rsid w:val="00D777BC"/>
    <w:rsid w:val="00D812E7"/>
    <w:rsid w:val="00D844D0"/>
    <w:rsid w:val="00D91C7E"/>
    <w:rsid w:val="00D91D6F"/>
    <w:rsid w:val="00D97FFD"/>
    <w:rsid w:val="00DA0043"/>
    <w:rsid w:val="00DA642A"/>
    <w:rsid w:val="00DB01EB"/>
    <w:rsid w:val="00DB188A"/>
    <w:rsid w:val="00DB3CF4"/>
    <w:rsid w:val="00DB4F08"/>
    <w:rsid w:val="00DC0333"/>
    <w:rsid w:val="00DC4810"/>
    <w:rsid w:val="00DD7951"/>
    <w:rsid w:val="00DE7AA7"/>
    <w:rsid w:val="00DF0D06"/>
    <w:rsid w:val="00DF44DA"/>
    <w:rsid w:val="00DF5560"/>
    <w:rsid w:val="00DF6B61"/>
    <w:rsid w:val="00E00602"/>
    <w:rsid w:val="00E018FF"/>
    <w:rsid w:val="00E01B0F"/>
    <w:rsid w:val="00E0743A"/>
    <w:rsid w:val="00E113B8"/>
    <w:rsid w:val="00E17129"/>
    <w:rsid w:val="00E17DC3"/>
    <w:rsid w:val="00E20BEA"/>
    <w:rsid w:val="00E237DF"/>
    <w:rsid w:val="00E23C92"/>
    <w:rsid w:val="00E26A1F"/>
    <w:rsid w:val="00E4140A"/>
    <w:rsid w:val="00E44A93"/>
    <w:rsid w:val="00E466EA"/>
    <w:rsid w:val="00E612DD"/>
    <w:rsid w:val="00E6361F"/>
    <w:rsid w:val="00E72899"/>
    <w:rsid w:val="00E84A0F"/>
    <w:rsid w:val="00E84BD5"/>
    <w:rsid w:val="00E91263"/>
    <w:rsid w:val="00EA1DE5"/>
    <w:rsid w:val="00EA6E56"/>
    <w:rsid w:val="00EB467B"/>
    <w:rsid w:val="00EB4949"/>
    <w:rsid w:val="00EB78F4"/>
    <w:rsid w:val="00EC3E5B"/>
    <w:rsid w:val="00ED4529"/>
    <w:rsid w:val="00ED5343"/>
    <w:rsid w:val="00EE0F05"/>
    <w:rsid w:val="00EE19CE"/>
    <w:rsid w:val="00EF4D67"/>
    <w:rsid w:val="00EF6E8F"/>
    <w:rsid w:val="00F02A6F"/>
    <w:rsid w:val="00F07424"/>
    <w:rsid w:val="00F107B2"/>
    <w:rsid w:val="00F11A2D"/>
    <w:rsid w:val="00F1319D"/>
    <w:rsid w:val="00F36D51"/>
    <w:rsid w:val="00F41107"/>
    <w:rsid w:val="00F47EC2"/>
    <w:rsid w:val="00F62D1A"/>
    <w:rsid w:val="00F700E9"/>
    <w:rsid w:val="00F70422"/>
    <w:rsid w:val="00F70984"/>
    <w:rsid w:val="00F720C7"/>
    <w:rsid w:val="00F751A0"/>
    <w:rsid w:val="00F7647F"/>
    <w:rsid w:val="00F83049"/>
    <w:rsid w:val="00F8388E"/>
    <w:rsid w:val="00F87EE3"/>
    <w:rsid w:val="00F9292F"/>
    <w:rsid w:val="00F977CD"/>
    <w:rsid w:val="00FA2DBA"/>
    <w:rsid w:val="00FA75C5"/>
    <w:rsid w:val="00FB1BD5"/>
    <w:rsid w:val="00FB3BE6"/>
    <w:rsid w:val="00FB3FDC"/>
    <w:rsid w:val="00FB6823"/>
    <w:rsid w:val="00FB6DFD"/>
    <w:rsid w:val="00FC0E3C"/>
    <w:rsid w:val="00FC7CC4"/>
    <w:rsid w:val="00FD2DC8"/>
    <w:rsid w:val="00FD768A"/>
    <w:rsid w:val="00FE3C79"/>
    <w:rsid w:val="00FE7CFF"/>
    <w:rsid w:val="00FF2A0E"/>
    <w:rsid w:val="00FF5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qFormat="1"/>
    <w:lsdException w:name="footer" w:uiPriority="99" w:qFormat="1"/>
    <w:lsdException w:name="caption" w:uiPriority="35"/>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99" w:qFormat="1"/>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EB4949"/>
    <w:pPr>
      <w:keepNext/>
      <w:keepLines/>
      <w:pageBreakBefore/>
      <w:numPr>
        <w:numId w:val="8"/>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8"/>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8"/>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qFormat/>
    <w:rsid w:val="00EB4949"/>
    <w:pPr>
      <w:keepNext/>
      <w:keepLines/>
      <w:numPr>
        <w:ilvl w:val="3"/>
        <w:numId w:val="8"/>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qFormat/>
    <w:rsid w:val="00EB4949"/>
    <w:pPr>
      <w:keepNext/>
      <w:keepLines/>
      <w:numPr>
        <w:ilvl w:val="4"/>
        <w:numId w:val="8"/>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A50128"/>
    <w:rPr>
      <w:rFonts w:ascii="Courier New" w:hAnsi="Courier New"/>
      <w:sz w:val="20"/>
      <w:szCs w:val="21"/>
    </w:rPr>
  </w:style>
  <w:style w:type="character" w:customStyle="1" w:styleId="PlainTextChar">
    <w:name w:val="Plain Text Char"/>
    <w:basedOn w:val="DefaultParagraphFont"/>
    <w:link w:val="PlainText"/>
    <w:uiPriority w:val="7"/>
    <w:rsid w:val="00A50128"/>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qFormat/>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99"/>
    <w:qFormat/>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99"/>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qFormat="1"/>
    <w:lsdException w:name="footer" w:uiPriority="99" w:qFormat="1"/>
    <w:lsdException w:name="caption" w:uiPriority="35"/>
    <w:lsdException w:name="annotation reference" w:uiPriority="99"/>
    <w:lsdException w:name="macro" w:semiHidden="1" w:unhideWhenUsed="1"/>
    <w:lsdException w:name="List" w:uiPriority="5"/>
    <w:lsdException w:name="List Number" w:uiPriority="5"/>
    <w:lsdException w:name="List 2" w:uiPriority="5"/>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uiPriority="5"/>
    <w:lsdException w:name="List Number 3" w:uiPriority="99"/>
    <w:lsdException w:name="List Number 4" w:uiPriority="99"/>
    <w:lsdException w:name="List Number 5" w:uiPriority="99"/>
    <w:lsdException w:name="Title" w:uiPriority="10" w:qFormat="1"/>
    <w:lsdException w:name="Closing" w:semiHidden="1" w:unhideWhenUsed="1"/>
    <w:lsdException w:name="Signature" w:semiHidden="1" w:uiPriority="99" w:unhideWhenUsed="1"/>
    <w:lsdException w:name="Default Paragraph Font" w:uiPriority="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uiPriority="99"/>
    <w:lsdException w:name="Strong" w:uiPriority="22"/>
    <w:lsdException w:name="Emphasis" w:uiPriority="20"/>
    <w:lsdException w:name="Document Map" w:semiHidden="1" w:unhideWhenUsed="1"/>
    <w:lsdException w:name="Plain Text" w:uiPriority="7" w:qFormat="1"/>
    <w:lsdException w:name="E-mail Signature" w:semiHidden="1" w:unhideWhenUsed="1"/>
    <w:lsdException w:name="Normal (Web)" w:semiHidden="1" w:unhideWhenUsed="1"/>
    <w:lsdException w:name="annotation subject" w:uiPriority="99"/>
    <w:lsdException w:name="No List" w:uiPriority="99"/>
    <w:lsdException w:name="Balloon Text" w:uiPriority="99"/>
    <w:lsdException w:name="Table Grid" w:uiPriority="59"/>
    <w:lsdException w:name="Placeholder Text" w:semiHidden="1" w:unhideWhenUsed="1"/>
    <w:lsdException w:name="No Spacing" w:uiPriority="1"/>
    <w:lsdException w:name="List Paragraph" w:uiPriority="99" w:qFormat="1"/>
    <w:lsdException w:name="Quote" w:uiPriority="29"/>
    <w:lsdException w:name="Intense Quote" w:uiPriority="3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uiPriority="39"/>
  </w:latentStyles>
  <w:style w:type="paragraph" w:default="1" w:styleId="Normal">
    <w:name w:val="Normal"/>
    <w:qFormat/>
    <w:rsid w:val="00D4121D"/>
    <w:rPr>
      <w:rFonts w:asciiTheme="minorHAnsi" w:hAnsiTheme="minorHAnsi"/>
    </w:rPr>
  </w:style>
  <w:style w:type="paragraph" w:styleId="Heading1">
    <w:name w:val="heading 1"/>
    <w:basedOn w:val="Normal"/>
    <w:next w:val="Normal"/>
    <w:link w:val="Heading1Char"/>
    <w:autoRedefine/>
    <w:uiPriority w:val="9"/>
    <w:qFormat/>
    <w:rsid w:val="00EB4949"/>
    <w:pPr>
      <w:keepNext/>
      <w:keepLines/>
      <w:pageBreakBefore/>
      <w:numPr>
        <w:numId w:val="8"/>
      </w:numPr>
      <w:spacing w:before="480" w:after="120"/>
      <w:outlineLvl w:val="0"/>
    </w:pPr>
    <w:rPr>
      <w:rFonts w:asciiTheme="majorHAnsi" w:eastAsiaTheme="majorEastAsia" w:hAnsiTheme="majorHAnsi" w:cstheme="majorBidi"/>
      <w:b/>
      <w:bCs/>
      <w:color w:val="000000" w:themeColor="text1"/>
      <w:sz w:val="36"/>
      <w:szCs w:val="28"/>
    </w:rPr>
  </w:style>
  <w:style w:type="paragraph" w:styleId="Heading2">
    <w:name w:val="heading 2"/>
    <w:basedOn w:val="Normal"/>
    <w:next w:val="Normal"/>
    <w:link w:val="Heading2Char"/>
    <w:autoRedefine/>
    <w:uiPriority w:val="9"/>
    <w:qFormat/>
    <w:rsid w:val="00EB4949"/>
    <w:pPr>
      <w:keepNext/>
      <w:keepLines/>
      <w:numPr>
        <w:ilvl w:val="1"/>
        <w:numId w:val="8"/>
      </w:numPr>
      <w:spacing w:before="240" w:after="12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autoRedefine/>
    <w:uiPriority w:val="9"/>
    <w:qFormat/>
    <w:rsid w:val="00EB4949"/>
    <w:pPr>
      <w:keepNext/>
      <w:keepLines/>
      <w:numPr>
        <w:ilvl w:val="2"/>
        <w:numId w:val="8"/>
      </w:numPr>
      <w:spacing w:before="240" w:after="120"/>
      <w:outlineLvl w:val="2"/>
    </w:pPr>
    <w:rPr>
      <w:rFonts w:asciiTheme="majorHAnsi" w:eastAsiaTheme="majorEastAsia" w:hAnsiTheme="majorHAnsi" w:cstheme="majorBidi"/>
      <w:b/>
      <w:bCs/>
      <w:color w:val="000000" w:themeColor="text1"/>
      <w:sz w:val="24"/>
    </w:rPr>
  </w:style>
  <w:style w:type="paragraph" w:styleId="Heading4">
    <w:name w:val="heading 4"/>
    <w:basedOn w:val="Normal"/>
    <w:next w:val="Normal"/>
    <w:link w:val="Heading4Char"/>
    <w:autoRedefine/>
    <w:uiPriority w:val="9"/>
    <w:qFormat/>
    <w:rsid w:val="00EB4949"/>
    <w:pPr>
      <w:keepNext/>
      <w:keepLines/>
      <w:numPr>
        <w:ilvl w:val="3"/>
        <w:numId w:val="8"/>
      </w:numPr>
      <w:spacing w:before="240" w:after="12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autoRedefine/>
    <w:uiPriority w:val="9"/>
    <w:unhideWhenUsed/>
    <w:qFormat/>
    <w:rsid w:val="00EB4949"/>
    <w:pPr>
      <w:keepNext/>
      <w:keepLines/>
      <w:numPr>
        <w:ilvl w:val="4"/>
        <w:numId w:val="8"/>
      </w:numPr>
      <w:spacing w:before="240" w:after="120"/>
      <w:outlineLvl w:val="4"/>
    </w:pPr>
    <w:rPr>
      <w:rFonts w:asciiTheme="majorHAnsi" w:eastAsiaTheme="majorEastAsia" w:hAnsiTheme="majorHAnsi" w:cstheme="majorBidi"/>
      <w:b/>
      <w:color w:val="000000" w:themeColor="text1"/>
      <w:sz w:val="24"/>
    </w:rPr>
  </w:style>
  <w:style w:type="paragraph" w:styleId="Heading6">
    <w:name w:val="heading 6"/>
    <w:basedOn w:val="Normal"/>
    <w:next w:val="Normal"/>
    <w:link w:val="Heading6Char"/>
    <w:autoRedefine/>
    <w:uiPriority w:val="9"/>
    <w:unhideWhenUsed/>
    <w:rsid w:val="00F70422"/>
    <w:pPr>
      <w:keepNext/>
      <w:keepLines/>
      <w:numPr>
        <w:ilvl w:val="5"/>
        <w:numId w:val="8"/>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9"/>
    <w:semiHidden/>
    <w:unhideWhenUsed/>
    <w:rsid w:val="00F7042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0422"/>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042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A50128"/>
    <w:rPr>
      <w:rFonts w:ascii="Courier New" w:hAnsi="Courier New"/>
      <w:sz w:val="20"/>
      <w:szCs w:val="21"/>
    </w:rPr>
  </w:style>
  <w:style w:type="character" w:customStyle="1" w:styleId="PlainTextChar">
    <w:name w:val="Plain Text Char"/>
    <w:basedOn w:val="DefaultParagraphFont"/>
    <w:link w:val="PlainText"/>
    <w:uiPriority w:val="7"/>
    <w:rsid w:val="00A50128"/>
    <w:rPr>
      <w:rFonts w:ascii="Courier New" w:hAnsi="Courier New"/>
      <w:sz w:val="20"/>
      <w:szCs w:val="21"/>
    </w:rPr>
  </w:style>
  <w:style w:type="paragraph" w:styleId="NoSpacing">
    <w:name w:val="No Spacing"/>
    <w:link w:val="NoSpacingChar"/>
    <w:uiPriority w:val="99"/>
    <w:unhideWhenUsed/>
    <w:rsid w:val="00F70422"/>
  </w:style>
  <w:style w:type="paragraph" w:styleId="Header">
    <w:name w:val="header"/>
    <w:basedOn w:val="Normal"/>
    <w:link w:val="HeaderChar"/>
    <w:uiPriority w:val="99"/>
    <w:qFormat/>
    <w:rsid w:val="00B2460B"/>
    <w:pPr>
      <w:pBdr>
        <w:bottom w:val="single" w:sz="8" w:space="1" w:color="000000" w:themeColor="text1"/>
      </w:pBdr>
      <w:tabs>
        <w:tab w:val="center" w:pos="4680"/>
        <w:tab w:val="right" w:pos="9360"/>
        <w:tab w:val="right" w:pos="12960"/>
      </w:tabs>
    </w:pPr>
    <w:rPr>
      <w:sz w:val="20"/>
    </w:rPr>
  </w:style>
  <w:style w:type="character" w:customStyle="1" w:styleId="HeaderChar">
    <w:name w:val="Header Char"/>
    <w:basedOn w:val="DefaultParagraphFont"/>
    <w:link w:val="Header"/>
    <w:uiPriority w:val="99"/>
    <w:rsid w:val="00B2460B"/>
    <w:rPr>
      <w:rFonts w:asciiTheme="minorHAnsi" w:hAnsiTheme="minorHAnsi"/>
      <w:sz w:val="20"/>
    </w:rPr>
  </w:style>
  <w:style w:type="paragraph" w:styleId="Footer">
    <w:name w:val="footer"/>
    <w:basedOn w:val="Normal"/>
    <w:link w:val="FooterChar"/>
    <w:uiPriority w:val="99"/>
    <w:qFormat/>
    <w:rsid w:val="00B2460B"/>
    <w:pPr>
      <w:pBdr>
        <w:top w:val="single" w:sz="8" w:space="1" w:color="000000" w:themeColor="text1"/>
      </w:pBdr>
      <w:tabs>
        <w:tab w:val="center" w:pos="4680"/>
        <w:tab w:val="right" w:pos="9360"/>
      </w:tabs>
      <w:jc w:val="right"/>
    </w:pPr>
    <w:rPr>
      <w:sz w:val="20"/>
    </w:rPr>
  </w:style>
  <w:style w:type="character" w:customStyle="1" w:styleId="FooterChar">
    <w:name w:val="Footer Char"/>
    <w:basedOn w:val="DefaultParagraphFont"/>
    <w:link w:val="Footer"/>
    <w:uiPriority w:val="99"/>
    <w:rsid w:val="00B2460B"/>
    <w:rPr>
      <w:rFonts w:asciiTheme="minorHAnsi" w:hAnsiTheme="minorHAnsi"/>
      <w:sz w:val="20"/>
    </w:rPr>
  </w:style>
  <w:style w:type="paragraph" w:styleId="BalloonText">
    <w:name w:val="Balloon Text"/>
    <w:basedOn w:val="Normal"/>
    <w:link w:val="BalloonTextChar1"/>
    <w:uiPriority w:val="99"/>
    <w:semiHidden/>
    <w:unhideWhenUsed/>
    <w:rsid w:val="00F70422"/>
    <w:rPr>
      <w:rFonts w:ascii="Tahoma" w:hAnsi="Tahoma" w:cs="Tahoma"/>
      <w:sz w:val="16"/>
      <w:szCs w:val="16"/>
    </w:rPr>
  </w:style>
  <w:style w:type="character" w:customStyle="1" w:styleId="BalloonTextChar">
    <w:name w:val="Balloon Text Char"/>
    <w:basedOn w:val="DefaultParagraphFont"/>
    <w:uiPriority w:val="99"/>
    <w:semiHidden/>
    <w:rsid w:val="00F70422"/>
    <w:rPr>
      <w:rFonts w:ascii="Lucida Grande" w:hAnsi="Lucida Grande"/>
      <w:sz w:val="18"/>
      <w:szCs w:val="18"/>
    </w:rPr>
  </w:style>
  <w:style w:type="paragraph" w:styleId="Title">
    <w:name w:val="Title"/>
    <w:basedOn w:val="Normal"/>
    <w:next w:val="Normal"/>
    <w:link w:val="TitleChar"/>
    <w:autoRedefine/>
    <w:uiPriority w:val="10"/>
    <w:qFormat/>
    <w:rsid w:val="00450A37"/>
    <w:pPr>
      <w:spacing w:before="960" w:after="960"/>
      <w:contextualSpacing/>
      <w:jc w:val="center"/>
    </w:pPr>
    <w:rPr>
      <w:rFonts w:eastAsiaTheme="majorEastAsia" w:cstheme="majorBidi"/>
      <w:b/>
      <w:color w:val="000000" w:themeColor="text1"/>
      <w:spacing w:val="20"/>
      <w:kern w:val="28"/>
      <w:sz w:val="36"/>
      <w:szCs w:val="52"/>
    </w:rPr>
  </w:style>
  <w:style w:type="character" w:customStyle="1" w:styleId="TitleChar">
    <w:name w:val="Title Char"/>
    <w:basedOn w:val="DefaultParagraphFont"/>
    <w:link w:val="Title"/>
    <w:uiPriority w:val="10"/>
    <w:rsid w:val="00450A37"/>
    <w:rPr>
      <w:rFonts w:asciiTheme="minorHAnsi" w:eastAsiaTheme="majorEastAsia" w:hAnsiTheme="minorHAnsi" w:cstheme="majorBidi"/>
      <w:b/>
      <w:color w:val="000000" w:themeColor="text1"/>
      <w:spacing w:val="20"/>
      <w:kern w:val="28"/>
      <w:sz w:val="36"/>
      <w:szCs w:val="52"/>
    </w:rPr>
  </w:style>
  <w:style w:type="character" w:customStyle="1" w:styleId="Heading1Char">
    <w:name w:val="Heading 1 Char"/>
    <w:basedOn w:val="DefaultParagraphFont"/>
    <w:link w:val="Heading1"/>
    <w:uiPriority w:val="9"/>
    <w:rsid w:val="00EB4949"/>
    <w:rPr>
      <w:rFonts w:eastAsiaTheme="majorEastAsia" w:cstheme="majorBidi"/>
      <w:b/>
      <w:bCs/>
      <w:color w:val="000000" w:themeColor="text1"/>
      <w:sz w:val="36"/>
      <w:szCs w:val="28"/>
    </w:rPr>
  </w:style>
  <w:style w:type="character" w:styleId="Hyperlink">
    <w:name w:val="Hyperlink"/>
    <w:basedOn w:val="DefaultParagraphFont"/>
    <w:uiPriority w:val="99"/>
    <w:unhideWhenUsed/>
    <w:rsid w:val="00F70422"/>
    <w:rPr>
      <w:color w:val="0000FF" w:themeColor="hyperlink"/>
      <w:u w:val="single"/>
    </w:rPr>
  </w:style>
  <w:style w:type="character" w:customStyle="1" w:styleId="Heading2Char">
    <w:name w:val="Heading 2 Char"/>
    <w:basedOn w:val="DefaultParagraphFont"/>
    <w:link w:val="Heading2"/>
    <w:uiPriority w:val="9"/>
    <w:rsid w:val="00EB494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EB4949"/>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EB4949"/>
    <w:rPr>
      <w:rFonts w:eastAsiaTheme="majorEastAsia" w:cstheme="majorBidi"/>
      <w:b/>
      <w:bCs/>
      <w:iCs/>
      <w:sz w:val="24"/>
    </w:rPr>
  </w:style>
  <w:style w:type="character" w:customStyle="1" w:styleId="Heading5Char">
    <w:name w:val="Heading 5 Char"/>
    <w:basedOn w:val="DefaultParagraphFont"/>
    <w:link w:val="Heading5"/>
    <w:uiPriority w:val="9"/>
    <w:rsid w:val="00EB4949"/>
    <w:rPr>
      <w:rFonts w:eastAsiaTheme="majorEastAsia" w:cstheme="majorBidi"/>
      <w:b/>
      <w:color w:val="000000" w:themeColor="text1"/>
      <w:sz w:val="24"/>
    </w:rPr>
  </w:style>
  <w:style w:type="character" w:customStyle="1" w:styleId="Heading6Char">
    <w:name w:val="Heading 6 Char"/>
    <w:basedOn w:val="DefaultParagraphFont"/>
    <w:link w:val="Heading6"/>
    <w:uiPriority w:val="9"/>
    <w:rsid w:val="00F70422"/>
    <w:rPr>
      <w:rFonts w:eastAsiaTheme="majorEastAsia" w:cstheme="majorBidi"/>
      <w:i/>
      <w:iCs/>
      <w:color w:val="262626" w:themeColor="text1" w:themeTint="D9"/>
    </w:rPr>
  </w:style>
  <w:style w:type="character" w:customStyle="1" w:styleId="Heading7Char">
    <w:name w:val="Heading 7 Char"/>
    <w:basedOn w:val="DefaultParagraphFont"/>
    <w:link w:val="Heading7"/>
    <w:uiPriority w:val="9"/>
    <w:semiHidden/>
    <w:rsid w:val="00F70422"/>
    <w:rPr>
      <w:rFonts w:eastAsiaTheme="majorEastAsia" w:cstheme="majorBidi"/>
      <w:i/>
      <w:iCs/>
      <w:color w:val="404040" w:themeColor="text1" w:themeTint="BF"/>
    </w:rPr>
  </w:style>
  <w:style w:type="character" w:customStyle="1" w:styleId="Heading8Char">
    <w:name w:val="Heading 8 Char"/>
    <w:basedOn w:val="DefaultParagraphFont"/>
    <w:link w:val="Heading8"/>
    <w:uiPriority w:val="9"/>
    <w:semiHidden/>
    <w:rsid w:val="00F70422"/>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0422"/>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F70422"/>
    <w:rPr>
      <w:sz w:val="16"/>
      <w:szCs w:val="16"/>
    </w:rPr>
  </w:style>
  <w:style w:type="paragraph" w:styleId="CommentText">
    <w:name w:val="annotation text"/>
    <w:basedOn w:val="Normal"/>
    <w:link w:val="CommentTextChar"/>
    <w:uiPriority w:val="99"/>
    <w:semiHidden/>
    <w:unhideWhenUsed/>
    <w:rsid w:val="00F70422"/>
    <w:rPr>
      <w:sz w:val="20"/>
      <w:szCs w:val="20"/>
    </w:rPr>
  </w:style>
  <w:style w:type="character" w:customStyle="1" w:styleId="CommentTextChar">
    <w:name w:val="Comment Text Char"/>
    <w:basedOn w:val="DefaultParagraphFont"/>
    <w:link w:val="CommentText"/>
    <w:uiPriority w:val="99"/>
    <w:semiHidden/>
    <w:rsid w:val="00F70422"/>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F70422"/>
    <w:rPr>
      <w:b/>
      <w:bCs/>
    </w:rPr>
  </w:style>
  <w:style w:type="character" w:customStyle="1" w:styleId="CommentSubjectChar">
    <w:name w:val="Comment Subject Char"/>
    <w:basedOn w:val="CommentTextChar"/>
    <w:link w:val="CommentSubject"/>
    <w:uiPriority w:val="99"/>
    <w:semiHidden/>
    <w:rsid w:val="00F70422"/>
    <w:rPr>
      <w:rFonts w:asciiTheme="minorHAnsi" w:hAnsiTheme="minorHAnsi"/>
      <w:b/>
      <w:bCs/>
      <w:sz w:val="20"/>
      <w:szCs w:val="20"/>
    </w:rPr>
  </w:style>
  <w:style w:type="paragraph" w:styleId="ListParagraph">
    <w:name w:val="List Paragraph"/>
    <w:aliases w:val="List Paragraph2"/>
    <w:basedOn w:val="Normal"/>
    <w:uiPriority w:val="99"/>
    <w:qFormat/>
    <w:rsid w:val="00F70422"/>
    <w:pPr>
      <w:ind w:left="720"/>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rsid w:val="00F70422"/>
    <w:pPr>
      <w:numPr>
        <w:numId w:val="0"/>
      </w:numPr>
    </w:pPr>
    <w:rPr>
      <w:color w:val="auto"/>
    </w:rPr>
  </w:style>
  <w:style w:type="paragraph" w:customStyle="1" w:styleId="Author">
    <w:name w:val="Author"/>
    <w:basedOn w:val="Title"/>
    <w:link w:val="AuthorChar"/>
    <w:autoRedefine/>
    <w:uiPriority w:val="18"/>
    <w:unhideWhenUsed/>
    <w:rsid w:val="002830D0"/>
    <w:pPr>
      <w:spacing w:before="240" w:after="240"/>
    </w:pPr>
    <w:rPr>
      <w:sz w:val="28"/>
      <w:szCs w:val="32"/>
    </w:rPr>
  </w:style>
  <w:style w:type="paragraph" w:customStyle="1" w:styleId="NoNumHead2">
    <w:name w:val="NoNum Head2"/>
    <w:basedOn w:val="Heading"/>
    <w:next w:val="Normal"/>
    <w:autoRedefine/>
    <w:uiPriority w:val="99"/>
    <w:unhideWhenUsed/>
    <w:rsid w:val="00F70422"/>
    <w:pPr>
      <w:spacing w:before="200"/>
    </w:pPr>
    <w:rPr>
      <w:sz w:val="26"/>
    </w:rPr>
  </w:style>
  <w:style w:type="character" w:customStyle="1" w:styleId="AuthorChar">
    <w:name w:val="Author Char"/>
    <w:basedOn w:val="TitleChar"/>
    <w:link w:val="Author"/>
    <w:uiPriority w:val="18"/>
    <w:rsid w:val="00DA0043"/>
    <w:rPr>
      <w:rFonts w:asciiTheme="minorHAnsi" w:eastAsiaTheme="majorEastAsia" w:hAnsiTheme="minorHAnsi" w:cstheme="majorBidi"/>
      <w:b/>
      <w:color w:val="000000" w:themeColor="text1"/>
      <w:spacing w:val="20"/>
      <w:kern w:val="28"/>
      <w:sz w:val="28"/>
      <w:szCs w:val="32"/>
    </w:rPr>
  </w:style>
  <w:style w:type="character" w:styleId="Emphasis">
    <w:name w:val="Emphasis"/>
    <w:basedOn w:val="DefaultParagraphFont"/>
    <w:uiPriority w:val="20"/>
    <w:rsid w:val="00F70422"/>
    <w:rPr>
      <w:i/>
      <w:iCs/>
    </w:rPr>
  </w:style>
  <w:style w:type="character" w:styleId="IntenseEmphasis">
    <w:name w:val="Intense Emphasis"/>
    <w:basedOn w:val="DefaultParagraphFont"/>
    <w:uiPriority w:val="21"/>
    <w:rsid w:val="00F70422"/>
    <w:rPr>
      <w:b/>
      <w:bCs/>
      <w:i/>
      <w:iCs/>
      <w:color w:val="auto"/>
    </w:rPr>
  </w:style>
  <w:style w:type="character" w:styleId="Strong">
    <w:name w:val="Strong"/>
    <w:basedOn w:val="DefaultParagraphFont"/>
    <w:uiPriority w:val="99"/>
    <w:unhideWhenUsed/>
    <w:rsid w:val="00F70422"/>
    <w:rPr>
      <w:b/>
      <w:bCs/>
    </w:rPr>
  </w:style>
  <w:style w:type="paragraph" w:styleId="Quote">
    <w:name w:val="Quote"/>
    <w:basedOn w:val="Normal"/>
    <w:next w:val="Normal"/>
    <w:link w:val="QuoteChar"/>
    <w:uiPriority w:val="29"/>
    <w:rsid w:val="00F70422"/>
    <w:rPr>
      <w:i/>
      <w:iCs/>
      <w:color w:val="000000" w:themeColor="text1"/>
    </w:rPr>
  </w:style>
  <w:style w:type="character" w:customStyle="1" w:styleId="QuoteChar">
    <w:name w:val="Quote Char"/>
    <w:basedOn w:val="DefaultParagraphFont"/>
    <w:link w:val="Quote"/>
    <w:uiPriority w:val="29"/>
    <w:rsid w:val="00F70422"/>
    <w:rPr>
      <w:rFonts w:asciiTheme="minorHAnsi" w:hAnsiTheme="minorHAnsi"/>
      <w:i/>
      <w:iCs/>
      <w:color w:val="000000" w:themeColor="text1"/>
    </w:rPr>
  </w:style>
  <w:style w:type="paragraph" w:styleId="List">
    <w:name w:val="List"/>
    <w:basedOn w:val="Normal"/>
    <w:uiPriority w:val="5"/>
    <w:rsid w:val="00F70422"/>
    <w:pPr>
      <w:ind w:left="360" w:hanging="360"/>
      <w:contextualSpacing/>
    </w:pPr>
  </w:style>
  <w:style w:type="paragraph" w:styleId="ListNumber">
    <w:name w:val="List Number"/>
    <w:basedOn w:val="Normal"/>
    <w:uiPriority w:val="5"/>
    <w:rsid w:val="00F70422"/>
    <w:pPr>
      <w:numPr>
        <w:numId w:val="4"/>
      </w:numPr>
      <w:contextualSpacing/>
    </w:pPr>
  </w:style>
  <w:style w:type="paragraph" w:styleId="ListNumber2">
    <w:name w:val="List Number 2"/>
    <w:basedOn w:val="Normal"/>
    <w:uiPriority w:val="99"/>
    <w:unhideWhenUsed/>
    <w:rsid w:val="00F70422"/>
    <w:pPr>
      <w:numPr>
        <w:numId w:val="2"/>
      </w:numPr>
      <w:spacing w:after="40"/>
    </w:pPr>
    <w:rPr>
      <w:szCs w:val="24"/>
    </w:rPr>
  </w:style>
  <w:style w:type="paragraph" w:styleId="ListNumber3">
    <w:name w:val="List Number 3"/>
    <w:basedOn w:val="Normal"/>
    <w:autoRedefine/>
    <w:uiPriority w:val="99"/>
    <w:semiHidden/>
    <w:unhideWhenUsed/>
    <w:rsid w:val="00F70422"/>
    <w:pPr>
      <w:numPr>
        <w:numId w:val="5"/>
      </w:numPr>
      <w:contextualSpacing/>
    </w:pPr>
  </w:style>
  <w:style w:type="paragraph" w:styleId="ListNumber4">
    <w:name w:val="List Number 4"/>
    <w:basedOn w:val="Normal"/>
    <w:autoRedefine/>
    <w:uiPriority w:val="99"/>
    <w:semiHidden/>
    <w:unhideWhenUsed/>
    <w:rsid w:val="00F70422"/>
    <w:pPr>
      <w:numPr>
        <w:numId w:val="6"/>
      </w:numPr>
      <w:contextualSpacing/>
    </w:pPr>
  </w:style>
  <w:style w:type="paragraph" w:styleId="ListNumber5">
    <w:name w:val="List Number 5"/>
    <w:basedOn w:val="Normal"/>
    <w:autoRedefine/>
    <w:uiPriority w:val="99"/>
    <w:unhideWhenUsed/>
    <w:rsid w:val="00F70422"/>
    <w:pPr>
      <w:numPr>
        <w:numId w:val="7"/>
      </w:numPr>
      <w:contextualSpacing/>
    </w:pPr>
  </w:style>
  <w:style w:type="paragraph" w:styleId="List2">
    <w:name w:val="List 2"/>
    <w:basedOn w:val="Normal"/>
    <w:uiPriority w:val="99"/>
    <w:unhideWhenUsed/>
    <w:rsid w:val="00F70422"/>
    <w:pPr>
      <w:ind w:left="720" w:hanging="360"/>
      <w:contextualSpacing/>
    </w:pPr>
  </w:style>
  <w:style w:type="paragraph" w:customStyle="1" w:styleId="ListAlpha3">
    <w:name w:val="List Alpha 3"/>
    <w:basedOn w:val="ListNumber2"/>
    <w:uiPriority w:val="99"/>
    <w:unhideWhenUsed/>
    <w:rsid w:val="00F70422"/>
    <w:pPr>
      <w:numPr>
        <w:numId w:val="3"/>
      </w:numPr>
    </w:pPr>
  </w:style>
  <w:style w:type="paragraph" w:customStyle="1" w:styleId="HDFFooter">
    <w:name w:val="HDF Footer"/>
    <w:basedOn w:val="Footer"/>
    <w:link w:val="HDFFooterChar"/>
    <w:uiPriority w:val="23"/>
    <w:rsid w:val="00F70422"/>
    <w:pPr>
      <w:pBdr>
        <w:top w:val="single" w:sz="8" w:space="1" w:color="4F81BD" w:themeColor="accent1"/>
      </w:pBdr>
    </w:pPr>
  </w:style>
  <w:style w:type="paragraph" w:customStyle="1" w:styleId="THGHeader">
    <w:name w:val="THG Header"/>
    <w:basedOn w:val="Header"/>
    <w:link w:val="THGHeaderChar"/>
    <w:uiPriority w:val="21"/>
    <w:rsid w:val="00F70422"/>
  </w:style>
  <w:style w:type="character" w:customStyle="1" w:styleId="HDFFooterChar">
    <w:name w:val="HDF Footer Char"/>
    <w:basedOn w:val="FooterChar"/>
    <w:link w:val="HDFFooter"/>
    <w:uiPriority w:val="23"/>
    <w:rsid w:val="00F70422"/>
    <w:rPr>
      <w:rFonts w:asciiTheme="minorHAnsi" w:hAnsiTheme="minorHAnsi"/>
      <w:sz w:val="20"/>
    </w:rPr>
  </w:style>
  <w:style w:type="paragraph" w:customStyle="1" w:styleId="THGHeader2">
    <w:name w:val="THG Header2"/>
    <w:basedOn w:val="Header"/>
    <w:link w:val="THGHeader2Char"/>
    <w:uiPriority w:val="22"/>
    <w:rsid w:val="00CE281C"/>
    <w:pPr>
      <w:pBdr>
        <w:bottom w:val="single" w:sz="8" w:space="1" w:color="4F81BD" w:themeColor="accent1"/>
      </w:pBdr>
    </w:pPr>
  </w:style>
  <w:style w:type="character" w:customStyle="1" w:styleId="THGHeaderChar">
    <w:name w:val="THG Header Char"/>
    <w:basedOn w:val="HeaderChar"/>
    <w:link w:val="THGHeader"/>
    <w:uiPriority w:val="21"/>
    <w:rsid w:val="00F70422"/>
    <w:rPr>
      <w:rFonts w:asciiTheme="minorHAnsi" w:hAnsiTheme="minorHAnsi"/>
      <w:sz w:val="20"/>
    </w:rPr>
  </w:style>
  <w:style w:type="character" w:customStyle="1" w:styleId="THGHeader2Char">
    <w:name w:val="THG Header2 Char"/>
    <w:basedOn w:val="HeaderChar"/>
    <w:link w:val="THGHeader2"/>
    <w:uiPriority w:val="22"/>
    <w:rsid w:val="00CE281C"/>
    <w:rPr>
      <w:rFonts w:asciiTheme="minorHAnsi" w:hAnsiTheme="minorHAnsi"/>
      <w:sz w:val="20"/>
    </w:rPr>
  </w:style>
  <w:style w:type="paragraph" w:customStyle="1" w:styleId="Abstract">
    <w:name w:val="Abstract"/>
    <w:basedOn w:val="Normal"/>
    <w:uiPriority w:val="19"/>
    <w:unhideWhenUsed/>
    <w:qFormat/>
    <w:rsid w:val="00D418FA"/>
    <w:pPr>
      <w:pBdr>
        <w:top w:val="single" w:sz="4" w:space="1" w:color="000000" w:themeColor="text1"/>
        <w:bottom w:val="single" w:sz="4" w:space="1" w:color="000000" w:themeColor="text1"/>
      </w:pBdr>
      <w:spacing w:before="240" w:after="240"/>
      <w:ind w:left="720" w:right="720"/>
      <w:contextualSpacing/>
    </w:pPr>
  </w:style>
  <w:style w:type="paragraph" w:customStyle="1" w:styleId="Divider">
    <w:name w:val="Divider"/>
    <w:basedOn w:val="Author"/>
    <w:next w:val="Heading1"/>
    <w:uiPriority w:val="99"/>
    <w:unhideWhenUsed/>
    <w:rsid w:val="00F70422"/>
    <w:pPr>
      <w:spacing w:line="14" w:lineRule="auto"/>
    </w:pPr>
    <w:rPr>
      <w:b w:val="0"/>
      <w:color w:val="auto"/>
      <w:sz w:val="22"/>
    </w:rPr>
  </w:style>
  <w:style w:type="table" w:styleId="TableGrid">
    <w:name w:val="Table Grid"/>
    <w:basedOn w:val="TableNormal"/>
    <w:uiPriority w:val="59"/>
    <w:rsid w:val="00F7042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Caption">
    <w:name w:val="Table Caption"/>
    <w:basedOn w:val="Caption"/>
    <w:rsid w:val="00A51A91"/>
    <w:pPr>
      <w:keepNext/>
      <w:spacing w:before="240" w:after="120"/>
    </w:pPr>
    <w:rPr>
      <w:sz w:val="24"/>
    </w:rPr>
  </w:style>
  <w:style w:type="paragraph" w:customStyle="1" w:styleId="TableHeading">
    <w:name w:val="Table Heading"/>
    <w:basedOn w:val="Normal"/>
    <w:uiPriority w:val="99"/>
    <w:unhideWhenUsed/>
    <w:rsid w:val="00A51A91"/>
    <w:pPr>
      <w:spacing w:before="160"/>
    </w:pPr>
  </w:style>
  <w:style w:type="paragraph" w:customStyle="1" w:styleId="TableFootnote">
    <w:name w:val="Table Footnote"/>
    <w:basedOn w:val="Normal"/>
    <w:uiPriority w:val="99"/>
    <w:unhideWhenUsed/>
    <w:rsid w:val="00A51A91"/>
    <w:rPr>
      <w:sz w:val="20"/>
    </w:rPr>
  </w:style>
  <w:style w:type="paragraph" w:styleId="Caption">
    <w:name w:val="caption"/>
    <w:basedOn w:val="Normal"/>
    <w:next w:val="Normal"/>
    <w:autoRedefine/>
    <w:uiPriority w:val="35"/>
    <w:unhideWhenUsed/>
    <w:rsid w:val="00F70422"/>
    <w:rPr>
      <w:rFonts w:eastAsiaTheme="minorEastAsia"/>
      <w:b/>
      <w:bCs/>
      <w:color w:val="000000" w:themeColor="text1"/>
      <w:szCs w:val="18"/>
      <w:lang w:bidi="en-US"/>
    </w:rPr>
  </w:style>
  <w:style w:type="paragraph" w:customStyle="1" w:styleId="Figure">
    <w:name w:val="Figure"/>
    <w:basedOn w:val="Normal"/>
    <w:rsid w:val="00804785"/>
    <w:pPr>
      <w:jc w:val="center"/>
    </w:pPr>
  </w:style>
  <w:style w:type="paragraph" w:customStyle="1" w:styleId="FigureCaption">
    <w:name w:val="Figure Caption"/>
    <w:basedOn w:val="TableCaption"/>
    <w:rsid w:val="00804785"/>
  </w:style>
  <w:style w:type="paragraph" w:customStyle="1" w:styleId="ListNumberReference">
    <w:name w:val="List Number Reference"/>
    <w:basedOn w:val="ListNumber"/>
    <w:rsid w:val="00440352"/>
  </w:style>
  <w:style w:type="character" w:customStyle="1" w:styleId="BalloonTextChar1">
    <w:name w:val="Balloon Text Char1"/>
    <w:basedOn w:val="DefaultParagraphFont"/>
    <w:link w:val="BalloonText"/>
    <w:uiPriority w:val="99"/>
    <w:semiHidden/>
    <w:rsid w:val="00F70422"/>
    <w:rPr>
      <w:rFonts w:ascii="Tahoma" w:hAnsi="Tahoma" w:cs="Tahoma"/>
      <w:sz w:val="16"/>
      <w:szCs w:val="16"/>
    </w:rPr>
  </w:style>
  <w:style w:type="character" w:styleId="BookTitle">
    <w:name w:val="Book Title"/>
    <w:basedOn w:val="DefaultParagraphFont"/>
    <w:uiPriority w:val="33"/>
    <w:unhideWhenUsed/>
    <w:rsid w:val="00F70422"/>
    <w:rPr>
      <w:b/>
      <w:bCs/>
      <w:smallCaps/>
      <w:spacing w:val="5"/>
    </w:rPr>
  </w:style>
  <w:style w:type="paragraph" w:customStyle="1" w:styleId="Contents">
    <w:name w:val="Contents"/>
    <w:basedOn w:val="Title"/>
    <w:next w:val="Normal"/>
    <w:autoRedefine/>
    <w:qFormat/>
    <w:rsid w:val="00C55253"/>
    <w:pPr>
      <w:pageBreakBefore/>
      <w:spacing w:before="480" w:after="240"/>
      <w:jc w:val="left"/>
    </w:pPr>
    <w:rPr>
      <w:spacing w:val="0"/>
      <w:sz w:val="28"/>
    </w:rPr>
  </w:style>
  <w:style w:type="character" w:styleId="FollowedHyperlink">
    <w:name w:val="FollowedHyperlink"/>
    <w:basedOn w:val="DefaultParagraphFont"/>
    <w:uiPriority w:val="99"/>
    <w:unhideWhenUsed/>
    <w:rsid w:val="00F70422"/>
    <w:rPr>
      <w:color w:val="800080" w:themeColor="followedHyperlink"/>
      <w:u w:val="single"/>
    </w:rPr>
  </w:style>
  <w:style w:type="paragraph" w:styleId="IntenseQuote">
    <w:name w:val="Intense Quote"/>
    <w:basedOn w:val="Normal"/>
    <w:next w:val="Normal"/>
    <w:link w:val="IntenseQuoteChar"/>
    <w:uiPriority w:val="30"/>
    <w:rsid w:val="00F70422"/>
    <w:pPr>
      <w:pBdr>
        <w:bottom w:val="single" w:sz="4" w:space="4" w:color="4F81BD" w:themeColor="accent1"/>
      </w:pBdr>
      <w:spacing w:before="200" w:after="280" w:line="276" w:lineRule="auto"/>
      <w:ind w:left="936" w:right="936"/>
    </w:pPr>
    <w:rPr>
      <w:rFonts w:eastAsiaTheme="minorEastAsia"/>
      <w:b/>
      <w:bCs/>
      <w:i/>
      <w:iCs/>
      <w:color w:val="4F81BD" w:themeColor="accent1"/>
      <w:lang w:bidi="en-US"/>
    </w:rPr>
  </w:style>
  <w:style w:type="character" w:customStyle="1" w:styleId="IntenseQuoteChar">
    <w:name w:val="Intense Quote Char"/>
    <w:basedOn w:val="DefaultParagraphFont"/>
    <w:link w:val="IntenseQuote"/>
    <w:uiPriority w:val="30"/>
    <w:rsid w:val="00F70422"/>
    <w:rPr>
      <w:rFonts w:asciiTheme="minorHAnsi" w:eastAsiaTheme="minorEastAsia" w:hAnsiTheme="minorHAnsi"/>
      <w:b/>
      <w:bCs/>
      <w:i/>
      <w:iCs/>
      <w:color w:val="4F81BD" w:themeColor="accent1"/>
      <w:lang w:bidi="en-US"/>
    </w:rPr>
  </w:style>
  <w:style w:type="character" w:styleId="IntenseReference">
    <w:name w:val="Intense Reference"/>
    <w:basedOn w:val="DefaultParagraphFont"/>
    <w:uiPriority w:val="32"/>
    <w:rsid w:val="00F70422"/>
    <w:rPr>
      <w:b/>
      <w:bCs/>
      <w:smallCaps/>
      <w:color w:val="C0504D" w:themeColor="accent2"/>
      <w:spacing w:val="5"/>
      <w:u w:val="single"/>
    </w:rPr>
  </w:style>
  <w:style w:type="character" w:customStyle="1" w:styleId="NoSpacingChar">
    <w:name w:val="No Spacing Char"/>
    <w:basedOn w:val="DefaultParagraphFont"/>
    <w:link w:val="NoSpacing"/>
    <w:uiPriority w:val="99"/>
    <w:rsid w:val="00DA0043"/>
  </w:style>
  <w:style w:type="paragraph" w:customStyle="1" w:styleId="Normal9">
    <w:name w:val="Normal9"/>
    <w:basedOn w:val="Normal"/>
    <w:qFormat/>
    <w:rsid w:val="00F70422"/>
    <w:rPr>
      <w:sz w:val="18"/>
    </w:rPr>
  </w:style>
  <w:style w:type="paragraph" w:customStyle="1" w:styleId="NormalTable">
    <w:name w:val="NormalTable"/>
    <w:basedOn w:val="Normal"/>
    <w:unhideWhenUsed/>
    <w:qFormat/>
    <w:rsid w:val="00F70422"/>
    <w:rPr>
      <w:b/>
    </w:rPr>
  </w:style>
  <w:style w:type="paragraph" w:customStyle="1" w:styleId="SubSectionHeading">
    <w:name w:val="SubSectionHeading"/>
    <w:basedOn w:val="Normal"/>
    <w:next w:val="Normal"/>
    <w:qFormat/>
    <w:rsid w:val="00F70422"/>
    <w:pPr>
      <w:keepNext/>
      <w:spacing w:before="120" w:after="120"/>
    </w:pPr>
    <w:rPr>
      <w:rFonts w:eastAsia="Batang"/>
      <w:b/>
    </w:rPr>
  </w:style>
  <w:style w:type="paragraph" w:styleId="Subtitle">
    <w:name w:val="Subtitle"/>
    <w:basedOn w:val="Normal"/>
    <w:next w:val="Normal"/>
    <w:link w:val="SubtitleChar"/>
    <w:uiPriority w:val="11"/>
    <w:qFormat/>
    <w:rsid w:val="00DA0043"/>
    <w:pPr>
      <w:numPr>
        <w:ilvl w:val="1"/>
      </w:numPr>
      <w:spacing w:before="240" w:after="240"/>
      <w:jc w:val="center"/>
    </w:pPr>
    <w:rPr>
      <w:rFonts w:asciiTheme="majorHAnsi" w:eastAsiaTheme="majorEastAsia" w:hAnsiTheme="majorHAnsi" w:cstheme="majorBidi"/>
      <w:b/>
      <w:iCs/>
      <w:spacing w:val="20"/>
      <w:sz w:val="28"/>
      <w:szCs w:val="24"/>
      <w:lang w:bidi="en-US"/>
    </w:rPr>
  </w:style>
  <w:style w:type="character" w:customStyle="1" w:styleId="SubtitleChar">
    <w:name w:val="Subtitle Char"/>
    <w:basedOn w:val="DefaultParagraphFont"/>
    <w:link w:val="Subtitle"/>
    <w:uiPriority w:val="11"/>
    <w:rsid w:val="00DA0043"/>
    <w:rPr>
      <w:rFonts w:eastAsiaTheme="majorEastAsia" w:cstheme="majorBidi"/>
      <w:b/>
      <w:iCs/>
      <w:spacing w:val="20"/>
      <w:sz w:val="28"/>
      <w:szCs w:val="24"/>
      <w:lang w:bidi="en-US"/>
    </w:rPr>
  </w:style>
  <w:style w:type="character" w:styleId="SubtleEmphasis">
    <w:name w:val="Subtle Emphasis"/>
    <w:basedOn w:val="DefaultParagraphFont"/>
    <w:uiPriority w:val="99"/>
    <w:unhideWhenUsed/>
    <w:rsid w:val="00F70422"/>
    <w:rPr>
      <w:i/>
      <w:iCs/>
      <w:color w:val="808080" w:themeColor="text1" w:themeTint="7F"/>
    </w:rPr>
  </w:style>
  <w:style w:type="character" w:styleId="SubtleReference">
    <w:name w:val="Subtle Reference"/>
    <w:basedOn w:val="DefaultParagraphFont"/>
    <w:uiPriority w:val="99"/>
    <w:unhideWhenUsed/>
    <w:rsid w:val="00F70422"/>
    <w:rPr>
      <w:smallCaps/>
      <w:color w:val="C0504D" w:themeColor="accent2"/>
      <w:u w:val="single"/>
    </w:rPr>
  </w:style>
  <w:style w:type="paragraph" w:styleId="TOC1">
    <w:name w:val="toc 1"/>
    <w:basedOn w:val="Normal"/>
    <w:next w:val="Normal"/>
    <w:autoRedefine/>
    <w:uiPriority w:val="39"/>
    <w:unhideWhenUsed/>
    <w:rsid w:val="00F70422"/>
    <w:pPr>
      <w:tabs>
        <w:tab w:val="left" w:pos="216"/>
        <w:tab w:val="right" w:leader="dot" w:pos="9346"/>
      </w:tabs>
      <w:spacing w:before="120"/>
    </w:pPr>
    <w:rPr>
      <w:rFonts w:eastAsiaTheme="minorEastAsia"/>
      <w:noProof/>
      <w:lang w:bidi="en-US"/>
    </w:rPr>
  </w:style>
  <w:style w:type="paragraph" w:styleId="TOC2">
    <w:name w:val="toc 2"/>
    <w:basedOn w:val="Normal"/>
    <w:next w:val="Normal"/>
    <w:autoRedefine/>
    <w:uiPriority w:val="39"/>
    <w:unhideWhenUsed/>
    <w:rsid w:val="00F70422"/>
    <w:pPr>
      <w:tabs>
        <w:tab w:val="left" w:pos="576"/>
        <w:tab w:val="right" w:leader="dot" w:pos="9346"/>
      </w:tabs>
      <w:ind w:left="216"/>
    </w:pPr>
    <w:rPr>
      <w:rFonts w:eastAsiaTheme="minorEastAsia"/>
      <w:noProof/>
      <w:lang w:bidi="en-US"/>
    </w:rPr>
  </w:style>
  <w:style w:type="paragraph" w:styleId="TOC3">
    <w:name w:val="toc 3"/>
    <w:basedOn w:val="Normal"/>
    <w:next w:val="Normal"/>
    <w:autoRedefine/>
    <w:uiPriority w:val="39"/>
    <w:unhideWhenUsed/>
    <w:rsid w:val="00F70422"/>
    <w:pPr>
      <w:tabs>
        <w:tab w:val="left" w:pos="1008"/>
        <w:tab w:val="right" w:leader="dot" w:pos="9346"/>
      </w:tabs>
      <w:ind w:left="475"/>
    </w:pPr>
  </w:style>
  <w:style w:type="paragraph" w:styleId="TOC4">
    <w:name w:val="toc 4"/>
    <w:basedOn w:val="Normal"/>
    <w:next w:val="Normal"/>
    <w:autoRedefine/>
    <w:uiPriority w:val="39"/>
    <w:unhideWhenUsed/>
    <w:rsid w:val="00F70422"/>
    <w:pPr>
      <w:tabs>
        <w:tab w:val="right" w:leader="dot" w:pos="9346"/>
      </w:tabs>
      <w:ind w:left="720"/>
    </w:pPr>
    <w:rPr>
      <w:rFonts w:eastAsiaTheme="minorEastAsia"/>
      <w:szCs w:val="24"/>
    </w:rPr>
  </w:style>
  <w:style w:type="paragraph" w:styleId="TOC5">
    <w:name w:val="toc 5"/>
    <w:basedOn w:val="Normal"/>
    <w:next w:val="Normal"/>
    <w:autoRedefine/>
    <w:uiPriority w:val="39"/>
    <w:unhideWhenUsed/>
    <w:rsid w:val="00F70422"/>
    <w:pPr>
      <w:tabs>
        <w:tab w:val="right" w:leader="dot" w:pos="9346"/>
      </w:tabs>
      <w:ind w:left="965"/>
    </w:pPr>
    <w:rPr>
      <w:rFonts w:eastAsiaTheme="minorEastAsia"/>
      <w:szCs w:val="24"/>
    </w:rPr>
  </w:style>
  <w:style w:type="paragraph" w:styleId="TOC6">
    <w:name w:val="toc 6"/>
    <w:basedOn w:val="Normal"/>
    <w:next w:val="Normal"/>
    <w:autoRedefine/>
    <w:uiPriority w:val="39"/>
    <w:unhideWhenUsed/>
    <w:rsid w:val="00F70422"/>
    <w:pPr>
      <w:spacing w:after="100"/>
      <w:ind w:left="1200"/>
    </w:pPr>
    <w:rPr>
      <w:rFonts w:eastAsiaTheme="minorEastAsia"/>
      <w:szCs w:val="24"/>
    </w:rPr>
  </w:style>
  <w:style w:type="paragraph" w:styleId="TOC7">
    <w:name w:val="toc 7"/>
    <w:basedOn w:val="Normal"/>
    <w:next w:val="Normal"/>
    <w:autoRedefine/>
    <w:uiPriority w:val="39"/>
    <w:unhideWhenUsed/>
    <w:rsid w:val="00F70422"/>
    <w:pPr>
      <w:spacing w:after="100"/>
      <w:ind w:left="1440"/>
    </w:pPr>
    <w:rPr>
      <w:rFonts w:eastAsiaTheme="minorEastAsia"/>
      <w:szCs w:val="24"/>
    </w:rPr>
  </w:style>
  <w:style w:type="paragraph" w:styleId="TOC8">
    <w:name w:val="toc 8"/>
    <w:basedOn w:val="Normal"/>
    <w:next w:val="Normal"/>
    <w:autoRedefine/>
    <w:uiPriority w:val="39"/>
    <w:unhideWhenUsed/>
    <w:rsid w:val="00F70422"/>
    <w:pPr>
      <w:spacing w:after="100"/>
      <w:ind w:left="1680"/>
    </w:pPr>
    <w:rPr>
      <w:rFonts w:eastAsiaTheme="minorEastAsia"/>
      <w:szCs w:val="24"/>
    </w:rPr>
  </w:style>
  <w:style w:type="paragraph" w:styleId="TOC9">
    <w:name w:val="toc 9"/>
    <w:basedOn w:val="Normal"/>
    <w:next w:val="Normal"/>
    <w:autoRedefine/>
    <w:uiPriority w:val="39"/>
    <w:unhideWhenUsed/>
    <w:rsid w:val="00F70422"/>
    <w:pPr>
      <w:spacing w:after="100"/>
      <w:ind w:left="1920"/>
    </w:pPr>
    <w:rPr>
      <w:rFonts w:eastAsiaTheme="minorEastAsia"/>
      <w:szCs w:val="24"/>
    </w:rPr>
  </w:style>
  <w:style w:type="paragraph" w:styleId="TOCHeading">
    <w:name w:val="TOC Heading"/>
    <w:basedOn w:val="Heading1"/>
    <w:next w:val="Normal"/>
    <w:uiPriority w:val="39"/>
    <w:unhideWhenUsed/>
    <w:rsid w:val="00F70422"/>
    <w:pPr>
      <w:numPr>
        <w:numId w:val="0"/>
      </w:numPr>
      <w:spacing w:line="276" w:lineRule="auto"/>
      <w:outlineLvl w:val="9"/>
    </w:pPr>
    <w:rPr>
      <w:color w:val="365F91" w:themeColor="accent1" w:themeShade="BF"/>
      <w:lang w:bidi="en-US"/>
    </w:rPr>
  </w:style>
  <w:style w:type="paragraph" w:customStyle="1" w:styleId="Copyright">
    <w:name w:val="Copyright"/>
    <w:basedOn w:val="SubSectionHeading"/>
    <w:next w:val="Normal"/>
    <w:qFormat/>
    <w:rsid w:val="00C55253"/>
    <w:pPr>
      <w:pageBreakBefore/>
    </w:pPr>
  </w:style>
  <w:style w:type="paragraph" w:customStyle="1" w:styleId="Version">
    <w:name w:val="Version"/>
    <w:basedOn w:val="Subtitle"/>
    <w:next w:val="Normal"/>
    <w:qFormat/>
    <w:rsid w:val="00924831"/>
  </w:style>
  <w:style w:type="paragraph" w:customStyle="1" w:styleId="Identifier">
    <w:name w:val="Identifier"/>
    <w:basedOn w:val="Subtitle"/>
    <w:next w:val="Normal"/>
    <w:qFormat/>
    <w:rsid w:val="00924831"/>
  </w:style>
  <w:style w:type="paragraph" w:customStyle="1" w:styleId="Normal10">
    <w:name w:val="Normal10"/>
    <w:basedOn w:val="Normal"/>
    <w:rsid w:val="00CD5D2E"/>
    <w:rPr>
      <w:sz w:val="20"/>
    </w:rPr>
  </w:style>
  <w:style w:type="paragraph" w:customStyle="1" w:styleId="Normal10Bold">
    <w:name w:val="Normal10Bold"/>
    <w:basedOn w:val="Normal10"/>
    <w:next w:val="Normal10"/>
    <w:rsid w:val="00755D9E"/>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655772">
      <w:bodyDiv w:val="1"/>
      <w:marLeft w:val="0"/>
      <w:marRight w:val="0"/>
      <w:marTop w:val="0"/>
      <w:marBottom w:val="0"/>
      <w:divBdr>
        <w:top w:val="none" w:sz="0" w:space="0" w:color="auto"/>
        <w:left w:val="none" w:sz="0" w:space="0" w:color="auto"/>
        <w:bottom w:val="none" w:sz="0" w:space="0" w:color="auto"/>
        <w:right w:val="none" w:sz="0" w:space="0" w:color="auto"/>
      </w:divBdr>
    </w:div>
    <w:div w:id="609123568">
      <w:bodyDiv w:val="1"/>
      <w:marLeft w:val="0"/>
      <w:marRight w:val="0"/>
      <w:marTop w:val="0"/>
      <w:marBottom w:val="0"/>
      <w:divBdr>
        <w:top w:val="none" w:sz="0" w:space="0" w:color="auto"/>
        <w:left w:val="none" w:sz="0" w:space="0" w:color="auto"/>
        <w:bottom w:val="none" w:sz="0" w:space="0" w:color="auto"/>
        <w:right w:val="none" w:sz="0" w:space="0" w:color="auto"/>
      </w:divBdr>
    </w:div>
    <w:div w:id="1215656543">
      <w:bodyDiv w:val="1"/>
      <w:marLeft w:val="0"/>
      <w:marRight w:val="0"/>
      <w:marTop w:val="0"/>
      <w:marBottom w:val="0"/>
      <w:divBdr>
        <w:top w:val="none" w:sz="0" w:space="0" w:color="auto"/>
        <w:left w:val="none" w:sz="0" w:space="0" w:color="auto"/>
        <w:bottom w:val="none" w:sz="0" w:space="0" w:color="auto"/>
        <w:right w:val="none" w:sz="0" w:space="0" w:color="auto"/>
      </w:divBdr>
    </w:div>
    <w:div w:id="1468085347">
      <w:bodyDiv w:val="1"/>
      <w:marLeft w:val="0"/>
      <w:marRight w:val="0"/>
      <w:marTop w:val="0"/>
      <w:marBottom w:val="0"/>
      <w:divBdr>
        <w:top w:val="none" w:sz="0" w:space="0" w:color="auto"/>
        <w:left w:val="none" w:sz="0" w:space="0" w:color="auto"/>
        <w:bottom w:val="none" w:sz="0" w:space="0" w:color="auto"/>
        <w:right w:val="none" w:sz="0" w:space="0" w:color="auto"/>
      </w:divBdr>
    </w:div>
    <w:div w:id="1734740519">
      <w:bodyDiv w:val="1"/>
      <w:marLeft w:val="0"/>
      <w:marRight w:val="0"/>
      <w:marTop w:val="0"/>
      <w:marBottom w:val="0"/>
      <w:divBdr>
        <w:top w:val="none" w:sz="0" w:space="0" w:color="auto"/>
        <w:left w:val="none" w:sz="0" w:space="0" w:color="auto"/>
        <w:bottom w:val="none" w:sz="0" w:space="0" w:color="auto"/>
        <w:right w:val="none" w:sz="0" w:space="0" w:color="auto"/>
      </w:divBdr>
    </w:div>
    <w:div w:id="1779982295">
      <w:bodyDiv w:val="1"/>
      <w:marLeft w:val="0"/>
      <w:marRight w:val="0"/>
      <w:marTop w:val="0"/>
      <w:marBottom w:val="0"/>
      <w:divBdr>
        <w:top w:val="none" w:sz="0" w:space="0" w:color="auto"/>
        <w:left w:val="none" w:sz="0" w:space="0" w:color="auto"/>
        <w:bottom w:val="none" w:sz="0" w:space="0" w:color="auto"/>
        <w:right w:val="none" w:sz="0" w:space="0" w:color="auto"/>
      </w:divBdr>
      <w:divsChild>
        <w:div w:id="871457948">
          <w:marLeft w:val="0"/>
          <w:marRight w:val="0"/>
          <w:marTop w:val="0"/>
          <w:marBottom w:val="0"/>
          <w:divBdr>
            <w:top w:val="none" w:sz="0" w:space="0" w:color="auto"/>
            <w:left w:val="none" w:sz="0" w:space="0" w:color="auto"/>
            <w:bottom w:val="none" w:sz="0" w:space="0" w:color="auto"/>
            <w:right w:val="none" w:sz="0" w:space="0" w:color="auto"/>
          </w:divBdr>
          <w:divsChild>
            <w:div w:id="1459639204">
              <w:marLeft w:val="0"/>
              <w:marRight w:val="0"/>
              <w:marTop w:val="0"/>
              <w:marBottom w:val="0"/>
              <w:divBdr>
                <w:top w:val="none" w:sz="0" w:space="0" w:color="auto"/>
                <w:left w:val="none" w:sz="0" w:space="0" w:color="auto"/>
                <w:bottom w:val="none" w:sz="0" w:space="0" w:color="auto"/>
                <w:right w:val="none" w:sz="0" w:space="0" w:color="auto"/>
              </w:divBdr>
            </w:div>
            <w:div w:id="1559395432">
              <w:marLeft w:val="0"/>
              <w:marRight w:val="0"/>
              <w:marTop w:val="0"/>
              <w:marBottom w:val="0"/>
              <w:divBdr>
                <w:top w:val="none" w:sz="0" w:space="0" w:color="auto"/>
                <w:left w:val="none" w:sz="0" w:space="0" w:color="auto"/>
                <w:bottom w:val="none" w:sz="0" w:space="0" w:color="auto"/>
                <w:right w:val="none" w:sz="0" w:space="0" w:color="auto"/>
              </w:divBdr>
            </w:div>
            <w:div w:id="1003975045">
              <w:marLeft w:val="0"/>
              <w:marRight w:val="0"/>
              <w:marTop w:val="0"/>
              <w:marBottom w:val="0"/>
              <w:divBdr>
                <w:top w:val="none" w:sz="0" w:space="0" w:color="auto"/>
                <w:left w:val="none" w:sz="0" w:space="0" w:color="auto"/>
                <w:bottom w:val="none" w:sz="0" w:space="0" w:color="auto"/>
                <w:right w:val="none" w:sz="0" w:space="0" w:color="auto"/>
              </w:divBdr>
            </w:div>
            <w:div w:id="381908092">
              <w:marLeft w:val="0"/>
              <w:marRight w:val="0"/>
              <w:marTop w:val="0"/>
              <w:marBottom w:val="0"/>
              <w:divBdr>
                <w:top w:val="none" w:sz="0" w:space="0" w:color="auto"/>
                <w:left w:val="none" w:sz="0" w:space="0" w:color="auto"/>
                <w:bottom w:val="none" w:sz="0" w:space="0" w:color="auto"/>
                <w:right w:val="none" w:sz="0" w:space="0" w:color="auto"/>
              </w:divBdr>
            </w:div>
            <w:div w:id="1640302379">
              <w:marLeft w:val="0"/>
              <w:marRight w:val="0"/>
              <w:marTop w:val="0"/>
              <w:marBottom w:val="0"/>
              <w:divBdr>
                <w:top w:val="none" w:sz="0" w:space="0" w:color="auto"/>
                <w:left w:val="none" w:sz="0" w:space="0" w:color="auto"/>
                <w:bottom w:val="none" w:sz="0" w:space="0" w:color="auto"/>
                <w:right w:val="none" w:sz="0" w:space="0" w:color="auto"/>
              </w:divBdr>
            </w:div>
            <w:div w:id="323433760">
              <w:marLeft w:val="0"/>
              <w:marRight w:val="0"/>
              <w:marTop w:val="0"/>
              <w:marBottom w:val="0"/>
              <w:divBdr>
                <w:top w:val="none" w:sz="0" w:space="0" w:color="auto"/>
                <w:left w:val="none" w:sz="0" w:space="0" w:color="auto"/>
                <w:bottom w:val="none" w:sz="0" w:space="0" w:color="auto"/>
                <w:right w:val="none" w:sz="0" w:space="0" w:color="auto"/>
              </w:divBdr>
            </w:div>
            <w:div w:id="855536250">
              <w:marLeft w:val="0"/>
              <w:marRight w:val="0"/>
              <w:marTop w:val="0"/>
              <w:marBottom w:val="0"/>
              <w:divBdr>
                <w:top w:val="none" w:sz="0" w:space="0" w:color="auto"/>
                <w:left w:val="none" w:sz="0" w:space="0" w:color="auto"/>
                <w:bottom w:val="none" w:sz="0" w:space="0" w:color="auto"/>
                <w:right w:val="none" w:sz="0" w:space="0" w:color="auto"/>
              </w:divBdr>
            </w:div>
            <w:div w:id="1599097150">
              <w:marLeft w:val="0"/>
              <w:marRight w:val="0"/>
              <w:marTop w:val="0"/>
              <w:marBottom w:val="0"/>
              <w:divBdr>
                <w:top w:val="none" w:sz="0" w:space="0" w:color="auto"/>
                <w:left w:val="none" w:sz="0" w:space="0" w:color="auto"/>
                <w:bottom w:val="none" w:sz="0" w:space="0" w:color="auto"/>
                <w:right w:val="none" w:sz="0" w:space="0" w:color="auto"/>
              </w:divBdr>
            </w:div>
            <w:div w:id="1895190674">
              <w:marLeft w:val="0"/>
              <w:marRight w:val="0"/>
              <w:marTop w:val="0"/>
              <w:marBottom w:val="0"/>
              <w:divBdr>
                <w:top w:val="none" w:sz="0" w:space="0" w:color="auto"/>
                <w:left w:val="none" w:sz="0" w:space="0" w:color="auto"/>
                <w:bottom w:val="none" w:sz="0" w:space="0" w:color="auto"/>
                <w:right w:val="none" w:sz="0" w:space="0" w:color="auto"/>
              </w:divBdr>
            </w:div>
            <w:div w:id="478889573">
              <w:marLeft w:val="0"/>
              <w:marRight w:val="0"/>
              <w:marTop w:val="0"/>
              <w:marBottom w:val="0"/>
              <w:divBdr>
                <w:top w:val="none" w:sz="0" w:space="0" w:color="auto"/>
                <w:left w:val="none" w:sz="0" w:space="0" w:color="auto"/>
                <w:bottom w:val="none" w:sz="0" w:space="0" w:color="auto"/>
                <w:right w:val="none" w:sz="0" w:space="0" w:color="auto"/>
              </w:divBdr>
            </w:div>
            <w:div w:id="761415914">
              <w:marLeft w:val="0"/>
              <w:marRight w:val="0"/>
              <w:marTop w:val="0"/>
              <w:marBottom w:val="0"/>
              <w:divBdr>
                <w:top w:val="none" w:sz="0" w:space="0" w:color="auto"/>
                <w:left w:val="none" w:sz="0" w:space="0" w:color="auto"/>
                <w:bottom w:val="none" w:sz="0" w:space="0" w:color="auto"/>
                <w:right w:val="none" w:sz="0" w:space="0" w:color="auto"/>
              </w:divBdr>
            </w:div>
            <w:div w:id="1422097364">
              <w:marLeft w:val="0"/>
              <w:marRight w:val="0"/>
              <w:marTop w:val="0"/>
              <w:marBottom w:val="0"/>
              <w:divBdr>
                <w:top w:val="none" w:sz="0" w:space="0" w:color="auto"/>
                <w:left w:val="none" w:sz="0" w:space="0" w:color="auto"/>
                <w:bottom w:val="none" w:sz="0" w:space="0" w:color="auto"/>
                <w:right w:val="none" w:sz="0" w:space="0" w:color="auto"/>
              </w:divBdr>
            </w:div>
            <w:div w:id="2957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www.hdfeos.net/software/aug_eos5/" TargetMode="External"/><Relationship Id="rId26" Type="http://schemas.openxmlformats.org/officeDocument/2006/relationships/hyperlink" Target="http://hdfeos.org/software/aug_eos5/Aug-NASA-EOS5-guide.pdf" TargetMode="External"/><Relationship Id="rId3" Type="http://schemas.openxmlformats.org/officeDocument/2006/relationships/styles" Target="styles.xml"/><Relationship Id="rId21" Type="http://schemas.openxmlformats.org/officeDocument/2006/relationships/hyperlink" Target="http://www.hdfgroup.org/release4/obtain.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hyperlink" Target="ftp://ftp.hdfgroup.uiuc.edu/pub/outgoing/NASAHDFTOOLfiles/aug_eos5/sample_files_for_doc/"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hdfgroup.org/downloads/index.html" TargetMode="External"/><Relationship Id="rId29" Type="http://schemas.openxmlformats.org/officeDocument/2006/relationships/hyperlink" Target="ftp://ftp.hdfgroup.uiuc.edu/pub/outgoing/NASAHDFTOOLfiles/aug_eos5/sample_files_for_batch_test/augmented_files/file-index/TES-Aura_L3-O3_r0000011812_C01_F01_07.he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hdfeos.org/software/hdfeos.php" TargetMode="External"/><Relationship Id="rId32" Type="http://schemas.openxmlformats.org/officeDocument/2006/relationships/hyperlink" Target="http://www.hdfgroup.org/HDF5/doc/HL/H5DS_Spec.pdf"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hdfgroup.org/HDF5/doc/RM/Tools.html" TargetMode="External"/><Relationship Id="rId28" Type="http://schemas.openxmlformats.org/officeDocument/2006/relationships/hyperlink" Target="ftp://ftp.hdfgroup.uiuc.edu/pub/outgoing/NASAHDFTOOLfiles/aug_eos5/sample_files_for_batch_test/augmented_files/file-index/MLS-Aura_L2GP-BrO_v02-23-c01_2010d255.he5" TargetMode="External"/><Relationship Id="rId10" Type="http://schemas.openxmlformats.org/officeDocument/2006/relationships/hyperlink" Target="http://www.hdfgroup.org" TargetMode="External"/><Relationship Id="rId19" Type="http://schemas.openxmlformats.org/officeDocument/2006/relationships/hyperlink" Target="http://newsroom.gsfc.nasa.gov/sdptoolkit/TKDownload.html" TargetMode="External"/><Relationship Id="rId31" Type="http://schemas.openxmlformats.org/officeDocument/2006/relationships/hyperlink" Target="http://www.hdfeos.net/software/aug_eos5/doc/Investigation%20Report%20for%20Allowing%20netCDF-4%20to%20Access%20HDF-EOS5%20Files.pd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hyperlink" Target="http://www.unidata.ucar.edu/downloads/netcdf/index.jsp" TargetMode="External"/><Relationship Id="rId27" Type="http://schemas.openxmlformats.org/officeDocument/2006/relationships/hyperlink" Target="http://hdfeos.org/software/convert_hdfeos5.php" TargetMode="External"/><Relationship Id="rId30" Type="http://schemas.openxmlformats.org/officeDocument/2006/relationships/hyperlink" Target="ftp://ftp.hdfgroup.uiuc.edu/pub/outgoing/NASAHDFTOOLfiles/aug_eos5/sample_files_for_batch_test/augmented_files/file-index/HIR3ZA-test2.he5" TargetMode="Externa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1%20MEE\Working\hdf5_trunk\projects\ESDIS\Type-ProjectName-FeatureName-Identifier-DocVersionNumb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B662FF-546C-41D2-A824-15A0281CA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Type-ProjectName-FeatureName-Identifier-DocVersionNumber.dotx</Template>
  <TotalTime>247</TotalTime>
  <Pages>35</Pages>
  <Words>8023</Words>
  <Characters>45734</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The HDF Group</Company>
  <LinksUpToDate>false</LinksUpToDate>
  <CharactersWithSpaces>53650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Evans, Mark</dc:creator>
  <cp:lastModifiedBy>evan</cp:lastModifiedBy>
  <cp:revision>18</cp:revision>
  <cp:lastPrinted>2013-12-06T22:21:00Z</cp:lastPrinted>
  <dcterms:created xsi:type="dcterms:W3CDTF">2013-12-05T21:46:00Z</dcterms:created>
  <dcterms:modified xsi:type="dcterms:W3CDTF">2013-12-06T22:23:00Z</dcterms:modified>
</cp:coreProperties>
</file>