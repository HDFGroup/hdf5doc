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31" w:rsidRDefault="00A03731" w:rsidP="00A03731">
      <w:pPr>
        <w:pStyle w:val="Title"/>
      </w:pPr>
      <w:r>
        <w:t>HDF5 Fortran Wrappers Maintenance:</w:t>
      </w:r>
    </w:p>
    <w:p w:rsidR="00611674" w:rsidRPr="00FE7247" w:rsidRDefault="00A0206D" w:rsidP="00FE7247">
      <w:pPr>
        <w:pStyle w:val="Title"/>
      </w:pPr>
      <w:r w:rsidRPr="00FE7247">
        <w:t xml:space="preserve">Dropping Support for Non-Fortran 2003 Standard Compliant Compilers </w:t>
      </w:r>
    </w:p>
    <w:p w:rsidR="00611674" w:rsidRDefault="00A0206D" w:rsidP="00EA08D1">
      <w:pPr>
        <w:pStyle w:val="Author"/>
      </w:pPr>
      <w:r>
        <w:t>M. Scot Breitenfeld</w:t>
      </w:r>
      <w:r w:rsidR="00965C3C">
        <w:t xml:space="preserve"> and Elena Pourmal </w:t>
      </w:r>
    </w:p>
    <w:p w:rsidR="002B738E" w:rsidRDefault="0087678D" w:rsidP="00A0206D">
      <w:pPr>
        <w:pStyle w:val="Abstract"/>
      </w:pPr>
      <w:r>
        <w:t xml:space="preserve">The HDF5 Fortran library is a thin layer of Fortran and C wrapper functions on top of the HDF5 C library. </w:t>
      </w:r>
      <w:r w:rsidR="00B879C7">
        <w:t xml:space="preserve">When </w:t>
      </w:r>
      <w:r>
        <w:t xml:space="preserve">the </w:t>
      </w:r>
      <w:r w:rsidR="00B879C7">
        <w:t>HDF5 F</w:t>
      </w:r>
      <w:r>
        <w:t>ortran library was first released in 2001</w:t>
      </w:r>
      <w:r w:rsidR="00B879C7">
        <w:t>, the Fortran</w:t>
      </w:r>
      <w:r w:rsidR="00002784">
        <w:t xml:space="preserve"> </w:t>
      </w:r>
      <w:r w:rsidR="002B738E">
        <w:t>90</w:t>
      </w:r>
      <w:r w:rsidR="00B879C7">
        <w:t xml:space="preserve"> compilers didn’t provide </w:t>
      </w:r>
      <w:r w:rsidR="00065B8A">
        <w:t xml:space="preserve">a </w:t>
      </w:r>
      <w:r w:rsidR="002B738E">
        <w:t>standard</w:t>
      </w:r>
      <w:r w:rsidR="00065B8A">
        <w:t xml:space="preserve"> for handling </w:t>
      </w:r>
      <w:r w:rsidR="00B879C7">
        <w:t>interoperability with the C language</w:t>
      </w:r>
      <w:r w:rsidR="000D612A">
        <w:t xml:space="preserve">. </w:t>
      </w:r>
      <w:r w:rsidR="00065B8A">
        <w:t>Therefore, s</w:t>
      </w:r>
      <w:r w:rsidR="002B738E">
        <w:t xml:space="preserve">pecial code had to be maintained to make the HDF5 Fortran library portable between UNIX and Windows platforms. </w:t>
      </w:r>
    </w:p>
    <w:p w:rsidR="0087678D" w:rsidRDefault="00386051" w:rsidP="00A0206D">
      <w:pPr>
        <w:pStyle w:val="Abstract"/>
      </w:pPr>
      <w:r>
        <w:t>T</w:t>
      </w:r>
      <w:r w:rsidR="00956FAF">
        <w:t>he i</w:t>
      </w:r>
      <w:r w:rsidR="002B738E">
        <w:t>ntroduction of the new Fortran</w:t>
      </w:r>
      <w:r w:rsidR="00002784">
        <w:t xml:space="preserve"> </w:t>
      </w:r>
      <w:r w:rsidR="002B738E">
        <w:t xml:space="preserve">2003 standard </w:t>
      </w:r>
      <w:r w:rsidR="009E0588">
        <w:t xml:space="preserve">enabled </w:t>
      </w:r>
      <w:r w:rsidR="00F8204D">
        <w:t>The HDF Group dev</w:t>
      </w:r>
      <w:r w:rsidR="007378D6">
        <w:t>elopers</w:t>
      </w:r>
      <w:r w:rsidR="009E0588">
        <w:t xml:space="preserve"> to extend Fortran support for</w:t>
      </w:r>
      <w:r w:rsidR="002B738E">
        <w:t xml:space="preserve"> advan</w:t>
      </w:r>
      <w:r w:rsidR="009E0588">
        <w:t>ced HDF5 library’s features requiring, for example,</w:t>
      </w:r>
      <w:r w:rsidR="002B738E">
        <w:t xml:space="preserve"> usage of callback functions, iterations, and complex HDF5 </w:t>
      </w:r>
      <w:proofErr w:type="spellStart"/>
      <w:r w:rsidR="002B738E">
        <w:t>datatypes</w:t>
      </w:r>
      <w:proofErr w:type="spellEnd"/>
      <w:r w:rsidR="002B738E">
        <w:t xml:space="preserve">. </w:t>
      </w:r>
      <w:r w:rsidR="009D59C5">
        <w:t>Also</w:t>
      </w:r>
      <w:r w:rsidR="00956FAF">
        <w:t xml:space="preserve">, </w:t>
      </w:r>
      <w:r w:rsidR="002B738E">
        <w:t>Fortran</w:t>
      </w:r>
      <w:r w:rsidR="00002784">
        <w:t xml:space="preserve"> </w:t>
      </w:r>
      <w:r w:rsidR="002B738E">
        <w:t xml:space="preserve">2003 introduced a standard for C interoperability. </w:t>
      </w:r>
    </w:p>
    <w:p w:rsidR="00C142BF" w:rsidRDefault="006F09AC" w:rsidP="00A0206D">
      <w:pPr>
        <w:pStyle w:val="Abstract"/>
      </w:pPr>
      <w:r>
        <w:t>Most</w:t>
      </w:r>
      <w:r w:rsidR="009E0588">
        <w:t xml:space="preserve"> –if not all</w:t>
      </w:r>
      <w:r w:rsidR="009B3491">
        <w:t>– of</w:t>
      </w:r>
      <w:r>
        <w:t xml:space="preserve"> the Fortran compilers available today are Fortran</w:t>
      </w:r>
      <w:r w:rsidR="00002784">
        <w:t xml:space="preserve"> </w:t>
      </w:r>
      <w:r>
        <w:t xml:space="preserve">2003 compliant. </w:t>
      </w:r>
      <w:r w:rsidR="009E0588">
        <w:t>Hence, t</w:t>
      </w:r>
      <w:r w:rsidR="007378D6">
        <w:t>he HDF Group</w:t>
      </w:r>
      <w:r w:rsidR="00C142BF">
        <w:t xml:space="preserve"> </w:t>
      </w:r>
      <w:r w:rsidR="007378D6">
        <w:t xml:space="preserve">developers </w:t>
      </w:r>
      <w:r w:rsidR="00386051">
        <w:t>have taken</w:t>
      </w:r>
      <w:r w:rsidR="00C142BF">
        <w:t xml:space="preserve"> advantage of</w:t>
      </w:r>
      <w:r>
        <w:t xml:space="preserve"> </w:t>
      </w:r>
      <w:r w:rsidR="00C142BF">
        <w:t xml:space="preserve">the </w:t>
      </w:r>
      <w:r w:rsidR="00956FAF">
        <w:t>Fortran</w:t>
      </w:r>
      <w:r w:rsidR="00002784">
        <w:t xml:space="preserve"> </w:t>
      </w:r>
      <w:r w:rsidR="00956FAF">
        <w:t>2003 standard in order to</w:t>
      </w:r>
      <w:r w:rsidR="00C142BF">
        <w:t xml:space="preserve"> greatly simplify the HDF5 Fortran library code. The change</w:t>
      </w:r>
      <w:r w:rsidR="009B3491">
        <w:t xml:space="preserve">s </w:t>
      </w:r>
      <w:r w:rsidR="009D59C5">
        <w:t xml:space="preserve">described </w:t>
      </w:r>
      <w:r w:rsidR="009B3491">
        <w:t xml:space="preserve">in this document </w:t>
      </w:r>
      <w:r w:rsidR="00386051">
        <w:t>became available in</w:t>
      </w:r>
      <w:r w:rsidR="00C142BF">
        <w:t xml:space="preserve"> the HDF5 </w:t>
      </w:r>
      <w:r w:rsidR="0051264F">
        <w:t xml:space="preserve">library version </w:t>
      </w:r>
      <w:r w:rsidR="00C142BF">
        <w:t>1.10.0 release</w:t>
      </w:r>
      <w:r w:rsidR="00386051">
        <w:t>d</w:t>
      </w:r>
      <w:r w:rsidR="009B3491">
        <w:t xml:space="preserve"> in </w:t>
      </w:r>
      <w:r w:rsidR="00C142BF">
        <w:t xml:space="preserve">March 2016. </w:t>
      </w:r>
    </w:p>
    <w:p w:rsidR="00F8204D" w:rsidRDefault="007D5FE4" w:rsidP="00A0206D">
      <w:pPr>
        <w:pStyle w:val="Abstract"/>
      </w:pPr>
      <w:r>
        <w:t>As a result of these</w:t>
      </w:r>
      <w:r w:rsidR="006F09AC">
        <w:t xml:space="preserve"> change</w:t>
      </w:r>
      <w:r>
        <w:t>s</w:t>
      </w:r>
      <w:r w:rsidR="00F8204D">
        <w:t>,</w:t>
      </w:r>
      <w:r w:rsidR="006F09AC">
        <w:t xml:space="preserve"> </w:t>
      </w:r>
      <w:r w:rsidR="00F8204D">
        <w:t xml:space="preserve">the HDF5 </w:t>
      </w:r>
      <w:r w:rsidR="0051264F">
        <w:t xml:space="preserve">1.10 </w:t>
      </w:r>
      <w:r w:rsidR="00F8204D">
        <w:t xml:space="preserve">Fortran library </w:t>
      </w:r>
      <w:r w:rsidR="00F8204D" w:rsidRPr="0060666A">
        <w:rPr>
          <w:b/>
        </w:rPr>
        <w:t>require</w:t>
      </w:r>
      <w:r w:rsidR="00386051" w:rsidRPr="0060666A">
        <w:rPr>
          <w:b/>
        </w:rPr>
        <w:t>s</w:t>
      </w:r>
      <w:r w:rsidR="00F8204D">
        <w:t xml:space="preserve"> </w:t>
      </w:r>
      <w:r w:rsidR="00F8204D" w:rsidRPr="0060666A">
        <w:rPr>
          <w:b/>
        </w:rPr>
        <w:t xml:space="preserve">a </w:t>
      </w:r>
      <w:r w:rsidR="00A0206D" w:rsidRPr="0060666A">
        <w:rPr>
          <w:b/>
        </w:rPr>
        <w:t>Fortran</w:t>
      </w:r>
      <w:r w:rsidR="00F8204D" w:rsidRPr="0060666A">
        <w:rPr>
          <w:b/>
        </w:rPr>
        <w:t xml:space="preserve"> compiler that has a specified subset of the Fortran</w:t>
      </w:r>
      <w:r w:rsidR="00002784" w:rsidRPr="0060666A">
        <w:rPr>
          <w:b/>
        </w:rPr>
        <w:t xml:space="preserve"> </w:t>
      </w:r>
      <w:r w:rsidR="00F8204D" w:rsidRPr="0060666A">
        <w:rPr>
          <w:b/>
        </w:rPr>
        <w:t>2003 features</w:t>
      </w:r>
      <w:r w:rsidRPr="0060666A">
        <w:rPr>
          <w:b/>
        </w:rPr>
        <w:t xml:space="preserve"> implemented</w:t>
      </w:r>
      <w:r w:rsidR="00F8204D" w:rsidRPr="0060666A">
        <w:rPr>
          <w:b/>
        </w:rPr>
        <w:t>.</w:t>
      </w:r>
      <w:r w:rsidR="00F8204D">
        <w:t xml:space="preserve"> </w:t>
      </w:r>
      <w:r>
        <w:t>However, t</w:t>
      </w:r>
      <w:r w:rsidR="00F8204D">
        <w:t xml:space="preserve">he </w:t>
      </w:r>
      <w:r w:rsidR="00311018">
        <w:t>described</w:t>
      </w:r>
      <w:r w:rsidR="00386051">
        <w:t xml:space="preserve"> </w:t>
      </w:r>
      <w:r w:rsidR="00F8204D">
        <w:t>change</w:t>
      </w:r>
      <w:r>
        <w:t>s</w:t>
      </w:r>
      <w:r w:rsidR="00F8204D">
        <w:t xml:space="preserve"> </w:t>
      </w:r>
      <w:r w:rsidR="00386051">
        <w:t>are</w:t>
      </w:r>
      <w:r w:rsidR="00F8204D">
        <w:t xml:space="preserve"> transparent to the existing HDF5 Fortran applications.</w:t>
      </w:r>
    </w:p>
    <w:p w:rsidR="00F619C7" w:rsidRDefault="00F619C7" w:rsidP="00A0206D">
      <w:pPr>
        <w:pStyle w:val="Abstract"/>
      </w:pPr>
      <w:r>
        <w:t>Thi</w:t>
      </w:r>
      <w:r w:rsidR="00A0206D">
        <w:t xml:space="preserve">s document </w:t>
      </w:r>
      <w:r w:rsidR="00311018">
        <w:t xml:space="preserve">outlines </w:t>
      </w:r>
      <w:r w:rsidR="00A0206D">
        <w:t xml:space="preserve">the reasoning </w:t>
      </w:r>
      <w:r w:rsidR="00F8204D">
        <w:t xml:space="preserve">for </w:t>
      </w:r>
      <w:r w:rsidR="00A0206D">
        <w:t>and implications of th</w:t>
      </w:r>
      <w:r w:rsidR="00F8204D">
        <w:t xml:space="preserve">e </w:t>
      </w:r>
      <w:r w:rsidR="00386051">
        <w:t xml:space="preserve">implemented </w:t>
      </w:r>
      <w:r w:rsidR="00A0206D">
        <w:t>change</w:t>
      </w:r>
      <w:r w:rsidR="00C142BF">
        <w:t xml:space="preserve"> </w:t>
      </w:r>
      <w:r w:rsidR="00F8204D">
        <w:t>on the HDF5 Fortran library source code</w:t>
      </w:r>
      <w:r w:rsidR="0051264F">
        <w:t xml:space="preserve"> and provides guidance for future maintenance.</w:t>
      </w:r>
    </w:p>
    <w:p w:rsidR="00611674" w:rsidRPr="00913E2A" w:rsidRDefault="00611674" w:rsidP="00A03731">
      <w:pPr>
        <w:pStyle w:val="Divider"/>
      </w:pPr>
    </w:p>
    <w:p w:rsidR="00026780" w:rsidRDefault="00611674" w:rsidP="00DD2F4F">
      <w:pPr>
        <w:pStyle w:val="Heading1"/>
      </w:pPr>
      <w:r>
        <w:t>Introduction</w:t>
      </w:r>
    </w:p>
    <w:p w:rsidR="00611674" w:rsidRDefault="00FC442A" w:rsidP="00026780">
      <w:r>
        <w:t>The F</w:t>
      </w:r>
      <w:r w:rsidR="00002784">
        <w:t>ortran 2003 (F2003)</w:t>
      </w:r>
      <w:r>
        <w:t xml:space="preserve"> standard greatly simplifies the interoperability</w:t>
      </w:r>
      <w:r w:rsidR="00A75820">
        <w:t xml:space="preserve"> with C</w:t>
      </w:r>
      <w:r>
        <w:t xml:space="preserve"> and</w:t>
      </w:r>
      <w:r w:rsidR="002C5131">
        <w:t xml:space="preserve"> it:</w:t>
      </w:r>
      <w:r>
        <w:t xml:space="preserve"> </w:t>
      </w:r>
      <w:r w:rsidR="002C5131">
        <w:t xml:space="preserve">(1) improves </w:t>
      </w:r>
      <w:r>
        <w:t>the portability of</w:t>
      </w:r>
      <w:r w:rsidR="004F2EC8">
        <w:t xml:space="preserve"> the Fortran wrappers with the main C HDF5 library</w:t>
      </w:r>
      <w:r w:rsidR="002C5131">
        <w:t xml:space="preserve">, (2) reduces the time invested in Fortran development and (3) reduces the effort in maintaining the Fortran wrappers. </w:t>
      </w:r>
      <w:r w:rsidR="004F2EC8">
        <w:t xml:space="preserve"> </w:t>
      </w:r>
      <w:r w:rsidR="00026780">
        <w:t>The HDF Group ma</w:t>
      </w:r>
      <w:r w:rsidR="00311018">
        <w:t>de</w:t>
      </w:r>
      <w:r w:rsidR="00026780">
        <w:t xml:space="preserve"> use of these improvements in the </w:t>
      </w:r>
      <w:r w:rsidR="00CF4D01">
        <w:t>v</w:t>
      </w:r>
      <w:r w:rsidR="00026780">
        <w:t>1.10</w:t>
      </w:r>
      <w:r w:rsidR="00311018">
        <w:t>.0</w:t>
      </w:r>
      <w:r w:rsidR="00026780">
        <w:t xml:space="preserve"> release of HDF5. The majority</w:t>
      </w:r>
      <w:r>
        <w:t>, if not all,</w:t>
      </w:r>
      <w:r w:rsidR="00026780">
        <w:t xml:space="preserve"> of the </w:t>
      </w:r>
      <w:r>
        <w:t xml:space="preserve">current </w:t>
      </w:r>
      <w:r w:rsidR="00026780">
        <w:t>compilers</w:t>
      </w:r>
      <w:r>
        <w:t xml:space="preserve"> now have, and have had for some time, the </w:t>
      </w:r>
      <w:r w:rsidR="00CF4D01">
        <w:t xml:space="preserve">C </w:t>
      </w:r>
      <w:r>
        <w:t xml:space="preserve">interoperability features implemented. Therefore, </w:t>
      </w:r>
      <w:r w:rsidRPr="0060666A">
        <w:rPr>
          <w:b/>
        </w:rPr>
        <w:t>The</w:t>
      </w:r>
      <w:r w:rsidR="00A75820" w:rsidRPr="0060666A">
        <w:rPr>
          <w:b/>
        </w:rPr>
        <w:t xml:space="preserve"> HDF G</w:t>
      </w:r>
      <w:r w:rsidRPr="0060666A">
        <w:rPr>
          <w:b/>
        </w:rPr>
        <w:t>roup requir</w:t>
      </w:r>
      <w:r w:rsidR="00311018" w:rsidRPr="0060666A">
        <w:rPr>
          <w:b/>
        </w:rPr>
        <w:t>es</w:t>
      </w:r>
      <w:r w:rsidRPr="0060666A">
        <w:rPr>
          <w:b/>
        </w:rPr>
        <w:t xml:space="preserve"> a minimum implementation of F2003 interoperability features in order to compile HDF5 v1.10</w:t>
      </w:r>
      <w:r w:rsidR="00311018" w:rsidRPr="0060666A">
        <w:rPr>
          <w:b/>
        </w:rPr>
        <w:t>.</w:t>
      </w:r>
      <w:r w:rsidR="00FE7247" w:rsidRPr="00FE7247">
        <w:rPr>
          <w:b/>
        </w:rPr>
        <w:t>0 and later</w:t>
      </w:r>
      <w:r w:rsidRPr="0060666A">
        <w:rPr>
          <w:b/>
        </w:rPr>
        <w:t>.</w:t>
      </w:r>
      <w:r>
        <w:t xml:space="preserve"> </w:t>
      </w:r>
    </w:p>
    <w:p w:rsidR="001C1F20" w:rsidRDefault="00771456" w:rsidP="001C1F20">
      <w:pPr>
        <w:pStyle w:val="Heading2"/>
      </w:pPr>
      <w:bookmarkStart w:id="0" w:name="_Ref284755003"/>
      <w:r>
        <w:t xml:space="preserve">Fortran </w:t>
      </w:r>
      <w:r w:rsidR="00CF4D01">
        <w:t>practices</w:t>
      </w:r>
      <w:r>
        <w:t xml:space="preserve"> in HDF5</w:t>
      </w:r>
      <w:bookmarkEnd w:id="0"/>
      <w:r w:rsidR="00311018">
        <w:t xml:space="preserve"> 1.8</w:t>
      </w:r>
      <w:r w:rsidR="00FE7247">
        <w:t xml:space="preserve"> and earlier</w:t>
      </w:r>
    </w:p>
    <w:p w:rsidR="00CF4D01" w:rsidRDefault="00CF4D01" w:rsidP="00611674">
      <w:r>
        <w:t xml:space="preserve">Currently, HDF5 v1.8 handles non-F2003 compilation using configure option </w:t>
      </w:r>
      <w:r w:rsidRPr="00CF4D01">
        <w:rPr>
          <w:i/>
        </w:rPr>
        <w:t>–enable-</w:t>
      </w:r>
      <w:proofErr w:type="spellStart"/>
      <w:r w:rsidRPr="00CF4D01">
        <w:rPr>
          <w:i/>
        </w:rPr>
        <w:t>fortran</w:t>
      </w:r>
      <w:proofErr w:type="spellEnd"/>
      <w:r>
        <w:t xml:space="preserve">. The F2003 features are enabled if both the configure options </w:t>
      </w:r>
      <w:r w:rsidRPr="00CF4D01">
        <w:rPr>
          <w:i/>
        </w:rPr>
        <w:t>–enable-</w:t>
      </w:r>
      <w:proofErr w:type="spellStart"/>
      <w:r w:rsidRPr="00CF4D01">
        <w:rPr>
          <w:i/>
        </w:rPr>
        <w:t>fortran</w:t>
      </w:r>
      <w:proofErr w:type="spellEnd"/>
      <w:r>
        <w:t xml:space="preserve"> and </w:t>
      </w:r>
      <w:r w:rsidRPr="00CF4D01">
        <w:rPr>
          <w:i/>
        </w:rPr>
        <w:t>–enable-fortan2003</w:t>
      </w:r>
      <w:r>
        <w:t xml:space="preserve"> are used. The Fortran files are organized </w:t>
      </w:r>
      <w:r w:rsidR="00771456">
        <w:t xml:space="preserve">in the </w:t>
      </w:r>
      <w:proofErr w:type="spellStart"/>
      <w:r w:rsidR="002853E6">
        <w:rPr>
          <w:i/>
        </w:rPr>
        <w:t>fortran</w:t>
      </w:r>
      <w:proofErr w:type="spellEnd"/>
      <w:r w:rsidR="002853E6">
        <w:rPr>
          <w:i/>
        </w:rPr>
        <w:t>/</w:t>
      </w:r>
      <w:proofErr w:type="spellStart"/>
      <w:r w:rsidR="002853E6">
        <w:rPr>
          <w:i/>
        </w:rPr>
        <w:t>s</w:t>
      </w:r>
      <w:r w:rsidR="00771456" w:rsidRPr="00A75820">
        <w:rPr>
          <w:i/>
        </w:rPr>
        <w:t>rc</w:t>
      </w:r>
      <w:proofErr w:type="spellEnd"/>
      <w:r w:rsidR="00771456">
        <w:t xml:space="preserve"> directory </w:t>
      </w:r>
      <w:r>
        <w:t xml:space="preserve">as follows: </w:t>
      </w:r>
    </w:p>
    <w:p w:rsidR="001C1F20" w:rsidRDefault="00CF4D01" w:rsidP="00CF4D01">
      <w:pPr>
        <w:pStyle w:val="ListParagraph"/>
        <w:numPr>
          <w:ilvl w:val="0"/>
          <w:numId w:val="42"/>
        </w:numPr>
      </w:pPr>
      <w:r>
        <w:t xml:space="preserve">Source files ending in </w:t>
      </w:r>
      <w:r w:rsidRPr="00771456">
        <w:rPr>
          <w:i/>
        </w:rPr>
        <w:t>.f90</w:t>
      </w:r>
      <w:r>
        <w:t xml:space="preserve"> contain API</w:t>
      </w:r>
      <w:r w:rsidR="00CD3C4D">
        <w:t>s which</w:t>
      </w:r>
      <w:r>
        <w:t xml:space="preserve"> are both F90 and F2003 compatible</w:t>
      </w:r>
      <w:r w:rsidR="00771456">
        <w:t>,</w:t>
      </w:r>
    </w:p>
    <w:p w:rsidR="00CF4D01" w:rsidRDefault="00CF4D01" w:rsidP="00CF4D01">
      <w:pPr>
        <w:pStyle w:val="ListParagraph"/>
        <w:numPr>
          <w:ilvl w:val="0"/>
          <w:numId w:val="42"/>
        </w:numPr>
      </w:pPr>
      <w:r>
        <w:t xml:space="preserve">Source files ending in </w:t>
      </w:r>
      <w:r w:rsidRPr="00771456">
        <w:rPr>
          <w:i/>
        </w:rPr>
        <w:t>_F90.f90</w:t>
      </w:r>
      <w:r w:rsidR="00771456">
        <w:t xml:space="preserve"> contain F90 APIs which</w:t>
      </w:r>
      <w:r>
        <w:t xml:space="preserve"> </w:t>
      </w:r>
      <w:r w:rsidR="00771456">
        <w:t xml:space="preserve">also have a F2003 equivalent </w:t>
      </w:r>
      <w:r w:rsidR="00B10DD8">
        <w:t xml:space="preserve"> (if available) </w:t>
      </w:r>
      <w:r w:rsidR="00771456">
        <w:t>API,</w:t>
      </w:r>
    </w:p>
    <w:p w:rsidR="00771456" w:rsidRDefault="00771456" w:rsidP="00CF4D01">
      <w:pPr>
        <w:pStyle w:val="ListParagraph"/>
        <w:numPr>
          <w:ilvl w:val="0"/>
          <w:numId w:val="42"/>
        </w:numPr>
      </w:pPr>
      <w:r>
        <w:t xml:space="preserve">Source files ending in </w:t>
      </w:r>
      <w:r w:rsidRPr="00771456">
        <w:rPr>
          <w:i/>
        </w:rPr>
        <w:t>_F03.f90</w:t>
      </w:r>
      <w:r>
        <w:t xml:space="preserve"> contain F2003 </w:t>
      </w:r>
      <w:r w:rsidR="00A467E8">
        <w:t>APIs that</w:t>
      </w:r>
      <w:r>
        <w:t xml:space="preserve"> require a F2003 compiler.</w:t>
      </w:r>
    </w:p>
    <w:p w:rsidR="00771456" w:rsidRDefault="00771456" w:rsidP="00771456">
      <w:r>
        <w:t xml:space="preserve">The appropriate set of files to compile are chosen </w:t>
      </w:r>
      <w:r w:rsidR="00B10DD8">
        <w:t xml:space="preserve">at build time </w:t>
      </w:r>
      <w:r>
        <w:t xml:space="preserve">depending on which set of configure flags were set.  If, during configure of a F2003 build, the build process detects that the compiler does not meet the F2003 standard requirements then the build process is </w:t>
      </w:r>
      <w:r w:rsidR="001075C4">
        <w:t xml:space="preserve">terminated </w:t>
      </w:r>
      <w:r>
        <w:t xml:space="preserve">with an error. </w:t>
      </w:r>
      <w:r w:rsidR="00B10DD8">
        <w:t xml:space="preserve">The user then has to specify only </w:t>
      </w:r>
      <w:r w:rsidR="00B10DD8" w:rsidRPr="002853E6">
        <w:rPr>
          <w:i/>
        </w:rPr>
        <w:t>–enable-</w:t>
      </w:r>
      <w:proofErr w:type="spellStart"/>
      <w:r w:rsidR="00B10DD8" w:rsidRPr="002853E6">
        <w:rPr>
          <w:i/>
        </w:rPr>
        <w:t>fortran</w:t>
      </w:r>
      <w:proofErr w:type="spellEnd"/>
      <w:r w:rsidR="00B10DD8">
        <w:t xml:space="preserve"> and rebuild.</w:t>
      </w:r>
    </w:p>
    <w:p w:rsidR="00611674" w:rsidRDefault="00771456" w:rsidP="001C1F20">
      <w:pPr>
        <w:pStyle w:val="Heading2"/>
      </w:pPr>
      <w:r>
        <w:t>Continued support practices in HDF5</w:t>
      </w:r>
    </w:p>
    <w:p w:rsidR="001D5B04" w:rsidRDefault="001D5B04" w:rsidP="001D5B04">
      <w:r>
        <w:t>It is important to note that</w:t>
      </w:r>
      <w:r w:rsidR="00A0206D">
        <w:t xml:space="preserve"> </w:t>
      </w:r>
      <w:r w:rsidR="00A0206D" w:rsidRPr="0060666A">
        <w:rPr>
          <w:b/>
        </w:rPr>
        <w:t xml:space="preserve">HDF5 </w:t>
      </w:r>
      <w:r w:rsidR="00311018" w:rsidRPr="0060666A">
        <w:rPr>
          <w:b/>
        </w:rPr>
        <w:t xml:space="preserve">continues </w:t>
      </w:r>
      <w:r w:rsidR="00A0206D" w:rsidRPr="0060666A">
        <w:rPr>
          <w:b/>
        </w:rPr>
        <w:t>support for F90</w:t>
      </w:r>
      <w:r w:rsidR="00D133A5" w:rsidRPr="0060666A">
        <w:rPr>
          <w:b/>
        </w:rPr>
        <w:t>/F95</w:t>
      </w:r>
      <w:r w:rsidR="00A0206D" w:rsidRPr="0060666A">
        <w:rPr>
          <w:b/>
        </w:rPr>
        <w:t xml:space="preserve"> </w:t>
      </w:r>
      <w:r w:rsidR="00B10DD8" w:rsidRPr="0060666A">
        <w:rPr>
          <w:b/>
        </w:rPr>
        <w:t xml:space="preserve">standard compliant </w:t>
      </w:r>
      <w:r w:rsidR="00A0206D" w:rsidRPr="0060666A">
        <w:rPr>
          <w:b/>
        </w:rPr>
        <w:t>codes</w:t>
      </w:r>
      <w:r w:rsidRPr="0060666A">
        <w:rPr>
          <w:b/>
        </w:rPr>
        <w:t xml:space="preserve"> calling HDF5</w:t>
      </w:r>
      <w:r w:rsidR="00A0206D">
        <w:t>. Except for the</w:t>
      </w:r>
      <w:r>
        <w:t xml:space="preserve"> current</w:t>
      </w:r>
      <w:r w:rsidR="00CD3C4D">
        <w:t>ly</w:t>
      </w:r>
      <w:r>
        <w:t xml:space="preserve"> </w:t>
      </w:r>
      <w:r w:rsidR="00B10DD8">
        <w:t xml:space="preserve">required </w:t>
      </w:r>
      <w:r>
        <w:t xml:space="preserve">use of a Fortran 90 module (i.e. USE HDF5), all </w:t>
      </w:r>
      <w:r w:rsidR="00A0206D">
        <w:t>F</w:t>
      </w:r>
      <w:r w:rsidR="005B27A8">
        <w:t xml:space="preserve">90/F95 </w:t>
      </w:r>
      <w:r>
        <w:t xml:space="preserve">standard </w:t>
      </w:r>
      <w:r w:rsidR="00D133A5">
        <w:t xml:space="preserve">compliant </w:t>
      </w:r>
      <w:r>
        <w:t xml:space="preserve">code will remain compatible with the HDF5 library. </w:t>
      </w:r>
      <w:r w:rsidR="00B10DD8">
        <w:t>However,</w:t>
      </w:r>
      <w:r w:rsidR="00CD3C4D">
        <w:t xml:space="preserve"> some newer </w:t>
      </w:r>
      <w:r w:rsidR="005B27A8">
        <w:t xml:space="preserve">HDF5 </w:t>
      </w:r>
      <w:r w:rsidR="00CD3C4D">
        <w:t xml:space="preserve">APIs will require </w:t>
      </w:r>
      <w:r w:rsidR="00B10DD8">
        <w:t xml:space="preserve">F2003 </w:t>
      </w:r>
      <w:r w:rsidR="00CD3C4D">
        <w:t xml:space="preserve">standard features </w:t>
      </w:r>
      <w:r w:rsidR="001075C4">
        <w:t xml:space="preserve">in order to be used. </w:t>
      </w:r>
      <w:r w:rsidR="00A467E8">
        <w:t xml:space="preserve">All Fortran codes using HDF5 will not have to change any API currently supported. The adoption of F2003 in HDF5 should be transparent in terms of the impact on user’s </w:t>
      </w:r>
      <w:r w:rsidR="002B64F7">
        <w:t xml:space="preserve">HDF5 </w:t>
      </w:r>
      <w:r w:rsidR="00A467E8">
        <w:t>Fortran codes.</w:t>
      </w:r>
    </w:p>
    <w:p w:rsidR="00DD2F4F" w:rsidRDefault="00DD2F4F" w:rsidP="00DD2F4F">
      <w:pPr>
        <w:pStyle w:val="Heading1"/>
      </w:pPr>
      <w:r>
        <w:t>Moving to the F2003 standard</w:t>
      </w:r>
      <w:r w:rsidR="00FE7247">
        <w:t xml:space="preserve"> in HDF5 1.10</w:t>
      </w:r>
    </w:p>
    <w:p w:rsidR="00611674" w:rsidRDefault="00A0206D" w:rsidP="00DD2F4F">
      <w:pPr>
        <w:pStyle w:val="Heading2"/>
      </w:pPr>
      <w:r>
        <w:t xml:space="preserve">Required F2003 features </w:t>
      </w:r>
    </w:p>
    <w:p w:rsidR="00A0206D" w:rsidRDefault="00A0206D" w:rsidP="00A0206D">
      <w:r>
        <w:t xml:space="preserve">The Fortran compiler </w:t>
      </w:r>
      <w:r w:rsidR="00ED6E94">
        <w:t xml:space="preserve">needs </w:t>
      </w:r>
      <w:r>
        <w:t xml:space="preserve">not </w:t>
      </w:r>
      <w:r w:rsidR="00ED6E94">
        <w:t xml:space="preserve">to </w:t>
      </w:r>
      <w:r>
        <w:t xml:space="preserve">have </w:t>
      </w:r>
      <w:r w:rsidR="00A467E8">
        <w:t>the entire</w:t>
      </w:r>
      <w:r>
        <w:t xml:space="preserve"> F2003 standard implemented</w:t>
      </w:r>
      <w:r w:rsidR="00D133A5">
        <w:t xml:space="preserve"> in order to compile HDF5</w:t>
      </w:r>
      <w:r w:rsidR="002E2D55">
        <w:t xml:space="preserve"> v1.10</w:t>
      </w:r>
      <w:r>
        <w:t>. The list of required features need</w:t>
      </w:r>
      <w:r w:rsidR="002E2D55">
        <w:t>ing</w:t>
      </w:r>
      <w:r>
        <w:t xml:space="preserve"> to be implemented are:</w:t>
      </w:r>
    </w:p>
    <w:p w:rsidR="00DA038A" w:rsidRDefault="00B86242" w:rsidP="00A0206D">
      <w:pPr>
        <w:pStyle w:val="ListParagraph"/>
        <w:numPr>
          <w:ilvl w:val="0"/>
          <w:numId w:val="40"/>
        </w:numPr>
      </w:pPr>
      <w:r w:rsidRPr="00B86242">
        <w:t>The</w:t>
      </w:r>
      <w:r>
        <w:rPr>
          <w:color w:val="800000"/>
        </w:rPr>
        <w:t xml:space="preserve"> </w:t>
      </w:r>
      <w:r w:rsidR="00A0206D" w:rsidRPr="00A0206D">
        <w:rPr>
          <w:color w:val="800000"/>
        </w:rPr>
        <w:t>ISO_C_BINDING</w:t>
      </w:r>
      <w:r w:rsidR="002E2D55">
        <w:t xml:space="preserve"> module must be available,</w:t>
      </w:r>
    </w:p>
    <w:p w:rsidR="00A0206D" w:rsidRDefault="00B86242" w:rsidP="00CC49AA">
      <w:pPr>
        <w:pStyle w:val="ListParagraph"/>
        <w:numPr>
          <w:ilvl w:val="0"/>
          <w:numId w:val="40"/>
        </w:numPr>
      </w:pPr>
      <w:r w:rsidRPr="00B86242">
        <w:rPr>
          <w:color w:val="800000"/>
        </w:rPr>
        <w:t>C_PTR</w:t>
      </w:r>
      <w:r>
        <w:t xml:space="preserve">, </w:t>
      </w:r>
      <w:r w:rsidRPr="00B86242">
        <w:rPr>
          <w:color w:val="800000"/>
        </w:rPr>
        <w:t>C_FUNPTR</w:t>
      </w:r>
      <w:r w:rsidR="002E2D55">
        <w:t xml:space="preserve"> must be implemented,</w:t>
      </w:r>
    </w:p>
    <w:p w:rsidR="00B86242" w:rsidRDefault="00B86242" w:rsidP="00CC49AA">
      <w:pPr>
        <w:pStyle w:val="ListParagraph"/>
        <w:numPr>
          <w:ilvl w:val="0"/>
          <w:numId w:val="40"/>
        </w:numPr>
      </w:pPr>
      <w:r>
        <w:rPr>
          <w:color w:val="800000"/>
        </w:rPr>
        <w:t xml:space="preserve">BIND(C) </w:t>
      </w:r>
      <w:r w:rsidRPr="00B86242">
        <w:t>must be implemented.</w:t>
      </w:r>
    </w:p>
    <w:p w:rsidR="00B86242" w:rsidRDefault="00B86242" w:rsidP="00B86242">
      <w:pPr>
        <w:pStyle w:val="Heading2"/>
      </w:pPr>
      <w:r>
        <w:t>K</w:t>
      </w:r>
      <w:r w:rsidR="00DD2F4F">
        <w:t>nown compilers not meeting F2003</w:t>
      </w:r>
      <w:r>
        <w:t xml:space="preserve"> requirements</w:t>
      </w:r>
    </w:p>
    <w:p w:rsidR="00B86242" w:rsidRDefault="00D133A5" w:rsidP="00B86242">
      <w:r>
        <w:t xml:space="preserve">Known </w:t>
      </w:r>
      <w:r w:rsidR="009759D2">
        <w:t xml:space="preserve">compilers not meeting the F2003 </w:t>
      </w:r>
      <w:r w:rsidR="00B86242">
        <w:t xml:space="preserve">requirements </w:t>
      </w:r>
      <w:r w:rsidR="00F46A27">
        <w:t xml:space="preserve">as described in 2.1 </w:t>
      </w:r>
      <w:r w:rsidR="00B86242">
        <w:t>are:</w:t>
      </w:r>
    </w:p>
    <w:p w:rsidR="001075C4" w:rsidRDefault="00B86242" w:rsidP="001075C4">
      <w:pPr>
        <w:pStyle w:val="ListParagraph"/>
        <w:numPr>
          <w:ilvl w:val="0"/>
          <w:numId w:val="41"/>
        </w:numPr>
      </w:pPr>
      <w:proofErr w:type="spellStart"/>
      <w:r>
        <w:t>gfortran</w:t>
      </w:r>
      <w:proofErr w:type="spellEnd"/>
      <w:r>
        <w:t xml:space="preserve"> version 4.1 and earlier.</w:t>
      </w:r>
    </w:p>
    <w:p w:rsidR="002B64F7" w:rsidRDefault="005B27A8" w:rsidP="00FB2D6E">
      <w:pPr>
        <w:pStyle w:val="ListParagraph"/>
        <w:ind w:left="0"/>
      </w:pPr>
      <w:r>
        <w:t>Note, t</w:t>
      </w:r>
      <w:r w:rsidR="002B64F7">
        <w:t xml:space="preserve">he HDF Group </w:t>
      </w:r>
      <w:r w:rsidR="00F46A27">
        <w:t>drop</w:t>
      </w:r>
      <w:r w:rsidR="00311018">
        <w:t>ped</w:t>
      </w:r>
      <w:r w:rsidR="00F46A27">
        <w:t xml:space="preserve"> support f</w:t>
      </w:r>
      <w:r w:rsidR="002B64F7">
        <w:t>o</w:t>
      </w:r>
      <w:r w:rsidR="00F46A27">
        <w:t>r</w:t>
      </w:r>
      <w:r w:rsidR="002B64F7">
        <w:t xml:space="preserve"> those compilers</w:t>
      </w:r>
      <w:r w:rsidR="00F46A27">
        <w:t xml:space="preserve"> as of May 15, 2015 after the HDF5 1.8.15 release.</w:t>
      </w:r>
    </w:p>
    <w:p w:rsidR="00DD2F4F" w:rsidRDefault="00311018" w:rsidP="00DD2F4F">
      <w:pPr>
        <w:pStyle w:val="Heading2"/>
      </w:pPr>
      <w:r>
        <w:t>B</w:t>
      </w:r>
      <w:r w:rsidR="00DD2F4F">
        <w:t>uild behavior in v1.10</w:t>
      </w:r>
    </w:p>
    <w:p w:rsidR="00DD2F4F" w:rsidRPr="00DD2F4F" w:rsidRDefault="00DD2F4F" w:rsidP="00DD2F4F">
      <w:r>
        <w:t xml:space="preserve">Specifying the compiler option </w:t>
      </w:r>
      <w:r w:rsidRPr="00ED6E94">
        <w:rPr>
          <w:i/>
        </w:rPr>
        <w:t>–enable-</w:t>
      </w:r>
      <w:proofErr w:type="spellStart"/>
      <w:r w:rsidRPr="00ED6E94">
        <w:rPr>
          <w:i/>
        </w:rPr>
        <w:t>fortran</w:t>
      </w:r>
      <w:proofErr w:type="spellEnd"/>
      <w:r>
        <w:t xml:space="preserve"> will compile</w:t>
      </w:r>
      <w:r w:rsidR="00754328">
        <w:t xml:space="preserve"> all the F</w:t>
      </w:r>
      <w:r>
        <w:t xml:space="preserve">ortran wrappers. The option </w:t>
      </w:r>
      <w:r w:rsidRPr="00ED6E94">
        <w:rPr>
          <w:i/>
        </w:rPr>
        <w:t>–enable-fortran2003</w:t>
      </w:r>
      <w:r>
        <w:t xml:space="preserve"> will be </w:t>
      </w:r>
      <w:r w:rsidRPr="0060666A">
        <w:rPr>
          <w:b/>
        </w:rPr>
        <w:t>discontinued.</w:t>
      </w:r>
    </w:p>
    <w:p w:rsidR="00B45858" w:rsidRDefault="00D133A5" w:rsidP="00B45858">
      <w:pPr>
        <w:pStyle w:val="Heading2"/>
      </w:pPr>
      <w:r>
        <w:t>Benefits of adopting F2003 standards</w:t>
      </w:r>
    </w:p>
    <w:p w:rsidR="00DD2F4F" w:rsidRDefault="00D133A5" w:rsidP="00D133A5">
      <w:r>
        <w:t>The maintainability of t</w:t>
      </w:r>
      <w:r w:rsidR="00DD2F4F">
        <w:t>he Fortran wrappers</w:t>
      </w:r>
      <w:r w:rsidR="00311018">
        <w:t xml:space="preserve"> </w:t>
      </w:r>
      <w:r w:rsidR="00DD2F4F">
        <w:t>improve</w:t>
      </w:r>
      <w:r w:rsidR="00311018">
        <w:t>s</w:t>
      </w:r>
      <w:r>
        <w:t>: (1) the development of new wrappers and (2) reduce</w:t>
      </w:r>
      <w:r w:rsidR="0060666A">
        <w:t>s</w:t>
      </w:r>
      <w:r>
        <w:t xml:space="preserve"> the complexity of the current implementation.</w:t>
      </w:r>
    </w:p>
    <w:p w:rsidR="00DD2F4F" w:rsidRDefault="00DD2F4F" w:rsidP="00DD2F4F">
      <w:pPr>
        <w:pStyle w:val="Heading3"/>
      </w:pPr>
      <w:r>
        <w:t>Use of BIND(C)</w:t>
      </w:r>
    </w:p>
    <w:p w:rsidR="00CA7AA3" w:rsidRDefault="00311018" w:rsidP="00754328">
      <w:r>
        <w:t xml:space="preserve">In HDF5 1.8 </w:t>
      </w:r>
      <w:r w:rsidR="00754328">
        <w:t xml:space="preserve">the Fortran wrappers naming convention with the C library are handled internally by configure and an internal HDF5 convention. </w:t>
      </w:r>
      <w:r w:rsidR="005B6DCF">
        <w:t>F</w:t>
      </w:r>
      <w:r w:rsidR="00754328">
        <w:t xml:space="preserve">or example, the Fortran API </w:t>
      </w:r>
      <w:r w:rsidR="0036267A">
        <w:t xml:space="preserve">interface for </w:t>
      </w:r>
      <w:r w:rsidR="002B64F7" w:rsidRPr="002B64F7">
        <w:t>h5a</w:t>
      </w:r>
      <w:r w:rsidR="0036267A">
        <w:t>write_f_c is:</w:t>
      </w:r>
    </w:p>
    <w:p w:rsidR="00CA7AA3" w:rsidRPr="00CA7AA3" w:rsidRDefault="00CA7AA3" w:rsidP="00CA7AA3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INTERFACE</w:t>
      </w:r>
    </w:p>
    <w:p w:rsidR="00CA7AA3" w:rsidRPr="00CA7AA3" w:rsidRDefault="00CA7AA3" w:rsidP="000C0A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INTEGER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</w:t>
      </w:r>
      <w:proofErr w:type="gramStart"/>
      <w:r w:rsidRPr="00CA7AA3">
        <w:rPr>
          <w:color w:val="000000"/>
          <w:sz w:val="18"/>
          <w:szCs w:val="18"/>
        </w:rPr>
        <w:t>c(</w:t>
      </w:r>
      <w:proofErr w:type="spellStart"/>
      <w:proofErr w:type="gramEnd"/>
      <w:r w:rsidRPr="00CA7AA3">
        <w:rPr>
          <w:color w:val="000000"/>
          <w:sz w:val="18"/>
          <w:szCs w:val="18"/>
        </w:rPr>
        <w:t>attr_id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mem_type_id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buf</w:t>
      </w:r>
      <w:proofErr w:type="spellEnd"/>
      <w:r w:rsidRPr="00CA7AA3">
        <w:rPr>
          <w:color w:val="000000"/>
          <w:sz w:val="18"/>
          <w:szCs w:val="18"/>
        </w:rPr>
        <w:t>)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 w:rsidRPr="00CA7AA3">
        <w:rPr>
          <w:b/>
          <w:bCs/>
          <w:color w:val="7F0055"/>
          <w:sz w:val="18"/>
          <w:szCs w:val="18"/>
        </w:rPr>
        <w:t>USE</w:t>
      </w:r>
      <w:r w:rsidRPr="00CA7AA3">
        <w:rPr>
          <w:color w:val="000000"/>
          <w:sz w:val="18"/>
          <w:szCs w:val="18"/>
        </w:rPr>
        <w:t xml:space="preserve">, </w:t>
      </w:r>
      <w:proofErr w:type="gramStart"/>
      <w:r w:rsidRPr="00CA7AA3">
        <w:rPr>
          <w:b/>
          <w:bCs/>
          <w:color w:val="7F0055"/>
          <w:sz w:val="18"/>
          <w:szCs w:val="18"/>
        </w:rPr>
        <w:t>INTRINSIC</w:t>
      </w:r>
      <w:r w:rsidRPr="00CA7AA3">
        <w:rPr>
          <w:color w:val="000000"/>
          <w:sz w:val="18"/>
          <w:szCs w:val="18"/>
        </w:rPr>
        <w:t xml:space="preserve"> :</w:t>
      </w:r>
      <w:proofErr w:type="gramEnd"/>
      <w:r w:rsidRPr="00CA7AA3">
        <w:rPr>
          <w:color w:val="000000"/>
          <w:sz w:val="18"/>
          <w:szCs w:val="18"/>
        </w:rPr>
        <w:t>: ISO_C_BINDING</w:t>
      </w:r>
      <w:r w:rsidR="000C0A9C" w:rsidRPr="00CA7AA3">
        <w:rPr>
          <w:color w:val="000000"/>
          <w:sz w:val="18"/>
          <w:szCs w:val="18"/>
        </w:rPr>
        <w:t xml:space="preserve">, ONLY : </w:t>
      </w:r>
      <w:proofErr w:type="spellStart"/>
      <w:r w:rsidR="000C0A9C" w:rsidRPr="00CA7AA3">
        <w:rPr>
          <w:color w:val="000000"/>
          <w:sz w:val="18"/>
          <w:szCs w:val="18"/>
        </w:rPr>
        <w:t>c_ptr</w:t>
      </w:r>
      <w:proofErr w:type="spellEnd"/>
    </w:p>
    <w:p w:rsidR="00CA7AA3" w:rsidRPr="00CA7AA3" w:rsidRDefault="00CA7AA3" w:rsidP="00CA7AA3">
      <w:pPr>
        <w:pStyle w:val="HTMLPreformatted"/>
        <w:shd w:val="clear" w:color="auto" w:fill="FFFFFF"/>
        <w:rPr>
          <w:color w:val="3F7F59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proofErr w:type="gramStart"/>
      <w:r w:rsidRPr="00CA7AA3">
        <w:rPr>
          <w:color w:val="3F7F59"/>
          <w:sz w:val="18"/>
          <w:szCs w:val="18"/>
        </w:rPr>
        <w:t>!DEC</w:t>
      </w:r>
      <w:proofErr w:type="gramEnd"/>
      <w:r w:rsidRPr="00CA7AA3">
        <w:rPr>
          <w:color w:val="3F7F59"/>
          <w:sz w:val="18"/>
          <w:szCs w:val="18"/>
        </w:rPr>
        <w:t>$IF DEFINED(HDF5F90_WINDOWS)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3F7F59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proofErr w:type="gramStart"/>
      <w:r w:rsidRPr="00CA7AA3">
        <w:rPr>
          <w:color w:val="3F7F59"/>
          <w:sz w:val="18"/>
          <w:szCs w:val="18"/>
        </w:rPr>
        <w:t>!DEC</w:t>
      </w:r>
      <w:proofErr w:type="gramEnd"/>
      <w:r w:rsidRPr="00CA7AA3">
        <w:rPr>
          <w:color w:val="3F7F59"/>
          <w:sz w:val="18"/>
          <w:szCs w:val="18"/>
        </w:rPr>
        <w:t>$ATTRIBUTES C,reference,decorate,alias:'H5AWRITE_F_C'::h5awrite_f_c</w:t>
      </w:r>
    </w:p>
    <w:p w:rsidR="00CA7AA3" w:rsidRDefault="00CA7AA3" w:rsidP="005B6DC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proofErr w:type="gramStart"/>
      <w:r w:rsidRPr="00CA7AA3">
        <w:rPr>
          <w:color w:val="3F7F59"/>
          <w:sz w:val="18"/>
          <w:szCs w:val="18"/>
        </w:rPr>
        <w:t>!DEC</w:t>
      </w:r>
      <w:proofErr w:type="gramEnd"/>
      <w:r w:rsidRPr="00CA7AA3">
        <w:rPr>
          <w:color w:val="3F7F59"/>
          <w:sz w:val="18"/>
          <w:szCs w:val="18"/>
        </w:rPr>
        <w:t>$ENDIF</w:t>
      </w:r>
      <w:r w:rsidR="005B6DCF">
        <w:rPr>
          <w:color w:val="3F7F59"/>
          <w:sz w:val="18"/>
          <w:szCs w:val="18"/>
        </w:rPr>
        <w:tab/>
      </w:r>
    </w:p>
    <w:p w:rsidR="005B6DCF" w:rsidRPr="00CA7AA3" w:rsidRDefault="005B6DCF" w:rsidP="005B6D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7F0055"/>
          <w:sz w:val="18"/>
          <w:szCs w:val="18"/>
        </w:rPr>
        <w:t xml:space="preserve"> ...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h5awrite_f_c</w:t>
      </w:r>
    </w:p>
    <w:p w:rsidR="0036267A" w:rsidRDefault="00CA7AA3" w:rsidP="005B6DC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INTERFACE</w:t>
      </w:r>
    </w:p>
    <w:p w:rsidR="005B6DCF" w:rsidRPr="005B6DCF" w:rsidRDefault="005B6DCF" w:rsidP="005B6DC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7AA3" w:rsidRDefault="002B64F7" w:rsidP="00754328">
      <w:proofErr w:type="gramStart"/>
      <w:r>
        <w:t xml:space="preserve">The </w:t>
      </w:r>
      <w:r w:rsidR="0060666A" w:rsidRPr="000C0A9C">
        <w:rPr>
          <w:color w:val="008000"/>
        </w:rPr>
        <w:t>!DEC</w:t>
      </w:r>
      <w:proofErr w:type="gramEnd"/>
      <w:r w:rsidR="0060666A" w:rsidRPr="000C0A9C">
        <w:rPr>
          <w:color w:val="008000"/>
        </w:rPr>
        <w:t>$</w:t>
      </w:r>
      <w:r w:rsidR="00DC3892">
        <w:t xml:space="preserve"> </w:t>
      </w:r>
      <w:r w:rsidR="00311018">
        <w:t xml:space="preserve">is </w:t>
      </w:r>
      <w:r>
        <w:t xml:space="preserve">required to provided portability between UNIX and Windows platforms </w:t>
      </w:r>
      <w:r w:rsidR="00F46A27">
        <w:t>with Intel Fortran compile</w:t>
      </w:r>
      <w:r>
        <w:t xml:space="preserve">. </w:t>
      </w:r>
      <w:r w:rsidR="00CA7AA3">
        <w:t>With the use of BIND(C)</w:t>
      </w:r>
      <w:r w:rsidR="00FE7247">
        <w:t xml:space="preserve"> in HDF5 1.10</w:t>
      </w:r>
      <w:r w:rsidR="00CA7AA3">
        <w:t xml:space="preserve">, the new interface does not require </w:t>
      </w:r>
      <w:proofErr w:type="gramStart"/>
      <w:r w:rsidR="00CA7AA3">
        <w:t xml:space="preserve">the </w:t>
      </w:r>
      <w:r w:rsidR="00CA7AA3" w:rsidRPr="000C0A9C">
        <w:rPr>
          <w:color w:val="008000"/>
        </w:rPr>
        <w:t>!DEC</w:t>
      </w:r>
      <w:proofErr w:type="gramEnd"/>
      <w:r w:rsidR="00CA7AA3" w:rsidRPr="000C0A9C">
        <w:rPr>
          <w:color w:val="008000"/>
        </w:rPr>
        <w:t>$</w:t>
      </w:r>
      <w:r w:rsidR="00CA7AA3">
        <w:t xml:space="preserve"> declarations</w:t>
      </w:r>
      <w:r w:rsidR="007378D6">
        <w:t>.</w:t>
      </w:r>
    </w:p>
    <w:p w:rsidR="00CA7AA3" w:rsidRPr="00CA7AA3" w:rsidRDefault="00CA7AA3" w:rsidP="00CA7AA3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INTERFACE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INTEGER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</w:t>
      </w:r>
      <w:proofErr w:type="gramStart"/>
      <w:r w:rsidRPr="00CA7AA3">
        <w:rPr>
          <w:color w:val="000000"/>
          <w:sz w:val="18"/>
          <w:szCs w:val="18"/>
        </w:rPr>
        <w:t>c(</w:t>
      </w:r>
      <w:proofErr w:type="spellStart"/>
      <w:proofErr w:type="gramEnd"/>
      <w:r w:rsidRPr="00CA7AA3">
        <w:rPr>
          <w:color w:val="000000"/>
          <w:sz w:val="18"/>
          <w:szCs w:val="18"/>
        </w:rPr>
        <w:t>attr_id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mem_type_id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buf</w:t>
      </w:r>
      <w:proofErr w:type="spellEnd"/>
      <w:r w:rsidRPr="00CA7AA3">
        <w:rPr>
          <w:color w:val="000000"/>
          <w:sz w:val="18"/>
          <w:szCs w:val="18"/>
        </w:rPr>
        <w:t>) BIND(C, NAME=</w:t>
      </w:r>
      <w:r w:rsidRPr="00CA7AA3">
        <w:rPr>
          <w:color w:val="2A00FF"/>
          <w:sz w:val="18"/>
          <w:szCs w:val="18"/>
        </w:rPr>
        <w:t>'h5awrite_f_c'</w:t>
      </w:r>
      <w:r w:rsidRPr="00CA7AA3">
        <w:rPr>
          <w:color w:val="000000"/>
          <w:sz w:val="18"/>
          <w:szCs w:val="18"/>
        </w:rPr>
        <w:t>)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 w:rsidRPr="00CA7AA3">
        <w:rPr>
          <w:b/>
          <w:bCs/>
          <w:color w:val="7F0055"/>
          <w:sz w:val="18"/>
          <w:szCs w:val="18"/>
        </w:rPr>
        <w:t>USE</w:t>
      </w:r>
      <w:r w:rsidRPr="00CA7AA3">
        <w:rPr>
          <w:color w:val="000000"/>
          <w:sz w:val="18"/>
          <w:szCs w:val="18"/>
        </w:rPr>
        <w:t xml:space="preserve">, </w:t>
      </w:r>
      <w:proofErr w:type="gramStart"/>
      <w:r w:rsidRPr="00CA7AA3">
        <w:rPr>
          <w:b/>
          <w:bCs/>
          <w:color w:val="7F0055"/>
          <w:sz w:val="18"/>
          <w:szCs w:val="18"/>
        </w:rPr>
        <w:t>INTRINSIC</w:t>
      </w:r>
      <w:r w:rsidRPr="00CA7AA3">
        <w:rPr>
          <w:color w:val="000000"/>
          <w:sz w:val="18"/>
          <w:szCs w:val="18"/>
        </w:rPr>
        <w:t xml:space="preserve"> :</w:t>
      </w:r>
      <w:proofErr w:type="gramEnd"/>
      <w:r w:rsidRPr="00CA7AA3">
        <w:rPr>
          <w:color w:val="000000"/>
          <w:sz w:val="18"/>
          <w:szCs w:val="18"/>
        </w:rPr>
        <w:t xml:space="preserve">: ISO_C_BINDING, ONLY : </w:t>
      </w:r>
      <w:proofErr w:type="spellStart"/>
      <w:r w:rsidRPr="00CA7AA3">
        <w:rPr>
          <w:color w:val="000000"/>
          <w:sz w:val="18"/>
          <w:szCs w:val="18"/>
        </w:rPr>
        <w:t>c_ptr</w:t>
      </w:r>
      <w:proofErr w:type="spellEnd"/>
    </w:p>
    <w:p w:rsidR="00CA7AA3" w:rsidRPr="00CA7AA3" w:rsidRDefault="00CA7AA3" w:rsidP="005B6D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 w:rsidR="005B6DCF">
        <w:rPr>
          <w:b/>
          <w:bCs/>
          <w:color w:val="7F0055"/>
          <w:sz w:val="18"/>
          <w:szCs w:val="18"/>
        </w:rPr>
        <w:t xml:space="preserve"> ...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h5awrite_f_c</w:t>
      </w:r>
    </w:p>
    <w:p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INTERFACE</w:t>
      </w:r>
    </w:p>
    <w:p w:rsidR="00CA7AA3" w:rsidRDefault="00CA7AA3" w:rsidP="00754328">
      <w:pPr>
        <w:rPr>
          <w:sz w:val="18"/>
          <w:szCs w:val="18"/>
        </w:rPr>
      </w:pPr>
    </w:p>
    <w:p w:rsidR="005B6DCF" w:rsidRDefault="005B6DCF" w:rsidP="00754328">
      <w:pPr>
        <w:rPr>
          <w:szCs w:val="24"/>
        </w:rPr>
      </w:pPr>
      <w:r>
        <w:rPr>
          <w:szCs w:val="24"/>
        </w:rPr>
        <w:t>Besides now being standard compliant</w:t>
      </w:r>
      <w:r w:rsidR="002E2D55">
        <w:rPr>
          <w:rStyle w:val="FootnoteReference"/>
          <w:szCs w:val="24"/>
        </w:rPr>
        <w:footnoteReference w:id="1"/>
      </w:r>
      <w:r>
        <w:rPr>
          <w:szCs w:val="24"/>
        </w:rPr>
        <w:t>, the name of the C API is also specified directly. Therefore, the curr</w:t>
      </w:r>
      <w:r w:rsidR="00886BCD">
        <w:rPr>
          <w:szCs w:val="24"/>
        </w:rPr>
        <w:t>ent</w:t>
      </w:r>
      <w:r w:rsidR="00FB581D">
        <w:rPr>
          <w:szCs w:val="24"/>
        </w:rPr>
        <w:t xml:space="preserve"> convention of defining a </w:t>
      </w:r>
      <w:r>
        <w:rPr>
          <w:szCs w:val="24"/>
        </w:rPr>
        <w:t>name space alias in H5f90proto.h,</w:t>
      </w:r>
    </w:p>
    <w:p w:rsidR="000C0A9C" w:rsidRDefault="00D67507" w:rsidP="00D67507">
      <w:pPr>
        <w:pStyle w:val="HTMLPreformatted"/>
        <w:shd w:val="clear" w:color="auto" w:fill="FFFFFF"/>
        <w:rPr>
          <w:color w:val="7F0055"/>
        </w:rPr>
      </w:pPr>
      <w:r>
        <w:rPr>
          <w:color w:val="7F0055"/>
        </w:rPr>
        <w:t>#</w:t>
      </w:r>
      <w:proofErr w:type="gramStart"/>
      <w:r>
        <w:rPr>
          <w:color w:val="7F0055"/>
        </w:rPr>
        <w:t>define</w:t>
      </w:r>
      <w:proofErr w:type="gramEnd"/>
      <w:r>
        <w:rPr>
          <w:color w:val="7F0055"/>
        </w:rPr>
        <w:t xml:space="preserve"> nh5awrite_f_c       H5_FC_FUNC_(h5awrite_f_c, H5AWRITE_F_C)</w:t>
      </w:r>
    </w:p>
    <w:p w:rsidR="00D67507" w:rsidRDefault="00D67507" w:rsidP="00D67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H5_FCDLL </w:t>
      </w:r>
      <w:proofErr w:type="spellStart"/>
      <w:r>
        <w:rPr>
          <w:color w:val="000000"/>
        </w:rPr>
        <w:t>int_f</w:t>
      </w:r>
      <w:proofErr w:type="spellEnd"/>
      <w:r>
        <w:rPr>
          <w:color w:val="000000"/>
        </w:rPr>
        <w:t xml:space="preserve"> nh5awrite_f_c (</w:t>
      </w:r>
      <w:proofErr w:type="spellStart"/>
      <w:r>
        <w:rPr>
          <w:color w:val="000000"/>
        </w:rPr>
        <w:t>hid_t_f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attr_id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hid_t_f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mem_type_id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);</w:t>
      </w:r>
    </w:p>
    <w:p w:rsidR="005B6DCF" w:rsidRDefault="002B64F7" w:rsidP="002B64F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5B6DCF" w:rsidRDefault="00D67507" w:rsidP="00754328">
      <w:pPr>
        <w:rPr>
          <w:szCs w:val="24"/>
        </w:rPr>
      </w:pPr>
      <w:r>
        <w:rPr>
          <w:szCs w:val="24"/>
        </w:rPr>
        <w:t xml:space="preserve">is simplified by removing the need to use </w:t>
      </w:r>
      <w:r>
        <w:rPr>
          <w:color w:val="7F0055"/>
        </w:rPr>
        <w:t xml:space="preserve">#define </w:t>
      </w:r>
      <w:r>
        <w:rPr>
          <w:szCs w:val="24"/>
        </w:rPr>
        <w:t xml:space="preserve">and </w:t>
      </w:r>
      <w:r w:rsidR="00886BCD">
        <w:rPr>
          <w:szCs w:val="24"/>
        </w:rPr>
        <w:t xml:space="preserve">by </w:t>
      </w:r>
      <w:r>
        <w:rPr>
          <w:szCs w:val="24"/>
        </w:rPr>
        <w:t>using the name of the C API</w:t>
      </w:r>
      <w:r w:rsidR="009759D2">
        <w:rPr>
          <w:szCs w:val="24"/>
        </w:rPr>
        <w:t xml:space="preserve"> wrappers</w:t>
      </w:r>
      <w:r>
        <w:rPr>
          <w:szCs w:val="24"/>
        </w:rPr>
        <w:t xml:space="preserve"> directly,</w:t>
      </w:r>
    </w:p>
    <w:p w:rsidR="004E6EF3" w:rsidRDefault="002B64F7" w:rsidP="00754328">
      <w:pPr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H5_FCDLL </w:t>
      </w:r>
      <w:r w:rsidR="00D67507" w:rsidRPr="00FB2D6E">
        <w:rPr>
          <w:rFonts w:ascii="Courier" w:hAnsi="Courier"/>
          <w:color w:val="000000"/>
          <w:sz w:val="20"/>
          <w:szCs w:val="20"/>
        </w:rPr>
        <w:t>h5awrite_f_c (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hid_t_f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 *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attr_id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, 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hid_t_f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 *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mem_type_id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, </w:t>
      </w:r>
      <w:r w:rsidR="00D67507" w:rsidRPr="00FB2D6E">
        <w:rPr>
          <w:rFonts w:ascii="Courier" w:hAnsi="Courier"/>
          <w:b/>
          <w:bCs/>
          <w:color w:val="7F0055"/>
          <w:sz w:val="20"/>
          <w:szCs w:val="20"/>
        </w:rPr>
        <w:t>void</w:t>
      </w:r>
      <w:r w:rsidR="00D67507" w:rsidRPr="00FB2D6E">
        <w:rPr>
          <w:rFonts w:ascii="Courier" w:hAnsi="Courier"/>
          <w:color w:val="000000"/>
          <w:sz w:val="20"/>
          <w:szCs w:val="20"/>
        </w:rPr>
        <w:t xml:space="preserve"> *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buf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>);</w:t>
      </w:r>
    </w:p>
    <w:p w:rsidR="004E6EF3" w:rsidRPr="004E6EF3" w:rsidRDefault="004E6EF3" w:rsidP="00754328">
      <w:pPr>
        <w:rPr>
          <w:rFonts w:ascii="Courier" w:hAnsi="Courier"/>
          <w:color w:val="000000"/>
          <w:sz w:val="20"/>
          <w:szCs w:val="20"/>
        </w:rPr>
      </w:pPr>
    </w:p>
    <w:p w:rsidR="00375001" w:rsidRPr="00105176" w:rsidRDefault="00105176" w:rsidP="00754328">
      <w:pPr>
        <w:rPr>
          <w:color w:val="000000"/>
          <w:szCs w:val="24"/>
        </w:rPr>
      </w:pPr>
      <w:r>
        <w:rPr>
          <w:color w:val="000000"/>
          <w:szCs w:val="24"/>
        </w:rPr>
        <w:t>Furthermore</w:t>
      </w:r>
      <w:r w:rsidR="004E6EF3">
        <w:rPr>
          <w:color w:val="000000"/>
          <w:szCs w:val="24"/>
        </w:rPr>
        <w:t xml:space="preserve">, most – if not all – of the C wrappers can be eliminated </w:t>
      </w:r>
      <w:r w:rsidR="004D3F81">
        <w:rPr>
          <w:color w:val="000000"/>
          <w:szCs w:val="24"/>
        </w:rPr>
        <w:t xml:space="preserve">by </w:t>
      </w:r>
      <w:r w:rsidR="00D82A2C">
        <w:rPr>
          <w:color w:val="000000"/>
          <w:szCs w:val="24"/>
        </w:rPr>
        <w:t xml:space="preserve">calling the HDF5 C APIs </w:t>
      </w:r>
      <w:r w:rsidR="004E6EF3">
        <w:rPr>
          <w:color w:val="000000"/>
          <w:szCs w:val="24"/>
        </w:rPr>
        <w:t>directly</w:t>
      </w:r>
      <w:r>
        <w:rPr>
          <w:color w:val="000000"/>
          <w:szCs w:val="24"/>
        </w:rPr>
        <w:t xml:space="preserve"> from the Fortran wrappers. Doing so</w:t>
      </w:r>
      <w:r w:rsidR="004E6EF3">
        <w:rPr>
          <w:color w:val="000000"/>
          <w:szCs w:val="24"/>
        </w:rPr>
        <w:t xml:space="preserve"> also enables Fortran programs to call the HDF5 C APIs directly</w:t>
      </w:r>
      <w:r w:rsidR="004D3F81">
        <w:rPr>
          <w:color w:val="000000"/>
          <w:szCs w:val="24"/>
        </w:rPr>
        <w:t>, avoiding the Fortran wrappers all together, if</w:t>
      </w:r>
      <w:r>
        <w:rPr>
          <w:color w:val="000000"/>
          <w:szCs w:val="24"/>
        </w:rPr>
        <w:t xml:space="preserve"> needed</w:t>
      </w:r>
      <w:r w:rsidR="004E6EF3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</w:t>
      </w:r>
      <w:r w:rsidR="004E6EF3">
        <w:rPr>
          <w:color w:val="000000"/>
        </w:rPr>
        <w:t>Finally</w:t>
      </w:r>
      <w:r w:rsidR="00375001">
        <w:rPr>
          <w:color w:val="000000"/>
        </w:rPr>
        <w:t xml:space="preserve">, as discussed in Section </w:t>
      </w:r>
      <w:r w:rsidR="00375001">
        <w:rPr>
          <w:color w:val="000000"/>
        </w:rPr>
        <w:fldChar w:fldCharType="begin"/>
      </w:r>
      <w:r w:rsidR="00375001">
        <w:rPr>
          <w:color w:val="000000"/>
        </w:rPr>
        <w:instrText xml:space="preserve"> REF _Ref284755003 \r \h </w:instrText>
      </w:r>
      <w:r w:rsidR="00375001">
        <w:rPr>
          <w:color w:val="000000"/>
        </w:rPr>
      </w:r>
      <w:r w:rsidR="00375001">
        <w:rPr>
          <w:color w:val="000000"/>
        </w:rPr>
        <w:fldChar w:fldCharType="separate"/>
      </w:r>
      <w:r w:rsidR="00072E8D">
        <w:rPr>
          <w:color w:val="000000"/>
        </w:rPr>
        <w:t>1.1</w:t>
      </w:r>
      <w:r w:rsidR="00375001">
        <w:rPr>
          <w:color w:val="000000"/>
        </w:rPr>
        <w:fldChar w:fldCharType="end"/>
      </w:r>
      <w:r w:rsidR="00375001">
        <w:rPr>
          <w:color w:val="000000"/>
        </w:rPr>
        <w:t>, the need to maintain</w:t>
      </w:r>
      <w:r w:rsidR="00886BCD">
        <w:rPr>
          <w:color w:val="000000"/>
        </w:rPr>
        <w:t xml:space="preserve"> and </w:t>
      </w:r>
      <w:r w:rsidR="0091509E">
        <w:rPr>
          <w:color w:val="000000"/>
        </w:rPr>
        <w:t>develop</w:t>
      </w:r>
      <w:r w:rsidR="00375001">
        <w:rPr>
          <w:color w:val="000000"/>
        </w:rPr>
        <w:t xml:space="preserve"> both F90 and F2003 compliant wrappers is eliminated.</w:t>
      </w:r>
    </w:p>
    <w:p w:rsidR="00103477" w:rsidRDefault="00375001" w:rsidP="00DD2F4F">
      <w:pPr>
        <w:pStyle w:val="Heading1"/>
      </w:pPr>
      <w:r>
        <w:t>Implement</w:t>
      </w:r>
      <w:r w:rsidR="005B3716">
        <w:t>ed</w:t>
      </w:r>
      <w:r>
        <w:t xml:space="preserve"> Changes to </w:t>
      </w:r>
      <w:r w:rsidR="0091509E">
        <w:t xml:space="preserve">the </w:t>
      </w:r>
      <w:r>
        <w:t>Fortran Structure</w:t>
      </w:r>
      <w:r w:rsidR="005B3716">
        <w:t xml:space="preserve"> in HDF5 1.10</w:t>
      </w:r>
    </w:p>
    <w:p w:rsidR="00103477" w:rsidRDefault="00375001" w:rsidP="00103477">
      <w:pPr>
        <w:pStyle w:val="Heading2"/>
      </w:pPr>
      <w:r>
        <w:t>Use of BIND(C)</w:t>
      </w:r>
    </w:p>
    <w:p w:rsidR="00375001" w:rsidRDefault="00375001" w:rsidP="00B90476">
      <w:r>
        <w:t>Switching to using BIND(C) requires:</w:t>
      </w:r>
    </w:p>
    <w:p w:rsidR="00375001" w:rsidRDefault="00375001" w:rsidP="00B90476">
      <w:pPr>
        <w:pStyle w:val="ListParagraph"/>
        <w:numPr>
          <w:ilvl w:val="0"/>
          <w:numId w:val="41"/>
        </w:numPr>
      </w:pPr>
      <w:r>
        <w:t xml:space="preserve">All current Fortran APIs </w:t>
      </w:r>
      <w:r w:rsidR="00383B2E">
        <w:t xml:space="preserve">to </w:t>
      </w:r>
      <w:r w:rsidR="00B90476">
        <w:t xml:space="preserve">use </w:t>
      </w:r>
      <w:r>
        <w:t>the BIND(C, name=) convention,</w:t>
      </w:r>
    </w:p>
    <w:p w:rsidR="00375001" w:rsidRDefault="00375001" w:rsidP="00375001">
      <w:pPr>
        <w:pStyle w:val="ListParagraph"/>
        <w:numPr>
          <w:ilvl w:val="0"/>
          <w:numId w:val="41"/>
        </w:numPr>
      </w:pPr>
      <w:proofErr w:type="gramStart"/>
      <w:r>
        <w:t xml:space="preserve">All </w:t>
      </w:r>
      <w:r w:rsidRPr="00375001">
        <w:rPr>
          <w:color w:val="3F7F59"/>
          <w:szCs w:val="24"/>
        </w:rPr>
        <w:t>!DEC</w:t>
      </w:r>
      <w:proofErr w:type="gramEnd"/>
      <w:r w:rsidRPr="00375001">
        <w:rPr>
          <w:color w:val="3F7F59"/>
          <w:szCs w:val="24"/>
        </w:rPr>
        <w:t>$</w:t>
      </w:r>
      <w:r>
        <w:t xml:space="preserve"> lines </w:t>
      </w:r>
      <w:r w:rsidR="005939FD">
        <w:t>are</w:t>
      </w:r>
      <w:r>
        <w:t xml:space="preserve"> eliminated,</w:t>
      </w:r>
    </w:p>
    <w:p w:rsidR="00DA038A" w:rsidRDefault="00375001" w:rsidP="00375001">
      <w:pPr>
        <w:pStyle w:val="ListParagraph"/>
        <w:numPr>
          <w:ilvl w:val="0"/>
          <w:numId w:val="41"/>
        </w:numPr>
      </w:pPr>
      <w:r>
        <w:t xml:space="preserve">The use of </w:t>
      </w:r>
      <w:r w:rsidRPr="00375001">
        <w:rPr>
          <w:color w:val="7F0055"/>
        </w:rPr>
        <w:t xml:space="preserve">#define </w:t>
      </w:r>
      <w:r w:rsidR="005B3716">
        <w:t>is</w:t>
      </w:r>
      <w:r w:rsidRPr="00375001">
        <w:t xml:space="preserve"> eliminated</w:t>
      </w:r>
      <w:r>
        <w:t>,</w:t>
      </w:r>
    </w:p>
    <w:p w:rsidR="00375001" w:rsidRPr="00237129" w:rsidRDefault="00B90476" w:rsidP="00375001">
      <w:pPr>
        <w:pStyle w:val="ListParagraph"/>
        <w:numPr>
          <w:ilvl w:val="0"/>
          <w:numId w:val="41"/>
        </w:numPr>
      </w:pPr>
      <w:r>
        <w:t xml:space="preserve">The C API </w:t>
      </w:r>
      <w:proofErr w:type="spellStart"/>
      <w:r>
        <w:t>match</w:t>
      </w:r>
      <w:r w:rsidR="005939FD">
        <w:t>s</w:t>
      </w:r>
      <w:proofErr w:type="spellEnd"/>
      <w:r>
        <w:t xml:space="preserve"> the name given in the BIND(C, name=) specification.</w:t>
      </w:r>
    </w:p>
    <w:p w:rsidR="00DA038A" w:rsidRDefault="00B90476" w:rsidP="00B90476">
      <w:pPr>
        <w:pStyle w:val="Heading2"/>
      </w:pPr>
      <w:r>
        <w:t>Removal of Dual Functioning Fortran Files</w:t>
      </w:r>
      <w:r w:rsidR="005B3716">
        <w:t xml:space="preserve"> </w:t>
      </w:r>
      <w:r w:rsidR="005939FD">
        <w:t>and Future M</w:t>
      </w:r>
      <w:r w:rsidR="005B3716">
        <w:t>aintenance</w:t>
      </w:r>
    </w:p>
    <w:p w:rsidR="00AD7590" w:rsidRDefault="00B90476" w:rsidP="00B90476">
      <w:r>
        <w:t xml:space="preserve">All duplicate Fortran 90 </w:t>
      </w:r>
      <w:r w:rsidR="002648E3">
        <w:t>APIs, which have an equivalent Fortran</w:t>
      </w:r>
      <w:r w:rsidR="00002784">
        <w:t xml:space="preserve"> </w:t>
      </w:r>
      <w:r w:rsidR="002648E3">
        <w:t>2003,</w:t>
      </w:r>
      <w:r>
        <w:t xml:space="preserve"> </w:t>
      </w:r>
      <w:r w:rsidR="005B3716">
        <w:t>were</w:t>
      </w:r>
      <w:r>
        <w:t xml:space="preserve"> eliminated. The _F03.f90 APIs </w:t>
      </w:r>
      <w:r w:rsidR="005B3716">
        <w:t>were</w:t>
      </w:r>
      <w:r>
        <w:t xml:space="preserve"> combined with the .f90 files and the _F90.f90 files </w:t>
      </w:r>
      <w:r w:rsidR="005B3716">
        <w:t xml:space="preserve">were </w:t>
      </w:r>
      <w:r>
        <w:t xml:space="preserve">eliminated. All the </w:t>
      </w:r>
      <w:proofErr w:type="spellStart"/>
      <w:r>
        <w:t>aut</w:t>
      </w:r>
      <w:r w:rsidR="00383B2E">
        <w:t>ot</w:t>
      </w:r>
      <w:r>
        <w:t>ools</w:t>
      </w:r>
      <w:proofErr w:type="spellEnd"/>
      <w:r>
        <w:t xml:space="preserve"> and </w:t>
      </w:r>
      <w:proofErr w:type="spellStart"/>
      <w:r w:rsidR="001753FE">
        <w:t>CMake</w:t>
      </w:r>
      <w:proofErr w:type="spellEnd"/>
      <w:r w:rsidR="001753FE">
        <w:t xml:space="preserve"> </w:t>
      </w:r>
      <w:r>
        <w:t xml:space="preserve">related files </w:t>
      </w:r>
      <w:r w:rsidR="005B3716">
        <w:t>were</w:t>
      </w:r>
      <w:r>
        <w:t xml:space="preserve"> updated to reflect these changes.</w:t>
      </w:r>
    </w:p>
    <w:p w:rsidR="002C2BB6" w:rsidRDefault="001E6BCF" w:rsidP="00B90476">
      <w:r>
        <w:t>Configure automatically generates the Fortran 90 APIs in order to handle backward compatibility of F90 APIs. At configure</w:t>
      </w:r>
      <w:r w:rsidR="00F54EC5">
        <w:t>,</w:t>
      </w:r>
      <w:r>
        <w:t xml:space="preserve"> all valid integer and real KINDs are determined</w:t>
      </w:r>
      <w:r w:rsidR="00AB6E5D">
        <w:t>,</w:t>
      </w:r>
      <w:r w:rsidR="00F54EC5">
        <w:t xml:space="preserve"> in addition to</w:t>
      </w:r>
      <w:r>
        <w:t xml:space="preserve"> the maximum decimal precision for reals</w:t>
      </w:r>
      <w:r w:rsidR="00F54EC5">
        <w:t xml:space="preserve"> and floats in</w:t>
      </w:r>
      <w:r w:rsidR="00412024">
        <w:t xml:space="preserve"> F</w:t>
      </w:r>
      <w:r w:rsidR="00F54EC5">
        <w:t>ortran and C</w:t>
      </w:r>
      <w:r w:rsidR="00AB6E5D">
        <w:t>,</w:t>
      </w:r>
      <w:r w:rsidR="00F54EC5">
        <w:t xml:space="preserve"> respectively</w:t>
      </w:r>
      <w:r>
        <w:t xml:space="preserve">. The valid </w:t>
      </w:r>
      <w:r w:rsidR="00412024">
        <w:t>KIND</w:t>
      </w:r>
      <w:r w:rsidR="00F54EC5">
        <w:t xml:space="preserve">s for </w:t>
      </w:r>
      <w:r>
        <w:t xml:space="preserve">integers and reals </w:t>
      </w:r>
      <w:r w:rsidR="001D3284">
        <w:t xml:space="preserve">found </w:t>
      </w:r>
      <w:r w:rsidR="000779D1">
        <w:t>by</w:t>
      </w:r>
      <w:r w:rsidR="001D3284">
        <w:t xml:space="preserve"> configure </w:t>
      </w:r>
      <w:r>
        <w:t xml:space="preserve">are </w:t>
      </w:r>
      <w:r w:rsidR="00412024">
        <w:t>u</w:t>
      </w:r>
      <w:r w:rsidR="00926AD0">
        <w:t xml:space="preserve">sed in </w:t>
      </w:r>
      <w:r w:rsidR="00926AD0" w:rsidRPr="00673A0E">
        <w:rPr>
          <w:i/>
          <w:color w:val="005600"/>
        </w:rPr>
        <w:t>H5_</w:t>
      </w:r>
      <w:proofErr w:type="gramStart"/>
      <w:r w:rsidR="00926AD0" w:rsidRPr="00673A0E">
        <w:rPr>
          <w:i/>
          <w:color w:val="005600"/>
        </w:rPr>
        <w:t>buildiface.F90</w:t>
      </w:r>
      <w:proofErr w:type="gramEnd"/>
      <w:r w:rsidR="001D3284" w:rsidRPr="001D3284">
        <w:rPr>
          <w:color w:val="000000" w:themeColor="text1"/>
        </w:rPr>
        <w:t xml:space="preserve"> </w:t>
      </w:r>
      <w:r w:rsidR="002C2BB6">
        <w:rPr>
          <w:color w:val="000000" w:themeColor="text1"/>
        </w:rPr>
        <w:t>(</w:t>
      </w:r>
      <w:proofErr w:type="spellStart"/>
      <w:r w:rsidR="002C2BB6">
        <w:rPr>
          <w:color w:val="000000" w:themeColor="text1"/>
        </w:rPr>
        <w:t>fortran</w:t>
      </w:r>
      <w:proofErr w:type="spellEnd"/>
      <w:r w:rsidR="002C2BB6">
        <w:rPr>
          <w:color w:val="000000" w:themeColor="text1"/>
        </w:rPr>
        <w:t>/</w:t>
      </w:r>
      <w:proofErr w:type="spellStart"/>
      <w:r w:rsidR="002C2BB6">
        <w:rPr>
          <w:color w:val="000000" w:themeColor="text1"/>
        </w:rPr>
        <w:t>src</w:t>
      </w:r>
      <w:proofErr w:type="spellEnd"/>
      <w:r w:rsidR="002C2BB6">
        <w:rPr>
          <w:color w:val="000000" w:themeColor="text1"/>
        </w:rPr>
        <w:t xml:space="preserve">) </w:t>
      </w:r>
      <w:r w:rsidR="00926AD0">
        <w:t xml:space="preserve">via the preprocess include file </w:t>
      </w:r>
      <w:r w:rsidR="00926AD0" w:rsidRPr="00673A0E">
        <w:rPr>
          <w:i/>
          <w:color w:val="C00000"/>
        </w:rPr>
        <w:t>H5config_f.inc</w:t>
      </w:r>
      <w:r w:rsidR="00E96CFF">
        <w:rPr>
          <w:i/>
        </w:rPr>
        <w:t>.</w:t>
      </w:r>
      <w:r w:rsidR="00926AD0">
        <w:t xml:space="preserve"> </w:t>
      </w:r>
      <w:r w:rsidR="00AB6E5D">
        <w:t xml:space="preserve">During make, </w:t>
      </w:r>
      <w:r w:rsidR="00E96CFF" w:rsidRPr="00673A0E">
        <w:rPr>
          <w:i/>
          <w:color w:val="005600"/>
        </w:rPr>
        <w:t>H5_</w:t>
      </w:r>
      <w:proofErr w:type="gramStart"/>
      <w:r w:rsidR="00E96CFF" w:rsidRPr="00673A0E">
        <w:rPr>
          <w:i/>
          <w:color w:val="005600"/>
        </w:rPr>
        <w:t>buildiface.F90</w:t>
      </w:r>
      <w:proofErr w:type="gramEnd"/>
      <w:r w:rsidR="00E96CFF" w:rsidRPr="00673A0E">
        <w:rPr>
          <w:color w:val="005600"/>
        </w:rPr>
        <w:t xml:space="preserve"> </w:t>
      </w:r>
      <w:r w:rsidR="00926AD0">
        <w:t>generate</w:t>
      </w:r>
      <w:r w:rsidR="00E96CFF">
        <w:t>s</w:t>
      </w:r>
      <w:r w:rsidR="00926AD0">
        <w:t xml:space="preserve"> all the</w:t>
      </w:r>
      <w:r w:rsidR="00673A0E">
        <w:t xml:space="preserve"> valid </w:t>
      </w:r>
      <w:r w:rsidR="000779D1">
        <w:t xml:space="preserve">F90 </w:t>
      </w:r>
      <w:r w:rsidR="00673A0E">
        <w:t>KIND interfaces for</w:t>
      </w:r>
      <w:r w:rsidR="00926AD0">
        <w:t xml:space="preserve"> </w:t>
      </w:r>
      <w:r w:rsidR="00C73DB4" w:rsidRPr="00C73DB4">
        <w:rPr>
          <w:i/>
        </w:rPr>
        <w:t>h5awrite_f, h5aread_f, h5dwrite_f, h5dread_f, h5pset_fill_value_f, h5pget_fill_value_f, h5pset_f, h5pget_f, h5pregister_f and h5pinsert_f</w:t>
      </w:r>
      <w:r w:rsidR="00C73DB4">
        <w:t xml:space="preserve"> </w:t>
      </w:r>
      <w:r w:rsidR="00AB6E5D">
        <w:t xml:space="preserve">to handle </w:t>
      </w:r>
      <w:r w:rsidR="00E96CFF">
        <w:t>up to</w:t>
      </w:r>
      <w:r w:rsidR="00673A0E">
        <w:t>,</w:t>
      </w:r>
      <w:r w:rsidR="00E96CFF">
        <w:t xml:space="preserve"> and including</w:t>
      </w:r>
      <w:r w:rsidR="00673A0E">
        <w:t>,</w:t>
      </w:r>
      <w:r w:rsidR="00E96CFF">
        <w:t xml:space="preserve"> rank 7 arrays.</w:t>
      </w:r>
      <w:r w:rsidR="00AB6E5D">
        <w:t xml:space="preserve"> </w:t>
      </w:r>
      <w:r w:rsidR="000779D1">
        <w:t xml:space="preserve">No new Fortran APIs should be added to </w:t>
      </w:r>
      <w:r w:rsidR="000779D1" w:rsidRPr="008E61B8">
        <w:rPr>
          <w:color w:val="4F6228" w:themeColor="accent3" w:themeShade="80"/>
        </w:rPr>
        <w:t>H5_</w:t>
      </w:r>
      <w:proofErr w:type="gramStart"/>
      <w:r w:rsidR="000779D1" w:rsidRPr="008E61B8">
        <w:rPr>
          <w:color w:val="4F6228" w:themeColor="accent3" w:themeShade="80"/>
        </w:rPr>
        <w:t>buildiface.F90</w:t>
      </w:r>
      <w:proofErr w:type="gramEnd"/>
      <w:r w:rsidR="000779D1" w:rsidRPr="008E61B8">
        <w:rPr>
          <w:color w:val="4F6228" w:themeColor="accent3" w:themeShade="80"/>
        </w:rPr>
        <w:t xml:space="preserve"> </w:t>
      </w:r>
      <w:r w:rsidR="000779D1">
        <w:t xml:space="preserve">since new Fortran APIs should not use F90 specifications, but should instead use F2003. </w:t>
      </w:r>
      <w:r w:rsidR="00AB6E5D">
        <w:t xml:space="preserve">The source file generated by </w:t>
      </w:r>
      <w:r w:rsidR="00AB6E5D" w:rsidRPr="00673A0E">
        <w:rPr>
          <w:i/>
          <w:color w:val="005600"/>
        </w:rPr>
        <w:t>H5_</w:t>
      </w:r>
      <w:proofErr w:type="gramStart"/>
      <w:r w:rsidR="00AB6E5D" w:rsidRPr="00673A0E">
        <w:rPr>
          <w:i/>
          <w:color w:val="005600"/>
        </w:rPr>
        <w:t>buildiface.F90</w:t>
      </w:r>
      <w:proofErr w:type="gramEnd"/>
      <w:r w:rsidR="00673A0E">
        <w:t xml:space="preserve"> </w:t>
      </w:r>
      <w:r w:rsidR="00AB6E5D">
        <w:t xml:space="preserve">is </w:t>
      </w:r>
      <w:r w:rsidR="00AB6E5D" w:rsidRPr="00AB6E5D">
        <w:rPr>
          <w:i/>
          <w:color w:val="005600"/>
        </w:rPr>
        <w:t>H5_gen.F90</w:t>
      </w:r>
      <w:r w:rsidR="00AB6E5D" w:rsidRPr="00AB6E5D">
        <w:rPr>
          <w:color w:val="005600"/>
        </w:rPr>
        <w:t xml:space="preserve"> </w:t>
      </w:r>
      <w:r w:rsidR="00AB6E5D">
        <w:t>and is the Fortran module “H5_GEN”.</w:t>
      </w:r>
      <w:r w:rsidR="000779D1">
        <w:t xml:space="preserve"> This module is include</w:t>
      </w:r>
      <w:r w:rsidR="00BA051E">
        <w:t>d</w:t>
      </w:r>
      <w:r w:rsidR="006C7DFE">
        <w:t xml:space="preserve"> in</w:t>
      </w:r>
      <w:r w:rsidR="000779D1">
        <w:t xml:space="preserve"> the HDF5</w:t>
      </w:r>
      <w:r w:rsidR="006C7DFE">
        <w:t xml:space="preserve"> module.</w:t>
      </w:r>
      <w:r w:rsidR="002C2BB6">
        <w:t xml:space="preserve"> </w:t>
      </w:r>
    </w:p>
    <w:p w:rsidR="002C2BB6" w:rsidRPr="00605B0E" w:rsidRDefault="002C2BB6" w:rsidP="00C20097">
      <w:pPr>
        <w:jc w:val="left"/>
        <w:rPr>
          <w:color w:val="000000" w:themeColor="text1"/>
        </w:rPr>
      </w:pPr>
      <w:r>
        <w:t>The Fortran HL implementation mirrors the low-level Fortran APIs</w:t>
      </w:r>
      <w:r w:rsidR="001279B6">
        <w:t xml:space="preserve"> </w:t>
      </w:r>
      <w:r w:rsidR="005939FD">
        <w:t>as described above</w:t>
      </w:r>
      <w:r>
        <w:t xml:space="preserve">. During make, </w:t>
      </w:r>
      <w:r w:rsidRPr="00673A0E">
        <w:rPr>
          <w:i/>
          <w:color w:val="005600"/>
        </w:rPr>
        <w:t>H5</w:t>
      </w:r>
      <w:r w:rsidR="00C73DB4">
        <w:rPr>
          <w:i/>
          <w:color w:val="005600"/>
        </w:rPr>
        <w:t>HL</w:t>
      </w:r>
      <w:r w:rsidRPr="00673A0E">
        <w:rPr>
          <w:i/>
          <w:color w:val="005600"/>
        </w:rPr>
        <w:t>_</w:t>
      </w:r>
      <w:proofErr w:type="gramStart"/>
      <w:r w:rsidRPr="00673A0E">
        <w:rPr>
          <w:i/>
          <w:color w:val="005600"/>
        </w:rPr>
        <w:t>buildiface.F90</w:t>
      </w:r>
      <w:proofErr w:type="gramEnd"/>
      <w:r w:rsidRPr="001D3284">
        <w:rPr>
          <w:color w:val="000000" w:themeColor="text1"/>
        </w:rPr>
        <w:t xml:space="preserve"> </w:t>
      </w:r>
      <w:r>
        <w:rPr>
          <w:color w:val="000000" w:themeColor="text1"/>
        </w:rPr>
        <w:t>(hl/</w:t>
      </w:r>
      <w:proofErr w:type="spellStart"/>
      <w:r>
        <w:rPr>
          <w:color w:val="000000" w:themeColor="text1"/>
        </w:rPr>
        <w:t>fortran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) generates all the valid F90 KIND interfaces, found in </w:t>
      </w:r>
      <w:r w:rsidRPr="00673A0E">
        <w:rPr>
          <w:i/>
          <w:color w:val="C00000"/>
        </w:rPr>
        <w:t>H5config_f.inc</w:t>
      </w:r>
      <w:r>
        <w:rPr>
          <w:color w:val="000000" w:themeColor="text1"/>
        </w:rPr>
        <w:t xml:space="preserve">, </w:t>
      </w:r>
      <w:r w:rsidR="005939FD">
        <w:rPr>
          <w:color w:val="000000" w:themeColor="text1"/>
        </w:rPr>
        <w:t xml:space="preserve">i.e., it </w:t>
      </w:r>
      <w:r>
        <w:rPr>
          <w:color w:val="000000" w:themeColor="text1"/>
        </w:rPr>
        <w:t>generate</w:t>
      </w:r>
      <w:r w:rsidR="005939FD">
        <w:rPr>
          <w:color w:val="000000" w:themeColor="text1"/>
        </w:rPr>
        <w:t>s</w:t>
      </w:r>
      <w:r>
        <w:rPr>
          <w:color w:val="000000" w:themeColor="text1"/>
        </w:rPr>
        <w:t xml:space="preserve"> all the valid F90 KIND interfaces </w:t>
      </w:r>
      <w:r w:rsidR="00B3276C" w:rsidRPr="00C73DB4">
        <w:rPr>
          <w:i/>
          <w:color w:val="000000" w:themeColor="text1"/>
        </w:rPr>
        <w:t xml:space="preserve">h5ltread_dataset_f, h5ltread_dataset_int_f, h5ltmake_dataset_int_f, h5ltmake_dataset_float_f, h5ltmake_dataset_double_f, h5ltread_dataset_float_f, h5ltread_dataset_double_f, </w:t>
      </w:r>
      <w:r w:rsidRPr="00C73DB4">
        <w:rPr>
          <w:i/>
          <w:color w:val="000000" w:themeColor="text1"/>
        </w:rPr>
        <w:t>h5tbwrite_field_name_f,</w:t>
      </w:r>
      <w:r w:rsidR="00B3276C" w:rsidRPr="00C73DB4">
        <w:rPr>
          <w:i/>
          <w:color w:val="000000" w:themeColor="text1"/>
        </w:rPr>
        <w:t xml:space="preserve"> </w:t>
      </w:r>
      <w:r w:rsidRPr="00C73DB4">
        <w:rPr>
          <w:i/>
          <w:color w:val="000000" w:themeColor="text1"/>
        </w:rPr>
        <w:t>h5tbwrite_field_index_f, h5tbread_field_index_f and h5tbinsert_field_f</w:t>
      </w:r>
      <w:r w:rsidRPr="00605B0E">
        <w:rPr>
          <w:color w:val="000000" w:themeColor="text1"/>
        </w:rPr>
        <w:t>.</w:t>
      </w:r>
      <w:r w:rsidR="00605B0E" w:rsidRPr="00605B0E">
        <w:rPr>
          <w:color w:val="000000" w:themeColor="text1"/>
        </w:rPr>
        <w:t xml:space="preserve"> </w:t>
      </w:r>
      <w:r w:rsidR="000D57D6">
        <w:rPr>
          <w:color w:val="000000" w:themeColor="text1"/>
        </w:rPr>
        <w:t xml:space="preserve">This </w:t>
      </w:r>
      <w:r w:rsidR="00C20097">
        <w:rPr>
          <w:color w:val="000000" w:themeColor="text1"/>
        </w:rPr>
        <w:t>implementation</w:t>
      </w:r>
      <w:r w:rsidR="000D57D6">
        <w:rPr>
          <w:color w:val="000000" w:themeColor="text1"/>
        </w:rPr>
        <w:t xml:space="preserve"> fixes the generic procedure violation </w:t>
      </w:r>
      <w:r w:rsidR="005939FD">
        <w:rPr>
          <w:color w:val="000000" w:themeColor="text1"/>
        </w:rPr>
        <w:t xml:space="preserve">in HDF5 1.8 </w:t>
      </w:r>
      <w:r w:rsidR="000D57D6">
        <w:rPr>
          <w:color w:val="000000" w:themeColor="text1"/>
        </w:rPr>
        <w:t xml:space="preserve">when an 8-byte REAL is used as the default. </w:t>
      </w:r>
      <w:r w:rsidR="00EE0D8C">
        <w:rPr>
          <w:color w:val="000000" w:themeColor="text1"/>
        </w:rPr>
        <w:t>The source file generate</w:t>
      </w:r>
      <w:r w:rsidR="005B3716">
        <w:rPr>
          <w:color w:val="000000" w:themeColor="text1"/>
        </w:rPr>
        <w:t>d</w:t>
      </w:r>
      <w:r w:rsidR="00EE0D8C">
        <w:rPr>
          <w:color w:val="000000" w:themeColor="text1"/>
        </w:rPr>
        <w:t xml:space="preserve"> by </w:t>
      </w:r>
      <w:r w:rsidR="00EE0D8C" w:rsidRPr="00673A0E">
        <w:rPr>
          <w:i/>
          <w:color w:val="005600"/>
        </w:rPr>
        <w:t>H5</w:t>
      </w:r>
      <w:r w:rsidR="00EE0D8C">
        <w:rPr>
          <w:i/>
          <w:color w:val="005600"/>
        </w:rPr>
        <w:t>HL</w:t>
      </w:r>
      <w:r w:rsidR="00EE0D8C" w:rsidRPr="00673A0E">
        <w:rPr>
          <w:i/>
          <w:color w:val="005600"/>
        </w:rPr>
        <w:t>_</w:t>
      </w:r>
      <w:proofErr w:type="gramStart"/>
      <w:r w:rsidR="00EE0D8C" w:rsidRPr="00673A0E">
        <w:rPr>
          <w:i/>
          <w:color w:val="005600"/>
        </w:rPr>
        <w:t>buildiface.F90</w:t>
      </w:r>
      <w:proofErr w:type="gramEnd"/>
      <w:r w:rsidR="00EE0D8C">
        <w:rPr>
          <w:color w:val="000000" w:themeColor="text1"/>
        </w:rPr>
        <w:t xml:space="preserve"> is </w:t>
      </w:r>
      <w:r w:rsidR="00EE0D8C" w:rsidRPr="00EE0D8C">
        <w:rPr>
          <w:i/>
          <w:color w:val="005600"/>
        </w:rPr>
        <w:t>H5LTff_gen.F90</w:t>
      </w:r>
      <w:r w:rsidR="00EE0D8C">
        <w:rPr>
          <w:color w:val="000000" w:themeColor="text1"/>
        </w:rPr>
        <w:t xml:space="preserve"> </w:t>
      </w:r>
      <w:r w:rsidR="005B3716">
        <w:rPr>
          <w:color w:val="000000" w:themeColor="text1"/>
        </w:rPr>
        <w:t xml:space="preserve">and </w:t>
      </w:r>
      <w:r w:rsidR="00EE0D8C">
        <w:rPr>
          <w:color w:val="000000" w:themeColor="text1"/>
        </w:rPr>
        <w:t>contains the modules “H5LT” and “H5TB”.</w:t>
      </w:r>
    </w:p>
    <w:p w:rsidR="001E6BCF" w:rsidRDefault="00673A0E" w:rsidP="00B90476">
      <w:r>
        <w:t xml:space="preserve">The maximum precision value is used in </w:t>
      </w:r>
      <w:r w:rsidRPr="00D238B3">
        <w:rPr>
          <w:i/>
          <w:color w:val="005600"/>
        </w:rPr>
        <w:t>H5match_types.c</w:t>
      </w:r>
      <w:r w:rsidRPr="00673A0E">
        <w:rPr>
          <w:color w:val="005600"/>
        </w:rPr>
        <w:t xml:space="preserve"> </w:t>
      </w:r>
      <w:r>
        <w:t xml:space="preserve">to </w:t>
      </w:r>
      <w:r w:rsidR="001D3284">
        <w:t>match the F</w:t>
      </w:r>
      <w:r>
        <w:t xml:space="preserve">ortran </w:t>
      </w:r>
      <w:r w:rsidR="001D3284">
        <w:t xml:space="preserve">real </w:t>
      </w:r>
      <w:r>
        <w:t>KIND to an interoperable C data type.</w:t>
      </w:r>
    </w:p>
    <w:p w:rsidR="00FB2D6E" w:rsidRDefault="00FB2D6E" w:rsidP="00B90476"/>
    <w:p w:rsidR="00FB2D6E" w:rsidRDefault="00FB2D6E" w:rsidP="00FB2D6E">
      <w:pPr>
        <w:pStyle w:val="Heading2"/>
      </w:pPr>
      <w:r>
        <w:t>Fortran File Preprocessing</w:t>
      </w:r>
    </w:p>
    <w:p w:rsidR="00FB2D6E" w:rsidRPr="00B475AA" w:rsidRDefault="00FB2D6E" w:rsidP="00FB2D6E">
      <w:r>
        <w:t xml:space="preserve">Fortran files </w:t>
      </w:r>
      <w:r w:rsidR="005B3716">
        <w:t xml:space="preserve">were </w:t>
      </w:r>
      <w:r>
        <w:t xml:space="preserve">renamed from </w:t>
      </w:r>
      <w:r w:rsidRPr="00733808">
        <w:rPr>
          <w:i/>
        </w:rPr>
        <w:t>.f90</w:t>
      </w:r>
      <w:r>
        <w:t xml:space="preserve"> to</w:t>
      </w:r>
      <w:r w:rsidR="00065B8A">
        <w:t xml:space="preserve"> </w:t>
      </w:r>
      <w:r w:rsidRPr="00733808">
        <w:rPr>
          <w:i/>
        </w:rPr>
        <w:t>.F90</w:t>
      </w:r>
      <w:r>
        <w:t xml:space="preserve"> in order to indicate that the files should be pre-processed. </w:t>
      </w:r>
      <w:r w:rsidR="005B3716">
        <w:t>In HDF5 1.8</w:t>
      </w:r>
      <w:r>
        <w:t xml:space="preserve"> no Fortran source code allows for preprocessing directives. </w:t>
      </w:r>
      <w:r w:rsidR="005B3716">
        <w:t>The</w:t>
      </w:r>
      <w:r>
        <w:t xml:space="preserve"> preprocessor directives allow for the inclusion of Fortran standard dependent intrinsic functions and features in a common source file. This is opposed to the </w:t>
      </w:r>
      <w:r w:rsidR="008E61B8">
        <w:t xml:space="preserve">HDF5 1.8 </w:t>
      </w:r>
      <w:r>
        <w:t>practice of including separate source files, chosen at build time, depending on the</w:t>
      </w:r>
      <w:r w:rsidR="004864F7">
        <w:t xml:space="preserve"> availability of, or lack there</w:t>
      </w:r>
      <w:r>
        <w:t>of, the intrinsic function</w:t>
      </w:r>
      <w:r w:rsidR="00065B8A">
        <w:t xml:space="preserve"> or feature</w:t>
      </w:r>
      <w:r>
        <w:t>.</w:t>
      </w:r>
    </w:p>
    <w:p w:rsidR="00FB2D6E" w:rsidRPr="00B90476" w:rsidRDefault="00FB2D6E" w:rsidP="00B90476"/>
    <w:p w:rsidR="00611674" w:rsidRPr="000557A5" w:rsidRDefault="00611674" w:rsidP="00DD2F4F">
      <w:pPr>
        <w:pStyle w:val="Heading"/>
      </w:pPr>
      <w:r>
        <w:t>Acknowledgements</w:t>
      </w:r>
    </w:p>
    <w:p w:rsidR="00611674" w:rsidRDefault="00B90476" w:rsidP="00611674">
      <w:r>
        <w:t>The HDF Group internally funded this work</w:t>
      </w:r>
      <w:r w:rsidR="00611674">
        <w:t>.</w:t>
      </w:r>
    </w:p>
    <w:p w:rsidR="00611674" w:rsidRDefault="00611674" w:rsidP="00DD2F4F">
      <w:pPr>
        <w:pStyle w:val="Heading"/>
      </w:pPr>
      <w:r>
        <w:t xml:space="preserve">Revision History 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B90476" w:rsidP="00611674">
            <w:pPr>
              <w:jc w:val="left"/>
              <w:rPr>
                <w:i/>
              </w:rPr>
            </w:pPr>
            <w:r>
              <w:rPr>
                <w:i/>
              </w:rPr>
              <w:t>February 5</w:t>
            </w:r>
            <w:r w:rsidR="00F619C7">
              <w:rPr>
                <w:i/>
              </w:rPr>
              <w:t>, 2015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B41101" w:rsidRPr="009D6CFF" w:rsidRDefault="00611674" w:rsidP="007378D6">
            <w:pPr>
              <w:jc w:val="left"/>
            </w:pPr>
            <w:r w:rsidRPr="009D6CFF">
              <w:t>Version 1 circulated within The HDF Group</w:t>
            </w:r>
            <w:r w:rsidR="007378D6">
              <w:t xml:space="preserve"> Fortran developers.</w:t>
            </w:r>
            <w:r w:rsidRPr="009D6CFF">
              <w:t xml:space="preserve"> </w:t>
            </w:r>
          </w:p>
        </w:tc>
      </w:tr>
      <w:tr w:rsidR="00B41101" w:rsidRPr="009D6CFF">
        <w:trPr>
          <w:jc w:val="center"/>
        </w:trPr>
        <w:tc>
          <w:tcPr>
            <w:tcW w:w="2337" w:type="dxa"/>
          </w:tcPr>
          <w:p w:rsidR="00B41101" w:rsidRDefault="00B41101" w:rsidP="00611674">
            <w:pPr>
              <w:jc w:val="left"/>
              <w:rPr>
                <w:i/>
              </w:rPr>
            </w:pPr>
            <w:r>
              <w:rPr>
                <w:i/>
              </w:rPr>
              <w:t>April 3, 2015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B41101" w:rsidRPr="009D6CFF" w:rsidRDefault="00B41101" w:rsidP="00652671">
            <w:pPr>
              <w:jc w:val="left"/>
            </w:pPr>
            <w:r>
              <w:t>Version 2</w:t>
            </w:r>
            <w:r w:rsidRPr="009D6CFF">
              <w:t xml:space="preserve"> circulated within The HDF Group</w:t>
            </w:r>
            <w:r w:rsidR="007378D6">
              <w:t xml:space="preserve"> Fortran developers.</w:t>
            </w:r>
          </w:p>
        </w:tc>
      </w:tr>
      <w:tr w:rsidR="007378D6" w:rsidRPr="009D6CFF">
        <w:trPr>
          <w:jc w:val="center"/>
        </w:trPr>
        <w:tc>
          <w:tcPr>
            <w:tcW w:w="2337" w:type="dxa"/>
          </w:tcPr>
          <w:p w:rsidR="007378D6" w:rsidRDefault="00ED6E94" w:rsidP="00611674">
            <w:pPr>
              <w:jc w:val="left"/>
              <w:rPr>
                <w:i/>
              </w:rPr>
            </w:pPr>
            <w:r>
              <w:rPr>
                <w:i/>
              </w:rPr>
              <w:t>April 9, 2015</w:t>
            </w:r>
          </w:p>
        </w:tc>
        <w:tc>
          <w:tcPr>
            <w:tcW w:w="7743" w:type="dxa"/>
          </w:tcPr>
          <w:p w:rsidR="00770538" w:rsidRDefault="007378D6" w:rsidP="006C6660">
            <w:pPr>
              <w:jc w:val="left"/>
            </w:pPr>
            <w:r>
              <w:t>Version 3 sent to The HDF Group HDF5 developers.</w:t>
            </w:r>
          </w:p>
        </w:tc>
      </w:tr>
      <w:tr w:rsidR="00770538" w:rsidRPr="009D6CFF" w:rsidTr="00033D81">
        <w:trPr>
          <w:trHeight w:val="459"/>
          <w:jc w:val="center"/>
        </w:trPr>
        <w:tc>
          <w:tcPr>
            <w:tcW w:w="2337" w:type="dxa"/>
          </w:tcPr>
          <w:p w:rsidR="00770538" w:rsidRDefault="00770538" w:rsidP="00611674">
            <w:pPr>
              <w:jc w:val="left"/>
              <w:rPr>
                <w:i/>
              </w:rPr>
            </w:pPr>
            <w:r>
              <w:rPr>
                <w:i/>
              </w:rPr>
              <w:t>April 10, 2015</w:t>
            </w:r>
          </w:p>
        </w:tc>
        <w:tc>
          <w:tcPr>
            <w:tcW w:w="7743" w:type="dxa"/>
          </w:tcPr>
          <w:p w:rsidR="001D3284" w:rsidRDefault="00770538" w:rsidP="006C6660">
            <w:pPr>
              <w:jc w:val="left"/>
            </w:pPr>
            <w:r>
              <w:t>Version 4 sent to the Forum.</w:t>
            </w:r>
          </w:p>
        </w:tc>
      </w:tr>
      <w:tr w:rsidR="001D3284" w:rsidRPr="009D6CFF" w:rsidTr="00033D81">
        <w:trPr>
          <w:trHeight w:val="522"/>
          <w:jc w:val="center"/>
        </w:trPr>
        <w:tc>
          <w:tcPr>
            <w:tcW w:w="2337" w:type="dxa"/>
          </w:tcPr>
          <w:p w:rsidR="001D3284" w:rsidRDefault="001D3284" w:rsidP="00611674">
            <w:pPr>
              <w:jc w:val="left"/>
              <w:rPr>
                <w:i/>
              </w:rPr>
            </w:pPr>
            <w:r>
              <w:rPr>
                <w:i/>
              </w:rPr>
              <w:t xml:space="preserve">March 28, 2015 </w:t>
            </w:r>
          </w:p>
        </w:tc>
        <w:tc>
          <w:tcPr>
            <w:tcW w:w="7743" w:type="dxa"/>
          </w:tcPr>
          <w:p w:rsidR="001D3284" w:rsidRDefault="001D3284" w:rsidP="006C6660">
            <w:pPr>
              <w:jc w:val="left"/>
            </w:pPr>
            <w:r>
              <w:t>Version 5 updated with final implementation details.</w:t>
            </w:r>
          </w:p>
        </w:tc>
      </w:tr>
      <w:tr w:rsidR="00033D81" w:rsidRPr="009D6CFF" w:rsidTr="00033D81">
        <w:trPr>
          <w:trHeight w:val="549"/>
          <w:jc w:val="center"/>
        </w:trPr>
        <w:tc>
          <w:tcPr>
            <w:tcW w:w="2337" w:type="dxa"/>
          </w:tcPr>
          <w:p w:rsidR="00033D81" w:rsidRDefault="00033D81" w:rsidP="00611674">
            <w:pPr>
              <w:jc w:val="left"/>
              <w:rPr>
                <w:i/>
              </w:rPr>
            </w:pPr>
            <w:r>
              <w:rPr>
                <w:i/>
              </w:rPr>
              <w:t>April 5, 2016</w:t>
            </w:r>
          </w:p>
        </w:tc>
        <w:tc>
          <w:tcPr>
            <w:tcW w:w="7743" w:type="dxa"/>
          </w:tcPr>
          <w:p w:rsidR="00033D81" w:rsidRDefault="004E6D91" w:rsidP="006C6660">
            <w:pPr>
              <w:jc w:val="left"/>
            </w:pPr>
            <w:r>
              <w:t>Version 6</w:t>
            </w:r>
            <w:r w:rsidR="00033D81">
              <w:t xml:space="preserve"> updated to take into consideration HDF5 1.10.0 release</w:t>
            </w:r>
          </w:p>
        </w:tc>
      </w:tr>
    </w:tbl>
    <w:p w:rsidR="00611674" w:rsidRDefault="00611674" w:rsidP="007B18BC">
      <w:pPr>
        <w:pStyle w:val="ListNumberReference"/>
        <w:numPr>
          <w:ilvl w:val="0"/>
          <w:numId w:val="0"/>
        </w:numPr>
        <w:spacing w:before="240" w:line="264" w:lineRule="auto"/>
        <w:rPr>
          <w:noProof/>
        </w:rPr>
      </w:pPr>
    </w:p>
    <w:sectPr w:rsidR="00611674" w:rsidSect="0061167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C86" w:rsidRDefault="00A52C86" w:rsidP="00611674">
      <w:r>
        <w:separator/>
      </w:r>
    </w:p>
  </w:endnote>
  <w:endnote w:type="continuationSeparator" w:id="0">
    <w:p w:rsidR="00A52C86" w:rsidRDefault="00A52C86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EA08D1" w:rsidRDefault="00EA08D1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7DA46BD5" wp14:editId="27C9D778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00A8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00A83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EA08D1" w:rsidRDefault="00EA08D1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055BF1A3" wp14:editId="3351A1EE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4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00A8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00A83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C86" w:rsidRDefault="00A52C86" w:rsidP="00611674">
      <w:r>
        <w:separator/>
      </w:r>
    </w:p>
  </w:footnote>
  <w:footnote w:type="continuationSeparator" w:id="0">
    <w:p w:rsidR="00A52C86" w:rsidRDefault="00A52C86" w:rsidP="00611674">
      <w:r>
        <w:continuationSeparator/>
      </w:r>
    </w:p>
  </w:footnote>
  <w:footnote w:id="1">
    <w:p w:rsidR="00EA08D1" w:rsidRDefault="00EA08D1">
      <w:pPr>
        <w:pStyle w:val="FootnoteText"/>
      </w:pPr>
      <w:r>
        <w:rPr>
          <w:rStyle w:val="FootnoteReference"/>
        </w:rPr>
        <w:footnoteRef/>
      </w:r>
      <w:r>
        <w:t xml:space="preserve"> To be standard compliant when calling a C function from Fortran an interface needs to use BIND(C).</w:t>
      </w:r>
      <w:r w:rsidRPr="002E2D5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The Fortran standard doesn’t guarantee interoperability with C code if BIND(C) is not used.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D1" w:rsidRDefault="00EA08D1" w:rsidP="00611674">
    <w:pPr>
      <w:pStyle w:val="THGHeader2"/>
    </w:pPr>
    <w:r>
      <w:t>April 5, 2016</w:t>
    </w:r>
    <w:r>
      <w:ptab w:relativeTo="margin" w:alignment="center" w:leader="none"/>
    </w:r>
    <w:r>
      <w:ptab w:relativeTo="margin" w:alignment="right" w:leader="none"/>
    </w:r>
    <w:r>
      <w:t>RFC THG 2015-02-04.v</w:t>
    </w:r>
    <w:r w:rsidR="00A06CDB">
      <w:t>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D1" w:rsidRPr="006D4EA4" w:rsidRDefault="00EA08D1" w:rsidP="00611674">
    <w:pPr>
      <w:pStyle w:val="THGHeader"/>
    </w:pPr>
    <w:r>
      <w:t>April 5, 2016</w:t>
    </w:r>
    <w:r>
      <w:ptab w:relativeTo="margin" w:alignment="center" w:leader="none"/>
    </w:r>
    <w:r>
      <w:ptab w:relativeTo="margin" w:alignment="right" w:leader="none"/>
    </w:r>
    <w:r>
      <w:t>RFC THG 2015-02-05.v</w:t>
    </w:r>
    <w:r w:rsidR="00A06CDB">
      <w:t>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2B6C1E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B8D3F82"/>
    <w:multiLevelType w:val="hybridMultilevel"/>
    <w:tmpl w:val="31EE0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430846"/>
    <w:multiLevelType w:val="hybridMultilevel"/>
    <w:tmpl w:val="2F34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30C48"/>
    <w:multiLevelType w:val="hybridMultilevel"/>
    <w:tmpl w:val="F14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66146E"/>
    <w:multiLevelType w:val="hybridMultilevel"/>
    <w:tmpl w:val="EDFED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C3370E"/>
    <w:multiLevelType w:val="hybridMultilevel"/>
    <w:tmpl w:val="7FC8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D7047"/>
    <w:multiLevelType w:val="hybridMultilevel"/>
    <w:tmpl w:val="480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83A40"/>
    <w:multiLevelType w:val="hybridMultilevel"/>
    <w:tmpl w:val="E32C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5"/>
  </w:num>
  <w:num w:numId="20">
    <w:abstractNumId w:val="12"/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20"/>
  </w:num>
  <w:num w:numId="37">
    <w:abstractNumId w:val="18"/>
  </w:num>
  <w:num w:numId="38">
    <w:abstractNumId w:val="16"/>
  </w:num>
  <w:num w:numId="39">
    <w:abstractNumId w:val="19"/>
  </w:num>
  <w:num w:numId="40">
    <w:abstractNumId w:val="14"/>
  </w:num>
  <w:num w:numId="41">
    <w:abstractNumId w:val="10"/>
  </w:num>
  <w:num w:numId="4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11"/>
    <w:rsid w:val="00002784"/>
    <w:rsid w:val="00026780"/>
    <w:rsid w:val="00033C2D"/>
    <w:rsid w:val="00033D81"/>
    <w:rsid w:val="0004418F"/>
    <w:rsid w:val="00065B8A"/>
    <w:rsid w:val="00072E8D"/>
    <w:rsid w:val="000779D1"/>
    <w:rsid w:val="000C0A9C"/>
    <w:rsid w:val="000D57D6"/>
    <w:rsid w:val="000D612A"/>
    <w:rsid w:val="00103477"/>
    <w:rsid w:val="00105176"/>
    <w:rsid w:val="001075C4"/>
    <w:rsid w:val="00110803"/>
    <w:rsid w:val="001279B6"/>
    <w:rsid w:val="001753FE"/>
    <w:rsid w:val="001A26D0"/>
    <w:rsid w:val="001C1F20"/>
    <w:rsid w:val="001D3284"/>
    <w:rsid w:val="001D5B04"/>
    <w:rsid w:val="001D6563"/>
    <w:rsid w:val="001E6BCF"/>
    <w:rsid w:val="001F5911"/>
    <w:rsid w:val="00234928"/>
    <w:rsid w:val="00237129"/>
    <w:rsid w:val="002648E3"/>
    <w:rsid w:val="002853E6"/>
    <w:rsid w:val="002B64F7"/>
    <w:rsid w:val="002B738E"/>
    <w:rsid w:val="002C2BB6"/>
    <w:rsid w:val="002C5131"/>
    <w:rsid w:val="002E2D55"/>
    <w:rsid w:val="002E4997"/>
    <w:rsid w:val="00311018"/>
    <w:rsid w:val="003622A3"/>
    <w:rsid w:val="0036267A"/>
    <w:rsid w:val="00375001"/>
    <w:rsid w:val="00383B2E"/>
    <w:rsid w:val="00386051"/>
    <w:rsid w:val="00386B2E"/>
    <w:rsid w:val="003C1CCC"/>
    <w:rsid w:val="003D3AC1"/>
    <w:rsid w:val="00412024"/>
    <w:rsid w:val="004864F7"/>
    <w:rsid w:val="004D3F81"/>
    <w:rsid w:val="004E6D91"/>
    <w:rsid w:val="004E6EF3"/>
    <w:rsid w:val="004F2EC8"/>
    <w:rsid w:val="0051264F"/>
    <w:rsid w:val="005939FD"/>
    <w:rsid w:val="005B0083"/>
    <w:rsid w:val="005B00F6"/>
    <w:rsid w:val="005B27A8"/>
    <w:rsid w:val="005B3716"/>
    <w:rsid w:val="005B6DCF"/>
    <w:rsid w:val="005C4149"/>
    <w:rsid w:val="006016FE"/>
    <w:rsid w:val="00605B0E"/>
    <w:rsid w:val="0060666A"/>
    <w:rsid w:val="00611674"/>
    <w:rsid w:val="00652671"/>
    <w:rsid w:val="00673A0E"/>
    <w:rsid w:val="006956A6"/>
    <w:rsid w:val="006C6660"/>
    <w:rsid w:val="006C7DFE"/>
    <w:rsid w:val="006F09AC"/>
    <w:rsid w:val="00733808"/>
    <w:rsid w:val="007378D6"/>
    <w:rsid w:val="00754328"/>
    <w:rsid w:val="00770538"/>
    <w:rsid w:val="00771456"/>
    <w:rsid w:val="007B18BC"/>
    <w:rsid w:val="007B64B8"/>
    <w:rsid w:val="007C1AE8"/>
    <w:rsid w:val="007D5FE4"/>
    <w:rsid w:val="00800A83"/>
    <w:rsid w:val="00810D79"/>
    <w:rsid w:val="00830456"/>
    <w:rsid w:val="00851FE3"/>
    <w:rsid w:val="00854BDB"/>
    <w:rsid w:val="0087678D"/>
    <w:rsid w:val="00886BCD"/>
    <w:rsid w:val="008A1370"/>
    <w:rsid w:val="008D7404"/>
    <w:rsid w:val="008E61B8"/>
    <w:rsid w:val="0091509E"/>
    <w:rsid w:val="00926AD0"/>
    <w:rsid w:val="00932424"/>
    <w:rsid w:val="00956FAF"/>
    <w:rsid w:val="00965C3C"/>
    <w:rsid w:val="00966B75"/>
    <w:rsid w:val="009759D2"/>
    <w:rsid w:val="009B034A"/>
    <w:rsid w:val="009B3491"/>
    <w:rsid w:val="009D59C5"/>
    <w:rsid w:val="009E0588"/>
    <w:rsid w:val="009F25E8"/>
    <w:rsid w:val="00A0206D"/>
    <w:rsid w:val="00A03731"/>
    <w:rsid w:val="00A06CDB"/>
    <w:rsid w:val="00A10B1D"/>
    <w:rsid w:val="00A2613E"/>
    <w:rsid w:val="00A2627C"/>
    <w:rsid w:val="00A467E8"/>
    <w:rsid w:val="00A52C86"/>
    <w:rsid w:val="00A75820"/>
    <w:rsid w:val="00AB6E5D"/>
    <w:rsid w:val="00AD7590"/>
    <w:rsid w:val="00B00C60"/>
    <w:rsid w:val="00B10DD8"/>
    <w:rsid w:val="00B3276C"/>
    <w:rsid w:val="00B41101"/>
    <w:rsid w:val="00B45858"/>
    <w:rsid w:val="00B855EC"/>
    <w:rsid w:val="00B86242"/>
    <w:rsid w:val="00B879C7"/>
    <w:rsid w:val="00B90476"/>
    <w:rsid w:val="00BA051E"/>
    <w:rsid w:val="00BB1574"/>
    <w:rsid w:val="00C142BF"/>
    <w:rsid w:val="00C20097"/>
    <w:rsid w:val="00C73DB4"/>
    <w:rsid w:val="00CA0811"/>
    <w:rsid w:val="00CA7AA3"/>
    <w:rsid w:val="00CC49AA"/>
    <w:rsid w:val="00CD3C4D"/>
    <w:rsid w:val="00CD3C70"/>
    <w:rsid w:val="00CF4D01"/>
    <w:rsid w:val="00D133A5"/>
    <w:rsid w:val="00D238B3"/>
    <w:rsid w:val="00D42A44"/>
    <w:rsid w:val="00D67507"/>
    <w:rsid w:val="00D82A2C"/>
    <w:rsid w:val="00DA038A"/>
    <w:rsid w:val="00DC3892"/>
    <w:rsid w:val="00DD2C44"/>
    <w:rsid w:val="00DD2F4F"/>
    <w:rsid w:val="00E26084"/>
    <w:rsid w:val="00E96CFF"/>
    <w:rsid w:val="00EA0883"/>
    <w:rsid w:val="00EA08D1"/>
    <w:rsid w:val="00ED6E94"/>
    <w:rsid w:val="00EE0D8C"/>
    <w:rsid w:val="00EE0F05"/>
    <w:rsid w:val="00F46A27"/>
    <w:rsid w:val="00F54EC5"/>
    <w:rsid w:val="00F619C7"/>
    <w:rsid w:val="00F8204D"/>
    <w:rsid w:val="00FA6093"/>
    <w:rsid w:val="00FB2D6E"/>
    <w:rsid w:val="00FB581D"/>
    <w:rsid w:val="00FC442A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27F6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16" w:unhideWhenUsed="0" w:qFormat="1"/>
    <w:lsdException w:name="heading 5" w:semiHidden="0" w:uiPriority="16" w:unhideWhenUsed="0" w:qFormat="1"/>
    <w:lsdException w:name="heading 6" w:semiHidden="0" w:uiPriority="16" w:unhideWhenUsed="0" w:qFormat="1"/>
    <w:lsdException w:name="heading 7" w:uiPriority="16" w:qFormat="1"/>
    <w:lsdException w:name="heading 8" w:uiPriority="16" w:qFormat="1"/>
    <w:lsdException w:name="heading 9" w:uiPriority="1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D2F4F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A03731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7"/>
    <w:rsid w:val="00A03731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2"/>
    <w:rsid w:val="00DD2F4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13E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2E2D55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E2D5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nhideWhenUsed/>
    <w:rsid w:val="002E2D5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16" w:unhideWhenUsed="0" w:qFormat="1"/>
    <w:lsdException w:name="heading 5" w:semiHidden="0" w:uiPriority="16" w:unhideWhenUsed="0" w:qFormat="1"/>
    <w:lsdException w:name="heading 6" w:semiHidden="0" w:uiPriority="16" w:unhideWhenUsed="0" w:qFormat="1"/>
    <w:lsdException w:name="heading 7" w:uiPriority="16" w:qFormat="1"/>
    <w:lsdException w:name="heading 8" w:uiPriority="16" w:qFormat="1"/>
    <w:lsdException w:name="heading 9" w:uiPriority="1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D2F4F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A03731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7"/>
    <w:rsid w:val="00A03731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2"/>
    <w:rsid w:val="00DD2F4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13E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2E2D55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E2D5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nhideWhenUsed/>
    <w:rsid w:val="002E2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%20Robinson\Dropbox\HDF_Group_NEW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805DE-043F-3847-B252-82783110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\Users\Dana Robinson\Dropbox\HDF_Group_NEW\RFC_Template.dotx</Template>
  <TotalTime>0</TotalTime>
  <Pages>1</Pages>
  <Words>1511</Words>
  <Characters>8613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Dana Robinson</dc:creator>
  <cp:lastModifiedBy>Elena Pourmal</cp:lastModifiedBy>
  <cp:revision>2</cp:revision>
  <cp:lastPrinted>2016-04-05T15:25:00Z</cp:lastPrinted>
  <dcterms:created xsi:type="dcterms:W3CDTF">2016-04-05T16:30:00Z</dcterms:created>
  <dcterms:modified xsi:type="dcterms:W3CDTF">2016-04-05T16:30:00Z</dcterms:modified>
</cp:coreProperties>
</file>