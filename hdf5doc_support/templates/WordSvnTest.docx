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5A0C6E" w:rsidP="00450A37">
      <w:pPr>
        <w:pStyle w:val="Title"/>
      </w:pPr>
      <w:r>
        <w:t xml:space="preserve">Release Notes for HDF5 </w:t>
      </w:r>
      <w:r w:rsidR="00250ACA">
        <w:t xml:space="preserve">Release </w:t>
      </w:r>
      <w:r>
        <w:t>1.8.13</w:t>
      </w:r>
    </w:p>
    <w:p w:rsidR="00D91A98" w:rsidRDefault="00FA581D" w:rsidP="00F70422">
      <w:r>
        <w:t>Release Date: May 5, 2014</w:t>
      </w:r>
    </w:p>
    <w:p w:rsidR="00FA581D" w:rsidRDefault="00FA581D" w:rsidP="00F70422"/>
    <w:p w:rsidR="00FA581D" w:rsidRDefault="00FA581D" w:rsidP="00F70422"/>
    <w:p w:rsidR="00FA581D" w:rsidRPr="00913E2A" w:rsidRDefault="00FA581D" w:rsidP="00F70422"/>
    <w:p w:rsidR="008866B7" w:rsidRDefault="008866B7" w:rsidP="00450A37">
      <w:pPr>
        <w:pStyle w:val="Contents"/>
        <w:sectPr w:rsidR="008866B7" w:rsidSect="00250ACA">
          <w:headerReference w:type="default" r:id="rId9"/>
          <w:footerReference w:type="default" r:id="rId10"/>
          <w:pgSz w:w="12240" w:h="15840" w:code="1"/>
          <w:pgMar w:top="1440" w:right="1440" w:bottom="1440" w:left="1440" w:header="432" w:footer="720" w:gutter="0"/>
          <w:cols w:space="720"/>
          <w:docGrid w:linePitch="360"/>
        </w:sectPr>
      </w:pPr>
    </w:p>
    <w:p w:rsidR="00460A7C" w:rsidRDefault="00C55253" w:rsidP="00450A37">
      <w:pPr>
        <w:pStyle w:val="Contents"/>
      </w:pPr>
      <w:r>
        <w:lastRenderedPageBreak/>
        <w:t>Contents</w:t>
      </w:r>
      <w:r w:rsidR="009746A3">
        <w:t xml:space="preserve"> </w:t>
      </w:r>
    </w:p>
    <w:p w:rsidR="00F545E6"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F545E6">
        <w:t>1. Introduction</w:t>
      </w:r>
      <w:r w:rsidR="00F545E6">
        <w:tab/>
      </w:r>
      <w:r w:rsidR="00F545E6">
        <w:fldChar w:fldCharType="begin"/>
      </w:r>
      <w:r w:rsidR="00F545E6">
        <w:instrText xml:space="preserve"> PAGEREF _Toc393969754 \h </w:instrText>
      </w:r>
      <w:r w:rsidR="00F545E6">
        <w:fldChar w:fldCharType="separate"/>
      </w:r>
      <w:r w:rsidR="00F545E6">
        <w:t>2</w:t>
      </w:r>
      <w:r w:rsidR="00F545E6">
        <w:fldChar w:fldCharType="end"/>
      </w:r>
    </w:p>
    <w:p w:rsidR="00F545E6" w:rsidRDefault="00F545E6">
      <w:pPr>
        <w:pStyle w:val="TOC1"/>
        <w:rPr>
          <w:lang w:bidi="ar-SA"/>
        </w:rPr>
      </w:pPr>
      <w:r>
        <w:t>2. New Features</w:t>
      </w:r>
      <w:r>
        <w:tab/>
      </w:r>
      <w:r>
        <w:fldChar w:fldCharType="begin"/>
      </w:r>
      <w:r>
        <w:instrText xml:space="preserve"> PAGEREF _Toc393969755 \h </w:instrText>
      </w:r>
      <w:r>
        <w:fldChar w:fldCharType="separate"/>
      </w:r>
      <w:r>
        <w:t>3</w:t>
      </w:r>
      <w:r>
        <w:fldChar w:fldCharType="end"/>
      </w:r>
    </w:p>
    <w:p w:rsidR="00F545E6" w:rsidRDefault="00F545E6">
      <w:pPr>
        <w:pStyle w:val="TOC2"/>
        <w:rPr>
          <w:lang w:bidi="ar-SA"/>
        </w:rPr>
      </w:pPr>
      <w:r>
        <w:t>2.1. Configuration</w:t>
      </w:r>
      <w:r>
        <w:tab/>
      </w:r>
      <w:r>
        <w:fldChar w:fldCharType="begin"/>
      </w:r>
      <w:r>
        <w:instrText xml:space="preserve"> PAGEREF _Toc393969756 \h </w:instrText>
      </w:r>
      <w:r>
        <w:fldChar w:fldCharType="separate"/>
      </w:r>
      <w:r>
        <w:t>3</w:t>
      </w:r>
      <w:r>
        <w:fldChar w:fldCharType="end"/>
      </w:r>
    </w:p>
    <w:p w:rsidR="00F545E6" w:rsidRDefault="00F545E6">
      <w:pPr>
        <w:pStyle w:val="TOC2"/>
        <w:rPr>
          <w:lang w:bidi="ar-SA"/>
        </w:rPr>
      </w:pPr>
      <w:r>
        <w:t>2.2. Library</w:t>
      </w:r>
      <w:r>
        <w:tab/>
      </w:r>
      <w:r>
        <w:fldChar w:fldCharType="begin"/>
      </w:r>
      <w:r>
        <w:instrText xml:space="preserve"> PAGEREF _Toc393969757 \h </w:instrText>
      </w:r>
      <w:r>
        <w:fldChar w:fldCharType="separate"/>
      </w:r>
      <w:r>
        <w:t>3</w:t>
      </w:r>
      <w:r>
        <w:fldChar w:fldCharType="end"/>
      </w:r>
    </w:p>
    <w:p w:rsidR="00F545E6" w:rsidRDefault="00F545E6">
      <w:pPr>
        <w:pStyle w:val="TOC2"/>
        <w:rPr>
          <w:lang w:bidi="ar-SA"/>
        </w:rPr>
      </w:pPr>
      <w:r>
        <w:t>2.3. Parallel Library</w:t>
      </w:r>
      <w:r>
        <w:tab/>
      </w:r>
      <w:r>
        <w:fldChar w:fldCharType="begin"/>
      </w:r>
      <w:r>
        <w:instrText xml:space="preserve"> PAGEREF _Toc393969758 \h </w:instrText>
      </w:r>
      <w:r>
        <w:fldChar w:fldCharType="separate"/>
      </w:r>
      <w:r>
        <w:t>4</w:t>
      </w:r>
      <w:r>
        <w:fldChar w:fldCharType="end"/>
      </w:r>
    </w:p>
    <w:p w:rsidR="00F545E6" w:rsidRDefault="00F545E6">
      <w:pPr>
        <w:pStyle w:val="TOC2"/>
        <w:rPr>
          <w:lang w:bidi="ar-SA"/>
        </w:rPr>
      </w:pPr>
      <w:r>
        <w:t>2.4. Tools</w:t>
      </w:r>
      <w:r>
        <w:tab/>
      </w:r>
      <w:r>
        <w:fldChar w:fldCharType="begin"/>
      </w:r>
      <w:r>
        <w:instrText xml:space="preserve"> PAGEREF _Toc393969759 \h </w:instrText>
      </w:r>
      <w:r>
        <w:fldChar w:fldCharType="separate"/>
      </w:r>
      <w:r>
        <w:t>4</w:t>
      </w:r>
      <w:r>
        <w:fldChar w:fldCharType="end"/>
      </w:r>
    </w:p>
    <w:p w:rsidR="00F545E6" w:rsidRDefault="00F545E6">
      <w:pPr>
        <w:pStyle w:val="TOC2"/>
        <w:rPr>
          <w:lang w:bidi="ar-SA"/>
        </w:rPr>
      </w:pPr>
      <w:r>
        <w:t>2.5. High-Level APIs</w:t>
      </w:r>
      <w:r>
        <w:tab/>
      </w:r>
      <w:r>
        <w:fldChar w:fldCharType="begin"/>
      </w:r>
      <w:r>
        <w:instrText xml:space="preserve"> PAGEREF _Toc393969760 \h </w:instrText>
      </w:r>
      <w:r>
        <w:fldChar w:fldCharType="separate"/>
      </w:r>
      <w:r>
        <w:t>4</w:t>
      </w:r>
      <w:r>
        <w:fldChar w:fldCharType="end"/>
      </w:r>
    </w:p>
    <w:p w:rsidR="00F545E6" w:rsidRDefault="00F545E6">
      <w:pPr>
        <w:pStyle w:val="TOC2"/>
        <w:rPr>
          <w:lang w:bidi="ar-SA"/>
        </w:rPr>
      </w:pPr>
      <w:r>
        <w:t>2.6. Fortran API</w:t>
      </w:r>
      <w:r>
        <w:tab/>
      </w:r>
      <w:r>
        <w:fldChar w:fldCharType="begin"/>
      </w:r>
      <w:r>
        <w:instrText xml:space="preserve"> PAGEREF _Toc393969761 \h </w:instrText>
      </w:r>
      <w:r>
        <w:fldChar w:fldCharType="separate"/>
      </w:r>
      <w:r>
        <w:t>4</w:t>
      </w:r>
      <w:r>
        <w:fldChar w:fldCharType="end"/>
      </w:r>
    </w:p>
    <w:p w:rsidR="00F545E6" w:rsidRDefault="00F545E6">
      <w:pPr>
        <w:pStyle w:val="TOC2"/>
        <w:rPr>
          <w:lang w:bidi="ar-SA"/>
        </w:rPr>
      </w:pPr>
      <w:r>
        <w:t>2.7. C++ API</w:t>
      </w:r>
      <w:r>
        <w:tab/>
      </w:r>
      <w:r>
        <w:fldChar w:fldCharType="begin"/>
      </w:r>
      <w:r>
        <w:instrText xml:space="preserve"> PAGEREF _Toc393969762 \h </w:instrText>
      </w:r>
      <w:r>
        <w:fldChar w:fldCharType="separate"/>
      </w:r>
      <w:r>
        <w:t>4</w:t>
      </w:r>
      <w:r>
        <w:fldChar w:fldCharType="end"/>
      </w:r>
    </w:p>
    <w:p w:rsidR="00F545E6" w:rsidRDefault="00F545E6">
      <w:pPr>
        <w:pStyle w:val="TOC1"/>
        <w:rPr>
          <w:lang w:bidi="ar-SA"/>
        </w:rPr>
      </w:pPr>
      <w:r>
        <w:t>3. Support for New Platforms, Languages, and Compilers</w:t>
      </w:r>
      <w:r>
        <w:tab/>
      </w:r>
      <w:r>
        <w:fldChar w:fldCharType="begin"/>
      </w:r>
      <w:r>
        <w:instrText xml:space="preserve"> PAGEREF _Toc393969763 \h </w:instrText>
      </w:r>
      <w:r>
        <w:fldChar w:fldCharType="separate"/>
      </w:r>
      <w:r>
        <w:t>6</w:t>
      </w:r>
      <w:r>
        <w:fldChar w:fldCharType="end"/>
      </w:r>
    </w:p>
    <w:p w:rsidR="00F545E6" w:rsidRDefault="00F545E6">
      <w:pPr>
        <w:pStyle w:val="TOC1"/>
        <w:rPr>
          <w:lang w:bidi="ar-SA"/>
        </w:rPr>
      </w:pPr>
      <w:r>
        <w:t>4. Bug Fixes since HDF5-1.8.12</w:t>
      </w:r>
      <w:r>
        <w:tab/>
      </w:r>
      <w:r>
        <w:fldChar w:fldCharType="begin"/>
      </w:r>
      <w:r>
        <w:instrText xml:space="preserve"> PAGEREF _Toc393969764 \h </w:instrText>
      </w:r>
      <w:r>
        <w:fldChar w:fldCharType="separate"/>
      </w:r>
      <w:r>
        <w:t>7</w:t>
      </w:r>
      <w:r>
        <w:fldChar w:fldCharType="end"/>
      </w:r>
    </w:p>
    <w:p w:rsidR="00F545E6" w:rsidRDefault="00F545E6">
      <w:pPr>
        <w:pStyle w:val="TOC2"/>
        <w:rPr>
          <w:lang w:bidi="ar-SA"/>
        </w:rPr>
      </w:pPr>
      <w:r>
        <w:t>4.1. Configuration</w:t>
      </w:r>
      <w:r>
        <w:tab/>
      </w:r>
      <w:r>
        <w:fldChar w:fldCharType="begin"/>
      </w:r>
      <w:r>
        <w:instrText xml:space="preserve"> PAGEREF _Toc393969765 \h </w:instrText>
      </w:r>
      <w:r>
        <w:fldChar w:fldCharType="separate"/>
      </w:r>
      <w:r>
        <w:t>7</w:t>
      </w:r>
      <w:r>
        <w:fldChar w:fldCharType="end"/>
      </w:r>
    </w:p>
    <w:p w:rsidR="00F545E6" w:rsidRDefault="00F545E6">
      <w:pPr>
        <w:pStyle w:val="TOC2"/>
        <w:rPr>
          <w:lang w:bidi="ar-SA"/>
        </w:rPr>
      </w:pPr>
      <w:r>
        <w:t>4.2. Library</w:t>
      </w:r>
      <w:r>
        <w:tab/>
      </w:r>
      <w:r>
        <w:fldChar w:fldCharType="begin"/>
      </w:r>
      <w:r>
        <w:instrText xml:space="preserve"> PAGEREF _Toc393969766 \h </w:instrText>
      </w:r>
      <w:r>
        <w:fldChar w:fldCharType="separate"/>
      </w:r>
      <w:r>
        <w:t>8</w:t>
      </w:r>
      <w:r>
        <w:fldChar w:fldCharType="end"/>
      </w:r>
    </w:p>
    <w:p w:rsidR="00F545E6" w:rsidRDefault="00F545E6">
      <w:pPr>
        <w:pStyle w:val="TOC2"/>
        <w:rPr>
          <w:lang w:bidi="ar-SA"/>
        </w:rPr>
      </w:pPr>
      <w:r>
        <w:t>4.3. Parallel Library</w:t>
      </w:r>
      <w:r>
        <w:tab/>
      </w:r>
      <w:r>
        <w:fldChar w:fldCharType="begin"/>
      </w:r>
      <w:r>
        <w:instrText xml:space="preserve"> PAGEREF _Toc393969767 \h </w:instrText>
      </w:r>
      <w:r>
        <w:fldChar w:fldCharType="separate"/>
      </w:r>
      <w:r>
        <w:t>8</w:t>
      </w:r>
      <w:r>
        <w:fldChar w:fldCharType="end"/>
      </w:r>
    </w:p>
    <w:p w:rsidR="00F545E6" w:rsidRDefault="00F545E6">
      <w:pPr>
        <w:pStyle w:val="TOC2"/>
        <w:rPr>
          <w:lang w:bidi="ar-SA"/>
        </w:rPr>
      </w:pPr>
      <w:r>
        <w:t>4.4. Performance</w:t>
      </w:r>
      <w:r>
        <w:tab/>
      </w:r>
      <w:r>
        <w:fldChar w:fldCharType="begin"/>
      </w:r>
      <w:r>
        <w:instrText xml:space="preserve"> PAGEREF _Toc393969768 \h </w:instrText>
      </w:r>
      <w:r>
        <w:fldChar w:fldCharType="separate"/>
      </w:r>
      <w:r>
        <w:t>9</w:t>
      </w:r>
      <w:r>
        <w:fldChar w:fldCharType="end"/>
      </w:r>
    </w:p>
    <w:p w:rsidR="00F545E6" w:rsidRDefault="00F545E6">
      <w:pPr>
        <w:pStyle w:val="TOC2"/>
        <w:rPr>
          <w:lang w:bidi="ar-SA"/>
        </w:rPr>
      </w:pPr>
      <w:r>
        <w:t>4.5. Tools</w:t>
      </w:r>
      <w:r>
        <w:tab/>
      </w:r>
      <w:r>
        <w:fldChar w:fldCharType="begin"/>
      </w:r>
      <w:r>
        <w:instrText xml:space="preserve"> PAGEREF _Toc393969769 \h </w:instrText>
      </w:r>
      <w:r>
        <w:fldChar w:fldCharType="separate"/>
      </w:r>
      <w:r>
        <w:t>9</w:t>
      </w:r>
      <w:r>
        <w:fldChar w:fldCharType="end"/>
      </w:r>
    </w:p>
    <w:p w:rsidR="00F545E6" w:rsidRDefault="00F545E6">
      <w:pPr>
        <w:pStyle w:val="TOC2"/>
        <w:rPr>
          <w:lang w:bidi="ar-SA"/>
        </w:rPr>
      </w:pPr>
      <w:r>
        <w:t>4.6. F90 API</w:t>
      </w:r>
      <w:r>
        <w:tab/>
      </w:r>
      <w:r>
        <w:fldChar w:fldCharType="begin"/>
      </w:r>
      <w:r>
        <w:instrText xml:space="preserve"> PAGEREF _Toc393969770 \h </w:instrText>
      </w:r>
      <w:r>
        <w:fldChar w:fldCharType="separate"/>
      </w:r>
      <w:r>
        <w:t>9</w:t>
      </w:r>
      <w:r>
        <w:fldChar w:fldCharType="end"/>
      </w:r>
    </w:p>
    <w:p w:rsidR="00F545E6" w:rsidRDefault="00F545E6">
      <w:pPr>
        <w:pStyle w:val="TOC2"/>
        <w:rPr>
          <w:lang w:bidi="ar-SA"/>
        </w:rPr>
      </w:pPr>
      <w:r>
        <w:t>4.7. C++ API</w:t>
      </w:r>
      <w:r>
        <w:tab/>
      </w:r>
      <w:r>
        <w:fldChar w:fldCharType="begin"/>
      </w:r>
      <w:r>
        <w:instrText xml:space="preserve"> PAGEREF _Toc393969771 \h </w:instrText>
      </w:r>
      <w:r>
        <w:fldChar w:fldCharType="separate"/>
      </w:r>
      <w:r>
        <w:t>10</w:t>
      </w:r>
      <w:r>
        <w:fldChar w:fldCharType="end"/>
      </w:r>
    </w:p>
    <w:p w:rsidR="00F545E6" w:rsidRDefault="00F545E6">
      <w:pPr>
        <w:pStyle w:val="TOC2"/>
        <w:rPr>
          <w:lang w:bidi="ar-SA"/>
        </w:rPr>
      </w:pPr>
      <w:r>
        <w:t>4.8. High-Level APIs</w:t>
      </w:r>
      <w:r>
        <w:tab/>
      </w:r>
      <w:r>
        <w:fldChar w:fldCharType="begin"/>
      </w:r>
      <w:r>
        <w:instrText xml:space="preserve"> PAGEREF _Toc393969772 \h </w:instrText>
      </w:r>
      <w:r>
        <w:fldChar w:fldCharType="separate"/>
      </w:r>
      <w:r>
        <w:t>10</w:t>
      </w:r>
      <w:r>
        <w:fldChar w:fldCharType="end"/>
      </w:r>
    </w:p>
    <w:p w:rsidR="00F545E6" w:rsidRDefault="00F545E6">
      <w:pPr>
        <w:pStyle w:val="TOC2"/>
        <w:rPr>
          <w:lang w:bidi="ar-SA"/>
        </w:rPr>
      </w:pPr>
      <w:r>
        <w:t>4.9. Fortran High-Level APIs</w:t>
      </w:r>
      <w:r>
        <w:tab/>
      </w:r>
      <w:r>
        <w:fldChar w:fldCharType="begin"/>
      </w:r>
      <w:r>
        <w:instrText xml:space="preserve"> PAGEREF _Toc393969773 \h </w:instrText>
      </w:r>
      <w:r>
        <w:fldChar w:fldCharType="separate"/>
      </w:r>
      <w:r>
        <w:t>10</w:t>
      </w:r>
      <w:r>
        <w:fldChar w:fldCharType="end"/>
      </w:r>
    </w:p>
    <w:p w:rsidR="00F545E6" w:rsidRDefault="00F545E6">
      <w:pPr>
        <w:pStyle w:val="TOC2"/>
        <w:rPr>
          <w:lang w:bidi="ar-SA"/>
        </w:rPr>
      </w:pPr>
      <w:r>
        <w:t>4.10. Testing</w:t>
      </w:r>
      <w:r>
        <w:tab/>
      </w:r>
      <w:r>
        <w:fldChar w:fldCharType="begin"/>
      </w:r>
      <w:r>
        <w:instrText xml:space="preserve"> PAGEREF _Toc393969774 \h </w:instrText>
      </w:r>
      <w:r>
        <w:fldChar w:fldCharType="separate"/>
      </w:r>
      <w:r>
        <w:t>10</w:t>
      </w:r>
      <w:r>
        <w:fldChar w:fldCharType="end"/>
      </w:r>
    </w:p>
    <w:p w:rsidR="00F545E6" w:rsidRDefault="00F545E6">
      <w:pPr>
        <w:pStyle w:val="TOC1"/>
        <w:rPr>
          <w:lang w:bidi="ar-SA"/>
        </w:rPr>
      </w:pPr>
      <w:r>
        <w:t>5. Supported Platforms</w:t>
      </w:r>
      <w:r>
        <w:tab/>
      </w:r>
      <w:r>
        <w:fldChar w:fldCharType="begin"/>
      </w:r>
      <w:r>
        <w:instrText xml:space="preserve"> PAGEREF _Toc393969775 \h </w:instrText>
      </w:r>
      <w:r>
        <w:fldChar w:fldCharType="separate"/>
      </w:r>
      <w:r>
        <w:t>11</w:t>
      </w:r>
      <w:r>
        <w:fldChar w:fldCharType="end"/>
      </w:r>
    </w:p>
    <w:p w:rsidR="00F545E6" w:rsidRDefault="00F545E6">
      <w:pPr>
        <w:pStyle w:val="TOC1"/>
        <w:rPr>
          <w:lang w:bidi="ar-SA"/>
        </w:rPr>
      </w:pPr>
      <w:r>
        <w:t>6. Tested Configuration Features Summary</w:t>
      </w:r>
      <w:r>
        <w:tab/>
      </w:r>
      <w:r>
        <w:fldChar w:fldCharType="begin"/>
      </w:r>
      <w:r>
        <w:instrText xml:space="preserve"> PAGEREF _Toc393969776 \h </w:instrText>
      </w:r>
      <w:r>
        <w:fldChar w:fldCharType="separate"/>
      </w:r>
      <w:r>
        <w:t>13</w:t>
      </w:r>
      <w:r>
        <w:fldChar w:fldCharType="end"/>
      </w:r>
    </w:p>
    <w:p w:rsidR="00F545E6" w:rsidRDefault="00F545E6">
      <w:pPr>
        <w:pStyle w:val="TOC1"/>
        <w:rPr>
          <w:lang w:bidi="ar-SA"/>
        </w:rPr>
      </w:pPr>
      <w:r>
        <w:t>7. More Tested Platforms</w:t>
      </w:r>
      <w:r>
        <w:tab/>
      </w:r>
      <w:r>
        <w:fldChar w:fldCharType="begin"/>
      </w:r>
      <w:r>
        <w:instrText xml:space="preserve"> PAGEREF _Toc393969777 \h </w:instrText>
      </w:r>
      <w:r>
        <w:fldChar w:fldCharType="separate"/>
      </w:r>
      <w:r>
        <w:t>15</w:t>
      </w:r>
      <w:r>
        <w:fldChar w:fldCharType="end"/>
      </w:r>
    </w:p>
    <w:p w:rsidR="00F545E6" w:rsidRDefault="00F545E6">
      <w:pPr>
        <w:pStyle w:val="TOC1"/>
        <w:rPr>
          <w:lang w:bidi="ar-SA"/>
        </w:rPr>
      </w:pPr>
      <w:r>
        <w:t>8. Known Problems</w:t>
      </w:r>
      <w:r>
        <w:tab/>
      </w:r>
      <w:r>
        <w:fldChar w:fldCharType="begin"/>
      </w:r>
      <w:r>
        <w:instrText xml:space="preserve"> PAGEREF _Toc393969778 \h </w:instrText>
      </w:r>
      <w:r>
        <w:fldChar w:fldCharType="separate"/>
      </w:r>
      <w:r>
        <w:t>17</w:t>
      </w:r>
      <w:r>
        <w:fldChar w:fldCharType="end"/>
      </w:r>
    </w:p>
    <w:p w:rsidR="00C55253" w:rsidRDefault="00C55253" w:rsidP="002E6F33">
      <w:pPr>
        <w:rPr>
          <w:noProof/>
          <w:lang w:bidi="en-US"/>
        </w:rPr>
      </w:pPr>
      <w:r>
        <w:rPr>
          <w:noProof/>
          <w:lang w:bidi="en-US"/>
        </w:rPr>
        <w:fldChar w:fldCharType="end"/>
      </w:r>
    </w:p>
    <w:p w:rsidR="001B3F62" w:rsidRDefault="001B3F62" w:rsidP="002E6F33">
      <w:pPr>
        <w:rPr>
          <w:noProof/>
          <w:lang w:bidi="en-US"/>
        </w:rPr>
      </w:pPr>
    </w:p>
    <w:p w:rsidR="001B3F62" w:rsidRDefault="001B3F62" w:rsidP="002E6F33">
      <w:pPr>
        <w:rPr>
          <w:noProof/>
          <w:lang w:bidi="en-US"/>
        </w:rPr>
      </w:pPr>
    </w:p>
    <w:p w:rsidR="002E6F33" w:rsidRPr="00C55253" w:rsidRDefault="002E6F33" w:rsidP="00C55253"/>
    <w:p w:rsidR="009634CF" w:rsidRDefault="009634CF" w:rsidP="00611674">
      <w:pPr>
        <w:pStyle w:val="Heading1"/>
        <w:sectPr w:rsidR="009634CF" w:rsidSect="00FB3BE6">
          <w:headerReference w:type="default" r:id="rId11"/>
          <w:headerReference w:type="first" r:id="rId12"/>
          <w:type w:val="continuous"/>
          <w:pgSz w:w="12240" w:h="15840" w:code="1"/>
          <w:pgMar w:top="1440" w:right="1440" w:bottom="1440" w:left="1440" w:header="432" w:footer="720" w:gutter="0"/>
          <w:cols w:space="720"/>
          <w:docGrid w:linePitch="360"/>
        </w:sectPr>
      </w:pPr>
    </w:p>
    <w:p w:rsidR="009C16E8" w:rsidRDefault="009C16E8" w:rsidP="00D91A98">
      <w:pPr>
        <w:pStyle w:val="Heading1"/>
      </w:pPr>
      <w:bookmarkStart w:id="0" w:name="_Toc393969754"/>
      <w:r>
        <w:lastRenderedPageBreak/>
        <w:t>Introduction</w:t>
      </w:r>
      <w:bookmarkEnd w:id="0"/>
    </w:p>
    <w:p w:rsidR="00FA581D" w:rsidRDefault="00FA581D" w:rsidP="00FA581D">
      <w:r>
        <w:t xml:space="preserve">This document describes the differences between HDF5-1.8.12 and HDF5-1.8.13, and contains information on the platforms tested and known problems in HDF5-1.8.13. For more details, see the files HISTORY-1_0-1_8_0_rc3.txt and HISTORY-1_8.txt in the </w:t>
      </w:r>
      <w:proofErr w:type="spellStart"/>
      <w:r>
        <w:t>release_docs</w:t>
      </w:r>
      <w:proofErr w:type="spellEnd"/>
      <w:r>
        <w:t>/ directory of the HDF5 source.</w:t>
      </w:r>
    </w:p>
    <w:p w:rsidR="00FA581D" w:rsidRDefault="00FA581D" w:rsidP="00FA581D"/>
    <w:p w:rsidR="00FA581D" w:rsidRDefault="00FA581D" w:rsidP="00FA581D">
      <w:r>
        <w:t xml:space="preserve">Links to the HDF5 1.8.13 source code, documentation, and additional materials can be found on the HDF5 web page at: </w:t>
      </w:r>
      <w:hyperlink r:id="rId13" w:history="1">
        <w:r w:rsidRPr="00C256A2">
          <w:rPr>
            <w:rStyle w:val="Hyperlink"/>
          </w:rPr>
          <w:t>http://www.hdfgroup.org/products/hdf5/</w:t>
        </w:r>
      </w:hyperlink>
      <w:r>
        <w:t xml:space="preserve">. </w:t>
      </w:r>
    </w:p>
    <w:p w:rsidR="00FA581D" w:rsidRDefault="00FA581D" w:rsidP="00FA581D"/>
    <w:p w:rsidR="00FA581D" w:rsidRDefault="00FA581D" w:rsidP="00FA581D">
      <w:r>
        <w:t xml:space="preserve">The HDF5 1.8.13 release can be obtained from: </w:t>
      </w:r>
      <w:hyperlink r:id="rId14" w:history="1">
        <w:r w:rsidRPr="00C256A2">
          <w:rPr>
            <w:rStyle w:val="Hyperlink"/>
          </w:rPr>
          <w:t>http://www.hdfgroup.org/HDF5/release/obtain5.html</w:t>
        </w:r>
      </w:hyperlink>
      <w:r>
        <w:t xml:space="preserve">. </w:t>
      </w:r>
    </w:p>
    <w:p w:rsidR="00FA581D" w:rsidRDefault="00FA581D" w:rsidP="00FA581D"/>
    <w:p w:rsidR="00FA581D" w:rsidRDefault="00FA581D" w:rsidP="00FA581D">
      <w:r>
        <w:t xml:space="preserve">User documentation for 1.8.13 can be accessed directly at this location: </w:t>
      </w:r>
      <w:hyperlink r:id="rId15" w:history="1">
        <w:r w:rsidRPr="00C256A2">
          <w:rPr>
            <w:rStyle w:val="Hyperlink"/>
          </w:rPr>
          <w:t>http://www.hdfgroup.org/HDF5/doc/</w:t>
        </w:r>
      </w:hyperlink>
      <w:r>
        <w:t xml:space="preserve">. </w:t>
      </w:r>
    </w:p>
    <w:p w:rsidR="00FA581D" w:rsidRDefault="00FA581D" w:rsidP="00FA581D"/>
    <w:p w:rsidR="00FA581D" w:rsidRDefault="00FA581D" w:rsidP="00FA581D">
      <w:r>
        <w:t xml:space="preserve">New features in the HDF5-1.8.x release series, including brief general descriptions of some new and modified APIs, are described in the "What's New in 1.8.0?" document: </w:t>
      </w:r>
      <w:hyperlink r:id="rId16" w:history="1">
        <w:r w:rsidRPr="00C256A2">
          <w:rPr>
            <w:rStyle w:val="Hyperlink"/>
          </w:rPr>
          <w:t>http://www.hdfgroup.org/HDF5/doc/ADGuide/WhatsNew180.html</w:t>
        </w:r>
      </w:hyperlink>
      <w:r>
        <w:t xml:space="preserve">. </w:t>
      </w:r>
    </w:p>
    <w:p w:rsidR="00FA581D" w:rsidRDefault="00FA581D" w:rsidP="00FA581D"/>
    <w:p w:rsidR="00FA581D" w:rsidRDefault="00FA581D" w:rsidP="00FA581D">
      <w:r>
        <w:t xml:space="preserve">All new and modified APIs are listed in detail in the "HDF5 Software Changes from Release to Release" document, in the section "Release 1.8.13 (current release) versus Release 1.8.12": </w:t>
      </w:r>
      <w:hyperlink r:id="rId17" w:history="1">
        <w:r w:rsidRPr="00C256A2">
          <w:rPr>
            <w:rStyle w:val="Hyperlink"/>
          </w:rPr>
          <w:t>http://www.hdfgroup.org/HDF5/doc/ADGuide/Changes.html</w:t>
        </w:r>
      </w:hyperlink>
      <w:r>
        <w:t xml:space="preserve">. </w:t>
      </w:r>
    </w:p>
    <w:p w:rsidR="00FA581D" w:rsidRDefault="00FA581D" w:rsidP="00FA581D"/>
    <w:p w:rsidR="00FA581D" w:rsidRDefault="00FA581D" w:rsidP="00FA581D">
      <w:r>
        <w:t xml:space="preserve">If you have any questions or comments, please send them to the HDF Help Desk: </w:t>
      </w:r>
      <w:hyperlink r:id="rId18" w:history="1">
        <w:r w:rsidRPr="00C256A2">
          <w:rPr>
            <w:rStyle w:val="Hyperlink"/>
          </w:rPr>
          <w:t>help@hdfgroup.org</w:t>
        </w:r>
      </w:hyperlink>
      <w:r>
        <w:t xml:space="preserve">. </w:t>
      </w:r>
    </w:p>
    <w:p w:rsidR="00DB058B" w:rsidRDefault="00DB058B" w:rsidP="00FA581D">
      <w:bookmarkStart w:id="1" w:name="_GoBack"/>
      <w:bookmarkEnd w:id="1"/>
    </w:p>
    <w:p w:rsidR="00DB058B" w:rsidRDefault="00DB058B" w:rsidP="00FA581D">
      <w:r>
        <w:t xml:space="preserve">If you have any questions or comments about the release notes, please send them to </w:t>
      </w:r>
      <w:hyperlink r:id="rId19" w:history="1">
        <w:r w:rsidRPr="0015729E">
          <w:rPr>
            <w:rStyle w:val="Hyperlink"/>
          </w:rPr>
          <w:t>docs@hdfgroup.org</w:t>
        </w:r>
      </w:hyperlink>
      <w:r>
        <w:t xml:space="preserve">. </w:t>
      </w:r>
    </w:p>
    <w:p w:rsidR="00FA581D" w:rsidRDefault="00FA581D" w:rsidP="00FA581D"/>
    <w:p w:rsidR="00FA581D" w:rsidRDefault="00FA581D" w:rsidP="00FA581D">
      <w:pPr>
        <w:pStyle w:val="Heading1"/>
      </w:pPr>
      <w:bookmarkStart w:id="2" w:name="_Toc393969755"/>
      <w:r>
        <w:lastRenderedPageBreak/>
        <w:t>New Features</w:t>
      </w:r>
      <w:bookmarkEnd w:id="2"/>
    </w:p>
    <w:p w:rsidR="00FA581D" w:rsidRDefault="00FA581D" w:rsidP="00FA581D"/>
    <w:p w:rsidR="00027E45" w:rsidRDefault="00027E45" w:rsidP="00FA581D"/>
    <w:p w:rsidR="00FA581D" w:rsidRDefault="00FA581D" w:rsidP="00FA581D"/>
    <w:p w:rsidR="00FA581D" w:rsidRDefault="00FA581D" w:rsidP="00FA581D">
      <w:pPr>
        <w:pStyle w:val="Heading2"/>
      </w:pPr>
      <w:bookmarkStart w:id="3" w:name="_Toc393969756"/>
      <w:r>
        <w:t>Configuration</w:t>
      </w:r>
      <w:bookmarkEnd w:id="3"/>
    </w:p>
    <w:p w:rsidR="00FA581D" w:rsidRDefault="00FA581D" w:rsidP="00112313">
      <w:pPr>
        <w:pStyle w:val="RelNote1"/>
      </w:pPr>
      <w:proofErr w:type="spellStart"/>
      <w:r>
        <w:t>Autotools</w:t>
      </w:r>
      <w:proofErr w:type="spellEnd"/>
      <w:r>
        <w:t xml:space="preserve">: </w:t>
      </w:r>
      <w:proofErr w:type="spellStart"/>
      <w:r>
        <w:t>Automake</w:t>
      </w:r>
      <w:proofErr w:type="spellEnd"/>
      <w:r>
        <w:t xml:space="preserve"> updated to 1.14.1 (ADB - 2014/04/08)</w:t>
      </w:r>
    </w:p>
    <w:p w:rsidR="00FA581D" w:rsidRDefault="00FA581D" w:rsidP="00112313">
      <w:pPr>
        <w:pStyle w:val="RelNote1"/>
      </w:pPr>
      <w:r>
        <w:t>CMake: Moved minimum CMake version to 2.8.11 which enables better library</w:t>
      </w:r>
      <w:r w:rsidR="00027E45">
        <w:t xml:space="preserve"> </w:t>
      </w:r>
      <w:proofErr w:type="gramStart"/>
      <w:r>
        <w:t>include</w:t>
      </w:r>
      <w:proofErr w:type="gramEnd"/>
      <w:r>
        <w:t xml:space="preserve"> processing. (ADB - 2014/03/26)</w:t>
      </w:r>
    </w:p>
    <w:p w:rsidR="00FA581D" w:rsidRDefault="00FA581D" w:rsidP="00112313">
      <w:pPr>
        <w:pStyle w:val="RelNote1"/>
      </w:pPr>
      <w:r>
        <w:t>When configuring a thread-safe HDF5 Library it is no longer necessary to specify --enable-</w:t>
      </w:r>
      <w:proofErr w:type="spellStart"/>
      <w:r>
        <w:t>threadsafe</w:t>
      </w:r>
      <w:proofErr w:type="spellEnd"/>
      <w:r>
        <w:t xml:space="preserve"> with --with-</w:t>
      </w:r>
      <w:proofErr w:type="spellStart"/>
      <w:r>
        <w:t>pthreads</w:t>
      </w:r>
      <w:proofErr w:type="spellEnd"/>
      <w:r>
        <w:t xml:space="preserve"> if the </w:t>
      </w:r>
      <w:proofErr w:type="spellStart"/>
      <w:r>
        <w:t>Pthreads</w:t>
      </w:r>
      <w:proofErr w:type="spellEnd"/>
      <w:r>
        <w:t xml:space="preserve"> library is in a standard location.  (DER - 2014/04/11 HDFFV-8693)</w:t>
      </w:r>
    </w:p>
    <w:p w:rsidR="00FA581D" w:rsidRDefault="00FA581D" w:rsidP="00FA581D"/>
    <w:p w:rsidR="00027E45" w:rsidRDefault="00027E45" w:rsidP="00FA581D"/>
    <w:p w:rsidR="00027E45" w:rsidRDefault="00027E45" w:rsidP="00FA581D"/>
    <w:p w:rsidR="00FA581D" w:rsidRDefault="00FA581D" w:rsidP="00FA581D">
      <w:pPr>
        <w:pStyle w:val="Heading2"/>
      </w:pPr>
      <w:bookmarkStart w:id="4" w:name="_Toc393969757"/>
      <w:r>
        <w:t>Library</w:t>
      </w:r>
      <w:bookmarkEnd w:id="4"/>
    </w:p>
    <w:p w:rsidR="00FA581D" w:rsidRDefault="00FA581D" w:rsidP="00112313">
      <w:pPr>
        <w:pStyle w:val="RelNote1"/>
      </w:pPr>
      <w:r>
        <w:t>Added an H5free_memory API call. This should be used to free memory</w:t>
      </w:r>
      <w:r w:rsidR="00027E45">
        <w:t xml:space="preserve"> </w:t>
      </w:r>
      <w:r>
        <w:t>that has been allocated by HDF5 API calls. H5Tget_member_name and</w:t>
      </w:r>
      <w:r w:rsidR="00027E45">
        <w:t xml:space="preserve"> </w:t>
      </w:r>
      <w:r>
        <w:t>H5Pget_class_name are two examples. The main motivation for this call is Windows, where it is common for application code and the HDF5 Library to be using different C run-time libraries (CRT). Using the new call ensures that the same CRT handles both the allocation and free. This new function can also be useful in any case where the library uses a different memory manager than the application, such as when a debug memory manager is in use or when the HDF5 Library is wrapped for use in a managed language like Python or Java. Fixes HDFFV-7710, 8519, and 8851. (DER - 2014/04/11)</w:t>
      </w:r>
    </w:p>
    <w:p w:rsidR="00FA581D" w:rsidRDefault="00FA581D" w:rsidP="00112313">
      <w:pPr>
        <w:pStyle w:val="RelNote1"/>
      </w:pPr>
      <w:r>
        <w:t xml:space="preserve">The Core VFD (aka Memory VFD) can now be configured to track dirty regions in the file and only write out the changed regions on flush/close. Additionally, a "page aggregation" size can be set that will aggregate small writes into larger writes. For example, setting a 1 </w:t>
      </w:r>
      <w:proofErr w:type="spellStart"/>
      <w:r>
        <w:t>MiB</w:t>
      </w:r>
      <w:proofErr w:type="spellEnd"/>
      <w:r>
        <w:t xml:space="preserve"> page aggregation size will logically partition the in-memory file into 1 </w:t>
      </w:r>
      <w:proofErr w:type="spellStart"/>
      <w:r>
        <w:t>MiB</w:t>
      </w:r>
      <w:proofErr w:type="spellEnd"/>
      <w:r>
        <w:t xml:space="preserve"> pages that will be written out in their entirety if even a single byte is dirtied. The feature is controlled via the new H5Pset/</w:t>
      </w:r>
      <w:proofErr w:type="spellStart"/>
      <w:r>
        <w:t>get_core_write_</w:t>
      </w:r>
      <w:proofErr w:type="gramStart"/>
      <w:r>
        <w:t>tracking</w:t>
      </w:r>
      <w:proofErr w:type="spellEnd"/>
      <w:r>
        <w:t>(</w:t>
      </w:r>
      <w:proofErr w:type="gramEnd"/>
      <w:r>
        <w:t>) API call. A new "</w:t>
      </w:r>
      <w:proofErr w:type="spellStart"/>
      <w:r>
        <w:t>core_paged</w:t>
      </w:r>
      <w:proofErr w:type="spellEnd"/>
      <w:r>
        <w:t>" target has been added to the check-</w:t>
      </w:r>
      <w:proofErr w:type="spellStart"/>
      <w:r>
        <w:t>vfd</w:t>
      </w:r>
      <w:proofErr w:type="spellEnd"/>
      <w:r>
        <w:t xml:space="preserve"> target in test/Makefile.am that exercises the feature over all HDF5 VFD-aware</w:t>
      </w:r>
      <w:r w:rsidR="00027E45">
        <w:t xml:space="preserve"> </w:t>
      </w:r>
      <w:r>
        <w:t>tests. (DER - 2014/04/12)</w:t>
      </w:r>
    </w:p>
    <w:p w:rsidR="00FA581D" w:rsidRDefault="00FA581D" w:rsidP="00FA581D"/>
    <w:p w:rsidR="00027E45" w:rsidRDefault="00027E45" w:rsidP="00FA581D"/>
    <w:p w:rsidR="00027E45" w:rsidRDefault="00027E45" w:rsidP="00FA581D"/>
    <w:p w:rsidR="00FA581D" w:rsidRDefault="00FA581D" w:rsidP="00FA581D">
      <w:pPr>
        <w:pStyle w:val="Heading2"/>
      </w:pPr>
      <w:bookmarkStart w:id="5" w:name="_Toc393969758"/>
      <w:r>
        <w:lastRenderedPageBreak/>
        <w:t>Parallel Library</w:t>
      </w:r>
      <w:bookmarkEnd w:id="5"/>
    </w:p>
    <w:p w:rsidR="00FA581D" w:rsidRDefault="00FA581D" w:rsidP="00112313">
      <w:pPr>
        <w:pStyle w:val="RelNote1"/>
      </w:pPr>
      <w:r>
        <w:t>Removed MPI-POSIX VFD, as it wasn't helping anyone and was just</w:t>
      </w:r>
      <w:r w:rsidR="00027E45">
        <w:t xml:space="preserve"> </w:t>
      </w:r>
      <w:r>
        <w:t>generating support questions. Application developers performing</w:t>
      </w:r>
      <w:r w:rsidR="00027E45">
        <w:t xml:space="preserve"> </w:t>
      </w:r>
      <w:r>
        <w:t>parallel I/O should always use the MPI-IO VFD.</w:t>
      </w:r>
      <w:r w:rsidR="00027E45">
        <w:t xml:space="preserve"> </w:t>
      </w:r>
      <w:r>
        <w:t>(QAK - 2014/03/28 HDFFV-8659)</w:t>
      </w:r>
    </w:p>
    <w:p w:rsidR="00FA581D" w:rsidRDefault="00FA581D" w:rsidP="00112313">
      <w:pPr>
        <w:pStyle w:val="RelNote1"/>
      </w:pPr>
      <w:r>
        <w:t>Improved parallel I/O support to allow collective I/O on point</w:t>
      </w:r>
      <w:r w:rsidR="00027E45">
        <w:t xml:space="preserve"> </w:t>
      </w:r>
      <w:r>
        <w:t>selections. (QAK - 2014/03/15)</w:t>
      </w:r>
    </w:p>
    <w:p w:rsidR="00FA581D" w:rsidRDefault="00FA581D" w:rsidP="00FA581D"/>
    <w:p w:rsidR="00027E45" w:rsidRDefault="00027E45" w:rsidP="00FA581D"/>
    <w:p w:rsidR="00027E45" w:rsidRDefault="00027E45" w:rsidP="00FA581D"/>
    <w:p w:rsidR="00FA581D" w:rsidRDefault="00FA581D" w:rsidP="00FA581D">
      <w:pPr>
        <w:pStyle w:val="Heading2"/>
      </w:pPr>
      <w:bookmarkStart w:id="6" w:name="_Toc393969759"/>
      <w:r>
        <w:t>Tools</w:t>
      </w:r>
      <w:bookmarkEnd w:id="6"/>
    </w:p>
    <w:p w:rsidR="00FA581D" w:rsidRDefault="00FA581D" w:rsidP="00112313">
      <w:pPr>
        <w:pStyle w:val="RelNote1"/>
      </w:pPr>
      <w:r>
        <w:t>None</w:t>
      </w:r>
    </w:p>
    <w:p w:rsidR="00FA581D" w:rsidRDefault="00FA581D" w:rsidP="00FA581D"/>
    <w:p w:rsidR="00027E45" w:rsidRDefault="00027E45" w:rsidP="00FA581D"/>
    <w:p w:rsidR="00027E45" w:rsidRDefault="00027E45" w:rsidP="00FA581D"/>
    <w:p w:rsidR="00FA581D" w:rsidRDefault="00FA581D" w:rsidP="00FA581D">
      <w:pPr>
        <w:pStyle w:val="Heading2"/>
      </w:pPr>
      <w:bookmarkStart w:id="7" w:name="_Toc393969760"/>
      <w:r>
        <w:t>High-Level APIs</w:t>
      </w:r>
      <w:bookmarkEnd w:id="7"/>
    </w:p>
    <w:p w:rsidR="00FA581D" w:rsidRDefault="00FA581D" w:rsidP="00112313">
      <w:pPr>
        <w:pStyle w:val="RelNote1"/>
      </w:pPr>
      <w:r>
        <w:t>None</w:t>
      </w:r>
    </w:p>
    <w:p w:rsidR="00FA581D" w:rsidRDefault="00FA581D" w:rsidP="00FA581D"/>
    <w:p w:rsidR="00027E45" w:rsidRDefault="00027E45" w:rsidP="00FA581D"/>
    <w:p w:rsidR="00027E45" w:rsidRDefault="00027E45" w:rsidP="00FA581D"/>
    <w:p w:rsidR="00FA581D" w:rsidRDefault="00FA581D" w:rsidP="00FA581D">
      <w:pPr>
        <w:pStyle w:val="Heading2"/>
      </w:pPr>
      <w:bookmarkStart w:id="8" w:name="_Toc393969761"/>
      <w:proofErr w:type="gramStart"/>
      <w:r>
        <w:t>Fortran</w:t>
      </w:r>
      <w:proofErr w:type="gramEnd"/>
      <w:r>
        <w:t xml:space="preserve"> API</w:t>
      </w:r>
      <w:bookmarkEnd w:id="8"/>
    </w:p>
    <w:p w:rsidR="00FA581D" w:rsidRDefault="00FA581D" w:rsidP="00112313">
      <w:pPr>
        <w:pStyle w:val="RelNote1"/>
      </w:pPr>
      <w:r>
        <w:t>Wrappers h5pset_file_image_f and h5pget_file_image_f were added to the library. (MSB - 2014/1/2014)</w:t>
      </w:r>
    </w:p>
    <w:p w:rsidR="00FA581D" w:rsidRDefault="00FA581D" w:rsidP="00FA581D"/>
    <w:p w:rsidR="00027E45" w:rsidRDefault="00027E45" w:rsidP="00FA581D"/>
    <w:p w:rsidR="00027E45" w:rsidRDefault="00027E45" w:rsidP="00FA581D"/>
    <w:p w:rsidR="00FA581D" w:rsidRDefault="00FA581D" w:rsidP="00FA581D">
      <w:pPr>
        <w:pStyle w:val="Heading2"/>
      </w:pPr>
      <w:bookmarkStart w:id="9" w:name="_Toc393969762"/>
      <w:r>
        <w:t>C++ API</w:t>
      </w:r>
      <w:bookmarkEnd w:id="9"/>
    </w:p>
    <w:p w:rsidR="00FA581D" w:rsidRDefault="00FA581D" w:rsidP="00FA581D">
      <w:r>
        <w:t>The following new features are added:</w:t>
      </w:r>
    </w:p>
    <w:p w:rsidR="00027E45" w:rsidRDefault="00027E45" w:rsidP="00FA581D"/>
    <w:p w:rsidR="00FA581D" w:rsidRDefault="00FA581D" w:rsidP="00112313">
      <w:pPr>
        <w:pStyle w:val="RelNote1"/>
      </w:pPr>
      <w:r>
        <w:t>Wrappers to class H5Object to get an object's name (HDFFV-8548).</w:t>
      </w:r>
    </w:p>
    <w:p w:rsidR="00FA581D" w:rsidRDefault="00FA581D" w:rsidP="00B22C4F">
      <w:pPr>
        <w:pStyle w:val="RelNotePlainText"/>
      </w:pPr>
      <w:proofErr w:type="gramStart"/>
      <w:r>
        <w:t>ssize_t</w:t>
      </w:r>
      <w:proofErr w:type="gramEnd"/>
      <w:r>
        <w:t xml:space="preserve"> </w:t>
      </w:r>
      <w:proofErr w:type="spellStart"/>
      <w:r>
        <w:t>getObjName</w:t>
      </w:r>
      <w:proofErr w:type="spellEnd"/>
      <w:r>
        <w:t>(char *</w:t>
      </w:r>
      <w:proofErr w:type="spellStart"/>
      <w:r>
        <w:t>obj_name</w:t>
      </w:r>
      <w:proofErr w:type="spellEnd"/>
      <w:r>
        <w:t>, size_t buf_size = 0)</w:t>
      </w:r>
    </w:p>
    <w:p w:rsidR="00FA581D" w:rsidRDefault="00FA581D" w:rsidP="00B22C4F">
      <w:pPr>
        <w:pStyle w:val="RelNotePlainText"/>
      </w:pPr>
      <w:proofErr w:type="gramStart"/>
      <w:r>
        <w:t>ssize_t</w:t>
      </w:r>
      <w:proofErr w:type="gramEnd"/>
      <w:r>
        <w:t xml:space="preserve"> </w:t>
      </w:r>
      <w:proofErr w:type="spellStart"/>
      <w:r>
        <w:t>getObjName</w:t>
      </w:r>
      <w:proofErr w:type="spellEnd"/>
      <w:r>
        <w:t xml:space="preserve">(H5std_string&amp; </w:t>
      </w:r>
      <w:proofErr w:type="spellStart"/>
      <w:r>
        <w:t>obj_name</w:t>
      </w:r>
      <w:proofErr w:type="spellEnd"/>
      <w:r>
        <w:t>, size_t len = 0)</w:t>
      </w:r>
    </w:p>
    <w:p w:rsidR="00FA581D" w:rsidRDefault="00FA581D" w:rsidP="00B22C4F">
      <w:pPr>
        <w:pStyle w:val="RelNotePlainText"/>
      </w:pPr>
      <w:r>
        <w:t xml:space="preserve">H5std_string </w:t>
      </w:r>
      <w:proofErr w:type="spellStart"/>
      <w:proofErr w:type="gramStart"/>
      <w:r>
        <w:t>getObjName</w:t>
      </w:r>
      <w:proofErr w:type="spellEnd"/>
      <w:r>
        <w:t>()</w:t>
      </w:r>
      <w:proofErr w:type="gramEnd"/>
    </w:p>
    <w:p w:rsidR="00FA581D" w:rsidRDefault="00FA581D" w:rsidP="00112313">
      <w:pPr>
        <w:pStyle w:val="RelNote1"/>
      </w:pPr>
      <w:r>
        <w:t>Wrappers to class H5CommonFG to get a child object's type from a</w:t>
      </w:r>
      <w:r w:rsidR="00027E45">
        <w:t xml:space="preserve"> </w:t>
      </w:r>
      <w:r>
        <w:t>group or file (HDFFV-8367).</w:t>
      </w:r>
    </w:p>
    <w:p w:rsidR="00FA581D" w:rsidRDefault="00FA581D" w:rsidP="00B22C4F">
      <w:pPr>
        <w:pStyle w:val="RelNotePlainText"/>
      </w:pPr>
      <w:r>
        <w:t xml:space="preserve">H5O_type_t </w:t>
      </w:r>
      <w:proofErr w:type="spellStart"/>
      <w:proofErr w:type="gramStart"/>
      <w:r>
        <w:t>childObjType</w:t>
      </w:r>
      <w:proofErr w:type="spellEnd"/>
      <w:r>
        <w:t>(</w:t>
      </w:r>
      <w:proofErr w:type="gramEnd"/>
      <w:r>
        <w:t xml:space="preserve">const H5std_string&amp; </w:t>
      </w:r>
      <w:proofErr w:type="spellStart"/>
      <w:r>
        <w:t>objname</w:t>
      </w:r>
      <w:proofErr w:type="spellEnd"/>
      <w:r>
        <w:t>)</w:t>
      </w:r>
    </w:p>
    <w:p w:rsidR="00FA581D" w:rsidRDefault="00FA581D" w:rsidP="00B22C4F">
      <w:pPr>
        <w:pStyle w:val="RelNotePlainText"/>
      </w:pPr>
      <w:r>
        <w:t xml:space="preserve">H5O_type_t </w:t>
      </w:r>
      <w:proofErr w:type="spellStart"/>
      <w:proofErr w:type="gramStart"/>
      <w:r>
        <w:t>childObjType</w:t>
      </w:r>
      <w:proofErr w:type="spellEnd"/>
      <w:r>
        <w:t>(</w:t>
      </w:r>
      <w:proofErr w:type="gramEnd"/>
      <w:r>
        <w:t xml:space="preserve">const char* </w:t>
      </w:r>
      <w:proofErr w:type="spellStart"/>
      <w:r>
        <w:t>objname</w:t>
      </w:r>
      <w:proofErr w:type="spellEnd"/>
      <w:r>
        <w:t>)</w:t>
      </w:r>
    </w:p>
    <w:p w:rsidR="00FA581D" w:rsidRDefault="00FA581D" w:rsidP="00B22C4F">
      <w:pPr>
        <w:pStyle w:val="RelNotePlainText"/>
      </w:pPr>
      <w:r>
        <w:t xml:space="preserve">H5O_type_t </w:t>
      </w:r>
      <w:proofErr w:type="spellStart"/>
      <w:proofErr w:type="gramStart"/>
      <w:r>
        <w:t>childObjType</w:t>
      </w:r>
      <w:proofErr w:type="spellEnd"/>
      <w:r>
        <w:t>(</w:t>
      </w:r>
      <w:proofErr w:type="gramEnd"/>
      <w:r>
        <w:t>hsize_t index,</w:t>
      </w:r>
    </w:p>
    <w:p w:rsidR="00FA581D" w:rsidRDefault="00FA581D" w:rsidP="00B22C4F">
      <w:pPr>
        <w:pStyle w:val="RelNotePlainText"/>
      </w:pPr>
      <w:r>
        <w:t xml:space="preserve">      H5_index_t </w:t>
      </w:r>
      <w:proofErr w:type="spellStart"/>
      <w:r>
        <w:t>index_type</w:t>
      </w:r>
      <w:proofErr w:type="spellEnd"/>
      <w:r>
        <w:t>=H5_INDEX_NAME,</w:t>
      </w:r>
    </w:p>
    <w:p w:rsidR="00FA581D" w:rsidRDefault="00FA581D" w:rsidP="00B22C4F">
      <w:pPr>
        <w:pStyle w:val="RelNotePlainText"/>
      </w:pPr>
      <w:r>
        <w:t xml:space="preserve">      H5_iter_order_t order=H5_ITER_INC, const char* </w:t>
      </w:r>
      <w:proofErr w:type="spellStart"/>
      <w:r>
        <w:t>objname</w:t>
      </w:r>
      <w:proofErr w:type="spellEnd"/>
      <w:r>
        <w:t>=".")</w:t>
      </w:r>
    </w:p>
    <w:p w:rsidR="00FA581D" w:rsidRDefault="00FA581D" w:rsidP="00112313">
      <w:pPr>
        <w:pStyle w:val="RelNote1"/>
      </w:pPr>
      <w:r>
        <w:lastRenderedPageBreak/>
        <w:t xml:space="preserve">Wrappers to class </w:t>
      </w:r>
      <w:proofErr w:type="spellStart"/>
      <w:r>
        <w:t>DSetMemXferPropList</w:t>
      </w:r>
      <w:proofErr w:type="spellEnd"/>
      <w:r>
        <w:t xml:space="preserve"> for setting/getting a transform property list (HDFFV-7907).</w:t>
      </w:r>
    </w:p>
    <w:p w:rsidR="00FA581D" w:rsidRDefault="00FA581D" w:rsidP="00B22C4F">
      <w:pPr>
        <w:pStyle w:val="RelNotePlainText"/>
      </w:pPr>
      <w:proofErr w:type="spellStart"/>
      <w:proofErr w:type="gramStart"/>
      <w:r>
        <w:t>DSetMemXferPropList</w:t>
      </w:r>
      <w:proofErr w:type="spellEnd"/>
      <w:r>
        <w:t>(</w:t>
      </w:r>
      <w:proofErr w:type="gramEnd"/>
      <w:r>
        <w:t>const char* expression);</w:t>
      </w:r>
    </w:p>
    <w:p w:rsidR="00FA581D" w:rsidRDefault="00FA581D" w:rsidP="00B22C4F">
      <w:pPr>
        <w:pStyle w:val="RelNotePlainText"/>
      </w:pPr>
      <w:proofErr w:type="gramStart"/>
      <w:r>
        <w:t>void</w:t>
      </w:r>
      <w:proofErr w:type="gramEnd"/>
      <w:r>
        <w:t xml:space="preserve"> </w:t>
      </w:r>
      <w:proofErr w:type="spellStart"/>
      <w:r>
        <w:t>setDataTransform</w:t>
      </w:r>
      <w:proofErr w:type="spellEnd"/>
      <w:r>
        <w:t>(const char* expression)</w:t>
      </w:r>
    </w:p>
    <w:p w:rsidR="00FA581D" w:rsidRDefault="00FA581D" w:rsidP="00B22C4F">
      <w:pPr>
        <w:pStyle w:val="RelNotePlainText"/>
      </w:pPr>
      <w:proofErr w:type="gramStart"/>
      <w:r>
        <w:t>void</w:t>
      </w:r>
      <w:proofErr w:type="gramEnd"/>
      <w:r>
        <w:t xml:space="preserve"> </w:t>
      </w:r>
      <w:proofErr w:type="spellStart"/>
      <w:r>
        <w:t>setDataTransform</w:t>
      </w:r>
      <w:proofErr w:type="spellEnd"/>
      <w:r>
        <w:t>(const H5std_string&amp; expression)</w:t>
      </w:r>
    </w:p>
    <w:p w:rsidR="00FA581D" w:rsidRDefault="00FA581D" w:rsidP="00B22C4F">
      <w:pPr>
        <w:pStyle w:val="RelNotePlainText"/>
      </w:pPr>
      <w:proofErr w:type="gramStart"/>
      <w:r>
        <w:t>ssize_t</w:t>
      </w:r>
      <w:proofErr w:type="gramEnd"/>
      <w:r>
        <w:t xml:space="preserve"> </w:t>
      </w:r>
      <w:proofErr w:type="spellStart"/>
      <w:r>
        <w:t>getDataTransform</w:t>
      </w:r>
      <w:proofErr w:type="spellEnd"/>
      <w:r>
        <w:t xml:space="preserve">(char* </w:t>
      </w:r>
      <w:proofErr w:type="spellStart"/>
      <w:r>
        <w:t>exp</w:t>
      </w:r>
      <w:proofErr w:type="spellEnd"/>
      <w:r>
        <w:t>, size_t buf_size=0)</w:t>
      </w:r>
    </w:p>
    <w:p w:rsidR="00FA581D" w:rsidRDefault="00FA581D" w:rsidP="00B22C4F">
      <w:pPr>
        <w:pStyle w:val="RelNotePlainText"/>
      </w:pPr>
      <w:r>
        <w:t xml:space="preserve">H5std_string </w:t>
      </w:r>
      <w:proofErr w:type="spellStart"/>
      <w:proofErr w:type="gramStart"/>
      <w:r>
        <w:t>getDataTransform</w:t>
      </w:r>
      <w:proofErr w:type="spellEnd"/>
      <w:r>
        <w:t>()</w:t>
      </w:r>
      <w:proofErr w:type="gramEnd"/>
    </w:p>
    <w:p w:rsidR="00FA581D" w:rsidRDefault="00FA581D" w:rsidP="00112313">
      <w:pPr>
        <w:pStyle w:val="RelNote1"/>
      </w:pPr>
      <w:r>
        <w:t xml:space="preserve">Wrapper to </w:t>
      </w:r>
      <w:proofErr w:type="spellStart"/>
      <w:r>
        <w:t>CompType</w:t>
      </w:r>
      <w:proofErr w:type="spellEnd"/>
      <w:r>
        <w:t xml:space="preserve"> for setting size to compound datatype (HDFFV-8642).</w:t>
      </w:r>
    </w:p>
    <w:p w:rsidR="00FA581D" w:rsidRDefault="00FA581D" w:rsidP="00B22C4F">
      <w:pPr>
        <w:pStyle w:val="RelNotePlainText"/>
      </w:pPr>
      <w:proofErr w:type="gramStart"/>
      <w:r>
        <w:t>void</w:t>
      </w:r>
      <w:proofErr w:type="gramEnd"/>
      <w:r>
        <w:t xml:space="preserve"> </w:t>
      </w:r>
      <w:proofErr w:type="spellStart"/>
      <w:r>
        <w:t>setSize</w:t>
      </w:r>
      <w:proofErr w:type="spellEnd"/>
      <w:r>
        <w:t>(size_t size)</w:t>
      </w:r>
    </w:p>
    <w:p w:rsidR="00FA581D" w:rsidRDefault="00FA581D" w:rsidP="00112313">
      <w:pPr>
        <w:pStyle w:val="RelNote1"/>
      </w:pPr>
      <w:r>
        <w:t xml:space="preserve">Overloaded functions to provide prototypes that declare constant </w:t>
      </w:r>
      <w:r w:rsidR="00027E45">
        <w:t xml:space="preserve">arguments const (HDFFV-3384). </w:t>
      </w:r>
      <w:r>
        <w:t>These include:</w:t>
      </w:r>
    </w:p>
    <w:p w:rsidR="00FA581D" w:rsidRDefault="00FA581D" w:rsidP="00B22C4F">
      <w:pPr>
        <w:pStyle w:val="RelNotePlainText"/>
      </w:pPr>
      <w:proofErr w:type="spellStart"/>
      <w:r>
        <w:t>DataSet</w:t>
      </w:r>
      <w:proofErr w:type="spellEnd"/>
      <w:r>
        <w:t>::</w:t>
      </w:r>
      <w:proofErr w:type="spellStart"/>
      <w:r>
        <w:t>fillMemBuf</w:t>
      </w:r>
      <w:proofErr w:type="spellEnd"/>
    </w:p>
    <w:p w:rsidR="00FA581D" w:rsidRDefault="00FA581D" w:rsidP="00B22C4F">
      <w:pPr>
        <w:pStyle w:val="RelNotePlainText"/>
      </w:pPr>
      <w:proofErr w:type="spellStart"/>
      <w:r>
        <w:t>DataSet</w:t>
      </w:r>
      <w:proofErr w:type="spellEnd"/>
      <w:r>
        <w:t>::</w:t>
      </w:r>
      <w:proofErr w:type="spellStart"/>
      <w:r>
        <w:t>getVlenBufSize</w:t>
      </w:r>
      <w:proofErr w:type="spellEnd"/>
    </w:p>
    <w:p w:rsidR="00FA581D" w:rsidRDefault="00FA581D" w:rsidP="00B22C4F">
      <w:pPr>
        <w:pStyle w:val="RelNotePlainText"/>
      </w:pPr>
      <w:proofErr w:type="spellStart"/>
      <w:r>
        <w:t>DataSpace</w:t>
      </w:r>
      <w:proofErr w:type="spellEnd"/>
      <w:r>
        <w:t>::</w:t>
      </w:r>
      <w:proofErr w:type="spellStart"/>
      <w:r>
        <w:t>extentCopy</w:t>
      </w:r>
      <w:proofErr w:type="spellEnd"/>
    </w:p>
    <w:p w:rsidR="00FA581D" w:rsidRDefault="00FA581D" w:rsidP="00B22C4F">
      <w:pPr>
        <w:pStyle w:val="RelNotePlainText"/>
      </w:pPr>
      <w:r>
        <w:t>DataType::commit</w:t>
      </w:r>
    </w:p>
    <w:p w:rsidR="00FA581D" w:rsidRDefault="00FA581D" w:rsidP="00B22C4F">
      <w:pPr>
        <w:pStyle w:val="RelNotePlainText"/>
      </w:pPr>
      <w:proofErr w:type="spellStart"/>
      <w:r>
        <w:t>FileAccPropList</w:t>
      </w:r>
      <w:proofErr w:type="spellEnd"/>
      <w:r>
        <w:t>::</w:t>
      </w:r>
      <w:proofErr w:type="spellStart"/>
      <w:r>
        <w:t>setSplit</w:t>
      </w:r>
      <w:proofErr w:type="spellEnd"/>
    </w:p>
    <w:p w:rsidR="00FA581D" w:rsidRDefault="00FA581D" w:rsidP="00B22C4F">
      <w:pPr>
        <w:pStyle w:val="RelNotePlainText"/>
      </w:pPr>
      <w:r>
        <w:t>H5File::getVFDHandle</w:t>
      </w:r>
    </w:p>
    <w:p w:rsidR="00FA581D" w:rsidRDefault="00FA581D" w:rsidP="00112313">
      <w:pPr>
        <w:pStyle w:val="RelNote1"/>
      </w:pPr>
      <w:r>
        <w:t>Additional overload to class H5Location to get a comment as a char*</w:t>
      </w:r>
    </w:p>
    <w:p w:rsidR="00FA581D" w:rsidRDefault="00FA581D" w:rsidP="00B22C4F">
      <w:pPr>
        <w:pStyle w:val="RelNotePlainText"/>
      </w:pPr>
      <w:proofErr w:type="gramStart"/>
      <w:r>
        <w:t>ssize_t</w:t>
      </w:r>
      <w:proofErr w:type="gramEnd"/>
      <w:r>
        <w:t xml:space="preserve"> </w:t>
      </w:r>
      <w:proofErr w:type="spellStart"/>
      <w:r>
        <w:t>getComment</w:t>
      </w:r>
      <w:proofErr w:type="spellEnd"/>
      <w:r>
        <w:t>(const char* name, size_t buf_size, char* comment)</w:t>
      </w:r>
    </w:p>
    <w:p w:rsidR="00FA581D" w:rsidRDefault="00FA581D" w:rsidP="00112313">
      <w:pPr>
        <w:pStyle w:val="RelNote1"/>
      </w:pPr>
      <w:r>
        <w:t>Additional overloads to class Attribute to get an attribute's name for</w:t>
      </w:r>
      <w:r w:rsidR="00027E45">
        <w:t xml:space="preserve"> </w:t>
      </w:r>
      <w:r>
        <w:t>convenience:</w:t>
      </w:r>
    </w:p>
    <w:p w:rsidR="00FA581D" w:rsidRDefault="00FA581D" w:rsidP="00B22C4F">
      <w:pPr>
        <w:pStyle w:val="RelNotePlainText"/>
      </w:pPr>
      <w:proofErr w:type="gramStart"/>
      <w:r>
        <w:t>ssize_t</w:t>
      </w:r>
      <w:proofErr w:type="gramEnd"/>
      <w:r>
        <w:t xml:space="preserve"> </w:t>
      </w:r>
      <w:proofErr w:type="spellStart"/>
      <w:r>
        <w:t>getName</w:t>
      </w:r>
      <w:proofErr w:type="spellEnd"/>
      <w:r>
        <w:t xml:space="preserve">(char* </w:t>
      </w:r>
      <w:proofErr w:type="spellStart"/>
      <w:r>
        <w:t>attr_name</w:t>
      </w:r>
      <w:proofErr w:type="spellEnd"/>
      <w:r>
        <w:t>, size_t buf_size=0)</w:t>
      </w:r>
    </w:p>
    <w:p w:rsidR="00FA581D" w:rsidRDefault="00FA581D" w:rsidP="00B22C4F">
      <w:pPr>
        <w:pStyle w:val="RelNotePlainText"/>
      </w:pPr>
      <w:proofErr w:type="gramStart"/>
      <w:r>
        <w:t>ssize_t</w:t>
      </w:r>
      <w:proofErr w:type="gramEnd"/>
      <w:r>
        <w:t xml:space="preserve"> </w:t>
      </w:r>
      <w:proofErr w:type="spellStart"/>
      <w:r>
        <w:t>getName</w:t>
      </w:r>
      <w:proofErr w:type="spellEnd"/>
      <w:r>
        <w:t xml:space="preserve">(H5std_string&amp; </w:t>
      </w:r>
      <w:proofErr w:type="spellStart"/>
      <w:r>
        <w:t>attr_name</w:t>
      </w:r>
      <w:proofErr w:type="spellEnd"/>
      <w:r>
        <w:t>, size_t buf_size=0)</w:t>
      </w:r>
    </w:p>
    <w:p w:rsidR="00FA581D" w:rsidRDefault="00FA581D" w:rsidP="00B22C4F">
      <w:pPr>
        <w:pStyle w:val="RelNote2"/>
      </w:pPr>
      <w:r>
        <w:t>(BMR, 2014/04/15)</w:t>
      </w:r>
    </w:p>
    <w:p w:rsidR="00FA581D" w:rsidRDefault="00FA581D" w:rsidP="00112313">
      <w:pPr>
        <w:pStyle w:val="RelNote1"/>
      </w:pPr>
      <w:r>
        <w:t>A static wrapper to Exception for printing the error stack without an instance of Exception</w:t>
      </w:r>
    </w:p>
    <w:p w:rsidR="00FA581D" w:rsidRDefault="00FA581D" w:rsidP="00B22C4F">
      <w:pPr>
        <w:pStyle w:val="RelNotePlainText"/>
      </w:pPr>
      <w:proofErr w:type="gramStart"/>
      <w:r>
        <w:t>static</w:t>
      </w:r>
      <w:proofErr w:type="gramEnd"/>
      <w:r>
        <w:t xml:space="preserve"> void </w:t>
      </w:r>
      <w:proofErr w:type="spellStart"/>
      <w:r>
        <w:t>printErrorStack</w:t>
      </w:r>
      <w:proofErr w:type="spellEnd"/>
      <w:r>
        <w:t>(FILE* stream = stderr,</w:t>
      </w:r>
    </w:p>
    <w:p w:rsidR="00FA581D" w:rsidRDefault="00027E45" w:rsidP="00B22C4F">
      <w:pPr>
        <w:pStyle w:val="RelNotePlainText"/>
      </w:pPr>
      <w:r>
        <w:t xml:space="preserve">                                  </w:t>
      </w:r>
      <w:r w:rsidR="00FA581D">
        <w:t xml:space="preserve">hid_t </w:t>
      </w:r>
      <w:proofErr w:type="spellStart"/>
      <w:r w:rsidR="00FA581D">
        <w:t>err_stack</w:t>
      </w:r>
      <w:proofErr w:type="spellEnd"/>
      <w:r w:rsidR="00FA581D">
        <w:t xml:space="preserve"> = H5E_DEFAULT);</w:t>
      </w:r>
    </w:p>
    <w:p w:rsidR="00FA581D" w:rsidRDefault="00FA581D" w:rsidP="00B22C4F">
      <w:pPr>
        <w:pStyle w:val="RelNote2"/>
      </w:pPr>
      <w:r>
        <w:t>(BMR, 2014/04/25)</w:t>
      </w:r>
    </w:p>
    <w:p w:rsidR="00FA581D" w:rsidRDefault="00FA581D" w:rsidP="00FA581D"/>
    <w:p w:rsidR="00027E45" w:rsidRDefault="00027E45" w:rsidP="00FA581D"/>
    <w:p w:rsidR="00FA581D" w:rsidRDefault="00FA581D" w:rsidP="00B22C4F"/>
    <w:p w:rsidR="00FA581D" w:rsidRDefault="00FA581D" w:rsidP="00FA581D">
      <w:pPr>
        <w:pStyle w:val="Heading1"/>
      </w:pPr>
      <w:bookmarkStart w:id="10" w:name="_Toc393969763"/>
      <w:r>
        <w:lastRenderedPageBreak/>
        <w:t>Support for New Platforms, Languages, and Compilers</w:t>
      </w:r>
      <w:bookmarkEnd w:id="10"/>
    </w:p>
    <w:p w:rsidR="00FA581D" w:rsidRDefault="00FA581D" w:rsidP="00B22C4F">
      <w:pPr>
        <w:pStyle w:val="RelNote1"/>
      </w:pPr>
      <w:r>
        <w:t>Mac OS X 10.6 Snow Leopard is not supported by Apple any more. In view of</w:t>
      </w:r>
      <w:r w:rsidR="00027E45">
        <w:t xml:space="preserve"> </w:t>
      </w:r>
      <w:r>
        <w:t>the added support of Mac OS X 10.9, Mac OS X 10.6 is retired from HDF5</w:t>
      </w:r>
      <w:r w:rsidR="00027E45">
        <w:t xml:space="preserve"> </w:t>
      </w:r>
      <w:r>
        <w:t>supported platforms. (AKC - 2014/03/14 HDFFV-8704)</w:t>
      </w:r>
    </w:p>
    <w:p w:rsidR="00FA581D" w:rsidRDefault="00FA581D" w:rsidP="00B22C4F">
      <w:pPr>
        <w:pStyle w:val="RelNote1"/>
      </w:pPr>
      <w:r>
        <w:t>Mac OS X 10.9 Mavericks is supported. (AKC - 2014/03/04 HDFFV-8694)</w:t>
      </w:r>
    </w:p>
    <w:p w:rsidR="00FA581D" w:rsidRDefault="00FA581D" w:rsidP="00FA581D"/>
    <w:p w:rsidR="00027E45" w:rsidRDefault="00027E45" w:rsidP="00FA581D"/>
    <w:p w:rsidR="00027E45" w:rsidRDefault="00027E45" w:rsidP="00FA581D"/>
    <w:p w:rsidR="00FA581D" w:rsidRDefault="00FA581D" w:rsidP="00FA581D">
      <w:pPr>
        <w:pStyle w:val="Heading1"/>
      </w:pPr>
      <w:bookmarkStart w:id="11" w:name="_Toc393969764"/>
      <w:r>
        <w:lastRenderedPageBreak/>
        <w:t>Bug Fixes since HDF5-1.8.12</w:t>
      </w:r>
      <w:bookmarkEnd w:id="11"/>
    </w:p>
    <w:p w:rsidR="00FA581D" w:rsidRDefault="00FA581D" w:rsidP="00FA581D"/>
    <w:p w:rsidR="00027E45" w:rsidRDefault="00027E45" w:rsidP="00FA581D"/>
    <w:p w:rsidR="00027E45" w:rsidRDefault="00027E45" w:rsidP="00FA581D"/>
    <w:p w:rsidR="00FA581D" w:rsidRDefault="00FA581D" w:rsidP="00FA581D">
      <w:pPr>
        <w:pStyle w:val="Heading2"/>
      </w:pPr>
      <w:bookmarkStart w:id="12" w:name="_Toc393969765"/>
      <w:r>
        <w:t>Configuration</w:t>
      </w:r>
      <w:bookmarkEnd w:id="12"/>
    </w:p>
    <w:p w:rsidR="00FA581D" w:rsidRDefault="00FA581D" w:rsidP="00B22C4F">
      <w:pPr>
        <w:pStyle w:val="RelNote1"/>
      </w:pPr>
      <w:r>
        <w:t>CMake: When CMake commands are executed individually on the command line</w:t>
      </w:r>
      <w:r w:rsidR="007F5811">
        <w:t xml:space="preserve"> </w:t>
      </w:r>
      <w:r>
        <w:t>and the external filters are being built, the CMAKE_BUILD_TYPE define</w:t>
      </w:r>
      <w:r w:rsidR="007F5811">
        <w:t xml:space="preserve"> </w:t>
      </w:r>
      <w:r>
        <w:t>must be set to the same value as the configuration</w:t>
      </w:r>
      <w:r w:rsidR="007F5811">
        <w:t xml:space="preserve"> </w:t>
      </w:r>
      <w:r>
        <w:t>(-DCMAKE_BUILD_TYPE</w:t>
      </w:r>
      <w:proofErr w:type="gramStart"/>
      <w:r>
        <w:t>:STRING</w:t>
      </w:r>
      <w:proofErr w:type="gramEnd"/>
      <w:r>
        <w:t xml:space="preserve">=Release if using -C Release). This is needed by the </w:t>
      </w:r>
      <w:proofErr w:type="spellStart"/>
      <w:r>
        <w:t>the</w:t>
      </w:r>
      <w:proofErr w:type="spellEnd"/>
      <w:r>
        <w:t xml:space="preserve"> szip and zlib filter build commands. (ADB - HDFFV-8695)</w:t>
      </w:r>
    </w:p>
    <w:p w:rsidR="00FA581D" w:rsidRDefault="00FA581D" w:rsidP="00B22C4F">
      <w:pPr>
        <w:pStyle w:val="RelNote1"/>
      </w:pPr>
      <w:r>
        <w:t>CMake: Removed use of the XLATE_UTILITY program. (ADB - 2014/03/28 HDFFV-8640)</w:t>
      </w:r>
    </w:p>
    <w:p w:rsidR="00FA581D" w:rsidRDefault="00FA581D" w:rsidP="00B22C4F">
      <w:pPr>
        <w:pStyle w:val="RelNote1"/>
      </w:pPr>
      <w:r>
        <w:t>CMake: Added missing quotes in setting the CMAKE_EXE_LINKER_FLAGS for the</w:t>
      </w:r>
      <w:r w:rsidR="007F5811">
        <w:t xml:space="preserve"> </w:t>
      </w:r>
      <w:r>
        <w:t>MPI option. (ADB - 2014/02/27 HDFFV-8674)</w:t>
      </w:r>
    </w:p>
    <w:p w:rsidR="00FA581D" w:rsidRDefault="00FA581D" w:rsidP="00B22C4F">
      <w:pPr>
        <w:pStyle w:val="RelNote1"/>
      </w:pPr>
      <w:r>
        <w:t xml:space="preserve">CMake: Configuration of the HDF5 C++ or </w:t>
      </w:r>
      <w:proofErr w:type="gramStart"/>
      <w:r>
        <w:t>Fortran</w:t>
      </w:r>
      <w:proofErr w:type="gramEnd"/>
      <w:r>
        <w:t xml:space="preserve"> libraries with the thread-safety feature.</w:t>
      </w:r>
    </w:p>
    <w:p w:rsidR="00FA581D" w:rsidRDefault="00FA581D" w:rsidP="00B22C4F">
      <w:pPr>
        <w:pStyle w:val="RelNote2"/>
      </w:pPr>
      <w:r>
        <w:t xml:space="preserve">C++ and/or </w:t>
      </w:r>
      <w:proofErr w:type="gramStart"/>
      <w:r>
        <w:t>Fortran</w:t>
      </w:r>
      <w:proofErr w:type="gramEnd"/>
      <w:r>
        <w:t xml:space="preserve"> + thread-safe is enforced as a non-supported</w:t>
      </w:r>
      <w:r w:rsidR="007F5811">
        <w:t xml:space="preserve"> </w:t>
      </w:r>
      <w:r>
        <w:t xml:space="preserve">configuration. This matches the </w:t>
      </w:r>
      <w:proofErr w:type="spellStart"/>
      <w:r>
        <w:t>autotools</w:t>
      </w:r>
      <w:proofErr w:type="spellEnd"/>
      <w:r>
        <w:t>. (DER - 2014/04/11)</w:t>
      </w:r>
    </w:p>
    <w:p w:rsidR="00FA581D" w:rsidRDefault="00FA581D" w:rsidP="00B22C4F">
      <w:pPr>
        <w:pStyle w:val="RelNote1"/>
      </w:pPr>
      <w:r>
        <w:t>CMake: Configuration of static HDF5 C library with the thread-safety</w:t>
      </w:r>
      <w:r w:rsidR="007F5811">
        <w:t xml:space="preserve"> </w:t>
      </w:r>
      <w:r>
        <w:t xml:space="preserve">feature. </w:t>
      </w:r>
    </w:p>
    <w:p w:rsidR="00FA581D" w:rsidRDefault="00FA581D" w:rsidP="00B22C4F">
      <w:pPr>
        <w:pStyle w:val="RelNote2"/>
      </w:pPr>
      <w:r>
        <w:t>Static + thread-safe + Win32 threads is not a supported configuration</w:t>
      </w:r>
      <w:r w:rsidR="007F5811">
        <w:t xml:space="preserve"> </w:t>
      </w:r>
      <w:r>
        <w:t>due to the inability to automatically clean up thread-local storage. This is expected to be fixed in a future release. In the meantime, a work-around that uses internal functionality may allow the combination to be used without resource leaks. Contact the help desk for more information. (DER - 2014/04/11)</w:t>
      </w:r>
    </w:p>
    <w:p w:rsidR="00FA581D" w:rsidRDefault="00FA581D" w:rsidP="00B22C4F">
      <w:pPr>
        <w:pStyle w:val="RelNote1"/>
      </w:pPr>
      <w:proofErr w:type="spellStart"/>
      <w:r>
        <w:t>Autotools</w:t>
      </w:r>
      <w:proofErr w:type="spellEnd"/>
      <w:r>
        <w:t xml:space="preserve">: Several changes were done to configure and </w:t>
      </w:r>
      <w:proofErr w:type="spellStart"/>
      <w:r>
        <w:t>installcheck</w:t>
      </w:r>
      <w:proofErr w:type="spellEnd"/>
      <w:r>
        <w:t xml:space="preserve">. </w:t>
      </w:r>
    </w:p>
    <w:p w:rsidR="00FA581D" w:rsidRDefault="00FA581D" w:rsidP="00B22C4F">
      <w:pPr>
        <w:pStyle w:val="RelNote2"/>
      </w:pPr>
      <w:r>
        <w:t>An export of LD_LIBRARY_PATH=&lt;szip library location&gt; was</w:t>
      </w:r>
      <w:r w:rsidR="00286163">
        <w:t xml:space="preserve"> </w:t>
      </w:r>
      <w:r>
        <w:t xml:space="preserve">removed from configure; make </w:t>
      </w:r>
      <w:proofErr w:type="spellStart"/>
      <w:r>
        <w:t>installcheck</w:t>
      </w:r>
      <w:proofErr w:type="spellEnd"/>
      <w:r>
        <w:t xml:space="preserve"> was revised to run</w:t>
      </w:r>
      <w:r w:rsidR="00286163">
        <w:t xml:space="preserve"> </w:t>
      </w:r>
      <w:r>
        <w:t xml:space="preserve">scripts installed in share/hdf5_examples to use the installed h5cc, etc. to compile and run example source files also installed there. </w:t>
      </w:r>
    </w:p>
    <w:p w:rsidR="00FA581D" w:rsidRDefault="00FA581D" w:rsidP="00B22C4F">
      <w:pPr>
        <w:pStyle w:val="RelNote2"/>
      </w:pPr>
      <w:r>
        <w:t xml:space="preserve">Make </w:t>
      </w:r>
      <w:proofErr w:type="spellStart"/>
      <w:r>
        <w:t>installcheck</w:t>
      </w:r>
      <w:proofErr w:type="spellEnd"/>
      <w:r>
        <w:t xml:space="preserve"> will now fail when a shared szip or other external lib file cannot be found in the same manner that executables compiled and linked with h5cc will fail to run when those lib files cannot be found after install. Make </w:t>
      </w:r>
      <w:proofErr w:type="spellStart"/>
      <w:r>
        <w:t>installcheck</w:t>
      </w:r>
      <w:proofErr w:type="spellEnd"/>
      <w:r>
        <w:t xml:space="preserve"> should pass after setting LD_LIBRARY_PATH to the szip location. (LRK - 2014/04/16)</w:t>
      </w:r>
    </w:p>
    <w:p w:rsidR="00FA581D" w:rsidRDefault="00FA581D" w:rsidP="00FA581D"/>
    <w:p w:rsidR="00286163" w:rsidRDefault="00286163" w:rsidP="00FA581D"/>
    <w:p w:rsidR="00286163" w:rsidRDefault="00286163" w:rsidP="00FA581D"/>
    <w:p w:rsidR="00286163" w:rsidRDefault="00286163">
      <w:pPr>
        <w:rPr>
          <w:rFonts w:asciiTheme="majorHAnsi" w:eastAsiaTheme="majorEastAsia" w:hAnsiTheme="majorHAnsi" w:cstheme="majorBidi"/>
          <w:b/>
          <w:bCs/>
          <w:color w:val="000000" w:themeColor="text1"/>
          <w:sz w:val="28"/>
          <w:szCs w:val="26"/>
        </w:rPr>
      </w:pPr>
      <w:r>
        <w:br w:type="page"/>
      </w:r>
    </w:p>
    <w:p w:rsidR="00FA581D" w:rsidRDefault="00FA581D" w:rsidP="00FA581D">
      <w:pPr>
        <w:pStyle w:val="Heading2"/>
      </w:pPr>
      <w:bookmarkStart w:id="13" w:name="_Toc393969766"/>
      <w:r>
        <w:lastRenderedPageBreak/>
        <w:t>Library</w:t>
      </w:r>
      <w:bookmarkEnd w:id="13"/>
    </w:p>
    <w:p w:rsidR="00FA581D" w:rsidRDefault="00FA581D" w:rsidP="00414EED">
      <w:pPr>
        <w:pStyle w:val="RelNote1"/>
      </w:pPr>
      <w:r>
        <w:t>A Gnu Make directive (.NOTPARALLEL) is added to fortran/test/Makefile.</w:t>
      </w:r>
    </w:p>
    <w:p w:rsidR="00FA581D" w:rsidRDefault="00FA581D" w:rsidP="00414EED">
      <w:pPr>
        <w:pStyle w:val="RelNote2"/>
      </w:pPr>
      <w:r>
        <w:t>AIX native make does not support this directive and would fail if</w:t>
      </w:r>
      <w:r w:rsidR="00286163">
        <w:t xml:space="preserve"> </w:t>
      </w:r>
      <w:r>
        <w:t>parallel make (e.g. make -j4) is used to build the library. AIX users</w:t>
      </w:r>
      <w:r w:rsidR="00286163">
        <w:t xml:space="preserve"> </w:t>
      </w:r>
      <w:r>
        <w:t>either do not use parallel make or install Gnu Make to build the library.</w:t>
      </w:r>
      <w:r w:rsidR="00286163">
        <w:t xml:space="preserve"> </w:t>
      </w:r>
      <w:r>
        <w:t>(AKC 2014/04/08 HDFFV-8738)</w:t>
      </w:r>
    </w:p>
    <w:p w:rsidR="00FA581D" w:rsidRDefault="00FA581D" w:rsidP="00414EED">
      <w:pPr>
        <w:pStyle w:val="RelNote1"/>
      </w:pPr>
      <w:r>
        <w:t>H5R.c: H5Rget_name gave an assertion failure if the "name" parameter was NULL.</w:t>
      </w:r>
    </w:p>
    <w:p w:rsidR="00FA581D" w:rsidRDefault="00FA581D" w:rsidP="00414EED">
      <w:pPr>
        <w:pStyle w:val="RelNote2"/>
      </w:pPr>
      <w:r>
        <w:t>Fixed H5Rget_name to return the size of the buffer needed to read a</w:t>
      </w:r>
      <w:r w:rsidR="00286163">
        <w:t xml:space="preserve"> </w:t>
      </w:r>
      <w:r>
        <w:t xml:space="preserve">name of the referenced object in this case. The size doesn't include the NULL terminator. H5Rget_name returns negative on failure. (MSB - </w:t>
      </w:r>
      <w:proofErr w:type="gramStart"/>
      <w:r>
        <w:t>2014/01/22 HDFFV-8620</w:t>
      </w:r>
      <w:proofErr w:type="gramEnd"/>
      <w:r>
        <w:t>)</w:t>
      </w:r>
    </w:p>
    <w:p w:rsidR="00FA581D" w:rsidRDefault="00FA581D" w:rsidP="00414EED">
      <w:pPr>
        <w:pStyle w:val="RelNote1"/>
      </w:pPr>
      <w:r>
        <w:t>H5Z.c: H5Zfilter_avail didn't check if a filter was available as a</w:t>
      </w:r>
      <w:r w:rsidR="00286163">
        <w:t xml:space="preserve"> </w:t>
      </w:r>
      <w:r>
        <w:t>dynamically loaded filter. The error manifested itself in the h5repack</w:t>
      </w:r>
      <w:r w:rsidR="00286163">
        <w:t xml:space="preserve"> </w:t>
      </w:r>
      <w:r>
        <w:t>tool when removing user-defined dynamically loaded filter.</w:t>
      </w:r>
    </w:p>
    <w:p w:rsidR="00FA581D" w:rsidRDefault="00FA581D" w:rsidP="00414EED">
      <w:pPr>
        <w:pStyle w:val="RelNote2"/>
      </w:pPr>
      <w:r>
        <w:t xml:space="preserve">Added a code to find the filter among the dynamically loaded </w:t>
      </w:r>
      <w:proofErr w:type="gramStart"/>
      <w:r>
        <w:t xml:space="preserve">filters </w:t>
      </w:r>
      <w:r w:rsidR="00286163">
        <w:t xml:space="preserve"> </w:t>
      </w:r>
      <w:r>
        <w:t>after</w:t>
      </w:r>
      <w:proofErr w:type="gramEnd"/>
      <w:r>
        <w:t xml:space="preserve"> the function fails to find it among the registered filters. (ADB - </w:t>
      </w:r>
      <w:proofErr w:type="gramStart"/>
      <w:r>
        <w:t>2014/03/03 HDFFV-8629</w:t>
      </w:r>
      <w:proofErr w:type="gramEnd"/>
      <w:r>
        <w:t>)</w:t>
      </w:r>
    </w:p>
    <w:p w:rsidR="00FA581D" w:rsidRDefault="00FA581D" w:rsidP="00414EED">
      <w:pPr>
        <w:pStyle w:val="RelNote1"/>
      </w:pPr>
      <w:r>
        <w:t xml:space="preserve">Memory leak: a memory leak was observed in conjunction to the H5TS_errstk_key_g thread-local variable allocated in the H5E_get_stack function in H5E.c. </w:t>
      </w:r>
    </w:p>
    <w:p w:rsidR="00FA581D" w:rsidRDefault="00FA581D" w:rsidP="00414EED">
      <w:pPr>
        <w:pStyle w:val="RelNote2"/>
      </w:pPr>
      <w:r>
        <w:t xml:space="preserve">The shared HDF5 thread-safe library now no longer leaks thread-local storage resources on Windows with Win32 threads. Currently, there is no solution for this problem when HDF5 is statically built. We disabled the build of the static HDF5 thread-safe library with Win32 threads. (DER - </w:t>
      </w:r>
      <w:proofErr w:type="gramStart"/>
      <w:r>
        <w:t>2014/04/11 HDFFV-8518</w:t>
      </w:r>
      <w:proofErr w:type="gramEnd"/>
      <w:r>
        <w:t>)</w:t>
      </w:r>
    </w:p>
    <w:p w:rsidR="00FA581D" w:rsidRDefault="00FA581D" w:rsidP="00112313">
      <w:pPr>
        <w:pStyle w:val="RelNote1"/>
      </w:pPr>
      <w:r>
        <w:t xml:space="preserve">H5Dio.c: Improved handling of NULL pointers to H5Dread/H5Dwrite calls. </w:t>
      </w:r>
      <w:proofErr w:type="gramStart"/>
      <w:r>
        <w:t>Credit to Jason Newton (nevion@gmail.com) for the original patch.</w:t>
      </w:r>
      <w:proofErr w:type="gramEnd"/>
    </w:p>
    <w:p w:rsidR="00FA581D" w:rsidRDefault="00FA581D" w:rsidP="00112313">
      <w:pPr>
        <w:pStyle w:val="RelNote2"/>
      </w:pPr>
      <w:r>
        <w:t xml:space="preserve">H5Dwrite/read failed when a NULL pointer was passed for a data buffer and 0 elements were selected. </w:t>
      </w:r>
      <w:proofErr w:type="gramStart"/>
      <w:r>
        <w:t>Fixed.</w:t>
      </w:r>
      <w:proofErr w:type="gramEnd"/>
      <w:r>
        <w:t xml:space="preserve"> (QAK - </w:t>
      </w:r>
      <w:proofErr w:type="gramStart"/>
      <w:r>
        <w:t>2014/04/16 HDFFV-8705</w:t>
      </w:r>
      <w:proofErr w:type="gramEnd"/>
      <w:r>
        <w:t>)</w:t>
      </w:r>
    </w:p>
    <w:p w:rsidR="00FA581D" w:rsidRDefault="00FA581D" w:rsidP="00112313">
      <w:pPr>
        <w:pStyle w:val="RelNote1"/>
      </w:pPr>
      <w:r>
        <w:t>Deprecated API (1_6 API): Improved handling of closing the library and</w:t>
      </w:r>
      <w:r w:rsidR="00112313">
        <w:t xml:space="preserve"> </w:t>
      </w:r>
      <w:r>
        <w:t>re-accessing it with a deprecated routine.</w:t>
      </w:r>
    </w:p>
    <w:p w:rsidR="00FA581D" w:rsidRDefault="00FA581D" w:rsidP="00112313">
      <w:pPr>
        <w:pStyle w:val="RelNote2"/>
      </w:pPr>
      <w:r>
        <w:t xml:space="preserve">When a program used a deprecated API (for example, H5Gcreate1), closed the library, and reopened it again to access a group, dataset, datatype, dataspace, attribute, or property list, HDF5 failed to provide an identifier for the object. </w:t>
      </w:r>
      <w:proofErr w:type="gramStart"/>
      <w:r>
        <w:t>Fixed.</w:t>
      </w:r>
      <w:proofErr w:type="gramEnd"/>
      <w:r w:rsidR="00112313">
        <w:t xml:space="preserve"> </w:t>
      </w:r>
      <w:r>
        <w:t xml:space="preserve">(NAF, QAK - </w:t>
      </w:r>
      <w:proofErr w:type="gramStart"/>
      <w:r>
        <w:t>2014/04/16 HDFFV-8232</w:t>
      </w:r>
      <w:proofErr w:type="gramEnd"/>
      <w:r>
        <w:t>)</w:t>
      </w:r>
    </w:p>
    <w:p w:rsidR="00FA581D" w:rsidRDefault="00FA581D" w:rsidP="00FA581D"/>
    <w:p w:rsidR="00112313" w:rsidRDefault="00112313" w:rsidP="00FA581D"/>
    <w:p w:rsidR="00112313" w:rsidRDefault="00112313" w:rsidP="00FA581D"/>
    <w:p w:rsidR="00FA581D" w:rsidRDefault="00FA581D" w:rsidP="00FA581D">
      <w:pPr>
        <w:pStyle w:val="Heading2"/>
      </w:pPr>
      <w:bookmarkStart w:id="14" w:name="_Toc393969767"/>
      <w:r>
        <w:t>Parallel Library</w:t>
      </w:r>
      <w:bookmarkEnd w:id="14"/>
    </w:p>
    <w:p w:rsidR="00FA581D" w:rsidRDefault="00FA581D" w:rsidP="00EC5820">
      <w:pPr>
        <w:pStyle w:val="RelNote1"/>
      </w:pPr>
      <w:r>
        <w:t>Fixed a missing H5F_Provisional module in HDF5mpio.f90 (MSB - 2014/2/7 HDFFV-8651)</w:t>
      </w:r>
    </w:p>
    <w:p w:rsidR="00FA581D" w:rsidRDefault="00FA581D" w:rsidP="00FA581D"/>
    <w:p w:rsidR="00EC5820" w:rsidRDefault="00EC5820" w:rsidP="00FA581D"/>
    <w:p w:rsidR="00EC5820" w:rsidRDefault="00EC5820" w:rsidP="00FA581D"/>
    <w:p w:rsidR="00FA581D" w:rsidRDefault="00FA581D" w:rsidP="00FA581D">
      <w:pPr>
        <w:pStyle w:val="Heading2"/>
      </w:pPr>
      <w:bookmarkStart w:id="15" w:name="_Toc393969768"/>
      <w:r>
        <w:lastRenderedPageBreak/>
        <w:t>Performance</w:t>
      </w:r>
      <w:bookmarkEnd w:id="15"/>
    </w:p>
    <w:p w:rsidR="00FA581D" w:rsidRDefault="00FA581D" w:rsidP="00EC5820">
      <w:pPr>
        <w:pStyle w:val="RelNote1"/>
      </w:pPr>
      <w:r>
        <w:t>None</w:t>
      </w:r>
    </w:p>
    <w:p w:rsidR="00FA581D" w:rsidRDefault="00FA581D" w:rsidP="00FA581D"/>
    <w:p w:rsidR="00EC5820" w:rsidRDefault="00EC5820" w:rsidP="00FA581D"/>
    <w:p w:rsidR="00EC5820" w:rsidRDefault="00EC5820" w:rsidP="00FA581D"/>
    <w:p w:rsidR="00FA581D" w:rsidRDefault="00FA581D" w:rsidP="00FA581D">
      <w:pPr>
        <w:pStyle w:val="Heading2"/>
      </w:pPr>
      <w:bookmarkStart w:id="16" w:name="_Toc393969769"/>
      <w:r>
        <w:t>Tools</w:t>
      </w:r>
      <w:bookmarkEnd w:id="16"/>
    </w:p>
    <w:p w:rsidR="00FA581D" w:rsidRDefault="00FA581D" w:rsidP="00EC5820">
      <w:pPr>
        <w:pStyle w:val="RelNote1"/>
      </w:pPr>
      <w:r>
        <w:t xml:space="preserve">The h5diff tool would report that a </w:t>
      </w:r>
      <w:proofErr w:type="spellStart"/>
      <w:r>
        <w:t>datafile</w:t>
      </w:r>
      <w:proofErr w:type="spellEnd"/>
      <w:r>
        <w:t xml:space="preserve"> compared with an exact</w:t>
      </w:r>
      <w:r w:rsidR="00EC5820">
        <w:t xml:space="preserve"> </w:t>
      </w:r>
      <w:r>
        <w:t xml:space="preserve">copy of the same </w:t>
      </w:r>
      <w:proofErr w:type="spellStart"/>
      <w:r>
        <w:t>datafile</w:t>
      </w:r>
      <w:proofErr w:type="spellEnd"/>
      <w:r>
        <w:t xml:space="preserve"> had differences. This was due to the issue</w:t>
      </w:r>
      <w:r w:rsidR="00EC5820">
        <w:t xml:space="preserve"> </w:t>
      </w:r>
      <w:r>
        <w:t>below of reading un-written chunks. This problem is also fixed.</w:t>
      </w:r>
      <w:r w:rsidR="00EC5820">
        <w:t xml:space="preserve"> </w:t>
      </w:r>
      <w:r>
        <w:t>(AKC - 2014/05/01 HDFFV-8637)</w:t>
      </w:r>
    </w:p>
    <w:p w:rsidR="00FA581D" w:rsidRDefault="00FA581D" w:rsidP="00EC5820">
      <w:pPr>
        <w:pStyle w:val="RelNote1"/>
      </w:pPr>
      <w:r>
        <w:t>The h5dump and h5diff utilities occasionally produced different output</w:t>
      </w:r>
      <w:r w:rsidR="00EC5820">
        <w:t xml:space="preserve"> </w:t>
      </w:r>
      <w:r>
        <w:t>between Linux and Windows systems. This has been fixed.</w:t>
      </w:r>
    </w:p>
    <w:p w:rsidR="00FA581D" w:rsidRDefault="00FA581D" w:rsidP="00EC5820">
      <w:pPr>
        <w:pStyle w:val="RelNote2"/>
      </w:pPr>
      <w:r>
        <w:t xml:space="preserve">This happened to datasets that used chunked storage, with default fill values, and some of the chunks had not been written. When the dataset was read, the library failed to write the default fill values to parts of the use buffer that were associated with the unwritten chunks.  (JP - </w:t>
      </w:r>
      <w:proofErr w:type="gramStart"/>
      <w:r>
        <w:t>2014/05/01 HDFFV-8247</w:t>
      </w:r>
      <w:proofErr w:type="gramEnd"/>
      <w:r>
        <w:t>)</w:t>
      </w:r>
    </w:p>
    <w:p w:rsidR="00FA581D" w:rsidRDefault="00FA581D" w:rsidP="00EC5820">
      <w:pPr>
        <w:pStyle w:val="RelNote1"/>
      </w:pPr>
      <w:r>
        <w:t>The compress option is retired from bin/release.</w:t>
      </w:r>
      <w:r w:rsidR="00EC5820">
        <w:t xml:space="preserve"> </w:t>
      </w:r>
      <w:r>
        <w:t>(AKC - 2014/04/25 HDFFV-8755)</w:t>
      </w:r>
    </w:p>
    <w:p w:rsidR="00FA581D" w:rsidRDefault="00FA581D" w:rsidP="00EC5820">
      <w:pPr>
        <w:pStyle w:val="RelNote1"/>
      </w:pPr>
      <w:proofErr w:type="gramStart"/>
      <w:r>
        <w:t>bin/release</w:t>
      </w:r>
      <w:proofErr w:type="gramEnd"/>
      <w:r>
        <w:t xml:space="preserve"> has a new option "zip" that produces a release zip file for</w:t>
      </w:r>
      <w:r w:rsidR="00EC5820">
        <w:t xml:space="preserve"> </w:t>
      </w:r>
      <w:r>
        <w:t xml:space="preserve">the Windows platform. (AKC - </w:t>
      </w:r>
      <w:proofErr w:type="gramStart"/>
      <w:r>
        <w:t>2014/04/24 HDFFV-8433</w:t>
      </w:r>
      <w:proofErr w:type="gramEnd"/>
      <w:r>
        <w:t>)</w:t>
      </w:r>
    </w:p>
    <w:p w:rsidR="00FA581D" w:rsidRDefault="00FA581D" w:rsidP="00EC5820">
      <w:pPr>
        <w:pStyle w:val="RelNote1"/>
      </w:pPr>
      <w:r>
        <w:t xml:space="preserve">h5diff: Several failures relating to handling of strings attributes are fixed. </w:t>
      </w:r>
    </w:p>
    <w:p w:rsidR="00FA581D" w:rsidRDefault="00FA581D" w:rsidP="00EC5820">
      <w:pPr>
        <w:pStyle w:val="RelNote2"/>
      </w:pPr>
      <w:r>
        <w:t>The tool crashed or gave an error message when one of the strings had</w:t>
      </w:r>
      <w:r w:rsidR="00EC5820">
        <w:t xml:space="preserve"> </w:t>
      </w:r>
      <w:r>
        <w:t xml:space="preserve">fixed size type and another variable-length size type. </w:t>
      </w:r>
      <w:proofErr w:type="gramStart"/>
      <w:r>
        <w:t>h5diff</w:t>
      </w:r>
      <w:proofErr w:type="gramEnd"/>
      <w:r>
        <w:t xml:space="preserve"> now flags such</w:t>
      </w:r>
      <w:r w:rsidR="00EC5820">
        <w:t xml:space="preserve"> </w:t>
      </w:r>
      <w:r>
        <w:t>strings as "not comparable". We plan to enhance the tool to handle</w:t>
      </w:r>
      <w:r w:rsidR="00EC5820">
        <w:t xml:space="preserve"> </w:t>
      </w:r>
      <w:r>
        <w:t>strings of the different types in the future releases.</w:t>
      </w:r>
      <w:r w:rsidR="00EC5820">
        <w:t xml:space="preserve"> </w:t>
      </w:r>
      <w:r>
        <w:t xml:space="preserve">(AKC - </w:t>
      </w:r>
      <w:proofErr w:type="gramStart"/>
      <w:r>
        <w:t>2014/04/18 HDFFV-8625,</w:t>
      </w:r>
      <w:proofErr w:type="gramEnd"/>
      <w:r>
        <w:t xml:space="preserve"> 8639, 8745)</w:t>
      </w:r>
    </w:p>
    <w:p w:rsidR="00FA581D" w:rsidRDefault="00FA581D" w:rsidP="00EC5820">
      <w:pPr>
        <w:pStyle w:val="RelNote1"/>
      </w:pPr>
      <w:r>
        <w:t>h5repack: h5repack would not remove user-defined filters.</w:t>
      </w:r>
      <w:r w:rsidR="00EC5820">
        <w:t xml:space="preserve"> </w:t>
      </w:r>
      <w:r>
        <w:t xml:space="preserve">Fixed by modifying h5repack to check if the filter is registered or can be dynamically loaded. (ADB - </w:t>
      </w:r>
      <w:proofErr w:type="gramStart"/>
      <w:r>
        <w:t>2014/03/03 HDFFV-8629</w:t>
      </w:r>
      <w:proofErr w:type="gramEnd"/>
      <w:r>
        <w:t>)</w:t>
      </w:r>
    </w:p>
    <w:p w:rsidR="00FA581D" w:rsidRDefault="00FA581D" w:rsidP="00FA581D"/>
    <w:p w:rsidR="00EC5820" w:rsidRDefault="00EC5820" w:rsidP="00FA581D"/>
    <w:p w:rsidR="00EC5820" w:rsidRDefault="00EC5820" w:rsidP="00FA581D"/>
    <w:p w:rsidR="00FA581D" w:rsidRDefault="00FA581D" w:rsidP="00FA581D">
      <w:pPr>
        <w:pStyle w:val="Heading2"/>
      </w:pPr>
      <w:bookmarkStart w:id="17" w:name="_Toc393969770"/>
      <w:r>
        <w:t>F90 API</w:t>
      </w:r>
      <w:bookmarkEnd w:id="17"/>
    </w:p>
    <w:p w:rsidR="00FA581D" w:rsidRDefault="00FA581D" w:rsidP="00EC5820">
      <w:pPr>
        <w:pStyle w:val="RelNote1"/>
      </w:pPr>
      <w:r>
        <w:t>H5D_CHUNK_CACHE_NSLOTS_DFLT_F and H5D_CHUNK_CACHE_NBYTES_DFLT_F were changed from the default KIND for INTEGER to INTEGER of KIND size_t. (MSB - 2014/3/31 HDFFV-8689)</w:t>
      </w:r>
    </w:p>
    <w:p w:rsidR="00FA581D" w:rsidRDefault="00FA581D" w:rsidP="00FA581D"/>
    <w:p w:rsidR="00EC5820" w:rsidRDefault="00EC5820" w:rsidP="00FA581D"/>
    <w:p w:rsidR="00EC5820" w:rsidRDefault="00EC5820" w:rsidP="00FA581D"/>
    <w:p w:rsidR="00FA581D" w:rsidRDefault="00FA581D" w:rsidP="00FA581D">
      <w:pPr>
        <w:pStyle w:val="Heading2"/>
      </w:pPr>
      <w:bookmarkStart w:id="18" w:name="_Toc393969771"/>
      <w:r>
        <w:lastRenderedPageBreak/>
        <w:t>C++ API</w:t>
      </w:r>
      <w:bookmarkEnd w:id="18"/>
    </w:p>
    <w:p w:rsidR="00FA581D" w:rsidRDefault="00FA581D" w:rsidP="00EC5820">
      <w:pPr>
        <w:pStyle w:val="RelNote1"/>
      </w:pPr>
      <w:r>
        <w:t xml:space="preserve">Added </w:t>
      </w:r>
      <w:proofErr w:type="gramStart"/>
      <w:r>
        <w:t>throw(</w:t>
      </w:r>
      <w:proofErr w:type="gramEnd"/>
      <w:r>
        <w:t>) to all exception destructors.  Credit to Jason Newton</w:t>
      </w:r>
      <w:r w:rsidR="00EC5820">
        <w:t xml:space="preserve"> </w:t>
      </w:r>
      <w:r>
        <w:t xml:space="preserve">(nevion@gmail.com) for the patch.  (BMR - </w:t>
      </w:r>
      <w:proofErr w:type="gramStart"/>
      <w:r>
        <w:t>2014/4/15 HDFFV-8623</w:t>
      </w:r>
      <w:proofErr w:type="gramEnd"/>
      <w:r>
        <w:t>)</w:t>
      </w:r>
    </w:p>
    <w:p w:rsidR="00FA581D" w:rsidRDefault="00FA581D" w:rsidP="00EC5820">
      <w:pPr>
        <w:pStyle w:val="RelNote1"/>
      </w:pPr>
      <w:r>
        <w:t>Changed the default value for H5Location::</w:t>
      </w:r>
      <w:proofErr w:type="spellStart"/>
      <w:r>
        <w:t>getComment</w:t>
      </w:r>
      <w:proofErr w:type="spellEnd"/>
      <w:r>
        <w:t xml:space="preserve"> from 256 to 0</w:t>
      </w:r>
      <w:r w:rsidR="00EC5820">
        <w:t xml:space="preserve"> </w:t>
      </w:r>
      <w:r>
        <w:t>to conform to C function and because it makes more sense.</w:t>
      </w:r>
      <w:r w:rsidR="00EC5820">
        <w:t xml:space="preserve"> </w:t>
      </w:r>
      <w:r>
        <w:t>(BMR - 2014/4/15)</w:t>
      </w:r>
    </w:p>
    <w:p w:rsidR="00FA581D" w:rsidRDefault="00FA581D" w:rsidP="00FA581D"/>
    <w:p w:rsidR="00EC5820" w:rsidRDefault="00EC5820" w:rsidP="00FA581D"/>
    <w:p w:rsidR="00EC5820" w:rsidRDefault="00EC5820" w:rsidP="00FA581D"/>
    <w:p w:rsidR="00FA581D" w:rsidRDefault="00FA581D" w:rsidP="00FA581D">
      <w:pPr>
        <w:pStyle w:val="Heading2"/>
      </w:pPr>
      <w:bookmarkStart w:id="19" w:name="_Toc393969772"/>
      <w:r>
        <w:t>High-Level APIs</w:t>
      </w:r>
      <w:bookmarkEnd w:id="19"/>
    </w:p>
    <w:p w:rsidR="00FA581D" w:rsidRDefault="00FA581D" w:rsidP="00EC5820">
      <w:pPr>
        <w:pStyle w:val="RelNote1"/>
      </w:pPr>
      <w:r>
        <w:t>None</w:t>
      </w:r>
    </w:p>
    <w:p w:rsidR="00FA581D" w:rsidRDefault="00FA581D" w:rsidP="00FA581D"/>
    <w:p w:rsidR="00EC5820" w:rsidRDefault="00EC5820" w:rsidP="00FA581D"/>
    <w:p w:rsidR="00EC5820" w:rsidRDefault="00EC5820" w:rsidP="00FA581D"/>
    <w:p w:rsidR="00FA581D" w:rsidRDefault="00FA581D" w:rsidP="00FA581D">
      <w:pPr>
        <w:pStyle w:val="Heading2"/>
      </w:pPr>
      <w:bookmarkStart w:id="20" w:name="_Toc393969773"/>
      <w:proofErr w:type="gramStart"/>
      <w:r>
        <w:t>Fortran</w:t>
      </w:r>
      <w:proofErr w:type="gramEnd"/>
      <w:r>
        <w:t xml:space="preserve"> High-Level APIs</w:t>
      </w:r>
      <w:bookmarkEnd w:id="20"/>
    </w:p>
    <w:p w:rsidR="00FA581D" w:rsidRDefault="00FA581D" w:rsidP="00FB63B4">
      <w:pPr>
        <w:pStyle w:val="RelNote1"/>
      </w:pPr>
      <w:r>
        <w:t>None</w:t>
      </w:r>
    </w:p>
    <w:p w:rsidR="00FA581D" w:rsidRDefault="00FA581D" w:rsidP="00FA581D"/>
    <w:p w:rsidR="00FB63B4" w:rsidRDefault="00FB63B4" w:rsidP="00FA581D"/>
    <w:p w:rsidR="00FB63B4" w:rsidRDefault="00FB63B4" w:rsidP="00FA581D"/>
    <w:p w:rsidR="00FA581D" w:rsidRDefault="00FA581D" w:rsidP="00FA581D">
      <w:pPr>
        <w:pStyle w:val="Heading2"/>
      </w:pPr>
      <w:bookmarkStart w:id="21" w:name="_Toc393969774"/>
      <w:r>
        <w:t>Testing</w:t>
      </w:r>
      <w:bookmarkEnd w:id="21"/>
    </w:p>
    <w:p w:rsidR="00FA581D" w:rsidRDefault="00FA581D" w:rsidP="00FB63B4">
      <w:pPr>
        <w:pStyle w:val="RelNote1"/>
      </w:pPr>
      <w:proofErr w:type="gramStart"/>
      <w:r>
        <w:t>testhdf5</w:t>
      </w:r>
      <w:proofErr w:type="gramEnd"/>
      <w:r>
        <w:t xml:space="preserve"> now exits with EXIT_SUCCESS(0) if no errors, else EXIT_FAILURE(1). (AKC - </w:t>
      </w:r>
      <w:proofErr w:type="gramStart"/>
      <w:r>
        <w:t>2014/01/27 HDFFV-8572</w:t>
      </w:r>
      <w:proofErr w:type="gramEnd"/>
      <w:r>
        <w:t>)</w:t>
      </w:r>
    </w:p>
    <w:p w:rsidR="00FA581D" w:rsidRDefault="00FA581D" w:rsidP="00FB63B4">
      <w:pPr>
        <w:pStyle w:val="RelNote1"/>
      </w:pPr>
      <w:r>
        <w:t>The big test now pays attention to the HDF5_DRIVER environment variable.</w:t>
      </w:r>
      <w:r w:rsidR="00FB63B4">
        <w:t xml:space="preserve"> </w:t>
      </w:r>
      <w:r>
        <w:t>Previously, it would run all tests with the family, stdio, and sec2</w:t>
      </w:r>
      <w:r w:rsidR="00FB63B4">
        <w:t xml:space="preserve"> </w:t>
      </w:r>
      <w:r>
        <w:t>virtual file drivers (VFDs) for each VFD in the check-</w:t>
      </w:r>
      <w:proofErr w:type="spellStart"/>
      <w:r>
        <w:t>vfd</w:t>
      </w:r>
      <w:proofErr w:type="spellEnd"/>
      <w:r>
        <w:t xml:space="preserve"> make target, regardless of the variable setting. It now checks the variable and either runs the appropriate VFD-specific tests or skips as needed. This saves much testing time. </w:t>
      </w:r>
      <w:proofErr w:type="gramStart"/>
      <w:r>
        <w:t>Fixes HDFFV-8554.</w:t>
      </w:r>
      <w:proofErr w:type="gramEnd"/>
      <w:r>
        <w:t xml:space="preserve"> (DER - 2014/04/11)</w:t>
      </w:r>
    </w:p>
    <w:p w:rsidR="00FA581D" w:rsidRDefault="00FA581D" w:rsidP="00FA581D"/>
    <w:p w:rsidR="00FB63B4" w:rsidRDefault="00FB63B4" w:rsidP="00FA581D"/>
    <w:p w:rsidR="00FB63B4" w:rsidRDefault="00FB63B4" w:rsidP="00FA581D"/>
    <w:p w:rsidR="00FA581D" w:rsidRDefault="00FA581D" w:rsidP="00FA581D">
      <w:pPr>
        <w:pStyle w:val="Heading1"/>
      </w:pPr>
      <w:bookmarkStart w:id="22" w:name="_Toc393969775"/>
      <w:r>
        <w:lastRenderedPageBreak/>
        <w:t>Supported Platforms</w:t>
      </w:r>
      <w:bookmarkEnd w:id="22"/>
    </w:p>
    <w:p w:rsidR="00FA581D" w:rsidRDefault="00FA581D" w:rsidP="00FA581D">
      <w:r>
        <w:t>The following platforms are supported and have been tested for this release.</w:t>
      </w:r>
      <w:r w:rsidR="00FE7AD6">
        <w:t xml:space="preserve"> </w:t>
      </w:r>
      <w:r>
        <w:t>They are built with the configure process unless specified otherwise.</w:t>
      </w:r>
    </w:p>
    <w:p w:rsidR="00FA581D" w:rsidRDefault="00FA581D" w:rsidP="00FA581D"/>
    <w:p w:rsidR="00FA581D" w:rsidRDefault="00FA581D" w:rsidP="00FE7AD6">
      <w:pPr>
        <w:pStyle w:val="PlainText"/>
      </w:pPr>
      <w:r>
        <w:t xml:space="preserve">AIX 5.3                       </w:t>
      </w:r>
      <w:proofErr w:type="spellStart"/>
      <w:r>
        <w:t>xlc</w:t>
      </w:r>
      <w:proofErr w:type="spellEnd"/>
      <w:r>
        <w:t xml:space="preserve"> 10.1.0.5</w:t>
      </w:r>
    </w:p>
    <w:p w:rsidR="00FA581D" w:rsidRDefault="00FA581D" w:rsidP="00FE7AD6">
      <w:pPr>
        <w:pStyle w:val="PlainText"/>
      </w:pPr>
      <w:r>
        <w:t xml:space="preserve">(NASA G-ADA)                  </w:t>
      </w:r>
      <w:proofErr w:type="spellStart"/>
      <w:r>
        <w:t>xlC</w:t>
      </w:r>
      <w:proofErr w:type="spellEnd"/>
      <w:r>
        <w:t xml:space="preserve"> 10.1.0.5</w:t>
      </w:r>
    </w:p>
    <w:p w:rsidR="00FA581D" w:rsidRDefault="00FA581D" w:rsidP="00FE7AD6">
      <w:pPr>
        <w:pStyle w:val="PlainText"/>
      </w:pPr>
      <w:r>
        <w:t xml:space="preserve">                              xlf90 12.1.0.6</w:t>
      </w:r>
    </w:p>
    <w:p w:rsidR="00FA581D" w:rsidRDefault="00FA581D" w:rsidP="00FE7AD6">
      <w:pPr>
        <w:pStyle w:val="PlainText"/>
      </w:pPr>
      <w:r>
        <w:tab/>
      </w:r>
      <w:r>
        <w:tab/>
      </w:r>
      <w:r>
        <w:tab/>
        <w:t xml:space="preserve">  </w:t>
      </w:r>
      <w:proofErr w:type="gramStart"/>
      <w:r>
        <w:t>gmake</w:t>
      </w:r>
      <w:proofErr w:type="gramEnd"/>
      <w:r>
        <w:t xml:space="preserve"> v3.82</w:t>
      </w:r>
    </w:p>
    <w:p w:rsidR="00FA581D" w:rsidRDefault="00FA581D" w:rsidP="00FA581D"/>
    <w:p w:rsidR="00FA581D" w:rsidRDefault="00FA581D" w:rsidP="00FE7AD6">
      <w:pPr>
        <w:pStyle w:val="PlainText"/>
      </w:pPr>
      <w:r>
        <w:t>Linux 2.6.18-</w:t>
      </w:r>
      <w:proofErr w:type="gramStart"/>
      <w:r>
        <w:t>308.13.1.el5PAE  GNU</w:t>
      </w:r>
      <w:proofErr w:type="gramEnd"/>
      <w:r>
        <w:t xml:space="preserve"> C (gcc), Fortran (gfortran), C++ (g++)</w:t>
      </w:r>
    </w:p>
    <w:p w:rsidR="00FA581D" w:rsidRDefault="00FA581D" w:rsidP="00FE7AD6">
      <w:pPr>
        <w:pStyle w:val="PlainText"/>
      </w:pPr>
      <w:r>
        <w:t xml:space="preserve">#1 SMP i686 </w:t>
      </w:r>
      <w:proofErr w:type="spellStart"/>
      <w:r>
        <w:t>i686</w:t>
      </w:r>
      <w:proofErr w:type="spellEnd"/>
      <w:r>
        <w:t xml:space="preserve"> i386         compilers for 32-bit applications;</w:t>
      </w:r>
    </w:p>
    <w:p w:rsidR="00FA581D" w:rsidRDefault="00FA581D" w:rsidP="00FE7AD6">
      <w:pPr>
        <w:pStyle w:val="PlainText"/>
      </w:pPr>
      <w:r>
        <w:t>(</w:t>
      </w:r>
      <w:proofErr w:type="gramStart"/>
      <w:r>
        <w:t>jam</w:t>
      </w:r>
      <w:proofErr w:type="gramEnd"/>
      <w:r>
        <w:t>)                             Version 4.1.2 20080704 (Red Hat 4.1.2-54)</w:t>
      </w:r>
    </w:p>
    <w:p w:rsidR="00FA581D" w:rsidRDefault="00FA581D" w:rsidP="00FE7AD6">
      <w:pPr>
        <w:pStyle w:val="PlainText"/>
      </w:pPr>
      <w:r>
        <w:t xml:space="preserve">                                  Version 4.8.2</w:t>
      </w:r>
    </w:p>
    <w:p w:rsidR="00FA581D" w:rsidRDefault="00FA581D" w:rsidP="00FE7AD6">
      <w:pPr>
        <w:pStyle w:val="PlainText"/>
      </w:pPr>
      <w:r>
        <w:t xml:space="preserve">                              PGI C, </w:t>
      </w:r>
      <w:proofErr w:type="gramStart"/>
      <w:r>
        <w:t>Fortran</w:t>
      </w:r>
      <w:proofErr w:type="gramEnd"/>
      <w:r>
        <w:t>, C++ Compilers for 32-bit</w:t>
      </w:r>
    </w:p>
    <w:p w:rsidR="00FA581D" w:rsidRDefault="00FA581D" w:rsidP="00FE7AD6">
      <w:pPr>
        <w:pStyle w:val="PlainText"/>
      </w:pPr>
      <w:r>
        <w:t xml:space="preserve">                              </w:t>
      </w:r>
      <w:proofErr w:type="gramStart"/>
      <w:r>
        <w:t>applications</w:t>
      </w:r>
      <w:proofErr w:type="gramEnd"/>
      <w:r>
        <w:t>;</w:t>
      </w:r>
    </w:p>
    <w:p w:rsidR="00FA581D" w:rsidRDefault="00FA581D" w:rsidP="00FE7AD6">
      <w:pPr>
        <w:pStyle w:val="PlainText"/>
      </w:pPr>
      <w:r>
        <w:t xml:space="preserve">                                  Version 13.7-0</w:t>
      </w:r>
    </w:p>
    <w:p w:rsidR="00FA581D" w:rsidRDefault="00FA581D" w:rsidP="00FE7AD6">
      <w:pPr>
        <w:pStyle w:val="PlainText"/>
      </w:pPr>
      <w:r>
        <w:t xml:space="preserve">                              Intel(R) C, C++, Fortran Compiler for 32-bit</w:t>
      </w:r>
    </w:p>
    <w:p w:rsidR="00FA581D" w:rsidRDefault="00FA581D" w:rsidP="00FE7AD6">
      <w:pPr>
        <w:pStyle w:val="PlainText"/>
      </w:pPr>
      <w:r>
        <w:t xml:space="preserve">                              </w:t>
      </w:r>
      <w:proofErr w:type="gramStart"/>
      <w:r>
        <w:t>applications</w:t>
      </w:r>
      <w:proofErr w:type="gramEnd"/>
      <w:r>
        <w:t>;</w:t>
      </w:r>
    </w:p>
    <w:p w:rsidR="00FA581D" w:rsidRDefault="00FA581D" w:rsidP="00FE7AD6">
      <w:pPr>
        <w:pStyle w:val="PlainText"/>
      </w:pPr>
      <w:r>
        <w:t xml:space="preserve">                                  Version 14.0.2 (Build 20140120)</w:t>
      </w:r>
    </w:p>
    <w:p w:rsidR="00FA581D" w:rsidRDefault="00FA581D" w:rsidP="00FA581D"/>
    <w:p w:rsidR="00FA581D" w:rsidRDefault="00FA581D" w:rsidP="00FE7AD6">
      <w:pPr>
        <w:pStyle w:val="PlainText"/>
      </w:pPr>
      <w:r>
        <w:t xml:space="preserve">Linux 2.6.18-371.6.1.el5      GNU C (gcc), </w:t>
      </w:r>
      <w:proofErr w:type="gramStart"/>
      <w:r>
        <w:t>Fortran</w:t>
      </w:r>
      <w:proofErr w:type="gramEnd"/>
      <w:r>
        <w:t xml:space="preserve"> (gfortran), C++ (g++)</w:t>
      </w:r>
    </w:p>
    <w:p w:rsidR="00FA581D" w:rsidRDefault="00FA581D" w:rsidP="00FE7AD6">
      <w:pPr>
        <w:pStyle w:val="PlainText"/>
      </w:pPr>
      <w:r>
        <w:t>#1 SMP x86_64 GNU/Linux       compilers for 64-bit applications;</w:t>
      </w:r>
    </w:p>
    <w:p w:rsidR="00FA581D" w:rsidRDefault="00FA581D" w:rsidP="00FE7AD6">
      <w:pPr>
        <w:pStyle w:val="PlainText"/>
      </w:pPr>
      <w:r>
        <w:t>(</w:t>
      </w:r>
      <w:proofErr w:type="gramStart"/>
      <w:r>
        <w:t>koala</w:t>
      </w:r>
      <w:proofErr w:type="gramEnd"/>
      <w:r>
        <w:t>)                           Version 4.1.2 20080704 (Red Hat 4.1.2-54)</w:t>
      </w:r>
    </w:p>
    <w:p w:rsidR="00FA581D" w:rsidRDefault="00FA581D" w:rsidP="00FE7AD6">
      <w:pPr>
        <w:pStyle w:val="PlainText"/>
      </w:pPr>
      <w:r>
        <w:t xml:space="preserve">                                  Version 4.8.2</w:t>
      </w:r>
    </w:p>
    <w:p w:rsidR="00FA581D" w:rsidRDefault="00FA581D" w:rsidP="00FE7AD6">
      <w:pPr>
        <w:pStyle w:val="PlainText"/>
      </w:pPr>
      <w:r>
        <w:t xml:space="preserve">                              PGI C, </w:t>
      </w:r>
      <w:proofErr w:type="gramStart"/>
      <w:r>
        <w:t>Fortran</w:t>
      </w:r>
      <w:proofErr w:type="gramEnd"/>
      <w:r>
        <w:t xml:space="preserve">, C++ for 64-bit target on </w:t>
      </w:r>
    </w:p>
    <w:p w:rsidR="00FA581D" w:rsidRDefault="00FA581D" w:rsidP="00FE7AD6">
      <w:pPr>
        <w:pStyle w:val="PlainText"/>
      </w:pPr>
      <w:r>
        <w:t xml:space="preserve">                              </w:t>
      </w:r>
      <w:proofErr w:type="gramStart"/>
      <w:r>
        <w:t>x86</w:t>
      </w:r>
      <w:proofErr w:type="gramEnd"/>
      <w:r>
        <w:t>-64;</w:t>
      </w:r>
    </w:p>
    <w:p w:rsidR="00FA581D" w:rsidRDefault="00FA581D" w:rsidP="00FE7AD6">
      <w:pPr>
        <w:pStyle w:val="PlainText"/>
      </w:pPr>
      <w:r>
        <w:t xml:space="preserve">                                  Version 13.7-0 </w:t>
      </w:r>
    </w:p>
    <w:p w:rsidR="00FA581D" w:rsidRDefault="00FA581D" w:rsidP="00FE7AD6">
      <w:pPr>
        <w:pStyle w:val="PlainText"/>
      </w:pPr>
      <w:r>
        <w:t xml:space="preserve">                              Intel(R) C, C++, </w:t>
      </w:r>
      <w:proofErr w:type="gramStart"/>
      <w:r>
        <w:t>Fortran</w:t>
      </w:r>
      <w:proofErr w:type="gramEnd"/>
      <w:r>
        <w:t xml:space="preserve"> Compilers for </w:t>
      </w:r>
    </w:p>
    <w:p w:rsidR="00FA581D" w:rsidRDefault="00FA581D" w:rsidP="00FE7AD6">
      <w:pPr>
        <w:pStyle w:val="PlainText"/>
      </w:pPr>
      <w:r>
        <w:t xml:space="preserve">                              </w:t>
      </w:r>
      <w:proofErr w:type="gramStart"/>
      <w:r>
        <w:t>applications</w:t>
      </w:r>
      <w:proofErr w:type="gramEnd"/>
      <w:r>
        <w:t xml:space="preserve"> running on Intel(R) 64; </w:t>
      </w:r>
    </w:p>
    <w:p w:rsidR="00FA581D" w:rsidRDefault="00FA581D" w:rsidP="00FE7AD6">
      <w:pPr>
        <w:pStyle w:val="PlainText"/>
      </w:pPr>
      <w:r>
        <w:t xml:space="preserve">                                  Version 14.0.2 (Build 20140120)</w:t>
      </w:r>
    </w:p>
    <w:p w:rsidR="00FA581D" w:rsidRDefault="00FA581D" w:rsidP="00FA581D"/>
    <w:p w:rsidR="00FA581D" w:rsidRDefault="00FA581D" w:rsidP="00FE7AD6">
      <w:pPr>
        <w:pStyle w:val="PlainText"/>
      </w:pPr>
      <w:r>
        <w:t xml:space="preserve">Linux 2.6.32-431.11.2.el6    GNU C (gcc), </w:t>
      </w:r>
      <w:proofErr w:type="gramStart"/>
      <w:r>
        <w:t>Fortran</w:t>
      </w:r>
      <w:proofErr w:type="gramEnd"/>
      <w:r>
        <w:t xml:space="preserve"> (gfortran), C++ (g++)</w:t>
      </w:r>
    </w:p>
    <w:p w:rsidR="00FA581D" w:rsidRDefault="00FA581D" w:rsidP="00FE7AD6">
      <w:pPr>
        <w:pStyle w:val="PlainText"/>
      </w:pPr>
      <w:r>
        <w:t>#1 SMP x86_64 GNU/Linux       compilers:</w:t>
      </w:r>
    </w:p>
    <w:p w:rsidR="00FA581D" w:rsidRDefault="00FA581D" w:rsidP="00FE7AD6">
      <w:pPr>
        <w:pStyle w:val="PlainText"/>
      </w:pPr>
      <w:r>
        <w:t>(</w:t>
      </w:r>
      <w:proofErr w:type="gramStart"/>
      <w:r>
        <w:t>platypus</w:t>
      </w:r>
      <w:proofErr w:type="gramEnd"/>
      <w:r>
        <w:t>)                       Version 4.4.7 20120313</w:t>
      </w:r>
    </w:p>
    <w:p w:rsidR="00FA581D" w:rsidRDefault="00FA581D" w:rsidP="00FE7AD6">
      <w:pPr>
        <w:pStyle w:val="PlainText"/>
      </w:pPr>
      <w:r>
        <w:t xml:space="preserve">                                 Version 4.8.2</w:t>
      </w:r>
    </w:p>
    <w:p w:rsidR="00FA581D" w:rsidRDefault="00FA581D" w:rsidP="00FE7AD6">
      <w:pPr>
        <w:pStyle w:val="PlainText"/>
      </w:pPr>
      <w:r>
        <w:t xml:space="preserve">                              PGI C, </w:t>
      </w:r>
      <w:proofErr w:type="gramStart"/>
      <w:r>
        <w:t>Fortran</w:t>
      </w:r>
      <w:proofErr w:type="gramEnd"/>
      <w:r>
        <w:t xml:space="preserve">, C++ for 64-bit target on </w:t>
      </w:r>
    </w:p>
    <w:p w:rsidR="00FA581D" w:rsidRDefault="00FA581D" w:rsidP="00FE7AD6">
      <w:pPr>
        <w:pStyle w:val="PlainText"/>
      </w:pPr>
      <w:r>
        <w:t xml:space="preserve">                              </w:t>
      </w:r>
      <w:proofErr w:type="gramStart"/>
      <w:r>
        <w:t>x86</w:t>
      </w:r>
      <w:proofErr w:type="gramEnd"/>
      <w:r>
        <w:t>-64;</w:t>
      </w:r>
    </w:p>
    <w:p w:rsidR="00FA581D" w:rsidRDefault="00FA581D" w:rsidP="00FE7AD6">
      <w:pPr>
        <w:pStyle w:val="PlainText"/>
      </w:pPr>
      <w:r>
        <w:t xml:space="preserve">                                  Version 13.7-0 </w:t>
      </w:r>
    </w:p>
    <w:p w:rsidR="00FA581D" w:rsidRDefault="00FA581D" w:rsidP="00FE7AD6">
      <w:pPr>
        <w:pStyle w:val="PlainText"/>
      </w:pPr>
      <w:r>
        <w:t xml:space="preserve">                              Intel(R) C (</w:t>
      </w:r>
      <w:proofErr w:type="spellStart"/>
      <w:proofErr w:type="gramStart"/>
      <w:r>
        <w:t>icc</w:t>
      </w:r>
      <w:proofErr w:type="spellEnd"/>
      <w:proofErr w:type="gramEnd"/>
      <w:r>
        <w:t>), C++ (</w:t>
      </w:r>
      <w:proofErr w:type="spellStart"/>
      <w:r>
        <w:t>icpc</w:t>
      </w:r>
      <w:proofErr w:type="spellEnd"/>
      <w:r>
        <w:t>), Fortran (</w:t>
      </w:r>
      <w:proofErr w:type="spellStart"/>
      <w:r>
        <w:t>icc</w:t>
      </w:r>
      <w:proofErr w:type="spellEnd"/>
      <w:r>
        <w:t>)</w:t>
      </w:r>
    </w:p>
    <w:p w:rsidR="00FA581D" w:rsidRDefault="00FA581D" w:rsidP="00FE7AD6">
      <w:pPr>
        <w:pStyle w:val="PlainText"/>
      </w:pPr>
      <w:r>
        <w:t xml:space="preserve">                              </w:t>
      </w:r>
      <w:proofErr w:type="gramStart"/>
      <w:r>
        <w:t>compilers</w:t>
      </w:r>
      <w:proofErr w:type="gramEnd"/>
      <w:r>
        <w:t>:</w:t>
      </w:r>
    </w:p>
    <w:p w:rsidR="00FA581D" w:rsidRDefault="00FA581D" w:rsidP="00FE7AD6">
      <w:pPr>
        <w:pStyle w:val="PlainText"/>
      </w:pPr>
      <w:r>
        <w:t xml:space="preserve">                                 Version 14.0.2 (Build 20140120)</w:t>
      </w:r>
    </w:p>
    <w:p w:rsidR="00FA581D" w:rsidRDefault="00FA581D" w:rsidP="00FA581D"/>
    <w:p w:rsidR="00FA581D" w:rsidRDefault="00FA581D" w:rsidP="00FE7AD6">
      <w:pPr>
        <w:pStyle w:val="PlainText"/>
      </w:pPr>
      <w:r>
        <w:t>Linux 2.6.32-431.11.2.el6.ppc64 gcc (GCC) 4.4.7 20120313 (Red Hat 4.4.7-3)</w:t>
      </w:r>
    </w:p>
    <w:p w:rsidR="00FA581D" w:rsidRDefault="00FA581D" w:rsidP="00FE7AD6">
      <w:pPr>
        <w:pStyle w:val="PlainText"/>
      </w:pPr>
      <w:r>
        <w:t>#1 SMP ppc64 GNU/Linux        g++ (GCC) 4.4.7 20120313 (Red Hat 4.4.7-3)</w:t>
      </w:r>
    </w:p>
    <w:p w:rsidR="00FE7AD6" w:rsidRDefault="00FA581D" w:rsidP="00FE7AD6">
      <w:pPr>
        <w:pStyle w:val="PlainText"/>
      </w:pPr>
      <w:r>
        <w:t>(</w:t>
      </w:r>
      <w:proofErr w:type="gramStart"/>
      <w:r>
        <w:t>ostrich</w:t>
      </w:r>
      <w:proofErr w:type="gramEnd"/>
      <w:r>
        <w:t xml:space="preserve">)                     GNU </w:t>
      </w:r>
      <w:proofErr w:type="gramStart"/>
      <w:r>
        <w:t>Fortran</w:t>
      </w:r>
      <w:proofErr w:type="gramEnd"/>
      <w:r>
        <w:t xml:space="preserve"> (GCC) 4.4.7 20120313 (Red Hat </w:t>
      </w:r>
    </w:p>
    <w:p w:rsidR="00FA581D" w:rsidRDefault="00FE7AD6" w:rsidP="00FE7AD6">
      <w:pPr>
        <w:pStyle w:val="PlainText"/>
      </w:pPr>
      <w:r>
        <w:t xml:space="preserve">                              </w:t>
      </w:r>
      <w:r w:rsidR="00FA581D">
        <w:t>4.4.7-3)</w:t>
      </w:r>
    </w:p>
    <w:p w:rsidR="00FA581D" w:rsidRDefault="00FA581D" w:rsidP="00FE7AD6">
      <w:pPr>
        <w:pStyle w:val="PlainText"/>
      </w:pPr>
      <w:r>
        <w:t xml:space="preserve">                              IBM XL C/C++ V11.1</w:t>
      </w:r>
    </w:p>
    <w:p w:rsidR="00FA581D" w:rsidRDefault="00FA581D" w:rsidP="00FE7AD6">
      <w:pPr>
        <w:pStyle w:val="PlainText"/>
      </w:pPr>
      <w:r>
        <w:t xml:space="preserve">                              IBM XL </w:t>
      </w:r>
      <w:proofErr w:type="gramStart"/>
      <w:r>
        <w:t>Fortran</w:t>
      </w:r>
      <w:proofErr w:type="gramEnd"/>
      <w:r>
        <w:t xml:space="preserve"> V13.1</w:t>
      </w:r>
    </w:p>
    <w:p w:rsidR="00FA581D" w:rsidRDefault="00FA581D" w:rsidP="00FA581D"/>
    <w:p w:rsidR="00FA581D" w:rsidRDefault="00FA581D" w:rsidP="002915A0">
      <w:pPr>
        <w:pStyle w:val="PlainText"/>
      </w:pPr>
      <w:r>
        <w:t xml:space="preserve">SunOS 5.11 32- and 64-bit     Sun C 5.12 </w:t>
      </w:r>
      <w:proofErr w:type="spellStart"/>
      <w:r>
        <w:t>SunOS_sparc</w:t>
      </w:r>
      <w:proofErr w:type="spellEnd"/>
    </w:p>
    <w:p w:rsidR="00FA581D" w:rsidRDefault="00FA581D" w:rsidP="002915A0">
      <w:pPr>
        <w:pStyle w:val="PlainText"/>
      </w:pPr>
      <w:r>
        <w:t>(</w:t>
      </w:r>
      <w:proofErr w:type="gramStart"/>
      <w:r>
        <w:t>emu</w:t>
      </w:r>
      <w:proofErr w:type="gramEnd"/>
      <w:r>
        <w:t xml:space="preserve">)                         Sun </w:t>
      </w:r>
      <w:proofErr w:type="gramStart"/>
      <w:r>
        <w:t>Fortran</w:t>
      </w:r>
      <w:proofErr w:type="gramEnd"/>
      <w:r>
        <w:t xml:space="preserve"> 95 8.6 </w:t>
      </w:r>
      <w:proofErr w:type="spellStart"/>
      <w:r>
        <w:t>SunOS_sparc</w:t>
      </w:r>
      <w:proofErr w:type="spellEnd"/>
    </w:p>
    <w:p w:rsidR="00FA581D" w:rsidRDefault="00FA581D" w:rsidP="002915A0">
      <w:pPr>
        <w:pStyle w:val="PlainText"/>
      </w:pPr>
      <w:r>
        <w:t xml:space="preserve">                              Sun C++ 5.12 </w:t>
      </w:r>
      <w:proofErr w:type="spellStart"/>
      <w:r>
        <w:t>SunOS_sparc</w:t>
      </w:r>
      <w:proofErr w:type="spellEnd"/>
    </w:p>
    <w:p w:rsidR="00FA581D" w:rsidRDefault="00FA581D" w:rsidP="00FA581D"/>
    <w:p w:rsidR="00FA581D" w:rsidRDefault="00FA581D" w:rsidP="002915A0">
      <w:pPr>
        <w:pStyle w:val="PlainText"/>
      </w:pPr>
      <w:r>
        <w:t xml:space="preserve">Windows 7                     Visual Studio 2008 w/ Intel </w:t>
      </w:r>
      <w:proofErr w:type="gramStart"/>
      <w:r>
        <w:t>Fortran</w:t>
      </w:r>
      <w:proofErr w:type="gramEnd"/>
      <w:r>
        <w:t xml:space="preserve"> 14 (</w:t>
      </w:r>
      <w:proofErr w:type="spellStart"/>
      <w:r>
        <w:t>cmake</w:t>
      </w:r>
      <w:proofErr w:type="spellEnd"/>
      <w:r>
        <w:t>)</w:t>
      </w:r>
    </w:p>
    <w:p w:rsidR="00FA581D" w:rsidRDefault="00FA581D" w:rsidP="002915A0">
      <w:pPr>
        <w:pStyle w:val="PlainText"/>
      </w:pPr>
      <w:r>
        <w:t xml:space="preserve">                              Visual Studio 2010 w/ Intel </w:t>
      </w:r>
      <w:proofErr w:type="gramStart"/>
      <w:r>
        <w:t>Fortran</w:t>
      </w:r>
      <w:proofErr w:type="gramEnd"/>
      <w:r>
        <w:t xml:space="preserve"> 14 (</w:t>
      </w:r>
      <w:proofErr w:type="spellStart"/>
      <w:r>
        <w:t>cmake</w:t>
      </w:r>
      <w:proofErr w:type="spellEnd"/>
      <w:r>
        <w:t>)</w:t>
      </w:r>
    </w:p>
    <w:p w:rsidR="00FA581D" w:rsidRDefault="00FA581D" w:rsidP="002915A0">
      <w:pPr>
        <w:pStyle w:val="PlainText"/>
      </w:pPr>
      <w:r>
        <w:t xml:space="preserve">                              Visual Studio 2012 w/ Intel </w:t>
      </w:r>
      <w:proofErr w:type="gramStart"/>
      <w:r>
        <w:t>Fortran</w:t>
      </w:r>
      <w:proofErr w:type="gramEnd"/>
      <w:r>
        <w:t xml:space="preserve"> 14 (</w:t>
      </w:r>
      <w:proofErr w:type="spellStart"/>
      <w:r>
        <w:t>cmake</w:t>
      </w:r>
      <w:proofErr w:type="spellEnd"/>
      <w:r>
        <w:t>)</w:t>
      </w:r>
    </w:p>
    <w:p w:rsidR="002915A0" w:rsidRDefault="00FA581D" w:rsidP="002915A0">
      <w:pPr>
        <w:pStyle w:val="PlainText"/>
      </w:pPr>
      <w:r>
        <w:t xml:space="preserve">                              </w:t>
      </w:r>
      <w:proofErr w:type="gramStart"/>
      <w:r>
        <w:t>Cygwin(</w:t>
      </w:r>
      <w:proofErr w:type="gramEnd"/>
      <w:r>
        <w:t xml:space="preserve">CYGWIN_NT-6.1 1.7.28(0.271/5/3) </w:t>
      </w:r>
    </w:p>
    <w:p w:rsidR="00FA581D" w:rsidRDefault="002915A0" w:rsidP="002915A0">
      <w:pPr>
        <w:pStyle w:val="PlainText"/>
      </w:pPr>
      <w:r>
        <w:t xml:space="preserve">                                  </w:t>
      </w:r>
      <w:proofErr w:type="gramStart"/>
      <w:r w:rsidR="00FA581D">
        <w:t>gcc(</w:t>
      </w:r>
      <w:proofErr w:type="gramEnd"/>
      <w:r w:rsidR="00FA581D">
        <w:t>4.8.2) compiler and gfortran)</w:t>
      </w:r>
    </w:p>
    <w:p w:rsidR="00FA581D" w:rsidRDefault="00FA581D" w:rsidP="002915A0">
      <w:pPr>
        <w:pStyle w:val="PlainText"/>
      </w:pPr>
      <w:r>
        <w:t xml:space="preserve">                                  (</w:t>
      </w:r>
      <w:proofErr w:type="spellStart"/>
      <w:proofErr w:type="gramStart"/>
      <w:r>
        <w:t>cmake</w:t>
      </w:r>
      <w:proofErr w:type="spellEnd"/>
      <w:proofErr w:type="gramEnd"/>
      <w:r>
        <w:t xml:space="preserve"> and </w:t>
      </w:r>
      <w:proofErr w:type="spellStart"/>
      <w:r>
        <w:t>autotools</w:t>
      </w:r>
      <w:proofErr w:type="spellEnd"/>
      <w:r>
        <w:t>)</w:t>
      </w:r>
    </w:p>
    <w:p w:rsidR="00FA581D" w:rsidRDefault="00FA581D" w:rsidP="00FA581D"/>
    <w:p w:rsidR="00FA581D" w:rsidRDefault="00FA581D" w:rsidP="00594537">
      <w:pPr>
        <w:pStyle w:val="PlainText"/>
      </w:pPr>
      <w:r>
        <w:t xml:space="preserve">Windows 7 x64                 Visual Studio 2008 w/ Intel </w:t>
      </w:r>
      <w:proofErr w:type="gramStart"/>
      <w:r>
        <w:t>Fortran</w:t>
      </w:r>
      <w:proofErr w:type="gramEnd"/>
      <w:r>
        <w:t xml:space="preserve"> 14 (</w:t>
      </w:r>
      <w:proofErr w:type="spellStart"/>
      <w:r>
        <w:t>cmake</w:t>
      </w:r>
      <w:proofErr w:type="spellEnd"/>
      <w:r>
        <w:t>)</w:t>
      </w:r>
    </w:p>
    <w:p w:rsidR="00FA581D" w:rsidRDefault="00FA581D" w:rsidP="00594537">
      <w:pPr>
        <w:pStyle w:val="PlainText"/>
      </w:pPr>
      <w:r>
        <w:t xml:space="preserve">                              Visual Studio 2010 w/ Intel </w:t>
      </w:r>
      <w:proofErr w:type="gramStart"/>
      <w:r>
        <w:t>Fortran</w:t>
      </w:r>
      <w:proofErr w:type="gramEnd"/>
      <w:r>
        <w:t xml:space="preserve"> 14 (</w:t>
      </w:r>
      <w:proofErr w:type="spellStart"/>
      <w:r>
        <w:t>cmake</w:t>
      </w:r>
      <w:proofErr w:type="spellEnd"/>
      <w:r>
        <w:t>)</w:t>
      </w:r>
    </w:p>
    <w:p w:rsidR="00FA581D" w:rsidRDefault="00FA581D" w:rsidP="00594537">
      <w:pPr>
        <w:pStyle w:val="PlainText"/>
      </w:pPr>
      <w:r>
        <w:t xml:space="preserve">                              Visual Studio 2012 w/ Intel </w:t>
      </w:r>
      <w:proofErr w:type="gramStart"/>
      <w:r>
        <w:t>Fortran</w:t>
      </w:r>
      <w:proofErr w:type="gramEnd"/>
      <w:r>
        <w:t xml:space="preserve"> 14 (</w:t>
      </w:r>
      <w:proofErr w:type="spellStart"/>
      <w:r>
        <w:t>cmake</w:t>
      </w:r>
      <w:proofErr w:type="spellEnd"/>
      <w:r>
        <w:t>)</w:t>
      </w:r>
    </w:p>
    <w:p w:rsidR="00FA581D" w:rsidRDefault="00FA581D" w:rsidP="00FA581D"/>
    <w:p w:rsidR="00FA581D" w:rsidRDefault="00FA581D" w:rsidP="00594537">
      <w:pPr>
        <w:pStyle w:val="PlainText"/>
      </w:pPr>
      <w:r>
        <w:t xml:space="preserve">Windows 8.1                   Visual Studio 2012 w/ Intel </w:t>
      </w:r>
      <w:proofErr w:type="gramStart"/>
      <w:r>
        <w:t>Fortran</w:t>
      </w:r>
      <w:proofErr w:type="gramEnd"/>
      <w:r>
        <w:t xml:space="preserve"> 14 (</w:t>
      </w:r>
      <w:proofErr w:type="spellStart"/>
      <w:r>
        <w:t>cmake</w:t>
      </w:r>
      <w:proofErr w:type="spellEnd"/>
      <w:r>
        <w:t>)</w:t>
      </w:r>
    </w:p>
    <w:p w:rsidR="00FA581D" w:rsidRDefault="00FA581D" w:rsidP="00FA581D"/>
    <w:p w:rsidR="00FA581D" w:rsidRDefault="00FA581D" w:rsidP="00594537">
      <w:pPr>
        <w:pStyle w:val="PlainText"/>
      </w:pPr>
      <w:r>
        <w:t xml:space="preserve">Windows 8.1 x64               Visual Studio 2012 w/ Intel </w:t>
      </w:r>
      <w:proofErr w:type="gramStart"/>
      <w:r>
        <w:t>Fortran</w:t>
      </w:r>
      <w:proofErr w:type="gramEnd"/>
      <w:r>
        <w:t xml:space="preserve"> 14 (</w:t>
      </w:r>
      <w:proofErr w:type="spellStart"/>
      <w:r>
        <w:t>cmake</w:t>
      </w:r>
      <w:proofErr w:type="spellEnd"/>
      <w:r>
        <w:t>)</w:t>
      </w:r>
    </w:p>
    <w:p w:rsidR="00FA581D" w:rsidRDefault="00FA581D" w:rsidP="00FA581D"/>
    <w:p w:rsidR="00FA581D" w:rsidRDefault="00FA581D" w:rsidP="00594537">
      <w:pPr>
        <w:pStyle w:val="PlainText"/>
      </w:pPr>
      <w:r>
        <w:t xml:space="preserve">Mac OS X Lion 10.7.3          Apple clang/clang++ version 3.0 from </w:t>
      </w:r>
      <w:proofErr w:type="spellStart"/>
      <w:r>
        <w:t>Xcode</w:t>
      </w:r>
      <w:proofErr w:type="spellEnd"/>
      <w:r>
        <w:t xml:space="preserve"> 4.6.1</w:t>
      </w:r>
    </w:p>
    <w:p w:rsidR="00FA581D" w:rsidRDefault="00FA581D" w:rsidP="00594537">
      <w:pPr>
        <w:pStyle w:val="PlainText"/>
      </w:pPr>
      <w:r>
        <w:t xml:space="preserve">64-bit                        gfortran GNU </w:t>
      </w:r>
      <w:proofErr w:type="gramStart"/>
      <w:r>
        <w:t>Fortran</w:t>
      </w:r>
      <w:proofErr w:type="gramEnd"/>
      <w:r>
        <w:t xml:space="preserve"> (GCC) 4.6.2</w:t>
      </w:r>
    </w:p>
    <w:p w:rsidR="00FA581D" w:rsidRDefault="00FA581D" w:rsidP="00594537">
      <w:pPr>
        <w:pStyle w:val="PlainText"/>
      </w:pPr>
      <w:r>
        <w:t>(</w:t>
      </w:r>
      <w:proofErr w:type="gramStart"/>
      <w:r>
        <w:t>duck</w:t>
      </w:r>
      <w:proofErr w:type="gramEnd"/>
      <w:r>
        <w:t xml:space="preserve">)                        Intel </w:t>
      </w:r>
      <w:proofErr w:type="spellStart"/>
      <w:r>
        <w:t>icc</w:t>
      </w:r>
      <w:proofErr w:type="spellEnd"/>
      <w:r>
        <w:t>/</w:t>
      </w:r>
      <w:proofErr w:type="spellStart"/>
      <w:r>
        <w:t>icpc</w:t>
      </w:r>
      <w:proofErr w:type="spellEnd"/>
      <w:r>
        <w:t>/</w:t>
      </w:r>
      <w:proofErr w:type="spellStart"/>
      <w:r>
        <w:t>ifort</w:t>
      </w:r>
      <w:proofErr w:type="spellEnd"/>
      <w:r>
        <w:t xml:space="preserve"> version 13.0.3</w:t>
      </w:r>
    </w:p>
    <w:p w:rsidR="00FA581D" w:rsidRDefault="00FA581D" w:rsidP="00FA581D"/>
    <w:p w:rsidR="00594537" w:rsidRDefault="00FA581D" w:rsidP="00594537">
      <w:pPr>
        <w:pStyle w:val="PlainText"/>
      </w:pPr>
      <w:r>
        <w:t xml:space="preserve">Mac OS X Mt. Lion 10.8.5      Apple clang/clang++ version 5.0 from </w:t>
      </w:r>
      <w:proofErr w:type="spellStart"/>
      <w:r>
        <w:t>Xcode</w:t>
      </w:r>
      <w:proofErr w:type="spellEnd"/>
      <w:r>
        <w:t xml:space="preserve"> </w:t>
      </w:r>
    </w:p>
    <w:p w:rsidR="00FA581D" w:rsidRDefault="00594537" w:rsidP="00594537">
      <w:pPr>
        <w:pStyle w:val="PlainText"/>
      </w:pPr>
      <w:r>
        <w:t xml:space="preserve">                              </w:t>
      </w:r>
      <w:r w:rsidR="00FA581D">
        <w:t>5.0.2</w:t>
      </w:r>
    </w:p>
    <w:p w:rsidR="00FA581D" w:rsidRDefault="00FA581D" w:rsidP="00594537">
      <w:pPr>
        <w:pStyle w:val="PlainText"/>
      </w:pPr>
      <w:r>
        <w:t>6</w:t>
      </w:r>
      <w:r w:rsidR="00594537">
        <w:t xml:space="preserve">4-bit                      </w:t>
      </w:r>
      <w:r>
        <w:t xml:space="preserve">  gfortran GNU </w:t>
      </w:r>
      <w:proofErr w:type="gramStart"/>
      <w:r>
        <w:t>Fortran</w:t>
      </w:r>
      <w:proofErr w:type="gramEnd"/>
      <w:r>
        <w:t xml:space="preserve"> (GCC) 4.8.2</w:t>
      </w:r>
    </w:p>
    <w:p w:rsidR="00FA581D" w:rsidRDefault="00FA581D" w:rsidP="00594537">
      <w:pPr>
        <w:pStyle w:val="PlainText"/>
      </w:pPr>
      <w:r>
        <w:t>(</w:t>
      </w:r>
      <w:proofErr w:type="gramStart"/>
      <w:r>
        <w:t>swallow/kite</w:t>
      </w:r>
      <w:proofErr w:type="gramEnd"/>
      <w:r>
        <w:t xml:space="preserve">)                Intel </w:t>
      </w:r>
      <w:proofErr w:type="spellStart"/>
      <w:r>
        <w:t>icc</w:t>
      </w:r>
      <w:proofErr w:type="spellEnd"/>
      <w:r>
        <w:t>/</w:t>
      </w:r>
      <w:proofErr w:type="spellStart"/>
      <w:r>
        <w:t>icpc</w:t>
      </w:r>
      <w:proofErr w:type="spellEnd"/>
      <w:r>
        <w:t>/</w:t>
      </w:r>
      <w:proofErr w:type="spellStart"/>
      <w:r>
        <w:t>ifort</w:t>
      </w:r>
      <w:proofErr w:type="spellEnd"/>
      <w:r>
        <w:t xml:space="preserve"> version 14.0.2</w:t>
      </w:r>
    </w:p>
    <w:p w:rsidR="00FA581D" w:rsidRDefault="00FA581D" w:rsidP="00FA581D"/>
    <w:p w:rsidR="00FA581D" w:rsidRDefault="00FA581D" w:rsidP="00594537">
      <w:pPr>
        <w:pStyle w:val="PlainText"/>
      </w:pPr>
      <w:r>
        <w:t xml:space="preserve">Mac OS X Mavericks 10.9.2     Apple clang/clang++ version 5.1 from </w:t>
      </w:r>
      <w:proofErr w:type="spellStart"/>
      <w:r>
        <w:t>Xcode</w:t>
      </w:r>
      <w:proofErr w:type="spellEnd"/>
      <w:r>
        <w:t xml:space="preserve"> 5.1</w:t>
      </w:r>
    </w:p>
    <w:p w:rsidR="00FA581D" w:rsidRDefault="00FA581D" w:rsidP="00594537">
      <w:pPr>
        <w:pStyle w:val="PlainText"/>
      </w:pPr>
      <w:r>
        <w:t xml:space="preserve">64-bit    </w:t>
      </w:r>
      <w:r w:rsidR="00594537">
        <w:t xml:space="preserve">                  </w:t>
      </w:r>
      <w:r>
        <w:t xml:space="preserve">  gfortran GNU </w:t>
      </w:r>
      <w:proofErr w:type="gramStart"/>
      <w:r>
        <w:t>Fortran</w:t>
      </w:r>
      <w:proofErr w:type="gramEnd"/>
      <w:r>
        <w:t xml:space="preserve"> (GCC) 4.8.2</w:t>
      </w:r>
    </w:p>
    <w:p w:rsidR="00FA581D" w:rsidRDefault="00FA581D" w:rsidP="00594537">
      <w:pPr>
        <w:pStyle w:val="PlainText"/>
      </w:pPr>
      <w:r>
        <w:t>(</w:t>
      </w:r>
      <w:proofErr w:type="gramStart"/>
      <w:r>
        <w:t>wren/quail</w:t>
      </w:r>
      <w:proofErr w:type="gramEnd"/>
      <w:r>
        <w:t xml:space="preserve">)                  Intel </w:t>
      </w:r>
      <w:proofErr w:type="spellStart"/>
      <w:r>
        <w:t>icc</w:t>
      </w:r>
      <w:proofErr w:type="spellEnd"/>
      <w:r>
        <w:t>/</w:t>
      </w:r>
      <w:proofErr w:type="spellStart"/>
      <w:r>
        <w:t>icpc</w:t>
      </w:r>
      <w:proofErr w:type="spellEnd"/>
      <w:r>
        <w:t>/</w:t>
      </w:r>
      <w:proofErr w:type="spellStart"/>
      <w:r>
        <w:t>ifort</w:t>
      </w:r>
      <w:proofErr w:type="spellEnd"/>
      <w:r>
        <w:t xml:space="preserve"> version 14.0.2</w:t>
      </w:r>
    </w:p>
    <w:p w:rsidR="00FA581D" w:rsidRDefault="00FA581D" w:rsidP="00FA581D"/>
    <w:p w:rsidR="00594537" w:rsidRDefault="00594537" w:rsidP="00FA581D"/>
    <w:p w:rsidR="00FA581D" w:rsidRDefault="00FA581D" w:rsidP="00FA581D"/>
    <w:p w:rsidR="00187BA1" w:rsidRDefault="00187BA1" w:rsidP="00FA581D">
      <w:pPr>
        <w:pStyle w:val="Heading1"/>
        <w:sectPr w:rsidR="00187BA1" w:rsidSect="00D844D0">
          <w:headerReference w:type="default" r:id="rId20"/>
          <w:type w:val="continuous"/>
          <w:pgSz w:w="12240" w:h="15840" w:code="1"/>
          <w:pgMar w:top="1440" w:right="1440" w:bottom="1440" w:left="1440" w:header="432" w:footer="720" w:gutter="0"/>
          <w:cols w:space="720"/>
          <w:docGrid w:linePitch="360"/>
        </w:sectPr>
      </w:pPr>
    </w:p>
    <w:p w:rsidR="00FA581D" w:rsidRDefault="00FA581D" w:rsidP="00FA581D">
      <w:pPr>
        <w:pStyle w:val="Heading1"/>
      </w:pPr>
      <w:bookmarkStart w:id="23" w:name="_Toc393969776"/>
      <w:r>
        <w:lastRenderedPageBreak/>
        <w:t>Tested Configuration Features Summary</w:t>
      </w:r>
      <w:bookmarkEnd w:id="23"/>
    </w:p>
    <w:p w:rsidR="00FA581D" w:rsidRDefault="00FA581D" w:rsidP="00FA581D"/>
    <w:p w:rsidR="00FA581D" w:rsidRDefault="00FA581D" w:rsidP="00187BA1">
      <w:pPr>
        <w:pStyle w:val="PlainText"/>
      </w:pPr>
      <w:r>
        <w:t xml:space="preserve">    In the tables below</w:t>
      </w:r>
    </w:p>
    <w:p w:rsidR="00FA581D" w:rsidRDefault="00FA581D" w:rsidP="00187BA1">
      <w:pPr>
        <w:pStyle w:val="PlainText"/>
      </w:pPr>
      <w:r>
        <w:t xml:space="preserve">          y   = tested </w:t>
      </w:r>
    </w:p>
    <w:p w:rsidR="00FA581D" w:rsidRDefault="00FA581D" w:rsidP="00187BA1">
      <w:pPr>
        <w:pStyle w:val="PlainText"/>
      </w:pPr>
      <w:r>
        <w:t xml:space="preserve">          n   = not tested in this release</w:t>
      </w:r>
    </w:p>
    <w:p w:rsidR="00FA581D" w:rsidRDefault="00FA581D" w:rsidP="00187BA1">
      <w:pPr>
        <w:pStyle w:val="PlainText"/>
      </w:pPr>
      <w:r>
        <w:t xml:space="preserve">          C   = Cluster</w:t>
      </w:r>
    </w:p>
    <w:p w:rsidR="00FA581D" w:rsidRDefault="00FA581D" w:rsidP="00187BA1">
      <w:pPr>
        <w:pStyle w:val="PlainText"/>
      </w:pPr>
      <w:r>
        <w:t xml:space="preserve">          W   = Workstation</w:t>
      </w:r>
    </w:p>
    <w:p w:rsidR="00FA581D" w:rsidRDefault="00FA581D" w:rsidP="00187BA1">
      <w:pPr>
        <w:pStyle w:val="PlainText"/>
      </w:pPr>
      <w:r>
        <w:t xml:space="preserve">          x   = not working in this release</w:t>
      </w:r>
    </w:p>
    <w:p w:rsidR="00FA581D" w:rsidRDefault="00FA581D" w:rsidP="00187BA1">
      <w:pPr>
        <w:pStyle w:val="PlainText"/>
      </w:pPr>
      <w:r>
        <w:t xml:space="preserve">          </w:t>
      </w:r>
      <w:proofErr w:type="spellStart"/>
      <w:proofErr w:type="gramStart"/>
      <w:r>
        <w:t>dna</w:t>
      </w:r>
      <w:proofErr w:type="spellEnd"/>
      <w:proofErr w:type="gramEnd"/>
      <w:r>
        <w:t xml:space="preserve"> = does not apply</w:t>
      </w:r>
    </w:p>
    <w:p w:rsidR="00FA581D" w:rsidRDefault="00FA581D" w:rsidP="00187BA1">
      <w:pPr>
        <w:pStyle w:val="PlainText"/>
      </w:pPr>
      <w:r>
        <w:t xml:space="preserve">          ( ) = footnote appears below second table</w:t>
      </w:r>
    </w:p>
    <w:p w:rsidR="00FA581D" w:rsidRDefault="00FA581D" w:rsidP="00187BA1">
      <w:pPr>
        <w:pStyle w:val="PlainText"/>
      </w:pPr>
      <w:r>
        <w:t xml:space="preserve">          &lt;</w:t>
      </w:r>
      <w:proofErr w:type="gramStart"/>
      <w:r>
        <w:t>blank</w:t>
      </w:r>
      <w:proofErr w:type="gramEnd"/>
      <w:r>
        <w:t xml:space="preserve">&gt; = testing incomplete on this feature or platform </w:t>
      </w:r>
    </w:p>
    <w:p w:rsidR="00FA581D" w:rsidRDefault="00FA581D" w:rsidP="00FA581D"/>
    <w:p w:rsidR="00FA581D" w:rsidRDefault="00FA581D" w:rsidP="00187BA1">
      <w:pPr>
        <w:pStyle w:val="PlainText"/>
      </w:pPr>
      <w:r>
        <w:t>Platform                              C         F90/   F90      C+</w:t>
      </w:r>
      <w:proofErr w:type="gramStart"/>
      <w:r>
        <w:t>+  zlib</w:t>
      </w:r>
      <w:proofErr w:type="gramEnd"/>
      <w:r>
        <w:t xml:space="preserve">  SZIP</w:t>
      </w:r>
    </w:p>
    <w:p w:rsidR="00FA581D" w:rsidRDefault="00FA581D" w:rsidP="00187BA1">
      <w:pPr>
        <w:pStyle w:val="PlainText"/>
      </w:pPr>
      <w:r>
        <w:t xml:space="preserve">                                      </w:t>
      </w:r>
      <w:proofErr w:type="gramStart"/>
      <w:r>
        <w:t>parallel  F2003</w:t>
      </w:r>
      <w:proofErr w:type="gramEnd"/>
      <w:r>
        <w:t xml:space="preserve">  parallel</w:t>
      </w:r>
    </w:p>
    <w:p w:rsidR="00FA581D" w:rsidRDefault="00FA581D" w:rsidP="00187BA1">
      <w:pPr>
        <w:pStyle w:val="PlainText"/>
      </w:pPr>
      <w:r>
        <w:t xml:space="preserve">Solaris2.11 32-bit                      n        y/y    n        y    </w:t>
      </w:r>
      <w:proofErr w:type="spellStart"/>
      <w:r>
        <w:t>y</w:t>
      </w:r>
      <w:proofErr w:type="spellEnd"/>
      <w:r>
        <w:t xml:space="preserve">     </w:t>
      </w:r>
      <w:proofErr w:type="spellStart"/>
      <w:r>
        <w:t>y</w:t>
      </w:r>
      <w:proofErr w:type="spellEnd"/>
    </w:p>
    <w:p w:rsidR="00FA581D" w:rsidRDefault="00FA581D" w:rsidP="00187BA1">
      <w:pPr>
        <w:pStyle w:val="PlainText"/>
      </w:pPr>
      <w:r>
        <w:t xml:space="preserve">Solaris2.11 64-bit                      n        y/y    n        y    </w:t>
      </w:r>
      <w:proofErr w:type="spellStart"/>
      <w:r>
        <w:t>y</w:t>
      </w:r>
      <w:proofErr w:type="spellEnd"/>
      <w:r>
        <w:t xml:space="preserve">     </w:t>
      </w:r>
      <w:proofErr w:type="spellStart"/>
      <w:r>
        <w:t>y</w:t>
      </w:r>
      <w:proofErr w:type="spellEnd"/>
    </w:p>
    <w:p w:rsidR="00FA581D" w:rsidRDefault="00FA581D" w:rsidP="00187BA1">
      <w:pPr>
        <w:pStyle w:val="PlainText"/>
      </w:pPr>
      <w:r>
        <w:t xml:space="preserve">Windows 7                               y        y/y    n        y    </w:t>
      </w:r>
      <w:proofErr w:type="spellStart"/>
      <w:r>
        <w:t>y</w:t>
      </w:r>
      <w:proofErr w:type="spellEnd"/>
      <w:r>
        <w:t xml:space="preserve">     </w:t>
      </w:r>
      <w:proofErr w:type="spellStart"/>
      <w:r>
        <w:t>y</w:t>
      </w:r>
      <w:proofErr w:type="spellEnd"/>
    </w:p>
    <w:p w:rsidR="00FA581D" w:rsidRDefault="00FA581D" w:rsidP="00187BA1">
      <w:pPr>
        <w:pStyle w:val="PlainText"/>
      </w:pPr>
      <w:r>
        <w:t xml:space="preserve">Windows 7 x64                           y        y/y    n        y    </w:t>
      </w:r>
      <w:proofErr w:type="spellStart"/>
      <w:r>
        <w:t>y</w:t>
      </w:r>
      <w:proofErr w:type="spellEnd"/>
      <w:r>
        <w:t xml:space="preserve">     </w:t>
      </w:r>
      <w:proofErr w:type="spellStart"/>
      <w:r>
        <w:t>y</w:t>
      </w:r>
      <w:proofErr w:type="spellEnd"/>
    </w:p>
    <w:p w:rsidR="00FA581D" w:rsidRDefault="00FA581D" w:rsidP="00187BA1">
      <w:pPr>
        <w:pStyle w:val="PlainText"/>
      </w:pPr>
      <w:r>
        <w:t xml:space="preserve">Windows 7 Cygwin                        n        y/y    n        y    </w:t>
      </w:r>
      <w:proofErr w:type="spellStart"/>
      <w:r>
        <w:t>y</w:t>
      </w:r>
      <w:proofErr w:type="spellEnd"/>
      <w:r>
        <w:t xml:space="preserve">     </w:t>
      </w:r>
      <w:proofErr w:type="spellStart"/>
      <w:r>
        <w:t>y</w:t>
      </w:r>
      <w:proofErr w:type="spellEnd"/>
    </w:p>
    <w:p w:rsidR="00FA581D" w:rsidRDefault="00FA581D" w:rsidP="00187BA1">
      <w:pPr>
        <w:pStyle w:val="PlainText"/>
      </w:pPr>
      <w:r>
        <w:t xml:space="preserve">Windows 8.1                             n        y/y    n        y    </w:t>
      </w:r>
      <w:proofErr w:type="spellStart"/>
      <w:r>
        <w:t>y</w:t>
      </w:r>
      <w:proofErr w:type="spellEnd"/>
      <w:r>
        <w:t xml:space="preserve">     </w:t>
      </w:r>
      <w:proofErr w:type="spellStart"/>
      <w:r>
        <w:t>y</w:t>
      </w:r>
      <w:proofErr w:type="spellEnd"/>
    </w:p>
    <w:p w:rsidR="00FA581D" w:rsidRDefault="00FA581D" w:rsidP="00187BA1">
      <w:pPr>
        <w:pStyle w:val="PlainText"/>
      </w:pPr>
      <w:r>
        <w:t xml:space="preserve">Windows 8.1   x64                       n        y/y    n        y    </w:t>
      </w:r>
      <w:proofErr w:type="spellStart"/>
      <w:r>
        <w:t>y</w:t>
      </w:r>
      <w:proofErr w:type="spellEnd"/>
      <w:r>
        <w:t xml:space="preserve">     </w:t>
      </w:r>
      <w:proofErr w:type="spellStart"/>
      <w:r>
        <w:t>y</w:t>
      </w:r>
      <w:proofErr w:type="spellEnd"/>
    </w:p>
    <w:p w:rsidR="00FA581D" w:rsidRDefault="00FA581D" w:rsidP="00187BA1">
      <w:pPr>
        <w:pStyle w:val="PlainText"/>
      </w:pPr>
      <w:r>
        <w:t xml:space="preserve">Mac OS X Lion 10.7.3 64-bit             n        y/y    n        y    </w:t>
      </w:r>
      <w:proofErr w:type="spellStart"/>
      <w:r>
        <w:t>y</w:t>
      </w:r>
      <w:proofErr w:type="spellEnd"/>
      <w:r>
        <w:t xml:space="preserve">     </w:t>
      </w:r>
      <w:proofErr w:type="spellStart"/>
      <w:r>
        <w:t>y</w:t>
      </w:r>
      <w:proofErr w:type="spellEnd"/>
    </w:p>
    <w:p w:rsidR="00FA581D" w:rsidRDefault="00FA581D" w:rsidP="00187BA1">
      <w:pPr>
        <w:pStyle w:val="PlainText"/>
      </w:pPr>
      <w:r>
        <w:t xml:space="preserve">Mac OS X Mountain Lion 10.8.1 64-bit    n        y/y    n        y    </w:t>
      </w:r>
      <w:proofErr w:type="spellStart"/>
      <w:r>
        <w:t>y</w:t>
      </w:r>
      <w:proofErr w:type="spellEnd"/>
      <w:r>
        <w:t xml:space="preserve">     </w:t>
      </w:r>
      <w:proofErr w:type="spellStart"/>
      <w:r>
        <w:t>y</w:t>
      </w:r>
      <w:proofErr w:type="spellEnd"/>
    </w:p>
    <w:p w:rsidR="00FA581D" w:rsidRDefault="00FA581D" w:rsidP="00187BA1">
      <w:pPr>
        <w:pStyle w:val="PlainText"/>
      </w:pPr>
      <w:r>
        <w:t xml:space="preserve">Mac OS X Mavericks 10.9.1 64-bit        n        y/y    n        y    </w:t>
      </w:r>
      <w:proofErr w:type="spellStart"/>
      <w:r>
        <w:t>y</w:t>
      </w:r>
      <w:proofErr w:type="spellEnd"/>
      <w:r>
        <w:t xml:space="preserve">     </w:t>
      </w:r>
      <w:proofErr w:type="spellStart"/>
      <w:r>
        <w:t>y</w:t>
      </w:r>
      <w:proofErr w:type="spellEnd"/>
    </w:p>
    <w:p w:rsidR="00FA581D" w:rsidRDefault="00FA581D" w:rsidP="00187BA1">
      <w:pPr>
        <w:pStyle w:val="PlainText"/>
      </w:pPr>
      <w:r>
        <w:t xml:space="preserve">AIX 5.3 32- and 64-bit                  n        y/n    </w:t>
      </w:r>
      <w:proofErr w:type="spellStart"/>
      <w:r>
        <w:t>n</w:t>
      </w:r>
      <w:proofErr w:type="spellEnd"/>
      <w:r>
        <w:t xml:space="preserve">        y    </w:t>
      </w:r>
      <w:proofErr w:type="spellStart"/>
      <w:r>
        <w:t>y</w:t>
      </w:r>
      <w:proofErr w:type="spellEnd"/>
      <w:r>
        <w:t xml:space="preserve">     </w:t>
      </w:r>
      <w:proofErr w:type="spellStart"/>
      <w:r>
        <w:t>y</w:t>
      </w:r>
      <w:proofErr w:type="spellEnd"/>
    </w:p>
    <w:p w:rsidR="00FA581D" w:rsidRDefault="00FA581D" w:rsidP="00187BA1">
      <w:pPr>
        <w:pStyle w:val="PlainText"/>
      </w:pPr>
      <w:proofErr w:type="spellStart"/>
      <w:r>
        <w:t>CentOS</w:t>
      </w:r>
      <w:proofErr w:type="spellEnd"/>
      <w:r>
        <w:t xml:space="preserve"> 5.9 Linux 2.6.18-308 i686 GNU    y        y/y    </w:t>
      </w:r>
      <w:proofErr w:type="spellStart"/>
      <w:r>
        <w:t>y</w:t>
      </w:r>
      <w:proofErr w:type="spellEnd"/>
      <w:r>
        <w:t xml:space="preserve">        </w:t>
      </w:r>
      <w:proofErr w:type="spellStart"/>
      <w:r>
        <w:t>y</w:t>
      </w:r>
      <w:proofErr w:type="spellEnd"/>
      <w:r>
        <w:t xml:space="preserve">    </w:t>
      </w:r>
      <w:proofErr w:type="spellStart"/>
      <w:r>
        <w:t>y</w:t>
      </w:r>
      <w:proofErr w:type="spellEnd"/>
      <w:r>
        <w:t xml:space="preserve">     </w:t>
      </w:r>
      <w:proofErr w:type="spellStart"/>
      <w:r>
        <w:t>y</w:t>
      </w:r>
      <w:proofErr w:type="spellEnd"/>
    </w:p>
    <w:p w:rsidR="00FA581D" w:rsidRDefault="00FA581D" w:rsidP="00187BA1">
      <w:pPr>
        <w:pStyle w:val="PlainText"/>
      </w:pPr>
      <w:proofErr w:type="spellStart"/>
      <w:r>
        <w:t>CentOS</w:t>
      </w:r>
      <w:proofErr w:type="spellEnd"/>
      <w:r>
        <w:t xml:space="preserve"> 5.9 Linux 2.6.18-308 i686 </w:t>
      </w:r>
      <w:proofErr w:type="gramStart"/>
      <w:r>
        <w:t>Intel  n</w:t>
      </w:r>
      <w:proofErr w:type="gramEnd"/>
      <w:r>
        <w:t xml:space="preserve">        y/y    n        y    </w:t>
      </w:r>
      <w:proofErr w:type="spellStart"/>
      <w:r>
        <w:t>y</w:t>
      </w:r>
      <w:proofErr w:type="spellEnd"/>
      <w:r>
        <w:t xml:space="preserve">     </w:t>
      </w:r>
      <w:proofErr w:type="spellStart"/>
      <w:r>
        <w:t>y</w:t>
      </w:r>
      <w:proofErr w:type="spellEnd"/>
    </w:p>
    <w:p w:rsidR="00FA581D" w:rsidRDefault="00FA581D" w:rsidP="00187BA1">
      <w:pPr>
        <w:pStyle w:val="PlainText"/>
      </w:pPr>
      <w:proofErr w:type="spellStart"/>
      <w:r>
        <w:t>CentOS</w:t>
      </w:r>
      <w:proofErr w:type="spellEnd"/>
      <w:r>
        <w:t xml:space="preserve"> 5.9 Linux 2.6.18-308 i686 PGI    n        y/y    n        y    </w:t>
      </w:r>
      <w:proofErr w:type="spellStart"/>
      <w:r>
        <w:t>y</w:t>
      </w:r>
      <w:proofErr w:type="spellEnd"/>
      <w:r>
        <w:t xml:space="preserve">     </w:t>
      </w:r>
      <w:proofErr w:type="spellStart"/>
      <w:r>
        <w:t>y</w:t>
      </w:r>
      <w:proofErr w:type="spellEnd"/>
    </w:p>
    <w:p w:rsidR="00FA581D" w:rsidRDefault="00FA581D" w:rsidP="00187BA1">
      <w:pPr>
        <w:pStyle w:val="PlainText"/>
      </w:pPr>
      <w:proofErr w:type="spellStart"/>
      <w:r>
        <w:t>CentOS</w:t>
      </w:r>
      <w:proofErr w:type="spellEnd"/>
      <w:r>
        <w:t xml:space="preserve"> 5.9 Linux 2.6.18 x86_64 GNU      n        y/y    n        y    </w:t>
      </w:r>
      <w:proofErr w:type="spellStart"/>
      <w:r>
        <w:t>y</w:t>
      </w:r>
      <w:proofErr w:type="spellEnd"/>
      <w:r>
        <w:t xml:space="preserve">     </w:t>
      </w:r>
      <w:proofErr w:type="spellStart"/>
      <w:r>
        <w:t>y</w:t>
      </w:r>
      <w:proofErr w:type="spellEnd"/>
    </w:p>
    <w:p w:rsidR="00FA581D" w:rsidRDefault="00FA581D" w:rsidP="00187BA1">
      <w:pPr>
        <w:pStyle w:val="PlainText"/>
      </w:pPr>
      <w:proofErr w:type="spellStart"/>
      <w:r>
        <w:t>CentOS</w:t>
      </w:r>
      <w:proofErr w:type="spellEnd"/>
      <w:r>
        <w:t xml:space="preserve"> 5.9 Linux 2.6.18 x86_64 Intel    n        y/y    n        y    </w:t>
      </w:r>
      <w:proofErr w:type="spellStart"/>
      <w:r>
        <w:t>y</w:t>
      </w:r>
      <w:proofErr w:type="spellEnd"/>
      <w:r>
        <w:t xml:space="preserve">     </w:t>
      </w:r>
      <w:proofErr w:type="spellStart"/>
      <w:r>
        <w:t>y</w:t>
      </w:r>
      <w:proofErr w:type="spellEnd"/>
    </w:p>
    <w:p w:rsidR="00FA581D" w:rsidRDefault="00FA581D" w:rsidP="00187BA1">
      <w:pPr>
        <w:pStyle w:val="PlainText"/>
      </w:pPr>
      <w:proofErr w:type="spellStart"/>
      <w:r>
        <w:t>CentOS</w:t>
      </w:r>
      <w:proofErr w:type="spellEnd"/>
      <w:r>
        <w:t xml:space="preserve"> 6.4 Linux 2.6.32 x86_64 GNU      y        y/y    </w:t>
      </w:r>
      <w:proofErr w:type="spellStart"/>
      <w:r>
        <w:t>y</w:t>
      </w:r>
      <w:proofErr w:type="spellEnd"/>
      <w:r>
        <w:t xml:space="preserve">        </w:t>
      </w:r>
      <w:proofErr w:type="spellStart"/>
      <w:r>
        <w:t>y</w:t>
      </w:r>
      <w:proofErr w:type="spellEnd"/>
      <w:r>
        <w:t xml:space="preserve">    </w:t>
      </w:r>
      <w:proofErr w:type="spellStart"/>
      <w:r>
        <w:t>y</w:t>
      </w:r>
      <w:proofErr w:type="spellEnd"/>
      <w:r>
        <w:t xml:space="preserve">     </w:t>
      </w:r>
      <w:proofErr w:type="spellStart"/>
      <w:r>
        <w:t>y</w:t>
      </w:r>
      <w:proofErr w:type="spellEnd"/>
    </w:p>
    <w:p w:rsidR="00FA581D" w:rsidRDefault="00FA581D" w:rsidP="00187BA1">
      <w:pPr>
        <w:pStyle w:val="PlainText"/>
      </w:pPr>
      <w:proofErr w:type="spellStart"/>
      <w:r>
        <w:t>CentOS</w:t>
      </w:r>
      <w:proofErr w:type="spellEnd"/>
      <w:r>
        <w:t xml:space="preserve"> 6.4 Linux 2.6.32 x86_64 Intel    n        y/y    n        y    </w:t>
      </w:r>
      <w:proofErr w:type="spellStart"/>
      <w:r>
        <w:t>y</w:t>
      </w:r>
      <w:proofErr w:type="spellEnd"/>
      <w:r>
        <w:t xml:space="preserve">     </w:t>
      </w:r>
      <w:proofErr w:type="spellStart"/>
      <w:r>
        <w:t>y</w:t>
      </w:r>
      <w:proofErr w:type="spellEnd"/>
    </w:p>
    <w:p w:rsidR="00FA581D" w:rsidRDefault="00FA581D" w:rsidP="00187BA1">
      <w:pPr>
        <w:pStyle w:val="PlainText"/>
      </w:pPr>
      <w:proofErr w:type="spellStart"/>
      <w:r>
        <w:t>CentOS</w:t>
      </w:r>
      <w:proofErr w:type="spellEnd"/>
      <w:r>
        <w:t xml:space="preserve"> 6.4 Linux 2.6.32 x86_64 PGI      n        y/y    n        y    </w:t>
      </w:r>
      <w:proofErr w:type="spellStart"/>
      <w:r>
        <w:t>y</w:t>
      </w:r>
      <w:proofErr w:type="spellEnd"/>
      <w:r>
        <w:t xml:space="preserve">     </w:t>
      </w:r>
      <w:proofErr w:type="spellStart"/>
      <w:r>
        <w:t>y</w:t>
      </w:r>
      <w:proofErr w:type="spellEnd"/>
    </w:p>
    <w:p w:rsidR="00FA581D" w:rsidRDefault="00FA581D" w:rsidP="00187BA1">
      <w:pPr>
        <w:pStyle w:val="PlainText"/>
      </w:pPr>
      <w:r>
        <w:t xml:space="preserve">Linux 2.6.32-431.11.2.el6.ppc64         n        y/n    </w:t>
      </w:r>
      <w:proofErr w:type="spellStart"/>
      <w:r>
        <w:t>n</w:t>
      </w:r>
      <w:proofErr w:type="spellEnd"/>
      <w:r>
        <w:t xml:space="preserve">        y    </w:t>
      </w:r>
      <w:proofErr w:type="spellStart"/>
      <w:r>
        <w:t>y</w:t>
      </w:r>
      <w:proofErr w:type="spellEnd"/>
      <w:r>
        <w:t xml:space="preserve">     </w:t>
      </w:r>
      <w:proofErr w:type="spellStart"/>
      <w:r>
        <w:t>y</w:t>
      </w:r>
      <w:proofErr w:type="spellEnd"/>
    </w:p>
    <w:p w:rsidR="00FA581D" w:rsidRDefault="00FA581D" w:rsidP="00187BA1">
      <w:pPr>
        <w:pStyle w:val="PlainText"/>
      </w:pPr>
      <w:r>
        <w:t xml:space="preserve">OpenVMS IA64 V8.4                       n        y/n    </w:t>
      </w:r>
      <w:proofErr w:type="spellStart"/>
      <w:r>
        <w:t>n</w:t>
      </w:r>
      <w:proofErr w:type="spellEnd"/>
      <w:r>
        <w:t xml:space="preserve">        y    </w:t>
      </w:r>
      <w:proofErr w:type="spellStart"/>
      <w:r>
        <w:t>y</w:t>
      </w:r>
      <w:proofErr w:type="spellEnd"/>
      <w:r>
        <w:t xml:space="preserve">     n</w:t>
      </w:r>
    </w:p>
    <w:p w:rsidR="00FA581D" w:rsidRDefault="00FA581D" w:rsidP="00FA581D"/>
    <w:p w:rsidR="00187BA1" w:rsidRDefault="00187BA1" w:rsidP="00FA581D"/>
    <w:p w:rsidR="00187BA1" w:rsidRDefault="00187BA1" w:rsidP="00FA581D"/>
    <w:p w:rsidR="00FA581D" w:rsidRDefault="00FA581D" w:rsidP="00187BA1">
      <w:pPr>
        <w:pStyle w:val="PlainText"/>
      </w:pPr>
      <w:r>
        <w:t xml:space="preserve">Platform                                 </w:t>
      </w:r>
      <w:proofErr w:type="gramStart"/>
      <w:r>
        <w:t xml:space="preserve">Shared  </w:t>
      </w:r>
      <w:proofErr w:type="spellStart"/>
      <w:r>
        <w:t>Shared</w:t>
      </w:r>
      <w:proofErr w:type="spellEnd"/>
      <w:proofErr w:type="gramEnd"/>
      <w:r>
        <w:t xml:space="preserve">    </w:t>
      </w:r>
      <w:proofErr w:type="spellStart"/>
      <w:r>
        <w:t>Shared</w:t>
      </w:r>
      <w:proofErr w:type="spellEnd"/>
      <w:r>
        <w:t xml:space="preserve">    Thread-  </w:t>
      </w:r>
    </w:p>
    <w:p w:rsidR="00FA581D" w:rsidRDefault="00FA581D" w:rsidP="00187BA1">
      <w:pPr>
        <w:pStyle w:val="PlainText"/>
      </w:pPr>
      <w:r>
        <w:t xml:space="preserve">                                         C </w:t>
      </w:r>
      <w:proofErr w:type="gramStart"/>
      <w:r>
        <w:t>libs  F90</w:t>
      </w:r>
      <w:proofErr w:type="gramEnd"/>
      <w:r>
        <w:t xml:space="preserve"> libs  C++ libs  safe     </w:t>
      </w:r>
    </w:p>
    <w:p w:rsidR="00FA581D" w:rsidRDefault="00FA581D" w:rsidP="00187BA1">
      <w:pPr>
        <w:pStyle w:val="PlainText"/>
      </w:pPr>
      <w:r>
        <w:t xml:space="preserve">Solaris2.11 32-bit                         y       </w:t>
      </w:r>
      <w:proofErr w:type="spellStart"/>
      <w:r>
        <w:t>y</w:t>
      </w:r>
      <w:proofErr w:type="spellEnd"/>
      <w:r>
        <w:t xml:space="preserve">         </w:t>
      </w:r>
      <w:proofErr w:type="spellStart"/>
      <w:r>
        <w:t>y</w:t>
      </w:r>
      <w:proofErr w:type="spellEnd"/>
      <w:r>
        <w:t xml:space="preserve">         </w:t>
      </w:r>
      <w:proofErr w:type="spellStart"/>
      <w:r>
        <w:t>y</w:t>
      </w:r>
      <w:proofErr w:type="spellEnd"/>
      <w:r>
        <w:t xml:space="preserve">        </w:t>
      </w:r>
    </w:p>
    <w:p w:rsidR="00FA581D" w:rsidRDefault="00FA581D" w:rsidP="00187BA1">
      <w:pPr>
        <w:pStyle w:val="PlainText"/>
      </w:pPr>
      <w:r>
        <w:t xml:space="preserve">Solaris2.11 64-bit                         y       </w:t>
      </w:r>
      <w:proofErr w:type="spellStart"/>
      <w:r>
        <w:t>y</w:t>
      </w:r>
      <w:proofErr w:type="spellEnd"/>
      <w:r>
        <w:t xml:space="preserve">         </w:t>
      </w:r>
      <w:proofErr w:type="spellStart"/>
      <w:r>
        <w:t>y</w:t>
      </w:r>
      <w:proofErr w:type="spellEnd"/>
      <w:r>
        <w:t xml:space="preserve">         </w:t>
      </w:r>
      <w:proofErr w:type="spellStart"/>
      <w:r>
        <w:t>y</w:t>
      </w:r>
      <w:proofErr w:type="spellEnd"/>
      <w:r>
        <w:t xml:space="preserve">        </w:t>
      </w:r>
    </w:p>
    <w:p w:rsidR="00FA581D" w:rsidRDefault="00FA581D" w:rsidP="00187BA1">
      <w:pPr>
        <w:pStyle w:val="PlainText"/>
      </w:pPr>
      <w:r>
        <w:t xml:space="preserve">Windows 7                                  y       </w:t>
      </w:r>
      <w:proofErr w:type="spellStart"/>
      <w:r>
        <w:t>y</w:t>
      </w:r>
      <w:proofErr w:type="spellEnd"/>
      <w:r>
        <w:t xml:space="preserve">         </w:t>
      </w:r>
      <w:proofErr w:type="spellStart"/>
      <w:r>
        <w:t>y</w:t>
      </w:r>
      <w:proofErr w:type="spellEnd"/>
      <w:r>
        <w:t xml:space="preserve">         </w:t>
      </w:r>
      <w:proofErr w:type="spellStart"/>
      <w:r>
        <w:t>y</w:t>
      </w:r>
      <w:proofErr w:type="spellEnd"/>
    </w:p>
    <w:p w:rsidR="00FA581D" w:rsidRDefault="00FA581D" w:rsidP="00187BA1">
      <w:pPr>
        <w:pStyle w:val="PlainText"/>
      </w:pPr>
      <w:r>
        <w:t xml:space="preserve">Windows 7 x64                              y       </w:t>
      </w:r>
      <w:proofErr w:type="spellStart"/>
      <w:r>
        <w:t>y</w:t>
      </w:r>
      <w:proofErr w:type="spellEnd"/>
      <w:r>
        <w:t xml:space="preserve">         </w:t>
      </w:r>
      <w:proofErr w:type="spellStart"/>
      <w:r>
        <w:t>y</w:t>
      </w:r>
      <w:proofErr w:type="spellEnd"/>
      <w:r>
        <w:t xml:space="preserve">         </w:t>
      </w:r>
      <w:proofErr w:type="spellStart"/>
      <w:r>
        <w:t>y</w:t>
      </w:r>
      <w:proofErr w:type="spellEnd"/>
    </w:p>
    <w:p w:rsidR="00FA581D" w:rsidRDefault="00FA581D" w:rsidP="00187BA1">
      <w:pPr>
        <w:pStyle w:val="PlainText"/>
      </w:pPr>
      <w:r>
        <w:t xml:space="preserve">Windows 7 Cygwin                           n       </w:t>
      </w:r>
      <w:proofErr w:type="spellStart"/>
      <w:r>
        <w:t>n</w:t>
      </w:r>
      <w:proofErr w:type="spellEnd"/>
      <w:r>
        <w:t xml:space="preserve">         </w:t>
      </w:r>
      <w:proofErr w:type="spellStart"/>
      <w:r>
        <w:t>n</w:t>
      </w:r>
      <w:proofErr w:type="spellEnd"/>
      <w:r>
        <w:t xml:space="preserve">         y</w:t>
      </w:r>
    </w:p>
    <w:p w:rsidR="00FA581D" w:rsidRDefault="00FA581D" w:rsidP="00187BA1">
      <w:pPr>
        <w:pStyle w:val="PlainText"/>
      </w:pPr>
      <w:r>
        <w:t xml:space="preserve">Windows 8.1                                y       </w:t>
      </w:r>
      <w:proofErr w:type="spellStart"/>
      <w:r>
        <w:t>y</w:t>
      </w:r>
      <w:proofErr w:type="spellEnd"/>
      <w:r>
        <w:t xml:space="preserve">         </w:t>
      </w:r>
      <w:proofErr w:type="spellStart"/>
      <w:r>
        <w:t>y</w:t>
      </w:r>
      <w:proofErr w:type="spellEnd"/>
      <w:r>
        <w:t xml:space="preserve">         </w:t>
      </w:r>
      <w:proofErr w:type="spellStart"/>
      <w:r>
        <w:t>y</w:t>
      </w:r>
      <w:proofErr w:type="spellEnd"/>
    </w:p>
    <w:p w:rsidR="00FA581D" w:rsidRDefault="00FA581D" w:rsidP="00187BA1">
      <w:pPr>
        <w:pStyle w:val="PlainText"/>
      </w:pPr>
      <w:r>
        <w:t xml:space="preserve">Windows 8.1 x64                            y       </w:t>
      </w:r>
      <w:proofErr w:type="spellStart"/>
      <w:r>
        <w:t>y</w:t>
      </w:r>
      <w:proofErr w:type="spellEnd"/>
      <w:r>
        <w:t xml:space="preserve">         </w:t>
      </w:r>
      <w:proofErr w:type="spellStart"/>
      <w:r>
        <w:t>y</w:t>
      </w:r>
      <w:proofErr w:type="spellEnd"/>
      <w:r>
        <w:t xml:space="preserve">         </w:t>
      </w:r>
      <w:proofErr w:type="spellStart"/>
      <w:r>
        <w:t>y</w:t>
      </w:r>
      <w:proofErr w:type="spellEnd"/>
    </w:p>
    <w:p w:rsidR="00FA581D" w:rsidRDefault="00FA581D" w:rsidP="00187BA1">
      <w:pPr>
        <w:pStyle w:val="PlainText"/>
      </w:pPr>
      <w:r>
        <w:t xml:space="preserve">Mac OS X Lion 10.7.3 64-bit                y       n         y         </w:t>
      </w:r>
      <w:proofErr w:type="spellStart"/>
      <w:r>
        <w:t>y</w:t>
      </w:r>
      <w:proofErr w:type="spellEnd"/>
      <w:r>
        <w:t xml:space="preserve">        </w:t>
      </w:r>
    </w:p>
    <w:p w:rsidR="00FA581D" w:rsidRDefault="00FA581D" w:rsidP="00187BA1">
      <w:pPr>
        <w:pStyle w:val="PlainText"/>
      </w:pPr>
      <w:r>
        <w:t xml:space="preserve">Mac OS X Mountain Lion 10.8.1 64-bit       y       n         y         </w:t>
      </w:r>
      <w:proofErr w:type="spellStart"/>
      <w:r>
        <w:t>y</w:t>
      </w:r>
      <w:proofErr w:type="spellEnd"/>
      <w:r>
        <w:t xml:space="preserve">        </w:t>
      </w:r>
    </w:p>
    <w:p w:rsidR="00FA581D" w:rsidRDefault="00FA581D" w:rsidP="00187BA1">
      <w:pPr>
        <w:pStyle w:val="PlainText"/>
      </w:pPr>
      <w:r>
        <w:t xml:space="preserve">Mac OS X Mavericks 10.9.1 64-bit           y       n         y         </w:t>
      </w:r>
      <w:proofErr w:type="spellStart"/>
      <w:r>
        <w:t>y</w:t>
      </w:r>
      <w:proofErr w:type="spellEnd"/>
    </w:p>
    <w:p w:rsidR="00FA581D" w:rsidRDefault="00FA581D" w:rsidP="00187BA1">
      <w:pPr>
        <w:pStyle w:val="PlainText"/>
      </w:pPr>
      <w:r>
        <w:t xml:space="preserve">AIX 5.3 32- and 64-bit                     y       n         </w:t>
      </w:r>
      <w:proofErr w:type="spellStart"/>
      <w:r>
        <w:t>n</w:t>
      </w:r>
      <w:proofErr w:type="spellEnd"/>
      <w:r>
        <w:t xml:space="preserve">         y        </w:t>
      </w:r>
    </w:p>
    <w:p w:rsidR="00FA581D" w:rsidRDefault="00FA581D" w:rsidP="00187BA1">
      <w:pPr>
        <w:pStyle w:val="PlainText"/>
      </w:pPr>
      <w:proofErr w:type="spellStart"/>
      <w:r>
        <w:t>CentOS</w:t>
      </w:r>
      <w:proofErr w:type="spellEnd"/>
      <w:r>
        <w:t xml:space="preserve"> 5.9 Linux 2.6.18-308 i686 GNU       y       </w:t>
      </w:r>
      <w:proofErr w:type="spellStart"/>
      <w:r>
        <w:t>y</w:t>
      </w:r>
      <w:proofErr w:type="spellEnd"/>
      <w:r>
        <w:t xml:space="preserve">         </w:t>
      </w:r>
      <w:proofErr w:type="spellStart"/>
      <w:r>
        <w:t>y</w:t>
      </w:r>
      <w:proofErr w:type="spellEnd"/>
      <w:r>
        <w:t xml:space="preserve">         </w:t>
      </w:r>
      <w:proofErr w:type="spellStart"/>
      <w:r>
        <w:t>y</w:t>
      </w:r>
      <w:proofErr w:type="spellEnd"/>
      <w:r>
        <w:t xml:space="preserve">        </w:t>
      </w:r>
    </w:p>
    <w:p w:rsidR="00FA581D" w:rsidRDefault="00FA581D" w:rsidP="00187BA1">
      <w:pPr>
        <w:pStyle w:val="PlainText"/>
      </w:pPr>
      <w:proofErr w:type="spellStart"/>
      <w:r>
        <w:t>CentOS</w:t>
      </w:r>
      <w:proofErr w:type="spellEnd"/>
      <w:r>
        <w:t xml:space="preserve"> 5.9 Linux 2.6.18-308 i686 Intel     y       </w:t>
      </w:r>
      <w:proofErr w:type="spellStart"/>
      <w:r>
        <w:t>y</w:t>
      </w:r>
      <w:proofErr w:type="spellEnd"/>
      <w:r>
        <w:t xml:space="preserve">         </w:t>
      </w:r>
      <w:proofErr w:type="spellStart"/>
      <w:r>
        <w:t>y</w:t>
      </w:r>
      <w:proofErr w:type="spellEnd"/>
      <w:r>
        <w:t xml:space="preserve">         n        </w:t>
      </w:r>
    </w:p>
    <w:p w:rsidR="00FA581D" w:rsidRDefault="00FA581D" w:rsidP="00187BA1">
      <w:pPr>
        <w:pStyle w:val="PlainText"/>
      </w:pPr>
      <w:proofErr w:type="spellStart"/>
      <w:r>
        <w:t>CentOS</w:t>
      </w:r>
      <w:proofErr w:type="spellEnd"/>
      <w:r>
        <w:t xml:space="preserve"> 5.9 Linux 2.6.18-308 i686 PGI       y       </w:t>
      </w:r>
      <w:proofErr w:type="spellStart"/>
      <w:r>
        <w:t>y</w:t>
      </w:r>
      <w:proofErr w:type="spellEnd"/>
      <w:r>
        <w:t xml:space="preserve">         </w:t>
      </w:r>
      <w:proofErr w:type="spellStart"/>
      <w:r>
        <w:t>y</w:t>
      </w:r>
      <w:proofErr w:type="spellEnd"/>
      <w:r>
        <w:t xml:space="preserve">         n        </w:t>
      </w:r>
    </w:p>
    <w:p w:rsidR="00FA581D" w:rsidRDefault="00FA581D" w:rsidP="00187BA1">
      <w:pPr>
        <w:pStyle w:val="PlainText"/>
      </w:pPr>
      <w:proofErr w:type="spellStart"/>
      <w:r>
        <w:t>CentOS</w:t>
      </w:r>
      <w:proofErr w:type="spellEnd"/>
      <w:r>
        <w:t xml:space="preserve"> 5.9 Linux 2.6.18 x86_64 GNU         y       </w:t>
      </w:r>
      <w:proofErr w:type="spellStart"/>
      <w:r>
        <w:t>y</w:t>
      </w:r>
      <w:proofErr w:type="spellEnd"/>
      <w:r>
        <w:t xml:space="preserve">         </w:t>
      </w:r>
      <w:proofErr w:type="spellStart"/>
      <w:r>
        <w:t>y</w:t>
      </w:r>
      <w:proofErr w:type="spellEnd"/>
      <w:r>
        <w:t xml:space="preserve">         </w:t>
      </w:r>
      <w:proofErr w:type="spellStart"/>
      <w:r>
        <w:t>y</w:t>
      </w:r>
      <w:proofErr w:type="spellEnd"/>
      <w:r>
        <w:t xml:space="preserve">        </w:t>
      </w:r>
    </w:p>
    <w:p w:rsidR="00FA581D" w:rsidRDefault="00FA581D" w:rsidP="00187BA1">
      <w:pPr>
        <w:pStyle w:val="PlainText"/>
      </w:pPr>
      <w:proofErr w:type="spellStart"/>
      <w:r>
        <w:t>CentOS</w:t>
      </w:r>
      <w:proofErr w:type="spellEnd"/>
      <w:r>
        <w:t xml:space="preserve"> 5.9 Linux 2.6.18 x86_64 Intel       y       </w:t>
      </w:r>
      <w:proofErr w:type="spellStart"/>
      <w:r>
        <w:t>y</w:t>
      </w:r>
      <w:proofErr w:type="spellEnd"/>
      <w:r>
        <w:t xml:space="preserve">         </w:t>
      </w:r>
      <w:proofErr w:type="spellStart"/>
      <w:r>
        <w:t>y</w:t>
      </w:r>
      <w:proofErr w:type="spellEnd"/>
      <w:r>
        <w:t xml:space="preserve">         n        </w:t>
      </w:r>
    </w:p>
    <w:p w:rsidR="00FA581D" w:rsidRDefault="00FA581D" w:rsidP="00187BA1">
      <w:pPr>
        <w:pStyle w:val="PlainText"/>
      </w:pPr>
      <w:proofErr w:type="spellStart"/>
      <w:r>
        <w:t>CentOS</w:t>
      </w:r>
      <w:proofErr w:type="spellEnd"/>
      <w:r>
        <w:t xml:space="preserve"> 6.4 Linux 2.6.32 x86_64 GNU         y       </w:t>
      </w:r>
      <w:proofErr w:type="spellStart"/>
      <w:r>
        <w:t>y</w:t>
      </w:r>
      <w:proofErr w:type="spellEnd"/>
      <w:r>
        <w:t xml:space="preserve">         </w:t>
      </w:r>
      <w:proofErr w:type="spellStart"/>
      <w:r>
        <w:t>y</w:t>
      </w:r>
      <w:proofErr w:type="spellEnd"/>
      <w:r>
        <w:t xml:space="preserve">         n</w:t>
      </w:r>
    </w:p>
    <w:p w:rsidR="00FA581D" w:rsidRDefault="00FA581D" w:rsidP="00187BA1">
      <w:pPr>
        <w:pStyle w:val="PlainText"/>
      </w:pPr>
      <w:proofErr w:type="spellStart"/>
      <w:r>
        <w:t>CentOS</w:t>
      </w:r>
      <w:proofErr w:type="spellEnd"/>
      <w:r>
        <w:t xml:space="preserve"> 6.4 Linux 2.6.32 x86_64 Intel       y       </w:t>
      </w:r>
      <w:proofErr w:type="spellStart"/>
      <w:r>
        <w:t>y</w:t>
      </w:r>
      <w:proofErr w:type="spellEnd"/>
      <w:r>
        <w:t xml:space="preserve">         </w:t>
      </w:r>
      <w:proofErr w:type="spellStart"/>
      <w:r>
        <w:t>y</w:t>
      </w:r>
      <w:proofErr w:type="spellEnd"/>
      <w:r>
        <w:t xml:space="preserve">         n</w:t>
      </w:r>
    </w:p>
    <w:p w:rsidR="00FA581D" w:rsidRDefault="00FA581D" w:rsidP="00187BA1">
      <w:pPr>
        <w:pStyle w:val="PlainText"/>
      </w:pPr>
      <w:proofErr w:type="spellStart"/>
      <w:r>
        <w:t>CentOS</w:t>
      </w:r>
      <w:proofErr w:type="spellEnd"/>
      <w:r>
        <w:t xml:space="preserve"> 6.4 Linux 2.6.32 x86_64 PGI         y       </w:t>
      </w:r>
      <w:proofErr w:type="spellStart"/>
      <w:r>
        <w:t>y</w:t>
      </w:r>
      <w:proofErr w:type="spellEnd"/>
      <w:r>
        <w:t xml:space="preserve">         </w:t>
      </w:r>
      <w:proofErr w:type="spellStart"/>
      <w:r>
        <w:t>y</w:t>
      </w:r>
      <w:proofErr w:type="spellEnd"/>
      <w:r>
        <w:t xml:space="preserve">         n     </w:t>
      </w:r>
    </w:p>
    <w:p w:rsidR="00FA581D" w:rsidRDefault="00FA581D" w:rsidP="00187BA1">
      <w:pPr>
        <w:pStyle w:val="PlainText"/>
      </w:pPr>
      <w:r>
        <w:t xml:space="preserve">Linux 2.6.32-431.11.2.el6.ppc64            y       </w:t>
      </w:r>
      <w:proofErr w:type="spellStart"/>
      <w:r>
        <w:t>y</w:t>
      </w:r>
      <w:proofErr w:type="spellEnd"/>
      <w:r>
        <w:t xml:space="preserve">         </w:t>
      </w:r>
      <w:proofErr w:type="spellStart"/>
      <w:r>
        <w:t>y</w:t>
      </w:r>
      <w:proofErr w:type="spellEnd"/>
      <w:r>
        <w:t xml:space="preserve">         n </w:t>
      </w:r>
    </w:p>
    <w:p w:rsidR="00FA581D" w:rsidRDefault="00FA581D" w:rsidP="00187BA1">
      <w:pPr>
        <w:pStyle w:val="PlainText"/>
      </w:pPr>
      <w:r>
        <w:t xml:space="preserve">OpenVMS IA64 V8.4                          n       </w:t>
      </w:r>
      <w:proofErr w:type="spellStart"/>
      <w:r>
        <w:t>n</w:t>
      </w:r>
      <w:proofErr w:type="spellEnd"/>
      <w:r>
        <w:t xml:space="preserve">         </w:t>
      </w:r>
      <w:proofErr w:type="spellStart"/>
      <w:r>
        <w:t>n</w:t>
      </w:r>
      <w:proofErr w:type="spellEnd"/>
      <w:r>
        <w:t xml:space="preserve">         </w:t>
      </w:r>
      <w:proofErr w:type="spellStart"/>
      <w:r>
        <w:t>n</w:t>
      </w:r>
      <w:proofErr w:type="spellEnd"/>
    </w:p>
    <w:p w:rsidR="00FA581D" w:rsidRDefault="00FA581D" w:rsidP="00FA581D"/>
    <w:p w:rsidR="00FA581D" w:rsidRDefault="00FA581D" w:rsidP="00FA581D">
      <w:r>
        <w:t>Compiler versions for each platform are listed in the preceding "Supported Platforms" table.</w:t>
      </w:r>
    </w:p>
    <w:p w:rsidR="00FA581D" w:rsidRDefault="00FA581D" w:rsidP="00FA581D"/>
    <w:p w:rsidR="00FA581D" w:rsidRDefault="00FA581D" w:rsidP="00FA581D"/>
    <w:p w:rsidR="00187BA1" w:rsidRDefault="00187BA1" w:rsidP="00FA581D"/>
    <w:p w:rsidR="00187BA1" w:rsidRDefault="00187BA1" w:rsidP="00FA581D">
      <w:pPr>
        <w:sectPr w:rsidR="00187BA1" w:rsidSect="00187BA1">
          <w:pgSz w:w="15840" w:h="12240" w:orient="landscape" w:code="1"/>
          <w:pgMar w:top="1440" w:right="1440" w:bottom="1440" w:left="1440" w:header="432" w:footer="720" w:gutter="0"/>
          <w:cols w:space="720"/>
          <w:docGrid w:linePitch="360"/>
        </w:sectPr>
      </w:pPr>
    </w:p>
    <w:p w:rsidR="00FA581D" w:rsidRDefault="00FA581D" w:rsidP="00FA581D">
      <w:pPr>
        <w:pStyle w:val="Heading1"/>
      </w:pPr>
      <w:bookmarkStart w:id="24" w:name="_Toc393969777"/>
      <w:r>
        <w:lastRenderedPageBreak/>
        <w:t>More Tested Platforms</w:t>
      </w:r>
      <w:bookmarkEnd w:id="24"/>
    </w:p>
    <w:p w:rsidR="00FA581D" w:rsidRDefault="00FA581D" w:rsidP="00FA581D">
      <w:r>
        <w:t>The following platforms are not supported but have been tested for this release.</w:t>
      </w:r>
    </w:p>
    <w:p w:rsidR="00FA581D" w:rsidRDefault="00FA581D" w:rsidP="00FA581D"/>
    <w:p w:rsidR="00FA581D" w:rsidRDefault="00FA581D" w:rsidP="00EB44A0">
      <w:pPr>
        <w:pStyle w:val="PlainText"/>
      </w:pPr>
      <w:r>
        <w:t xml:space="preserve">    Linux 2.6.18-</w:t>
      </w:r>
      <w:proofErr w:type="gramStart"/>
      <w:r>
        <w:t>308.13.1.el5PAE  MPICH</w:t>
      </w:r>
      <w:proofErr w:type="gramEnd"/>
      <w:r>
        <w:t xml:space="preserve"> </w:t>
      </w:r>
      <w:proofErr w:type="spellStart"/>
      <w:r>
        <w:t>mpich</w:t>
      </w:r>
      <w:proofErr w:type="spellEnd"/>
      <w:r>
        <w:t xml:space="preserve"> 3.1 compiled with</w:t>
      </w:r>
    </w:p>
    <w:p w:rsidR="00FA581D" w:rsidRDefault="00FA581D" w:rsidP="00EB44A0">
      <w:pPr>
        <w:pStyle w:val="PlainText"/>
      </w:pPr>
      <w:r>
        <w:t xml:space="preserve">    #1 SMP i686 </w:t>
      </w:r>
      <w:proofErr w:type="spellStart"/>
      <w:r>
        <w:t>i686</w:t>
      </w:r>
      <w:proofErr w:type="spellEnd"/>
      <w:r>
        <w:t xml:space="preserve"> i386             gcc 4.8.2 and gfortran 4.8.2</w:t>
      </w:r>
    </w:p>
    <w:p w:rsidR="00FA581D" w:rsidRDefault="00FA581D" w:rsidP="00EB44A0">
      <w:pPr>
        <w:pStyle w:val="PlainText"/>
      </w:pPr>
      <w:r>
        <w:t xml:space="preserve">    (</w:t>
      </w:r>
      <w:proofErr w:type="gramStart"/>
      <w:r>
        <w:t>jam</w:t>
      </w:r>
      <w:proofErr w:type="gramEnd"/>
      <w:r>
        <w:t>)                         g95 (GCC 4.0.3 (g95 0.94!)</w:t>
      </w:r>
    </w:p>
    <w:p w:rsidR="00FA581D" w:rsidRDefault="00FA581D" w:rsidP="00EB44A0">
      <w:pPr>
        <w:pStyle w:val="PlainText"/>
      </w:pPr>
    </w:p>
    <w:p w:rsidR="00FA581D" w:rsidRDefault="00FA581D" w:rsidP="00EB44A0">
      <w:pPr>
        <w:pStyle w:val="PlainText"/>
      </w:pPr>
      <w:r>
        <w:t xml:space="preserve">    Linux 2.6.18-431.11.2.el6     MPICH </w:t>
      </w:r>
      <w:proofErr w:type="spellStart"/>
      <w:r>
        <w:t>mpich</w:t>
      </w:r>
      <w:proofErr w:type="spellEnd"/>
      <w:r>
        <w:t xml:space="preserve"> 3.1 compiled with</w:t>
      </w:r>
    </w:p>
    <w:p w:rsidR="00FA581D" w:rsidRDefault="00FA581D" w:rsidP="00EB44A0">
      <w:pPr>
        <w:pStyle w:val="PlainText"/>
      </w:pPr>
      <w:r>
        <w:t xml:space="preserve">    #1 SMP x86_64 GNU/Linux           gcc 4.8.2 and gfortran 4.8.2</w:t>
      </w:r>
    </w:p>
    <w:p w:rsidR="00FA581D" w:rsidRDefault="00FA581D" w:rsidP="00EB44A0">
      <w:pPr>
        <w:pStyle w:val="PlainText"/>
      </w:pPr>
      <w:r>
        <w:t xml:space="preserve">    (</w:t>
      </w:r>
      <w:proofErr w:type="gramStart"/>
      <w:r>
        <w:t>platypus</w:t>
      </w:r>
      <w:proofErr w:type="gramEnd"/>
      <w:r>
        <w:t xml:space="preserve">)                    g95 (GCC 4.0.3 (g95 0.94!)   </w:t>
      </w:r>
    </w:p>
    <w:p w:rsidR="00FA581D" w:rsidRDefault="00FA581D" w:rsidP="00EB44A0">
      <w:pPr>
        <w:pStyle w:val="PlainText"/>
      </w:pPr>
    </w:p>
    <w:p w:rsidR="00FA581D" w:rsidRDefault="00FA581D" w:rsidP="00EB44A0">
      <w:pPr>
        <w:pStyle w:val="PlainText"/>
      </w:pPr>
      <w:r>
        <w:t xml:space="preserve">    FreeBSD 8.2-STABLE i386       gcc 4.5.4 [FreeBSD] 20110526</w:t>
      </w:r>
    </w:p>
    <w:p w:rsidR="00FA581D" w:rsidRDefault="00FA581D" w:rsidP="00EB44A0">
      <w:pPr>
        <w:pStyle w:val="PlainText"/>
      </w:pPr>
      <w:r>
        <w:t xml:space="preserve">    (</w:t>
      </w:r>
      <w:proofErr w:type="gramStart"/>
      <w:r>
        <w:t>loyalty</w:t>
      </w:r>
      <w:proofErr w:type="gramEnd"/>
      <w:r>
        <w:t>)                     gcc 4.6.1 20110527</w:t>
      </w:r>
    </w:p>
    <w:p w:rsidR="00FA581D" w:rsidRDefault="00FA581D" w:rsidP="00EB44A0">
      <w:pPr>
        <w:pStyle w:val="PlainText"/>
      </w:pPr>
      <w:r>
        <w:t xml:space="preserve">                                  </w:t>
      </w:r>
      <w:proofErr w:type="gramStart"/>
      <w:r>
        <w:t>g</w:t>
      </w:r>
      <w:proofErr w:type="gramEnd"/>
      <w:r>
        <w:t>++ 4.6.1 20110527</w:t>
      </w:r>
    </w:p>
    <w:p w:rsidR="00FA581D" w:rsidRDefault="00FA581D" w:rsidP="00EB44A0">
      <w:pPr>
        <w:pStyle w:val="PlainText"/>
      </w:pPr>
      <w:r>
        <w:t xml:space="preserve">                                  </w:t>
      </w:r>
      <w:proofErr w:type="gramStart"/>
      <w:r>
        <w:t>gfortran</w:t>
      </w:r>
      <w:proofErr w:type="gramEnd"/>
      <w:r>
        <w:t xml:space="preserve"> 4.6.1 20110527</w:t>
      </w:r>
    </w:p>
    <w:p w:rsidR="00FA581D" w:rsidRDefault="00FA581D" w:rsidP="00EB44A0">
      <w:pPr>
        <w:pStyle w:val="PlainText"/>
      </w:pPr>
    </w:p>
    <w:p w:rsidR="00FA581D" w:rsidRDefault="00FA581D" w:rsidP="00EB44A0">
      <w:pPr>
        <w:pStyle w:val="PlainText"/>
      </w:pPr>
      <w:r>
        <w:t xml:space="preserve">    FreeBSD 8.2-STABLE amd64      gcc 4.5.4 [FreeBSD] 20110526</w:t>
      </w:r>
    </w:p>
    <w:p w:rsidR="00FA581D" w:rsidRDefault="00FA581D" w:rsidP="00EB44A0">
      <w:pPr>
        <w:pStyle w:val="PlainText"/>
      </w:pPr>
      <w:r>
        <w:t xml:space="preserve">    (</w:t>
      </w:r>
      <w:proofErr w:type="gramStart"/>
      <w:r>
        <w:t>freedom</w:t>
      </w:r>
      <w:proofErr w:type="gramEnd"/>
      <w:r>
        <w:t>)                     gcc 4.6.1 20110527</w:t>
      </w:r>
    </w:p>
    <w:p w:rsidR="00FA581D" w:rsidRDefault="00FA581D" w:rsidP="00EB44A0">
      <w:pPr>
        <w:pStyle w:val="PlainText"/>
      </w:pPr>
      <w:r>
        <w:t xml:space="preserve">                                  </w:t>
      </w:r>
      <w:proofErr w:type="gramStart"/>
      <w:r>
        <w:t>g</w:t>
      </w:r>
      <w:proofErr w:type="gramEnd"/>
      <w:r>
        <w:t>++ 4.6.1 20110527</w:t>
      </w:r>
    </w:p>
    <w:p w:rsidR="00FA581D" w:rsidRDefault="00FA581D" w:rsidP="00EB44A0">
      <w:pPr>
        <w:pStyle w:val="PlainText"/>
      </w:pPr>
      <w:r>
        <w:t xml:space="preserve">                                  </w:t>
      </w:r>
      <w:proofErr w:type="gramStart"/>
      <w:r>
        <w:t>gfortran</w:t>
      </w:r>
      <w:proofErr w:type="gramEnd"/>
      <w:r>
        <w:t xml:space="preserve"> 4.6.1 20110527</w:t>
      </w:r>
    </w:p>
    <w:p w:rsidR="00FA581D" w:rsidRDefault="00FA581D" w:rsidP="00EB44A0">
      <w:pPr>
        <w:pStyle w:val="PlainText"/>
      </w:pPr>
    </w:p>
    <w:p w:rsidR="00FA581D" w:rsidRDefault="00FA581D" w:rsidP="00EB44A0">
      <w:pPr>
        <w:pStyle w:val="PlainText"/>
      </w:pPr>
      <w:r>
        <w:t xml:space="preserve">    Debian7.1.0 3.2.0-4-amd64 #1 SMP </w:t>
      </w:r>
      <w:proofErr w:type="spellStart"/>
      <w:r>
        <w:t>Debian</w:t>
      </w:r>
      <w:proofErr w:type="spellEnd"/>
      <w:r>
        <w:t xml:space="preserve"> 3.2.51-1 x86_64 GNU/Linux</w:t>
      </w:r>
    </w:p>
    <w:p w:rsidR="00FA581D" w:rsidRDefault="00FA581D" w:rsidP="00EB44A0">
      <w:pPr>
        <w:pStyle w:val="PlainText"/>
      </w:pPr>
      <w:r>
        <w:t xml:space="preserve">                                  </w:t>
      </w:r>
      <w:proofErr w:type="gramStart"/>
      <w:r>
        <w:t>gcc</w:t>
      </w:r>
      <w:proofErr w:type="gramEnd"/>
      <w:r>
        <w:t xml:space="preserve"> (</w:t>
      </w:r>
      <w:proofErr w:type="spellStart"/>
      <w:r>
        <w:t>Debian</w:t>
      </w:r>
      <w:proofErr w:type="spellEnd"/>
      <w:r>
        <w:t xml:space="preserve"> 4.7.2-5) 4.7.2</w:t>
      </w:r>
    </w:p>
    <w:p w:rsidR="00FA581D" w:rsidRDefault="00FA581D" w:rsidP="00EB44A0">
      <w:pPr>
        <w:pStyle w:val="PlainText"/>
      </w:pPr>
      <w:r>
        <w:t xml:space="preserve">                                  GNU </w:t>
      </w:r>
      <w:proofErr w:type="gramStart"/>
      <w:r>
        <w:t>Fortran</w:t>
      </w:r>
      <w:proofErr w:type="gramEnd"/>
      <w:r>
        <w:t xml:space="preserve"> (</w:t>
      </w:r>
      <w:proofErr w:type="spellStart"/>
      <w:r>
        <w:t>Debian</w:t>
      </w:r>
      <w:proofErr w:type="spellEnd"/>
      <w:r>
        <w:t xml:space="preserve"> 4.7.2-5) 4.7.2</w:t>
      </w:r>
    </w:p>
    <w:p w:rsidR="00FA581D" w:rsidRDefault="00FA581D" w:rsidP="00EB44A0">
      <w:pPr>
        <w:pStyle w:val="PlainText"/>
      </w:pPr>
      <w:r>
        <w:t xml:space="preserve">                                  (</w:t>
      </w:r>
      <w:proofErr w:type="spellStart"/>
      <w:proofErr w:type="gramStart"/>
      <w:r>
        <w:t>cmake</w:t>
      </w:r>
      <w:proofErr w:type="spellEnd"/>
      <w:proofErr w:type="gramEnd"/>
      <w:r>
        <w:t xml:space="preserve"> and </w:t>
      </w:r>
      <w:proofErr w:type="spellStart"/>
      <w:r>
        <w:t>autotools</w:t>
      </w:r>
      <w:proofErr w:type="spellEnd"/>
      <w:r>
        <w:t>)</w:t>
      </w:r>
    </w:p>
    <w:p w:rsidR="00FA581D" w:rsidRDefault="00FA581D" w:rsidP="00EB44A0">
      <w:pPr>
        <w:pStyle w:val="PlainText"/>
      </w:pPr>
    </w:p>
    <w:p w:rsidR="00FA581D" w:rsidRDefault="00FA581D" w:rsidP="00EB44A0">
      <w:pPr>
        <w:pStyle w:val="PlainText"/>
      </w:pPr>
      <w:r>
        <w:t xml:space="preserve">    Fedora20 3.11.10-301.fc20.x86_64 #1 SMP x86_64 </w:t>
      </w:r>
      <w:proofErr w:type="spellStart"/>
      <w:r>
        <w:t>x86_64</w:t>
      </w:r>
      <w:proofErr w:type="spellEnd"/>
      <w:r>
        <w:t xml:space="preserve"> </w:t>
      </w:r>
      <w:proofErr w:type="spellStart"/>
      <w:r>
        <w:t>x86_64</w:t>
      </w:r>
      <w:proofErr w:type="spellEnd"/>
      <w:r>
        <w:t xml:space="preserve"> GNU/Linux</w:t>
      </w:r>
    </w:p>
    <w:p w:rsidR="00FA581D" w:rsidRDefault="00FA581D" w:rsidP="00EB44A0">
      <w:pPr>
        <w:pStyle w:val="PlainText"/>
      </w:pPr>
      <w:r>
        <w:t xml:space="preserve">                                  </w:t>
      </w:r>
      <w:proofErr w:type="gramStart"/>
      <w:r>
        <w:t>gcc</w:t>
      </w:r>
      <w:proofErr w:type="gramEnd"/>
      <w:r>
        <w:t xml:space="preserve"> (GCC) 4.8.2 20131212 (Red Hat 4.8.2-7)</w:t>
      </w:r>
    </w:p>
    <w:p w:rsidR="00FA581D" w:rsidRDefault="00FA581D" w:rsidP="00EB44A0">
      <w:pPr>
        <w:pStyle w:val="PlainText"/>
      </w:pPr>
      <w:r>
        <w:t xml:space="preserve">                                  GNU </w:t>
      </w:r>
      <w:proofErr w:type="gramStart"/>
      <w:r>
        <w:t>Fortran</w:t>
      </w:r>
      <w:proofErr w:type="gramEnd"/>
      <w:r>
        <w:t xml:space="preserve"> (GCC) 4.8.2 20130603 (Red Hat 4.8.2-7)</w:t>
      </w:r>
    </w:p>
    <w:p w:rsidR="00FA581D" w:rsidRDefault="00FA581D" w:rsidP="00EB44A0">
      <w:pPr>
        <w:pStyle w:val="PlainText"/>
      </w:pPr>
      <w:r>
        <w:t xml:space="preserve">                                  (</w:t>
      </w:r>
      <w:proofErr w:type="spellStart"/>
      <w:proofErr w:type="gramStart"/>
      <w:r>
        <w:t>cmake</w:t>
      </w:r>
      <w:proofErr w:type="spellEnd"/>
      <w:proofErr w:type="gramEnd"/>
      <w:r>
        <w:t xml:space="preserve"> and </w:t>
      </w:r>
      <w:proofErr w:type="spellStart"/>
      <w:r>
        <w:t>autotools</w:t>
      </w:r>
      <w:proofErr w:type="spellEnd"/>
      <w:r>
        <w:t>)</w:t>
      </w:r>
    </w:p>
    <w:p w:rsidR="00FA581D" w:rsidRDefault="00FA581D" w:rsidP="00EB44A0">
      <w:pPr>
        <w:pStyle w:val="PlainText"/>
      </w:pPr>
    </w:p>
    <w:p w:rsidR="00FA581D" w:rsidRDefault="00FA581D" w:rsidP="00EB44A0">
      <w:pPr>
        <w:pStyle w:val="PlainText"/>
      </w:pPr>
      <w:r>
        <w:t xml:space="preserve">    SUSE 13.1 3.11.6-4-desktop #1 SMP PREEMPT x86_64 </w:t>
      </w:r>
      <w:proofErr w:type="spellStart"/>
      <w:r>
        <w:t>x86_64</w:t>
      </w:r>
      <w:proofErr w:type="spellEnd"/>
      <w:r>
        <w:t xml:space="preserve"> </w:t>
      </w:r>
      <w:proofErr w:type="spellStart"/>
      <w:r>
        <w:t>x86_64</w:t>
      </w:r>
      <w:proofErr w:type="spellEnd"/>
      <w:r>
        <w:t xml:space="preserve"> GNU/Linux</w:t>
      </w:r>
    </w:p>
    <w:p w:rsidR="00FA581D" w:rsidRDefault="00FA581D" w:rsidP="00EB44A0">
      <w:pPr>
        <w:pStyle w:val="PlainText"/>
      </w:pPr>
      <w:r>
        <w:t xml:space="preserve">                                  </w:t>
      </w:r>
      <w:proofErr w:type="gramStart"/>
      <w:r>
        <w:t>gcc</w:t>
      </w:r>
      <w:proofErr w:type="gramEnd"/>
      <w:r>
        <w:t xml:space="preserve"> (SUSE Linux) 4.8.1</w:t>
      </w:r>
    </w:p>
    <w:p w:rsidR="00FA581D" w:rsidRDefault="00FA581D" w:rsidP="00EB44A0">
      <w:pPr>
        <w:pStyle w:val="PlainText"/>
      </w:pPr>
      <w:r>
        <w:t xml:space="preserve">                                  GNU </w:t>
      </w:r>
      <w:proofErr w:type="gramStart"/>
      <w:r>
        <w:t>Fortran</w:t>
      </w:r>
      <w:proofErr w:type="gramEnd"/>
      <w:r>
        <w:t xml:space="preserve"> (SUSE Linux) 4.8.1</w:t>
      </w:r>
    </w:p>
    <w:p w:rsidR="00FA581D" w:rsidRDefault="00FA581D" w:rsidP="00EB44A0">
      <w:pPr>
        <w:pStyle w:val="PlainText"/>
      </w:pPr>
      <w:r>
        <w:t xml:space="preserve">                                  (</w:t>
      </w:r>
      <w:proofErr w:type="spellStart"/>
      <w:proofErr w:type="gramStart"/>
      <w:r>
        <w:t>cmake</w:t>
      </w:r>
      <w:proofErr w:type="spellEnd"/>
      <w:proofErr w:type="gramEnd"/>
      <w:r>
        <w:t xml:space="preserve"> and </w:t>
      </w:r>
      <w:proofErr w:type="spellStart"/>
      <w:r>
        <w:t>autotools</w:t>
      </w:r>
      <w:proofErr w:type="spellEnd"/>
      <w:r>
        <w:t>)</w:t>
      </w:r>
    </w:p>
    <w:p w:rsidR="00FA581D" w:rsidRDefault="00FA581D" w:rsidP="00EB44A0">
      <w:pPr>
        <w:pStyle w:val="PlainText"/>
      </w:pPr>
    </w:p>
    <w:p w:rsidR="00FA581D" w:rsidRDefault="00FA581D" w:rsidP="00EB44A0">
      <w:pPr>
        <w:pStyle w:val="PlainText"/>
      </w:pPr>
      <w:r>
        <w:t xml:space="preserve">    Ubuntu 13.10 3.11.0-13-generic #20-Ubuntu SMP x86_64 GNU/Linux</w:t>
      </w:r>
    </w:p>
    <w:p w:rsidR="00FA581D" w:rsidRDefault="00FA581D" w:rsidP="00EB44A0">
      <w:pPr>
        <w:pStyle w:val="PlainText"/>
      </w:pPr>
      <w:r>
        <w:lastRenderedPageBreak/>
        <w:t xml:space="preserve">                                  </w:t>
      </w:r>
      <w:proofErr w:type="gramStart"/>
      <w:r>
        <w:t>gcc</w:t>
      </w:r>
      <w:proofErr w:type="gramEnd"/>
      <w:r>
        <w:t xml:space="preserve"> (Ubuntu/</w:t>
      </w:r>
      <w:proofErr w:type="spellStart"/>
      <w:r>
        <w:t>Linaro</w:t>
      </w:r>
      <w:proofErr w:type="spellEnd"/>
      <w:r>
        <w:t xml:space="preserve"> 4.8.1-10ubuntu8) 4.8.1</w:t>
      </w:r>
    </w:p>
    <w:p w:rsidR="00FA581D" w:rsidRDefault="00FA581D" w:rsidP="00EB44A0">
      <w:pPr>
        <w:pStyle w:val="PlainText"/>
      </w:pPr>
      <w:r>
        <w:t xml:space="preserve">                                  GNU </w:t>
      </w:r>
      <w:proofErr w:type="gramStart"/>
      <w:r>
        <w:t>Fortran</w:t>
      </w:r>
      <w:proofErr w:type="gramEnd"/>
      <w:r>
        <w:t xml:space="preserve"> (Ubuntu/</w:t>
      </w:r>
      <w:proofErr w:type="spellStart"/>
      <w:r>
        <w:t>Linaro</w:t>
      </w:r>
      <w:proofErr w:type="spellEnd"/>
      <w:r>
        <w:t xml:space="preserve"> 4.8.1-10ubuntu8) 4.8.1</w:t>
      </w:r>
    </w:p>
    <w:p w:rsidR="00FA581D" w:rsidRDefault="00FA581D" w:rsidP="00EB44A0">
      <w:pPr>
        <w:pStyle w:val="PlainText"/>
      </w:pPr>
      <w:r>
        <w:t xml:space="preserve">                                  (</w:t>
      </w:r>
      <w:proofErr w:type="spellStart"/>
      <w:proofErr w:type="gramStart"/>
      <w:r>
        <w:t>cmake</w:t>
      </w:r>
      <w:proofErr w:type="spellEnd"/>
      <w:proofErr w:type="gramEnd"/>
      <w:r>
        <w:t xml:space="preserve"> and </w:t>
      </w:r>
      <w:proofErr w:type="spellStart"/>
      <w:r>
        <w:t>autotools</w:t>
      </w:r>
      <w:proofErr w:type="spellEnd"/>
      <w:r>
        <w:t>)</w:t>
      </w:r>
    </w:p>
    <w:p w:rsidR="00FA581D" w:rsidRDefault="00FA581D" w:rsidP="00EB44A0">
      <w:pPr>
        <w:pStyle w:val="PlainText"/>
      </w:pPr>
      <w:r>
        <w:t xml:space="preserve">    </w:t>
      </w:r>
    </w:p>
    <w:p w:rsidR="00FA581D" w:rsidRDefault="00FA581D" w:rsidP="00EB44A0">
      <w:pPr>
        <w:pStyle w:val="PlainText"/>
      </w:pPr>
      <w:r>
        <w:t xml:space="preserve">    Cray Linux Environment (CLE</w:t>
      </w:r>
      <w:proofErr w:type="gramStart"/>
      <w:r>
        <w:t xml:space="preserve">)  </w:t>
      </w:r>
      <w:proofErr w:type="spellStart"/>
      <w:r>
        <w:t>PrgEnv</w:t>
      </w:r>
      <w:proofErr w:type="gramEnd"/>
      <w:r>
        <w:t>-pgi</w:t>
      </w:r>
      <w:proofErr w:type="spellEnd"/>
      <w:r>
        <w:t>/4.0.46</w:t>
      </w:r>
    </w:p>
    <w:p w:rsidR="00FA581D" w:rsidRDefault="00FA581D" w:rsidP="00EB44A0">
      <w:pPr>
        <w:pStyle w:val="PlainText"/>
      </w:pPr>
      <w:r>
        <w:t xml:space="preserve">    </w:t>
      </w:r>
      <w:proofErr w:type="gramStart"/>
      <w:r>
        <w:t>hopper.nersc.gov</w:t>
      </w:r>
      <w:proofErr w:type="gramEnd"/>
      <w:r>
        <w:t xml:space="preserve">              </w:t>
      </w:r>
      <w:proofErr w:type="spellStart"/>
      <w:r>
        <w:t>pgcc</w:t>
      </w:r>
      <w:proofErr w:type="spellEnd"/>
      <w:r>
        <w:t xml:space="preserve"> 12.5-0 64-bit target on x86-64 Linux -</w:t>
      </w:r>
      <w:proofErr w:type="spellStart"/>
      <w:r>
        <w:t>tp</w:t>
      </w:r>
      <w:proofErr w:type="spellEnd"/>
      <w:r>
        <w:t xml:space="preserve"> shanghai</w:t>
      </w:r>
    </w:p>
    <w:p w:rsidR="00FA581D" w:rsidRDefault="00FA581D" w:rsidP="00EB44A0">
      <w:pPr>
        <w:pStyle w:val="PlainText"/>
      </w:pPr>
      <w:r>
        <w:t xml:space="preserve">                                  </w:t>
      </w:r>
      <w:proofErr w:type="gramStart"/>
      <w:r>
        <w:t>pgf90</w:t>
      </w:r>
      <w:proofErr w:type="gramEnd"/>
      <w:r>
        <w:t xml:space="preserve"> 12.5-0 64-bit target on x86-64 Linux -</w:t>
      </w:r>
      <w:proofErr w:type="spellStart"/>
      <w:r>
        <w:t>tp</w:t>
      </w:r>
      <w:proofErr w:type="spellEnd"/>
      <w:r>
        <w:t xml:space="preserve"> shanghai</w:t>
      </w:r>
    </w:p>
    <w:p w:rsidR="00FA581D" w:rsidRDefault="00FA581D" w:rsidP="00EB44A0">
      <w:pPr>
        <w:pStyle w:val="PlainText"/>
      </w:pPr>
      <w:r>
        <w:t xml:space="preserve">                                  </w:t>
      </w:r>
      <w:proofErr w:type="spellStart"/>
      <w:proofErr w:type="gramStart"/>
      <w:r>
        <w:t>pgCC</w:t>
      </w:r>
      <w:proofErr w:type="spellEnd"/>
      <w:proofErr w:type="gramEnd"/>
      <w:r>
        <w:t xml:space="preserve"> 12.5-0 64-bit target on x86-64 Linux -</w:t>
      </w:r>
      <w:proofErr w:type="spellStart"/>
      <w:r>
        <w:t>tp</w:t>
      </w:r>
      <w:proofErr w:type="spellEnd"/>
      <w:r>
        <w:t xml:space="preserve"> shanghai</w:t>
      </w:r>
    </w:p>
    <w:p w:rsidR="00FA581D" w:rsidRDefault="00FA581D" w:rsidP="00FA581D"/>
    <w:p w:rsidR="00FA581D" w:rsidRDefault="00FA581D" w:rsidP="00FA581D"/>
    <w:p w:rsidR="00EB44A0" w:rsidRDefault="00EB44A0" w:rsidP="00FA581D">
      <w:pPr>
        <w:pStyle w:val="Heading1"/>
        <w:sectPr w:rsidR="00EB44A0" w:rsidSect="00EB44A0">
          <w:pgSz w:w="15840" w:h="12240" w:orient="landscape" w:code="1"/>
          <w:pgMar w:top="1440" w:right="1440" w:bottom="1440" w:left="1440" w:header="432" w:footer="720" w:gutter="0"/>
          <w:cols w:space="720"/>
          <w:docGrid w:linePitch="360"/>
        </w:sectPr>
      </w:pPr>
    </w:p>
    <w:p w:rsidR="00FA581D" w:rsidRDefault="00FA581D" w:rsidP="00FA581D">
      <w:pPr>
        <w:pStyle w:val="Heading1"/>
      </w:pPr>
      <w:bookmarkStart w:id="25" w:name="_Toc393969778"/>
      <w:r>
        <w:lastRenderedPageBreak/>
        <w:t>Known Problems</w:t>
      </w:r>
      <w:bookmarkEnd w:id="25"/>
    </w:p>
    <w:p w:rsidR="00FA581D" w:rsidRDefault="00FA581D" w:rsidP="00EB44A0">
      <w:pPr>
        <w:pStyle w:val="RelNote1"/>
      </w:pPr>
      <w:r>
        <w:t>When reading or writing a dataset (H5Dread/H5Dwrite) with a large selection</w:t>
      </w:r>
      <w:r w:rsidR="00EB44A0">
        <w:t xml:space="preserve"> </w:t>
      </w:r>
      <w:r>
        <w:t>size (e.g., 2GB ~= 500 million of 4 bytes integers or floating point</w:t>
      </w:r>
      <w:r w:rsidR="00EB44A0">
        <w:t xml:space="preserve"> </w:t>
      </w:r>
      <w:r>
        <w:t>numbers), some I/O systems may not be able to process it correctly.</w:t>
      </w:r>
      <w:r w:rsidR="00EB44A0">
        <w:t xml:space="preserve"> </w:t>
      </w:r>
      <w:r>
        <w:t>We advise users to find out system limits before using large selections. If</w:t>
      </w:r>
      <w:r w:rsidR="00EB44A0">
        <w:t xml:space="preserve"> </w:t>
      </w:r>
      <w:r>
        <w:t>I/O size limits exist, application should use HDF5 partial I/O capabilities</w:t>
      </w:r>
      <w:r w:rsidR="00EB44A0">
        <w:t xml:space="preserve"> </w:t>
      </w:r>
      <w:r>
        <w:t>(e.g., H5Sselect_</w:t>
      </w:r>
      <w:proofErr w:type="gramStart"/>
      <w:r>
        <w:t>hyperslab(</w:t>
      </w:r>
      <w:proofErr w:type="gramEnd"/>
      <w:r>
        <w:t>...)) to divide large requests into smaller sizes.</w:t>
      </w:r>
      <w:r w:rsidR="00EB44A0">
        <w:t xml:space="preserve"> </w:t>
      </w:r>
      <w:r>
        <w:t>In this case we also advise users not to use chunk storage sizes larger that</w:t>
      </w:r>
      <w:r w:rsidR="00EB44A0">
        <w:t xml:space="preserve"> </w:t>
      </w:r>
      <w:r>
        <w:t>2GB since the HDF5 library performs I/O on the entire chunk.  We will work</w:t>
      </w:r>
      <w:r w:rsidR="00EB44A0">
        <w:t xml:space="preserve"> </w:t>
      </w:r>
      <w:r>
        <w:t>on the HDF5 library to divide large data requests to smaller I/O requests.</w:t>
      </w:r>
      <w:r w:rsidR="00EB44A0">
        <w:t xml:space="preserve"> </w:t>
      </w:r>
      <w:r>
        <w:t>(AKC 2014/05/02 HDFFV-8479)</w:t>
      </w:r>
    </w:p>
    <w:p w:rsidR="00FA581D" w:rsidRDefault="00FA581D" w:rsidP="00EB44A0">
      <w:pPr>
        <w:pStyle w:val="RelNote1"/>
      </w:pPr>
      <w:r>
        <w:t>Due to an Intel compiler bug introduced in version 14.0.1, the HDF5 FORTRAN</w:t>
      </w:r>
      <w:r w:rsidR="00EB44A0">
        <w:t xml:space="preserve"> </w:t>
      </w:r>
      <w:r>
        <w:t xml:space="preserve">wrappers do not work with </w:t>
      </w:r>
      <w:proofErr w:type="gramStart"/>
      <w:r>
        <w:t>configure</w:t>
      </w:r>
      <w:proofErr w:type="gramEnd"/>
      <w:r>
        <w:t xml:space="preserve"> option --enable-fortran2003. However, the option --enable-fortran works with Intel 14.0.1. The compiler bug was fixed in Intel version 14.0.2 and resolved the issue. (MSB - 2014/4/15)</w:t>
      </w:r>
    </w:p>
    <w:p w:rsidR="00FA581D" w:rsidRDefault="00FA581D" w:rsidP="00FA581D">
      <w:pPr>
        <w:pStyle w:val="RelNote1"/>
      </w:pPr>
      <w:r>
        <w:t>Due to a PGI compiler bug introduced in versions before 13.3 and versions after 14.2, the FORTRAN test 'Testing get file image' will fail. (MSB - 2014/4/15)</w:t>
      </w:r>
    </w:p>
    <w:p w:rsidR="00FA581D" w:rsidRDefault="00FA581D" w:rsidP="00FA581D">
      <w:pPr>
        <w:pStyle w:val="RelNote1"/>
      </w:pPr>
      <w:r>
        <w:t>On CYGWIN, when building the library dynamically, testing will fail on dynamically loaded filters. The test process will build dynamic filter libraries with the *.</w:t>
      </w:r>
      <w:proofErr w:type="spellStart"/>
      <w:r>
        <w:t>dll.a</w:t>
      </w:r>
      <w:proofErr w:type="spellEnd"/>
      <w:r>
        <w:t xml:space="preserve"> extension, and the HDF5 Library will be looking for *.so libraries. </w:t>
      </w:r>
      <w:proofErr w:type="gramStart"/>
      <w:r>
        <w:t>Entered as issue HDFFV-8736.</w:t>
      </w:r>
      <w:proofErr w:type="gramEnd"/>
      <w:r>
        <w:t xml:space="preserve"> (ADB - 2014/04/14)</w:t>
      </w:r>
    </w:p>
    <w:p w:rsidR="00FA581D" w:rsidRDefault="00FA581D" w:rsidP="00FA581D">
      <w:pPr>
        <w:pStyle w:val="RelNote1"/>
      </w:pPr>
      <w:r>
        <w:t>A Gnu Make directive (.NOTPARALLEL) is added to fortran/test/Makefile. AIX native make does not support this directive and would fail if parallel make (e.g. make -j4) is used to build the library. AIX users either do not use parallel make or install Gnu Make to build the library. (AKC 2014/04/08 HDFFV-8738)</w:t>
      </w:r>
    </w:p>
    <w:p w:rsidR="00FA581D" w:rsidRDefault="00FA581D" w:rsidP="00FA581D">
      <w:pPr>
        <w:pStyle w:val="RelNote1"/>
      </w:pPr>
      <w:r>
        <w:t>CLANG compiler with the options -</w:t>
      </w:r>
      <w:proofErr w:type="spellStart"/>
      <w:r>
        <w:t>fcatch</w:t>
      </w:r>
      <w:proofErr w:type="spellEnd"/>
      <w:r>
        <w:t>-undefined-behavior and -</w:t>
      </w:r>
      <w:proofErr w:type="spellStart"/>
      <w:r>
        <w:t>ftrapv</w:t>
      </w:r>
      <w:proofErr w:type="spellEnd"/>
      <w:r>
        <w:t xml:space="preserve"> catches some undefined behavior in the alignment algorithm of the macro DETECT_I in H5detect.c. Since the algorithm is trying to detect the alignment of integers, ideally the flag -</w:t>
      </w:r>
      <w:proofErr w:type="spellStart"/>
      <w:r>
        <w:t>fcatch</w:t>
      </w:r>
      <w:proofErr w:type="spellEnd"/>
      <w:r>
        <w:t xml:space="preserve">-undefined-behavior should not to be used for H5detect.c. In the future, we can separate flags for H5detect.c from the rest of the library.  (SLU - </w:t>
      </w:r>
      <w:proofErr w:type="gramStart"/>
      <w:r>
        <w:t>2013/10/16 HDFFV-8147</w:t>
      </w:r>
      <w:proofErr w:type="gramEnd"/>
      <w:r>
        <w:t>)</w:t>
      </w:r>
    </w:p>
    <w:p w:rsidR="00FA581D" w:rsidRDefault="00FA581D" w:rsidP="00FA581D">
      <w:pPr>
        <w:pStyle w:val="RelNote1"/>
      </w:pPr>
      <w:r>
        <w:t>Make provided by Solaris fails in "make check". Solaris users should use gmake to build and install the HDF5 software. (AKC - 2013/10/08 - HDFFV-8534)</w:t>
      </w:r>
    </w:p>
    <w:p w:rsidR="00FA581D" w:rsidRDefault="00FA581D" w:rsidP="00FA581D">
      <w:pPr>
        <w:pStyle w:val="RelNote1"/>
      </w:pPr>
      <w:r>
        <w:t>On OpenVMS, two soft conversion functions (H5T__conv_i_f and H5T__conv_f_i) have bugs.  They convert data between floating-point numbers and integers. But the library's default is hard conversion.  The user should avoid explicitly enabling soft conversion between floating-point numbers and integers. (Issue VMS-8; SLU - 2013/09/19)</w:t>
      </w:r>
    </w:p>
    <w:p w:rsidR="00FA581D" w:rsidRDefault="00FA581D" w:rsidP="00FA581D">
      <w:pPr>
        <w:pStyle w:val="RelNote1"/>
      </w:pPr>
      <w:r>
        <w:t xml:space="preserve">On OpenVMS, ZLIB 1.2.8 library doesn't work properly.  ZLIB 1.2.5 works fine.  So please use ZLIB 1.2.5 to build HDF5 library. (Issue VMS-5; SLU 2013/09/19)  </w:t>
      </w:r>
    </w:p>
    <w:p w:rsidR="00FA581D" w:rsidRDefault="00FA581D" w:rsidP="00FA581D">
      <w:pPr>
        <w:pStyle w:val="RelNote1"/>
      </w:pPr>
      <w:r>
        <w:lastRenderedPageBreak/>
        <w:t>When building using the Cray compilers on Cray machines, HDF5 configure mistakenly thinks the compiler is an intel compiler and sets the -</w:t>
      </w:r>
      <w:proofErr w:type="spellStart"/>
      <w:r>
        <w:t>std</w:t>
      </w:r>
      <w:proofErr w:type="spellEnd"/>
      <w:r>
        <w:t xml:space="preserve">=c99 flag which breaks configure on Cray. To build HDF5 properly on a Cray machine, please consult with the instructions in </w:t>
      </w:r>
      <w:proofErr w:type="spellStart"/>
      <w:r>
        <w:t>INSTALL_parallel</w:t>
      </w:r>
      <w:proofErr w:type="spellEnd"/>
      <w:r>
        <w:t xml:space="preserve"> for building on Hopper. (MSC - 2013/04/26 - HDFFV-8429)</w:t>
      </w:r>
    </w:p>
    <w:p w:rsidR="00391961" w:rsidRDefault="00FA581D" w:rsidP="00FA581D">
      <w:pPr>
        <w:pStyle w:val="RelNote1"/>
      </w:pPr>
      <w:r>
        <w:t xml:space="preserve">The 5.9 C++ </w:t>
      </w:r>
      <w:proofErr w:type="gramStart"/>
      <w:r>
        <w:t>compiler</w:t>
      </w:r>
      <w:proofErr w:type="gramEnd"/>
      <w:r>
        <w:t xml:space="preserve"> on Sun failed to compile a C++ test ttypes.cpp.  It complains with this message: </w:t>
      </w:r>
    </w:p>
    <w:p w:rsidR="00391961" w:rsidRPr="00391961" w:rsidRDefault="00391961" w:rsidP="00391961">
      <w:pPr>
        <w:pStyle w:val="RelNote2"/>
      </w:pPr>
    </w:p>
    <w:p w:rsidR="00FA581D" w:rsidRDefault="00FA581D" w:rsidP="00391961">
      <w:pPr>
        <w:pStyle w:val="RelNotePlainText"/>
      </w:pPr>
      <w:r>
        <w:t>"/home/hdf5/src/H5Vprivate.h", line 130: Error: __</w:t>
      </w:r>
      <w:proofErr w:type="spellStart"/>
      <w:r>
        <w:t>func</w:t>
      </w:r>
      <w:proofErr w:type="spellEnd"/>
      <w:r>
        <w:t>__ is not defined.</w:t>
      </w:r>
    </w:p>
    <w:p w:rsidR="00FA581D" w:rsidRDefault="00FA581D" w:rsidP="00391961">
      <w:pPr>
        <w:pStyle w:val="RelNote2"/>
      </w:pPr>
      <w:r>
        <w:t>The reason is that __</w:t>
      </w:r>
      <w:proofErr w:type="spellStart"/>
      <w:r>
        <w:t>func</w:t>
      </w:r>
      <w:proofErr w:type="spellEnd"/>
      <w:r>
        <w:t>__ is a predefined identifier in C99 standard.  The HDF5 C library uses it in H5private.h.  The test ttypes.cpp includes H5private.h (H5Tpkg.h&lt;-H5Fprivate.h&lt;-H5Vprivate.h&lt;-H5private.h).  Sun's 5.9 C++ compiler doesn't support __</w:t>
      </w:r>
      <w:proofErr w:type="spellStart"/>
      <w:r>
        <w:t>func</w:t>
      </w:r>
      <w:proofErr w:type="spellEnd"/>
      <w:r>
        <w:t>__, thus fails to compile the C++ test. But Sun's 5.11 C++ compiler does.  To check whether your Sun C++ compiler knows this identifier, try to compile the following simple C++ program:</w:t>
      </w:r>
    </w:p>
    <w:p w:rsidR="00391961" w:rsidRDefault="00391961" w:rsidP="00391961">
      <w:pPr>
        <w:pStyle w:val="RelNote2"/>
      </w:pPr>
    </w:p>
    <w:p w:rsidR="00FA581D" w:rsidRDefault="00FA581D" w:rsidP="00391961">
      <w:pPr>
        <w:pStyle w:val="RelNotePlainText"/>
      </w:pPr>
      <w:r>
        <w:t xml:space="preserve">      #include&lt;stdio.h&gt;</w:t>
      </w:r>
    </w:p>
    <w:p w:rsidR="00FA581D" w:rsidRDefault="00FA581D" w:rsidP="00391961">
      <w:pPr>
        <w:pStyle w:val="RelNotePlainText"/>
      </w:pPr>
    </w:p>
    <w:p w:rsidR="00FA581D" w:rsidRDefault="00FA581D" w:rsidP="00391961">
      <w:pPr>
        <w:pStyle w:val="RelNotePlainText"/>
      </w:pPr>
      <w:r>
        <w:t xml:space="preserve">      </w:t>
      </w:r>
      <w:proofErr w:type="gramStart"/>
      <w:r>
        <w:t>int</w:t>
      </w:r>
      <w:proofErr w:type="gramEnd"/>
      <w:r>
        <w:t xml:space="preserve"> main(void)</w:t>
      </w:r>
    </w:p>
    <w:p w:rsidR="00FA581D" w:rsidRDefault="00FA581D" w:rsidP="00391961">
      <w:pPr>
        <w:pStyle w:val="RelNotePlainText"/>
      </w:pPr>
      <w:r>
        <w:t xml:space="preserve">      {</w:t>
      </w:r>
    </w:p>
    <w:p w:rsidR="00FA581D" w:rsidRDefault="00FA581D" w:rsidP="00391961">
      <w:pPr>
        <w:pStyle w:val="RelNotePlainText"/>
      </w:pPr>
      <w:r>
        <w:t xml:space="preserve">          </w:t>
      </w:r>
      <w:proofErr w:type="spellStart"/>
      <w:proofErr w:type="gramStart"/>
      <w:r>
        <w:t>printf</w:t>
      </w:r>
      <w:proofErr w:type="spellEnd"/>
      <w:r>
        <w:t>(</w:t>
      </w:r>
      <w:proofErr w:type="gramEnd"/>
      <w:r>
        <w:t>"%s\n", __</w:t>
      </w:r>
      <w:proofErr w:type="spellStart"/>
      <w:r>
        <w:t>func</w:t>
      </w:r>
      <w:proofErr w:type="spellEnd"/>
      <w:r>
        <w:t>__);</w:t>
      </w:r>
    </w:p>
    <w:p w:rsidR="00FA581D" w:rsidRDefault="00FA581D" w:rsidP="00391961">
      <w:pPr>
        <w:pStyle w:val="RelNotePlainText"/>
      </w:pPr>
      <w:r>
        <w:t xml:space="preserve">          </w:t>
      </w:r>
      <w:proofErr w:type="gramStart"/>
      <w:r>
        <w:t>return</w:t>
      </w:r>
      <w:proofErr w:type="gramEnd"/>
      <w:r>
        <w:t xml:space="preserve"> 0;</w:t>
      </w:r>
    </w:p>
    <w:p w:rsidR="00FA581D" w:rsidRDefault="00FA581D" w:rsidP="00391961">
      <w:pPr>
        <w:pStyle w:val="RelNotePlainText"/>
      </w:pPr>
      <w:r>
        <w:t xml:space="preserve">      }</w:t>
      </w:r>
    </w:p>
    <w:p w:rsidR="00FA581D" w:rsidRDefault="00FA581D" w:rsidP="00391961">
      <w:pPr>
        <w:pStyle w:val="RelNote2"/>
      </w:pPr>
      <w:r>
        <w:t>(SLU - 2012/11/5)</w:t>
      </w:r>
    </w:p>
    <w:p w:rsidR="00FA581D" w:rsidRDefault="00FA581D" w:rsidP="00FA581D">
      <w:pPr>
        <w:pStyle w:val="RelNote1"/>
      </w:pPr>
      <w:r>
        <w:t>The C++ and FORTRAN bindings are not currently working on FreeBSD with the native release 8.2 compilers (4.2.1), but are working with gcc 4.6 from the ports (and probably gcc releases after that). (QAK - 2012/10/19)</w:t>
      </w:r>
    </w:p>
    <w:p w:rsidR="00FA581D" w:rsidRDefault="00FA581D" w:rsidP="00FA581D">
      <w:pPr>
        <w:pStyle w:val="RelNote1"/>
      </w:pPr>
      <w:r>
        <w:t>The following h5dump test case fails in BG/P machines (and potentially other machines that use a command script to launch executables):</w:t>
      </w:r>
    </w:p>
    <w:p w:rsidR="00391961" w:rsidRPr="00391961" w:rsidRDefault="00391961" w:rsidP="00391961">
      <w:pPr>
        <w:pStyle w:val="RelNote2"/>
      </w:pPr>
    </w:p>
    <w:p w:rsidR="00FA581D" w:rsidRDefault="00FA581D" w:rsidP="00391961">
      <w:pPr>
        <w:pStyle w:val="RelNotePlainText"/>
      </w:pPr>
      <w:r>
        <w:t xml:space="preserve">   h5dump --no-compact-subset -d "AHFINDERDIRECT::</w:t>
      </w:r>
      <w:proofErr w:type="spellStart"/>
      <w:r>
        <w:t>ah_centroid_</w:t>
      </w:r>
      <w:proofErr w:type="gramStart"/>
      <w:r>
        <w:t>t</w:t>
      </w:r>
      <w:proofErr w:type="spellEnd"/>
      <w:r>
        <w:t>[</w:t>
      </w:r>
      <w:proofErr w:type="gramEnd"/>
      <w:r>
        <w:t xml:space="preserve">0] it=0 </w:t>
      </w:r>
      <w:proofErr w:type="spellStart"/>
      <w:r>
        <w:t>tl</w:t>
      </w:r>
      <w:proofErr w:type="spellEnd"/>
      <w:r>
        <w:t>=0" tno-subset.h5</w:t>
      </w:r>
    </w:p>
    <w:p w:rsidR="00FA581D" w:rsidRDefault="00FA581D" w:rsidP="00391961">
      <w:pPr>
        <w:pStyle w:val="RelNote2"/>
      </w:pPr>
      <w:r>
        <w:t>This is due to the embedded spaces in the dataset name being interpreted by the command script launcher as meta-characters, thus passing three arguments to h5dump's -d flag. The command passes if run by hand, just not via the test script. (AKC - 2012/05/03)</w:t>
      </w:r>
    </w:p>
    <w:p w:rsidR="00FA581D" w:rsidRDefault="00FA581D" w:rsidP="00FA581D">
      <w:pPr>
        <w:pStyle w:val="RelNote1"/>
      </w:pPr>
      <w:r>
        <w:t xml:space="preserve">On hopper, the build failed when RUNSERIAL and RUNPARALLEL are set to </w:t>
      </w:r>
      <w:proofErr w:type="spellStart"/>
      <w:r>
        <w:t>aprun</w:t>
      </w:r>
      <w:proofErr w:type="spellEnd"/>
      <w:r>
        <w:t xml:space="preserve"> -np X, because the H5lib_settings.c file was not generated properly. Not setting those environment variables works, because configure was able to automatically detect that it's a Cray system and used the proper launch commands when necessary. (MSC - 2012/04/18)</w:t>
      </w:r>
    </w:p>
    <w:p w:rsidR="00FA581D" w:rsidRDefault="00FA581D" w:rsidP="00FA581D">
      <w:pPr>
        <w:pStyle w:val="RelNote1"/>
      </w:pPr>
      <w:r>
        <w:t xml:space="preserve">The data conversion test dt_arith.c fails in "long double" to integer conversion on Ubuntu 11.10 (3.0.0.13 kernel) with GCC 4.6.1 if the library is built with optimization -O3 or -O2.  The older GCC (4.5) or newer </w:t>
      </w:r>
      <w:proofErr w:type="spellStart"/>
      <w:r>
        <w:t>kernal</w:t>
      </w:r>
      <w:proofErr w:type="spellEnd"/>
      <w:r>
        <w:t xml:space="preserve"> (3.2.2 on Fedora) doesn't have the problem.  Users should lower the optimization level (-O1 or -O0) by defining CFLAGS in the command line of "configure" like:</w:t>
      </w:r>
    </w:p>
    <w:p w:rsidR="00391961" w:rsidRPr="00391961" w:rsidRDefault="00391961" w:rsidP="00391961">
      <w:pPr>
        <w:pStyle w:val="RelNote2"/>
      </w:pPr>
    </w:p>
    <w:p w:rsidR="00FA581D" w:rsidRDefault="00FA581D" w:rsidP="00391961">
      <w:pPr>
        <w:pStyle w:val="RelNotePlainText"/>
      </w:pPr>
      <w:r>
        <w:t>CFLAGS=-</w:t>
      </w:r>
      <w:proofErr w:type="gramStart"/>
      <w:r>
        <w:t>O1 ./</w:t>
      </w:r>
      <w:proofErr w:type="gramEnd"/>
      <w:r>
        <w:t>configure</w:t>
      </w:r>
    </w:p>
    <w:p w:rsidR="00FA581D" w:rsidRDefault="00FA581D" w:rsidP="00391961">
      <w:pPr>
        <w:pStyle w:val="RelNote2"/>
      </w:pPr>
      <w:r>
        <w:t>This will overwrite the library's default optimization level. (SLU - 2012/02/07 - HDFFV-7829)</w:t>
      </w:r>
    </w:p>
    <w:p w:rsidR="00FA581D" w:rsidRDefault="00FA581D" w:rsidP="00391961">
      <w:pPr>
        <w:pStyle w:val="RelNote2"/>
      </w:pPr>
      <w:r>
        <w:t>This issue is no longer present on Ubuntu 12.10 (3.5.0 kernel) with gcc 4.7.2.</w:t>
      </w:r>
    </w:p>
    <w:p w:rsidR="00FA581D" w:rsidRDefault="00FA581D" w:rsidP="00FA581D">
      <w:pPr>
        <w:pStyle w:val="RelNote1"/>
      </w:pPr>
      <w:r>
        <w:t xml:space="preserve">The STDIO VFD does not work on some </w:t>
      </w:r>
      <w:proofErr w:type="gramStart"/>
      <w:r>
        <w:t>architectures</w:t>
      </w:r>
      <w:proofErr w:type="gramEnd"/>
      <w:r>
        <w:t>, possibly due to 32/64 bit or large file issues.  The basic STDIO VFD test is known to fail on 64-bit SunOS 5.10 on SPARC when built with -m64 and 32-bit OS X/Darwin 10.7.0.  The STDIO VFD test has been disabled while we investigate and a fix should appear in a future release. (DER - 2011/10/14 - HDFFV-8235)</w:t>
      </w:r>
    </w:p>
    <w:p w:rsidR="00FA581D" w:rsidRDefault="00FA581D" w:rsidP="00FA581D">
      <w:pPr>
        <w:pStyle w:val="RelNote1"/>
      </w:pPr>
      <w:proofErr w:type="gramStart"/>
      <w:r>
        <w:t>h5diff</w:t>
      </w:r>
      <w:proofErr w:type="gramEnd"/>
      <w:r>
        <w:t xml:space="preserve"> can report inconsistent results when comparing datasets of enum type that contain invalid values.  This is due to how enum types are handled in the library and will be addressed in a future release. (DER - 2011/10/14 - HDFFV-7527)</w:t>
      </w:r>
    </w:p>
    <w:p w:rsidR="00FA581D" w:rsidRDefault="00FA581D" w:rsidP="00FA581D">
      <w:pPr>
        <w:pStyle w:val="RelNote1"/>
      </w:pPr>
      <w:r>
        <w:t>The links test can fail under the stdio VFD due to some issues with external links.  This will be investigated and fixed in a future release. (DER - 2011/10/14 - HDFFV-7768)</w:t>
      </w:r>
    </w:p>
    <w:p w:rsidR="00FA581D" w:rsidRDefault="00FA581D" w:rsidP="00FA581D">
      <w:pPr>
        <w:pStyle w:val="RelNote1"/>
      </w:pPr>
      <w:r>
        <w:t xml:space="preserve">After the shared library support was fixed for some bugs, it was discovered that "make prefix=XXX install" no longer works for shared libraries. It still works correctly for static libraries. Therefore, if you want to install the HDF5 shared libraries in a location such as /usr/local/hdf5, you need to specify the location via the --prefix option during configure time. </w:t>
      </w:r>
      <w:proofErr w:type="spellStart"/>
      <w:r>
        <w:t>E.g</w:t>
      </w:r>
      <w:proofErr w:type="spellEnd"/>
      <w:r>
        <w:t>, ./configure --prefix=/usr/local/hdf5 ... (AKC - 2011/05/07 - HDFFV-7583)</w:t>
      </w:r>
    </w:p>
    <w:p w:rsidR="00FA581D" w:rsidRDefault="00FA581D" w:rsidP="00FA581D">
      <w:pPr>
        <w:pStyle w:val="RelNote1"/>
      </w:pPr>
      <w:r>
        <w:t xml:space="preserve">The parallel test, </w:t>
      </w:r>
      <w:proofErr w:type="spellStart"/>
      <w:r>
        <w:t>t_shapesame</w:t>
      </w:r>
      <w:proofErr w:type="spellEnd"/>
      <w:r>
        <w:t xml:space="preserve">, in </w:t>
      </w:r>
      <w:proofErr w:type="spellStart"/>
      <w:r>
        <w:t>testpar</w:t>
      </w:r>
      <w:proofErr w:type="spellEnd"/>
      <w:r>
        <w:t xml:space="preserve">/, may run for a long time and may be terminated by the alarm signal.  If that happens, one can increase the alarm seconds (default is 1200 seconds = 20 minutes) by setting the environment variable, $HDF5_ALARM_SECONDS, to a larger value such as 3600 (60 minutes).  Note that the </w:t>
      </w:r>
      <w:proofErr w:type="spellStart"/>
      <w:r>
        <w:t>t_shapesame</w:t>
      </w:r>
      <w:proofErr w:type="spellEnd"/>
      <w:r>
        <w:t xml:space="preserve"> test may fail in some systems (see the "While working on the 1.8.6 release..." problem below).  If it does, it will waste more time if $HDF5_ALARM_SECONDS is set to a larger value. (AKC - 2011/05/07)</w:t>
      </w:r>
    </w:p>
    <w:p w:rsidR="00FA581D" w:rsidRDefault="00FA581D" w:rsidP="00FA581D">
      <w:pPr>
        <w:pStyle w:val="RelNote1"/>
      </w:pPr>
      <w:r>
        <w:t>The C++ and FORTRAN bindings are not currently working on FreeBSD. (QAK - 2011/04/26)</w:t>
      </w:r>
    </w:p>
    <w:p w:rsidR="00FA581D" w:rsidRDefault="00FA581D" w:rsidP="00FA581D">
      <w:pPr>
        <w:pStyle w:val="RelNote1"/>
      </w:pPr>
      <w:r>
        <w:t xml:space="preserve">Shared </w:t>
      </w:r>
      <w:proofErr w:type="gramStart"/>
      <w:r>
        <w:t>Fortran</w:t>
      </w:r>
      <w:proofErr w:type="gramEnd"/>
      <w:r>
        <w:t xml:space="preserve"> libraries are not quite working on AIX. While they are generated when --enable-shared is specified, the </w:t>
      </w:r>
      <w:proofErr w:type="gramStart"/>
      <w:r>
        <w:t>fortran</w:t>
      </w:r>
      <w:proofErr w:type="gramEnd"/>
      <w:r>
        <w:t xml:space="preserve"> and hl/fortran tests fail. We are looking into the issue. HL and C++ shared libraries should now be working as intended, however. (MAM - 2011/04/20)</w:t>
      </w:r>
    </w:p>
    <w:p w:rsidR="00FA581D" w:rsidRDefault="00FA581D" w:rsidP="00FA581D">
      <w:pPr>
        <w:pStyle w:val="RelNote1"/>
      </w:pPr>
      <w:r>
        <w:t>The --with-</w:t>
      </w:r>
      <w:proofErr w:type="spellStart"/>
      <w:r>
        <w:t>mpe</w:t>
      </w:r>
      <w:proofErr w:type="spellEnd"/>
      <w:r>
        <w:t xml:space="preserve"> configure option does not work with Mpich2. (AKC - 2011/03/10)</w:t>
      </w:r>
    </w:p>
    <w:p w:rsidR="00FA581D" w:rsidRDefault="00FA581D" w:rsidP="00FA581D">
      <w:pPr>
        <w:pStyle w:val="RelNote1"/>
      </w:pPr>
      <w:r>
        <w:t>While working on the 1.8.6 release of HDF5, a bug was discovered that can occur when reading from a dataset in parallel shortly after it has been written to collectively. The issue was exposed by a new test in the parallel HDF5 test suite, but had existed before that. We believe the problem lies with certain MPI implementations and/or file systems.</w:t>
      </w:r>
    </w:p>
    <w:p w:rsidR="00FA581D" w:rsidRDefault="00FA581D" w:rsidP="00391961">
      <w:pPr>
        <w:pStyle w:val="RelNote2"/>
      </w:pPr>
      <w:r>
        <w:t>We have provided a pure MPI test program, as well as a standalone HDF5 program, that can be used to determine if this is an issue on your system. They should be run across multiple nodes with a varying number of processes. These programs can be found at:</w:t>
      </w:r>
      <w:r w:rsidR="00391961">
        <w:t xml:space="preserve"> </w:t>
      </w:r>
      <w:hyperlink r:id="rId21" w:history="1">
        <w:r w:rsidR="00391961" w:rsidRPr="0015729E">
          <w:rPr>
            <w:rStyle w:val="Hyperlink"/>
          </w:rPr>
          <w:t>http://www.hdfgroup.org/ftp/HDF5/examples/known_problems/</w:t>
        </w:r>
      </w:hyperlink>
      <w:r w:rsidR="00391961">
        <w:t xml:space="preserve"> </w:t>
      </w:r>
      <w:r>
        <w:t>(NAF - 2011/01/19)</w:t>
      </w:r>
    </w:p>
    <w:p w:rsidR="00FA581D" w:rsidRDefault="00FA581D" w:rsidP="00FA581D">
      <w:pPr>
        <w:pStyle w:val="RelNote1"/>
      </w:pPr>
      <w:r>
        <w:lastRenderedPageBreak/>
        <w:t xml:space="preserve">All the VFL drivers aren't backward compatible.  In H5FDpublic.h, the structure H5FD_class_t changed in 1.8.  There is new parameter added to </w:t>
      </w:r>
      <w:proofErr w:type="spellStart"/>
      <w:r>
        <w:t>get_eoa</w:t>
      </w:r>
      <w:proofErr w:type="spellEnd"/>
      <w:r>
        <w:t xml:space="preserve"> and </w:t>
      </w:r>
      <w:proofErr w:type="spellStart"/>
      <w:r>
        <w:t>set_eoa</w:t>
      </w:r>
      <w:proofErr w:type="spellEnd"/>
      <w:r>
        <w:t xml:space="preserve"> callback functions.  A new callback function </w:t>
      </w:r>
      <w:proofErr w:type="spellStart"/>
      <w:r>
        <w:t>get_type_map</w:t>
      </w:r>
      <w:proofErr w:type="spellEnd"/>
      <w:r>
        <w:t xml:space="preserve"> was added in.  The public function H5FDrealloc was taken out in 1.8.  The problem only happens when users define their own driver for 1.6 and try to plug in 1.8 </w:t>
      </w:r>
      <w:proofErr w:type="gramStart"/>
      <w:r>
        <w:t>library</w:t>
      </w:r>
      <w:proofErr w:type="gramEnd"/>
      <w:r>
        <w:t>.  Because there's only one user complaining about it, we (Elena, Quincey, and I) decided to leave it as it is (see bug report #1279).  Quincey will make a plan for 1.10. (SLU - 2010/02/02)</w:t>
      </w:r>
    </w:p>
    <w:p w:rsidR="00FA581D" w:rsidRDefault="00FA581D" w:rsidP="00FA581D">
      <w:pPr>
        <w:pStyle w:val="RelNote1"/>
      </w:pPr>
      <w:r>
        <w:t>The --enable-static-exec configure flag will only statically link libraries if the static version of that library is present. If only the shared version of a library exists (i.e., most system libraries on Solaris, AIX, and Mac, for example, only have shared versions), the flag should still result in a successful compilation, but note that the installed executables will not be fully static. Thus, the only guarantee on these systems is that the executable is statically linked with just the HDF5 library. (MAM - 2009/11/04)</w:t>
      </w:r>
    </w:p>
    <w:p w:rsidR="00FA581D" w:rsidRDefault="00FA581D" w:rsidP="00FA581D">
      <w:pPr>
        <w:pStyle w:val="RelNote1"/>
      </w:pPr>
      <w:r>
        <w:t xml:space="preserve">Parallel tests failed with 16 processes with data inconsistency at testphdf5 / dataset_readAll. Parallel tests also failed with 32 and 64 processes with collective abort of all ranks at t_posix_compliant / </w:t>
      </w:r>
      <w:proofErr w:type="spellStart"/>
      <w:r>
        <w:t>allwrite_allread_blocks</w:t>
      </w:r>
      <w:proofErr w:type="spellEnd"/>
      <w:r>
        <w:t xml:space="preserve"> with MPI IO. (CMC - 2009/04/28)</w:t>
      </w:r>
    </w:p>
    <w:p w:rsidR="00FA581D" w:rsidRDefault="00FA581D" w:rsidP="00FA581D">
      <w:pPr>
        <w:pStyle w:val="RelNote1"/>
      </w:pPr>
      <w:r>
        <w:t>On an Intel 64 Linux cluster (RH 4, Linux 2.6.9) with Intel 10.0 compilers, use -</w:t>
      </w:r>
      <w:proofErr w:type="spellStart"/>
      <w:r>
        <w:t>mp</w:t>
      </w:r>
      <w:proofErr w:type="spellEnd"/>
      <w:r>
        <w:t xml:space="preserve"> -O1 compilation flags to build the libraries. A higher level of optimization causes failures in several HDF5 library tests. </w:t>
      </w:r>
    </w:p>
    <w:p w:rsidR="00FA581D" w:rsidRDefault="00FA581D" w:rsidP="00FA581D">
      <w:pPr>
        <w:pStyle w:val="RelNote1"/>
      </w:pPr>
      <w:r>
        <w:t>A dataset created or rewritten with a v1.6.3 library or after cannot be read with the v1.6.2 library or before when the Fletcher32 EDC filter is enabled. There was a bug in the calculation of the Fletcher32 checksum in the library before v1.6.3; the checksum value was not consistent between big- endian and little-endian systems.  This bug was fixed in Release 1.6.3. However, after fixing the bug, the checksum value was no longer the same as before on little-endian system.  Library releases after 1.6.4 can still read datasets created or rewritten with an HDF5 library of v1.6.2 or before. (SLU - 2005/06/30)</w:t>
      </w:r>
    </w:p>
    <w:p w:rsidR="005A0C6E" w:rsidRDefault="005A0C6E" w:rsidP="009C16E8"/>
    <w:p w:rsidR="005A0C6E" w:rsidRDefault="005A0C6E" w:rsidP="009C16E8"/>
    <w:p w:rsidR="005A0C6E" w:rsidRDefault="005A0C6E" w:rsidP="009C16E8"/>
    <w:sectPr w:rsidR="005A0C6E" w:rsidSect="00EB44A0">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EF4" w:rsidRDefault="00766EF4" w:rsidP="00611674">
      <w:r>
        <w:separator/>
      </w:r>
    </w:p>
  </w:endnote>
  <w:endnote w:type="continuationSeparator" w:id="0">
    <w:p w:rsidR="00766EF4" w:rsidRDefault="00766EF4"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Franklin Gothic Medium Cond"/>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606745"/>
      <w:docPartObj>
        <w:docPartGallery w:val="Page Numbers (Bottom of Page)"/>
        <w:docPartUnique/>
      </w:docPartObj>
    </w:sdtPr>
    <w:sdtEndPr/>
    <w:sdtContent>
      <w:sdt>
        <w:sdtPr>
          <w:id w:val="412519253"/>
          <w:docPartObj>
            <w:docPartGallery w:val="Page Numbers (Top of Page)"/>
            <w:docPartUnique/>
          </w:docPartObj>
        </w:sdtPr>
        <w:sdtEndPr/>
        <w:sdtContent>
          <w:p w:rsidR="00611674" w:rsidRDefault="00611674" w:rsidP="00B2460B">
            <w:pPr>
              <w:pStyle w:val="Footer"/>
            </w:pPr>
            <w:r>
              <w:rPr>
                <w:noProof/>
              </w:rPr>
              <w:drawing>
                <wp:anchor distT="0" distB="0" distL="0" distR="0" simplePos="0" relativeHeight="251658240" behindDoc="0" locked="0" layoutInCell="1" allowOverlap="1" wp14:anchorId="7B49056B" wp14:editId="3B61E144">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DB058B">
              <w:rPr>
                <w:noProof/>
              </w:rPr>
              <w:t>2</w:t>
            </w:r>
            <w:r w:rsidR="0021719B">
              <w:rPr>
                <w:noProof/>
              </w:rPr>
              <w:fldChar w:fldCharType="end"/>
            </w:r>
            <w:r>
              <w:t xml:space="preserve"> of </w:t>
            </w:r>
            <w:fldSimple w:instr=" NUMPAGES  ">
              <w:r w:rsidR="00DB058B">
                <w:rPr>
                  <w:noProof/>
                </w:rPr>
                <w:t>20</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EF4" w:rsidRDefault="00766EF4" w:rsidP="00611674">
      <w:r>
        <w:separator/>
      </w:r>
    </w:p>
  </w:footnote>
  <w:footnote w:type="continuationSeparator" w:id="0">
    <w:p w:rsidR="00766EF4" w:rsidRDefault="00766EF4"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ACA" w:rsidRDefault="00250ACA" w:rsidP="00250ACA">
    <w:pPr>
      <w:pStyle w:val="Header"/>
    </w:pPr>
    <w:fldSimple w:instr=" STYLEREF  Title  \* MERGEFORMAT ">
      <w:r w:rsidR="00DB058B">
        <w:rPr>
          <w:noProof/>
        </w:rPr>
        <w:t>Release Notes for HDF5 Release 1.8.13</w:t>
      </w:r>
    </w:fldSimple>
    <w:r>
      <w:tab/>
    </w:r>
    <w:r>
      <w:tab/>
    </w:r>
    <w:r>
      <w:fldChar w:fldCharType="begin"/>
    </w:r>
    <w:r>
      <w:instrText xml:space="preserve"> STYLEREF  Contents  \* MERGEFORMAT </w:instrTex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A804D3" w:rsidP="008866B7">
    <w:pPr>
      <w:pStyle w:val="Header"/>
    </w:pPr>
    <w:fldSimple w:instr=" STYLEREF  Title  \* MERGEFORMAT ">
      <w:r w:rsidR="00FA581D">
        <w:rPr>
          <w:noProof/>
        </w:rPr>
        <w:t>Release Notes for HDF5 Release 1.8.13</w:t>
      </w:r>
    </w:fldSimple>
    <w:r w:rsidR="008866B7">
      <w:tab/>
    </w:r>
    <w:r w:rsidR="008C7F74">
      <w:tab/>
    </w:r>
    <w:fldSimple w:instr=" STYLEREF  Contents  \* MERGEFORMAT ">
      <w:r w:rsidR="00FA581D">
        <w:rPr>
          <w:noProof/>
        </w:rPr>
        <w:t>Contents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A804D3" w:rsidP="008C7F74">
    <w:pPr>
      <w:pStyle w:val="Header"/>
      <w:tabs>
        <w:tab w:val="clear" w:pos="4680"/>
        <w:tab w:val="clear" w:pos="9360"/>
        <w:tab w:val="left" w:pos="6760"/>
      </w:tabs>
    </w:pPr>
    <w:fldSimple w:instr=" STYLEREF  Title  \* MERGEFORMAT ">
      <w:r w:rsidR="0041734F">
        <w:rPr>
          <w:noProof/>
        </w:rPr>
        <w:t>Plans: 2014 2H</w:t>
      </w:r>
    </w:fldSimple>
    <w:r w:rsidR="008C7F74">
      <w:rPr>
        <w:noProof/>
      </w:rPr>
      <w:t xml:space="preserve"> - </w:t>
    </w:r>
    <w:r w:rsidR="00167A62">
      <w:fldChar w:fldCharType="begin"/>
    </w:r>
    <w:r w:rsidR="00167A62">
      <w:instrText xml:space="preserve"> STYLEREF  Identifier  \* MERGEFORMAT </w:instrText>
    </w:r>
    <w:r w:rsidR="00167A62">
      <w:fldChar w:fldCharType="separate"/>
    </w:r>
    <w:r w:rsidR="0041734F">
      <w:rPr>
        <w:b/>
        <w:bCs/>
        <w:noProof/>
      </w:rPr>
      <w:t>Error! No text of specified style in document.</w:t>
    </w:r>
    <w:r w:rsidR="00167A62">
      <w:rPr>
        <w:noProof/>
      </w:rPr>
      <w:fldChar w:fldCharType="end"/>
    </w:r>
    <w:r w:rsidR="008C7F74">
      <w:t xml:space="preserve"> - </w:t>
    </w:r>
    <w:r w:rsidR="00167A62">
      <w:fldChar w:fldCharType="begin"/>
    </w:r>
    <w:r w:rsidR="00167A62">
      <w:instrText xml:space="preserve"> STYLEREF  Version  \* MERGEFORMAT </w:instrText>
    </w:r>
    <w:r w:rsidR="00167A62">
      <w:fldChar w:fldCharType="separate"/>
    </w:r>
    <w:r w:rsidR="0041734F">
      <w:rPr>
        <w:b/>
        <w:bCs/>
        <w:noProof/>
      </w:rPr>
      <w:t>Error! No text of specified style in document.</w:t>
    </w:r>
    <w:r w:rsidR="00167A62">
      <w:rPr>
        <w:noProof/>
      </w:rPr>
      <w:fldChar w:fldCharType="end"/>
    </w:r>
    <w:r w:rsidR="008C7F74">
      <w:tab/>
    </w:r>
    <w:r w:rsidR="008C7F74">
      <w:tab/>
    </w:r>
    <w:r w:rsidR="008C7F74">
      <w:tab/>
    </w:r>
    <w:r w:rsidR="008C7F74">
      <w:tab/>
    </w:r>
    <w:r w:rsidR="008C7F74">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766EF4" w:rsidP="00F700E9">
    <w:pPr>
      <w:pStyle w:val="Header"/>
    </w:pPr>
    <w:r>
      <w:fldChar w:fldCharType="begin"/>
    </w:r>
    <w:r>
      <w:instrText xml:space="preserve"> STYLEREF  Title  \* MERGEFORMAT </w:instrText>
    </w:r>
    <w:r>
      <w:fldChar w:fldCharType="separate"/>
    </w:r>
    <w:r w:rsidR="00DB058B" w:rsidRPr="00DB058B">
      <w:rPr>
        <w:b/>
        <w:bCs/>
        <w:noProof/>
      </w:rPr>
      <w:t xml:space="preserve">Release Notes </w:t>
    </w:r>
    <w:r w:rsidR="00DB058B">
      <w:rPr>
        <w:noProof/>
      </w:rPr>
      <w:t>for HDF5 Release 1.8.13</w:t>
    </w:r>
    <w:r>
      <w:rPr>
        <w:noProof/>
      </w:rPr>
      <w:fldChar w:fldCharType="end"/>
    </w:r>
    <w:r w:rsidR="008866B7">
      <w:tab/>
    </w:r>
    <w:r w:rsidR="00E17DC3">
      <w:tab/>
    </w:r>
    <w:r>
      <w:fldChar w:fldCharType="begin"/>
    </w:r>
    <w:r>
      <w:instrText xml:space="preserve"> STYLEREF  "Heading 1"  \* MERGEFORMAT </w:instrText>
    </w:r>
    <w:r>
      <w:fldChar w:fldCharType="separate"/>
    </w:r>
    <w:r w:rsidR="00DB058B">
      <w:rPr>
        <w:noProof/>
      </w:rPr>
      <w:t>Introduction</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FFFFFF89"/>
    <w:multiLevelType w:val="singleLevel"/>
    <w:tmpl w:val="5A5E629C"/>
    <w:lvl w:ilvl="0">
      <w:start w:val="1"/>
      <w:numFmt w:val="bullet"/>
      <w:lvlText w:val=""/>
      <w:lvlJc w:val="left"/>
      <w:pPr>
        <w:tabs>
          <w:tab w:val="num" w:pos="360"/>
        </w:tabs>
        <w:ind w:left="360" w:hanging="360"/>
      </w:pPr>
      <w:rPr>
        <w:rFonts w:ascii="Symbol" w:hAnsi="Symbol" w:hint="default"/>
      </w:rPr>
    </w:lvl>
  </w:abstractNum>
  <w:abstractNum w:abstractNumId="5">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13A66ED5"/>
    <w:multiLevelType w:val="hybridMultilevel"/>
    <w:tmpl w:val="1242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9946F3"/>
    <w:multiLevelType w:val="hybridMultilevel"/>
    <w:tmpl w:val="5550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777F2F"/>
    <w:multiLevelType w:val="hybridMultilevel"/>
    <w:tmpl w:val="0AA0F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A55675"/>
    <w:multiLevelType w:val="hybridMultilevel"/>
    <w:tmpl w:val="2A5A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1F77DF"/>
    <w:multiLevelType w:val="hybridMultilevel"/>
    <w:tmpl w:val="E57C8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8E3E36"/>
    <w:multiLevelType w:val="hybridMultilevel"/>
    <w:tmpl w:val="351C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675C31"/>
    <w:multiLevelType w:val="hybridMultilevel"/>
    <w:tmpl w:val="33DCE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1C3206"/>
    <w:multiLevelType w:val="hybridMultilevel"/>
    <w:tmpl w:val="92FC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F43F85"/>
    <w:multiLevelType w:val="hybridMultilevel"/>
    <w:tmpl w:val="3B4EA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FA70E8"/>
    <w:multiLevelType w:val="hybridMultilevel"/>
    <w:tmpl w:val="AB1A87A8"/>
    <w:lvl w:ilvl="0" w:tplc="D654EFE2">
      <w:start w:val="1"/>
      <w:numFmt w:val="bullet"/>
      <w:pStyle w:val="RelNote1"/>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7D46ADD"/>
    <w:multiLevelType w:val="hybridMultilevel"/>
    <w:tmpl w:val="0D84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695695"/>
    <w:multiLevelType w:val="hybridMultilevel"/>
    <w:tmpl w:val="C386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0F3752"/>
    <w:multiLevelType w:val="hybridMultilevel"/>
    <w:tmpl w:val="1F208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676427"/>
    <w:multiLevelType w:val="hybridMultilevel"/>
    <w:tmpl w:val="F7E49A1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0BA710A"/>
    <w:multiLevelType w:val="hybridMultilevel"/>
    <w:tmpl w:val="CC24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1F387D"/>
    <w:multiLevelType w:val="hybridMultilevel"/>
    <w:tmpl w:val="7A127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2928BA"/>
    <w:multiLevelType w:val="hybridMultilevel"/>
    <w:tmpl w:val="1F9E4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385898"/>
    <w:multiLevelType w:val="hybridMultilevel"/>
    <w:tmpl w:val="113E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3"/>
  </w:num>
  <w:num w:numId="4">
    <w:abstractNumId w:val="2"/>
  </w:num>
  <w:num w:numId="5">
    <w:abstractNumId w:val="1"/>
  </w:num>
  <w:num w:numId="6">
    <w:abstractNumId w:val="0"/>
  </w:num>
  <w:num w:numId="7">
    <w:abstractNumId w:val="5"/>
  </w:num>
  <w:num w:numId="8">
    <w:abstractNumId w:val="7"/>
  </w:num>
  <w:num w:numId="9">
    <w:abstractNumId w:val="18"/>
  </w:num>
  <w:num w:numId="10">
    <w:abstractNumId w:val="8"/>
  </w:num>
  <w:num w:numId="11">
    <w:abstractNumId w:val="23"/>
  </w:num>
  <w:num w:numId="12">
    <w:abstractNumId w:val="21"/>
  </w:num>
  <w:num w:numId="13">
    <w:abstractNumId w:val="15"/>
  </w:num>
  <w:num w:numId="14">
    <w:abstractNumId w:val="14"/>
  </w:num>
  <w:num w:numId="15">
    <w:abstractNumId w:val="19"/>
  </w:num>
  <w:num w:numId="16">
    <w:abstractNumId w:val="11"/>
  </w:num>
  <w:num w:numId="17">
    <w:abstractNumId w:val="13"/>
  </w:num>
  <w:num w:numId="18">
    <w:abstractNumId w:val="25"/>
  </w:num>
  <w:num w:numId="19">
    <w:abstractNumId w:val="24"/>
  </w:num>
  <w:num w:numId="20">
    <w:abstractNumId w:val="4"/>
  </w:num>
  <w:num w:numId="21">
    <w:abstractNumId w:val="10"/>
  </w:num>
  <w:num w:numId="22">
    <w:abstractNumId w:val="12"/>
  </w:num>
  <w:num w:numId="23">
    <w:abstractNumId w:val="6"/>
  </w:num>
  <w:num w:numId="24">
    <w:abstractNumId w:val="22"/>
  </w:num>
  <w:num w:numId="25">
    <w:abstractNumId w:val="17"/>
  </w:num>
  <w:num w:numId="26">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7DA"/>
    <w:rsid w:val="000064FA"/>
    <w:rsid w:val="000123D6"/>
    <w:rsid w:val="000206B7"/>
    <w:rsid w:val="00021AC4"/>
    <w:rsid w:val="000224B8"/>
    <w:rsid w:val="00027E45"/>
    <w:rsid w:val="000315F0"/>
    <w:rsid w:val="00036389"/>
    <w:rsid w:val="000564F4"/>
    <w:rsid w:val="0006586E"/>
    <w:rsid w:val="00067A59"/>
    <w:rsid w:val="00081F29"/>
    <w:rsid w:val="00092AD8"/>
    <w:rsid w:val="0009479C"/>
    <w:rsid w:val="00096B31"/>
    <w:rsid w:val="000A2824"/>
    <w:rsid w:val="000A298B"/>
    <w:rsid w:val="000A3415"/>
    <w:rsid w:val="000A6D39"/>
    <w:rsid w:val="000D5E20"/>
    <w:rsid w:val="000F4B50"/>
    <w:rsid w:val="000F5292"/>
    <w:rsid w:val="00104705"/>
    <w:rsid w:val="00104ABF"/>
    <w:rsid w:val="00104D0F"/>
    <w:rsid w:val="00106F04"/>
    <w:rsid w:val="00112313"/>
    <w:rsid w:val="001161DE"/>
    <w:rsid w:val="00123194"/>
    <w:rsid w:val="00141737"/>
    <w:rsid w:val="00142138"/>
    <w:rsid w:val="001445BC"/>
    <w:rsid w:val="0014688B"/>
    <w:rsid w:val="00155856"/>
    <w:rsid w:val="00167A62"/>
    <w:rsid w:val="00173788"/>
    <w:rsid w:val="00182858"/>
    <w:rsid w:val="00186499"/>
    <w:rsid w:val="00187BA1"/>
    <w:rsid w:val="00193F3F"/>
    <w:rsid w:val="00196662"/>
    <w:rsid w:val="001A1BC6"/>
    <w:rsid w:val="001A6661"/>
    <w:rsid w:val="001A762A"/>
    <w:rsid w:val="001B1DD2"/>
    <w:rsid w:val="001B2BB8"/>
    <w:rsid w:val="001B3F62"/>
    <w:rsid w:val="001C3FEF"/>
    <w:rsid w:val="001E3171"/>
    <w:rsid w:val="001E5918"/>
    <w:rsid w:val="001F0E9B"/>
    <w:rsid w:val="001F2820"/>
    <w:rsid w:val="002011F0"/>
    <w:rsid w:val="00206BBB"/>
    <w:rsid w:val="002074CC"/>
    <w:rsid w:val="0021719B"/>
    <w:rsid w:val="00221654"/>
    <w:rsid w:val="00234E97"/>
    <w:rsid w:val="00234EBB"/>
    <w:rsid w:val="00242ACF"/>
    <w:rsid w:val="00250ACA"/>
    <w:rsid w:val="0025327B"/>
    <w:rsid w:val="00262D10"/>
    <w:rsid w:val="0026368B"/>
    <w:rsid w:val="00273EAB"/>
    <w:rsid w:val="002830D0"/>
    <w:rsid w:val="00286163"/>
    <w:rsid w:val="002915A0"/>
    <w:rsid w:val="00293970"/>
    <w:rsid w:val="00295DC7"/>
    <w:rsid w:val="00296618"/>
    <w:rsid w:val="002B49D9"/>
    <w:rsid w:val="002B5B31"/>
    <w:rsid w:val="002B74CB"/>
    <w:rsid w:val="002E0B1C"/>
    <w:rsid w:val="002E0BAD"/>
    <w:rsid w:val="002E6F33"/>
    <w:rsid w:val="002F6BBF"/>
    <w:rsid w:val="00303CB5"/>
    <w:rsid w:val="00304BA0"/>
    <w:rsid w:val="00313B9B"/>
    <w:rsid w:val="0031779F"/>
    <w:rsid w:val="00324C67"/>
    <w:rsid w:val="00331A1A"/>
    <w:rsid w:val="003372B1"/>
    <w:rsid w:val="00357F62"/>
    <w:rsid w:val="00381A76"/>
    <w:rsid w:val="003855EA"/>
    <w:rsid w:val="00386B2E"/>
    <w:rsid w:val="00391961"/>
    <w:rsid w:val="003A2210"/>
    <w:rsid w:val="003A4B85"/>
    <w:rsid w:val="003A7CBD"/>
    <w:rsid w:val="003B258B"/>
    <w:rsid w:val="003B6796"/>
    <w:rsid w:val="003B6C77"/>
    <w:rsid w:val="003C1CCC"/>
    <w:rsid w:val="003C5E5D"/>
    <w:rsid w:val="003D1377"/>
    <w:rsid w:val="003D17DC"/>
    <w:rsid w:val="003D62CF"/>
    <w:rsid w:val="003D6533"/>
    <w:rsid w:val="003E5831"/>
    <w:rsid w:val="003E65EE"/>
    <w:rsid w:val="003F2E0F"/>
    <w:rsid w:val="003F4B0F"/>
    <w:rsid w:val="003F4F3E"/>
    <w:rsid w:val="00400321"/>
    <w:rsid w:val="00414EED"/>
    <w:rsid w:val="0041734F"/>
    <w:rsid w:val="004178AF"/>
    <w:rsid w:val="0042186E"/>
    <w:rsid w:val="00450A37"/>
    <w:rsid w:val="00452E3B"/>
    <w:rsid w:val="00457EB3"/>
    <w:rsid w:val="00460A3D"/>
    <w:rsid w:val="00460A7C"/>
    <w:rsid w:val="004715A7"/>
    <w:rsid w:val="00472321"/>
    <w:rsid w:val="00477461"/>
    <w:rsid w:val="0047780A"/>
    <w:rsid w:val="0048044B"/>
    <w:rsid w:val="004811A8"/>
    <w:rsid w:val="00486F65"/>
    <w:rsid w:val="004931FD"/>
    <w:rsid w:val="004A272D"/>
    <w:rsid w:val="004A431C"/>
    <w:rsid w:val="004B1ED8"/>
    <w:rsid w:val="004B4AC3"/>
    <w:rsid w:val="004C5C85"/>
    <w:rsid w:val="004C732A"/>
    <w:rsid w:val="004E6CDB"/>
    <w:rsid w:val="004E74BC"/>
    <w:rsid w:val="005059CD"/>
    <w:rsid w:val="00531E29"/>
    <w:rsid w:val="00532B31"/>
    <w:rsid w:val="00534273"/>
    <w:rsid w:val="0054310F"/>
    <w:rsid w:val="005536EC"/>
    <w:rsid w:val="0056137E"/>
    <w:rsid w:val="00566905"/>
    <w:rsid w:val="00577337"/>
    <w:rsid w:val="00577919"/>
    <w:rsid w:val="005857E1"/>
    <w:rsid w:val="00585AB7"/>
    <w:rsid w:val="005878A5"/>
    <w:rsid w:val="00587B8E"/>
    <w:rsid w:val="005938BB"/>
    <w:rsid w:val="00594537"/>
    <w:rsid w:val="00595429"/>
    <w:rsid w:val="005A00CF"/>
    <w:rsid w:val="005A0C6E"/>
    <w:rsid w:val="005A25FA"/>
    <w:rsid w:val="005A51A7"/>
    <w:rsid w:val="005B1653"/>
    <w:rsid w:val="005B4944"/>
    <w:rsid w:val="005C0D2A"/>
    <w:rsid w:val="005C2F17"/>
    <w:rsid w:val="005D139A"/>
    <w:rsid w:val="005F4541"/>
    <w:rsid w:val="005F60A3"/>
    <w:rsid w:val="00600344"/>
    <w:rsid w:val="006037DA"/>
    <w:rsid w:val="00605B26"/>
    <w:rsid w:val="00606498"/>
    <w:rsid w:val="00611674"/>
    <w:rsid w:val="006156CB"/>
    <w:rsid w:val="00646F89"/>
    <w:rsid w:val="00646F90"/>
    <w:rsid w:val="006566E9"/>
    <w:rsid w:val="00663255"/>
    <w:rsid w:val="00677755"/>
    <w:rsid w:val="006855F4"/>
    <w:rsid w:val="00690D2A"/>
    <w:rsid w:val="006A2081"/>
    <w:rsid w:val="006B57FF"/>
    <w:rsid w:val="006C2443"/>
    <w:rsid w:val="006D03B1"/>
    <w:rsid w:val="006D1536"/>
    <w:rsid w:val="006D61CD"/>
    <w:rsid w:val="006E26E5"/>
    <w:rsid w:val="006F15D5"/>
    <w:rsid w:val="007073DF"/>
    <w:rsid w:val="00713687"/>
    <w:rsid w:val="007155A8"/>
    <w:rsid w:val="00717997"/>
    <w:rsid w:val="0072414E"/>
    <w:rsid w:val="0072793B"/>
    <w:rsid w:val="00746B6A"/>
    <w:rsid w:val="00755B90"/>
    <w:rsid w:val="00755D9E"/>
    <w:rsid w:val="0076311E"/>
    <w:rsid w:val="00766EF4"/>
    <w:rsid w:val="00770589"/>
    <w:rsid w:val="00783BF9"/>
    <w:rsid w:val="0079482A"/>
    <w:rsid w:val="007A053A"/>
    <w:rsid w:val="007A6A5C"/>
    <w:rsid w:val="007A7002"/>
    <w:rsid w:val="007B133F"/>
    <w:rsid w:val="007B7399"/>
    <w:rsid w:val="007C1AE8"/>
    <w:rsid w:val="007D0D16"/>
    <w:rsid w:val="007D304C"/>
    <w:rsid w:val="007D5434"/>
    <w:rsid w:val="007E48D7"/>
    <w:rsid w:val="007F5811"/>
    <w:rsid w:val="008003DD"/>
    <w:rsid w:val="008027FD"/>
    <w:rsid w:val="00831F3E"/>
    <w:rsid w:val="00844D69"/>
    <w:rsid w:val="008451C1"/>
    <w:rsid w:val="00851B2A"/>
    <w:rsid w:val="008538F0"/>
    <w:rsid w:val="008563C9"/>
    <w:rsid w:val="00871837"/>
    <w:rsid w:val="008848F4"/>
    <w:rsid w:val="008866B7"/>
    <w:rsid w:val="00886AB5"/>
    <w:rsid w:val="008962DE"/>
    <w:rsid w:val="008A5D7E"/>
    <w:rsid w:val="008B1C57"/>
    <w:rsid w:val="008C5041"/>
    <w:rsid w:val="008C7F74"/>
    <w:rsid w:val="008D09AF"/>
    <w:rsid w:val="008E417A"/>
    <w:rsid w:val="008F45FA"/>
    <w:rsid w:val="008F5857"/>
    <w:rsid w:val="008F6B39"/>
    <w:rsid w:val="00924831"/>
    <w:rsid w:val="009333DF"/>
    <w:rsid w:val="009424DA"/>
    <w:rsid w:val="00942F51"/>
    <w:rsid w:val="009634CF"/>
    <w:rsid w:val="009711D7"/>
    <w:rsid w:val="009719A1"/>
    <w:rsid w:val="00973E17"/>
    <w:rsid w:val="009746A3"/>
    <w:rsid w:val="009754DF"/>
    <w:rsid w:val="00975B2D"/>
    <w:rsid w:val="00975BCD"/>
    <w:rsid w:val="009822ED"/>
    <w:rsid w:val="009948F0"/>
    <w:rsid w:val="00994ABD"/>
    <w:rsid w:val="009A0629"/>
    <w:rsid w:val="009B1B24"/>
    <w:rsid w:val="009B4E58"/>
    <w:rsid w:val="009C16E8"/>
    <w:rsid w:val="009C1700"/>
    <w:rsid w:val="009E4095"/>
    <w:rsid w:val="009F10C6"/>
    <w:rsid w:val="00A12A5A"/>
    <w:rsid w:val="00A22DCE"/>
    <w:rsid w:val="00A23097"/>
    <w:rsid w:val="00A2457D"/>
    <w:rsid w:val="00A34DD6"/>
    <w:rsid w:val="00A404F2"/>
    <w:rsid w:val="00A42960"/>
    <w:rsid w:val="00A466DD"/>
    <w:rsid w:val="00A804D3"/>
    <w:rsid w:val="00A8208D"/>
    <w:rsid w:val="00A87604"/>
    <w:rsid w:val="00A92A5C"/>
    <w:rsid w:val="00A92BDB"/>
    <w:rsid w:val="00AA699D"/>
    <w:rsid w:val="00AB0F4C"/>
    <w:rsid w:val="00AB166E"/>
    <w:rsid w:val="00AC541B"/>
    <w:rsid w:val="00AD0EEB"/>
    <w:rsid w:val="00AD0F75"/>
    <w:rsid w:val="00AD386C"/>
    <w:rsid w:val="00AD72C9"/>
    <w:rsid w:val="00AE35EA"/>
    <w:rsid w:val="00AF17EB"/>
    <w:rsid w:val="00AF2464"/>
    <w:rsid w:val="00AF26C9"/>
    <w:rsid w:val="00AF66A0"/>
    <w:rsid w:val="00AF6EC4"/>
    <w:rsid w:val="00B00E42"/>
    <w:rsid w:val="00B02B31"/>
    <w:rsid w:val="00B036BF"/>
    <w:rsid w:val="00B11034"/>
    <w:rsid w:val="00B155C3"/>
    <w:rsid w:val="00B2114D"/>
    <w:rsid w:val="00B22C4F"/>
    <w:rsid w:val="00B2460B"/>
    <w:rsid w:val="00B30113"/>
    <w:rsid w:val="00B30F5E"/>
    <w:rsid w:val="00B35FB2"/>
    <w:rsid w:val="00B46388"/>
    <w:rsid w:val="00B518F5"/>
    <w:rsid w:val="00B53A7D"/>
    <w:rsid w:val="00B5407A"/>
    <w:rsid w:val="00B5663E"/>
    <w:rsid w:val="00B636F5"/>
    <w:rsid w:val="00B800C9"/>
    <w:rsid w:val="00B870EF"/>
    <w:rsid w:val="00BA6951"/>
    <w:rsid w:val="00BB0C54"/>
    <w:rsid w:val="00BB7D5D"/>
    <w:rsid w:val="00BC077A"/>
    <w:rsid w:val="00BE5A46"/>
    <w:rsid w:val="00BF3FFA"/>
    <w:rsid w:val="00C0798C"/>
    <w:rsid w:val="00C16CD5"/>
    <w:rsid w:val="00C24A97"/>
    <w:rsid w:val="00C35C91"/>
    <w:rsid w:val="00C46F96"/>
    <w:rsid w:val="00C5194A"/>
    <w:rsid w:val="00C548CE"/>
    <w:rsid w:val="00C55253"/>
    <w:rsid w:val="00C63A48"/>
    <w:rsid w:val="00C740C9"/>
    <w:rsid w:val="00C7737A"/>
    <w:rsid w:val="00C8045F"/>
    <w:rsid w:val="00C869E9"/>
    <w:rsid w:val="00C90B6C"/>
    <w:rsid w:val="00CA2F18"/>
    <w:rsid w:val="00CA3AA1"/>
    <w:rsid w:val="00CA6EC1"/>
    <w:rsid w:val="00CB5104"/>
    <w:rsid w:val="00CB62FC"/>
    <w:rsid w:val="00CC0A7E"/>
    <w:rsid w:val="00CD06F4"/>
    <w:rsid w:val="00CD4B9A"/>
    <w:rsid w:val="00CD5D2E"/>
    <w:rsid w:val="00CD7C10"/>
    <w:rsid w:val="00CE281C"/>
    <w:rsid w:val="00CE5301"/>
    <w:rsid w:val="00CF1493"/>
    <w:rsid w:val="00CF1D12"/>
    <w:rsid w:val="00CF3756"/>
    <w:rsid w:val="00D05FC5"/>
    <w:rsid w:val="00D24203"/>
    <w:rsid w:val="00D33A36"/>
    <w:rsid w:val="00D4121D"/>
    <w:rsid w:val="00D418FA"/>
    <w:rsid w:val="00D41CD5"/>
    <w:rsid w:val="00D43EB4"/>
    <w:rsid w:val="00D44BCF"/>
    <w:rsid w:val="00D45BC8"/>
    <w:rsid w:val="00D45F12"/>
    <w:rsid w:val="00D53F6A"/>
    <w:rsid w:val="00D65332"/>
    <w:rsid w:val="00D70058"/>
    <w:rsid w:val="00D777BC"/>
    <w:rsid w:val="00D812E7"/>
    <w:rsid w:val="00D844D0"/>
    <w:rsid w:val="00D91A98"/>
    <w:rsid w:val="00D91D6F"/>
    <w:rsid w:val="00DA0043"/>
    <w:rsid w:val="00DA510A"/>
    <w:rsid w:val="00DA66CC"/>
    <w:rsid w:val="00DB01EB"/>
    <w:rsid w:val="00DB058B"/>
    <w:rsid w:val="00DB4539"/>
    <w:rsid w:val="00DB4F08"/>
    <w:rsid w:val="00DB68F1"/>
    <w:rsid w:val="00DC4810"/>
    <w:rsid w:val="00DE7AA7"/>
    <w:rsid w:val="00DF0D06"/>
    <w:rsid w:val="00DF44DA"/>
    <w:rsid w:val="00DF5560"/>
    <w:rsid w:val="00E00602"/>
    <w:rsid w:val="00E0459D"/>
    <w:rsid w:val="00E0743A"/>
    <w:rsid w:val="00E1116B"/>
    <w:rsid w:val="00E113B8"/>
    <w:rsid w:val="00E17DC3"/>
    <w:rsid w:val="00E23C92"/>
    <w:rsid w:val="00E26A1F"/>
    <w:rsid w:val="00E4140A"/>
    <w:rsid w:val="00E57459"/>
    <w:rsid w:val="00E72899"/>
    <w:rsid w:val="00E84A0F"/>
    <w:rsid w:val="00E91263"/>
    <w:rsid w:val="00EA1DE5"/>
    <w:rsid w:val="00EA6E56"/>
    <w:rsid w:val="00EB312C"/>
    <w:rsid w:val="00EB44A0"/>
    <w:rsid w:val="00EB4949"/>
    <w:rsid w:val="00EC5820"/>
    <w:rsid w:val="00EC7905"/>
    <w:rsid w:val="00EC7B98"/>
    <w:rsid w:val="00EE0F05"/>
    <w:rsid w:val="00EE19CE"/>
    <w:rsid w:val="00EF6E8F"/>
    <w:rsid w:val="00F050F3"/>
    <w:rsid w:val="00F07424"/>
    <w:rsid w:val="00F107B2"/>
    <w:rsid w:val="00F11A2D"/>
    <w:rsid w:val="00F32890"/>
    <w:rsid w:val="00F36D51"/>
    <w:rsid w:val="00F41107"/>
    <w:rsid w:val="00F545E6"/>
    <w:rsid w:val="00F62D1A"/>
    <w:rsid w:val="00F700E9"/>
    <w:rsid w:val="00F70422"/>
    <w:rsid w:val="00F7647F"/>
    <w:rsid w:val="00F7679D"/>
    <w:rsid w:val="00F8388E"/>
    <w:rsid w:val="00F87EE3"/>
    <w:rsid w:val="00F9104C"/>
    <w:rsid w:val="00F92979"/>
    <w:rsid w:val="00F977CD"/>
    <w:rsid w:val="00FA581D"/>
    <w:rsid w:val="00FA75C5"/>
    <w:rsid w:val="00FB1BD5"/>
    <w:rsid w:val="00FB3BE6"/>
    <w:rsid w:val="00FB3FDC"/>
    <w:rsid w:val="00FB63B4"/>
    <w:rsid w:val="00FB6DFD"/>
    <w:rsid w:val="00FC0E3C"/>
    <w:rsid w:val="00FC52DC"/>
    <w:rsid w:val="00FD768A"/>
    <w:rsid w:val="00FE3C79"/>
    <w:rsid w:val="00FE7AD6"/>
    <w:rsid w:val="00FF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7"/>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7"/>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7"/>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rsid w:val="00EB4949"/>
    <w:pPr>
      <w:keepNext/>
      <w:keepLines/>
      <w:numPr>
        <w:ilvl w:val="3"/>
        <w:numId w:val="7"/>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rsid w:val="00EB4949"/>
    <w:pPr>
      <w:keepNext/>
      <w:keepLines/>
      <w:numPr>
        <w:ilvl w:val="4"/>
        <w:numId w:val="7"/>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7"/>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14688B"/>
    <w:rPr>
      <w:rFonts w:ascii="Courier New" w:hAnsi="Courier New"/>
      <w:sz w:val="20"/>
      <w:szCs w:val="21"/>
    </w:rPr>
  </w:style>
  <w:style w:type="character" w:customStyle="1" w:styleId="PlainTextChar">
    <w:name w:val="Plain Text Char"/>
    <w:basedOn w:val="DefaultParagraphFont"/>
    <w:link w:val="PlainText"/>
    <w:uiPriority w:val="7"/>
    <w:rsid w:val="0014688B"/>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3"/>
      </w:numPr>
      <w:contextualSpacing/>
    </w:pPr>
  </w:style>
  <w:style w:type="paragraph" w:styleId="ListNumber2">
    <w:name w:val="List Number 2"/>
    <w:basedOn w:val="Normal"/>
    <w:uiPriority w:val="99"/>
    <w:unhideWhenUsed/>
    <w:rsid w:val="00F70422"/>
    <w:pPr>
      <w:numPr>
        <w:numId w:val="1"/>
      </w:numPr>
      <w:spacing w:after="40"/>
    </w:pPr>
    <w:rPr>
      <w:szCs w:val="24"/>
    </w:rPr>
  </w:style>
  <w:style w:type="paragraph" w:styleId="ListNumber3">
    <w:name w:val="List Number 3"/>
    <w:basedOn w:val="Normal"/>
    <w:autoRedefine/>
    <w:uiPriority w:val="99"/>
    <w:semiHidden/>
    <w:unhideWhenUsed/>
    <w:rsid w:val="00F70422"/>
    <w:pPr>
      <w:numPr>
        <w:numId w:val="4"/>
      </w:numPr>
      <w:contextualSpacing/>
    </w:pPr>
  </w:style>
  <w:style w:type="paragraph" w:styleId="ListNumber4">
    <w:name w:val="List Number 4"/>
    <w:basedOn w:val="Normal"/>
    <w:autoRedefine/>
    <w:uiPriority w:val="99"/>
    <w:semiHidden/>
    <w:unhideWhenUsed/>
    <w:rsid w:val="00F70422"/>
    <w:pPr>
      <w:numPr>
        <w:numId w:val="5"/>
      </w:numPr>
      <w:contextualSpacing/>
    </w:pPr>
  </w:style>
  <w:style w:type="paragraph" w:styleId="ListNumber5">
    <w:name w:val="List Number 5"/>
    <w:basedOn w:val="Normal"/>
    <w:autoRedefine/>
    <w:uiPriority w:val="99"/>
    <w:unhideWhenUsed/>
    <w:rsid w:val="00F70422"/>
    <w:pPr>
      <w:numPr>
        <w:numId w:val="6"/>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2"/>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rsid w:val="00FA581D"/>
    <w:pPr>
      <w:keepNext/>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rsid w:val="00F70422"/>
    <w:rPr>
      <w:sz w:val="18"/>
    </w:rPr>
  </w:style>
  <w:style w:type="paragraph" w:customStyle="1" w:styleId="NormalTable">
    <w:name w:val="NormalTable"/>
    <w:basedOn w:val="Normal"/>
    <w:unhideWhenUsed/>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rsid w:val="00C55253"/>
    <w:pPr>
      <w:pageBreakBefore/>
    </w:pPr>
  </w:style>
  <w:style w:type="paragraph" w:customStyle="1" w:styleId="Version">
    <w:name w:val="Version"/>
    <w:basedOn w:val="Subtitle"/>
    <w:next w:val="Normal"/>
    <w:rsid w:val="00924831"/>
  </w:style>
  <w:style w:type="paragraph" w:customStyle="1" w:styleId="Identifier">
    <w:name w:val="Identifier"/>
    <w:basedOn w:val="Subtitle"/>
    <w:next w:val="Normal"/>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customStyle="1" w:styleId="RelNote1">
    <w:name w:val="RelNote1"/>
    <w:basedOn w:val="Normal"/>
    <w:next w:val="RelNote2"/>
    <w:qFormat/>
    <w:rsid w:val="00414EED"/>
    <w:pPr>
      <w:numPr>
        <w:numId w:val="26"/>
      </w:numPr>
      <w:spacing w:before="240"/>
      <w:ind w:left="720"/>
    </w:pPr>
  </w:style>
  <w:style w:type="paragraph" w:customStyle="1" w:styleId="RelNote2">
    <w:name w:val="RelNote2"/>
    <w:basedOn w:val="RelNote1"/>
    <w:qFormat/>
    <w:rsid w:val="00414EED"/>
    <w:pPr>
      <w:numPr>
        <w:numId w:val="0"/>
      </w:numPr>
      <w:spacing w:before="120"/>
      <w:ind w:left="720"/>
    </w:pPr>
  </w:style>
  <w:style w:type="paragraph" w:customStyle="1" w:styleId="RelNotePlainText">
    <w:name w:val="RelNotePlainText"/>
    <w:basedOn w:val="RelNote2"/>
    <w:qFormat/>
    <w:rsid w:val="00B22C4F"/>
    <w:pPr>
      <w:spacing w:before="0"/>
    </w:pPr>
    <w:rPr>
      <w:rFonts w:ascii="Courier New" w:hAnsi="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7"/>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7"/>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7"/>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rsid w:val="00EB4949"/>
    <w:pPr>
      <w:keepNext/>
      <w:keepLines/>
      <w:numPr>
        <w:ilvl w:val="3"/>
        <w:numId w:val="7"/>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rsid w:val="00EB4949"/>
    <w:pPr>
      <w:keepNext/>
      <w:keepLines/>
      <w:numPr>
        <w:ilvl w:val="4"/>
        <w:numId w:val="7"/>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7"/>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14688B"/>
    <w:rPr>
      <w:rFonts w:ascii="Courier New" w:hAnsi="Courier New"/>
      <w:sz w:val="20"/>
      <w:szCs w:val="21"/>
    </w:rPr>
  </w:style>
  <w:style w:type="character" w:customStyle="1" w:styleId="PlainTextChar">
    <w:name w:val="Plain Text Char"/>
    <w:basedOn w:val="DefaultParagraphFont"/>
    <w:link w:val="PlainText"/>
    <w:uiPriority w:val="7"/>
    <w:rsid w:val="0014688B"/>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3"/>
      </w:numPr>
      <w:contextualSpacing/>
    </w:pPr>
  </w:style>
  <w:style w:type="paragraph" w:styleId="ListNumber2">
    <w:name w:val="List Number 2"/>
    <w:basedOn w:val="Normal"/>
    <w:uiPriority w:val="99"/>
    <w:unhideWhenUsed/>
    <w:rsid w:val="00F70422"/>
    <w:pPr>
      <w:numPr>
        <w:numId w:val="1"/>
      </w:numPr>
      <w:spacing w:after="40"/>
    </w:pPr>
    <w:rPr>
      <w:szCs w:val="24"/>
    </w:rPr>
  </w:style>
  <w:style w:type="paragraph" w:styleId="ListNumber3">
    <w:name w:val="List Number 3"/>
    <w:basedOn w:val="Normal"/>
    <w:autoRedefine/>
    <w:uiPriority w:val="99"/>
    <w:semiHidden/>
    <w:unhideWhenUsed/>
    <w:rsid w:val="00F70422"/>
    <w:pPr>
      <w:numPr>
        <w:numId w:val="4"/>
      </w:numPr>
      <w:contextualSpacing/>
    </w:pPr>
  </w:style>
  <w:style w:type="paragraph" w:styleId="ListNumber4">
    <w:name w:val="List Number 4"/>
    <w:basedOn w:val="Normal"/>
    <w:autoRedefine/>
    <w:uiPriority w:val="99"/>
    <w:semiHidden/>
    <w:unhideWhenUsed/>
    <w:rsid w:val="00F70422"/>
    <w:pPr>
      <w:numPr>
        <w:numId w:val="5"/>
      </w:numPr>
      <w:contextualSpacing/>
    </w:pPr>
  </w:style>
  <w:style w:type="paragraph" w:styleId="ListNumber5">
    <w:name w:val="List Number 5"/>
    <w:basedOn w:val="Normal"/>
    <w:autoRedefine/>
    <w:uiPriority w:val="99"/>
    <w:unhideWhenUsed/>
    <w:rsid w:val="00F70422"/>
    <w:pPr>
      <w:numPr>
        <w:numId w:val="6"/>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2"/>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rsid w:val="00FA581D"/>
    <w:pPr>
      <w:keepNext/>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rsid w:val="00F70422"/>
    <w:rPr>
      <w:sz w:val="18"/>
    </w:rPr>
  </w:style>
  <w:style w:type="paragraph" w:customStyle="1" w:styleId="NormalTable">
    <w:name w:val="NormalTable"/>
    <w:basedOn w:val="Normal"/>
    <w:unhideWhenUsed/>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rsid w:val="00C55253"/>
    <w:pPr>
      <w:pageBreakBefore/>
    </w:pPr>
  </w:style>
  <w:style w:type="paragraph" w:customStyle="1" w:styleId="Version">
    <w:name w:val="Version"/>
    <w:basedOn w:val="Subtitle"/>
    <w:next w:val="Normal"/>
    <w:rsid w:val="00924831"/>
  </w:style>
  <w:style w:type="paragraph" w:customStyle="1" w:styleId="Identifier">
    <w:name w:val="Identifier"/>
    <w:basedOn w:val="Subtitle"/>
    <w:next w:val="Normal"/>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customStyle="1" w:styleId="RelNote1">
    <w:name w:val="RelNote1"/>
    <w:basedOn w:val="Normal"/>
    <w:next w:val="RelNote2"/>
    <w:qFormat/>
    <w:rsid w:val="00414EED"/>
    <w:pPr>
      <w:numPr>
        <w:numId w:val="26"/>
      </w:numPr>
      <w:spacing w:before="240"/>
      <w:ind w:left="720"/>
    </w:pPr>
  </w:style>
  <w:style w:type="paragraph" w:customStyle="1" w:styleId="RelNote2">
    <w:name w:val="RelNote2"/>
    <w:basedOn w:val="RelNote1"/>
    <w:qFormat/>
    <w:rsid w:val="00414EED"/>
    <w:pPr>
      <w:numPr>
        <w:numId w:val="0"/>
      </w:numPr>
      <w:spacing w:before="120"/>
      <w:ind w:left="720"/>
    </w:pPr>
  </w:style>
  <w:style w:type="paragraph" w:customStyle="1" w:styleId="RelNotePlainText">
    <w:name w:val="RelNotePlainText"/>
    <w:basedOn w:val="RelNote2"/>
    <w:qFormat/>
    <w:rsid w:val="00B22C4F"/>
    <w:pPr>
      <w:spacing w:before="0"/>
    </w:pPr>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766191">
      <w:bodyDiv w:val="1"/>
      <w:marLeft w:val="0"/>
      <w:marRight w:val="0"/>
      <w:marTop w:val="0"/>
      <w:marBottom w:val="0"/>
      <w:divBdr>
        <w:top w:val="none" w:sz="0" w:space="0" w:color="auto"/>
        <w:left w:val="none" w:sz="0" w:space="0" w:color="auto"/>
        <w:bottom w:val="none" w:sz="0" w:space="0" w:color="auto"/>
        <w:right w:val="none" w:sz="0" w:space="0" w:color="auto"/>
      </w:divBdr>
    </w:div>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dfgroup.org/products/hdf5/" TargetMode="External"/><Relationship Id="rId18" Type="http://schemas.openxmlformats.org/officeDocument/2006/relationships/hyperlink" Target="mailto:help@hdfgroup.org" TargetMode="External"/><Relationship Id="rId3" Type="http://schemas.openxmlformats.org/officeDocument/2006/relationships/styles" Target="styles.xml"/><Relationship Id="rId21" Type="http://schemas.openxmlformats.org/officeDocument/2006/relationships/hyperlink" Target="http://www.hdfgroup.org/ftp/HDF5/examples/known_problems/"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hdfgroup.org/HDF5/doc/ADGuide/Changes.html" TargetMode="External"/><Relationship Id="rId2" Type="http://schemas.openxmlformats.org/officeDocument/2006/relationships/numbering" Target="numbering.xml"/><Relationship Id="rId16" Type="http://schemas.openxmlformats.org/officeDocument/2006/relationships/hyperlink" Target="http://www.hdfgroup.org/HDF5/doc/ADGuide/WhatsNew180.html"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hdfgroup.org/HDF5/doc/"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docs@hdfgroup.org"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hdfgroup.org/HDF5/release/obtain5.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Templates\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2377E-EDEE-4DD3-A088-591979902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330</TotalTime>
  <Pages>20</Pages>
  <Words>5296</Words>
  <Characters>30189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THG Document Template</vt:lpstr>
    </vt:vector>
  </TitlesOfParts>
  <Company>The HDF Group</Company>
  <LinksUpToDate>false</LinksUpToDate>
  <CharactersWithSpaces>35415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THG Document Template</dc:title>
  <dc:creator>Evans, Mark</dc:creator>
  <cp:lastModifiedBy>Evans, Mark</cp:lastModifiedBy>
  <cp:revision>23</cp:revision>
  <cp:lastPrinted>2014-07-08T16:52:00Z</cp:lastPrinted>
  <dcterms:created xsi:type="dcterms:W3CDTF">2014-07-23T18:54:00Z</dcterms:created>
  <dcterms:modified xsi:type="dcterms:W3CDTF">2014-07-24T18:41:00Z</dcterms:modified>
</cp:coreProperties>
</file>