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71016" w14:textId="5534C3D2" w:rsidR="004A2C4B" w:rsidRPr="004A2C4B" w:rsidRDefault="00611674" w:rsidP="0027466C">
      <w:pPr>
        <w:pStyle w:val="Title"/>
      </w:pPr>
      <w:r>
        <w:t xml:space="preserve"> </w:t>
      </w:r>
      <w:r w:rsidR="004A2C4B">
        <w:t xml:space="preserve">MS 3.2 – Addressing </w:t>
      </w:r>
      <w:r w:rsidR="004A2C4B" w:rsidRPr="004A2C4B">
        <w:t xml:space="preserve">Scalability: Scalability of open, close, </w:t>
      </w:r>
      <w:r w:rsidR="004A2C4B">
        <w:t>flush</w:t>
      </w:r>
      <w:r w:rsidR="0027466C">
        <w:t xml:space="preserve"> </w:t>
      </w:r>
      <w:r w:rsidR="004A2C4B" w:rsidRPr="0027466C">
        <w:rPr>
          <w:u w:val="single"/>
        </w:rPr>
        <w:t>CASE STUDY</w:t>
      </w:r>
      <w:r w:rsidR="004A2C4B">
        <w:t xml:space="preserve">: CGNS </w:t>
      </w:r>
      <w:r w:rsidR="004A2C4B" w:rsidRPr="00CF01AB">
        <w:t>Hotspot analysis of CGNS</w:t>
      </w:r>
      <w:r w:rsidR="004A2C4B">
        <w:t xml:space="preserve"> </w:t>
      </w:r>
      <w:proofErr w:type="spellStart"/>
      <w:r w:rsidR="004A2C4B" w:rsidRPr="00C53423">
        <w:rPr>
          <w:i/>
        </w:rPr>
        <w:t>cgp_open</w:t>
      </w:r>
      <w:proofErr w:type="spellEnd"/>
    </w:p>
    <w:p w14:paraId="4C883282" w14:textId="77777777" w:rsidR="00DF7369" w:rsidRPr="006000D5" w:rsidRDefault="003948FF" w:rsidP="00611674">
      <w:pPr>
        <w:pStyle w:val="Author"/>
      </w:pPr>
      <w:r>
        <w:t>The HDF Group</w:t>
      </w:r>
    </w:p>
    <w:p w14:paraId="515CBDC7" w14:textId="77777777" w:rsidR="009C21B8" w:rsidRDefault="004A2C4B" w:rsidP="004A2C4B">
      <w:pPr>
        <w:pStyle w:val="Abstract"/>
      </w:pPr>
      <w:r w:rsidRPr="004A2C4B">
        <w:t xml:space="preserve">This report addresses scalability issues (MS 3.2) associated with opening an HDF5 file which has a large quantity of metadata related to an application’s file format specifications. </w:t>
      </w:r>
      <w:r w:rsidR="009C21B8">
        <w:t>More specifically</w:t>
      </w:r>
      <w:r w:rsidRPr="004A2C4B">
        <w:t xml:space="preserve">, the metadata is stored in </w:t>
      </w:r>
      <w:r w:rsidR="009C21B8">
        <w:t xml:space="preserve">small </w:t>
      </w:r>
      <w:r w:rsidRPr="004A2C4B">
        <w:t xml:space="preserve">HDF5 datasets, and all the processes read the </w:t>
      </w:r>
      <w:r w:rsidR="009C21B8">
        <w:t xml:space="preserve">content of the </w:t>
      </w:r>
      <w:r w:rsidRPr="004A2C4B">
        <w:t xml:space="preserve">entire dataset. </w:t>
      </w:r>
    </w:p>
    <w:p w14:paraId="27B44DC7" w14:textId="6AF8442F" w:rsidR="004A2C4B" w:rsidRDefault="004A2C4B" w:rsidP="004A2C4B">
      <w:pPr>
        <w:pStyle w:val="Abstract"/>
      </w:pPr>
      <w:r w:rsidRPr="004A2C4B">
        <w:t xml:space="preserve">As a case study, this report first details a performance issue with the API </w:t>
      </w:r>
      <w:proofErr w:type="spellStart"/>
      <w:r w:rsidRPr="004A2C4B">
        <w:rPr>
          <w:i/>
        </w:rPr>
        <w:t>cgp_open</w:t>
      </w:r>
      <w:proofErr w:type="spellEnd"/>
      <w:r w:rsidRPr="004A2C4B">
        <w:t xml:space="preserve"> in the CGNS library. Two solutions are then proposed to improve the performance: (1) through an HDF5 library modification (the </w:t>
      </w:r>
      <w:r w:rsidRPr="004A2C4B">
        <w:rPr>
          <w:i/>
        </w:rPr>
        <w:t>proc0-read-and-bcast</w:t>
      </w:r>
      <w:r w:rsidRPr="004A2C4B">
        <w:t xml:space="preserve"> solution), and (2) a CGNS library modification (the use of compact dataset storage).</w:t>
      </w:r>
    </w:p>
    <w:p w14:paraId="02C48638" w14:textId="77777777" w:rsidR="00611674" w:rsidRPr="00913E2A" w:rsidRDefault="00611674" w:rsidP="00611674">
      <w:pPr>
        <w:pStyle w:val="Divider"/>
      </w:pPr>
    </w:p>
    <w:p w14:paraId="41AF5742" w14:textId="77777777" w:rsidR="002C3EBA" w:rsidRDefault="00A21BE1" w:rsidP="002C3EBA">
      <w:pPr>
        <w:pStyle w:val="Heading2"/>
      </w:pPr>
      <w:r w:rsidRPr="002C3EBA">
        <w:t>R</w:t>
      </w:r>
      <w:r w:rsidR="00653D0D" w:rsidRPr="002C3EBA">
        <w:t>ationale</w:t>
      </w:r>
      <w:r w:rsidR="00653D0D">
        <w:t xml:space="preserve"> for the Investigation</w:t>
      </w:r>
    </w:p>
    <w:p w14:paraId="6DCDBE46" w14:textId="51B2568E" w:rsidR="00653D0D" w:rsidRDefault="00653D0D" w:rsidP="002C3EBA">
      <w:pPr>
        <w:pStyle w:val="Heading2"/>
        <w:numPr>
          <w:ilvl w:val="1"/>
          <w:numId w:val="1"/>
        </w:numPr>
      </w:pPr>
      <w:r>
        <w:t>Description of the Benchmark</w:t>
      </w:r>
    </w:p>
    <w:p w14:paraId="09097A45" w14:textId="77777777" w:rsidR="00653D0D" w:rsidRDefault="00653D0D" w:rsidP="00653D0D">
      <w:r>
        <w:t xml:space="preserve">The CGNS benchmark creates 128 </w:t>
      </w:r>
      <w:r w:rsidRPr="006852B7">
        <w:rPr>
          <w:noProof/>
        </w:rPr>
        <w:t>bases</w:t>
      </w:r>
      <w:r>
        <w:t xml:space="preserve"> with 32 zones in each </w:t>
      </w:r>
      <w:r w:rsidRPr="006852B7">
        <w:rPr>
          <w:noProof/>
        </w:rPr>
        <w:t>base</w:t>
      </w:r>
      <w:r>
        <w:t xml:space="preserve">. The reported timing data is during </w:t>
      </w:r>
      <w:proofErr w:type="spellStart"/>
      <w:r w:rsidRPr="00362C86">
        <w:rPr>
          <w:b/>
        </w:rPr>
        <w:t>cgp_open</w:t>
      </w:r>
      <w:proofErr w:type="spellEnd"/>
      <w:r>
        <w:t xml:space="preserve"> of an already </w:t>
      </w:r>
      <w:r w:rsidRPr="006852B7">
        <w:rPr>
          <w:noProof/>
        </w:rPr>
        <w:t>created</w:t>
      </w:r>
      <w:r>
        <w:t xml:space="preserve"> CGNS file. The majority of the </w:t>
      </w:r>
      <w:proofErr w:type="spellStart"/>
      <w:r w:rsidRPr="00362C86">
        <w:rPr>
          <w:b/>
        </w:rPr>
        <w:t>cgp_open</w:t>
      </w:r>
      <w:proofErr w:type="spellEnd"/>
      <w:r>
        <w:t xml:space="preserve"> time is spent in </w:t>
      </w:r>
      <w:proofErr w:type="spellStart"/>
      <w:r w:rsidRPr="00362C86">
        <w:rPr>
          <w:b/>
        </w:rPr>
        <w:t>cgi_read</w:t>
      </w:r>
      <w:proofErr w:type="spellEnd"/>
      <w:r>
        <w:t xml:space="preserve">, and the remaining sections of the report break down the cascading calls in </w:t>
      </w:r>
      <w:proofErr w:type="spellStart"/>
      <w:r w:rsidRPr="00362C86">
        <w:rPr>
          <w:b/>
        </w:rPr>
        <w:t>cgi_read</w:t>
      </w:r>
      <w:proofErr w:type="spellEnd"/>
      <w:r>
        <w:t>.</w:t>
      </w:r>
      <w:r w:rsidRPr="00BF22C9">
        <w:t xml:space="preserve"> </w:t>
      </w:r>
      <w:r>
        <w:t xml:space="preserve">The number and size of the reads during </w:t>
      </w:r>
      <w:proofErr w:type="spellStart"/>
      <w:r w:rsidRPr="00BF22C9">
        <w:rPr>
          <w:b/>
        </w:rPr>
        <w:t>cgp_open</w:t>
      </w:r>
      <w:proofErr w:type="spellEnd"/>
      <w:r>
        <w:t xml:space="preserve"> for this case is as follows:</w:t>
      </w:r>
    </w:p>
    <w:tbl>
      <w:tblPr>
        <w:tblStyle w:val="PlainTable31"/>
        <w:tblW w:w="0" w:type="auto"/>
        <w:tblLook w:val="04A0" w:firstRow="1" w:lastRow="0" w:firstColumn="1" w:lastColumn="0" w:noHBand="0" w:noVBand="1"/>
      </w:tblPr>
      <w:tblGrid>
        <w:gridCol w:w="2336"/>
        <w:gridCol w:w="2254"/>
        <w:gridCol w:w="2250"/>
        <w:gridCol w:w="2510"/>
      </w:tblGrid>
      <w:tr w:rsidR="00653D0D" w14:paraId="0547AD4A" w14:textId="77777777" w:rsidTr="007F45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6" w:type="dxa"/>
          </w:tcPr>
          <w:p w14:paraId="4BA45FD7" w14:textId="77777777" w:rsidR="00653D0D" w:rsidRDefault="00653D0D" w:rsidP="007F4543">
            <w:pPr>
              <w:jc w:val="center"/>
            </w:pPr>
            <w:r>
              <w:t>Size of Array</w:t>
            </w:r>
          </w:p>
        </w:tc>
        <w:tc>
          <w:tcPr>
            <w:tcW w:w="2254" w:type="dxa"/>
          </w:tcPr>
          <w:p w14:paraId="7BFD8C79" w14:textId="77777777" w:rsidR="00653D0D" w:rsidRDefault="00653D0D" w:rsidP="007F4543">
            <w:pPr>
              <w:jc w:val="center"/>
              <w:cnfStyle w:val="100000000000" w:firstRow="1" w:lastRow="0" w:firstColumn="0" w:lastColumn="0" w:oddVBand="0" w:evenVBand="0" w:oddHBand="0" w:evenHBand="0" w:firstRowFirstColumn="0" w:firstRowLastColumn="0" w:lastRowFirstColumn="0" w:lastRowLastColumn="0"/>
            </w:pPr>
            <w:r>
              <w:t>Total Number of Reads</w:t>
            </w:r>
          </w:p>
        </w:tc>
        <w:tc>
          <w:tcPr>
            <w:tcW w:w="2250" w:type="dxa"/>
          </w:tcPr>
          <w:p w14:paraId="49030833" w14:textId="77777777" w:rsidR="00653D0D" w:rsidRDefault="00653D0D" w:rsidP="007F4543">
            <w:pPr>
              <w:jc w:val="center"/>
              <w:cnfStyle w:val="100000000000" w:firstRow="1" w:lastRow="0" w:firstColumn="0" w:lastColumn="0" w:oddVBand="0" w:evenVBand="0" w:oddHBand="0" w:evenHBand="0" w:firstRowFirstColumn="0" w:firstRowLastColumn="0" w:lastRowFirstColumn="0" w:lastRowLastColumn="0"/>
            </w:pPr>
            <w:r>
              <w:t>Size Per Read (BYTES)</w:t>
            </w:r>
          </w:p>
        </w:tc>
        <w:tc>
          <w:tcPr>
            <w:tcW w:w="2510" w:type="dxa"/>
          </w:tcPr>
          <w:p w14:paraId="145E6B51" w14:textId="77777777" w:rsidR="00653D0D" w:rsidRDefault="00653D0D" w:rsidP="007F4543">
            <w:pPr>
              <w:jc w:val="center"/>
              <w:cnfStyle w:val="100000000000" w:firstRow="1" w:lastRow="0" w:firstColumn="0" w:lastColumn="0" w:oddVBand="0" w:evenVBand="0" w:oddHBand="0" w:evenHBand="0" w:firstRowFirstColumn="0" w:firstRowLastColumn="0" w:lastRowFirstColumn="0" w:lastRowLastColumn="0"/>
            </w:pPr>
            <w:r>
              <w:t>Total Read Size (bytes)</w:t>
            </w:r>
          </w:p>
        </w:tc>
      </w:tr>
      <w:tr w:rsidR="00653D0D" w14:paraId="2E66F19F" w14:textId="77777777" w:rsidTr="007F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29CF9F77" w14:textId="77777777" w:rsidR="00653D0D" w:rsidRDefault="00653D0D" w:rsidP="007F4543">
            <w:pPr>
              <w:jc w:val="center"/>
            </w:pPr>
            <w:r>
              <w:t>2x1</w:t>
            </w:r>
          </w:p>
        </w:tc>
        <w:tc>
          <w:tcPr>
            <w:tcW w:w="2254" w:type="dxa"/>
          </w:tcPr>
          <w:p w14:paraId="1D2558D2" w14:textId="77777777" w:rsidR="00653D0D" w:rsidRDefault="00653D0D" w:rsidP="007F4543">
            <w:pPr>
              <w:jc w:val="center"/>
              <w:cnfStyle w:val="000000100000" w:firstRow="0" w:lastRow="0" w:firstColumn="0" w:lastColumn="0" w:oddVBand="0" w:evenVBand="0" w:oddHBand="1" w:evenHBand="0" w:firstRowFirstColumn="0" w:firstRowLastColumn="0" w:lastRowFirstColumn="0" w:lastRowLastColumn="0"/>
            </w:pPr>
            <w:r>
              <w:t>128</w:t>
            </w:r>
          </w:p>
        </w:tc>
        <w:tc>
          <w:tcPr>
            <w:tcW w:w="2250" w:type="dxa"/>
          </w:tcPr>
          <w:p w14:paraId="3CCD39CB" w14:textId="77777777" w:rsidR="00653D0D" w:rsidRDefault="00653D0D" w:rsidP="007F4543">
            <w:pPr>
              <w:jc w:val="center"/>
              <w:cnfStyle w:val="000000100000" w:firstRow="0" w:lastRow="0" w:firstColumn="0" w:lastColumn="0" w:oddVBand="0" w:evenVBand="0" w:oddHBand="1" w:evenHBand="0" w:firstRowFirstColumn="0" w:firstRowLastColumn="0" w:lastRowFirstColumn="0" w:lastRowLastColumn="0"/>
            </w:pPr>
            <w:r>
              <w:t>8</w:t>
            </w:r>
          </w:p>
        </w:tc>
        <w:tc>
          <w:tcPr>
            <w:tcW w:w="2510" w:type="dxa"/>
          </w:tcPr>
          <w:p w14:paraId="282F01DB" w14:textId="77777777" w:rsidR="00653D0D" w:rsidRDefault="00653D0D" w:rsidP="007F4543">
            <w:pPr>
              <w:jc w:val="center"/>
              <w:cnfStyle w:val="000000100000" w:firstRow="0" w:lastRow="0" w:firstColumn="0" w:lastColumn="0" w:oddVBand="0" w:evenVBand="0" w:oddHBand="1" w:evenHBand="0" w:firstRowFirstColumn="0" w:firstRowLastColumn="0" w:lastRowFirstColumn="0" w:lastRowLastColumn="0"/>
            </w:pPr>
            <w:r>
              <w:t>1,024</w:t>
            </w:r>
          </w:p>
        </w:tc>
      </w:tr>
      <w:tr w:rsidR="00653D0D" w14:paraId="1ECE2FE1" w14:textId="77777777" w:rsidTr="007F4543">
        <w:tc>
          <w:tcPr>
            <w:cnfStyle w:val="001000000000" w:firstRow="0" w:lastRow="0" w:firstColumn="1" w:lastColumn="0" w:oddVBand="0" w:evenVBand="0" w:oddHBand="0" w:evenHBand="0" w:firstRowFirstColumn="0" w:firstRowLastColumn="0" w:lastRowFirstColumn="0" w:lastRowLastColumn="0"/>
            <w:tcW w:w="2336" w:type="dxa"/>
          </w:tcPr>
          <w:p w14:paraId="3E502A0B" w14:textId="77777777" w:rsidR="00653D0D" w:rsidRDefault="00653D0D" w:rsidP="007F4543">
            <w:pPr>
              <w:jc w:val="center"/>
            </w:pPr>
            <w:r>
              <w:t>3x3</w:t>
            </w:r>
          </w:p>
        </w:tc>
        <w:tc>
          <w:tcPr>
            <w:tcW w:w="2254" w:type="dxa"/>
          </w:tcPr>
          <w:p w14:paraId="2469B433" w14:textId="77777777" w:rsidR="00653D0D" w:rsidRDefault="00653D0D" w:rsidP="007F4543">
            <w:pPr>
              <w:jc w:val="center"/>
              <w:cnfStyle w:val="000000000000" w:firstRow="0" w:lastRow="0" w:firstColumn="0" w:lastColumn="0" w:oddVBand="0" w:evenVBand="0" w:oddHBand="0" w:evenHBand="0" w:firstRowFirstColumn="0" w:firstRowLastColumn="0" w:lastRowFirstColumn="0" w:lastRowLastColumn="0"/>
            </w:pPr>
            <w:r>
              <w:t>4096</w:t>
            </w:r>
          </w:p>
        </w:tc>
        <w:tc>
          <w:tcPr>
            <w:tcW w:w="2250" w:type="dxa"/>
          </w:tcPr>
          <w:p w14:paraId="0632D7F5" w14:textId="77777777" w:rsidR="00653D0D" w:rsidRDefault="00653D0D" w:rsidP="007F4543">
            <w:pPr>
              <w:jc w:val="center"/>
              <w:cnfStyle w:val="000000000000" w:firstRow="0" w:lastRow="0" w:firstColumn="0" w:lastColumn="0" w:oddVBand="0" w:evenVBand="0" w:oddHBand="0" w:evenHBand="0" w:firstRowFirstColumn="0" w:firstRowLastColumn="0" w:lastRowFirstColumn="0" w:lastRowLastColumn="0"/>
            </w:pPr>
            <w:r>
              <w:t>72</w:t>
            </w:r>
          </w:p>
        </w:tc>
        <w:tc>
          <w:tcPr>
            <w:tcW w:w="2510" w:type="dxa"/>
          </w:tcPr>
          <w:p w14:paraId="679373CB" w14:textId="77777777" w:rsidR="00653D0D" w:rsidRDefault="00653D0D" w:rsidP="007F4543">
            <w:pPr>
              <w:jc w:val="center"/>
              <w:cnfStyle w:val="000000000000" w:firstRow="0" w:lastRow="0" w:firstColumn="0" w:lastColumn="0" w:oddVBand="0" w:evenVBand="0" w:oddHBand="0" w:evenHBand="0" w:firstRowFirstColumn="0" w:firstRowLastColumn="0" w:lastRowFirstColumn="0" w:lastRowLastColumn="0"/>
            </w:pPr>
            <w:r>
              <w:t>294,912</w:t>
            </w:r>
          </w:p>
        </w:tc>
      </w:tr>
      <w:tr w:rsidR="00653D0D" w14:paraId="0B74DCCF" w14:textId="77777777" w:rsidTr="007F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670F8B40" w14:textId="77777777" w:rsidR="00653D0D" w:rsidRDefault="00653D0D" w:rsidP="007F4543">
            <w:pPr>
              <w:jc w:val="center"/>
            </w:pPr>
            <w:r>
              <w:t>10x1</w:t>
            </w:r>
          </w:p>
        </w:tc>
        <w:tc>
          <w:tcPr>
            <w:tcW w:w="2254" w:type="dxa"/>
          </w:tcPr>
          <w:p w14:paraId="5A5DFF26" w14:textId="77777777" w:rsidR="00653D0D" w:rsidRDefault="00653D0D" w:rsidP="007F4543">
            <w:pPr>
              <w:jc w:val="center"/>
              <w:cnfStyle w:val="000000100000" w:firstRow="0" w:lastRow="0" w:firstColumn="0" w:lastColumn="0" w:oddVBand="0" w:evenVBand="0" w:oddHBand="1" w:evenHBand="0" w:firstRowFirstColumn="0" w:firstRowLastColumn="0" w:lastRowFirstColumn="0" w:lastRowLastColumn="0"/>
            </w:pPr>
            <w:r>
              <w:t>4096</w:t>
            </w:r>
          </w:p>
        </w:tc>
        <w:tc>
          <w:tcPr>
            <w:tcW w:w="2250" w:type="dxa"/>
          </w:tcPr>
          <w:p w14:paraId="63123A08" w14:textId="77777777" w:rsidR="00653D0D" w:rsidRDefault="00653D0D" w:rsidP="007F4543">
            <w:pPr>
              <w:jc w:val="center"/>
              <w:cnfStyle w:val="000000100000" w:firstRow="0" w:lastRow="0" w:firstColumn="0" w:lastColumn="0" w:oddVBand="0" w:evenVBand="0" w:oddHBand="1" w:evenHBand="0" w:firstRowFirstColumn="0" w:firstRowLastColumn="0" w:lastRowFirstColumn="0" w:lastRowLastColumn="0"/>
            </w:pPr>
            <w:r>
              <w:t>10</w:t>
            </w:r>
          </w:p>
        </w:tc>
        <w:tc>
          <w:tcPr>
            <w:tcW w:w="2510" w:type="dxa"/>
          </w:tcPr>
          <w:p w14:paraId="4D492DF5" w14:textId="77777777" w:rsidR="00653D0D" w:rsidRDefault="00653D0D" w:rsidP="007F4543">
            <w:pPr>
              <w:jc w:val="center"/>
              <w:cnfStyle w:val="000000100000" w:firstRow="0" w:lastRow="0" w:firstColumn="0" w:lastColumn="0" w:oddVBand="0" w:evenVBand="0" w:oddHBand="1" w:evenHBand="0" w:firstRowFirstColumn="0" w:firstRowLastColumn="0" w:lastRowFirstColumn="0" w:lastRowLastColumn="0"/>
            </w:pPr>
            <w:r>
              <w:t>40,960</w:t>
            </w:r>
          </w:p>
        </w:tc>
      </w:tr>
      <w:tr w:rsidR="00653D0D" w14:paraId="67A19840" w14:textId="77777777" w:rsidTr="007F4543">
        <w:tc>
          <w:tcPr>
            <w:cnfStyle w:val="001000000000" w:firstRow="0" w:lastRow="0" w:firstColumn="1" w:lastColumn="0" w:oddVBand="0" w:evenVBand="0" w:oddHBand="0" w:evenHBand="0" w:firstRowFirstColumn="0" w:firstRowLastColumn="0" w:lastRowFirstColumn="0" w:lastRowLastColumn="0"/>
            <w:tcW w:w="2336" w:type="dxa"/>
          </w:tcPr>
          <w:p w14:paraId="1D47ABA5" w14:textId="77777777" w:rsidR="00653D0D" w:rsidRDefault="00653D0D" w:rsidP="007F4543">
            <w:pPr>
              <w:jc w:val="center"/>
            </w:pPr>
            <w:r>
              <w:t>1x1</w:t>
            </w:r>
          </w:p>
        </w:tc>
        <w:tc>
          <w:tcPr>
            <w:tcW w:w="2254" w:type="dxa"/>
          </w:tcPr>
          <w:p w14:paraId="6190A67E" w14:textId="77777777" w:rsidR="00653D0D" w:rsidRDefault="00653D0D" w:rsidP="007F4543">
            <w:pPr>
              <w:jc w:val="center"/>
              <w:cnfStyle w:val="000000000000" w:firstRow="0" w:lastRow="0" w:firstColumn="0" w:lastColumn="0" w:oddVBand="0" w:evenVBand="0" w:oddHBand="0" w:evenHBand="0" w:firstRowFirstColumn="0" w:firstRowLastColumn="0" w:lastRowFirstColumn="0" w:lastRowLastColumn="0"/>
            </w:pPr>
            <w:r>
              <w:t>1</w:t>
            </w:r>
          </w:p>
        </w:tc>
        <w:tc>
          <w:tcPr>
            <w:tcW w:w="2250" w:type="dxa"/>
          </w:tcPr>
          <w:p w14:paraId="0550098B" w14:textId="77777777" w:rsidR="00653D0D" w:rsidRDefault="00653D0D" w:rsidP="007F4543">
            <w:pPr>
              <w:jc w:val="center"/>
              <w:cnfStyle w:val="000000000000" w:firstRow="0" w:lastRow="0" w:firstColumn="0" w:lastColumn="0" w:oddVBand="0" w:evenVBand="0" w:oddHBand="0" w:evenHBand="0" w:firstRowFirstColumn="0" w:firstRowLastColumn="0" w:lastRowFirstColumn="0" w:lastRowLastColumn="0"/>
            </w:pPr>
            <w:r>
              <w:t>4</w:t>
            </w:r>
          </w:p>
        </w:tc>
        <w:tc>
          <w:tcPr>
            <w:tcW w:w="2510" w:type="dxa"/>
          </w:tcPr>
          <w:p w14:paraId="6A8ABDD6" w14:textId="77777777" w:rsidR="00653D0D" w:rsidRDefault="00653D0D" w:rsidP="007F4543">
            <w:pPr>
              <w:jc w:val="center"/>
              <w:cnfStyle w:val="000000000000" w:firstRow="0" w:lastRow="0" w:firstColumn="0" w:lastColumn="0" w:oddVBand="0" w:evenVBand="0" w:oddHBand="0" w:evenHBand="0" w:firstRowFirstColumn="0" w:firstRowLastColumn="0" w:lastRowFirstColumn="0" w:lastRowLastColumn="0"/>
            </w:pPr>
            <w:r>
              <w:t>4</w:t>
            </w:r>
          </w:p>
        </w:tc>
      </w:tr>
    </w:tbl>
    <w:p w14:paraId="3D5AC377" w14:textId="77777777" w:rsidR="00653D0D" w:rsidRDefault="00653D0D" w:rsidP="00653D0D"/>
    <w:p w14:paraId="494563A9" w14:textId="77777777" w:rsidR="002C3EBA" w:rsidRDefault="00653D0D" w:rsidP="002C3EBA">
      <w:r>
        <w:t xml:space="preserve">Total read size is ~329K. The systems used in this report were: </w:t>
      </w:r>
      <w:r w:rsidRPr="00CE76C8">
        <w:rPr>
          <w:b/>
        </w:rPr>
        <w:t>Sky Bridge</w:t>
      </w:r>
      <w:r>
        <w:t xml:space="preserve"> (Cray, Sandia National Laboratories) and </w:t>
      </w:r>
      <w:r w:rsidRPr="00CE76C8">
        <w:rPr>
          <w:b/>
        </w:rPr>
        <w:t>Edison</w:t>
      </w:r>
      <w:r>
        <w:t xml:space="preserve"> (Cray, NERSC).</w:t>
      </w:r>
    </w:p>
    <w:p w14:paraId="2CD3E473" w14:textId="7C830435" w:rsidR="00653D0D" w:rsidRDefault="00653D0D" w:rsidP="002C3EBA">
      <w:pPr>
        <w:pStyle w:val="Heading2"/>
        <w:numPr>
          <w:ilvl w:val="1"/>
          <w:numId w:val="1"/>
        </w:numPr>
      </w:pPr>
      <w:r>
        <w:t>Benchmark Findings</w:t>
      </w:r>
    </w:p>
    <w:p w14:paraId="57EFC86C" w14:textId="77777777" w:rsidR="00653D0D" w:rsidRPr="00895554" w:rsidRDefault="00653D0D" w:rsidP="00653D0D"/>
    <w:p w14:paraId="24E8BD5D" w14:textId="77777777" w:rsidR="00653D0D" w:rsidRDefault="00653D0D" w:rsidP="00653D0D">
      <w:r>
        <w:t xml:space="preserve">In </w:t>
      </w:r>
      <w:proofErr w:type="spellStart"/>
      <w:r w:rsidRPr="000A09F4">
        <w:rPr>
          <w:b/>
        </w:rPr>
        <w:t>cgi_read</w:t>
      </w:r>
      <w:proofErr w:type="spellEnd"/>
      <w:r>
        <w:rPr>
          <w:b/>
        </w:rPr>
        <w:t xml:space="preserve">, </w:t>
      </w:r>
      <w:r w:rsidRPr="00E017ED">
        <w:t>at line</w:t>
      </w:r>
      <w:r>
        <w:t>:</w:t>
      </w:r>
    </w:p>
    <w:p w14:paraId="0FB5625E" w14:textId="77777777" w:rsidR="00653D0D" w:rsidRPr="00A714E4" w:rsidRDefault="00653D0D" w:rsidP="00653D0D">
      <w:pPr>
        <w:pStyle w:val="Style1"/>
      </w:pPr>
      <w:r w:rsidRPr="000A09F4">
        <w:t xml:space="preserve">   for (b=0; b&lt;cg-&gt;</w:t>
      </w:r>
      <w:proofErr w:type="spellStart"/>
      <w:r w:rsidRPr="000A09F4">
        <w:t>nbases</w:t>
      </w:r>
      <w:proofErr w:type="spellEnd"/>
      <w:r w:rsidRPr="000A09F4">
        <w:t>; b++) if (</w:t>
      </w:r>
      <w:proofErr w:type="spellStart"/>
      <w:r w:rsidRPr="00A714E4">
        <w:rPr>
          <w:color w:val="C00000"/>
        </w:rPr>
        <w:t>cgi_read_base</w:t>
      </w:r>
      <w:proofErr w:type="spellEnd"/>
      <w:r w:rsidRPr="000A09F4">
        <w:t>(&amp;cg-&gt;base[b])) return CG_ERROR;</w:t>
      </w:r>
    </w:p>
    <w:p w14:paraId="3C8B71DC" w14:textId="77777777" w:rsidR="00653D0D" w:rsidRDefault="00653D0D" w:rsidP="00653D0D">
      <w:r>
        <w:lastRenderedPageBreak/>
        <w:t>Sky Bridge timing:</w:t>
      </w:r>
    </w:p>
    <w:tbl>
      <w:tblPr>
        <w:tblStyle w:val="PlainTable11"/>
        <w:tblW w:w="0" w:type="auto"/>
        <w:tblLook w:val="04A0" w:firstRow="1" w:lastRow="0" w:firstColumn="1" w:lastColumn="0" w:noHBand="0" w:noVBand="1"/>
      </w:tblPr>
      <w:tblGrid>
        <w:gridCol w:w="4675"/>
        <w:gridCol w:w="4675"/>
      </w:tblGrid>
      <w:tr w:rsidR="00653D0D" w14:paraId="7A3EB43F" w14:textId="77777777" w:rsidTr="007F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9BEA39" w14:textId="77777777" w:rsidR="00653D0D" w:rsidRDefault="00653D0D" w:rsidP="007F4543">
            <w:r>
              <w:t>1 process</w:t>
            </w:r>
          </w:p>
        </w:tc>
        <w:tc>
          <w:tcPr>
            <w:tcW w:w="4675" w:type="dxa"/>
          </w:tcPr>
          <w:p w14:paraId="14757CBA" w14:textId="77777777" w:rsidR="00653D0D" w:rsidRDefault="00653D0D" w:rsidP="007F4543">
            <w:pPr>
              <w:cnfStyle w:val="100000000000" w:firstRow="1" w:lastRow="0" w:firstColumn="0" w:lastColumn="0" w:oddVBand="0" w:evenVBand="0" w:oddHBand="0" w:evenHBand="0" w:firstRowFirstColumn="0" w:firstRowLastColumn="0" w:lastRowFirstColumn="0" w:lastRowLastColumn="0"/>
            </w:pPr>
            <w:r>
              <w:t>24.4 s</w:t>
            </w:r>
          </w:p>
        </w:tc>
      </w:tr>
      <w:tr w:rsidR="00653D0D" w14:paraId="71EB4016" w14:textId="77777777" w:rsidTr="007F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95DC6E" w14:textId="77777777" w:rsidR="00653D0D" w:rsidRDefault="00653D0D" w:rsidP="007F4543">
            <w:r>
              <w:t>2048 processes</w:t>
            </w:r>
          </w:p>
        </w:tc>
        <w:tc>
          <w:tcPr>
            <w:tcW w:w="4675" w:type="dxa"/>
          </w:tcPr>
          <w:p w14:paraId="5A36586D" w14:textId="77777777" w:rsidR="00653D0D" w:rsidRDefault="00653D0D" w:rsidP="007F4543">
            <w:pPr>
              <w:cnfStyle w:val="000000100000" w:firstRow="0" w:lastRow="0" w:firstColumn="0" w:lastColumn="0" w:oddVBand="0" w:evenVBand="0" w:oddHBand="1" w:evenHBand="0" w:firstRowFirstColumn="0" w:firstRowLastColumn="0" w:lastRowFirstColumn="0" w:lastRowLastColumn="0"/>
            </w:pPr>
            <w:r>
              <w:t>781 s</w:t>
            </w:r>
          </w:p>
        </w:tc>
      </w:tr>
    </w:tbl>
    <w:p w14:paraId="69067ACF" w14:textId="77777777" w:rsidR="00653D0D" w:rsidRDefault="00653D0D" w:rsidP="00653D0D"/>
    <w:p w14:paraId="38A249EA" w14:textId="77777777" w:rsidR="00653D0D" w:rsidRDefault="00653D0D" w:rsidP="00653D0D"/>
    <w:p w14:paraId="44FA735E" w14:textId="77777777" w:rsidR="00653D0D" w:rsidRDefault="00653D0D" w:rsidP="00653D0D"/>
    <w:p w14:paraId="5728C36D" w14:textId="77777777" w:rsidR="00653D0D" w:rsidRDefault="00653D0D" w:rsidP="00653D0D">
      <w:r>
        <w:t xml:space="preserve">The average time spent in the above </w:t>
      </w:r>
      <w:proofErr w:type="spellStart"/>
      <w:r w:rsidRPr="00A714E4">
        <w:rPr>
          <w:color w:val="C00000"/>
        </w:rPr>
        <w:t>cgi_read_base</w:t>
      </w:r>
      <w:proofErr w:type="spellEnd"/>
      <w:r w:rsidRPr="00A714E4">
        <w:rPr>
          <w:color w:val="C00000"/>
        </w:rPr>
        <w:t xml:space="preserve"> </w:t>
      </w:r>
      <w:r>
        <w:t>call at:</w:t>
      </w:r>
    </w:p>
    <w:p w14:paraId="51DE041D" w14:textId="77777777" w:rsidR="00653D0D" w:rsidRDefault="00653D0D" w:rsidP="00653D0D">
      <w:proofErr w:type="spellStart"/>
      <w:r w:rsidRPr="00A714E4">
        <w:rPr>
          <w:color w:val="C00000"/>
        </w:rPr>
        <w:t>cgi_read_base</w:t>
      </w:r>
      <w:proofErr w:type="spellEnd"/>
      <w:r>
        <w:t>:</w:t>
      </w:r>
    </w:p>
    <w:p w14:paraId="4D50AC5E" w14:textId="77777777" w:rsidR="00653D0D" w:rsidRDefault="00653D0D" w:rsidP="00653D0D">
      <w:pPr>
        <w:pStyle w:val="Style1"/>
      </w:pPr>
      <w:r>
        <w:t xml:space="preserve"> for (n=0; n&lt;base-&gt;</w:t>
      </w:r>
      <w:proofErr w:type="spellStart"/>
      <w:r>
        <w:t>nzones</w:t>
      </w:r>
      <w:proofErr w:type="spellEnd"/>
      <w:r>
        <w:t>; n++) {</w:t>
      </w:r>
    </w:p>
    <w:p w14:paraId="2AF17834" w14:textId="77777777" w:rsidR="00653D0D" w:rsidRDefault="00653D0D" w:rsidP="00653D0D">
      <w:pPr>
        <w:pStyle w:val="Style1"/>
      </w:pPr>
      <w:r>
        <w:t xml:space="preserve">            base-&gt;zone[n].id = id[n];</w:t>
      </w:r>
    </w:p>
    <w:p w14:paraId="0C9D2581" w14:textId="77777777" w:rsidR="00653D0D" w:rsidRDefault="00653D0D" w:rsidP="00653D0D">
      <w:pPr>
        <w:pStyle w:val="Style1"/>
      </w:pPr>
      <w:r>
        <w:t xml:space="preserve">            base-&gt;zone[n</w:t>
      </w:r>
      <w:proofErr w:type="gramStart"/>
      <w:r>
        <w:t>].link</w:t>
      </w:r>
      <w:proofErr w:type="gramEnd"/>
      <w:r>
        <w:t xml:space="preserve"> = </w:t>
      </w:r>
      <w:proofErr w:type="spellStart"/>
      <w:r>
        <w:t>cgi_read_link</w:t>
      </w:r>
      <w:proofErr w:type="spellEnd"/>
      <w:r>
        <w:t>(id[n]);</w:t>
      </w:r>
    </w:p>
    <w:p w14:paraId="03B48BB3" w14:textId="77777777" w:rsidR="00653D0D" w:rsidRDefault="00653D0D" w:rsidP="00653D0D">
      <w:pPr>
        <w:pStyle w:val="Style1"/>
      </w:pPr>
      <w:r>
        <w:t xml:space="preserve">            base-&gt;zone[n].</w:t>
      </w:r>
      <w:proofErr w:type="spellStart"/>
      <w:r>
        <w:t>in_link</w:t>
      </w:r>
      <w:proofErr w:type="spellEnd"/>
      <w:r>
        <w:t xml:space="preserve"> = 0;</w:t>
      </w:r>
    </w:p>
    <w:p w14:paraId="40601098" w14:textId="77777777" w:rsidR="00653D0D" w:rsidRDefault="00653D0D" w:rsidP="00653D0D">
      <w:pPr>
        <w:pStyle w:val="Style1"/>
      </w:pPr>
      <w:r>
        <w:t xml:space="preserve">            if (</w:t>
      </w:r>
      <w:proofErr w:type="spellStart"/>
      <w:r w:rsidRPr="00161589">
        <w:rPr>
          <w:color w:val="C00000"/>
        </w:rPr>
        <w:t>cgi_read_zone</w:t>
      </w:r>
      <w:proofErr w:type="spellEnd"/>
      <w:r>
        <w:t>(&amp;base-&gt;zone[n])) return CG_ERROR;</w:t>
      </w:r>
    </w:p>
    <w:p w14:paraId="40696465" w14:textId="77777777" w:rsidR="00653D0D" w:rsidRDefault="00653D0D" w:rsidP="00653D0D">
      <w:pPr>
        <w:pStyle w:val="Style1"/>
      </w:pPr>
      <w:r>
        <w:t xml:space="preserve">        }</w:t>
      </w:r>
    </w:p>
    <w:p w14:paraId="263D53FB" w14:textId="77777777" w:rsidR="00653D0D" w:rsidRDefault="00653D0D" w:rsidP="00653D0D">
      <w:r>
        <w:t>Sky Bridge timing:</w:t>
      </w:r>
    </w:p>
    <w:tbl>
      <w:tblPr>
        <w:tblStyle w:val="PlainTable11"/>
        <w:tblW w:w="0" w:type="auto"/>
        <w:tblLook w:val="04A0" w:firstRow="1" w:lastRow="0" w:firstColumn="1" w:lastColumn="0" w:noHBand="0" w:noVBand="1"/>
      </w:tblPr>
      <w:tblGrid>
        <w:gridCol w:w="4675"/>
        <w:gridCol w:w="4675"/>
      </w:tblGrid>
      <w:tr w:rsidR="00653D0D" w14:paraId="54187795" w14:textId="77777777" w:rsidTr="007F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9CB7D22" w14:textId="77777777" w:rsidR="00653D0D" w:rsidRDefault="00653D0D" w:rsidP="007F4543">
            <w:r>
              <w:t>1 process</w:t>
            </w:r>
          </w:p>
        </w:tc>
        <w:tc>
          <w:tcPr>
            <w:tcW w:w="4675" w:type="dxa"/>
          </w:tcPr>
          <w:p w14:paraId="2E8C36A1" w14:textId="77777777" w:rsidR="00653D0D" w:rsidRDefault="00653D0D" w:rsidP="007F4543">
            <w:pPr>
              <w:cnfStyle w:val="100000000000" w:firstRow="1" w:lastRow="0" w:firstColumn="0" w:lastColumn="0" w:oddVBand="0" w:evenVBand="0" w:oddHBand="0" w:evenHBand="0" w:firstRowFirstColumn="0" w:firstRowLastColumn="0" w:lastRowFirstColumn="0" w:lastRowLastColumn="0"/>
            </w:pPr>
            <w:r>
              <w:t>0.14 s</w:t>
            </w:r>
          </w:p>
        </w:tc>
      </w:tr>
      <w:tr w:rsidR="00653D0D" w14:paraId="0DA0ECA3" w14:textId="77777777" w:rsidTr="007F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9B078B4" w14:textId="77777777" w:rsidR="00653D0D" w:rsidRDefault="00653D0D" w:rsidP="007F4543">
            <w:r>
              <w:t>2048 processes</w:t>
            </w:r>
          </w:p>
        </w:tc>
        <w:tc>
          <w:tcPr>
            <w:tcW w:w="4675" w:type="dxa"/>
          </w:tcPr>
          <w:p w14:paraId="1213689C" w14:textId="77777777" w:rsidR="00653D0D" w:rsidRDefault="00653D0D" w:rsidP="007F4543">
            <w:pPr>
              <w:cnfStyle w:val="000000100000" w:firstRow="0" w:lastRow="0" w:firstColumn="0" w:lastColumn="0" w:oddVBand="0" w:evenVBand="0" w:oddHBand="1" w:evenHBand="0" w:firstRowFirstColumn="0" w:firstRowLastColumn="0" w:lastRowFirstColumn="0" w:lastRowLastColumn="0"/>
            </w:pPr>
            <w:r>
              <w:t>5.95 s</w:t>
            </w:r>
          </w:p>
        </w:tc>
      </w:tr>
    </w:tbl>
    <w:p w14:paraId="71A2D306" w14:textId="77777777" w:rsidR="00653D0D" w:rsidRDefault="00653D0D" w:rsidP="00653D0D"/>
    <w:p w14:paraId="0E8674A9" w14:textId="77777777" w:rsidR="00653D0D" w:rsidRDefault="00653D0D" w:rsidP="00653D0D">
      <w:r>
        <w:t xml:space="preserve">The average time spent in </w:t>
      </w:r>
      <w:proofErr w:type="spellStart"/>
      <w:r w:rsidRPr="00E017ED">
        <w:rPr>
          <w:color w:val="C00000"/>
        </w:rPr>
        <w:t>cgi_read_zone</w:t>
      </w:r>
      <w:proofErr w:type="spellEnd"/>
      <w:r>
        <w:t xml:space="preserve"> at:</w:t>
      </w:r>
    </w:p>
    <w:p w14:paraId="57362506" w14:textId="77777777" w:rsidR="00653D0D" w:rsidRDefault="00653D0D" w:rsidP="00653D0D">
      <w:proofErr w:type="spellStart"/>
      <w:r w:rsidRPr="00E017ED">
        <w:rPr>
          <w:color w:val="C00000"/>
        </w:rPr>
        <w:t>cgi_read_zone</w:t>
      </w:r>
      <w:proofErr w:type="spellEnd"/>
    </w:p>
    <w:p w14:paraId="533748C5" w14:textId="77777777" w:rsidR="00653D0D" w:rsidRPr="002755DE" w:rsidRDefault="00653D0D" w:rsidP="00653D0D">
      <w:pPr>
        <w:pStyle w:val="Style1"/>
      </w:pPr>
      <w:r w:rsidRPr="002755DE">
        <w:t xml:space="preserve">    if (</w:t>
      </w:r>
      <w:proofErr w:type="spellStart"/>
      <w:r w:rsidRPr="00161589">
        <w:rPr>
          <w:color w:val="C00000"/>
        </w:rPr>
        <w:t>cgio_read_all_data</w:t>
      </w:r>
      <w:proofErr w:type="spellEnd"/>
      <w:r w:rsidRPr="002755DE">
        <w:t>(cg-&gt;</w:t>
      </w:r>
      <w:proofErr w:type="spellStart"/>
      <w:r w:rsidRPr="002755DE">
        <w:t>cgio</w:t>
      </w:r>
      <w:proofErr w:type="spellEnd"/>
      <w:r w:rsidRPr="002755DE">
        <w:t xml:space="preserve">, </w:t>
      </w:r>
      <w:proofErr w:type="spellStart"/>
      <w:r w:rsidRPr="002755DE">
        <w:t>node_id</w:t>
      </w:r>
      <w:proofErr w:type="spellEnd"/>
      <w:r w:rsidRPr="002755DE">
        <w:t xml:space="preserve">, </w:t>
      </w:r>
      <w:proofErr w:type="gramStart"/>
      <w:r w:rsidRPr="002755DE">
        <w:t>data[</w:t>
      </w:r>
      <w:proofErr w:type="gramEnd"/>
      <w:r w:rsidRPr="002755DE">
        <w:t>0])) {</w:t>
      </w:r>
    </w:p>
    <w:p w14:paraId="0AEF957F" w14:textId="77777777" w:rsidR="00653D0D" w:rsidRPr="002755DE" w:rsidRDefault="00653D0D" w:rsidP="00653D0D">
      <w:pPr>
        <w:pStyle w:val="Style1"/>
      </w:pPr>
      <w:r w:rsidRPr="002755DE">
        <w:t xml:space="preserve">        </w:t>
      </w:r>
      <w:proofErr w:type="spellStart"/>
      <w:r w:rsidRPr="002755DE">
        <w:t>cg_io_error</w:t>
      </w:r>
      <w:proofErr w:type="spellEnd"/>
      <w:r w:rsidRPr="002755DE">
        <w:t>("</w:t>
      </w:r>
      <w:proofErr w:type="spellStart"/>
      <w:r w:rsidRPr="002755DE">
        <w:t>cgio_read_all_data</w:t>
      </w:r>
      <w:proofErr w:type="spellEnd"/>
      <w:r w:rsidRPr="002755DE">
        <w:t>");</w:t>
      </w:r>
    </w:p>
    <w:p w14:paraId="2446DA24" w14:textId="77777777" w:rsidR="00653D0D" w:rsidRPr="002755DE" w:rsidRDefault="00653D0D" w:rsidP="00653D0D">
      <w:pPr>
        <w:pStyle w:val="Style1"/>
      </w:pPr>
      <w:r w:rsidRPr="002755DE">
        <w:t xml:space="preserve">        return CG_ERROR;</w:t>
      </w:r>
    </w:p>
    <w:p w14:paraId="4D2B68F9" w14:textId="77777777" w:rsidR="00653D0D" w:rsidRPr="002755DE" w:rsidRDefault="00653D0D" w:rsidP="00653D0D">
      <w:pPr>
        <w:pStyle w:val="Style1"/>
      </w:pPr>
      <w:r w:rsidRPr="002755DE">
        <w:t xml:space="preserve">    }</w:t>
      </w:r>
    </w:p>
    <w:p w14:paraId="156706C1" w14:textId="77777777" w:rsidR="00653D0D" w:rsidRDefault="00653D0D" w:rsidP="00653D0D">
      <w:r>
        <w:t>Sky Bridge timing:</w:t>
      </w:r>
    </w:p>
    <w:tbl>
      <w:tblPr>
        <w:tblStyle w:val="PlainTable11"/>
        <w:tblW w:w="0" w:type="auto"/>
        <w:tblLook w:val="04A0" w:firstRow="1" w:lastRow="0" w:firstColumn="1" w:lastColumn="0" w:noHBand="0" w:noVBand="1"/>
      </w:tblPr>
      <w:tblGrid>
        <w:gridCol w:w="4675"/>
        <w:gridCol w:w="4675"/>
      </w:tblGrid>
      <w:tr w:rsidR="00653D0D" w14:paraId="7780DE70" w14:textId="77777777" w:rsidTr="007F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7ADBFA" w14:textId="77777777" w:rsidR="00653D0D" w:rsidRDefault="00653D0D" w:rsidP="007F4543">
            <w:r>
              <w:t>1 process</w:t>
            </w:r>
          </w:p>
        </w:tc>
        <w:tc>
          <w:tcPr>
            <w:tcW w:w="4675" w:type="dxa"/>
          </w:tcPr>
          <w:p w14:paraId="0055D2B3" w14:textId="77777777" w:rsidR="00653D0D" w:rsidRDefault="00653D0D" w:rsidP="007F4543">
            <w:pPr>
              <w:cnfStyle w:val="100000000000" w:firstRow="1" w:lastRow="0" w:firstColumn="0" w:lastColumn="0" w:oddVBand="0" w:evenVBand="0" w:oddHBand="0" w:evenHBand="0" w:firstRowFirstColumn="0" w:firstRowLastColumn="0" w:lastRowFirstColumn="0" w:lastRowLastColumn="0"/>
            </w:pPr>
            <w:r>
              <w:t>0.012s</w:t>
            </w:r>
          </w:p>
        </w:tc>
      </w:tr>
      <w:tr w:rsidR="00653D0D" w14:paraId="1C834302" w14:textId="77777777" w:rsidTr="007F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E25E7C" w14:textId="77777777" w:rsidR="00653D0D" w:rsidRDefault="00653D0D" w:rsidP="007F4543">
            <w:r>
              <w:t>2048 processes</w:t>
            </w:r>
          </w:p>
        </w:tc>
        <w:tc>
          <w:tcPr>
            <w:tcW w:w="4675" w:type="dxa"/>
          </w:tcPr>
          <w:p w14:paraId="784F7D35" w14:textId="77777777" w:rsidR="00653D0D" w:rsidRDefault="00653D0D" w:rsidP="007F4543">
            <w:pPr>
              <w:cnfStyle w:val="000000100000" w:firstRow="0" w:lastRow="0" w:firstColumn="0" w:lastColumn="0" w:oddVBand="0" w:evenVBand="0" w:oddHBand="1" w:evenHBand="0" w:firstRowFirstColumn="0" w:firstRowLastColumn="0" w:lastRowFirstColumn="0" w:lastRowLastColumn="0"/>
            </w:pPr>
            <w:r>
              <w:t>5.46s</w:t>
            </w:r>
          </w:p>
        </w:tc>
      </w:tr>
    </w:tbl>
    <w:p w14:paraId="72AE54CD" w14:textId="77777777" w:rsidR="00653D0D" w:rsidRDefault="00653D0D" w:rsidP="00653D0D"/>
    <w:p w14:paraId="24F83BB4" w14:textId="77777777" w:rsidR="00653D0D" w:rsidRDefault="00653D0D" w:rsidP="00653D0D">
      <w:pPr>
        <w:rPr>
          <w:color w:val="C00000"/>
        </w:rPr>
      </w:pPr>
      <w:proofErr w:type="spellStart"/>
      <w:r w:rsidRPr="0066201F">
        <w:rPr>
          <w:color w:val="C00000"/>
        </w:rPr>
        <w:t>cgi_read_all_data</w:t>
      </w:r>
      <w:proofErr w:type="spellEnd"/>
      <w:r w:rsidRPr="0066201F">
        <w:rPr>
          <w:color w:val="C00000"/>
        </w:rPr>
        <w:t xml:space="preserve"> </w:t>
      </w:r>
      <w:r>
        <w:t xml:space="preserve">calls the HDF5 APIs via </w:t>
      </w:r>
      <w:proofErr w:type="spellStart"/>
      <w:r w:rsidRPr="0066201F">
        <w:rPr>
          <w:color w:val="C00000"/>
        </w:rPr>
        <w:t>ADFH_Read_All_Data</w:t>
      </w:r>
      <w:proofErr w:type="spellEnd"/>
      <w:r>
        <w:rPr>
          <w:color w:val="C00000"/>
        </w:rPr>
        <w:t>.</w:t>
      </w:r>
    </w:p>
    <w:p w14:paraId="62172C59" w14:textId="77777777" w:rsidR="00653D0D" w:rsidRDefault="00653D0D" w:rsidP="00653D0D">
      <w:pPr>
        <w:rPr>
          <w:color w:val="C00000"/>
        </w:rPr>
      </w:pPr>
      <w:r>
        <w:rPr>
          <w:color w:val="000000" w:themeColor="text1"/>
        </w:rPr>
        <w:lastRenderedPageBreak/>
        <w:t xml:space="preserve">The average time spent in </w:t>
      </w:r>
      <w:proofErr w:type="spellStart"/>
      <w:r w:rsidRPr="0066201F">
        <w:rPr>
          <w:color w:val="C00000"/>
        </w:rPr>
        <w:t>ADFH_Read_All_Data</w:t>
      </w:r>
      <w:proofErr w:type="spellEnd"/>
      <w:r>
        <w:rPr>
          <w:color w:val="C00000"/>
        </w:rPr>
        <w:t xml:space="preserve"> </w:t>
      </w:r>
      <w:r>
        <w:rPr>
          <w:color w:val="000000" w:themeColor="text1"/>
        </w:rPr>
        <w:t>in</w:t>
      </w:r>
      <w:r w:rsidRPr="00843266">
        <w:rPr>
          <w:color w:val="000000" w:themeColor="text1"/>
        </w:rPr>
        <w:t>:</w:t>
      </w:r>
    </w:p>
    <w:p w14:paraId="4EB15420" w14:textId="7530F4F4" w:rsidR="00653D0D" w:rsidRDefault="00653D0D" w:rsidP="00653D0D">
      <w:pPr>
        <w:rPr>
          <w:color w:val="C00000"/>
        </w:rPr>
      </w:pPr>
    </w:p>
    <w:p w14:paraId="7232276E" w14:textId="091F8B4B" w:rsidR="006D61DC" w:rsidRDefault="006D61DC" w:rsidP="00653D0D">
      <w:pPr>
        <w:rPr>
          <w:color w:val="C00000"/>
        </w:rPr>
      </w:pPr>
    </w:p>
    <w:p w14:paraId="1A2F781E" w14:textId="2A1FCF65" w:rsidR="006D61DC" w:rsidRDefault="006D61DC" w:rsidP="00653D0D">
      <w:pPr>
        <w:rPr>
          <w:color w:val="C00000"/>
        </w:rPr>
      </w:pPr>
    </w:p>
    <w:p w14:paraId="21642DE2" w14:textId="77777777" w:rsidR="006D61DC" w:rsidRDefault="006D61DC" w:rsidP="00653D0D">
      <w:pPr>
        <w:rPr>
          <w:color w:val="C00000"/>
        </w:rPr>
      </w:pPr>
    </w:p>
    <w:p w14:paraId="03F5238C" w14:textId="77777777" w:rsidR="00653D0D" w:rsidRPr="00497BE8" w:rsidRDefault="00653D0D" w:rsidP="00653D0D">
      <w:pPr>
        <w:rPr>
          <w:color w:val="C00000"/>
        </w:rPr>
      </w:pPr>
      <w:proofErr w:type="spellStart"/>
      <w:r w:rsidRPr="00497BE8">
        <w:rPr>
          <w:color w:val="C00000"/>
        </w:rPr>
        <w:t>ADFH_Read_All_Data</w:t>
      </w:r>
      <w:proofErr w:type="spellEnd"/>
    </w:p>
    <w:p w14:paraId="6E61761E" w14:textId="77777777" w:rsidR="00653D0D" w:rsidRPr="00497BE8" w:rsidRDefault="00653D0D" w:rsidP="00653D0D">
      <w:pPr>
        <w:pStyle w:val="Style1"/>
      </w:pPr>
      <w:r w:rsidRPr="00497BE8">
        <w:t xml:space="preserve">    if (H5</w:t>
      </w:r>
      <w:proofErr w:type="gramStart"/>
      <w:r w:rsidRPr="00497BE8">
        <w:t>Dread(</w:t>
      </w:r>
      <w:proofErr w:type="gramEnd"/>
      <w:r w:rsidRPr="00497BE8">
        <w:t xml:space="preserve">did, mid, H5S_ALL, H5S_ALL, </w:t>
      </w:r>
      <w:proofErr w:type="spellStart"/>
      <w:r w:rsidRPr="00497BE8">
        <w:t>xfer_prp</w:t>
      </w:r>
      <w:proofErr w:type="spellEnd"/>
      <w:r w:rsidRPr="00497BE8">
        <w:t>, data) &lt; 0)</w:t>
      </w:r>
    </w:p>
    <w:p w14:paraId="2BFD48F2" w14:textId="77777777" w:rsidR="00653D0D" w:rsidRPr="00497BE8" w:rsidRDefault="00653D0D" w:rsidP="00653D0D">
      <w:pPr>
        <w:pStyle w:val="Style1"/>
      </w:pPr>
      <w:r w:rsidRPr="00497BE8">
        <w:t xml:space="preserve">      </w:t>
      </w:r>
      <w:proofErr w:type="spellStart"/>
      <w:r w:rsidRPr="00497BE8">
        <w:t>set_</w:t>
      </w:r>
      <w:proofErr w:type="gramStart"/>
      <w:r w:rsidRPr="00497BE8">
        <w:t>error</w:t>
      </w:r>
      <w:proofErr w:type="spellEnd"/>
      <w:r w:rsidRPr="00497BE8">
        <w:t>(</w:t>
      </w:r>
      <w:proofErr w:type="gramEnd"/>
      <w:r w:rsidRPr="00497BE8">
        <w:t>ADFH_ERR_DREAD, err);</w:t>
      </w:r>
    </w:p>
    <w:p w14:paraId="2EE4430F" w14:textId="77777777" w:rsidR="00653D0D" w:rsidRPr="00497BE8" w:rsidRDefault="00653D0D" w:rsidP="00653D0D">
      <w:pPr>
        <w:pStyle w:val="Style1"/>
      </w:pPr>
      <w:r w:rsidRPr="00497BE8">
        <w:t xml:space="preserve">    else</w:t>
      </w:r>
    </w:p>
    <w:p w14:paraId="05ED5372" w14:textId="77777777" w:rsidR="00653D0D" w:rsidRDefault="00653D0D" w:rsidP="00653D0D">
      <w:pPr>
        <w:pStyle w:val="Style1"/>
      </w:pPr>
      <w:r w:rsidRPr="00497BE8">
        <w:t xml:space="preserve">      </w:t>
      </w:r>
      <w:proofErr w:type="spellStart"/>
      <w:r w:rsidRPr="00497BE8">
        <w:t>set_</w:t>
      </w:r>
      <w:proofErr w:type="gramStart"/>
      <w:r w:rsidRPr="00497BE8">
        <w:t>error</w:t>
      </w:r>
      <w:proofErr w:type="spellEnd"/>
      <w:r w:rsidRPr="00497BE8">
        <w:t>(</w:t>
      </w:r>
      <w:proofErr w:type="gramEnd"/>
      <w:r w:rsidRPr="00497BE8">
        <w:t>NO_ERROR, err);</w:t>
      </w:r>
    </w:p>
    <w:p w14:paraId="7CA6EA57" w14:textId="77777777" w:rsidR="00653D0D" w:rsidRDefault="00653D0D" w:rsidP="00653D0D">
      <w:r>
        <w:t>Sky Bridge timing:</w:t>
      </w:r>
    </w:p>
    <w:tbl>
      <w:tblPr>
        <w:tblStyle w:val="PlainTable11"/>
        <w:tblW w:w="0" w:type="auto"/>
        <w:tblLook w:val="04A0" w:firstRow="1" w:lastRow="0" w:firstColumn="1" w:lastColumn="0" w:noHBand="0" w:noVBand="1"/>
      </w:tblPr>
      <w:tblGrid>
        <w:gridCol w:w="4675"/>
        <w:gridCol w:w="4675"/>
      </w:tblGrid>
      <w:tr w:rsidR="00653D0D" w14:paraId="25B6DC0D" w14:textId="77777777" w:rsidTr="007F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791912" w14:textId="77777777" w:rsidR="00653D0D" w:rsidRDefault="00653D0D" w:rsidP="007F4543">
            <w:r>
              <w:t>1 process</w:t>
            </w:r>
          </w:p>
        </w:tc>
        <w:tc>
          <w:tcPr>
            <w:tcW w:w="4675" w:type="dxa"/>
          </w:tcPr>
          <w:p w14:paraId="02C39EFC" w14:textId="77777777" w:rsidR="00653D0D" w:rsidRDefault="00653D0D" w:rsidP="007F4543">
            <w:pPr>
              <w:cnfStyle w:val="100000000000" w:firstRow="1" w:lastRow="0" w:firstColumn="0" w:lastColumn="0" w:oddVBand="0" w:evenVBand="0" w:oddHBand="0" w:evenHBand="0" w:firstRowFirstColumn="0" w:firstRowLastColumn="0" w:lastRowFirstColumn="0" w:lastRowLastColumn="0"/>
            </w:pPr>
            <w:r>
              <w:t>0.00361 s</w:t>
            </w:r>
          </w:p>
        </w:tc>
      </w:tr>
      <w:tr w:rsidR="00653D0D" w14:paraId="3BF0A274" w14:textId="77777777" w:rsidTr="007F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24A288" w14:textId="77777777" w:rsidR="00653D0D" w:rsidRPr="00351D51" w:rsidRDefault="00653D0D" w:rsidP="007F4543">
            <w:pPr>
              <w:rPr>
                <w:color w:val="0070C0"/>
              </w:rPr>
            </w:pPr>
            <w:r w:rsidRPr="00351D51">
              <w:rPr>
                <w:color w:val="0070C0"/>
              </w:rPr>
              <w:t>2048 processes</w:t>
            </w:r>
          </w:p>
        </w:tc>
        <w:tc>
          <w:tcPr>
            <w:tcW w:w="4675" w:type="dxa"/>
          </w:tcPr>
          <w:p w14:paraId="5F7C3B02" w14:textId="77777777" w:rsidR="00653D0D" w:rsidRPr="00351D51" w:rsidRDefault="00653D0D" w:rsidP="007F4543">
            <w:pPr>
              <w:cnfStyle w:val="000000100000" w:firstRow="0" w:lastRow="0" w:firstColumn="0" w:lastColumn="0" w:oddVBand="0" w:evenVBand="0" w:oddHBand="1" w:evenHBand="0" w:firstRowFirstColumn="0" w:firstRowLastColumn="0" w:lastRowFirstColumn="0" w:lastRowLastColumn="0"/>
              <w:rPr>
                <w:color w:val="0070C0"/>
              </w:rPr>
            </w:pPr>
            <w:r w:rsidRPr="00B70A7F">
              <w:rPr>
                <w:color w:val="0070C0"/>
              </w:rPr>
              <w:t>5.5</w:t>
            </w:r>
            <w:r>
              <w:rPr>
                <w:color w:val="0070C0"/>
              </w:rPr>
              <w:t>7</w:t>
            </w:r>
            <w:r w:rsidRPr="00351D51">
              <w:rPr>
                <w:color w:val="0070C0"/>
              </w:rPr>
              <w:t xml:space="preserve"> s</w:t>
            </w:r>
          </w:p>
        </w:tc>
      </w:tr>
    </w:tbl>
    <w:p w14:paraId="1995171B" w14:textId="77777777" w:rsidR="00653D0D" w:rsidRDefault="00653D0D" w:rsidP="00653D0D"/>
    <w:p w14:paraId="07A42DEB" w14:textId="77777777" w:rsidR="00653D0D" w:rsidRDefault="00653D0D" w:rsidP="002C3EBA">
      <w:pPr>
        <w:pStyle w:val="Heading2"/>
        <w:numPr>
          <w:ilvl w:val="1"/>
          <w:numId w:val="1"/>
        </w:numPr>
      </w:pPr>
      <w:r>
        <w:t>Summary of CGNS Benchmark</w:t>
      </w:r>
    </w:p>
    <w:p w14:paraId="4082524F" w14:textId="77777777" w:rsidR="00653D0D" w:rsidRDefault="00653D0D" w:rsidP="00653D0D">
      <w:r>
        <w:t xml:space="preserve">In general, this is a typical HDF5 use case where users augment the raw data with file format metadata as either attributes or small datasets. In the case of CGNS, it is the </w:t>
      </w:r>
      <w:r w:rsidRPr="00B57916">
        <w:rPr>
          <w:i/>
        </w:rPr>
        <w:t>base, zone</w:t>
      </w:r>
      <w:r>
        <w:t xml:space="preserve"> </w:t>
      </w:r>
      <w:r w:rsidRPr="006852B7">
        <w:rPr>
          <w:noProof/>
        </w:rPr>
        <w:t>and</w:t>
      </w:r>
      <w:r>
        <w:t xml:space="preserve"> </w:t>
      </w:r>
      <w:r w:rsidRPr="00B57916">
        <w:rPr>
          <w:i/>
        </w:rPr>
        <w:t>zone</w:t>
      </w:r>
      <w:r>
        <w:rPr>
          <w:i/>
        </w:rPr>
        <w:t>-</w:t>
      </w:r>
      <w:r w:rsidRPr="00B57916">
        <w:rPr>
          <w:i/>
        </w:rPr>
        <w:t>type</w:t>
      </w:r>
      <w:r>
        <w:t xml:space="preserve"> metadata. While this means of organizing the data does not cause an issue when reading in serial (as the above results show), but for the parallel case, having all the processes read all of the same data is not scalable. One possible solution is to </w:t>
      </w:r>
      <w:r w:rsidRPr="00E658EB">
        <w:rPr>
          <w:noProof/>
        </w:rPr>
        <w:t>read</w:t>
      </w:r>
      <w:r>
        <w:t xml:space="preserve"> and aggregate the metadata to fewer nodes and then do a broadcast of the data to the remaining processes or to open the file in serial, read the metadata with one </w:t>
      </w:r>
      <w:r w:rsidRPr="00E658EB">
        <w:rPr>
          <w:noProof/>
        </w:rPr>
        <w:t>process</w:t>
      </w:r>
      <w:r>
        <w:t xml:space="preserve">, and then have that process </w:t>
      </w:r>
      <w:r w:rsidRPr="00E658EB">
        <w:rPr>
          <w:noProof/>
        </w:rPr>
        <w:t>broadcast</w:t>
      </w:r>
      <w:r>
        <w:t xml:space="preserve"> the metadata to all the other </w:t>
      </w:r>
      <w:r w:rsidRPr="00E658EB">
        <w:rPr>
          <w:noProof/>
        </w:rPr>
        <w:t>processes</w:t>
      </w:r>
      <w:r>
        <w:t>. The remaining sections of the report investigate various solutions.</w:t>
      </w:r>
    </w:p>
    <w:p w14:paraId="629C748B" w14:textId="77777777" w:rsidR="00653D0D" w:rsidRDefault="00653D0D" w:rsidP="002C3EBA">
      <w:pPr>
        <w:pStyle w:val="Heading2"/>
        <w:numPr>
          <w:ilvl w:val="1"/>
          <w:numId w:val="1"/>
        </w:numPr>
      </w:pPr>
      <w:r>
        <w:t xml:space="preserve">MPI </w:t>
      </w:r>
      <w:r w:rsidRPr="00E658EB">
        <w:t>IO</w:t>
      </w:r>
      <w:r>
        <w:t xml:space="preserve"> only benchmark Investigation</w:t>
      </w:r>
    </w:p>
    <w:p w14:paraId="272FDC27" w14:textId="77777777" w:rsidR="00653D0D" w:rsidRDefault="00653D0D" w:rsidP="00653D0D">
      <w:r>
        <w:t xml:space="preserve">A benchmark was written to simulate the poor read scaling performance using only MPI IO. The </w:t>
      </w:r>
      <w:r w:rsidRPr="00E658EB">
        <w:rPr>
          <w:noProof/>
        </w:rPr>
        <w:t>benchmark</w:t>
      </w:r>
      <w:r>
        <w:t xml:space="preserve"> writes an integer array of dimension 524,288 (2MB) and the file is closed. The </w:t>
      </w:r>
      <w:r w:rsidRPr="00E658EB">
        <w:rPr>
          <w:noProof/>
        </w:rPr>
        <w:t>file</w:t>
      </w:r>
      <w:r>
        <w:t xml:space="preserve"> is opened, and </w:t>
      </w:r>
      <w:proofErr w:type="spellStart"/>
      <w:r w:rsidRPr="00355BA2">
        <w:rPr>
          <w:i/>
        </w:rPr>
        <w:t>MPI_File_read_all</w:t>
      </w:r>
      <w:proofErr w:type="spellEnd"/>
      <w:r>
        <w:t xml:space="preserve"> is called 8192 times by all the process reading the same data. A single read consists of a total of 64 bytes, and each read was offset from the previous read by 256 bytes.</w:t>
      </w:r>
    </w:p>
    <w:p w14:paraId="721D8DF8" w14:textId="77777777" w:rsidR="00653D0D" w:rsidRDefault="00653D0D" w:rsidP="00653D0D">
      <w:r>
        <w:t xml:space="preserve">The timing shows </w:t>
      </w:r>
      <w:r w:rsidRPr="006852B7">
        <w:rPr>
          <w:noProof/>
        </w:rPr>
        <w:t>similar</w:t>
      </w:r>
      <w:r>
        <w:t xml:space="preserve"> behavior as to that shown with CGNS on Sky Bridge:</w:t>
      </w:r>
    </w:p>
    <w:tbl>
      <w:tblPr>
        <w:tblStyle w:val="PlainTable11"/>
        <w:tblW w:w="0" w:type="auto"/>
        <w:tblLook w:val="04A0" w:firstRow="1" w:lastRow="0" w:firstColumn="1" w:lastColumn="0" w:noHBand="0" w:noVBand="1"/>
      </w:tblPr>
      <w:tblGrid>
        <w:gridCol w:w="4675"/>
        <w:gridCol w:w="4675"/>
      </w:tblGrid>
      <w:tr w:rsidR="00653D0D" w14:paraId="460DD652" w14:textId="77777777" w:rsidTr="007F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2DC6012" w14:textId="77777777" w:rsidR="00653D0D" w:rsidRDefault="00653D0D" w:rsidP="007F4543">
            <w:r>
              <w:t>1 process</w:t>
            </w:r>
          </w:p>
        </w:tc>
        <w:tc>
          <w:tcPr>
            <w:tcW w:w="4675" w:type="dxa"/>
          </w:tcPr>
          <w:p w14:paraId="0B5E91D9" w14:textId="77777777" w:rsidR="00653D0D" w:rsidRDefault="00653D0D" w:rsidP="007F4543">
            <w:pPr>
              <w:cnfStyle w:val="100000000000" w:firstRow="1" w:lastRow="0" w:firstColumn="0" w:lastColumn="0" w:oddVBand="0" w:evenVBand="0" w:oddHBand="0" w:evenHBand="0" w:firstRowFirstColumn="0" w:firstRowLastColumn="0" w:lastRowFirstColumn="0" w:lastRowLastColumn="0"/>
            </w:pPr>
            <w:r>
              <w:t>0.15 s</w:t>
            </w:r>
          </w:p>
        </w:tc>
      </w:tr>
      <w:tr w:rsidR="00653D0D" w14:paraId="3016C597" w14:textId="77777777" w:rsidTr="007F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E3F33D" w14:textId="77777777" w:rsidR="00653D0D" w:rsidRPr="00351D51" w:rsidRDefault="00653D0D" w:rsidP="007F4543">
            <w:pPr>
              <w:rPr>
                <w:color w:val="0070C0"/>
              </w:rPr>
            </w:pPr>
            <w:r w:rsidRPr="00351D51">
              <w:rPr>
                <w:color w:val="0070C0"/>
              </w:rPr>
              <w:t>2048 processes</w:t>
            </w:r>
          </w:p>
        </w:tc>
        <w:tc>
          <w:tcPr>
            <w:tcW w:w="4675" w:type="dxa"/>
          </w:tcPr>
          <w:p w14:paraId="12F730C6" w14:textId="77777777" w:rsidR="00653D0D" w:rsidRPr="00351D51" w:rsidRDefault="00653D0D" w:rsidP="007F4543">
            <w:pPr>
              <w:cnfStyle w:val="000000100000" w:firstRow="0" w:lastRow="0" w:firstColumn="0" w:lastColumn="0" w:oddVBand="0" w:evenVBand="0" w:oddHBand="1" w:evenHBand="0" w:firstRowFirstColumn="0" w:firstRowLastColumn="0" w:lastRowFirstColumn="0" w:lastRowLastColumn="0"/>
              <w:rPr>
                <w:color w:val="0070C0"/>
              </w:rPr>
            </w:pPr>
            <w:r>
              <w:rPr>
                <w:color w:val="0070C0"/>
              </w:rPr>
              <w:t>470</w:t>
            </w:r>
            <w:r w:rsidRPr="00351D51">
              <w:rPr>
                <w:color w:val="0070C0"/>
              </w:rPr>
              <w:t xml:space="preserve"> s</w:t>
            </w:r>
          </w:p>
        </w:tc>
      </w:tr>
    </w:tbl>
    <w:p w14:paraId="29002D10" w14:textId="77777777" w:rsidR="006D61DC" w:rsidRDefault="006D61DC" w:rsidP="00653D0D"/>
    <w:p w14:paraId="156C529D" w14:textId="77777777" w:rsidR="006D61DC" w:rsidRDefault="006D61DC" w:rsidP="00653D0D"/>
    <w:p w14:paraId="74A70B64" w14:textId="06CD84CD" w:rsidR="00653D0D" w:rsidRDefault="00653D0D" w:rsidP="00653D0D">
      <w:r>
        <w:lastRenderedPageBreak/>
        <w:t>Alternative options for reading the metadata:</w:t>
      </w:r>
    </w:p>
    <w:p w14:paraId="476CFDDA" w14:textId="77AA15F7" w:rsidR="00653D0D" w:rsidRDefault="00653D0D" w:rsidP="0079496D">
      <w:pPr>
        <w:pStyle w:val="ListParagraph"/>
        <w:numPr>
          <w:ilvl w:val="0"/>
          <w:numId w:val="8"/>
        </w:numPr>
        <w:spacing w:after="200" w:line="276" w:lineRule="auto"/>
        <w:contextualSpacing/>
      </w:pPr>
      <w:r>
        <w:t xml:space="preserve">Read all the metadata on one process, then </w:t>
      </w:r>
      <w:proofErr w:type="spellStart"/>
      <w:r>
        <w:t>Bcast</w:t>
      </w:r>
      <w:proofErr w:type="spellEnd"/>
      <w:r>
        <w:t xml:space="preserve"> the metadata to the all the other </w:t>
      </w:r>
      <w:r w:rsidRPr="006852B7">
        <w:rPr>
          <w:noProof/>
        </w:rPr>
        <w:t>processes</w:t>
      </w:r>
      <w:r>
        <w:t>.</w:t>
      </w:r>
    </w:p>
    <w:p w14:paraId="5319A921" w14:textId="77777777" w:rsidR="006D61DC" w:rsidRDefault="006D61DC" w:rsidP="006D61DC">
      <w:pPr>
        <w:pStyle w:val="ListParagraph"/>
        <w:spacing w:after="200" w:line="276" w:lineRule="auto"/>
        <w:ind w:left="1080"/>
        <w:contextualSpacing/>
      </w:pPr>
    </w:p>
    <w:p w14:paraId="3B537E38" w14:textId="77777777" w:rsidR="00653D0D" w:rsidRDefault="00653D0D" w:rsidP="0079496D">
      <w:pPr>
        <w:pStyle w:val="ListParagraph"/>
        <w:numPr>
          <w:ilvl w:val="0"/>
          <w:numId w:val="8"/>
        </w:numPr>
        <w:spacing w:after="200" w:line="276" w:lineRule="auto"/>
        <w:contextualSpacing/>
      </w:pPr>
      <w:r>
        <w:t xml:space="preserve">Read </w:t>
      </w:r>
      <w:r w:rsidRPr="00C35AAA">
        <w:rPr>
          <w:u w:val="single"/>
        </w:rPr>
        <w:t>one</w:t>
      </w:r>
      <w:r>
        <w:t xml:space="preserve"> metadata entry on one process, then </w:t>
      </w:r>
      <w:proofErr w:type="spellStart"/>
      <w:r>
        <w:t>Bcast</w:t>
      </w:r>
      <w:proofErr w:type="spellEnd"/>
      <w:r>
        <w:t xml:space="preserve"> that metadata to all the other </w:t>
      </w:r>
      <w:r w:rsidRPr="006852B7">
        <w:rPr>
          <w:noProof/>
        </w:rPr>
        <w:t>processes</w:t>
      </w:r>
      <w:r>
        <w:t>. Repeat until all the metadata has been read (i.e., 8192 times for this case).</w:t>
      </w:r>
      <w:r w:rsidRPr="00D22CC7">
        <w:t xml:space="preserve"> </w:t>
      </w:r>
    </w:p>
    <w:tbl>
      <w:tblPr>
        <w:tblStyle w:val="PlainTable11"/>
        <w:tblW w:w="0" w:type="auto"/>
        <w:tblLook w:val="04A0" w:firstRow="1" w:lastRow="0" w:firstColumn="1" w:lastColumn="0" w:noHBand="0" w:noVBand="1"/>
      </w:tblPr>
      <w:tblGrid>
        <w:gridCol w:w="4675"/>
        <w:gridCol w:w="4675"/>
      </w:tblGrid>
      <w:tr w:rsidR="00653D0D" w14:paraId="53B2EF53" w14:textId="77777777" w:rsidTr="007F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0D1E0503" w14:textId="77777777" w:rsidR="00653D0D" w:rsidRDefault="00653D0D" w:rsidP="007F4543">
            <w:r>
              <w:t>Option 0 (All processes read the metadata)</w:t>
            </w:r>
          </w:p>
        </w:tc>
      </w:tr>
      <w:tr w:rsidR="00653D0D" w14:paraId="37CDE321" w14:textId="77777777" w:rsidTr="007F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941594" w14:textId="77777777" w:rsidR="00653D0D" w:rsidRDefault="00653D0D" w:rsidP="007F4543">
            <w:r>
              <w:t>1 process</w:t>
            </w:r>
          </w:p>
        </w:tc>
        <w:tc>
          <w:tcPr>
            <w:tcW w:w="4675" w:type="dxa"/>
          </w:tcPr>
          <w:p w14:paraId="560C7ABF" w14:textId="77777777" w:rsidR="00653D0D" w:rsidRDefault="00653D0D" w:rsidP="007F4543">
            <w:pPr>
              <w:cnfStyle w:val="000000100000" w:firstRow="0" w:lastRow="0" w:firstColumn="0" w:lastColumn="0" w:oddVBand="0" w:evenVBand="0" w:oddHBand="1" w:evenHBand="0" w:firstRowFirstColumn="0" w:firstRowLastColumn="0" w:lastRowFirstColumn="0" w:lastRowLastColumn="0"/>
            </w:pPr>
            <w:r>
              <w:t>0.15 s</w:t>
            </w:r>
          </w:p>
        </w:tc>
      </w:tr>
      <w:tr w:rsidR="00653D0D" w14:paraId="08DD746B" w14:textId="77777777" w:rsidTr="007F4543">
        <w:tc>
          <w:tcPr>
            <w:cnfStyle w:val="001000000000" w:firstRow="0" w:lastRow="0" w:firstColumn="1" w:lastColumn="0" w:oddVBand="0" w:evenVBand="0" w:oddHBand="0" w:evenHBand="0" w:firstRowFirstColumn="0" w:firstRowLastColumn="0" w:lastRowFirstColumn="0" w:lastRowLastColumn="0"/>
            <w:tcW w:w="4675" w:type="dxa"/>
          </w:tcPr>
          <w:p w14:paraId="708F387C" w14:textId="77777777" w:rsidR="00653D0D" w:rsidRPr="00351D51" w:rsidRDefault="00653D0D" w:rsidP="007F4543">
            <w:pPr>
              <w:rPr>
                <w:color w:val="0070C0"/>
              </w:rPr>
            </w:pPr>
            <w:r w:rsidRPr="00351D51">
              <w:rPr>
                <w:color w:val="0070C0"/>
              </w:rPr>
              <w:t>2048 processes</w:t>
            </w:r>
          </w:p>
        </w:tc>
        <w:tc>
          <w:tcPr>
            <w:tcW w:w="4675" w:type="dxa"/>
          </w:tcPr>
          <w:p w14:paraId="4176E289" w14:textId="77777777" w:rsidR="00653D0D" w:rsidRPr="00351D51" w:rsidRDefault="00653D0D" w:rsidP="007F4543">
            <w:pPr>
              <w:cnfStyle w:val="000000000000" w:firstRow="0" w:lastRow="0" w:firstColumn="0" w:lastColumn="0" w:oddVBand="0" w:evenVBand="0" w:oddHBand="0" w:evenHBand="0" w:firstRowFirstColumn="0" w:firstRowLastColumn="0" w:lastRowFirstColumn="0" w:lastRowLastColumn="0"/>
              <w:rPr>
                <w:color w:val="0070C0"/>
              </w:rPr>
            </w:pPr>
            <w:r>
              <w:rPr>
                <w:color w:val="0070C0"/>
              </w:rPr>
              <w:t>474</w:t>
            </w:r>
            <w:r w:rsidRPr="00351D51">
              <w:rPr>
                <w:color w:val="0070C0"/>
              </w:rPr>
              <w:t xml:space="preserve"> s</w:t>
            </w:r>
          </w:p>
        </w:tc>
      </w:tr>
    </w:tbl>
    <w:p w14:paraId="32C7EDC3" w14:textId="77777777" w:rsidR="00653D0D" w:rsidRDefault="00653D0D" w:rsidP="00653D0D">
      <w:pPr>
        <w:tabs>
          <w:tab w:val="left" w:pos="4042"/>
        </w:tabs>
      </w:pPr>
    </w:p>
    <w:tbl>
      <w:tblPr>
        <w:tblStyle w:val="PlainTable11"/>
        <w:tblW w:w="0" w:type="auto"/>
        <w:tblLook w:val="04A0" w:firstRow="1" w:lastRow="0" w:firstColumn="1" w:lastColumn="0" w:noHBand="0" w:noVBand="1"/>
      </w:tblPr>
      <w:tblGrid>
        <w:gridCol w:w="4675"/>
        <w:gridCol w:w="4675"/>
      </w:tblGrid>
      <w:tr w:rsidR="00653D0D" w14:paraId="00087230" w14:textId="77777777" w:rsidTr="007F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3AF910DB" w14:textId="77777777" w:rsidR="00653D0D" w:rsidRDefault="00653D0D" w:rsidP="007F4543">
            <w:r>
              <w:t xml:space="preserve">Option 1 </w:t>
            </w:r>
            <w:proofErr w:type="gramStart"/>
            <w:r>
              <w:t>( One</w:t>
            </w:r>
            <w:proofErr w:type="gramEnd"/>
            <w:r>
              <w:t xml:space="preserve"> </w:t>
            </w:r>
            <w:proofErr w:type="spellStart"/>
            <w:r>
              <w:t>MPI_Bcast</w:t>
            </w:r>
            <w:proofErr w:type="spellEnd"/>
            <w:r>
              <w:t xml:space="preserve"> of the metadata)</w:t>
            </w:r>
          </w:p>
        </w:tc>
      </w:tr>
      <w:tr w:rsidR="00653D0D" w14:paraId="5E26D94A" w14:textId="77777777" w:rsidTr="007F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F1139A2" w14:textId="77777777" w:rsidR="00653D0D" w:rsidRDefault="00653D0D" w:rsidP="007F4543">
            <w:r>
              <w:t>1 process</w:t>
            </w:r>
          </w:p>
        </w:tc>
        <w:tc>
          <w:tcPr>
            <w:tcW w:w="4675" w:type="dxa"/>
          </w:tcPr>
          <w:p w14:paraId="32DCDD69" w14:textId="77777777" w:rsidR="00653D0D" w:rsidRDefault="00653D0D" w:rsidP="007F4543">
            <w:pPr>
              <w:cnfStyle w:val="000000100000" w:firstRow="0" w:lastRow="0" w:firstColumn="0" w:lastColumn="0" w:oddVBand="0" w:evenVBand="0" w:oddHBand="1" w:evenHBand="0" w:firstRowFirstColumn="0" w:firstRowLastColumn="0" w:lastRowFirstColumn="0" w:lastRowLastColumn="0"/>
            </w:pPr>
            <w:r>
              <w:t>0.15 s</w:t>
            </w:r>
          </w:p>
        </w:tc>
      </w:tr>
      <w:tr w:rsidR="00653D0D" w14:paraId="2A30A71D" w14:textId="77777777" w:rsidTr="007F4543">
        <w:tc>
          <w:tcPr>
            <w:cnfStyle w:val="001000000000" w:firstRow="0" w:lastRow="0" w:firstColumn="1" w:lastColumn="0" w:oddVBand="0" w:evenVBand="0" w:oddHBand="0" w:evenHBand="0" w:firstRowFirstColumn="0" w:firstRowLastColumn="0" w:lastRowFirstColumn="0" w:lastRowLastColumn="0"/>
            <w:tcW w:w="4675" w:type="dxa"/>
          </w:tcPr>
          <w:p w14:paraId="136AC50D" w14:textId="77777777" w:rsidR="00653D0D" w:rsidRPr="00351D51" w:rsidRDefault="00653D0D" w:rsidP="007F4543">
            <w:pPr>
              <w:rPr>
                <w:color w:val="0070C0"/>
              </w:rPr>
            </w:pPr>
            <w:r w:rsidRPr="00351D51">
              <w:rPr>
                <w:color w:val="0070C0"/>
              </w:rPr>
              <w:t>2048 processes</w:t>
            </w:r>
          </w:p>
        </w:tc>
        <w:tc>
          <w:tcPr>
            <w:tcW w:w="4675" w:type="dxa"/>
          </w:tcPr>
          <w:p w14:paraId="02163D0C" w14:textId="77777777" w:rsidR="00653D0D" w:rsidRPr="00351D51" w:rsidRDefault="00653D0D" w:rsidP="007F4543">
            <w:pPr>
              <w:cnfStyle w:val="000000000000" w:firstRow="0" w:lastRow="0" w:firstColumn="0" w:lastColumn="0" w:oddVBand="0" w:evenVBand="0" w:oddHBand="0" w:evenHBand="0" w:firstRowFirstColumn="0" w:firstRowLastColumn="0" w:lastRowFirstColumn="0" w:lastRowLastColumn="0"/>
              <w:rPr>
                <w:color w:val="0070C0"/>
              </w:rPr>
            </w:pPr>
            <w:r>
              <w:rPr>
                <w:color w:val="0070C0"/>
              </w:rPr>
              <w:t xml:space="preserve">0.18 </w:t>
            </w:r>
            <w:r w:rsidRPr="00351D51">
              <w:rPr>
                <w:color w:val="0070C0"/>
              </w:rPr>
              <w:t>s</w:t>
            </w:r>
          </w:p>
        </w:tc>
      </w:tr>
    </w:tbl>
    <w:p w14:paraId="2787CE65" w14:textId="77777777" w:rsidR="00653D0D" w:rsidRDefault="00653D0D" w:rsidP="00653D0D"/>
    <w:tbl>
      <w:tblPr>
        <w:tblStyle w:val="PlainTable11"/>
        <w:tblW w:w="0" w:type="auto"/>
        <w:tblLook w:val="04A0" w:firstRow="1" w:lastRow="0" w:firstColumn="1" w:lastColumn="0" w:noHBand="0" w:noVBand="1"/>
      </w:tblPr>
      <w:tblGrid>
        <w:gridCol w:w="4675"/>
        <w:gridCol w:w="4675"/>
      </w:tblGrid>
      <w:tr w:rsidR="00653D0D" w14:paraId="1500FB6B" w14:textId="77777777" w:rsidTr="007F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14:paraId="2005AE6B" w14:textId="77777777" w:rsidR="00653D0D" w:rsidRDefault="00653D0D" w:rsidP="007F4543">
            <w:r>
              <w:t xml:space="preserve">Option 2 (One </w:t>
            </w:r>
            <w:proofErr w:type="spellStart"/>
            <w:r>
              <w:t>MPI_Bcast</w:t>
            </w:r>
            <w:proofErr w:type="spellEnd"/>
            <w:r>
              <w:t xml:space="preserve"> per metadata entry)</w:t>
            </w:r>
          </w:p>
        </w:tc>
      </w:tr>
      <w:tr w:rsidR="00653D0D" w14:paraId="76F467DF" w14:textId="77777777" w:rsidTr="007F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1B9E25B" w14:textId="77777777" w:rsidR="00653D0D" w:rsidRDefault="00653D0D" w:rsidP="007F4543">
            <w:r>
              <w:t>1 process</w:t>
            </w:r>
          </w:p>
        </w:tc>
        <w:tc>
          <w:tcPr>
            <w:tcW w:w="4675" w:type="dxa"/>
          </w:tcPr>
          <w:p w14:paraId="332D9686" w14:textId="77777777" w:rsidR="00653D0D" w:rsidRDefault="00653D0D" w:rsidP="007F4543">
            <w:pPr>
              <w:cnfStyle w:val="000000100000" w:firstRow="0" w:lastRow="0" w:firstColumn="0" w:lastColumn="0" w:oddVBand="0" w:evenVBand="0" w:oddHBand="1" w:evenHBand="0" w:firstRowFirstColumn="0" w:firstRowLastColumn="0" w:lastRowFirstColumn="0" w:lastRowLastColumn="0"/>
            </w:pPr>
            <w:r>
              <w:t>0.17 s</w:t>
            </w:r>
          </w:p>
        </w:tc>
      </w:tr>
      <w:tr w:rsidR="00653D0D" w14:paraId="7EDED59F" w14:textId="77777777" w:rsidTr="007F4543">
        <w:tc>
          <w:tcPr>
            <w:cnfStyle w:val="001000000000" w:firstRow="0" w:lastRow="0" w:firstColumn="1" w:lastColumn="0" w:oddVBand="0" w:evenVBand="0" w:oddHBand="0" w:evenHBand="0" w:firstRowFirstColumn="0" w:firstRowLastColumn="0" w:lastRowFirstColumn="0" w:lastRowLastColumn="0"/>
            <w:tcW w:w="4675" w:type="dxa"/>
          </w:tcPr>
          <w:p w14:paraId="1941C402" w14:textId="77777777" w:rsidR="00653D0D" w:rsidRPr="00351D51" w:rsidRDefault="00653D0D" w:rsidP="007F4543">
            <w:pPr>
              <w:rPr>
                <w:color w:val="0070C0"/>
              </w:rPr>
            </w:pPr>
            <w:r w:rsidRPr="00351D51">
              <w:rPr>
                <w:color w:val="0070C0"/>
              </w:rPr>
              <w:t>2048 processes</w:t>
            </w:r>
          </w:p>
        </w:tc>
        <w:tc>
          <w:tcPr>
            <w:tcW w:w="4675" w:type="dxa"/>
          </w:tcPr>
          <w:p w14:paraId="0B094D15" w14:textId="77777777" w:rsidR="00653D0D" w:rsidRPr="00351D51" w:rsidRDefault="00653D0D" w:rsidP="007F4543">
            <w:pPr>
              <w:cnfStyle w:val="000000000000" w:firstRow="0" w:lastRow="0" w:firstColumn="0" w:lastColumn="0" w:oddVBand="0" w:evenVBand="0" w:oddHBand="0" w:evenHBand="0" w:firstRowFirstColumn="0" w:firstRowLastColumn="0" w:lastRowFirstColumn="0" w:lastRowLastColumn="0"/>
              <w:rPr>
                <w:color w:val="0070C0"/>
              </w:rPr>
            </w:pPr>
            <w:r>
              <w:rPr>
                <w:color w:val="0070C0"/>
              </w:rPr>
              <w:t xml:space="preserve">0.27 </w:t>
            </w:r>
            <w:r w:rsidRPr="00351D51">
              <w:rPr>
                <w:color w:val="0070C0"/>
              </w:rPr>
              <w:t>s</w:t>
            </w:r>
          </w:p>
        </w:tc>
      </w:tr>
    </w:tbl>
    <w:p w14:paraId="45B64167" w14:textId="77777777" w:rsidR="00653D0D" w:rsidRDefault="00653D0D" w:rsidP="002C3EBA">
      <w:pPr>
        <w:pStyle w:val="Heading2"/>
        <w:numPr>
          <w:ilvl w:val="0"/>
          <w:numId w:val="0"/>
        </w:numPr>
      </w:pPr>
    </w:p>
    <w:p w14:paraId="7BF7E401" w14:textId="77777777" w:rsidR="00653D0D" w:rsidRDefault="00653D0D" w:rsidP="002C3EBA">
      <w:pPr>
        <w:pStyle w:val="Heading2"/>
        <w:numPr>
          <w:ilvl w:val="1"/>
          <w:numId w:val="1"/>
        </w:numPr>
      </w:pPr>
      <w:r>
        <w:t>CGNS benchmark on GPFS</w:t>
      </w:r>
    </w:p>
    <w:p w14:paraId="6FF30787" w14:textId="77777777" w:rsidR="00653D0D" w:rsidRDefault="00653D0D" w:rsidP="00653D0D">
      <w:r>
        <w:t xml:space="preserve">The </w:t>
      </w:r>
      <w:r w:rsidRPr="006852B7">
        <w:rPr>
          <w:noProof/>
        </w:rPr>
        <w:t>benchmark</w:t>
      </w:r>
      <w:r>
        <w:t xml:space="preserve"> in the main section of the program was run on </w:t>
      </w:r>
      <w:r w:rsidRPr="006852B7">
        <w:rPr>
          <w:noProof/>
        </w:rPr>
        <w:t>cetus</w:t>
      </w:r>
      <w:r>
        <w:t xml:space="preserve"> (</w:t>
      </w:r>
      <w:proofErr w:type="spellStart"/>
      <w:r w:rsidRPr="006852B7">
        <w:rPr>
          <w:noProof/>
        </w:rPr>
        <w:t>mira</w:t>
      </w:r>
      <w:proofErr w:type="spellEnd"/>
      <w:r>
        <w:t xml:space="preserve">) at ANL: </w:t>
      </w:r>
    </w:p>
    <w:p w14:paraId="5974A7F9" w14:textId="77777777" w:rsidR="00653D0D" w:rsidRPr="0063290A" w:rsidRDefault="00653D0D" w:rsidP="00653D0D">
      <w:r>
        <w:rPr>
          <w:color w:val="000000" w:themeColor="text1"/>
        </w:rPr>
        <w:t xml:space="preserve">The average time spent in </w:t>
      </w:r>
      <w:proofErr w:type="spellStart"/>
      <w:r w:rsidRPr="0066201F">
        <w:rPr>
          <w:color w:val="C00000"/>
        </w:rPr>
        <w:t>ADFH_Read_All_Data</w:t>
      </w:r>
      <w:proofErr w:type="spellEnd"/>
      <w:r>
        <w:rPr>
          <w:color w:val="C00000"/>
        </w:rPr>
        <w:t xml:space="preserve"> </w:t>
      </w:r>
      <w:r>
        <w:rPr>
          <w:color w:val="000000" w:themeColor="text1"/>
        </w:rPr>
        <w:t>in</w:t>
      </w:r>
      <w:r w:rsidRPr="00843266">
        <w:rPr>
          <w:color w:val="000000" w:themeColor="text1"/>
        </w:rPr>
        <w:t>:</w:t>
      </w:r>
    </w:p>
    <w:p w14:paraId="6B5CE4E1" w14:textId="77777777" w:rsidR="00653D0D" w:rsidRPr="00497BE8" w:rsidRDefault="00653D0D" w:rsidP="00653D0D">
      <w:pPr>
        <w:rPr>
          <w:color w:val="C00000"/>
        </w:rPr>
      </w:pPr>
      <w:proofErr w:type="spellStart"/>
      <w:r w:rsidRPr="00497BE8">
        <w:rPr>
          <w:color w:val="C00000"/>
        </w:rPr>
        <w:t>ADFH_Read_All_Data</w:t>
      </w:r>
      <w:proofErr w:type="spellEnd"/>
    </w:p>
    <w:p w14:paraId="65C57B61" w14:textId="77777777" w:rsidR="00653D0D" w:rsidRPr="00497BE8" w:rsidRDefault="00653D0D" w:rsidP="00653D0D">
      <w:pPr>
        <w:pStyle w:val="Style1"/>
      </w:pPr>
      <w:r w:rsidRPr="00497BE8">
        <w:t xml:space="preserve">    if (H5</w:t>
      </w:r>
      <w:proofErr w:type="gramStart"/>
      <w:r w:rsidRPr="00497BE8">
        <w:t>Dread(</w:t>
      </w:r>
      <w:proofErr w:type="gramEnd"/>
      <w:r w:rsidRPr="00497BE8">
        <w:t xml:space="preserve">did, mid, H5S_ALL, H5S_ALL, </w:t>
      </w:r>
      <w:proofErr w:type="spellStart"/>
      <w:r w:rsidRPr="00497BE8">
        <w:t>xfer_prp</w:t>
      </w:r>
      <w:proofErr w:type="spellEnd"/>
      <w:r w:rsidRPr="00497BE8">
        <w:t>, data) &lt; 0)</w:t>
      </w:r>
    </w:p>
    <w:p w14:paraId="641B2AF4" w14:textId="77777777" w:rsidR="00653D0D" w:rsidRPr="00497BE8" w:rsidRDefault="00653D0D" w:rsidP="00653D0D">
      <w:pPr>
        <w:pStyle w:val="Style1"/>
      </w:pPr>
      <w:r w:rsidRPr="00497BE8">
        <w:t xml:space="preserve">      </w:t>
      </w:r>
      <w:proofErr w:type="spellStart"/>
      <w:r w:rsidRPr="00497BE8">
        <w:t>set_</w:t>
      </w:r>
      <w:proofErr w:type="gramStart"/>
      <w:r w:rsidRPr="00497BE8">
        <w:t>error</w:t>
      </w:r>
      <w:proofErr w:type="spellEnd"/>
      <w:r w:rsidRPr="00497BE8">
        <w:t>(</w:t>
      </w:r>
      <w:proofErr w:type="gramEnd"/>
      <w:r w:rsidRPr="00497BE8">
        <w:t>ADFH_ERR_DREAD, err);</w:t>
      </w:r>
    </w:p>
    <w:p w14:paraId="014BB001" w14:textId="77777777" w:rsidR="00653D0D" w:rsidRPr="00497BE8" w:rsidRDefault="00653D0D" w:rsidP="00653D0D">
      <w:pPr>
        <w:pStyle w:val="Style1"/>
      </w:pPr>
      <w:r w:rsidRPr="00497BE8">
        <w:t xml:space="preserve">    else</w:t>
      </w:r>
    </w:p>
    <w:p w14:paraId="4FABD647" w14:textId="77777777" w:rsidR="00653D0D" w:rsidRDefault="00653D0D" w:rsidP="00653D0D">
      <w:pPr>
        <w:pStyle w:val="Style1"/>
      </w:pPr>
      <w:r w:rsidRPr="00497BE8">
        <w:t xml:space="preserve">      </w:t>
      </w:r>
      <w:proofErr w:type="spellStart"/>
      <w:r w:rsidRPr="00497BE8">
        <w:t>set_</w:t>
      </w:r>
      <w:proofErr w:type="gramStart"/>
      <w:r w:rsidRPr="00497BE8">
        <w:t>error</w:t>
      </w:r>
      <w:proofErr w:type="spellEnd"/>
      <w:r w:rsidRPr="00497BE8">
        <w:t>(</w:t>
      </w:r>
      <w:proofErr w:type="gramEnd"/>
      <w:r w:rsidRPr="00497BE8">
        <w:t>NO_ERROR, err);</w:t>
      </w:r>
    </w:p>
    <w:p w14:paraId="0E483950" w14:textId="77777777" w:rsidR="00653D0D" w:rsidRDefault="00653D0D" w:rsidP="00653D0D">
      <w:proofErr w:type="spellStart"/>
      <w:r>
        <w:t>cetus</w:t>
      </w:r>
      <w:proofErr w:type="spellEnd"/>
      <w:r>
        <w:t xml:space="preserve"> (ANL) timing:</w:t>
      </w:r>
    </w:p>
    <w:tbl>
      <w:tblPr>
        <w:tblStyle w:val="PlainTable11"/>
        <w:tblW w:w="0" w:type="auto"/>
        <w:tblLook w:val="04A0" w:firstRow="1" w:lastRow="0" w:firstColumn="1" w:lastColumn="0" w:noHBand="0" w:noVBand="1"/>
      </w:tblPr>
      <w:tblGrid>
        <w:gridCol w:w="4675"/>
        <w:gridCol w:w="4675"/>
      </w:tblGrid>
      <w:tr w:rsidR="00653D0D" w14:paraId="4C8A88C0" w14:textId="77777777" w:rsidTr="007F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3CB7700" w14:textId="77777777" w:rsidR="00653D0D" w:rsidRDefault="00653D0D" w:rsidP="007F4543">
            <w:r>
              <w:t>1 process</w:t>
            </w:r>
          </w:p>
        </w:tc>
        <w:tc>
          <w:tcPr>
            <w:tcW w:w="4675" w:type="dxa"/>
          </w:tcPr>
          <w:p w14:paraId="2FA0F2AC" w14:textId="77777777" w:rsidR="00653D0D" w:rsidRDefault="00653D0D" w:rsidP="007F4543">
            <w:pPr>
              <w:cnfStyle w:val="100000000000" w:firstRow="1" w:lastRow="0" w:firstColumn="0" w:lastColumn="0" w:oddVBand="0" w:evenVBand="0" w:oddHBand="0" w:evenHBand="0" w:firstRowFirstColumn="0" w:firstRowLastColumn="0" w:lastRowFirstColumn="0" w:lastRowLastColumn="0"/>
            </w:pPr>
            <w:r>
              <w:t xml:space="preserve">   0.56 s</w:t>
            </w:r>
          </w:p>
        </w:tc>
      </w:tr>
      <w:tr w:rsidR="00653D0D" w14:paraId="321932F7" w14:textId="77777777" w:rsidTr="007F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AD0689" w14:textId="77777777" w:rsidR="00653D0D" w:rsidRPr="00351D51" w:rsidRDefault="00653D0D" w:rsidP="007F4543">
            <w:pPr>
              <w:rPr>
                <w:color w:val="0070C0"/>
              </w:rPr>
            </w:pPr>
            <w:r w:rsidRPr="00351D51">
              <w:rPr>
                <w:color w:val="0070C0"/>
              </w:rPr>
              <w:t>2048 processes</w:t>
            </w:r>
            <w:r>
              <w:rPr>
                <w:color w:val="0070C0"/>
              </w:rPr>
              <w:t>**</w:t>
            </w:r>
          </w:p>
        </w:tc>
        <w:tc>
          <w:tcPr>
            <w:tcW w:w="4675" w:type="dxa"/>
          </w:tcPr>
          <w:p w14:paraId="7DE0BF56" w14:textId="77777777" w:rsidR="00653D0D" w:rsidRPr="00351D51" w:rsidRDefault="00653D0D" w:rsidP="007F4543">
            <w:pPr>
              <w:cnfStyle w:val="000000100000" w:firstRow="0" w:lastRow="0" w:firstColumn="0" w:lastColumn="0" w:oddVBand="0" w:evenVBand="0" w:oddHBand="1" w:evenHBand="0" w:firstRowFirstColumn="0" w:firstRowLastColumn="0" w:lastRowFirstColumn="0" w:lastRowLastColumn="0"/>
              <w:rPr>
                <w:color w:val="0070C0"/>
              </w:rPr>
            </w:pPr>
            <w:r w:rsidRPr="00351D51">
              <w:rPr>
                <w:color w:val="0070C0"/>
              </w:rPr>
              <w:t xml:space="preserve"> </w:t>
            </w:r>
            <w:r>
              <w:rPr>
                <w:color w:val="0070C0"/>
              </w:rPr>
              <w:t xml:space="preserve">25.1 </w:t>
            </w:r>
            <w:r w:rsidRPr="00351D51">
              <w:rPr>
                <w:color w:val="0070C0"/>
              </w:rPr>
              <w:t>s</w:t>
            </w:r>
          </w:p>
        </w:tc>
      </w:tr>
    </w:tbl>
    <w:p w14:paraId="0BC4F6CA" w14:textId="77777777" w:rsidR="00653D0D" w:rsidRPr="008B3F73" w:rsidRDefault="00653D0D" w:rsidP="00653D0D">
      <w:pPr>
        <w:rPr>
          <w:sz w:val="20"/>
          <w:szCs w:val="20"/>
        </w:rPr>
      </w:pPr>
      <w:r w:rsidRPr="006852B7">
        <w:rPr>
          <w:noProof/>
          <w:sz w:val="20"/>
          <w:szCs w:val="20"/>
        </w:rPr>
        <w:lastRenderedPageBreak/>
        <w:t>**</w:t>
      </w:r>
      <w:r w:rsidRPr="008B3F73">
        <w:rPr>
          <w:sz w:val="20"/>
          <w:szCs w:val="20"/>
        </w:rPr>
        <w:t xml:space="preserve"> job was killed before all the H5Dreads had completed.</w:t>
      </w:r>
    </w:p>
    <w:p w14:paraId="1E3C5AAF" w14:textId="77777777" w:rsidR="00653D0D" w:rsidRDefault="00653D0D" w:rsidP="002C3EBA">
      <w:pPr>
        <w:pStyle w:val="Heading2"/>
      </w:pPr>
      <w:bookmarkStart w:id="0" w:name="_Ref529438918"/>
      <w:r>
        <w:t>Alternative Prototype Metadata Read Options</w:t>
      </w:r>
      <w:bookmarkEnd w:id="0"/>
    </w:p>
    <w:p w14:paraId="0C6FA100" w14:textId="77777777" w:rsidR="00653D0D" w:rsidRDefault="00653D0D" w:rsidP="00653D0D">
      <w:r>
        <w:t>Two alternative read options were investigated:</w:t>
      </w:r>
    </w:p>
    <w:p w14:paraId="31804409" w14:textId="77777777" w:rsidR="00653D0D" w:rsidRDefault="00653D0D" w:rsidP="0079496D">
      <w:pPr>
        <w:pStyle w:val="ListParagraph"/>
        <w:numPr>
          <w:ilvl w:val="0"/>
          <w:numId w:val="11"/>
        </w:numPr>
        <w:spacing w:after="200" w:line="276" w:lineRule="auto"/>
        <w:contextualSpacing/>
      </w:pPr>
      <w:r w:rsidRPr="00C7554A">
        <w:rPr>
          <w:b/>
        </w:rPr>
        <w:t>read-proc0-and-</w:t>
      </w:r>
      <w:r w:rsidRPr="006852B7">
        <w:rPr>
          <w:b/>
          <w:noProof/>
        </w:rPr>
        <w:t>bcast</w:t>
      </w:r>
      <w:r>
        <w:t xml:space="preserve"> – A new transfer property flag was added to the HDF5 library to enable reading the data on one process and then broadcasting the data to the other </w:t>
      </w:r>
      <w:r w:rsidRPr="006852B7">
        <w:rPr>
          <w:noProof/>
        </w:rPr>
        <w:t>processes</w:t>
      </w:r>
      <w:r>
        <w:t>. CGNS was changed to use this option when reading data that is less than 2MB.</w:t>
      </w:r>
    </w:p>
    <w:p w14:paraId="20BEC83E" w14:textId="77777777" w:rsidR="00653D0D" w:rsidRDefault="00653D0D" w:rsidP="0079496D">
      <w:pPr>
        <w:pStyle w:val="ListParagraph"/>
        <w:numPr>
          <w:ilvl w:val="0"/>
          <w:numId w:val="11"/>
        </w:numPr>
        <w:spacing w:after="200" w:line="276" w:lineRule="auto"/>
        <w:contextualSpacing/>
        <w:rPr>
          <w:rFonts w:ascii="Times New Roman" w:eastAsia="Times New Roman" w:hAnsi="Times New Roman" w:cs="Times New Roman"/>
          <w:szCs w:val="24"/>
        </w:rPr>
      </w:pPr>
      <w:r w:rsidRPr="003047E7">
        <w:rPr>
          <w:b/>
        </w:rPr>
        <w:t>Compact Storage</w:t>
      </w:r>
      <w:r w:rsidRPr="003047E7">
        <w:rPr>
          <w:b/>
          <w:vertAlign w:val="superscript"/>
        </w:rPr>
        <w:t xml:space="preserve">1 </w:t>
      </w:r>
      <w:r>
        <w:t xml:space="preserve">– </w:t>
      </w:r>
      <w:r w:rsidRPr="006852B7">
        <w:rPr>
          <w:rFonts w:ascii="Times New Roman" w:eastAsia="Times New Roman" w:hAnsi="Times New Roman" w:cs="Times New Roman"/>
          <w:i/>
          <w:noProof/>
          <w:szCs w:val="24"/>
        </w:rPr>
        <w:t>A compact</w:t>
      </w:r>
      <w:r w:rsidRPr="00C8036F">
        <w:rPr>
          <w:rFonts w:ascii="Times New Roman" w:eastAsia="Times New Roman" w:hAnsi="Times New Roman" w:cs="Times New Roman"/>
          <w:i/>
          <w:szCs w:val="24"/>
        </w:rPr>
        <w:t xml:space="preserve"> dataset is one in which the raw data is stored in the object header of the dataset. This layout is for very small datasets that can easily fit in the object header.</w:t>
      </w:r>
      <w:r w:rsidRPr="00C8036F">
        <w:rPr>
          <w:i/>
        </w:rPr>
        <w:t xml:space="preserve"> </w:t>
      </w:r>
      <w:r w:rsidRPr="00C8036F">
        <w:rPr>
          <w:rFonts w:ascii="Times New Roman" w:eastAsia="Times New Roman" w:hAnsi="Times New Roman" w:cs="Times New Roman"/>
          <w:i/>
          <w:szCs w:val="24"/>
        </w:rPr>
        <w:t xml:space="preserve">The compact </w:t>
      </w:r>
      <w:r w:rsidRPr="006852B7">
        <w:rPr>
          <w:rFonts w:ascii="Times New Roman" w:eastAsia="Times New Roman" w:hAnsi="Times New Roman" w:cs="Times New Roman"/>
          <w:i/>
          <w:noProof/>
          <w:szCs w:val="24"/>
        </w:rPr>
        <w:t>layout</w:t>
      </w:r>
      <w:r w:rsidRPr="00C8036F">
        <w:rPr>
          <w:rFonts w:ascii="Times New Roman" w:eastAsia="Times New Roman" w:hAnsi="Times New Roman" w:cs="Times New Roman"/>
          <w:i/>
          <w:szCs w:val="24"/>
        </w:rPr>
        <w:t xml:space="preserve"> can improve storage and access performance for files that have many very </w:t>
      </w:r>
      <w:r w:rsidRPr="006852B7">
        <w:rPr>
          <w:rFonts w:ascii="Times New Roman" w:eastAsia="Times New Roman" w:hAnsi="Times New Roman" w:cs="Times New Roman"/>
          <w:i/>
          <w:noProof/>
          <w:szCs w:val="24"/>
        </w:rPr>
        <w:t>tiny</w:t>
      </w:r>
      <w:r w:rsidRPr="00C8036F">
        <w:rPr>
          <w:rFonts w:ascii="Times New Roman" w:eastAsia="Times New Roman" w:hAnsi="Times New Roman" w:cs="Times New Roman"/>
          <w:i/>
          <w:szCs w:val="24"/>
        </w:rPr>
        <w:t xml:space="preserve"> datasets. With one I/O access both the header and data values can be read.</w:t>
      </w:r>
      <w:r w:rsidRPr="003047E7">
        <w:rPr>
          <w:rFonts w:ascii="Times New Roman" w:eastAsia="Times New Roman" w:hAnsi="Times New Roman" w:cs="Times New Roman"/>
          <w:szCs w:val="24"/>
        </w:rPr>
        <w:t xml:space="preserve"> When collective metadata reading is enabled, </w:t>
      </w:r>
      <w:r w:rsidRPr="006852B7">
        <w:rPr>
          <w:rFonts w:ascii="Courier New" w:eastAsia="Times New Roman" w:hAnsi="Courier New" w:cs="Courier New"/>
          <w:i/>
          <w:noProof/>
          <w:sz w:val="20"/>
          <w:szCs w:val="20"/>
        </w:rPr>
        <w:t>H5Pset_all_coll_metadata_ops</w:t>
      </w:r>
      <w:r w:rsidRPr="006852B7">
        <w:rPr>
          <w:rFonts w:ascii="Times New Roman" w:eastAsia="Times New Roman" w:hAnsi="Times New Roman" w:cs="Times New Roman"/>
          <w:noProof/>
          <w:szCs w:val="24"/>
        </w:rPr>
        <w:t>,</w:t>
      </w:r>
      <w:r w:rsidRPr="003047E7">
        <w:rPr>
          <w:rFonts w:ascii="Times New Roman" w:eastAsia="Times New Roman" w:hAnsi="Times New Roman" w:cs="Times New Roman"/>
          <w:szCs w:val="24"/>
        </w:rPr>
        <w:t xml:space="preserve"> and compact storage</w:t>
      </w:r>
      <w:r>
        <w:rPr>
          <w:rFonts w:ascii="Times New Roman" w:eastAsia="Times New Roman" w:hAnsi="Times New Roman" w:cs="Times New Roman"/>
          <w:szCs w:val="24"/>
        </w:rPr>
        <w:t xml:space="preserve"> is used, the metadata will be </w:t>
      </w:r>
      <w:r w:rsidRPr="006852B7">
        <w:rPr>
          <w:rFonts w:ascii="Times New Roman" w:eastAsia="Times New Roman" w:hAnsi="Times New Roman" w:cs="Times New Roman"/>
          <w:noProof/>
          <w:szCs w:val="24"/>
        </w:rPr>
        <w:t>read</w:t>
      </w:r>
      <w:r>
        <w:rPr>
          <w:rFonts w:ascii="Times New Roman" w:eastAsia="Times New Roman" w:hAnsi="Times New Roman" w:cs="Times New Roman"/>
          <w:szCs w:val="24"/>
        </w:rPr>
        <w:t xml:space="preserve"> by the root process and then broadcasted to the other </w:t>
      </w:r>
      <w:r w:rsidRPr="006852B7">
        <w:rPr>
          <w:rFonts w:ascii="Times New Roman" w:eastAsia="Times New Roman" w:hAnsi="Times New Roman" w:cs="Times New Roman"/>
          <w:noProof/>
          <w:szCs w:val="24"/>
        </w:rPr>
        <w:t>processes</w:t>
      </w:r>
      <w:r>
        <w:rPr>
          <w:rFonts w:ascii="Times New Roman" w:eastAsia="Times New Roman" w:hAnsi="Times New Roman" w:cs="Times New Roman"/>
          <w:szCs w:val="24"/>
        </w:rPr>
        <w:t xml:space="preserve">. Note that compact storage has fewer reads than the </w:t>
      </w:r>
      <w:r w:rsidRPr="005B13E0">
        <w:rPr>
          <w:rFonts w:ascii="Times New Roman" w:eastAsia="Times New Roman" w:hAnsi="Times New Roman" w:cs="Times New Roman"/>
          <w:i/>
          <w:szCs w:val="24"/>
        </w:rPr>
        <w:t>read-proc0-and-</w:t>
      </w:r>
      <w:r w:rsidRPr="006852B7">
        <w:rPr>
          <w:rFonts w:ascii="Times New Roman" w:eastAsia="Times New Roman" w:hAnsi="Times New Roman" w:cs="Times New Roman"/>
          <w:i/>
          <w:noProof/>
          <w:szCs w:val="24"/>
        </w:rPr>
        <w:t>bcast</w:t>
      </w:r>
      <w:r>
        <w:rPr>
          <w:rFonts w:ascii="Times New Roman" w:eastAsia="Times New Roman" w:hAnsi="Times New Roman" w:cs="Times New Roman"/>
          <w:szCs w:val="24"/>
        </w:rPr>
        <w:t xml:space="preserve"> solution. Where applicable, the CGNS library was changed to used compact storage instead of contiguous storage. Compact storage datasets have a hard limit of 64KiB. The CGNS implementation uses compact storage datasets by default, but is changed to contiguous storage for the cases of:</w:t>
      </w:r>
    </w:p>
    <w:p w14:paraId="5214A420" w14:textId="77777777" w:rsidR="00653D0D" w:rsidRPr="00B80DC4" w:rsidRDefault="00653D0D" w:rsidP="0079496D">
      <w:pPr>
        <w:pStyle w:val="ListParagraph"/>
        <w:numPr>
          <w:ilvl w:val="1"/>
          <w:numId w:val="11"/>
        </w:numPr>
        <w:spacing w:after="200" w:line="276" w:lineRule="auto"/>
        <w:contextualSpacing/>
        <w:rPr>
          <w:rFonts w:ascii="Times New Roman" w:eastAsia="Times New Roman" w:hAnsi="Times New Roman" w:cs="Times New Roman"/>
          <w:szCs w:val="24"/>
        </w:rPr>
      </w:pPr>
      <w:r w:rsidRPr="00B80DC4">
        <w:t>Datasets greater than 64 KiB,</w:t>
      </w:r>
    </w:p>
    <w:p w14:paraId="7CE942E7" w14:textId="77777777" w:rsidR="00653D0D" w:rsidRPr="00B80DC4" w:rsidRDefault="00653D0D" w:rsidP="0079496D">
      <w:pPr>
        <w:pStyle w:val="ListParagraph"/>
        <w:numPr>
          <w:ilvl w:val="1"/>
          <w:numId w:val="11"/>
        </w:numPr>
        <w:spacing w:after="0"/>
        <w:contextualSpacing/>
        <w:rPr>
          <w:rFonts w:ascii="Times New Roman" w:eastAsia="Times New Roman" w:hAnsi="Times New Roman" w:cs="Times New Roman"/>
          <w:szCs w:val="24"/>
        </w:rPr>
      </w:pPr>
      <w:r>
        <w:rPr>
          <w:rFonts w:ascii="Helvetica" w:eastAsia="Times New Roman" w:hAnsi="Helvetica" w:cs="Times New Roman"/>
          <w:color w:val="000000"/>
          <w:sz w:val="21"/>
          <w:szCs w:val="21"/>
        </w:rPr>
        <w:t>Partial I/O of d</w:t>
      </w:r>
      <w:r w:rsidRPr="00B80DC4">
        <w:rPr>
          <w:rFonts w:ascii="Helvetica" w:eastAsia="Times New Roman" w:hAnsi="Helvetica" w:cs="Times New Roman"/>
          <w:color w:val="000000"/>
          <w:sz w:val="21"/>
          <w:szCs w:val="21"/>
        </w:rPr>
        <w:t>atasets</w:t>
      </w:r>
      <w:r>
        <w:rPr>
          <w:rFonts w:ascii="Helvetica" w:eastAsia="Times New Roman" w:hAnsi="Helvetica" w:cs="Times New Roman"/>
          <w:color w:val="000000"/>
          <w:sz w:val="21"/>
          <w:szCs w:val="21"/>
        </w:rPr>
        <w:t xml:space="preserve">, meaning IO access to data in a dataset is not exactly the same for all processes. </w:t>
      </w:r>
      <w:r w:rsidRPr="00B80DC4">
        <w:rPr>
          <w:rFonts w:ascii="Helvetica" w:eastAsia="Times New Roman" w:hAnsi="Helvetica" w:cs="Times New Roman"/>
          <w:color w:val="000000"/>
          <w:sz w:val="21"/>
          <w:szCs w:val="21"/>
        </w:rPr>
        <w:t xml:space="preserve"> </w:t>
      </w:r>
      <w:r>
        <w:rPr>
          <w:rFonts w:ascii="Helvetica" w:eastAsia="Times New Roman" w:hAnsi="Helvetica" w:cs="Times New Roman"/>
          <w:color w:val="000000"/>
          <w:sz w:val="21"/>
          <w:szCs w:val="21"/>
        </w:rPr>
        <w:t>HDF5</w:t>
      </w:r>
      <w:r w:rsidRPr="00B80DC4">
        <w:rPr>
          <w:rFonts w:ascii="Helvetica" w:eastAsia="Times New Roman" w:hAnsi="Helvetica" w:cs="Times New Roman"/>
          <w:color w:val="000000"/>
          <w:sz w:val="21"/>
          <w:szCs w:val="21"/>
        </w:rPr>
        <w:t xml:space="preserve"> can’t do partial parallel I/O with compact storage datasets.</w:t>
      </w:r>
    </w:p>
    <w:p w14:paraId="1BB88B9C" w14:textId="77777777" w:rsidR="00653D0D" w:rsidRPr="003047E7" w:rsidRDefault="00653D0D" w:rsidP="00653D0D">
      <w:pPr>
        <w:pStyle w:val="ListParagraph"/>
        <w:ind w:left="1440"/>
        <w:rPr>
          <w:rFonts w:ascii="Times New Roman" w:eastAsia="Times New Roman" w:hAnsi="Times New Roman" w:cs="Times New Roman"/>
          <w:szCs w:val="24"/>
        </w:rPr>
      </w:pPr>
    </w:p>
    <w:p w14:paraId="11D0A489" w14:textId="77777777" w:rsidR="00653D0D" w:rsidRDefault="00653D0D" w:rsidP="00085C22">
      <w:pPr>
        <w:pStyle w:val="Heading1"/>
      </w:pPr>
      <w:bookmarkStart w:id="1" w:name="_Ref525136232"/>
      <w:r>
        <w:t>CGNS benchmark with various option</w:t>
      </w:r>
      <w:bookmarkEnd w:id="1"/>
      <w:r>
        <w:t>s</w:t>
      </w:r>
    </w:p>
    <w:p w14:paraId="0C44CC7A" w14:textId="77777777" w:rsidR="00653D0D" w:rsidRDefault="00653D0D" w:rsidP="00653D0D">
      <w:r>
        <w:t xml:space="preserve">In </w:t>
      </w:r>
      <w:proofErr w:type="spellStart"/>
      <w:r w:rsidRPr="000A09F4">
        <w:rPr>
          <w:b/>
        </w:rPr>
        <w:t>cgi_read</w:t>
      </w:r>
      <w:proofErr w:type="spellEnd"/>
      <w:r>
        <w:rPr>
          <w:b/>
        </w:rPr>
        <w:t xml:space="preserve">, </w:t>
      </w:r>
      <w:r w:rsidRPr="00E017ED">
        <w:t>at line</w:t>
      </w:r>
      <w:r>
        <w:t>:</w:t>
      </w:r>
    </w:p>
    <w:p w14:paraId="46651A58" w14:textId="77777777" w:rsidR="00653D0D" w:rsidRPr="00A714E4" w:rsidRDefault="00653D0D" w:rsidP="00653D0D">
      <w:pPr>
        <w:pStyle w:val="Style1"/>
      </w:pPr>
      <w:r w:rsidRPr="000A09F4">
        <w:t xml:space="preserve">   for (b=0; b&lt;cg-&gt;</w:t>
      </w:r>
      <w:proofErr w:type="spellStart"/>
      <w:r w:rsidRPr="000A09F4">
        <w:t>nbases</w:t>
      </w:r>
      <w:proofErr w:type="spellEnd"/>
      <w:r w:rsidRPr="000A09F4">
        <w:t>; b++) if (</w:t>
      </w:r>
      <w:proofErr w:type="spellStart"/>
      <w:r w:rsidRPr="00A714E4">
        <w:rPr>
          <w:color w:val="C00000"/>
        </w:rPr>
        <w:t>cgi_read_base</w:t>
      </w:r>
      <w:proofErr w:type="spellEnd"/>
      <w:r w:rsidRPr="000A09F4">
        <w:t>(&amp;cg-&gt;base[b])) return CG_ERROR;</w:t>
      </w:r>
    </w:p>
    <w:p w14:paraId="2FB07A63" w14:textId="6C8B45AA" w:rsidR="00653D0D" w:rsidRDefault="00653D0D" w:rsidP="00653D0D">
      <w:r>
        <w:t>Sky Bridge (SNL) timing:</w:t>
      </w:r>
    </w:p>
    <w:p w14:paraId="35FC7C93" w14:textId="77777777" w:rsidR="006D61DC" w:rsidRDefault="006D61DC" w:rsidP="00653D0D"/>
    <w:tbl>
      <w:tblPr>
        <w:tblStyle w:val="PlainTable11"/>
        <w:tblW w:w="0" w:type="auto"/>
        <w:tblLook w:val="04A0" w:firstRow="1" w:lastRow="0" w:firstColumn="1" w:lastColumn="0" w:noHBand="0" w:noVBand="1"/>
      </w:tblPr>
      <w:tblGrid>
        <w:gridCol w:w="5215"/>
        <w:gridCol w:w="4135"/>
      </w:tblGrid>
      <w:tr w:rsidR="00653D0D" w14:paraId="264C6ACB" w14:textId="77777777" w:rsidTr="007F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14:paraId="2053E855" w14:textId="77777777" w:rsidR="00653D0D" w:rsidRDefault="00653D0D" w:rsidP="007F4543">
            <w:r>
              <w:t>NUMBER OF PROCESSES</w:t>
            </w:r>
          </w:p>
        </w:tc>
        <w:tc>
          <w:tcPr>
            <w:tcW w:w="4135" w:type="dxa"/>
          </w:tcPr>
          <w:p w14:paraId="4E04B97A" w14:textId="77777777" w:rsidR="00653D0D" w:rsidRDefault="00653D0D" w:rsidP="007F4543">
            <w:pPr>
              <w:cnfStyle w:val="100000000000" w:firstRow="1" w:lastRow="0" w:firstColumn="0" w:lastColumn="0" w:oddVBand="0" w:evenVBand="0" w:oddHBand="0" w:evenHBand="0" w:firstRowFirstColumn="0" w:firstRowLastColumn="0" w:lastRowFirstColumn="0" w:lastRowLastColumn="0"/>
            </w:pPr>
            <w:r>
              <w:t>Time (seconds)</w:t>
            </w:r>
          </w:p>
        </w:tc>
      </w:tr>
      <w:tr w:rsidR="00653D0D" w14:paraId="5CA80C86" w14:textId="77777777" w:rsidTr="007F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14:paraId="5CA9AFAE" w14:textId="77777777" w:rsidR="00653D0D" w:rsidRDefault="00653D0D" w:rsidP="007F4543">
            <w:r>
              <w:t xml:space="preserve">1 </w:t>
            </w:r>
          </w:p>
        </w:tc>
        <w:tc>
          <w:tcPr>
            <w:tcW w:w="4135" w:type="dxa"/>
          </w:tcPr>
          <w:p w14:paraId="74C5A06B" w14:textId="77777777" w:rsidR="00653D0D" w:rsidRDefault="00653D0D" w:rsidP="007F4543">
            <w:pPr>
              <w:cnfStyle w:val="000000100000" w:firstRow="0" w:lastRow="0" w:firstColumn="0" w:lastColumn="0" w:oddVBand="0" w:evenVBand="0" w:oddHBand="1" w:evenHBand="0" w:firstRowFirstColumn="0" w:firstRowLastColumn="0" w:lastRowFirstColumn="0" w:lastRowLastColumn="0"/>
            </w:pPr>
            <w:r>
              <w:t xml:space="preserve">24.4 </w:t>
            </w:r>
          </w:p>
        </w:tc>
      </w:tr>
      <w:tr w:rsidR="00653D0D" w14:paraId="382F5780" w14:textId="77777777" w:rsidTr="007F4543">
        <w:tc>
          <w:tcPr>
            <w:cnfStyle w:val="001000000000" w:firstRow="0" w:lastRow="0" w:firstColumn="1" w:lastColumn="0" w:oddVBand="0" w:evenVBand="0" w:oddHBand="0" w:evenHBand="0" w:firstRowFirstColumn="0" w:firstRowLastColumn="0" w:lastRowFirstColumn="0" w:lastRowLastColumn="0"/>
            <w:tcW w:w="5215" w:type="dxa"/>
          </w:tcPr>
          <w:p w14:paraId="35F56100" w14:textId="77777777" w:rsidR="00653D0D" w:rsidRDefault="00653D0D" w:rsidP="007F4543">
            <w:r w:rsidRPr="00B0268D">
              <w:rPr>
                <w:color w:val="FF0000"/>
              </w:rPr>
              <w:t>2048 (H5FD_MPIO_COLLECTIVE)</w:t>
            </w:r>
          </w:p>
        </w:tc>
        <w:tc>
          <w:tcPr>
            <w:tcW w:w="4135" w:type="dxa"/>
          </w:tcPr>
          <w:p w14:paraId="2196FB31" w14:textId="77777777" w:rsidR="00653D0D" w:rsidRDefault="00653D0D" w:rsidP="007F4543">
            <w:pPr>
              <w:cnfStyle w:val="000000000000" w:firstRow="0" w:lastRow="0" w:firstColumn="0" w:lastColumn="0" w:oddVBand="0" w:evenVBand="0" w:oddHBand="0" w:evenHBand="0" w:firstRowFirstColumn="0" w:firstRowLastColumn="0" w:lastRowFirstColumn="0" w:lastRowLastColumn="0"/>
            </w:pPr>
            <w:r w:rsidRPr="00B0268D">
              <w:rPr>
                <w:color w:val="FF0000"/>
              </w:rPr>
              <w:t xml:space="preserve">781 </w:t>
            </w:r>
          </w:p>
        </w:tc>
      </w:tr>
      <w:tr w:rsidR="00653D0D" w14:paraId="37680611" w14:textId="77777777" w:rsidTr="007F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14:paraId="0B3C9508" w14:textId="77777777" w:rsidR="00653D0D" w:rsidRDefault="00653D0D" w:rsidP="007F4543">
            <w:r>
              <w:t>2048 (</w:t>
            </w:r>
            <w:r w:rsidRPr="004500B1">
              <w:t>H5FD_MPIO_PROC0_BCAST</w:t>
            </w:r>
            <w:r>
              <w:t>)</w:t>
            </w:r>
          </w:p>
        </w:tc>
        <w:tc>
          <w:tcPr>
            <w:tcW w:w="4135" w:type="dxa"/>
          </w:tcPr>
          <w:p w14:paraId="2E2E0AFB" w14:textId="77777777" w:rsidR="00653D0D" w:rsidRDefault="00653D0D" w:rsidP="007F4543">
            <w:pPr>
              <w:cnfStyle w:val="000000100000" w:firstRow="0" w:lastRow="0" w:firstColumn="0" w:lastColumn="0" w:oddVBand="0" w:evenVBand="0" w:oddHBand="1" w:evenHBand="0" w:firstRowFirstColumn="0" w:firstRowLastColumn="0" w:lastRowFirstColumn="0" w:lastRowLastColumn="0"/>
            </w:pPr>
            <w:r>
              <w:t xml:space="preserve">53.5 </w:t>
            </w:r>
          </w:p>
        </w:tc>
      </w:tr>
      <w:tr w:rsidR="00653D0D" w14:paraId="6449256A" w14:textId="77777777" w:rsidTr="007F4543">
        <w:tc>
          <w:tcPr>
            <w:cnfStyle w:val="001000000000" w:firstRow="0" w:lastRow="0" w:firstColumn="1" w:lastColumn="0" w:oddVBand="0" w:evenVBand="0" w:oddHBand="0" w:evenHBand="0" w:firstRowFirstColumn="0" w:firstRowLastColumn="0" w:lastRowFirstColumn="0" w:lastRowLastColumn="0"/>
            <w:tcW w:w="5215" w:type="dxa"/>
          </w:tcPr>
          <w:p w14:paraId="2CBD8D93" w14:textId="77777777" w:rsidR="00653D0D" w:rsidRDefault="00653D0D" w:rsidP="007F4543">
            <w:r>
              <w:t xml:space="preserve">2048 </w:t>
            </w:r>
            <w:r w:rsidRPr="00CA0ADB">
              <w:t>(COMPACT STORAGE)</w:t>
            </w:r>
          </w:p>
        </w:tc>
        <w:tc>
          <w:tcPr>
            <w:tcW w:w="4135" w:type="dxa"/>
          </w:tcPr>
          <w:p w14:paraId="7EECFA3E" w14:textId="77777777" w:rsidR="00653D0D" w:rsidRPr="000816D4" w:rsidRDefault="00653D0D" w:rsidP="007F4543">
            <w:pPr>
              <w:cnfStyle w:val="000000000000" w:firstRow="0" w:lastRow="0" w:firstColumn="0" w:lastColumn="0" w:oddVBand="0" w:evenVBand="0" w:oddHBand="0" w:evenHBand="0" w:firstRowFirstColumn="0" w:firstRowLastColumn="0" w:lastRowFirstColumn="0" w:lastRowLastColumn="0"/>
              <w:rPr>
                <w:b/>
              </w:rPr>
            </w:pPr>
            <w:r w:rsidRPr="000816D4">
              <w:rPr>
                <w:b/>
              </w:rPr>
              <w:t>4</w:t>
            </w:r>
            <w:r>
              <w:rPr>
                <w:b/>
              </w:rPr>
              <w:t>6.9</w:t>
            </w:r>
          </w:p>
        </w:tc>
      </w:tr>
      <w:tr w:rsidR="00653D0D" w14:paraId="3C34DCA5" w14:textId="77777777" w:rsidTr="007F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14:paraId="652D4E50" w14:textId="77777777" w:rsidR="00653D0D" w:rsidRDefault="00653D0D" w:rsidP="007F4543">
            <w:r>
              <w:t>4096 (</w:t>
            </w:r>
            <w:r w:rsidRPr="004500B1">
              <w:t>H5FD_MPIO_PROC0_BCAST</w:t>
            </w:r>
            <w:r>
              <w:t>)</w:t>
            </w:r>
          </w:p>
        </w:tc>
        <w:tc>
          <w:tcPr>
            <w:tcW w:w="4135" w:type="dxa"/>
          </w:tcPr>
          <w:p w14:paraId="1622481A" w14:textId="77777777" w:rsidR="00653D0D" w:rsidRDefault="00653D0D" w:rsidP="007F4543">
            <w:pPr>
              <w:cnfStyle w:val="000000100000" w:firstRow="0" w:lastRow="0" w:firstColumn="0" w:lastColumn="0" w:oddVBand="0" w:evenVBand="0" w:oddHBand="1" w:evenHBand="0" w:firstRowFirstColumn="0" w:firstRowLastColumn="0" w:lastRowFirstColumn="0" w:lastRowLastColumn="0"/>
            </w:pPr>
            <w:r>
              <w:t>106.1</w:t>
            </w:r>
          </w:p>
        </w:tc>
      </w:tr>
      <w:tr w:rsidR="00653D0D" w14:paraId="10BD4B3C" w14:textId="77777777" w:rsidTr="007F4543">
        <w:tc>
          <w:tcPr>
            <w:cnfStyle w:val="001000000000" w:firstRow="0" w:lastRow="0" w:firstColumn="1" w:lastColumn="0" w:oddVBand="0" w:evenVBand="0" w:oddHBand="0" w:evenHBand="0" w:firstRowFirstColumn="0" w:firstRowLastColumn="0" w:lastRowFirstColumn="0" w:lastRowLastColumn="0"/>
            <w:tcW w:w="5215" w:type="dxa"/>
          </w:tcPr>
          <w:p w14:paraId="53017F8E" w14:textId="77777777" w:rsidR="00653D0D" w:rsidRDefault="00653D0D" w:rsidP="007F4543">
            <w:r>
              <w:t xml:space="preserve">4096 </w:t>
            </w:r>
            <w:r w:rsidRPr="00CA0ADB">
              <w:t>(COMPACT STORAGE)</w:t>
            </w:r>
          </w:p>
        </w:tc>
        <w:tc>
          <w:tcPr>
            <w:tcW w:w="4135" w:type="dxa"/>
          </w:tcPr>
          <w:p w14:paraId="7B874DB6" w14:textId="77777777" w:rsidR="00653D0D" w:rsidRPr="00682297" w:rsidRDefault="00653D0D" w:rsidP="007F4543">
            <w:pPr>
              <w:cnfStyle w:val="000000000000" w:firstRow="0" w:lastRow="0" w:firstColumn="0" w:lastColumn="0" w:oddVBand="0" w:evenVBand="0" w:oddHBand="0" w:evenHBand="0" w:firstRowFirstColumn="0" w:firstRowLastColumn="0" w:lastRowFirstColumn="0" w:lastRowLastColumn="0"/>
              <w:rPr>
                <w:b/>
              </w:rPr>
            </w:pPr>
            <w:r w:rsidRPr="00682297">
              <w:rPr>
                <w:b/>
              </w:rPr>
              <w:t>65.1</w:t>
            </w:r>
          </w:p>
        </w:tc>
      </w:tr>
      <w:tr w:rsidR="00653D0D" w14:paraId="74E02C38" w14:textId="77777777" w:rsidTr="007F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14:paraId="48FC0A0C" w14:textId="77777777" w:rsidR="00653D0D" w:rsidRDefault="00653D0D" w:rsidP="007F4543">
            <w:r>
              <w:t>8192 (</w:t>
            </w:r>
            <w:r w:rsidRPr="004500B1">
              <w:t>H5FD_MPIO_PROC0_BCAST</w:t>
            </w:r>
            <w:r>
              <w:t>)</w:t>
            </w:r>
          </w:p>
        </w:tc>
        <w:tc>
          <w:tcPr>
            <w:tcW w:w="4135" w:type="dxa"/>
          </w:tcPr>
          <w:p w14:paraId="081A529E" w14:textId="77777777" w:rsidR="00653D0D" w:rsidRDefault="00653D0D" w:rsidP="007F4543">
            <w:pPr>
              <w:cnfStyle w:val="000000100000" w:firstRow="0" w:lastRow="0" w:firstColumn="0" w:lastColumn="0" w:oddVBand="0" w:evenVBand="0" w:oddHBand="1" w:evenHBand="0" w:firstRowFirstColumn="0" w:firstRowLastColumn="0" w:lastRowFirstColumn="0" w:lastRowLastColumn="0"/>
            </w:pPr>
            <w:r w:rsidRPr="00056D13">
              <w:t>238.3</w:t>
            </w:r>
            <w:r>
              <w:t xml:space="preserve"> </w:t>
            </w:r>
          </w:p>
        </w:tc>
      </w:tr>
      <w:tr w:rsidR="00653D0D" w14:paraId="520AB5A0" w14:textId="77777777" w:rsidTr="007F4543">
        <w:tc>
          <w:tcPr>
            <w:cnfStyle w:val="001000000000" w:firstRow="0" w:lastRow="0" w:firstColumn="1" w:lastColumn="0" w:oddVBand="0" w:evenVBand="0" w:oddHBand="0" w:evenHBand="0" w:firstRowFirstColumn="0" w:firstRowLastColumn="0" w:lastRowFirstColumn="0" w:lastRowLastColumn="0"/>
            <w:tcW w:w="5215" w:type="dxa"/>
          </w:tcPr>
          <w:p w14:paraId="570D62B8" w14:textId="77777777" w:rsidR="00653D0D" w:rsidRPr="002D6E2A" w:rsidRDefault="00653D0D" w:rsidP="007F4543">
            <w:pPr>
              <w:rPr>
                <w:b w:val="0"/>
              </w:rPr>
            </w:pPr>
            <w:r w:rsidRPr="002D6E2A">
              <w:lastRenderedPageBreak/>
              <w:t>8192 (COMPACT STORAGE)</w:t>
            </w:r>
          </w:p>
        </w:tc>
        <w:tc>
          <w:tcPr>
            <w:tcW w:w="4135" w:type="dxa"/>
          </w:tcPr>
          <w:p w14:paraId="379108C8" w14:textId="77777777" w:rsidR="00653D0D" w:rsidRPr="002D6E2A" w:rsidRDefault="00653D0D" w:rsidP="007F4543">
            <w:pPr>
              <w:cnfStyle w:val="000000000000" w:firstRow="0" w:lastRow="0" w:firstColumn="0" w:lastColumn="0" w:oddVBand="0" w:evenVBand="0" w:oddHBand="0" w:evenHBand="0" w:firstRowFirstColumn="0" w:firstRowLastColumn="0" w:lastRowFirstColumn="0" w:lastRowLastColumn="0"/>
              <w:rPr>
                <w:b/>
              </w:rPr>
            </w:pPr>
            <w:r w:rsidRPr="002D6E2A">
              <w:rPr>
                <w:b/>
              </w:rPr>
              <w:t>97.4</w:t>
            </w:r>
            <w:r>
              <w:rPr>
                <w:b/>
              </w:rPr>
              <w:t>, 109.9</w:t>
            </w:r>
          </w:p>
        </w:tc>
      </w:tr>
    </w:tbl>
    <w:p w14:paraId="7FE69436" w14:textId="1A7A2F55" w:rsidR="00653D0D" w:rsidRDefault="00653D0D" w:rsidP="00653D0D"/>
    <w:p w14:paraId="5C768946" w14:textId="4A7D2183" w:rsidR="006D61DC" w:rsidRDefault="006D61DC" w:rsidP="00653D0D"/>
    <w:p w14:paraId="3BCE1869" w14:textId="3243E9F2" w:rsidR="006D61DC" w:rsidRDefault="006D61DC" w:rsidP="00653D0D"/>
    <w:p w14:paraId="7272BAE2" w14:textId="77777777" w:rsidR="006D61DC" w:rsidRDefault="006D61DC" w:rsidP="00653D0D"/>
    <w:p w14:paraId="4BD0DAB2" w14:textId="77777777" w:rsidR="00653D0D" w:rsidRDefault="00653D0D" w:rsidP="00653D0D"/>
    <w:p w14:paraId="2662BAE7" w14:textId="77777777" w:rsidR="00653D0D" w:rsidRDefault="00653D0D" w:rsidP="00653D0D">
      <w:r>
        <w:t>Edison (LBNL) timing:</w:t>
      </w:r>
    </w:p>
    <w:tbl>
      <w:tblPr>
        <w:tblStyle w:val="PlainTable11"/>
        <w:tblW w:w="0" w:type="auto"/>
        <w:tblLook w:val="04A0" w:firstRow="1" w:lastRow="0" w:firstColumn="1" w:lastColumn="0" w:noHBand="0" w:noVBand="1"/>
      </w:tblPr>
      <w:tblGrid>
        <w:gridCol w:w="5215"/>
        <w:gridCol w:w="4135"/>
      </w:tblGrid>
      <w:tr w:rsidR="00653D0D" w14:paraId="3E1CA49C" w14:textId="77777777" w:rsidTr="007F45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14:paraId="34A8FA66" w14:textId="77777777" w:rsidR="00653D0D" w:rsidRDefault="00653D0D" w:rsidP="007F4543">
            <w:r>
              <w:t>NUMBER OF PROCESSES</w:t>
            </w:r>
          </w:p>
        </w:tc>
        <w:tc>
          <w:tcPr>
            <w:tcW w:w="4135" w:type="dxa"/>
          </w:tcPr>
          <w:p w14:paraId="519AE3A9" w14:textId="77777777" w:rsidR="00653D0D" w:rsidRDefault="00653D0D" w:rsidP="007F4543">
            <w:pPr>
              <w:cnfStyle w:val="100000000000" w:firstRow="1" w:lastRow="0" w:firstColumn="0" w:lastColumn="0" w:oddVBand="0" w:evenVBand="0" w:oddHBand="0" w:evenHBand="0" w:firstRowFirstColumn="0" w:firstRowLastColumn="0" w:lastRowFirstColumn="0" w:lastRowLastColumn="0"/>
            </w:pPr>
            <w:r>
              <w:t>Time</w:t>
            </w:r>
          </w:p>
        </w:tc>
      </w:tr>
      <w:tr w:rsidR="00653D0D" w14:paraId="2AFCE1F0" w14:textId="77777777" w:rsidTr="007F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14:paraId="6BE3C2D2" w14:textId="77777777" w:rsidR="00653D0D" w:rsidRDefault="00653D0D" w:rsidP="007F4543">
            <w:r>
              <w:t xml:space="preserve">1 </w:t>
            </w:r>
          </w:p>
        </w:tc>
        <w:tc>
          <w:tcPr>
            <w:tcW w:w="4135" w:type="dxa"/>
          </w:tcPr>
          <w:p w14:paraId="1BB5DD70" w14:textId="77777777" w:rsidR="00653D0D" w:rsidRDefault="00653D0D" w:rsidP="007F4543">
            <w:pPr>
              <w:cnfStyle w:val="000000100000" w:firstRow="0" w:lastRow="0" w:firstColumn="0" w:lastColumn="0" w:oddVBand="0" w:evenVBand="0" w:oddHBand="1" w:evenHBand="0" w:firstRowFirstColumn="0" w:firstRowLastColumn="0" w:lastRowFirstColumn="0" w:lastRowLastColumn="0"/>
            </w:pPr>
            <w:r>
              <w:t xml:space="preserve">4.9 </w:t>
            </w:r>
          </w:p>
        </w:tc>
      </w:tr>
      <w:tr w:rsidR="00653D0D" w14:paraId="133C3349" w14:textId="77777777" w:rsidTr="007F4543">
        <w:tc>
          <w:tcPr>
            <w:cnfStyle w:val="001000000000" w:firstRow="0" w:lastRow="0" w:firstColumn="1" w:lastColumn="0" w:oddVBand="0" w:evenVBand="0" w:oddHBand="0" w:evenHBand="0" w:firstRowFirstColumn="0" w:firstRowLastColumn="0" w:lastRowFirstColumn="0" w:lastRowLastColumn="0"/>
            <w:tcW w:w="5215" w:type="dxa"/>
          </w:tcPr>
          <w:p w14:paraId="42747C45" w14:textId="77777777" w:rsidR="00653D0D" w:rsidRDefault="00653D0D" w:rsidP="007F4543">
            <w:r>
              <w:rPr>
                <w:color w:val="FF0000"/>
              </w:rPr>
              <w:t>3072</w:t>
            </w:r>
            <w:r w:rsidRPr="00B0268D">
              <w:rPr>
                <w:color w:val="FF0000"/>
              </w:rPr>
              <w:t xml:space="preserve"> </w:t>
            </w:r>
            <w:r>
              <w:rPr>
                <w:color w:val="FF0000"/>
              </w:rPr>
              <w:t xml:space="preserve"> </w:t>
            </w:r>
            <w:proofErr w:type="gramStart"/>
            <w:r>
              <w:rPr>
                <w:color w:val="FF0000"/>
              </w:rPr>
              <w:t xml:space="preserve">   </w:t>
            </w:r>
            <w:r w:rsidRPr="00B0268D">
              <w:rPr>
                <w:color w:val="FF0000"/>
              </w:rPr>
              <w:t>(</w:t>
            </w:r>
            <w:proofErr w:type="gramEnd"/>
            <w:r w:rsidRPr="00B0268D">
              <w:rPr>
                <w:color w:val="FF0000"/>
              </w:rPr>
              <w:t>H5FD_MPIO_COLLECTIVE)</w:t>
            </w:r>
          </w:p>
        </w:tc>
        <w:tc>
          <w:tcPr>
            <w:tcW w:w="4135" w:type="dxa"/>
          </w:tcPr>
          <w:p w14:paraId="09D032DE" w14:textId="77777777" w:rsidR="00653D0D" w:rsidRDefault="00653D0D" w:rsidP="007F4543">
            <w:pPr>
              <w:cnfStyle w:val="000000000000" w:firstRow="0" w:lastRow="0" w:firstColumn="0" w:lastColumn="0" w:oddVBand="0" w:evenVBand="0" w:oddHBand="0" w:evenHBand="0" w:firstRowFirstColumn="0" w:firstRowLastColumn="0" w:lastRowFirstColumn="0" w:lastRowLastColumn="0"/>
            </w:pPr>
            <w:r>
              <w:rPr>
                <w:color w:val="FF0000"/>
              </w:rPr>
              <w:t>199.3</w:t>
            </w:r>
            <w:r w:rsidRPr="00B0268D">
              <w:rPr>
                <w:color w:val="FF0000"/>
              </w:rPr>
              <w:t xml:space="preserve"> </w:t>
            </w:r>
          </w:p>
        </w:tc>
      </w:tr>
      <w:tr w:rsidR="00653D0D" w14:paraId="44A6A4A9" w14:textId="77777777" w:rsidTr="007F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14:paraId="078839AF" w14:textId="77777777" w:rsidR="00653D0D" w:rsidRDefault="00653D0D" w:rsidP="007F4543">
            <w:r>
              <w:t xml:space="preserve">3072  </w:t>
            </w:r>
            <w:proofErr w:type="gramStart"/>
            <w:r>
              <w:t xml:space="preserve">   (</w:t>
            </w:r>
            <w:proofErr w:type="gramEnd"/>
            <w:r w:rsidRPr="004500B1">
              <w:t>H5FD_MPIO_PROC0_BCAST</w:t>
            </w:r>
            <w:r>
              <w:t>)</w:t>
            </w:r>
          </w:p>
        </w:tc>
        <w:tc>
          <w:tcPr>
            <w:tcW w:w="4135" w:type="dxa"/>
          </w:tcPr>
          <w:p w14:paraId="1019B0F7" w14:textId="77777777" w:rsidR="00653D0D" w:rsidRDefault="00653D0D" w:rsidP="007F4543">
            <w:pPr>
              <w:cnfStyle w:val="000000100000" w:firstRow="0" w:lastRow="0" w:firstColumn="0" w:lastColumn="0" w:oddVBand="0" w:evenVBand="0" w:oddHBand="1" w:evenHBand="0" w:firstRowFirstColumn="0" w:firstRowLastColumn="0" w:lastRowFirstColumn="0" w:lastRowLastColumn="0"/>
            </w:pPr>
            <w:r>
              <w:t xml:space="preserve">12.9 </w:t>
            </w:r>
          </w:p>
        </w:tc>
      </w:tr>
      <w:tr w:rsidR="00653D0D" w14:paraId="3C9C40BE" w14:textId="77777777" w:rsidTr="007F4543">
        <w:tc>
          <w:tcPr>
            <w:cnfStyle w:val="001000000000" w:firstRow="0" w:lastRow="0" w:firstColumn="1" w:lastColumn="0" w:oddVBand="0" w:evenVBand="0" w:oddHBand="0" w:evenHBand="0" w:firstRowFirstColumn="0" w:firstRowLastColumn="0" w:lastRowFirstColumn="0" w:lastRowLastColumn="0"/>
            <w:tcW w:w="5215" w:type="dxa"/>
          </w:tcPr>
          <w:p w14:paraId="4807B253" w14:textId="77777777" w:rsidR="00653D0D" w:rsidRPr="00CA0ADB" w:rsidRDefault="00653D0D" w:rsidP="007F4543">
            <w:pPr>
              <w:rPr>
                <w:b w:val="0"/>
              </w:rPr>
            </w:pPr>
            <w:r w:rsidRPr="00CA0ADB">
              <w:t xml:space="preserve">3072  </w:t>
            </w:r>
            <w:proofErr w:type="gramStart"/>
            <w:r w:rsidRPr="00CA0ADB">
              <w:t xml:space="preserve">   (</w:t>
            </w:r>
            <w:proofErr w:type="gramEnd"/>
            <w:r w:rsidRPr="00CA0ADB">
              <w:t>COMPACT STORAGE)</w:t>
            </w:r>
          </w:p>
        </w:tc>
        <w:tc>
          <w:tcPr>
            <w:tcW w:w="4135" w:type="dxa"/>
          </w:tcPr>
          <w:p w14:paraId="6A50E634" w14:textId="77777777" w:rsidR="00653D0D" w:rsidRPr="00CA0ADB" w:rsidRDefault="00653D0D" w:rsidP="007F4543">
            <w:pPr>
              <w:cnfStyle w:val="000000000000" w:firstRow="0" w:lastRow="0" w:firstColumn="0" w:lastColumn="0" w:oddVBand="0" w:evenVBand="0" w:oddHBand="0" w:evenHBand="0" w:firstRowFirstColumn="0" w:firstRowLastColumn="0" w:lastRowFirstColumn="0" w:lastRowLastColumn="0"/>
              <w:rPr>
                <w:b/>
              </w:rPr>
            </w:pPr>
            <w:r w:rsidRPr="00CA0ADB">
              <w:rPr>
                <w:b/>
              </w:rPr>
              <w:t>14.5</w:t>
            </w:r>
          </w:p>
        </w:tc>
      </w:tr>
      <w:tr w:rsidR="00653D0D" w14:paraId="09BBE72C" w14:textId="77777777" w:rsidTr="007F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14:paraId="516C896C" w14:textId="77777777" w:rsidR="00653D0D" w:rsidRDefault="00653D0D" w:rsidP="007F4543">
            <w:r>
              <w:rPr>
                <w:color w:val="FF0000"/>
              </w:rPr>
              <w:t>6144</w:t>
            </w:r>
            <w:r w:rsidRPr="00B0268D">
              <w:rPr>
                <w:color w:val="FF0000"/>
              </w:rPr>
              <w:t xml:space="preserve"> </w:t>
            </w:r>
            <w:r>
              <w:rPr>
                <w:color w:val="FF0000"/>
              </w:rPr>
              <w:t xml:space="preserve"> </w:t>
            </w:r>
            <w:proofErr w:type="gramStart"/>
            <w:r>
              <w:rPr>
                <w:color w:val="FF0000"/>
              </w:rPr>
              <w:t xml:space="preserve">   </w:t>
            </w:r>
            <w:r w:rsidRPr="00B0268D">
              <w:rPr>
                <w:color w:val="FF0000"/>
              </w:rPr>
              <w:t>(</w:t>
            </w:r>
            <w:proofErr w:type="gramEnd"/>
            <w:r w:rsidRPr="00B0268D">
              <w:rPr>
                <w:color w:val="FF0000"/>
              </w:rPr>
              <w:t>H5FD_MPIO_COLLECTIVE)</w:t>
            </w:r>
          </w:p>
        </w:tc>
        <w:tc>
          <w:tcPr>
            <w:tcW w:w="4135" w:type="dxa"/>
          </w:tcPr>
          <w:p w14:paraId="4BE0CA40" w14:textId="77777777" w:rsidR="00653D0D" w:rsidRDefault="00653D0D" w:rsidP="007F4543">
            <w:pPr>
              <w:cnfStyle w:val="000000100000" w:firstRow="0" w:lastRow="0" w:firstColumn="0" w:lastColumn="0" w:oddVBand="0" w:evenVBand="0" w:oddHBand="1" w:evenHBand="0" w:firstRowFirstColumn="0" w:firstRowLastColumn="0" w:lastRowFirstColumn="0" w:lastRowLastColumn="0"/>
            </w:pPr>
            <w:r>
              <w:rPr>
                <w:color w:val="FF0000"/>
              </w:rPr>
              <w:t>417.6</w:t>
            </w:r>
            <w:r w:rsidRPr="00B0268D">
              <w:rPr>
                <w:color w:val="FF0000"/>
              </w:rPr>
              <w:t xml:space="preserve"> </w:t>
            </w:r>
          </w:p>
        </w:tc>
      </w:tr>
      <w:tr w:rsidR="00653D0D" w14:paraId="479B4964" w14:textId="77777777" w:rsidTr="007F4543">
        <w:tc>
          <w:tcPr>
            <w:cnfStyle w:val="001000000000" w:firstRow="0" w:lastRow="0" w:firstColumn="1" w:lastColumn="0" w:oddVBand="0" w:evenVBand="0" w:oddHBand="0" w:evenHBand="0" w:firstRowFirstColumn="0" w:firstRowLastColumn="0" w:lastRowFirstColumn="0" w:lastRowLastColumn="0"/>
            <w:tcW w:w="5215" w:type="dxa"/>
          </w:tcPr>
          <w:p w14:paraId="08A0485F" w14:textId="77777777" w:rsidR="00653D0D" w:rsidRDefault="00653D0D" w:rsidP="007F4543">
            <w:r>
              <w:t xml:space="preserve">6144  </w:t>
            </w:r>
            <w:proofErr w:type="gramStart"/>
            <w:r>
              <w:t xml:space="preserve">   (</w:t>
            </w:r>
            <w:proofErr w:type="gramEnd"/>
            <w:r w:rsidRPr="004500B1">
              <w:t>H5FD_MPIO_PROC0_BCAST</w:t>
            </w:r>
            <w:r>
              <w:t>)</w:t>
            </w:r>
          </w:p>
        </w:tc>
        <w:tc>
          <w:tcPr>
            <w:tcW w:w="4135" w:type="dxa"/>
          </w:tcPr>
          <w:p w14:paraId="08051FA2" w14:textId="77777777" w:rsidR="00653D0D" w:rsidRDefault="00653D0D" w:rsidP="007F4543">
            <w:pPr>
              <w:cnfStyle w:val="000000000000" w:firstRow="0" w:lastRow="0" w:firstColumn="0" w:lastColumn="0" w:oddVBand="0" w:evenVBand="0" w:oddHBand="0" w:evenHBand="0" w:firstRowFirstColumn="0" w:firstRowLastColumn="0" w:lastRowFirstColumn="0" w:lastRowLastColumn="0"/>
            </w:pPr>
            <w:r>
              <w:t xml:space="preserve">16.6 </w:t>
            </w:r>
          </w:p>
        </w:tc>
      </w:tr>
      <w:tr w:rsidR="00653D0D" w14:paraId="13597EE4" w14:textId="77777777" w:rsidTr="007F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14:paraId="2B5B5C5E" w14:textId="77777777" w:rsidR="00653D0D" w:rsidRDefault="00653D0D" w:rsidP="007F4543">
            <w:r>
              <w:t xml:space="preserve">6144  </w:t>
            </w:r>
            <w:proofErr w:type="gramStart"/>
            <w:r>
              <w:t xml:space="preserve">   (</w:t>
            </w:r>
            <w:proofErr w:type="gramEnd"/>
            <w:r w:rsidRPr="004500B1">
              <w:t>H5FD_MPIO_PROC0_BCAST</w:t>
            </w:r>
            <w:r>
              <w:t>) **</w:t>
            </w:r>
          </w:p>
        </w:tc>
        <w:tc>
          <w:tcPr>
            <w:tcW w:w="4135" w:type="dxa"/>
          </w:tcPr>
          <w:p w14:paraId="6AF35039" w14:textId="77777777" w:rsidR="00653D0D" w:rsidRDefault="00653D0D" w:rsidP="007F4543">
            <w:pPr>
              <w:cnfStyle w:val="000000100000" w:firstRow="0" w:lastRow="0" w:firstColumn="0" w:lastColumn="0" w:oddVBand="0" w:evenVBand="0" w:oddHBand="1" w:evenHBand="0" w:firstRowFirstColumn="0" w:firstRowLastColumn="0" w:lastRowFirstColumn="0" w:lastRowLastColumn="0"/>
            </w:pPr>
            <w:r>
              <w:t xml:space="preserve">18.7 </w:t>
            </w:r>
          </w:p>
        </w:tc>
      </w:tr>
      <w:tr w:rsidR="00653D0D" w14:paraId="6EC78834" w14:textId="77777777" w:rsidTr="007F4543">
        <w:tc>
          <w:tcPr>
            <w:cnfStyle w:val="001000000000" w:firstRow="0" w:lastRow="0" w:firstColumn="1" w:lastColumn="0" w:oddVBand="0" w:evenVBand="0" w:oddHBand="0" w:evenHBand="0" w:firstRowFirstColumn="0" w:firstRowLastColumn="0" w:lastRowFirstColumn="0" w:lastRowLastColumn="0"/>
            <w:tcW w:w="5215" w:type="dxa"/>
          </w:tcPr>
          <w:p w14:paraId="6B659EC2" w14:textId="77777777" w:rsidR="00653D0D" w:rsidRPr="00967646" w:rsidRDefault="00653D0D" w:rsidP="007F4543">
            <w:pPr>
              <w:rPr>
                <w:b w:val="0"/>
              </w:rPr>
            </w:pPr>
            <w:r w:rsidRPr="00967646">
              <w:t xml:space="preserve">6144  </w:t>
            </w:r>
            <w:proofErr w:type="gramStart"/>
            <w:r w:rsidRPr="00967646">
              <w:t xml:space="preserve">   (</w:t>
            </w:r>
            <w:proofErr w:type="gramEnd"/>
            <w:r w:rsidRPr="00967646">
              <w:t>COMPACT STORAGE)</w:t>
            </w:r>
          </w:p>
        </w:tc>
        <w:tc>
          <w:tcPr>
            <w:tcW w:w="4135" w:type="dxa"/>
          </w:tcPr>
          <w:p w14:paraId="34885F94" w14:textId="77777777" w:rsidR="00653D0D" w:rsidRPr="00967646" w:rsidRDefault="00653D0D" w:rsidP="007F4543">
            <w:pPr>
              <w:cnfStyle w:val="000000000000" w:firstRow="0" w:lastRow="0" w:firstColumn="0" w:lastColumn="0" w:oddVBand="0" w:evenVBand="0" w:oddHBand="0" w:evenHBand="0" w:firstRowFirstColumn="0" w:firstRowLastColumn="0" w:lastRowFirstColumn="0" w:lastRowLastColumn="0"/>
              <w:rPr>
                <w:b/>
              </w:rPr>
            </w:pPr>
            <w:r w:rsidRPr="00967646">
              <w:rPr>
                <w:b/>
              </w:rPr>
              <w:t>14.4</w:t>
            </w:r>
          </w:p>
        </w:tc>
      </w:tr>
      <w:tr w:rsidR="00653D0D" w14:paraId="7C98C1F4" w14:textId="77777777" w:rsidTr="007F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14:paraId="77C1321E" w14:textId="77777777" w:rsidR="00653D0D" w:rsidRDefault="00653D0D" w:rsidP="007F4543">
            <w:r>
              <w:t>12288</w:t>
            </w:r>
            <w:proofErr w:type="gramStart"/>
            <w:r>
              <w:t xml:space="preserve">   (</w:t>
            </w:r>
            <w:proofErr w:type="gramEnd"/>
            <w:r w:rsidRPr="004500B1">
              <w:t>H5FD_MPIO_PROC0_BCAST</w:t>
            </w:r>
            <w:r>
              <w:t>) **</w:t>
            </w:r>
          </w:p>
        </w:tc>
        <w:tc>
          <w:tcPr>
            <w:tcW w:w="4135" w:type="dxa"/>
          </w:tcPr>
          <w:p w14:paraId="49AC9339" w14:textId="77777777" w:rsidR="00653D0D" w:rsidRDefault="00653D0D" w:rsidP="007F4543">
            <w:pPr>
              <w:cnfStyle w:val="000000100000" w:firstRow="0" w:lastRow="0" w:firstColumn="0" w:lastColumn="0" w:oddVBand="0" w:evenVBand="0" w:oddHBand="1" w:evenHBand="0" w:firstRowFirstColumn="0" w:firstRowLastColumn="0" w:lastRowFirstColumn="0" w:lastRowLastColumn="0"/>
            </w:pPr>
            <w:proofErr w:type="gramStart"/>
            <w:r>
              <w:t>19.1 ,</w:t>
            </w:r>
            <w:proofErr w:type="gramEnd"/>
            <w:r>
              <w:t xml:space="preserve"> 26.6</w:t>
            </w:r>
          </w:p>
        </w:tc>
      </w:tr>
      <w:tr w:rsidR="00653D0D" w14:paraId="52703B1F" w14:textId="77777777" w:rsidTr="007F4543">
        <w:tc>
          <w:tcPr>
            <w:cnfStyle w:val="001000000000" w:firstRow="0" w:lastRow="0" w:firstColumn="1" w:lastColumn="0" w:oddVBand="0" w:evenVBand="0" w:oddHBand="0" w:evenHBand="0" w:firstRowFirstColumn="0" w:firstRowLastColumn="0" w:lastRowFirstColumn="0" w:lastRowLastColumn="0"/>
            <w:tcW w:w="5215" w:type="dxa"/>
          </w:tcPr>
          <w:p w14:paraId="0B559C17" w14:textId="77777777" w:rsidR="00653D0D" w:rsidRPr="00967646" w:rsidRDefault="00653D0D" w:rsidP="007F4543">
            <w:pPr>
              <w:rPr>
                <w:b w:val="0"/>
              </w:rPr>
            </w:pPr>
            <w:r w:rsidRPr="00967646">
              <w:t>12288</w:t>
            </w:r>
            <w:proofErr w:type="gramStart"/>
            <w:r w:rsidRPr="00967646">
              <w:t xml:space="preserve">   (</w:t>
            </w:r>
            <w:proofErr w:type="gramEnd"/>
            <w:r w:rsidRPr="00967646">
              <w:t>COMPACT STORAGE)</w:t>
            </w:r>
          </w:p>
        </w:tc>
        <w:tc>
          <w:tcPr>
            <w:tcW w:w="4135" w:type="dxa"/>
          </w:tcPr>
          <w:p w14:paraId="6E51C7F0" w14:textId="77777777" w:rsidR="00653D0D" w:rsidRPr="00967646" w:rsidRDefault="00653D0D" w:rsidP="007F4543">
            <w:pPr>
              <w:cnfStyle w:val="000000000000" w:firstRow="0" w:lastRow="0" w:firstColumn="0" w:lastColumn="0" w:oddVBand="0" w:evenVBand="0" w:oddHBand="0" w:evenHBand="0" w:firstRowFirstColumn="0" w:firstRowLastColumn="0" w:lastRowFirstColumn="0" w:lastRowLastColumn="0"/>
              <w:rPr>
                <w:b/>
              </w:rPr>
            </w:pPr>
            <w:r w:rsidRPr="00967646">
              <w:rPr>
                <w:b/>
              </w:rPr>
              <w:t>18.6</w:t>
            </w:r>
          </w:p>
        </w:tc>
      </w:tr>
      <w:tr w:rsidR="00653D0D" w14:paraId="2B4B17AB" w14:textId="77777777" w:rsidTr="007F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5" w:type="dxa"/>
          </w:tcPr>
          <w:p w14:paraId="3698F4B2" w14:textId="77777777" w:rsidR="00653D0D" w:rsidRDefault="00653D0D" w:rsidP="007F4543">
            <w:r>
              <w:t>24576</w:t>
            </w:r>
            <w:proofErr w:type="gramStart"/>
            <w:r>
              <w:t xml:space="preserve">   (</w:t>
            </w:r>
            <w:proofErr w:type="gramEnd"/>
            <w:r w:rsidRPr="004500B1">
              <w:t>H5FD_MPIO_PROC0_BCAST</w:t>
            </w:r>
            <w:r>
              <w:t>) **</w:t>
            </w:r>
          </w:p>
        </w:tc>
        <w:tc>
          <w:tcPr>
            <w:tcW w:w="4135" w:type="dxa"/>
          </w:tcPr>
          <w:p w14:paraId="24F021BD" w14:textId="77777777" w:rsidR="00653D0D" w:rsidRDefault="00653D0D" w:rsidP="007F4543">
            <w:pPr>
              <w:cnfStyle w:val="000000100000" w:firstRow="0" w:lastRow="0" w:firstColumn="0" w:lastColumn="0" w:oddVBand="0" w:evenVBand="0" w:oddHBand="1" w:evenHBand="0" w:firstRowFirstColumn="0" w:firstRowLastColumn="0" w:lastRowFirstColumn="0" w:lastRowLastColumn="0"/>
            </w:pPr>
            <w:r>
              <w:t>31.1</w:t>
            </w:r>
          </w:p>
        </w:tc>
      </w:tr>
      <w:tr w:rsidR="00653D0D" w14:paraId="0A9E7AEC" w14:textId="77777777" w:rsidTr="007F4543">
        <w:tc>
          <w:tcPr>
            <w:cnfStyle w:val="001000000000" w:firstRow="0" w:lastRow="0" w:firstColumn="1" w:lastColumn="0" w:oddVBand="0" w:evenVBand="0" w:oddHBand="0" w:evenHBand="0" w:firstRowFirstColumn="0" w:firstRowLastColumn="0" w:lastRowFirstColumn="0" w:lastRowLastColumn="0"/>
            <w:tcW w:w="5215" w:type="dxa"/>
          </w:tcPr>
          <w:p w14:paraId="7AD7C3F3" w14:textId="77777777" w:rsidR="00653D0D" w:rsidRDefault="00653D0D" w:rsidP="007F4543">
            <w:r>
              <w:t>24576</w:t>
            </w:r>
            <w:proofErr w:type="gramStart"/>
            <w:r>
              <w:t xml:space="preserve">   (</w:t>
            </w:r>
            <w:proofErr w:type="gramEnd"/>
            <w:r>
              <w:t>COMPACT STORAGE)</w:t>
            </w:r>
          </w:p>
        </w:tc>
        <w:tc>
          <w:tcPr>
            <w:tcW w:w="4135" w:type="dxa"/>
          </w:tcPr>
          <w:p w14:paraId="42853065" w14:textId="77777777" w:rsidR="00653D0D" w:rsidRPr="00D46DA9" w:rsidRDefault="00653D0D" w:rsidP="007F4543">
            <w:pPr>
              <w:cnfStyle w:val="000000000000" w:firstRow="0" w:lastRow="0" w:firstColumn="0" w:lastColumn="0" w:oddVBand="0" w:evenVBand="0" w:oddHBand="0" w:evenHBand="0" w:firstRowFirstColumn="0" w:firstRowLastColumn="0" w:lastRowFirstColumn="0" w:lastRowLastColumn="0"/>
              <w:rPr>
                <w:b/>
              </w:rPr>
            </w:pPr>
            <w:r w:rsidRPr="00D46DA9">
              <w:rPr>
                <w:b/>
              </w:rPr>
              <w:t>23.4</w:t>
            </w:r>
          </w:p>
        </w:tc>
      </w:tr>
    </w:tbl>
    <w:p w14:paraId="7CDE563E" w14:textId="77777777" w:rsidR="00653D0D" w:rsidRDefault="00653D0D" w:rsidP="00653D0D">
      <w:r>
        <w:t xml:space="preserve">** with an extra </w:t>
      </w:r>
      <w:proofErr w:type="spellStart"/>
      <w:r>
        <w:t>bcast</w:t>
      </w:r>
      <w:proofErr w:type="spellEnd"/>
      <w:r>
        <w:t xml:space="preserve"> (for read verification/error checking)</w:t>
      </w:r>
    </w:p>
    <w:p w14:paraId="789F96A9" w14:textId="77777777" w:rsidR="00653D0D" w:rsidRDefault="00653D0D" w:rsidP="00653D0D">
      <w:pPr>
        <w:jc w:val="center"/>
      </w:pPr>
      <w:r>
        <w:rPr>
          <w:noProof/>
        </w:rPr>
        <w:lastRenderedPageBreak/>
        <w:drawing>
          <wp:inline distT="0" distB="0" distL="0" distR="0" wp14:anchorId="183110AA" wp14:editId="2D58F718">
            <wp:extent cx="5158499" cy="3184813"/>
            <wp:effectExtent l="0" t="0" r="0" b="317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CGNS_compare.png"/>
                    <pic:cNvPicPr/>
                  </pic:nvPicPr>
                  <pic:blipFill>
                    <a:blip r:embed="rId8"/>
                    <a:stretch>
                      <a:fillRect/>
                    </a:stretch>
                  </pic:blipFill>
                  <pic:spPr>
                    <a:xfrm>
                      <a:off x="0" y="0"/>
                      <a:ext cx="5209912" cy="3216555"/>
                    </a:xfrm>
                    <a:prstGeom prst="rect">
                      <a:avLst/>
                    </a:prstGeom>
                  </pic:spPr>
                </pic:pic>
              </a:graphicData>
            </a:graphic>
          </wp:inline>
        </w:drawing>
      </w:r>
    </w:p>
    <w:p w14:paraId="1D63C144" w14:textId="77777777" w:rsidR="00653D0D" w:rsidRDefault="00653D0D" w:rsidP="00653D0D"/>
    <w:p w14:paraId="16FA0886" w14:textId="77777777" w:rsidR="00653D0D" w:rsidRDefault="00653D0D" w:rsidP="002C3EBA">
      <w:pPr>
        <w:pStyle w:val="Heading2"/>
        <w:numPr>
          <w:ilvl w:val="1"/>
          <w:numId w:val="1"/>
        </w:numPr>
      </w:pPr>
      <w:r>
        <w:t>CGNS application benchmark</w:t>
      </w:r>
    </w:p>
    <w:p w14:paraId="1125C6B6" w14:textId="77777777" w:rsidR="00653D0D" w:rsidRDefault="00653D0D" w:rsidP="00653D0D">
      <w:r>
        <w:t>A CFD application was used to benchmark CGNS with: (1) compact storage and (2) read-proc0-and-</w:t>
      </w:r>
      <w:r w:rsidRPr="006852B7">
        <w:rPr>
          <w:noProof/>
        </w:rPr>
        <w:t>bcast</w:t>
      </w:r>
      <w:r>
        <w:t xml:space="preserve">. These results were reported by Greg </w:t>
      </w:r>
      <w:proofErr w:type="spellStart"/>
      <w:r>
        <w:t>Sjaardema</w:t>
      </w:r>
      <w:proofErr w:type="spellEnd"/>
      <w:r>
        <w:t xml:space="preserve"> from Sandia National Laboratories. </w:t>
      </w:r>
    </w:p>
    <w:p w14:paraId="7144F946" w14:textId="77777777" w:rsidR="00653D0D" w:rsidRDefault="00653D0D" w:rsidP="00653D0D"/>
    <w:p w14:paraId="7E1BE55E" w14:textId="77777777" w:rsidR="00653D0D" w:rsidRDefault="00653D0D" w:rsidP="00653D0D"/>
    <w:p w14:paraId="0F3B3991" w14:textId="77777777" w:rsidR="00653D0D" w:rsidRDefault="00653D0D" w:rsidP="00653D0D">
      <w:pPr>
        <w:jc w:val="center"/>
      </w:pPr>
      <w:r>
        <w:rPr>
          <w:noProof/>
        </w:rPr>
        <w:lastRenderedPageBreak/>
        <mc:AlternateContent>
          <mc:Choice Requires="wps">
            <w:drawing>
              <wp:anchor distT="0" distB="0" distL="114300" distR="114300" simplePos="0" relativeHeight="251676672" behindDoc="0" locked="0" layoutInCell="1" allowOverlap="1" wp14:anchorId="490C0E93" wp14:editId="6E97FE18">
                <wp:simplePos x="0" y="0"/>
                <wp:positionH relativeFrom="column">
                  <wp:posOffset>2228446</wp:posOffset>
                </wp:positionH>
                <wp:positionV relativeFrom="paragraph">
                  <wp:posOffset>-67425</wp:posOffset>
                </wp:positionV>
                <wp:extent cx="1657350" cy="306564"/>
                <wp:effectExtent l="0" t="0" r="6350" b="0"/>
                <wp:wrapNone/>
                <wp:docPr id="60" name="Text Box 60"/>
                <wp:cNvGraphicFramePr/>
                <a:graphic xmlns:a="http://schemas.openxmlformats.org/drawingml/2006/main">
                  <a:graphicData uri="http://schemas.microsoft.com/office/word/2010/wordprocessingShape">
                    <wps:wsp>
                      <wps:cNvSpPr txBox="1"/>
                      <wps:spPr>
                        <a:xfrm>
                          <a:off x="0" y="0"/>
                          <a:ext cx="1657350" cy="306564"/>
                        </a:xfrm>
                        <a:prstGeom prst="rect">
                          <a:avLst/>
                        </a:prstGeom>
                        <a:solidFill>
                          <a:schemeClr val="lt1"/>
                        </a:solidFill>
                        <a:ln w="6350">
                          <a:noFill/>
                        </a:ln>
                      </wps:spPr>
                      <wps:txbx>
                        <w:txbxContent>
                          <w:p w14:paraId="3C24083D" w14:textId="77777777" w:rsidR="001D397F" w:rsidRDefault="001D397F" w:rsidP="00653D0D">
                            <w:r>
                              <w:t>Number of Processes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0C0E93" id="_x0000_t202" coordsize="21600,21600" o:spt="202" path="m,l,21600r21600,l21600,xe">
                <v:stroke joinstyle="miter"/>
                <v:path gradientshapeok="t" o:connecttype="rect"/>
              </v:shapetype>
              <v:shape id="Text Box 60" o:spid="_x0000_s1026" type="#_x0000_t202" style="position:absolute;left:0;text-align:left;margin-left:175.45pt;margin-top:-5.3pt;width:130.5pt;height:24.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" fillcolor="white [3201]" stroked="f" strokeweight=".5pt">
                <v:textbox>
                  <w:txbxContent>
                    <w:p w14:paraId="3C24083D" w14:textId="77777777" w:rsidR="001D397F" w:rsidRDefault="001D397F" w:rsidP="00653D0D">
                      <w:r>
                        <w:t>Number of Processes</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57FBDB66" wp14:editId="741CBB7B">
                <wp:simplePos x="0" y="0"/>
                <wp:positionH relativeFrom="column">
                  <wp:posOffset>-355340</wp:posOffset>
                </wp:positionH>
                <wp:positionV relativeFrom="paragraph">
                  <wp:posOffset>2164283</wp:posOffset>
                </wp:positionV>
                <wp:extent cx="903808" cy="358140"/>
                <wp:effectExtent l="0" t="0" r="0" b="0"/>
                <wp:wrapNone/>
                <wp:docPr id="59" name="Text Box 59"/>
                <wp:cNvGraphicFramePr/>
                <a:graphic xmlns:a="http://schemas.openxmlformats.org/drawingml/2006/main">
                  <a:graphicData uri="http://schemas.microsoft.com/office/word/2010/wordprocessingShape">
                    <wps:wsp>
                      <wps:cNvSpPr txBox="1"/>
                      <wps:spPr>
                        <a:xfrm rot="16200000">
                          <a:off x="0" y="0"/>
                          <a:ext cx="903808" cy="358140"/>
                        </a:xfrm>
                        <a:prstGeom prst="rect">
                          <a:avLst/>
                        </a:prstGeom>
                        <a:noFill/>
                        <a:ln w="6350">
                          <a:noFill/>
                        </a:ln>
                      </wps:spPr>
                      <wps:txbx>
                        <w:txbxContent>
                          <w:p w14:paraId="4D5CF236" w14:textId="77777777" w:rsidR="001D397F" w:rsidRDefault="001D397F" w:rsidP="00653D0D">
                            <w:r>
                              <w:t>Time (Sec.)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FBDB66" id="Text Box 59" o:spid="_x0000_s1027" type="#_x0000_t202" style="position:absolute;left:0;text-align:left;margin-left:-28pt;margin-top:170.4pt;width:71.15pt;height:28.2pt;rotation:-90;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" filled="f" stroked="f" strokeweight=".5pt">
                <v:textbox>
                  <w:txbxContent>
                    <w:p w14:paraId="4D5CF236" w14:textId="77777777" w:rsidR="001D397F" w:rsidRDefault="001D397F" w:rsidP="00653D0D">
                      <w:r>
                        <w:t>Time (Sec.)</w:t>
                      </w:r>
                    </w:p>
                  </w:txbxContent>
                </v:textbox>
              </v:shape>
            </w:pict>
          </mc:Fallback>
        </mc:AlternateContent>
      </w:r>
      <w:r>
        <w:rPr>
          <w:noProof/>
        </w:rPr>
        <w:drawing>
          <wp:inline distT="0" distB="0" distL="0" distR="0" wp14:anchorId="0D515F50" wp14:editId="05C23CD5">
            <wp:extent cx="5943600" cy="411797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001.png"/>
                    <pic:cNvPicPr/>
                  </pic:nvPicPr>
                  <pic:blipFill>
                    <a:blip r:embed="rId9"/>
                    <a:stretch>
                      <a:fillRect/>
                    </a:stretch>
                  </pic:blipFill>
                  <pic:spPr>
                    <a:xfrm>
                      <a:off x="0" y="0"/>
                      <a:ext cx="5943600" cy="4117975"/>
                    </a:xfrm>
                    <a:prstGeom prst="rect">
                      <a:avLst/>
                    </a:prstGeom>
                  </pic:spPr>
                </pic:pic>
              </a:graphicData>
            </a:graphic>
          </wp:inline>
        </w:drawing>
      </w:r>
    </w:p>
    <w:p w14:paraId="6E1C313C" w14:textId="77777777" w:rsidR="00653D0D" w:rsidRPr="00883392" w:rsidRDefault="00653D0D" w:rsidP="00653D0D">
      <w:pPr>
        <w:spacing w:after="0"/>
        <w:ind w:left="1440" w:hanging="360"/>
        <w:rPr>
          <w:rFonts w:ascii="Calibri" w:eastAsia="Times New Roman" w:hAnsi="Calibri" w:cs="Calibri"/>
          <w:color w:val="000000"/>
        </w:rPr>
      </w:pPr>
      <w:r w:rsidRPr="00883392">
        <w:rPr>
          <w:rFonts w:ascii="Symbol" w:eastAsia="Times New Roman" w:hAnsi="Symbol" w:cs="Calibri"/>
          <w:color w:val="000000"/>
        </w:rPr>
        <w:t></w:t>
      </w:r>
      <w:r w:rsidRPr="00883392">
        <w:rPr>
          <w:rFonts w:ascii="Times New Roman" w:eastAsia="Times New Roman" w:hAnsi="Times New Roman" w:cs="Times New Roman"/>
          <w:color w:val="000000"/>
          <w:sz w:val="14"/>
          <w:szCs w:val="14"/>
        </w:rPr>
        <w:t>         </w:t>
      </w:r>
      <w:r w:rsidRPr="00883392">
        <w:rPr>
          <w:rFonts w:ascii="Calibri" w:eastAsia="Times New Roman" w:hAnsi="Calibri" w:cs="Calibri"/>
          <w:color w:val="000000"/>
        </w:rPr>
        <w:t xml:space="preserve">Series 1 is the </w:t>
      </w:r>
      <w:r w:rsidRPr="005B13E0">
        <w:rPr>
          <w:rFonts w:ascii="Calibri" w:eastAsia="Times New Roman" w:hAnsi="Calibri" w:cs="Calibri"/>
          <w:i/>
          <w:color w:val="000000"/>
        </w:rPr>
        <w:t>read-proc0-and-</w:t>
      </w:r>
      <w:r w:rsidRPr="006852B7">
        <w:rPr>
          <w:rFonts w:ascii="Calibri" w:eastAsia="Times New Roman" w:hAnsi="Calibri" w:cs="Calibri"/>
          <w:i/>
          <w:noProof/>
          <w:color w:val="000000"/>
        </w:rPr>
        <w:t>bcast</w:t>
      </w:r>
      <w:r>
        <w:rPr>
          <w:rFonts w:ascii="Calibri" w:eastAsia="Times New Roman" w:hAnsi="Calibri" w:cs="Calibri"/>
          <w:color w:val="000000"/>
        </w:rPr>
        <w:t xml:space="preserve"> </w:t>
      </w:r>
      <w:r w:rsidRPr="00883392">
        <w:rPr>
          <w:rFonts w:ascii="Calibri" w:eastAsia="Times New Roman" w:hAnsi="Calibri" w:cs="Calibri"/>
          <w:color w:val="000000"/>
        </w:rPr>
        <w:t>solution</w:t>
      </w:r>
    </w:p>
    <w:p w14:paraId="4A99C887" w14:textId="77777777" w:rsidR="00653D0D" w:rsidRPr="00883392" w:rsidRDefault="00653D0D" w:rsidP="00653D0D">
      <w:pPr>
        <w:spacing w:after="0"/>
        <w:ind w:left="1440" w:hanging="360"/>
        <w:rPr>
          <w:rFonts w:ascii="Calibri" w:eastAsia="Times New Roman" w:hAnsi="Calibri" w:cs="Calibri"/>
          <w:color w:val="000000"/>
        </w:rPr>
      </w:pPr>
      <w:r w:rsidRPr="00883392">
        <w:rPr>
          <w:rFonts w:ascii="Symbol" w:eastAsia="Times New Roman" w:hAnsi="Symbol" w:cs="Calibri"/>
          <w:color w:val="000000"/>
        </w:rPr>
        <w:t></w:t>
      </w:r>
      <w:r w:rsidRPr="00883392">
        <w:rPr>
          <w:rFonts w:ascii="Times New Roman" w:eastAsia="Times New Roman" w:hAnsi="Times New Roman" w:cs="Times New Roman"/>
          <w:color w:val="000000"/>
          <w:sz w:val="14"/>
          <w:szCs w:val="14"/>
        </w:rPr>
        <w:t>         </w:t>
      </w:r>
      <w:r w:rsidRPr="00883392">
        <w:rPr>
          <w:rFonts w:ascii="Calibri" w:eastAsia="Times New Roman" w:hAnsi="Calibri" w:cs="Calibri"/>
          <w:color w:val="000000"/>
        </w:rPr>
        <w:t xml:space="preserve">Series 2 is a single </w:t>
      </w:r>
      <w:proofErr w:type="spellStart"/>
      <w:r w:rsidRPr="00883392">
        <w:rPr>
          <w:rFonts w:ascii="Calibri" w:eastAsia="Times New Roman" w:hAnsi="Calibri" w:cs="Calibri"/>
          <w:color w:val="000000"/>
        </w:rPr>
        <w:t>MPI_Bcast</w:t>
      </w:r>
      <w:proofErr w:type="spellEnd"/>
    </w:p>
    <w:p w14:paraId="08AEB518" w14:textId="77777777" w:rsidR="00653D0D" w:rsidRPr="00883392" w:rsidRDefault="00653D0D" w:rsidP="00653D0D">
      <w:pPr>
        <w:spacing w:after="0"/>
        <w:ind w:left="1440" w:hanging="360"/>
        <w:rPr>
          <w:rFonts w:ascii="Calibri" w:eastAsia="Times New Roman" w:hAnsi="Calibri" w:cs="Calibri"/>
          <w:color w:val="000000"/>
        </w:rPr>
      </w:pPr>
      <w:r w:rsidRPr="00883392">
        <w:rPr>
          <w:rFonts w:ascii="Symbol" w:eastAsia="Times New Roman" w:hAnsi="Symbol" w:cs="Calibri"/>
          <w:color w:val="000000"/>
        </w:rPr>
        <w:t></w:t>
      </w:r>
      <w:r w:rsidRPr="00883392">
        <w:rPr>
          <w:rFonts w:ascii="Times New Roman" w:eastAsia="Times New Roman" w:hAnsi="Times New Roman" w:cs="Times New Roman"/>
          <w:color w:val="000000"/>
          <w:sz w:val="14"/>
          <w:szCs w:val="14"/>
        </w:rPr>
        <w:t>         </w:t>
      </w:r>
      <w:r w:rsidRPr="00883392">
        <w:rPr>
          <w:rFonts w:ascii="Calibri" w:eastAsia="Times New Roman" w:hAnsi="Calibri" w:cs="Calibri"/>
          <w:color w:val="000000"/>
        </w:rPr>
        <w:t xml:space="preserve">Series 3 </w:t>
      </w:r>
      <w:r>
        <w:rPr>
          <w:rFonts w:ascii="Calibri" w:eastAsia="Times New Roman" w:hAnsi="Calibri" w:cs="Calibri"/>
          <w:color w:val="000000"/>
        </w:rPr>
        <w:t>uses</w:t>
      </w:r>
      <w:r w:rsidRPr="00883392">
        <w:rPr>
          <w:rFonts w:ascii="Calibri" w:eastAsia="Times New Roman" w:hAnsi="Calibri" w:cs="Calibri"/>
          <w:color w:val="000000"/>
        </w:rPr>
        <w:t xml:space="preserve"> multiple </w:t>
      </w:r>
      <w:proofErr w:type="spellStart"/>
      <w:r w:rsidRPr="00883392">
        <w:rPr>
          <w:rFonts w:ascii="Calibri" w:eastAsia="Times New Roman" w:hAnsi="Calibri" w:cs="Calibri"/>
          <w:color w:val="000000"/>
        </w:rPr>
        <w:t>MPI_Bcast</w:t>
      </w:r>
      <w:proofErr w:type="spellEnd"/>
      <w:r w:rsidRPr="00883392">
        <w:rPr>
          <w:rFonts w:ascii="Calibri" w:eastAsia="Times New Roman" w:hAnsi="Calibri" w:cs="Calibri"/>
          <w:color w:val="000000"/>
        </w:rPr>
        <w:t xml:space="preserve"> totaling 2 </w:t>
      </w:r>
      <w:proofErr w:type="spellStart"/>
      <w:r w:rsidRPr="00883392">
        <w:rPr>
          <w:rFonts w:ascii="Calibri" w:eastAsia="Times New Roman" w:hAnsi="Calibri" w:cs="Calibri"/>
          <w:color w:val="000000"/>
        </w:rPr>
        <w:t>MiB</w:t>
      </w:r>
      <w:proofErr w:type="spellEnd"/>
      <w:r w:rsidRPr="00883392">
        <w:rPr>
          <w:rFonts w:ascii="Calibri" w:eastAsia="Times New Roman" w:hAnsi="Calibri" w:cs="Calibri"/>
          <w:color w:val="000000"/>
        </w:rPr>
        <w:t xml:space="preserve"> total data 64 bytes at a time (IIRC)</w:t>
      </w:r>
    </w:p>
    <w:p w14:paraId="31660939" w14:textId="77777777" w:rsidR="00653D0D" w:rsidRPr="00883392" w:rsidRDefault="00653D0D" w:rsidP="00653D0D">
      <w:pPr>
        <w:spacing w:after="0"/>
        <w:ind w:left="1440" w:hanging="360"/>
        <w:rPr>
          <w:rFonts w:ascii="Calibri" w:eastAsia="Times New Roman" w:hAnsi="Calibri" w:cs="Calibri"/>
          <w:color w:val="000000"/>
        </w:rPr>
      </w:pPr>
      <w:r w:rsidRPr="00883392">
        <w:rPr>
          <w:rFonts w:ascii="Symbol" w:eastAsia="Times New Roman" w:hAnsi="Symbol" w:cs="Calibri"/>
          <w:color w:val="000000"/>
        </w:rPr>
        <w:t></w:t>
      </w:r>
      <w:r w:rsidRPr="00883392">
        <w:rPr>
          <w:rFonts w:ascii="Times New Roman" w:eastAsia="Times New Roman" w:hAnsi="Times New Roman" w:cs="Times New Roman"/>
          <w:color w:val="000000"/>
          <w:sz w:val="14"/>
          <w:szCs w:val="14"/>
        </w:rPr>
        <w:t>         </w:t>
      </w:r>
      <w:r w:rsidRPr="00EB531E">
        <w:rPr>
          <w:rFonts w:ascii="Calibri" w:eastAsia="Times New Roman" w:hAnsi="Calibri" w:cs="Calibri"/>
          <w:color w:val="FFC000"/>
        </w:rPr>
        <w:t>Series 4 is unmodified CGNS develop</w:t>
      </w:r>
    </w:p>
    <w:p w14:paraId="327CAFB1" w14:textId="77777777" w:rsidR="00653D0D" w:rsidRPr="00883392" w:rsidRDefault="00653D0D" w:rsidP="00653D0D">
      <w:pPr>
        <w:spacing w:after="0"/>
        <w:ind w:left="1440" w:hanging="360"/>
        <w:rPr>
          <w:rFonts w:ascii="Calibri" w:eastAsia="Times New Roman" w:hAnsi="Calibri" w:cs="Calibri"/>
          <w:color w:val="000000"/>
        </w:rPr>
      </w:pPr>
      <w:r w:rsidRPr="00883392">
        <w:rPr>
          <w:rFonts w:ascii="Symbol" w:eastAsia="Times New Roman" w:hAnsi="Symbol" w:cs="Calibri"/>
          <w:color w:val="000000"/>
        </w:rPr>
        <w:t></w:t>
      </w:r>
      <w:r w:rsidRPr="00883392">
        <w:rPr>
          <w:rFonts w:ascii="Times New Roman" w:eastAsia="Times New Roman" w:hAnsi="Times New Roman" w:cs="Times New Roman"/>
          <w:color w:val="000000"/>
          <w:sz w:val="14"/>
          <w:szCs w:val="14"/>
        </w:rPr>
        <w:t>         </w:t>
      </w:r>
      <w:r w:rsidRPr="006852B7">
        <w:rPr>
          <w:rFonts w:ascii="Calibri" w:eastAsia="Times New Roman" w:hAnsi="Calibri" w:cs="Calibri"/>
          <w:noProof/>
          <w:color w:val="000000"/>
        </w:rPr>
        <w:t>Compact</w:t>
      </w:r>
      <w:r w:rsidRPr="00883392">
        <w:rPr>
          <w:rFonts w:ascii="Calibri" w:eastAsia="Times New Roman" w:hAnsi="Calibri" w:cs="Calibri"/>
          <w:color w:val="000000"/>
        </w:rPr>
        <w:t xml:space="preserve"> is using compact storage</w:t>
      </w:r>
    </w:p>
    <w:p w14:paraId="746CE6EC" w14:textId="77777777" w:rsidR="00653D0D" w:rsidRPr="00883392" w:rsidRDefault="00653D0D" w:rsidP="00653D0D">
      <w:pPr>
        <w:spacing w:after="0"/>
        <w:ind w:left="1440" w:hanging="360"/>
        <w:rPr>
          <w:rFonts w:ascii="Calibri" w:eastAsia="Times New Roman" w:hAnsi="Calibri" w:cs="Calibri"/>
          <w:color w:val="000000"/>
        </w:rPr>
      </w:pPr>
      <w:r w:rsidRPr="00883392">
        <w:rPr>
          <w:rFonts w:ascii="Symbol" w:eastAsia="Times New Roman" w:hAnsi="Symbol" w:cs="Calibri"/>
          <w:color w:val="000000"/>
        </w:rPr>
        <w:t></w:t>
      </w:r>
      <w:r w:rsidRPr="00883392">
        <w:rPr>
          <w:rFonts w:ascii="Times New Roman" w:eastAsia="Times New Roman" w:hAnsi="Times New Roman" w:cs="Times New Roman"/>
          <w:color w:val="000000"/>
          <w:sz w:val="14"/>
          <w:szCs w:val="14"/>
        </w:rPr>
        <w:t>         </w:t>
      </w:r>
      <w:r w:rsidRPr="006852B7">
        <w:rPr>
          <w:rFonts w:ascii="Calibri" w:eastAsia="Times New Roman" w:hAnsi="Calibri" w:cs="Calibri"/>
          <w:noProof/>
          <w:color w:val="000000"/>
        </w:rPr>
        <w:t>Compact</w:t>
      </w:r>
      <w:r w:rsidRPr="00883392">
        <w:rPr>
          <w:rFonts w:ascii="Calibri" w:eastAsia="Times New Roman" w:hAnsi="Calibri" w:cs="Calibri"/>
          <w:color w:val="000000"/>
        </w:rPr>
        <w:t xml:space="preserve"> 192 is also using compact storage</w:t>
      </w:r>
    </w:p>
    <w:p w14:paraId="10E3F2D5" w14:textId="77777777" w:rsidR="00653D0D" w:rsidRPr="00883392" w:rsidRDefault="00653D0D" w:rsidP="00653D0D">
      <w:pPr>
        <w:spacing w:after="0"/>
        <w:ind w:left="1440" w:hanging="360"/>
        <w:rPr>
          <w:rFonts w:ascii="Calibri" w:eastAsia="Times New Roman" w:hAnsi="Calibri" w:cs="Calibri"/>
          <w:color w:val="000000"/>
        </w:rPr>
      </w:pPr>
      <w:r w:rsidRPr="00883392">
        <w:rPr>
          <w:rFonts w:ascii="Symbol" w:eastAsia="Times New Roman" w:hAnsi="Symbol" w:cs="Calibri"/>
          <w:color w:val="000000"/>
        </w:rPr>
        <w:t></w:t>
      </w:r>
      <w:r w:rsidRPr="00883392">
        <w:rPr>
          <w:rFonts w:ascii="Times New Roman" w:eastAsia="Times New Roman" w:hAnsi="Times New Roman" w:cs="Times New Roman"/>
          <w:color w:val="000000"/>
          <w:sz w:val="14"/>
          <w:szCs w:val="14"/>
        </w:rPr>
        <w:t>         </w:t>
      </w:r>
      <w:r w:rsidRPr="006852B7">
        <w:rPr>
          <w:rFonts w:ascii="Calibri" w:eastAsia="Times New Roman" w:hAnsi="Calibri" w:cs="Calibri"/>
          <w:noProof/>
          <w:color w:val="000000"/>
        </w:rPr>
        <w:t>Compact</w:t>
      </w:r>
      <w:r w:rsidRPr="00883392">
        <w:rPr>
          <w:rFonts w:ascii="Calibri" w:eastAsia="Times New Roman" w:hAnsi="Calibri" w:cs="Calibri"/>
          <w:color w:val="000000"/>
        </w:rPr>
        <w:t xml:space="preserve"> 384 is also using compact storage</w:t>
      </w:r>
    </w:p>
    <w:p w14:paraId="13E79C0A" w14:textId="77777777" w:rsidR="00653D0D" w:rsidRPr="00883392" w:rsidRDefault="00653D0D" w:rsidP="00653D0D">
      <w:pPr>
        <w:spacing w:after="0"/>
        <w:ind w:left="720"/>
        <w:rPr>
          <w:rFonts w:ascii="Calibri" w:eastAsia="Times New Roman" w:hAnsi="Calibri" w:cs="Calibri"/>
          <w:color w:val="000000"/>
        </w:rPr>
      </w:pPr>
      <w:r w:rsidRPr="00883392">
        <w:rPr>
          <w:rFonts w:ascii="Calibri" w:eastAsia="Times New Roman" w:hAnsi="Calibri" w:cs="Calibri"/>
          <w:color w:val="000000"/>
        </w:rPr>
        <w:t> </w:t>
      </w:r>
    </w:p>
    <w:p w14:paraId="3759EA20" w14:textId="77777777" w:rsidR="00653D0D" w:rsidRPr="00883392" w:rsidRDefault="00653D0D" w:rsidP="00653D0D">
      <w:pPr>
        <w:spacing w:after="0"/>
        <w:rPr>
          <w:rFonts w:ascii="Calibri" w:eastAsia="Times New Roman" w:hAnsi="Calibri" w:cs="Calibri"/>
          <w:color w:val="000000"/>
        </w:rPr>
      </w:pPr>
      <w:r w:rsidRPr="00883392">
        <w:rPr>
          <w:rFonts w:ascii="Calibri" w:eastAsia="Times New Roman" w:hAnsi="Calibri" w:cs="Calibri"/>
          <w:color w:val="000000"/>
        </w:rPr>
        <w:t>The last 3 “compact” curves are just three different batch jobs on 192, 384, and 552 nodes (with 36 core/node).  </w:t>
      </w:r>
      <w:r>
        <w:rPr>
          <w:rFonts w:ascii="Calibri" w:eastAsia="Times New Roman" w:hAnsi="Calibri" w:cs="Calibri"/>
          <w:color w:val="000000"/>
        </w:rPr>
        <w:t xml:space="preserve">The Series 2 and 3 curves are not related to the CGNS </w:t>
      </w:r>
      <w:proofErr w:type="gramStart"/>
      <w:r>
        <w:rPr>
          <w:rFonts w:ascii="Calibri" w:eastAsia="Times New Roman" w:hAnsi="Calibri" w:cs="Calibri"/>
          <w:color w:val="000000"/>
        </w:rPr>
        <w:t>benchmark, but</w:t>
      </w:r>
      <w:proofErr w:type="gramEnd"/>
      <w:r>
        <w:rPr>
          <w:rFonts w:ascii="Calibri" w:eastAsia="Times New Roman" w:hAnsi="Calibri" w:cs="Calibri"/>
          <w:color w:val="000000"/>
        </w:rPr>
        <w:t xml:space="preserve"> give a qualitative indication on the scaling behavior of </w:t>
      </w:r>
      <w:proofErr w:type="spellStart"/>
      <w:r>
        <w:rPr>
          <w:rFonts w:ascii="Calibri" w:eastAsia="Times New Roman" w:hAnsi="Calibri" w:cs="Calibri"/>
          <w:color w:val="000000"/>
        </w:rPr>
        <w:t>MPI_Bcast</w:t>
      </w:r>
      <w:proofErr w:type="spellEnd"/>
      <w:r>
        <w:rPr>
          <w:rFonts w:ascii="Calibri" w:eastAsia="Times New Roman" w:hAnsi="Calibri" w:cs="Calibri"/>
          <w:color w:val="000000"/>
        </w:rPr>
        <w:t xml:space="preserve">. Both </w:t>
      </w:r>
      <w:r w:rsidRPr="007768BC">
        <w:rPr>
          <w:rFonts w:ascii="Calibri" w:eastAsia="Times New Roman" w:hAnsi="Calibri" w:cs="Calibri"/>
          <w:i/>
          <w:color w:val="000000"/>
        </w:rPr>
        <w:t>read-proc0-and-</w:t>
      </w:r>
      <w:r w:rsidRPr="006852B7">
        <w:rPr>
          <w:rFonts w:ascii="Calibri" w:eastAsia="Times New Roman" w:hAnsi="Calibri" w:cs="Calibri"/>
          <w:i/>
          <w:noProof/>
          <w:color w:val="000000"/>
        </w:rPr>
        <w:t>bcast</w:t>
      </w:r>
      <w:r>
        <w:rPr>
          <w:rFonts w:ascii="Calibri" w:eastAsia="Times New Roman" w:hAnsi="Calibri" w:cs="Calibri"/>
          <w:color w:val="000000"/>
        </w:rPr>
        <w:t xml:space="preserve"> and compact storage follow </w:t>
      </w:r>
      <w:proofErr w:type="spellStart"/>
      <w:r>
        <w:rPr>
          <w:rFonts w:ascii="Calibri" w:eastAsia="Times New Roman" w:hAnsi="Calibri" w:cs="Calibri"/>
          <w:color w:val="000000"/>
        </w:rPr>
        <w:t>MPI_Bcast’s</w:t>
      </w:r>
      <w:proofErr w:type="spellEnd"/>
      <w:r>
        <w:rPr>
          <w:rFonts w:ascii="Calibri" w:eastAsia="Times New Roman" w:hAnsi="Calibri" w:cs="Calibri"/>
          <w:color w:val="000000"/>
        </w:rPr>
        <w:t xml:space="preserve"> trend, which makes sense since both methods rely on </w:t>
      </w:r>
      <w:proofErr w:type="spellStart"/>
      <w:r>
        <w:rPr>
          <w:rFonts w:ascii="Calibri" w:eastAsia="Times New Roman" w:hAnsi="Calibri" w:cs="Calibri"/>
          <w:color w:val="000000"/>
        </w:rPr>
        <w:t>MPI_Bcast</w:t>
      </w:r>
      <w:proofErr w:type="spellEnd"/>
      <w:r>
        <w:rPr>
          <w:rFonts w:ascii="Calibri" w:eastAsia="Times New Roman" w:hAnsi="Calibri" w:cs="Calibri"/>
          <w:color w:val="000000"/>
        </w:rPr>
        <w:t>.</w:t>
      </w:r>
    </w:p>
    <w:p w14:paraId="0F7793D6" w14:textId="58358C0E" w:rsidR="00653D0D" w:rsidRPr="00A52C32" w:rsidRDefault="0056402B" w:rsidP="002C3EBA">
      <w:pPr>
        <w:pStyle w:val="Heading2"/>
        <w:numPr>
          <w:ilvl w:val="1"/>
          <w:numId w:val="1"/>
        </w:numPr>
      </w:pPr>
      <w:r>
        <w:t xml:space="preserve">Side investigation: </w:t>
      </w:r>
      <w:r w:rsidR="00653D0D">
        <w:t xml:space="preserve">HDF5 small </w:t>
      </w:r>
      <w:r w:rsidR="00653D0D" w:rsidRPr="00EB531E">
        <w:rPr>
          <w:u w:val="single"/>
        </w:rPr>
        <w:t>writes</w:t>
      </w:r>
      <w:r w:rsidR="00653D0D">
        <w:t xml:space="preserve"> of the same values benchmark</w:t>
      </w:r>
    </w:p>
    <w:p w14:paraId="796F33C8" w14:textId="77777777" w:rsidR="00653D0D" w:rsidRDefault="00653D0D" w:rsidP="00653D0D">
      <w:pPr>
        <w:pStyle w:val="Heading3"/>
        <w:spacing w:after="0" w:line="276" w:lineRule="auto"/>
        <w:jc w:val="left"/>
      </w:pPr>
      <w:r>
        <w:t>HDF5 only test</w:t>
      </w:r>
    </w:p>
    <w:p w14:paraId="3A2284F4" w14:textId="77777777" w:rsidR="00653D0D" w:rsidRDefault="00653D0D" w:rsidP="00653D0D">
      <w:r>
        <w:t xml:space="preserve">A </w:t>
      </w:r>
      <w:r w:rsidRPr="006852B7">
        <w:rPr>
          <w:noProof/>
        </w:rPr>
        <w:t>benchmark</w:t>
      </w:r>
      <w:r>
        <w:t xml:space="preserve"> was written to compare writing a small amount of the same data to a file. An integer array of ten elements (</w:t>
      </w:r>
      <w:r w:rsidRPr="006852B7">
        <w:rPr>
          <w:noProof/>
        </w:rPr>
        <w:t>i.e.</w:t>
      </w:r>
      <w:r>
        <w:rPr>
          <w:noProof/>
        </w:rPr>
        <w:t>,</w:t>
      </w:r>
      <w:r>
        <w:t xml:space="preserve"> 40 bytes) is written by having:</w:t>
      </w:r>
    </w:p>
    <w:p w14:paraId="595363E0" w14:textId="77777777" w:rsidR="00653D0D" w:rsidRDefault="00653D0D" w:rsidP="0079496D">
      <w:pPr>
        <w:pStyle w:val="ListParagraph"/>
        <w:numPr>
          <w:ilvl w:val="0"/>
          <w:numId w:val="9"/>
        </w:numPr>
        <w:spacing w:after="200" w:line="276" w:lineRule="auto"/>
        <w:contextualSpacing/>
      </w:pPr>
      <w:r>
        <w:t xml:space="preserve">One process creates the file, writes the </w:t>
      </w:r>
      <w:r w:rsidRPr="006852B7">
        <w:rPr>
          <w:noProof/>
        </w:rPr>
        <w:t>array</w:t>
      </w:r>
      <w:r>
        <w:t>, and closes the file.</w:t>
      </w:r>
    </w:p>
    <w:p w14:paraId="6F2B5D0B" w14:textId="77777777" w:rsidR="00653D0D" w:rsidRDefault="00653D0D" w:rsidP="0079496D">
      <w:pPr>
        <w:pStyle w:val="ListParagraph"/>
        <w:numPr>
          <w:ilvl w:val="0"/>
          <w:numId w:val="9"/>
        </w:numPr>
        <w:spacing w:after="200" w:line="276" w:lineRule="auto"/>
        <w:contextualSpacing/>
      </w:pPr>
      <w:r>
        <w:t>All the processes write the same data to the same location in the file, this is done independently and collectively.</w:t>
      </w:r>
    </w:p>
    <w:p w14:paraId="6D9D5293" w14:textId="77777777" w:rsidR="00653D0D" w:rsidRPr="0047094D" w:rsidRDefault="00653D0D" w:rsidP="00653D0D">
      <w:pPr>
        <w:rPr>
          <w:u w:val="single"/>
        </w:rPr>
      </w:pPr>
      <w:r w:rsidRPr="0047094D">
        <w:rPr>
          <w:u w:val="single"/>
        </w:rPr>
        <w:lastRenderedPageBreak/>
        <w:t>Edison (LBNL)</w:t>
      </w:r>
    </w:p>
    <w:tbl>
      <w:tblPr>
        <w:tblStyle w:val="PlainTable31"/>
        <w:tblW w:w="0" w:type="auto"/>
        <w:tblLook w:val="04A0" w:firstRow="1" w:lastRow="0" w:firstColumn="1" w:lastColumn="0" w:noHBand="0" w:noVBand="1"/>
      </w:tblPr>
      <w:tblGrid>
        <w:gridCol w:w="4675"/>
        <w:gridCol w:w="4675"/>
      </w:tblGrid>
      <w:tr w:rsidR="00653D0D" w14:paraId="0692DBE8" w14:textId="77777777" w:rsidTr="007F45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4775BAAD" w14:textId="77777777" w:rsidR="00653D0D" w:rsidRDefault="00653D0D" w:rsidP="007F4543">
            <w:r>
              <w:t>Number of processes</w:t>
            </w:r>
          </w:p>
        </w:tc>
        <w:tc>
          <w:tcPr>
            <w:tcW w:w="4675" w:type="dxa"/>
          </w:tcPr>
          <w:p w14:paraId="0A8760A2" w14:textId="77777777" w:rsidR="00653D0D" w:rsidRDefault="00653D0D" w:rsidP="007F4543">
            <w:pPr>
              <w:cnfStyle w:val="100000000000" w:firstRow="1" w:lastRow="0" w:firstColumn="0" w:lastColumn="0" w:oddVBand="0" w:evenVBand="0" w:oddHBand="0" w:evenHBand="0" w:firstRowFirstColumn="0" w:firstRowLastColumn="0" w:lastRowFirstColumn="0" w:lastRowLastColumn="0"/>
            </w:pPr>
            <w:r>
              <w:t>TiME (Seconds)</w:t>
            </w:r>
          </w:p>
        </w:tc>
      </w:tr>
      <w:tr w:rsidR="00653D0D" w14:paraId="5A1BB37F" w14:textId="77777777" w:rsidTr="007F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0AF779" w14:textId="77777777" w:rsidR="00653D0D" w:rsidRDefault="00653D0D" w:rsidP="007F4543">
            <w:r>
              <w:t xml:space="preserve">1 </w:t>
            </w:r>
          </w:p>
        </w:tc>
        <w:tc>
          <w:tcPr>
            <w:tcW w:w="4675" w:type="dxa"/>
          </w:tcPr>
          <w:p w14:paraId="7EC4AC87" w14:textId="77777777" w:rsidR="00653D0D" w:rsidRDefault="00653D0D" w:rsidP="007F4543">
            <w:pPr>
              <w:cnfStyle w:val="000000100000" w:firstRow="0" w:lastRow="0" w:firstColumn="0" w:lastColumn="0" w:oddVBand="0" w:evenVBand="0" w:oddHBand="1" w:evenHBand="0" w:firstRowFirstColumn="0" w:firstRowLastColumn="0" w:lastRowFirstColumn="0" w:lastRowLastColumn="0"/>
            </w:pPr>
            <w:r>
              <w:t xml:space="preserve">0.052 </w:t>
            </w:r>
          </w:p>
        </w:tc>
      </w:tr>
      <w:tr w:rsidR="00653D0D" w14:paraId="062CC796" w14:textId="77777777" w:rsidTr="007F4543">
        <w:tc>
          <w:tcPr>
            <w:cnfStyle w:val="001000000000" w:firstRow="0" w:lastRow="0" w:firstColumn="1" w:lastColumn="0" w:oddVBand="0" w:evenVBand="0" w:oddHBand="0" w:evenHBand="0" w:firstRowFirstColumn="0" w:firstRowLastColumn="0" w:lastRowFirstColumn="0" w:lastRowLastColumn="0"/>
            <w:tcW w:w="4675" w:type="dxa"/>
          </w:tcPr>
          <w:p w14:paraId="73C20419" w14:textId="77777777" w:rsidR="00653D0D" w:rsidRPr="00351D51" w:rsidRDefault="00653D0D" w:rsidP="007F4543">
            <w:pPr>
              <w:rPr>
                <w:color w:val="0070C0"/>
              </w:rPr>
            </w:pPr>
            <w:r>
              <w:rPr>
                <w:color w:val="0070C0"/>
              </w:rPr>
              <w:t>3072</w:t>
            </w:r>
            <w:r w:rsidRPr="00351D51">
              <w:rPr>
                <w:color w:val="0070C0"/>
              </w:rPr>
              <w:t xml:space="preserve"> </w:t>
            </w:r>
            <w:r>
              <w:rPr>
                <w:color w:val="0070C0"/>
              </w:rPr>
              <w:t>(independent)</w:t>
            </w:r>
          </w:p>
        </w:tc>
        <w:tc>
          <w:tcPr>
            <w:tcW w:w="4675" w:type="dxa"/>
          </w:tcPr>
          <w:p w14:paraId="752421AC" w14:textId="77777777" w:rsidR="00653D0D" w:rsidRPr="00351D51" w:rsidRDefault="00653D0D" w:rsidP="007F4543">
            <w:pPr>
              <w:cnfStyle w:val="000000000000" w:firstRow="0" w:lastRow="0" w:firstColumn="0" w:lastColumn="0" w:oddVBand="0" w:evenVBand="0" w:oddHBand="0" w:evenHBand="0" w:firstRowFirstColumn="0" w:firstRowLastColumn="0" w:lastRowFirstColumn="0" w:lastRowLastColumn="0"/>
              <w:rPr>
                <w:color w:val="0070C0"/>
              </w:rPr>
            </w:pPr>
            <w:r>
              <w:rPr>
                <w:color w:val="0070C0"/>
              </w:rPr>
              <w:t>98.5</w:t>
            </w:r>
          </w:p>
        </w:tc>
      </w:tr>
      <w:tr w:rsidR="00653D0D" w14:paraId="11C542A0" w14:textId="77777777" w:rsidTr="007F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EF181F5" w14:textId="77777777" w:rsidR="00653D0D" w:rsidRDefault="00653D0D" w:rsidP="007F4543">
            <w:pPr>
              <w:rPr>
                <w:color w:val="0070C0"/>
              </w:rPr>
            </w:pPr>
            <w:r>
              <w:rPr>
                <w:color w:val="0070C0"/>
              </w:rPr>
              <w:t>3072</w:t>
            </w:r>
            <w:r w:rsidRPr="00351D51">
              <w:rPr>
                <w:color w:val="0070C0"/>
              </w:rPr>
              <w:t xml:space="preserve"> </w:t>
            </w:r>
            <w:r>
              <w:rPr>
                <w:color w:val="0070C0"/>
              </w:rPr>
              <w:t>(collective)</w:t>
            </w:r>
          </w:p>
        </w:tc>
        <w:tc>
          <w:tcPr>
            <w:tcW w:w="4675" w:type="dxa"/>
          </w:tcPr>
          <w:p w14:paraId="12138440" w14:textId="77777777" w:rsidR="00653D0D" w:rsidRDefault="00653D0D" w:rsidP="007F4543">
            <w:pPr>
              <w:cnfStyle w:val="000000100000" w:firstRow="0" w:lastRow="0" w:firstColumn="0" w:lastColumn="0" w:oddVBand="0" w:evenVBand="0" w:oddHBand="1" w:evenHBand="0" w:firstRowFirstColumn="0" w:firstRowLastColumn="0" w:lastRowFirstColumn="0" w:lastRowLastColumn="0"/>
              <w:rPr>
                <w:color w:val="0070C0"/>
              </w:rPr>
            </w:pPr>
            <w:r>
              <w:rPr>
                <w:color w:val="0070C0"/>
              </w:rPr>
              <w:t>0.647</w:t>
            </w:r>
          </w:p>
        </w:tc>
      </w:tr>
      <w:tr w:rsidR="00653D0D" w14:paraId="5ED70FC6" w14:textId="77777777" w:rsidTr="007F4543">
        <w:tc>
          <w:tcPr>
            <w:cnfStyle w:val="001000000000" w:firstRow="0" w:lastRow="0" w:firstColumn="1" w:lastColumn="0" w:oddVBand="0" w:evenVBand="0" w:oddHBand="0" w:evenHBand="0" w:firstRowFirstColumn="0" w:firstRowLastColumn="0" w:lastRowFirstColumn="0" w:lastRowLastColumn="0"/>
            <w:tcW w:w="4675" w:type="dxa"/>
          </w:tcPr>
          <w:p w14:paraId="5799B084" w14:textId="77777777" w:rsidR="00653D0D" w:rsidRDefault="00653D0D" w:rsidP="007F4543">
            <w:pPr>
              <w:rPr>
                <w:color w:val="0070C0"/>
              </w:rPr>
            </w:pPr>
            <w:r>
              <w:rPr>
                <w:color w:val="0070C0"/>
              </w:rPr>
              <w:t>6144 (independent)</w:t>
            </w:r>
          </w:p>
        </w:tc>
        <w:tc>
          <w:tcPr>
            <w:tcW w:w="4675" w:type="dxa"/>
          </w:tcPr>
          <w:p w14:paraId="3E15A13A" w14:textId="77777777" w:rsidR="00653D0D" w:rsidRDefault="00653D0D" w:rsidP="007F4543">
            <w:pPr>
              <w:cnfStyle w:val="000000000000" w:firstRow="0" w:lastRow="0" w:firstColumn="0" w:lastColumn="0" w:oddVBand="0" w:evenVBand="0" w:oddHBand="0" w:evenHBand="0" w:firstRowFirstColumn="0" w:firstRowLastColumn="0" w:lastRowFirstColumn="0" w:lastRowLastColumn="0"/>
              <w:rPr>
                <w:color w:val="0070C0"/>
              </w:rPr>
            </w:pPr>
            <w:r>
              <w:rPr>
                <w:color w:val="0070C0"/>
              </w:rPr>
              <w:t>171.2</w:t>
            </w:r>
          </w:p>
        </w:tc>
      </w:tr>
      <w:tr w:rsidR="00653D0D" w14:paraId="79E65097" w14:textId="77777777" w:rsidTr="007F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8519BC" w14:textId="77777777" w:rsidR="00653D0D" w:rsidRDefault="00653D0D" w:rsidP="007F4543">
            <w:pPr>
              <w:rPr>
                <w:color w:val="0070C0"/>
              </w:rPr>
            </w:pPr>
            <w:r>
              <w:rPr>
                <w:color w:val="0070C0"/>
              </w:rPr>
              <w:t>6144 (collective)</w:t>
            </w:r>
          </w:p>
        </w:tc>
        <w:tc>
          <w:tcPr>
            <w:tcW w:w="4675" w:type="dxa"/>
          </w:tcPr>
          <w:p w14:paraId="3C393656" w14:textId="77777777" w:rsidR="00653D0D" w:rsidRDefault="00653D0D" w:rsidP="007F4543">
            <w:pPr>
              <w:cnfStyle w:val="000000100000" w:firstRow="0" w:lastRow="0" w:firstColumn="0" w:lastColumn="0" w:oddVBand="0" w:evenVBand="0" w:oddHBand="1" w:evenHBand="0" w:firstRowFirstColumn="0" w:firstRowLastColumn="0" w:lastRowFirstColumn="0" w:lastRowLastColumn="0"/>
              <w:rPr>
                <w:color w:val="0070C0"/>
              </w:rPr>
            </w:pPr>
            <w:r>
              <w:rPr>
                <w:color w:val="0070C0"/>
              </w:rPr>
              <w:t xml:space="preserve"> 1.54</w:t>
            </w:r>
          </w:p>
        </w:tc>
      </w:tr>
      <w:tr w:rsidR="00653D0D" w14:paraId="6F6E4E5D" w14:textId="77777777" w:rsidTr="007F4543">
        <w:tc>
          <w:tcPr>
            <w:cnfStyle w:val="001000000000" w:firstRow="0" w:lastRow="0" w:firstColumn="1" w:lastColumn="0" w:oddVBand="0" w:evenVBand="0" w:oddHBand="0" w:evenHBand="0" w:firstRowFirstColumn="0" w:firstRowLastColumn="0" w:lastRowFirstColumn="0" w:lastRowLastColumn="0"/>
            <w:tcW w:w="4675" w:type="dxa"/>
          </w:tcPr>
          <w:p w14:paraId="13AE9869" w14:textId="77777777" w:rsidR="00653D0D" w:rsidRDefault="00653D0D" w:rsidP="007F4543">
            <w:pPr>
              <w:rPr>
                <w:color w:val="0070C0"/>
              </w:rPr>
            </w:pPr>
            <w:r>
              <w:rPr>
                <w:color w:val="0070C0"/>
              </w:rPr>
              <w:t>12288 (independent)</w:t>
            </w:r>
          </w:p>
        </w:tc>
        <w:tc>
          <w:tcPr>
            <w:tcW w:w="4675" w:type="dxa"/>
          </w:tcPr>
          <w:p w14:paraId="2C19A8D2" w14:textId="77777777" w:rsidR="00653D0D" w:rsidRDefault="00653D0D" w:rsidP="007F4543">
            <w:pPr>
              <w:cnfStyle w:val="000000000000" w:firstRow="0" w:lastRow="0" w:firstColumn="0" w:lastColumn="0" w:oddVBand="0" w:evenVBand="0" w:oddHBand="0" w:evenHBand="0" w:firstRowFirstColumn="0" w:firstRowLastColumn="0" w:lastRowFirstColumn="0" w:lastRowLastColumn="0"/>
              <w:rPr>
                <w:color w:val="0070C0"/>
              </w:rPr>
            </w:pPr>
            <w:r>
              <w:rPr>
                <w:color w:val="0070C0"/>
              </w:rPr>
              <w:t>** timed out after 10 minutes **</w:t>
            </w:r>
          </w:p>
        </w:tc>
      </w:tr>
      <w:tr w:rsidR="00653D0D" w14:paraId="0927765C" w14:textId="77777777" w:rsidTr="007F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C129F6" w14:textId="77777777" w:rsidR="00653D0D" w:rsidRDefault="00653D0D" w:rsidP="007F4543">
            <w:pPr>
              <w:rPr>
                <w:color w:val="0070C0"/>
              </w:rPr>
            </w:pPr>
            <w:r>
              <w:rPr>
                <w:color w:val="0070C0"/>
              </w:rPr>
              <w:t>12288 (collective)</w:t>
            </w:r>
          </w:p>
        </w:tc>
        <w:tc>
          <w:tcPr>
            <w:tcW w:w="4675" w:type="dxa"/>
          </w:tcPr>
          <w:p w14:paraId="0E73BD07" w14:textId="77777777" w:rsidR="00653D0D" w:rsidRDefault="00653D0D" w:rsidP="007F4543">
            <w:pPr>
              <w:cnfStyle w:val="000000100000" w:firstRow="0" w:lastRow="0" w:firstColumn="0" w:lastColumn="0" w:oddVBand="0" w:evenVBand="0" w:oddHBand="1" w:evenHBand="0" w:firstRowFirstColumn="0" w:firstRowLastColumn="0" w:lastRowFirstColumn="0" w:lastRowLastColumn="0"/>
              <w:rPr>
                <w:color w:val="0070C0"/>
              </w:rPr>
            </w:pPr>
            <w:r>
              <w:rPr>
                <w:color w:val="0070C0"/>
              </w:rPr>
              <w:t xml:space="preserve"> 1.81</w:t>
            </w:r>
          </w:p>
        </w:tc>
      </w:tr>
    </w:tbl>
    <w:p w14:paraId="49F45F78" w14:textId="77777777" w:rsidR="00653D0D" w:rsidRDefault="00653D0D" w:rsidP="00653D0D"/>
    <w:p w14:paraId="3EFF5357" w14:textId="77777777" w:rsidR="00653D0D" w:rsidRPr="0047094D" w:rsidRDefault="00653D0D" w:rsidP="00653D0D">
      <w:pPr>
        <w:rPr>
          <w:u w:val="single"/>
        </w:rPr>
      </w:pPr>
      <w:r>
        <w:rPr>
          <w:u w:val="single"/>
        </w:rPr>
        <w:t>Sky Bridge (SNL</w:t>
      </w:r>
      <w:r w:rsidRPr="0047094D">
        <w:rPr>
          <w:u w:val="single"/>
        </w:rPr>
        <w:t>)</w:t>
      </w:r>
    </w:p>
    <w:tbl>
      <w:tblPr>
        <w:tblStyle w:val="PlainTable32"/>
        <w:tblW w:w="0" w:type="auto"/>
        <w:tblLook w:val="04A0" w:firstRow="1" w:lastRow="0" w:firstColumn="1" w:lastColumn="0" w:noHBand="0" w:noVBand="1"/>
      </w:tblPr>
      <w:tblGrid>
        <w:gridCol w:w="4675"/>
        <w:gridCol w:w="4675"/>
      </w:tblGrid>
      <w:tr w:rsidR="00653D0D" w14:paraId="45785FFB" w14:textId="77777777" w:rsidTr="007F45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642CF4CA" w14:textId="77777777" w:rsidR="00653D0D" w:rsidRDefault="00653D0D" w:rsidP="007F4543">
            <w:r>
              <w:t>Number of processes</w:t>
            </w:r>
          </w:p>
        </w:tc>
        <w:tc>
          <w:tcPr>
            <w:tcW w:w="4675" w:type="dxa"/>
          </w:tcPr>
          <w:p w14:paraId="2BB7CE76" w14:textId="77777777" w:rsidR="00653D0D" w:rsidRDefault="00653D0D" w:rsidP="007F4543">
            <w:pPr>
              <w:cnfStyle w:val="100000000000" w:firstRow="1" w:lastRow="0" w:firstColumn="0" w:lastColumn="0" w:oddVBand="0" w:evenVBand="0" w:oddHBand="0" w:evenHBand="0" w:firstRowFirstColumn="0" w:firstRowLastColumn="0" w:lastRowFirstColumn="0" w:lastRowLastColumn="0"/>
            </w:pPr>
            <w:r>
              <w:t>TiME (Seconds)</w:t>
            </w:r>
          </w:p>
        </w:tc>
      </w:tr>
      <w:tr w:rsidR="00653D0D" w14:paraId="7EC4D094" w14:textId="77777777" w:rsidTr="007F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606F53A" w14:textId="77777777" w:rsidR="00653D0D" w:rsidRDefault="00653D0D" w:rsidP="007F4543">
            <w:r>
              <w:t xml:space="preserve">1 </w:t>
            </w:r>
          </w:p>
        </w:tc>
        <w:tc>
          <w:tcPr>
            <w:tcW w:w="4675" w:type="dxa"/>
          </w:tcPr>
          <w:p w14:paraId="43FA9221" w14:textId="77777777" w:rsidR="00653D0D" w:rsidRDefault="00653D0D" w:rsidP="007F4543">
            <w:pPr>
              <w:cnfStyle w:val="000000100000" w:firstRow="0" w:lastRow="0" w:firstColumn="0" w:lastColumn="0" w:oddVBand="0" w:evenVBand="0" w:oddHBand="1" w:evenHBand="0" w:firstRowFirstColumn="0" w:firstRowLastColumn="0" w:lastRowFirstColumn="0" w:lastRowLastColumn="0"/>
            </w:pPr>
            <w:r>
              <w:t>0.012 - 0.020</w:t>
            </w:r>
          </w:p>
        </w:tc>
      </w:tr>
      <w:tr w:rsidR="00653D0D" w14:paraId="5DF11A8C" w14:textId="77777777" w:rsidTr="007F4543">
        <w:tc>
          <w:tcPr>
            <w:cnfStyle w:val="001000000000" w:firstRow="0" w:lastRow="0" w:firstColumn="1" w:lastColumn="0" w:oddVBand="0" w:evenVBand="0" w:oddHBand="0" w:evenHBand="0" w:firstRowFirstColumn="0" w:firstRowLastColumn="0" w:lastRowFirstColumn="0" w:lastRowLastColumn="0"/>
            <w:tcW w:w="4675" w:type="dxa"/>
          </w:tcPr>
          <w:p w14:paraId="5F82C0BD" w14:textId="77777777" w:rsidR="00653D0D" w:rsidRPr="00351D51" w:rsidRDefault="00653D0D" w:rsidP="007F4543">
            <w:pPr>
              <w:rPr>
                <w:color w:val="0070C0"/>
              </w:rPr>
            </w:pPr>
            <w:r w:rsidRPr="00351D51">
              <w:rPr>
                <w:color w:val="0070C0"/>
              </w:rPr>
              <w:t xml:space="preserve"> </w:t>
            </w:r>
            <w:r>
              <w:rPr>
                <w:color w:val="0070C0"/>
              </w:rPr>
              <w:t>2048 (independent)</w:t>
            </w:r>
          </w:p>
        </w:tc>
        <w:tc>
          <w:tcPr>
            <w:tcW w:w="4675" w:type="dxa"/>
          </w:tcPr>
          <w:p w14:paraId="3628FFFB" w14:textId="77777777" w:rsidR="00653D0D" w:rsidRPr="00351D51" w:rsidRDefault="00653D0D" w:rsidP="007F4543">
            <w:pPr>
              <w:cnfStyle w:val="000000000000" w:firstRow="0" w:lastRow="0" w:firstColumn="0" w:lastColumn="0" w:oddVBand="0" w:evenVBand="0" w:oddHBand="0" w:evenHBand="0" w:firstRowFirstColumn="0" w:firstRowLastColumn="0" w:lastRowFirstColumn="0" w:lastRowLastColumn="0"/>
              <w:rPr>
                <w:color w:val="0070C0"/>
              </w:rPr>
            </w:pPr>
            <w:r>
              <w:rPr>
                <w:color w:val="0070C0"/>
              </w:rPr>
              <w:t xml:space="preserve">1.5 </w:t>
            </w:r>
          </w:p>
        </w:tc>
      </w:tr>
      <w:tr w:rsidR="00653D0D" w14:paraId="5A3F9F23" w14:textId="77777777" w:rsidTr="007F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9448F3" w14:textId="77777777" w:rsidR="00653D0D" w:rsidRDefault="00653D0D" w:rsidP="007F4543">
            <w:pPr>
              <w:rPr>
                <w:color w:val="0070C0"/>
              </w:rPr>
            </w:pPr>
            <w:r w:rsidRPr="00351D51">
              <w:rPr>
                <w:color w:val="0070C0"/>
              </w:rPr>
              <w:t xml:space="preserve"> </w:t>
            </w:r>
            <w:r>
              <w:rPr>
                <w:color w:val="0070C0"/>
              </w:rPr>
              <w:t>2048 (collective)</w:t>
            </w:r>
          </w:p>
        </w:tc>
        <w:tc>
          <w:tcPr>
            <w:tcW w:w="4675" w:type="dxa"/>
          </w:tcPr>
          <w:p w14:paraId="24BF4ED2" w14:textId="77777777" w:rsidR="00653D0D" w:rsidRDefault="00653D0D" w:rsidP="007F4543">
            <w:pPr>
              <w:cnfStyle w:val="000000100000" w:firstRow="0" w:lastRow="0" w:firstColumn="0" w:lastColumn="0" w:oddVBand="0" w:evenVBand="0" w:oddHBand="1" w:evenHBand="0" w:firstRowFirstColumn="0" w:firstRowLastColumn="0" w:lastRowFirstColumn="0" w:lastRowLastColumn="0"/>
              <w:rPr>
                <w:color w:val="0070C0"/>
              </w:rPr>
            </w:pPr>
            <w:r>
              <w:rPr>
                <w:color w:val="0070C0"/>
              </w:rPr>
              <w:t>0.17</w:t>
            </w:r>
          </w:p>
        </w:tc>
      </w:tr>
      <w:tr w:rsidR="00653D0D" w14:paraId="6832B3E9" w14:textId="77777777" w:rsidTr="007F4543">
        <w:tc>
          <w:tcPr>
            <w:cnfStyle w:val="001000000000" w:firstRow="0" w:lastRow="0" w:firstColumn="1" w:lastColumn="0" w:oddVBand="0" w:evenVBand="0" w:oddHBand="0" w:evenHBand="0" w:firstRowFirstColumn="0" w:firstRowLastColumn="0" w:lastRowFirstColumn="0" w:lastRowLastColumn="0"/>
            <w:tcW w:w="4675" w:type="dxa"/>
          </w:tcPr>
          <w:p w14:paraId="55C8DB2E" w14:textId="77777777" w:rsidR="00653D0D" w:rsidRDefault="00653D0D" w:rsidP="007F4543">
            <w:pPr>
              <w:rPr>
                <w:color w:val="0070C0"/>
              </w:rPr>
            </w:pPr>
            <w:r>
              <w:rPr>
                <w:color w:val="0070C0"/>
              </w:rPr>
              <w:t xml:space="preserve"> 4096 (independent)</w:t>
            </w:r>
          </w:p>
        </w:tc>
        <w:tc>
          <w:tcPr>
            <w:tcW w:w="4675" w:type="dxa"/>
          </w:tcPr>
          <w:p w14:paraId="158D48E8" w14:textId="77777777" w:rsidR="00653D0D" w:rsidRDefault="00653D0D" w:rsidP="007F4543">
            <w:pPr>
              <w:cnfStyle w:val="000000000000" w:firstRow="0" w:lastRow="0" w:firstColumn="0" w:lastColumn="0" w:oddVBand="0" w:evenVBand="0" w:oddHBand="0" w:evenHBand="0" w:firstRowFirstColumn="0" w:firstRowLastColumn="0" w:lastRowFirstColumn="0" w:lastRowLastColumn="0"/>
              <w:rPr>
                <w:color w:val="0070C0"/>
              </w:rPr>
            </w:pPr>
            <w:r>
              <w:rPr>
                <w:color w:val="0070C0"/>
              </w:rPr>
              <w:t xml:space="preserve">4.7 </w:t>
            </w:r>
          </w:p>
        </w:tc>
      </w:tr>
      <w:tr w:rsidR="00653D0D" w14:paraId="28103116" w14:textId="77777777" w:rsidTr="007F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2CE45B" w14:textId="77777777" w:rsidR="00653D0D" w:rsidRDefault="00653D0D" w:rsidP="007F4543">
            <w:pPr>
              <w:rPr>
                <w:color w:val="0070C0"/>
              </w:rPr>
            </w:pPr>
            <w:r>
              <w:rPr>
                <w:color w:val="0070C0"/>
              </w:rPr>
              <w:t xml:space="preserve"> 4096 (collective)</w:t>
            </w:r>
          </w:p>
        </w:tc>
        <w:tc>
          <w:tcPr>
            <w:tcW w:w="4675" w:type="dxa"/>
          </w:tcPr>
          <w:p w14:paraId="61417AC8" w14:textId="77777777" w:rsidR="00653D0D" w:rsidRDefault="00653D0D" w:rsidP="007F4543">
            <w:pPr>
              <w:cnfStyle w:val="000000100000" w:firstRow="0" w:lastRow="0" w:firstColumn="0" w:lastColumn="0" w:oddVBand="0" w:evenVBand="0" w:oddHBand="1" w:evenHBand="0" w:firstRowFirstColumn="0" w:firstRowLastColumn="0" w:lastRowFirstColumn="0" w:lastRowLastColumn="0"/>
              <w:rPr>
                <w:color w:val="0070C0"/>
              </w:rPr>
            </w:pPr>
            <w:r>
              <w:rPr>
                <w:color w:val="0070C0"/>
              </w:rPr>
              <w:t xml:space="preserve"> 0.49</w:t>
            </w:r>
          </w:p>
        </w:tc>
      </w:tr>
      <w:tr w:rsidR="00653D0D" w14:paraId="6DC2CC25" w14:textId="77777777" w:rsidTr="007F4543">
        <w:tc>
          <w:tcPr>
            <w:cnfStyle w:val="001000000000" w:firstRow="0" w:lastRow="0" w:firstColumn="1" w:lastColumn="0" w:oddVBand="0" w:evenVBand="0" w:oddHBand="0" w:evenHBand="0" w:firstRowFirstColumn="0" w:firstRowLastColumn="0" w:lastRowFirstColumn="0" w:lastRowLastColumn="0"/>
            <w:tcW w:w="4675" w:type="dxa"/>
          </w:tcPr>
          <w:p w14:paraId="1037D816" w14:textId="77777777" w:rsidR="00653D0D" w:rsidRDefault="00653D0D" w:rsidP="007F4543">
            <w:pPr>
              <w:rPr>
                <w:color w:val="0070C0"/>
              </w:rPr>
            </w:pPr>
            <w:r>
              <w:rPr>
                <w:color w:val="0070C0"/>
              </w:rPr>
              <w:t xml:space="preserve"> 8192 (independent)</w:t>
            </w:r>
          </w:p>
        </w:tc>
        <w:tc>
          <w:tcPr>
            <w:tcW w:w="4675" w:type="dxa"/>
          </w:tcPr>
          <w:p w14:paraId="49697538" w14:textId="77777777" w:rsidR="00653D0D" w:rsidRDefault="00653D0D" w:rsidP="007F4543">
            <w:pPr>
              <w:cnfStyle w:val="000000000000" w:firstRow="0" w:lastRow="0" w:firstColumn="0" w:lastColumn="0" w:oddVBand="0" w:evenVBand="0" w:oddHBand="0" w:evenHBand="0" w:firstRowFirstColumn="0" w:firstRowLastColumn="0" w:lastRowFirstColumn="0" w:lastRowLastColumn="0"/>
              <w:rPr>
                <w:color w:val="0070C0"/>
              </w:rPr>
            </w:pPr>
            <w:r>
              <w:rPr>
                <w:color w:val="0070C0"/>
              </w:rPr>
              <w:t>10.1</w:t>
            </w:r>
          </w:p>
        </w:tc>
      </w:tr>
      <w:tr w:rsidR="00653D0D" w14:paraId="22A9C278" w14:textId="77777777" w:rsidTr="007F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51E895F" w14:textId="77777777" w:rsidR="00653D0D" w:rsidRDefault="00653D0D" w:rsidP="007F4543">
            <w:pPr>
              <w:rPr>
                <w:color w:val="0070C0"/>
              </w:rPr>
            </w:pPr>
            <w:r>
              <w:rPr>
                <w:color w:val="0070C0"/>
              </w:rPr>
              <w:t xml:space="preserve"> 8192 (collective)</w:t>
            </w:r>
          </w:p>
        </w:tc>
        <w:tc>
          <w:tcPr>
            <w:tcW w:w="4675" w:type="dxa"/>
          </w:tcPr>
          <w:p w14:paraId="5F88EAEF" w14:textId="77777777" w:rsidR="00653D0D" w:rsidRDefault="00653D0D" w:rsidP="007F4543">
            <w:pPr>
              <w:cnfStyle w:val="000000100000" w:firstRow="0" w:lastRow="0" w:firstColumn="0" w:lastColumn="0" w:oddVBand="0" w:evenVBand="0" w:oddHBand="1" w:evenHBand="0" w:firstRowFirstColumn="0" w:firstRowLastColumn="0" w:lastRowFirstColumn="0" w:lastRowLastColumn="0"/>
              <w:rPr>
                <w:color w:val="0070C0"/>
              </w:rPr>
            </w:pPr>
            <w:r>
              <w:rPr>
                <w:color w:val="0070C0"/>
              </w:rPr>
              <w:t xml:space="preserve"> 2.4</w:t>
            </w:r>
          </w:p>
        </w:tc>
      </w:tr>
    </w:tbl>
    <w:p w14:paraId="659641CB" w14:textId="77777777" w:rsidR="00653D0D" w:rsidRPr="00883392" w:rsidRDefault="00653D0D" w:rsidP="00653D0D">
      <w:pPr>
        <w:pStyle w:val="Heading3"/>
        <w:spacing w:after="0" w:line="276" w:lineRule="auto"/>
        <w:jc w:val="left"/>
      </w:pPr>
      <w:r>
        <w:t>CGNS test – Only process zero writes</w:t>
      </w:r>
    </w:p>
    <w:p w14:paraId="5066FE88" w14:textId="3678655E" w:rsidR="00653D0D" w:rsidRDefault="00653D0D" w:rsidP="00653D0D">
      <w:r>
        <w:t xml:space="preserve">The option </w:t>
      </w:r>
      <w:r>
        <w:rPr>
          <w:noProof/>
        </w:rPr>
        <w:t>to</w:t>
      </w:r>
      <w:r>
        <w:t xml:space="preserve"> </w:t>
      </w:r>
      <w:r w:rsidRPr="00E658EB">
        <w:rPr>
          <w:noProof/>
        </w:rPr>
        <w:t>write</w:t>
      </w:r>
      <w:r>
        <w:t xml:space="preserve"> only with process zero </w:t>
      </w:r>
      <w:r w:rsidRPr="006852B7">
        <w:rPr>
          <w:noProof/>
        </w:rPr>
        <w:t>was ad</w:t>
      </w:r>
      <w:r>
        <w:rPr>
          <w:noProof/>
        </w:rPr>
        <w:t>de</w:t>
      </w:r>
      <w:r w:rsidRPr="006852B7">
        <w:rPr>
          <w:noProof/>
        </w:rPr>
        <w:t>d</w:t>
      </w:r>
      <w:r>
        <w:t xml:space="preserve"> to both HDF5 and CGNS for writes of the same data that are less than 4MB.</w:t>
      </w:r>
    </w:p>
    <w:p w14:paraId="43D584F7" w14:textId="77777777" w:rsidR="006D61DC" w:rsidRDefault="006D61DC" w:rsidP="00653D0D"/>
    <w:p w14:paraId="1A3F95EE" w14:textId="77777777" w:rsidR="00653D0D" w:rsidRPr="0047094D" w:rsidRDefault="00653D0D" w:rsidP="00653D0D">
      <w:pPr>
        <w:rPr>
          <w:u w:val="single"/>
        </w:rPr>
      </w:pPr>
      <w:r w:rsidRPr="0047094D">
        <w:rPr>
          <w:u w:val="single"/>
        </w:rPr>
        <w:t>Edison (LBNL)</w:t>
      </w:r>
    </w:p>
    <w:tbl>
      <w:tblPr>
        <w:tblStyle w:val="PlainTable31"/>
        <w:tblW w:w="0" w:type="auto"/>
        <w:tblLook w:val="04A0" w:firstRow="1" w:lastRow="0" w:firstColumn="1" w:lastColumn="0" w:noHBand="0" w:noVBand="1"/>
      </w:tblPr>
      <w:tblGrid>
        <w:gridCol w:w="4675"/>
        <w:gridCol w:w="4675"/>
      </w:tblGrid>
      <w:tr w:rsidR="00653D0D" w14:paraId="7F9771CA" w14:textId="77777777" w:rsidTr="007F45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75" w:type="dxa"/>
          </w:tcPr>
          <w:p w14:paraId="14677BDE" w14:textId="77777777" w:rsidR="00653D0D" w:rsidRDefault="00653D0D" w:rsidP="007F4543">
            <w:r>
              <w:t>Number of processes</w:t>
            </w:r>
          </w:p>
        </w:tc>
        <w:tc>
          <w:tcPr>
            <w:tcW w:w="4675" w:type="dxa"/>
          </w:tcPr>
          <w:p w14:paraId="6107B429" w14:textId="77777777" w:rsidR="00653D0D" w:rsidRDefault="00653D0D" w:rsidP="007F4543">
            <w:pPr>
              <w:cnfStyle w:val="100000000000" w:firstRow="1" w:lastRow="0" w:firstColumn="0" w:lastColumn="0" w:oddVBand="0" w:evenVBand="0" w:oddHBand="0" w:evenHBand="0" w:firstRowFirstColumn="0" w:firstRowLastColumn="0" w:lastRowFirstColumn="0" w:lastRowLastColumn="0"/>
            </w:pPr>
            <w:r>
              <w:t>TiME (Seconds)</w:t>
            </w:r>
          </w:p>
        </w:tc>
      </w:tr>
      <w:tr w:rsidR="00653D0D" w14:paraId="6126E1F9" w14:textId="77777777" w:rsidTr="007F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FF55DF9" w14:textId="77777777" w:rsidR="00653D0D" w:rsidRPr="00351D51" w:rsidRDefault="00653D0D" w:rsidP="007F4543">
            <w:pPr>
              <w:rPr>
                <w:color w:val="0070C0"/>
              </w:rPr>
            </w:pPr>
            <w:r>
              <w:rPr>
                <w:color w:val="0070C0"/>
              </w:rPr>
              <w:t>1536</w:t>
            </w:r>
            <w:r w:rsidRPr="00351D51">
              <w:rPr>
                <w:color w:val="0070C0"/>
              </w:rPr>
              <w:t xml:space="preserve"> </w:t>
            </w:r>
            <w:r>
              <w:rPr>
                <w:color w:val="0070C0"/>
              </w:rPr>
              <w:t>(COLLECTIVE)</w:t>
            </w:r>
          </w:p>
        </w:tc>
        <w:tc>
          <w:tcPr>
            <w:tcW w:w="4675" w:type="dxa"/>
          </w:tcPr>
          <w:p w14:paraId="33230295" w14:textId="77777777" w:rsidR="00653D0D" w:rsidRPr="00351D51" w:rsidRDefault="00653D0D" w:rsidP="007F4543">
            <w:pPr>
              <w:cnfStyle w:val="000000100000" w:firstRow="0" w:lastRow="0" w:firstColumn="0" w:lastColumn="0" w:oddVBand="0" w:evenVBand="0" w:oddHBand="1" w:evenHBand="0" w:firstRowFirstColumn="0" w:firstRowLastColumn="0" w:lastRowFirstColumn="0" w:lastRowLastColumn="0"/>
              <w:rPr>
                <w:color w:val="0070C0"/>
              </w:rPr>
            </w:pPr>
            <w:r>
              <w:rPr>
                <w:color w:val="0070C0"/>
              </w:rPr>
              <w:t>2.82</w:t>
            </w:r>
          </w:p>
        </w:tc>
      </w:tr>
      <w:tr w:rsidR="00653D0D" w14:paraId="6AB87338" w14:textId="77777777" w:rsidTr="007F4543">
        <w:tc>
          <w:tcPr>
            <w:cnfStyle w:val="001000000000" w:firstRow="0" w:lastRow="0" w:firstColumn="1" w:lastColumn="0" w:oddVBand="0" w:evenVBand="0" w:oddHBand="0" w:evenHBand="0" w:firstRowFirstColumn="0" w:firstRowLastColumn="0" w:lastRowFirstColumn="0" w:lastRowLastColumn="0"/>
            <w:tcW w:w="4675" w:type="dxa"/>
          </w:tcPr>
          <w:p w14:paraId="2BB7F11D" w14:textId="77777777" w:rsidR="00653D0D" w:rsidRDefault="00653D0D" w:rsidP="007F4543">
            <w:pPr>
              <w:rPr>
                <w:color w:val="0070C0"/>
              </w:rPr>
            </w:pPr>
            <w:r>
              <w:rPr>
                <w:color w:val="0070C0"/>
              </w:rPr>
              <w:t>1536</w:t>
            </w:r>
            <w:r w:rsidRPr="00351D51">
              <w:rPr>
                <w:color w:val="0070C0"/>
              </w:rPr>
              <w:t xml:space="preserve"> </w:t>
            </w:r>
            <w:r>
              <w:rPr>
                <w:color w:val="0070C0"/>
              </w:rPr>
              <w:t>(PROC 0)</w:t>
            </w:r>
          </w:p>
        </w:tc>
        <w:tc>
          <w:tcPr>
            <w:tcW w:w="4675" w:type="dxa"/>
          </w:tcPr>
          <w:p w14:paraId="4AA9AF57" w14:textId="77777777" w:rsidR="00653D0D" w:rsidRDefault="00653D0D" w:rsidP="007F4543">
            <w:pPr>
              <w:cnfStyle w:val="000000000000" w:firstRow="0" w:lastRow="0" w:firstColumn="0" w:lastColumn="0" w:oddVBand="0" w:evenVBand="0" w:oddHBand="0" w:evenHBand="0" w:firstRowFirstColumn="0" w:firstRowLastColumn="0" w:lastRowFirstColumn="0" w:lastRowLastColumn="0"/>
              <w:rPr>
                <w:color w:val="0070C0"/>
              </w:rPr>
            </w:pPr>
            <w:r>
              <w:rPr>
                <w:color w:val="0070C0"/>
              </w:rPr>
              <w:t>2.73</w:t>
            </w:r>
          </w:p>
        </w:tc>
      </w:tr>
      <w:tr w:rsidR="00653D0D" w14:paraId="7275231B" w14:textId="77777777" w:rsidTr="007F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292AA6" w14:textId="77777777" w:rsidR="00653D0D" w:rsidRDefault="00653D0D" w:rsidP="007F4543">
            <w:pPr>
              <w:rPr>
                <w:color w:val="0070C0"/>
              </w:rPr>
            </w:pPr>
            <w:r>
              <w:rPr>
                <w:color w:val="0070C0"/>
              </w:rPr>
              <w:t>3072 (COLLECTIVE)</w:t>
            </w:r>
          </w:p>
        </w:tc>
        <w:tc>
          <w:tcPr>
            <w:tcW w:w="4675" w:type="dxa"/>
          </w:tcPr>
          <w:p w14:paraId="6355ED15" w14:textId="77777777" w:rsidR="00653D0D" w:rsidRDefault="00653D0D" w:rsidP="007F4543">
            <w:pPr>
              <w:cnfStyle w:val="000000100000" w:firstRow="0" w:lastRow="0" w:firstColumn="0" w:lastColumn="0" w:oddVBand="0" w:evenVBand="0" w:oddHBand="1" w:evenHBand="0" w:firstRowFirstColumn="0" w:firstRowLastColumn="0" w:lastRowFirstColumn="0" w:lastRowLastColumn="0"/>
              <w:rPr>
                <w:color w:val="0070C0"/>
              </w:rPr>
            </w:pPr>
            <w:r>
              <w:rPr>
                <w:color w:val="0070C0"/>
              </w:rPr>
              <w:t>3.71</w:t>
            </w:r>
          </w:p>
        </w:tc>
      </w:tr>
      <w:tr w:rsidR="00653D0D" w14:paraId="2CD0F2BD" w14:textId="77777777" w:rsidTr="007F4543">
        <w:tc>
          <w:tcPr>
            <w:cnfStyle w:val="001000000000" w:firstRow="0" w:lastRow="0" w:firstColumn="1" w:lastColumn="0" w:oddVBand="0" w:evenVBand="0" w:oddHBand="0" w:evenHBand="0" w:firstRowFirstColumn="0" w:firstRowLastColumn="0" w:lastRowFirstColumn="0" w:lastRowLastColumn="0"/>
            <w:tcW w:w="4675" w:type="dxa"/>
          </w:tcPr>
          <w:p w14:paraId="12D0B2E8" w14:textId="77777777" w:rsidR="00653D0D" w:rsidRDefault="00653D0D" w:rsidP="007F4543">
            <w:pPr>
              <w:rPr>
                <w:color w:val="0070C0"/>
              </w:rPr>
            </w:pPr>
            <w:r>
              <w:rPr>
                <w:color w:val="0070C0"/>
              </w:rPr>
              <w:t>3072 (PROC 0)</w:t>
            </w:r>
          </w:p>
        </w:tc>
        <w:tc>
          <w:tcPr>
            <w:tcW w:w="4675" w:type="dxa"/>
          </w:tcPr>
          <w:p w14:paraId="6B6C1790" w14:textId="77777777" w:rsidR="00653D0D" w:rsidRDefault="00653D0D" w:rsidP="007F4543">
            <w:pPr>
              <w:cnfStyle w:val="000000000000" w:firstRow="0" w:lastRow="0" w:firstColumn="0" w:lastColumn="0" w:oddVBand="0" w:evenVBand="0" w:oddHBand="0" w:evenHBand="0" w:firstRowFirstColumn="0" w:firstRowLastColumn="0" w:lastRowFirstColumn="0" w:lastRowLastColumn="0"/>
              <w:rPr>
                <w:color w:val="0070C0"/>
              </w:rPr>
            </w:pPr>
            <w:r>
              <w:rPr>
                <w:color w:val="0070C0"/>
              </w:rPr>
              <w:t>3.36</w:t>
            </w:r>
          </w:p>
        </w:tc>
      </w:tr>
      <w:tr w:rsidR="00653D0D" w14:paraId="758B55AD" w14:textId="77777777" w:rsidTr="007F45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FD0736" w14:textId="77777777" w:rsidR="00653D0D" w:rsidRDefault="00653D0D" w:rsidP="007F4543">
            <w:pPr>
              <w:rPr>
                <w:color w:val="0070C0"/>
              </w:rPr>
            </w:pPr>
            <w:r>
              <w:rPr>
                <w:color w:val="0070C0"/>
              </w:rPr>
              <w:lastRenderedPageBreak/>
              <w:t>6144 (COLLECTIVE)</w:t>
            </w:r>
          </w:p>
        </w:tc>
        <w:tc>
          <w:tcPr>
            <w:tcW w:w="4675" w:type="dxa"/>
          </w:tcPr>
          <w:p w14:paraId="140A988F" w14:textId="77777777" w:rsidR="00653D0D" w:rsidRDefault="00653D0D" w:rsidP="007F4543">
            <w:pPr>
              <w:cnfStyle w:val="000000100000" w:firstRow="0" w:lastRow="0" w:firstColumn="0" w:lastColumn="0" w:oddVBand="0" w:evenVBand="0" w:oddHBand="1" w:evenHBand="0" w:firstRowFirstColumn="0" w:firstRowLastColumn="0" w:lastRowFirstColumn="0" w:lastRowLastColumn="0"/>
              <w:rPr>
                <w:color w:val="0070C0"/>
              </w:rPr>
            </w:pPr>
            <w:r>
              <w:rPr>
                <w:color w:val="0070C0"/>
              </w:rPr>
              <w:t>4.304</w:t>
            </w:r>
          </w:p>
        </w:tc>
      </w:tr>
      <w:tr w:rsidR="00653D0D" w14:paraId="2BB278AB" w14:textId="77777777" w:rsidTr="007F4543">
        <w:tc>
          <w:tcPr>
            <w:cnfStyle w:val="001000000000" w:firstRow="0" w:lastRow="0" w:firstColumn="1" w:lastColumn="0" w:oddVBand="0" w:evenVBand="0" w:oddHBand="0" w:evenHBand="0" w:firstRowFirstColumn="0" w:firstRowLastColumn="0" w:lastRowFirstColumn="0" w:lastRowLastColumn="0"/>
            <w:tcW w:w="4675" w:type="dxa"/>
          </w:tcPr>
          <w:p w14:paraId="7D62C2BB" w14:textId="77777777" w:rsidR="00653D0D" w:rsidRDefault="00653D0D" w:rsidP="007F4543">
            <w:pPr>
              <w:rPr>
                <w:color w:val="0070C0"/>
              </w:rPr>
            </w:pPr>
            <w:r>
              <w:rPr>
                <w:color w:val="0070C0"/>
              </w:rPr>
              <w:t>6144 (PROC0)</w:t>
            </w:r>
          </w:p>
        </w:tc>
        <w:tc>
          <w:tcPr>
            <w:tcW w:w="4675" w:type="dxa"/>
          </w:tcPr>
          <w:p w14:paraId="50D58DEC" w14:textId="77777777" w:rsidR="00653D0D" w:rsidRDefault="00653D0D" w:rsidP="007F4543">
            <w:pPr>
              <w:cnfStyle w:val="000000000000" w:firstRow="0" w:lastRow="0" w:firstColumn="0" w:lastColumn="0" w:oddVBand="0" w:evenVBand="0" w:oddHBand="0" w:evenHBand="0" w:firstRowFirstColumn="0" w:firstRowLastColumn="0" w:lastRowFirstColumn="0" w:lastRowLastColumn="0"/>
              <w:rPr>
                <w:color w:val="0070C0"/>
              </w:rPr>
            </w:pPr>
            <w:r>
              <w:rPr>
                <w:color w:val="0070C0"/>
              </w:rPr>
              <w:t>---</w:t>
            </w:r>
          </w:p>
        </w:tc>
      </w:tr>
    </w:tbl>
    <w:p w14:paraId="78CBFB1B" w14:textId="77777777" w:rsidR="00653D0D" w:rsidRPr="00C42B0B" w:rsidRDefault="00653D0D" w:rsidP="002C3EBA">
      <w:pPr>
        <w:pStyle w:val="Heading2"/>
      </w:pPr>
      <w:r>
        <w:t>Summary of CGNS modifications for scalable read performance</w:t>
      </w:r>
    </w:p>
    <w:p w14:paraId="446D237C" w14:textId="77777777" w:rsidR="00653D0D" w:rsidRDefault="00653D0D" w:rsidP="00653D0D">
      <w:pPr>
        <w:spacing w:after="0"/>
        <w:rPr>
          <w:rFonts w:eastAsia="Times New Roman" w:cstheme="minorHAnsi"/>
          <w:color w:val="000000"/>
          <w:sz w:val="21"/>
          <w:szCs w:val="21"/>
        </w:rPr>
      </w:pPr>
      <w:r>
        <w:rPr>
          <w:rFonts w:eastAsia="Times New Roman" w:cstheme="minorHAnsi"/>
          <w:color w:val="000000"/>
          <w:sz w:val="21"/>
          <w:szCs w:val="21"/>
        </w:rPr>
        <w:t>The following changes to the CGNS library should be made:</w:t>
      </w:r>
    </w:p>
    <w:p w14:paraId="29F71C72" w14:textId="77777777" w:rsidR="00653D0D" w:rsidRDefault="00653D0D" w:rsidP="00653D0D">
      <w:pPr>
        <w:spacing w:after="0"/>
        <w:rPr>
          <w:rFonts w:eastAsia="Times New Roman" w:cstheme="minorHAnsi"/>
          <w:color w:val="000000"/>
          <w:sz w:val="21"/>
          <w:szCs w:val="21"/>
        </w:rPr>
      </w:pPr>
    </w:p>
    <w:p w14:paraId="080B176F" w14:textId="77777777" w:rsidR="00653D0D" w:rsidRPr="009B653F" w:rsidRDefault="00653D0D" w:rsidP="0079496D">
      <w:pPr>
        <w:pStyle w:val="ListParagraph"/>
        <w:numPr>
          <w:ilvl w:val="0"/>
          <w:numId w:val="12"/>
        </w:numPr>
        <w:spacing w:after="200" w:line="276" w:lineRule="auto"/>
        <w:contextualSpacing/>
        <w:rPr>
          <w:rFonts w:ascii="Times New Roman" w:eastAsia="Times New Roman" w:hAnsi="Times New Roman" w:cs="Times New Roman"/>
          <w:szCs w:val="24"/>
        </w:rPr>
      </w:pPr>
      <w:r w:rsidRPr="009B653F">
        <w:rPr>
          <w:rFonts w:eastAsia="Times New Roman" w:cstheme="minorHAnsi"/>
          <w:color w:val="000000"/>
          <w:sz w:val="21"/>
          <w:szCs w:val="21"/>
        </w:rPr>
        <w:t xml:space="preserve">Switch to using </w:t>
      </w:r>
      <w:r w:rsidRPr="006852B7">
        <w:rPr>
          <w:rFonts w:eastAsia="Times New Roman" w:cstheme="minorHAnsi"/>
          <w:noProof/>
          <w:color w:val="000000"/>
          <w:sz w:val="21"/>
          <w:szCs w:val="21"/>
        </w:rPr>
        <w:t>compact</w:t>
      </w:r>
      <w:r w:rsidRPr="009B653F">
        <w:rPr>
          <w:rFonts w:eastAsia="Times New Roman" w:cstheme="minorHAnsi"/>
          <w:color w:val="000000"/>
          <w:sz w:val="21"/>
          <w:szCs w:val="21"/>
        </w:rPr>
        <w:t xml:space="preserve"> dataset</w:t>
      </w:r>
      <w:r>
        <w:rPr>
          <w:rFonts w:eastAsia="Times New Roman" w:cstheme="minorHAnsi"/>
          <w:color w:val="000000"/>
          <w:sz w:val="21"/>
          <w:szCs w:val="21"/>
        </w:rPr>
        <w:t>s</w:t>
      </w:r>
      <w:r w:rsidRPr="009B653F">
        <w:rPr>
          <w:rFonts w:eastAsia="Times New Roman" w:cstheme="minorHAnsi"/>
          <w:color w:val="000000"/>
          <w:sz w:val="21"/>
          <w:szCs w:val="21"/>
        </w:rPr>
        <w:t xml:space="preserve"> w</w:t>
      </w:r>
      <w:r>
        <w:rPr>
          <w:rFonts w:eastAsia="Times New Roman" w:cstheme="minorHAnsi"/>
          <w:color w:val="000000"/>
          <w:sz w:val="21"/>
          <w:szCs w:val="21"/>
        </w:rPr>
        <w:t>here</w:t>
      </w:r>
      <w:r w:rsidRPr="009B653F">
        <w:rPr>
          <w:rFonts w:eastAsia="Times New Roman" w:cstheme="minorHAnsi"/>
          <w:color w:val="000000"/>
          <w:sz w:val="21"/>
          <w:szCs w:val="21"/>
        </w:rPr>
        <w:t xml:space="preserve"> applicable.</w:t>
      </w:r>
      <w:r w:rsidRPr="009B653F">
        <w:rPr>
          <w:rFonts w:ascii="Calibri" w:hAnsi="Calibri" w:cs="Calibri"/>
          <w:color w:val="000000"/>
        </w:rPr>
        <w:t xml:space="preserve"> </w:t>
      </w:r>
      <w:r w:rsidRPr="009B653F">
        <w:rPr>
          <w:rFonts w:ascii="Calibri" w:eastAsia="Times New Roman" w:hAnsi="Calibri" w:cs="Calibri"/>
          <w:color w:val="000000"/>
        </w:rPr>
        <w:t>As far as reading</w:t>
      </w:r>
      <w:r>
        <w:rPr>
          <w:rFonts w:ascii="Calibri" w:eastAsia="Times New Roman" w:hAnsi="Calibri" w:cs="Calibri"/>
          <w:color w:val="000000"/>
        </w:rPr>
        <w:t xml:space="preserve"> the new compact storage CGNS files</w:t>
      </w:r>
      <w:r w:rsidRPr="009B653F">
        <w:rPr>
          <w:rFonts w:ascii="Calibri" w:eastAsia="Times New Roman" w:hAnsi="Calibri" w:cs="Calibri"/>
          <w:color w:val="000000"/>
        </w:rPr>
        <w:t>, HDF5 handles this switch automatically</w:t>
      </w:r>
      <w:r>
        <w:rPr>
          <w:rFonts w:ascii="Calibri" w:eastAsia="Times New Roman" w:hAnsi="Calibri" w:cs="Calibri"/>
          <w:color w:val="000000"/>
        </w:rPr>
        <w:t xml:space="preserve">, </w:t>
      </w:r>
      <w:r w:rsidRPr="006852B7">
        <w:rPr>
          <w:rFonts w:ascii="Calibri" w:eastAsia="Times New Roman" w:hAnsi="Calibri" w:cs="Calibri"/>
          <w:noProof/>
          <w:color w:val="000000"/>
        </w:rPr>
        <w:t>i.e.</w:t>
      </w:r>
      <w:r>
        <w:rPr>
          <w:rFonts w:ascii="Calibri" w:eastAsia="Times New Roman" w:hAnsi="Calibri" w:cs="Calibri"/>
          <w:color w:val="000000"/>
        </w:rPr>
        <w:t xml:space="preserve"> the same </w:t>
      </w:r>
      <w:r w:rsidRPr="009B653F">
        <w:rPr>
          <w:rFonts w:ascii="Calibri" w:eastAsia="Times New Roman" w:hAnsi="Calibri" w:cs="Calibri"/>
          <w:color w:val="000000"/>
        </w:rPr>
        <w:t>CGNS</w:t>
      </w:r>
      <w:r>
        <w:rPr>
          <w:rFonts w:ascii="Calibri" w:eastAsia="Times New Roman" w:hAnsi="Calibri" w:cs="Calibri"/>
          <w:color w:val="000000"/>
        </w:rPr>
        <w:t xml:space="preserve"> code paths are used to treat both compact and contiguous datasets</w:t>
      </w:r>
      <w:r w:rsidRPr="009B653F">
        <w:rPr>
          <w:rFonts w:ascii="Calibri" w:eastAsia="Times New Roman" w:hAnsi="Calibri" w:cs="Calibri"/>
          <w:color w:val="000000"/>
        </w:rPr>
        <w:t>.</w:t>
      </w:r>
      <w:r>
        <w:rPr>
          <w:rFonts w:ascii="Calibri" w:eastAsia="Times New Roman" w:hAnsi="Calibri" w:cs="Calibri"/>
          <w:color w:val="000000"/>
        </w:rPr>
        <w:t xml:space="preserve"> An older version of CGNS will not have an issue reading </w:t>
      </w:r>
      <w:r w:rsidRPr="006852B7">
        <w:rPr>
          <w:rFonts w:ascii="Calibri" w:eastAsia="Times New Roman" w:hAnsi="Calibri" w:cs="Calibri"/>
          <w:noProof/>
          <w:color w:val="000000"/>
        </w:rPr>
        <w:t>compact</w:t>
      </w:r>
      <w:r>
        <w:rPr>
          <w:rFonts w:ascii="Calibri" w:eastAsia="Times New Roman" w:hAnsi="Calibri" w:cs="Calibri"/>
          <w:color w:val="000000"/>
        </w:rPr>
        <w:t xml:space="preserve"> datasets since they are in HDF5 versions 1.8 onward. However, to get scalable parallel performance, compact storage needs to be used with </w:t>
      </w:r>
      <w:r w:rsidRPr="006852B7">
        <w:rPr>
          <w:rFonts w:ascii="Calibri" w:eastAsia="Times New Roman" w:hAnsi="Calibri" w:cs="Calibri"/>
          <w:noProof/>
          <w:color w:val="000000"/>
        </w:rPr>
        <w:t>collective</w:t>
      </w:r>
      <w:r>
        <w:rPr>
          <w:rFonts w:ascii="Calibri" w:eastAsia="Times New Roman" w:hAnsi="Calibri" w:cs="Calibri"/>
          <w:color w:val="000000"/>
        </w:rPr>
        <w:t xml:space="preserve"> metadata APIs, and those APIs are only available in HDF5 versions 1.10 onward. </w:t>
      </w:r>
    </w:p>
    <w:p w14:paraId="2C8EC4E2" w14:textId="77777777" w:rsidR="00653D0D" w:rsidRPr="00845CF7" w:rsidRDefault="00653D0D" w:rsidP="0079496D">
      <w:pPr>
        <w:pStyle w:val="ListParagraph"/>
        <w:numPr>
          <w:ilvl w:val="0"/>
          <w:numId w:val="12"/>
        </w:numPr>
        <w:spacing w:after="200" w:line="276" w:lineRule="auto"/>
        <w:contextualSpacing/>
        <w:rPr>
          <w:rFonts w:ascii="Times New Roman" w:eastAsia="Times New Roman" w:hAnsi="Times New Roman" w:cs="Times New Roman"/>
          <w:szCs w:val="24"/>
        </w:rPr>
      </w:pPr>
      <w:r>
        <w:rPr>
          <w:rFonts w:ascii="Calibri" w:eastAsia="Times New Roman" w:hAnsi="Calibri" w:cs="Calibri"/>
          <w:color w:val="000000"/>
        </w:rPr>
        <w:t xml:space="preserve">Use the </w:t>
      </w:r>
      <w:r w:rsidRPr="00EB531E">
        <w:rPr>
          <w:rFonts w:ascii="Calibri" w:eastAsia="Times New Roman" w:hAnsi="Calibri" w:cs="Calibri"/>
          <w:i/>
          <w:color w:val="000000"/>
        </w:rPr>
        <w:t>read-proc0-</w:t>
      </w:r>
      <w:r>
        <w:rPr>
          <w:rFonts w:ascii="Calibri" w:eastAsia="Times New Roman" w:hAnsi="Calibri" w:cs="Calibri"/>
          <w:i/>
          <w:color w:val="000000"/>
        </w:rPr>
        <w:t>and-</w:t>
      </w:r>
      <w:r w:rsidRPr="006852B7">
        <w:rPr>
          <w:rFonts w:ascii="Calibri" w:eastAsia="Times New Roman" w:hAnsi="Calibri" w:cs="Calibri"/>
          <w:i/>
          <w:noProof/>
          <w:color w:val="000000"/>
        </w:rPr>
        <w:t>bcast</w:t>
      </w:r>
      <w:r>
        <w:rPr>
          <w:rFonts w:ascii="Calibri" w:eastAsia="Times New Roman" w:hAnsi="Calibri" w:cs="Calibri"/>
          <w:color w:val="000000"/>
        </w:rPr>
        <w:t xml:space="preserve"> option when c</w:t>
      </w:r>
      <w:r w:rsidRPr="009B653F">
        <w:rPr>
          <w:rFonts w:ascii="Calibri" w:eastAsia="Times New Roman" w:hAnsi="Calibri" w:cs="Calibri"/>
          <w:color w:val="000000"/>
        </w:rPr>
        <w:t>ompact storage</w:t>
      </w:r>
      <w:r>
        <w:rPr>
          <w:rFonts w:ascii="Calibri" w:eastAsia="Times New Roman" w:hAnsi="Calibri" w:cs="Calibri"/>
          <w:color w:val="000000"/>
        </w:rPr>
        <w:t xml:space="preserve"> is not used. This addresses the </w:t>
      </w:r>
      <w:r w:rsidRPr="009B653F">
        <w:rPr>
          <w:rFonts w:ascii="Calibri" w:eastAsia="Times New Roman" w:hAnsi="Calibri" w:cs="Calibri"/>
          <w:color w:val="000000"/>
        </w:rPr>
        <w:t xml:space="preserve">disadvantage that </w:t>
      </w:r>
      <w:r>
        <w:rPr>
          <w:rFonts w:ascii="Calibri" w:eastAsia="Times New Roman" w:hAnsi="Calibri" w:cs="Calibri"/>
          <w:color w:val="000000"/>
        </w:rPr>
        <w:t xml:space="preserve">older </w:t>
      </w:r>
      <w:r w:rsidRPr="009B653F">
        <w:rPr>
          <w:rFonts w:ascii="Calibri" w:eastAsia="Times New Roman" w:hAnsi="Calibri" w:cs="Calibri"/>
          <w:color w:val="000000"/>
        </w:rPr>
        <w:t>CGNS files</w:t>
      </w:r>
      <w:r>
        <w:rPr>
          <w:rFonts w:ascii="Calibri" w:eastAsia="Times New Roman" w:hAnsi="Calibri" w:cs="Calibri"/>
          <w:color w:val="000000"/>
        </w:rPr>
        <w:t xml:space="preserve"> that don’t use compact storage</w:t>
      </w:r>
      <w:r w:rsidRPr="009B653F">
        <w:rPr>
          <w:rFonts w:ascii="Calibri" w:eastAsia="Times New Roman" w:hAnsi="Calibri" w:cs="Calibri"/>
          <w:color w:val="000000"/>
        </w:rPr>
        <w:t xml:space="preserve"> would</w:t>
      </w:r>
      <w:r>
        <w:rPr>
          <w:rFonts w:ascii="Calibri" w:eastAsia="Times New Roman" w:hAnsi="Calibri" w:cs="Calibri"/>
          <w:color w:val="000000"/>
        </w:rPr>
        <w:t xml:space="preserve"> not scale at large process counts. This option also </w:t>
      </w:r>
      <w:r w:rsidRPr="006852B7">
        <w:rPr>
          <w:rFonts w:ascii="Calibri" w:eastAsia="Times New Roman" w:hAnsi="Calibri" w:cs="Calibri"/>
          <w:noProof/>
          <w:color w:val="000000"/>
        </w:rPr>
        <w:t>addresses</w:t>
      </w:r>
      <w:r>
        <w:rPr>
          <w:rFonts w:ascii="Calibri" w:eastAsia="Times New Roman" w:hAnsi="Calibri" w:cs="Calibri"/>
          <w:color w:val="000000"/>
        </w:rPr>
        <w:t xml:space="preserve"> the case where updating </w:t>
      </w:r>
      <w:r w:rsidRPr="006852B7">
        <w:rPr>
          <w:rFonts w:ascii="Calibri" w:eastAsia="Times New Roman" w:hAnsi="Calibri" w:cs="Calibri"/>
          <w:noProof/>
          <w:color w:val="000000"/>
        </w:rPr>
        <w:t>historical</w:t>
      </w:r>
      <w:r>
        <w:rPr>
          <w:rFonts w:ascii="Calibri" w:eastAsia="Times New Roman" w:hAnsi="Calibri" w:cs="Calibri"/>
          <w:color w:val="000000"/>
        </w:rPr>
        <w:t xml:space="preserve"> CGNS files </w:t>
      </w:r>
      <w:r w:rsidRPr="006852B7">
        <w:rPr>
          <w:rFonts w:ascii="Calibri" w:eastAsia="Times New Roman" w:hAnsi="Calibri" w:cs="Calibri"/>
          <w:noProof/>
          <w:color w:val="000000"/>
        </w:rPr>
        <w:t>is</w:t>
      </w:r>
      <w:r>
        <w:rPr>
          <w:rFonts w:ascii="Calibri" w:eastAsia="Times New Roman" w:hAnsi="Calibri" w:cs="Calibri"/>
          <w:color w:val="000000"/>
        </w:rPr>
        <w:t xml:space="preserve"> not feasible. Furthermore, compact storage is limit to datasets that are less than 64 KiB in </w:t>
      </w:r>
      <w:r w:rsidRPr="006852B7">
        <w:rPr>
          <w:rFonts w:ascii="Calibri" w:eastAsia="Times New Roman" w:hAnsi="Calibri" w:cs="Calibri"/>
          <w:noProof/>
          <w:color w:val="000000"/>
        </w:rPr>
        <w:t>size,</w:t>
      </w:r>
      <w:r>
        <w:rPr>
          <w:rFonts w:ascii="Calibri" w:eastAsia="Times New Roman" w:hAnsi="Calibri" w:cs="Calibri"/>
          <w:color w:val="000000"/>
        </w:rPr>
        <w:t xml:space="preserve"> so datasets exceeding this value would need to use the </w:t>
      </w:r>
      <w:r w:rsidRPr="00EB531E">
        <w:rPr>
          <w:rFonts w:ascii="Calibri" w:eastAsia="Times New Roman" w:hAnsi="Calibri" w:cs="Calibri"/>
          <w:i/>
          <w:color w:val="000000"/>
        </w:rPr>
        <w:t>read-proc0-</w:t>
      </w:r>
      <w:r>
        <w:rPr>
          <w:rFonts w:ascii="Calibri" w:eastAsia="Times New Roman" w:hAnsi="Calibri" w:cs="Calibri"/>
          <w:i/>
          <w:color w:val="000000"/>
        </w:rPr>
        <w:t>and-</w:t>
      </w:r>
      <w:r w:rsidRPr="006852B7">
        <w:rPr>
          <w:rFonts w:ascii="Calibri" w:eastAsia="Times New Roman" w:hAnsi="Calibri" w:cs="Calibri"/>
          <w:i/>
          <w:noProof/>
          <w:color w:val="000000"/>
        </w:rPr>
        <w:t>bcast</w:t>
      </w:r>
      <w:r>
        <w:rPr>
          <w:rFonts w:ascii="Calibri" w:eastAsia="Times New Roman" w:hAnsi="Calibri" w:cs="Calibri"/>
          <w:color w:val="000000"/>
        </w:rPr>
        <w:t xml:space="preserve"> option.</w:t>
      </w:r>
    </w:p>
    <w:p w14:paraId="7C23D77B" w14:textId="77777777" w:rsidR="00653D0D" w:rsidRPr="00845CF7" w:rsidRDefault="00653D0D" w:rsidP="00653D0D">
      <w:pPr>
        <w:rPr>
          <w:rFonts w:ascii="Times New Roman" w:eastAsia="Times New Roman" w:hAnsi="Times New Roman" w:cs="Times New Roman"/>
          <w:szCs w:val="24"/>
        </w:rPr>
      </w:pPr>
      <w:r>
        <w:rPr>
          <w:rFonts w:ascii="Times New Roman" w:eastAsia="Times New Roman" w:hAnsi="Times New Roman" w:cs="Times New Roman"/>
          <w:szCs w:val="24"/>
        </w:rPr>
        <w:t>From an applications perspective, these proposed changes would be transparent. Also, this is not a CGNS file format change; it just changes internally how the HDF5 library stores the data.</w:t>
      </w:r>
    </w:p>
    <w:p w14:paraId="060E9188" w14:textId="77777777" w:rsidR="00653D0D" w:rsidRDefault="00653D0D" w:rsidP="002C3EBA">
      <w:pPr>
        <w:pStyle w:val="Heading2"/>
      </w:pPr>
      <w:r>
        <w:t>The h5d</w:t>
      </w:r>
      <w:r w:rsidRPr="006852B7">
        <w:t>read</w:t>
      </w:r>
      <w:r>
        <w:t xml:space="preserve"> parallel extension proposal</w:t>
      </w:r>
    </w:p>
    <w:p w14:paraId="77F1CE04" w14:textId="77777777" w:rsidR="00653D0D" w:rsidRDefault="00653D0D" w:rsidP="00653D0D">
      <w:r>
        <w:t xml:space="preserve">There </w:t>
      </w:r>
      <w:r>
        <w:rPr>
          <w:noProof/>
        </w:rPr>
        <w:t>are</w:t>
      </w:r>
      <w:r>
        <w:t xml:space="preserve"> currently two overarching implementations: (1) Give the user complete control to specify the read-proc0-and-</w:t>
      </w:r>
      <w:r w:rsidRPr="006852B7">
        <w:rPr>
          <w:noProof/>
        </w:rPr>
        <w:t>bcast</w:t>
      </w:r>
      <w:r>
        <w:t xml:space="preserve"> solution (Sections </w:t>
      </w:r>
      <w:r>
        <w:fldChar w:fldCharType="begin"/>
      </w:r>
      <w:r>
        <w:instrText xml:space="preserve"> REF _Ref531013547 \r \h </w:instrText>
      </w:r>
      <w:r>
        <w:fldChar w:fldCharType="separate"/>
      </w:r>
      <w:r>
        <w:t>4.1</w:t>
      </w:r>
      <w:r>
        <w:fldChar w:fldCharType="end"/>
      </w:r>
      <w:r>
        <w:t>-</w:t>
      </w:r>
      <w:r>
        <w:fldChar w:fldCharType="begin"/>
      </w:r>
      <w:r>
        <w:instrText xml:space="preserve"> REF _Ref531013586 \r \h </w:instrText>
      </w:r>
      <w:r>
        <w:fldChar w:fldCharType="separate"/>
      </w:r>
      <w:r>
        <w:t>4.4</w:t>
      </w:r>
      <w:r>
        <w:fldChar w:fldCharType="end"/>
      </w:r>
      <w:r w:rsidRPr="006852B7">
        <w:rPr>
          <w:noProof/>
        </w:rPr>
        <w:t>),</w:t>
      </w:r>
      <w:r>
        <w:t xml:space="preserve"> or (2) handle switching to the </w:t>
      </w:r>
      <w:r w:rsidRPr="00187334">
        <w:t>read-proc0-and-</w:t>
      </w:r>
      <w:r w:rsidRPr="006852B7">
        <w:rPr>
          <w:noProof/>
        </w:rPr>
        <w:t>bcast</w:t>
      </w:r>
      <w:r>
        <w:t xml:space="preserve"> solution automatically within the HDF5 library (Section </w:t>
      </w:r>
      <w:r>
        <w:fldChar w:fldCharType="begin"/>
      </w:r>
      <w:r>
        <w:instrText xml:space="preserve"> REF _Ref531013742 \r \h </w:instrText>
      </w:r>
      <w:r>
        <w:fldChar w:fldCharType="separate"/>
      </w:r>
      <w:r>
        <w:t>4.5</w:t>
      </w:r>
      <w:r>
        <w:fldChar w:fldCharType="end"/>
      </w:r>
      <w:r>
        <w:t xml:space="preserve">).  For case (1), there are primarily three implementation strategies for reading by process zero and broadcasting the resulting buffer, Section </w:t>
      </w:r>
      <w:r>
        <w:fldChar w:fldCharType="begin"/>
      </w:r>
      <w:r>
        <w:instrText xml:space="preserve"> REF _Ref529438918 \r \h </w:instrText>
      </w:r>
      <w:r>
        <w:fldChar w:fldCharType="separate"/>
      </w:r>
      <w:r>
        <w:t>2</w:t>
      </w:r>
      <w:r>
        <w:fldChar w:fldCharType="end"/>
      </w:r>
      <w:r>
        <w:t>. The three implementations address compromises between performance and user error protection.</w:t>
      </w:r>
    </w:p>
    <w:p w14:paraId="127977D3" w14:textId="77777777" w:rsidR="00653D0D" w:rsidRDefault="00653D0D" w:rsidP="002C3EBA">
      <w:pPr>
        <w:pStyle w:val="Heading2"/>
        <w:numPr>
          <w:ilvl w:val="1"/>
          <w:numId w:val="1"/>
        </w:numPr>
      </w:pPr>
      <w:bookmarkStart w:id="2" w:name="_Ref531013547"/>
      <w:r>
        <w:t>Implementation Option 1</w:t>
      </w:r>
      <w:bookmarkEnd w:id="2"/>
      <w:r>
        <w:t xml:space="preserve"> </w:t>
      </w:r>
    </w:p>
    <w:p w14:paraId="58F6A39B" w14:textId="77777777" w:rsidR="00653D0D" w:rsidRDefault="00653D0D" w:rsidP="00653D0D">
      <w:r>
        <w:t xml:space="preserve">Implementation 1 is precisely what was prototyped in Section </w:t>
      </w:r>
      <w:r>
        <w:fldChar w:fldCharType="begin"/>
      </w:r>
      <w:r>
        <w:instrText xml:space="preserve"> REF _Ref529438918 \r \h </w:instrText>
      </w:r>
      <w:r>
        <w:fldChar w:fldCharType="separate"/>
      </w:r>
      <w:r>
        <w:t>2</w:t>
      </w:r>
      <w:r>
        <w:fldChar w:fldCharType="end"/>
      </w:r>
      <w:r>
        <w:t>. Namely, the lowest process in the MPI communicator reads the data and then broadcasts the data to the remaining processes in the MPI communicator. There are no checks:</w:t>
      </w:r>
    </w:p>
    <w:p w14:paraId="08EF55DE" w14:textId="77777777" w:rsidR="00653D0D" w:rsidRDefault="00653D0D" w:rsidP="0079496D">
      <w:pPr>
        <w:pStyle w:val="ListParagraph"/>
        <w:numPr>
          <w:ilvl w:val="0"/>
          <w:numId w:val="10"/>
        </w:numPr>
        <w:spacing w:after="200" w:line="276" w:lineRule="auto"/>
        <w:contextualSpacing/>
      </w:pPr>
      <w:r>
        <w:t>That all the processors are reading the same data.</w:t>
      </w:r>
    </w:p>
    <w:p w14:paraId="60BDCFFB" w14:textId="77777777" w:rsidR="00653D0D" w:rsidRDefault="00653D0D" w:rsidP="0079496D">
      <w:pPr>
        <w:pStyle w:val="ListParagraph"/>
        <w:numPr>
          <w:ilvl w:val="0"/>
          <w:numId w:val="10"/>
        </w:numPr>
        <w:spacing w:after="200" w:line="276" w:lineRule="auto"/>
        <w:contextualSpacing/>
      </w:pPr>
      <w:r>
        <w:t>That the amount of data being read and broadcasted is of a reasonable size.</w:t>
      </w:r>
    </w:p>
    <w:p w14:paraId="6CE0C212" w14:textId="77777777" w:rsidR="00653D0D" w:rsidRDefault="00653D0D" w:rsidP="00653D0D">
      <w:r>
        <w:t>This implementation relies on the user, with no checking in the HDF5 library, to explicitly use this option only when all the processors are reading the same value.  This option will always return a read value that is the same for all the processes, regardless of whether this was the actual read usage from the application. Thus, it is possible for a read to “succeed” but return the wrong data.</w:t>
      </w:r>
    </w:p>
    <w:p w14:paraId="05823058" w14:textId="77777777" w:rsidR="00653D0D" w:rsidRDefault="00653D0D" w:rsidP="00653D0D">
      <w:r>
        <w:lastRenderedPageBreak/>
        <w:t>The main advantage of this option is it has the highest potential in performance since there is a minimum number of broadcasts: (1) the read data, and (2) a one element value being broadcasted. The later (2) is used to determine if the actual number of bytes requested is greater than the bytes read, and if so, the buffer gives zeroes beyond the end of the physical MPI file. This last broadcast (2) can be combined with the read data broadcast (1) to eliminate the need for the extra broadcast.</w:t>
      </w:r>
    </w:p>
    <w:p w14:paraId="6E85408F" w14:textId="77777777" w:rsidR="00653D0D" w:rsidRDefault="00653D0D" w:rsidP="00653D0D">
      <w:r>
        <w:rPr>
          <w:noProof/>
        </w:rPr>
        <mc:AlternateContent>
          <mc:Choice Requires="wpg">
            <w:drawing>
              <wp:anchor distT="0" distB="0" distL="114300" distR="114300" simplePos="0" relativeHeight="251655168" behindDoc="0" locked="0" layoutInCell="1" allowOverlap="1" wp14:anchorId="07A476C6" wp14:editId="6963A410">
                <wp:simplePos x="0" y="0"/>
                <wp:positionH relativeFrom="column">
                  <wp:posOffset>1538894</wp:posOffset>
                </wp:positionH>
                <wp:positionV relativeFrom="paragraph">
                  <wp:posOffset>24650</wp:posOffset>
                </wp:positionV>
                <wp:extent cx="2562501" cy="794905"/>
                <wp:effectExtent l="0" t="0" r="15875" b="0"/>
                <wp:wrapNone/>
                <wp:docPr id="395" name="Group 395"/>
                <wp:cNvGraphicFramePr/>
                <a:graphic xmlns:a="http://schemas.openxmlformats.org/drawingml/2006/main">
                  <a:graphicData uri="http://schemas.microsoft.com/office/word/2010/wordprocessingGroup">
                    <wpg:wgp>
                      <wpg:cNvGrpSpPr/>
                      <wpg:grpSpPr>
                        <a:xfrm>
                          <a:off x="0" y="0"/>
                          <a:ext cx="2562501" cy="794905"/>
                          <a:chOff x="1221506" y="0"/>
                          <a:chExt cx="2562501" cy="794905"/>
                        </a:xfrm>
                      </wpg:grpSpPr>
                      <wps:wsp>
                        <wps:cNvPr id="396" name="Text Box 396"/>
                        <wps:cNvSpPr txBox="1"/>
                        <wps:spPr>
                          <a:xfrm>
                            <a:off x="2849264" y="218559"/>
                            <a:ext cx="393012" cy="275010"/>
                          </a:xfrm>
                          <a:prstGeom prst="rect">
                            <a:avLst/>
                          </a:prstGeom>
                          <a:noFill/>
                          <a:ln w="6350">
                            <a:noFill/>
                          </a:ln>
                        </wps:spPr>
                        <wps:txbx>
                          <w:txbxContent>
                            <w:p w14:paraId="01C4EA99" w14:textId="77777777" w:rsidR="001D397F" w:rsidRDefault="001D397F" w:rsidP="00653D0D">
                              <w:r>
                                <w:t>P</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97" name="Group 397"/>
                        <wpg:cNvGrpSpPr/>
                        <wpg:grpSpPr>
                          <a:xfrm>
                            <a:off x="1221506" y="0"/>
                            <a:ext cx="2562501" cy="794905"/>
                            <a:chOff x="88323" y="0"/>
                            <a:chExt cx="2562501" cy="794905"/>
                          </a:xfrm>
                        </wpg:grpSpPr>
                        <wps:wsp>
                          <wps:cNvPr id="398" name="Straight Connector 398"/>
                          <wps:cNvCnPr/>
                          <wps:spPr>
                            <a:xfrm>
                              <a:off x="734886" y="336589"/>
                              <a:ext cx="0" cy="20066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399" name="Group 399"/>
                          <wpg:cNvGrpSpPr/>
                          <wpg:grpSpPr>
                            <a:xfrm>
                              <a:off x="88323" y="0"/>
                              <a:ext cx="2562501" cy="794905"/>
                              <a:chOff x="88323" y="0"/>
                              <a:chExt cx="2562501" cy="794905"/>
                            </a:xfrm>
                          </wpg:grpSpPr>
                          <wps:wsp>
                            <wps:cNvPr id="400" name="Text Box 400"/>
                            <wps:cNvSpPr txBox="1"/>
                            <wps:spPr>
                              <a:xfrm>
                                <a:off x="88323" y="329322"/>
                                <a:ext cx="782320" cy="251460"/>
                              </a:xfrm>
                              <a:prstGeom prst="rect">
                                <a:avLst/>
                              </a:prstGeom>
                              <a:noFill/>
                              <a:ln w="6350">
                                <a:noFill/>
                              </a:ln>
                            </wps:spPr>
                            <wps:txbx>
                              <w:txbxContent>
                                <w:p w14:paraId="7A688F0C" w14:textId="77777777" w:rsidR="001D397F" w:rsidRDefault="001D397F" w:rsidP="00653D0D">
                                  <w:r>
                                    <w:t>Read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01" name="Group 401"/>
                            <wpg:cNvGrpSpPr/>
                            <wpg:grpSpPr>
                              <a:xfrm>
                                <a:off x="95367" y="0"/>
                                <a:ext cx="2555457" cy="794905"/>
                                <a:chOff x="0" y="0"/>
                                <a:chExt cx="2555457" cy="794905"/>
                              </a:xfrm>
                            </wpg:grpSpPr>
                            <wps:wsp>
                              <wps:cNvPr id="402" name="Right Brace 402"/>
                              <wps:cNvSpPr/>
                              <wps:spPr>
                                <a:xfrm rot="5400000">
                                  <a:off x="266467" y="70122"/>
                                  <a:ext cx="63500" cy="58166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03" name="Group 403"/>
                              <wpg:cNvGrpSpPr/>
                              <wpg:grpSpPr>
                                <a:xfrm>
                                  <a:off x="0" y="0"/>
                                  <a:ext cx="2555457" cy="794905"/>
                                  <a:chOff x="0" y="0"/>
                                  <a:chExt cx="2555457" cy="794905"/>
                                </a:xfrm>
                              </wpg:grpSpPr>
                              <wpg:grpSp>
                                <wpg:cNvPr id="404" name="Group 404"/>
                                <wpg:cNvGrpSpPr/>
                                <wpg:grpSpPr>
                                  <a:xfrm>
                                    <a:off x="0" y="140235"/>
                                    <a:ext cx="681778" cy="301379"/>
                                    <a:chOff x="0" y="-10"/>
                                    <a:chExt cx="681778" cy="301379"/>
                                  </a:xfrm>
                                </wpg:grpSpPr>
                                <wpg:grpSp>
                                  <wpg:cNvPr id="405" name="Group 405"/>
                                  <wpg:cNvGrpSpPr/>
                                  <wpg:grpSpPr>
                                    <a:xfrm>
                                      <a:off x="307340" y="81280"/>
                                      <a:ext cx="374438" cy="93133"/>
                                      <a:chOff x="0" y="0"/>
                                      <a:chExt cx="374438" cy="93133"/>
                                    </a:xfrm>
                                  </wpg:grpSpPr>
                                  <wps:wsp>
                                    <wps:cNvPr id="406" name="Rectangle 406"/>
                                    <wps:cNvSpPr/>
                                    <wps:spPr>
                                      <a:xfrm>
                                        <a:off x="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7" name="Rectangle 407"/>
                                    <wps:cNvSpPr/>
                                    <wps:spPr>
                                      <a:xfrm>
                                        <a:off x="9398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8" name="Rectangle 408"/>
                                    <wps:cNvSpPr/>
                                    <wps:spPr>
                                      <a:xfrm>
                                        <a:off x="18542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 name="Rectangle 409"/>
                                    <wps:cNvSpPr/>
                                    <wps:spPr>
                                      <a:xfrm>
                                        <a:off x="281940" y="0"/>
                                        <a:ext cx="92498" cy="93133"/>
                                      </a:xfrm>
                                      <a:prstGeom prst="rect">
                                        <a:avLst/>
                                      </a:prstGeom>
                                      <a:solidFill>
                                        <a:srgbClr val="00B05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10" name="Group 410"/>
                                  <wpg:cNvGrpSpPr/>
                                  <wpg:grpSpPr>
                                    <a:xfrm>
                                      <a:off x="0" y="81280"/>
                                      <a:ext cx="186055" cy="93133"/>
                                      <a:chOff x="0" y="0"/>
                                      <a:chExt cx="186055" cy="93133"/>
                                    </a:xfrm>
                                  </wpg:grpSpPr>
                                  <wps:wsp>
                                    <wps:cNvPr id="411" name="Rectangle 411"/>
                                    <wps:cNvSpPr/>
                                    <wps:spPr>
                                      <a:xfrm>
                                        <a:off x="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2" name="Rectangle 412"/>
                                    <wps:cNvSpPr/>
                                    <wps:spPr>
                                      <a:xfrm>
                                        <a:off x="93980" y="0"/>
                                        <a:ext cx="92075" cy="92710"/>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13" name="Text Box 413"/>
                                  <wps:cNvSpPr txBox="1"/>
                                  <wps:spPr>
                                    <a:xfrm>
                                      <a:off x="109194" y="-10"/>
                                      <a:ext cx="200660" cy="301379"/>
                                    </a:xfrm>
                                    <a:prstGeom prst="rect">
                                      <a:avLst/>
                                    </a:prstGeom>
                                    <a:noFill/>
                                    <a:ln w="6350">
                                      <a:noFill/>
                                    </a:ln>
                                  </wps:spPr>
                                  <wps:txbx>
                                    <w:txbxContent>
                                      <w:p w14:paraId="1844CAA8" w14:textId="77777777" w:rsidR="001D397F" w:rsidRDefault="001D397F" w:rsidP="00653D0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14" name="Text Box 414"/>
                                <wps:cNvSpPr txBox="1"/>
                                <wps:spPr>
                                  <a:xfrm>
                                    <a:off x="106537" y="0"/>
                                    <a:ext cx="374791" cy="290946"/>
                                  </a:xfrm>
                                  <a:prstGeom prst="rect">
                                    <a:avLst/>
                                  </a:prstGeom>
                                  <a:noFill/>
                                  <a:ln w="6350">
                                    <a:noFill/>
                                  </a:ln>
                                </wps:spPr>
                                <wps:txbx>
                                  <w:txbxContent>
                                    <w:p w14:paraId="221F4CD9" w14:textId="77777777" w:rsidR="001D397F" w:rsidRDefault="001D397F" w:rsidP="00653D0D">
                                      <w:r>
                                        <w:t>P</w:t>
                                      </w:r>
                                      <w:r w:rsidRPr="009D54E9">
                                        <w:rPr>
                                          <w:vertAlign w:val="subscript"/>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5" name="Text Box 415"/>
                                <wps:cNvSpPr txBox="1"/>
                                <wps:spPr>
                                  <a:xfrm>
                                    <a:off x="368172" y="475355"/>
                                    <a:ext cx="853440" cy="319550"/>
                                  </a:xfrm>
                                  <a:prstGeom prst="rect">
                                    <a:avLst/>
                                  </a:prstGeom>
                                  <a:noFill/>
                                  <a:ln w="6350">
                                    <a:noFill/>
                                  </a:ln>
                                </wps:spPr>
                                <wps:txbx>
                                  <w:txbxContent>
                                    <w:p w14:paraId="25D3F50E" w14:textId="77777777" w:rsidR="001D397F" w:rsidRDefault="001D397F" w:rsidP="00653D0D">
                                      <w:r>
                                        <w:t>Bytes 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16" name="Group 416"/>
                                <wpg:cNvGrpSpPr/>
                                <wpg:grpSpPr>
                                  <a:xfrm>
                                    <a:off x="775397" y="33642"/>
                                    <a:ext cx="1780060" cy="756068"/>
                                    <a:chOff x="-15587" y="-17"/>
                                    <a:chExt cx="1780060" cy="756068"/>
                                  </a:xfrm>
                                </wpg:grpSpPr>
                                <wps:wsp>
                                  <wps:cNvPr id="417" name="Text Box 417"/>
                                  <wps:cNvSpPr txBox="1"/>
                                  <wps:spPr>
                                    <a:xfrm>
                                      <a:off x="-15587" y="95780"/>
                                      <a:ext cx="853440" cy="251460"/>
                                    </a:xfrm>
                                    <a:prstGeom prst="rect">
                                      <a:avLst/>
                                    </a:prstGeom>
                                    <a:noFill/>
                                    <a:ln w="6350">
                                      <a:noFill/>
                                    </a:ln>
                                  </wps:spPr>
                                  <wps:txbx>
                                    <w:txbxContent>
                                      <w:p w14:paraId="4F6CD3DB" w14:textId="77777777" w:rsidR="001D397F" w:rsidRDefault="001D397F" w:rsidP="00653D0D">
                                        <w:r>
                                          <w:t>MPI_Bcast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18" name="Group 418"/>
                                  <wpg:cNvGrpSpPr/>
                                  <wpg:grpSpPr>
                                    <a:xfrm>
                                      <a:off x="829821" y="-17"/>
                                      <a:ext cx="934652" cy="756068"/>
                                      <a:chOff x="-432" y="-17"/>
                                      <a:chExt cx="934652" cy="756068"/>
                                    </a:xfrm>
                                  </wpg:grpSpPr>
                                  <wpg:grpSp>
                                    <wpg:cNvPr id="419" name="Group 419"/>
                                    <wpg:cNvGrpSpPr/>
                                    <wpg:grpSpPr>
                                      <a:xfrm>
                                        <a:off x="252442" y="-17"/>
                                        <a:ext cx="681778" cy="714504"/>
                                        <a:chOff x="0" y="-17"/>
                                        <a:chExt cx="681778" cy="714504"/>
                                      </a:xfrm>
                                    </wpg:grpSpPr>
                                    <wpg:grpSp>
                                      <wpg:cNvPr id="420" name="Group 420"/>
                                      <wpg:cNvGrpSpPr/>
                                      <wpg:grpSpPr>
                                        <a:xfrm>
                                          <a:off x="0" y="-17"/>
                                          <a:ext cx="681778" cy="293672"/>
                                          <a:chOff x="0" y="-17"/>
                                          <a:chExt cx="681778" cy="293672"/>
                                        </a:xfrm>
                                      </wpg:grpSpPr>
                                      <wpg:grpSp>
                                        <wpg:cNvPr id="421" name="Group 421"/>
                                        <wpg:cNvGrpSpPr/>
                                        <wpg:grpSpPr>
                                          <a:xfrm>
                                            <a:off x="307340" y="81280"/>
                                            <a:ext cx="374438" cy="93133"/>
                                            <a:chOff x="0" y="0"/>
                                            <a:chExt cx="374438" cy="93133"/>
                                          </a:xfrm>
                                        </wpg:grpSpPr>
                                        <wps:wsp>
                                          <wps:cNvPr id="422" name="Rectangle 422"/>
                                          <wps:cNvSpPr/>
                                          <wps:spPr>
                                            <a:xfrm>
                                              <a:off x="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3" name="Rectangle 423"/>
                                          <wps:cNvSpPr/>
                                          <wps:spPr>
                                            <a:xfrm>
                                              <a:off x="9398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4" name="Rectangle 424"/>
                                          <wps:cNvSpPr/>
                                          <wps:spPr>
                                            <a:xfrm>
                                              <a:off x="18542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Rectangle 425"/>
                                          <wps:cNvSpPr/>
                                          <wps:spPr>
                                            <a:xfrm>
                                              <a:off x="281940" y="0"/>
                                              <a:ext cx="92498" cy="93133"/>
                                            </a:xfrm>
                                            <a:prstGeom prst="rect">
                                              <a:avLst/>
                                            </a:prstGeom>
                                            <a:solidFill>
                                              <a:srgbClr val="00B05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26" name="Group 426"/>
                                        <wpg:cNvGrpSpPr/>
                                        <wpg:grpSpPr>
                                          <a:xfrm>
                                            <a:off x="0" y="81280"/>
                                            <a:ext cx="186055" cy="93133"/>
                                            <a:chOff x="0" y="0"/>
                                            <a:chExt cx="186055" cy="93133"/>
                                          </a:xfrm>
                                        </wpg:grpSpPr>
                                        <wps:wsp>
                                          <wps:cNvPr id="427" name="Rectangle 427"/>
                                          <wps:cNvSpPr/>
                                          <wps:spPr>
                                            <a:xfrm>
                                              <a:off x="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8" name="Rectangle 428"/>
                                          <wps:cNvSpPr/>
                                          <wps:spPr>
                                            <a:xfrm>
                                              <a:off x="93980" y="0"/>
                                              <a:ext cx="92075" cy="92710"/>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29" name="Text Box 429"/>
                                        <wps:cNvSpPr txBox="1"/>
                                        <wps:spPr>
                                          <a:xfrm>
                                            <a:off x="108904" y="-17"/>
                                            <a:ext cx="200660" cy="293672"/>
                                          </a:xfrm>
                                          <a:prstGeom prst="rect">
                                            <a:avLst/>
                                          </a:prstGeom>
                                          <a:noFill/>
                                          <a:ln w="6350">
                                            <a:noFill/>
                                          </a:ln>
                                        </wps:spPr>
                                        <wps:txbx>
                                          <w:txbxContent>
                                            <w:p w14:paraId="1D085420" w14:textId="77777777" w:rsidR="001D397F" w:rsidRDefault="001D397F" w:rsidP="00653D0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30" name="Group 430"/>
                                      <wpg:cNvGrpSpPr/>
                                      <wpg:grpSpPr>
                                        <a:xfrm>
                                          <a:off x="0" y="196225"/>
                                          <a:ext cx="681778" cy="268880"/>
                                          <a:chOff x="0" y="-118"/>
                                          <a:chExt cx="681778" cy="268880"/>
                                        </a:xfrm>
                                      </wpg:grpSpPr>
                                      <wpg:grpSp>
                                        <wpg:cNvPr id="431" name="Group 431"/>
                                        <wpg:cNvGrpSpPr/>
                                        <wpg:grpSpPr>
                                          <a:xfrm>
                                            <a:off x="307340" y="81280"/>
                                            <a:ext cx="374438" cy="93133"/>
                                            <a:chOff x="0" y="0"/>
                                            <a:chExt cx="374438" cy="93133"/>
                                          </a:xfrm>
                                        </wpg:grpSpPr>
                                        <wps:wsp>
                                          <wps:cNvPr id="432" name="Rectangle 432"/>
                                          <wps:cNvSpPr/>
                                          <wps:spPr>
                                            <a:xfrm>
                                              <a:off x="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3" name="Rectangle 433"/>
                                          <wps:cNvSpPr/>
                                          <wps:spPr>
                                            <a:xfrm>
                                              <a:off x="9398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4" name="Rectangle 434"/>
                                          <wps:cNvSpPr/>
                                          <wps:spPr>
                                            <a:xfrm>
                                              <a:off x="18542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5" name="Rectangle 435"/>
                                          <wps:cNvSpPr/>
                                          <wps:spPr>
                                            <a:xfrm>
                                              <a:off x="281940" y="0"/>
                                              <a:ext cx="92498" cy="93133"/>
                                            </a:xfrm>
                                            <a:prstGeom prst="rect">
                                              <a:avLst/>
                                            </a:prstGeom>
                                            <a:solidFill>
                                              <a:srgbClr val="00B05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36" name="Group 436"/>
                                        <wpg:cNvGrpSpPr/>
                                        <wpg:grpSpPr>
                                          <a:xfrm>
                                            <a:off x="0" y="81280"/>
                                            <a:ext cx="186055" cy="93133"/>
                                            <a:chOff x="0" y="0"/>
                                            <a:chExt cx="186055" cy="93133"/>
                                          </a:xfrm>
                                        </wpg:grpSpPr>
                                        <wps:wsp>
                                          <wps:cNvPr id="437" name="Rectangle 437"/>
                                          <wps:cNvSpPr/>
                                          <wps:spPr>
                                            <a:xfrm>
                                              <a:off x="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8" name="Rectangle 438"/>
                                          <wps:cNvSpPr/>
                                          <wps:spPr>
                                            <a:xfrm>
                                              <a:off x="93980" y="0"/>
                                              <a:ext cx="92075" cy="92710"/>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39" name="Text Box 439"/>
                                        <wps:cNvSpPr txBox="1"/>
                                        <wps:spPr>
                                          <a:xfrm>
                                            <a:off x="108904" y="-118"/>
                                            <a:ext cx="200660" cy="268880"/>
                                          </a:xfrm>
                                          <a:prstGeom prst="rect">
                                            <a:avLst/>
                                          </a:prstGeom>
                                          <a:noFill/>
                                          <a:ln w="6350">
                                            <a:noFill/>
                                          </a:ln>
                                        </wps:spPr>
                                        <wps:txbx>
                                          <w:txbxContent>
                                            <w:p w14:paraId="639001C0" w14:textId="77777777" w:rsidR="001D397F" w:rsidRDefault="001D397F" w:rsidP="00653D0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440" name="Group 440"/>
                                      <wpg:cNvGrpSpPr/>
                                      <wpg:grpSpPr>
                                        <a:xfrm>
                                          <a:off x="0" y="431717"/>
                                          <a:ext cx="681778" cy="282770"/>
                                          <a:chOff x="0" y="-239"/>
                                          <a:chExt cx="681778" cy="282770"/>
                                        </a:xfrm>
                                      </wpg:grpSpPr>
                                      <wpg:grpSp>
                                        <wpg:cNvPr id="441" name="Group 441"/>
                                        <wpg:cNvGrpSpPr/>
                                        <wpg:grpSpPr>
                                          <a:xfrm>
                                            <a:off x="307340" y="81280"/>
                                            <a:ext cx="374438" cy="93133"/>
                                            <a:chOff x="0" y="0"/>
                                            <a:chExt cx="374438" cy="93133"/>
                                          </a:xfrm>
                                        </wpg:grpSpPr>
                                        <wps:wsp>
                                          <wps:cNvPr id="442" name="Rectangle 442"/>
                                          <wps:cNvSpPr/>
                                          <wps:spPr>
                                            <a:xfrm>
                                              <a:off x="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Rectangle 443"/>
                                          <wps:cNvSpPr/>
                                          <wps:spPr>
                                            <a:xfrm>
                                              <a:off x="9398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4" name="Rectangle 444"/>
                                          <wps:cNvSpPr/>
                                          <wps:spPr>
                                            <a:xfrm>
                                              <a:off x="18542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 name="Rectangle 445"/>
                                          <wps:cNvSpPr/>
                                          <wps:spPr>
                                            <a:xfrm>
                                              <a:off x="281940" y="0"/>
                                              <a:ext cx="92498" cy="93133"/>
                                            </a:xfrm>
                                            <a:prstGeom prst="rect">
                                              <a:avLst/>
                                            </a:prstGeom>
                                            <a:solidFill>
                                              <a:srgbClr val="00B05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46" name="Group 446"/>
                                        <wpg:cNvGrpSpPr/>
                                        <wpg:grpSpPr>
                                          <a:xfrm>
                                            <a:off x="0" y="81280"/>
                                            <a:ext cx="186055" cy="93133"/>
                                            <a:chOff x="0" y="0"/>
                                            <a:chExt cx="186055" cy="93133"/>
                                          </a:xfrm>
                                        </wpg:grpSpPr>
                                        <wps:wsp>
                                          <wps:cNvPr id="447" name="Rectangle 447"/>
                                          <wps:cNvSpPr/>
                                          <wps:spPr>
                                            <a:xfrm>
                                              <a:off x="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8" name="Rectangle 448"/>
                                          <wps:cNvSpPr/>
                                          <wps:spPr>
                                            <a:xfrm>
                                              <a:off x="93980" y="0"/>
                                              <a:ext cx="92075" cy="92710"/>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9" name="Text Box 449"/>
                                        <wps:cNvSpPr txBox="1"/>
                                        <wps:spPr>
                                          <a:xfrm>
                                            <a:off x="108904" y="-239"/>
                                            <a:ext cx="200660" cy="282770"/>
                                          </a:xfrm>
                                          <a:prstGeom prst="rect">
                                            <a:avLst/>
                                          </a:prstGeom>
                                          <a:noFill/>
                                          <a:ln w="6350">
                                            <a:noFill/>
                                          </a:ln>
                                        </wps:spPr>
                                        <wps:txbx>
                                          <w:txbxContent>
                                            <w:p w14:paraId="26A01072" w14:textId="77777777" w:rsidR="001D397F" w:rsidRDefault="001D397F" w:rsidP="00653D0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50" name="Group 450"/>
                                    <wpg:cNvGrpSpPr/>
                                    <wpg:grpSpPr>
                                      <a:xfrm>
                                        <a:off x="-432" y="16821"/>
                                        <a:ext cx="372185" cy="739230"/>
                                        <a:chOff x="-432" y="-8"/>
                                        <a:chExt cx="372185" cy="739230"/>
                                      </a:xfrm>
                                    </wpg:grpSpPr>
                                    <wps:wsp>
                                      <wps:cNvPr id="451" name="Text Box 451"/>
                                      <wps:cNvSpPr txBox="1"/>
                                      <wps:spPr>
                                        <a:xfrm>
                                          <a:off x="-432" y="-8"/>
                                          <a:ext cx="372185" cy="292420"/>
                                        </a:xfrm>
                                        <a:prstGeom prst="rect">
                                          <a:avLst/>
                                        </a:prstGeom>
                                        <a:noFill/>
                                        <a:ln w="6350">
                                          <a:noFill/>
                                        </a:ln>
                                      </wps:spPr>
                                      <wps:txbx>
                                        <w:txbxContent>
                                          <w:p w14:paraId="65A3BC41" w14:textId="77777777" w:rsidR="001D397F" w:rsidRDefault="001D397F" w:rsidP="00653D0D">
                                            <w:r>
                                              <w:t>P</w:t>
                                            </w:r>
                                            <w:r w:rsidRPr="009D54E9">
                                              <w:rPr>
                                                <w:vertAlign w:val="subscript"/>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2" name="Text Box 452"/>
                                      <wps:cNvSpPr txBox="1"/>
                                      <wps:spPr>
                                        <a:xfrm>
                                          <a:off x="-432" y="420689"/>
                                          <a:ext cx="366989" cy="318533"/>
                                        </a:xfrm>
                                        <a:prstGeom prst="rect">
                                          <a:avLst/>
                                        </a:prstGeom>
                                        <a:noFill/>
                                        <a:ln w="6350">
                                          <a:noFill/>
                                        </a:ln>
                                      </wps:spPr>
                                      <wps:txbx>
                                        <w:txbxContent>
                                          <w:p w14:paraId="5579F775" w14:textId="77777777" w:rsidR="001D397F" w:rsidRDefault="001D397F" w:rsidP="00653D0D">
                                            <w:r>
                                              <w:t>P</w:t>
                                            </w:r>
                                            <w:r>
                                              <w:rPr>
                                                <w:vertAlign w:val="subscript"/>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53" name="Text Box 453"/>
                                    <wps:cNvSpPr txBox="1"/>
                                    <wps:spPr>
                                      <a:xfrm>
                                        <a:off x="15350" y="285618"/>
                                        <a:ext cx="382596" cy="278178"/>
                                      </a:xfrm>
                                      <a:prstGeom prst="rect">
                                        <a:avLst/>
                                      </a:prstGeom>
                                      <a:noFill/>
                                      <a:ln w="6350">
                                        <a:noFill/>
                                      </a:ln>
                                    </wps:spPr>
                                    <wps:txbx>
                                      <w:txbxContent>
                                        <w:p w14:paraId="43172848" w14:textId="77777777" w:rsidR="001D397F" w:rsidRDefault="001D397F" w:rsidP="00653D0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grpSp>
                    </wpg:wgp>
                  </a:graphicData>
                </a:graphic>
                <wp14:sizeRelH relativeFrom="margin">
                  <wp14:pctWidth>0</wp14:pctWidth>
                </wp14:sizeRelH>
                <wp14:sizeRelV relativeFrom="margin">
                  <wp14:pctHeight>0</wp14:pctHeight>
                </wp14:sizeRelV>
              </wp:anchor>
            </w:drawing>
          </mc:Choice>
          <mc:Fallback>
            <w:pict>
              <v:group w14:anchorId="07A476C6" id="Group 395" o:spid="_x0000_s1028" style="position:absolute;left:0;text-align:left;margin-left:121.15pt;margin-top:1.95pt;width:201.75pt;height:62.6pt;z-index:251655168;mso-width-relative:margin;mso-height-relative:margin" coordorigin="12215" coordsize="25625,794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">
                <v:shape id="Text Box 396" o:spid="_x0000_s1029" type="#_x0000_t202" style="position:absolute;left:28492;top:2185;width:3930;height:27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" filled="f" stroked="f" strokeweight=".5pt">
                  <v:textbox>
                    <w:txbxContent>
                      <w:p w14:paraId="01C4EA99" w14:textId="77777777" w:rsidR="001D397F" w:rsidRDefault="001D397F" w:rsidP="00653D0D">
                        <w:r>
                          <w:t>P</w:t>
                        </w:r>
                        <w:r>
                          <w:rPr>
                            <w:vertAlign w:val="subscript"/>
                          </w:rPr>
                          <w:t>1</w:t>
                        </w:r>
                      </w:p>
                    </w:txbxContent>
                  </v:textbox>
                </v:shape>
                <v:group id="Group 397" o:spid="_x0000_s1030" style="position:absolute;left:12215;width:25625;height:7949" coordorigin="883" coordsize="25625,79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">
                  <v:line id="Straight Connector 398" o:spid="_x0000_s1031" style="position:absolute;visibility:visible;mso-wrap-style:square" from="7348,3365" to="7348,5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" strokecolor="#4579b8 [3044]"/>
                  <v:group id="Group 399" o:spid="_x0000_s1032" style="position:absolute;left:883;width:25625;height:7949" coordorigin="883" coordsize="25625,79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">
                    <v:shape id="Text Box 400" o:spid="_x0000_s1033" type="#_x0000_t202" style="position:absolute;left:883;top:3293;width:7823;height:25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" filled="f" stroked="f" strokeweight=".5pt">
                      <v:textbox>
                        <w:txbxContent>
                          <w:p w14:paraId="7A688F0C" w14:textId="77777777" w:rsidR="001D397F" w:rsidRDefault="001D397F" w:rsidP="00653D0D">
                            <w:r>
                              <w:t>Read Data</w:t>
                            </w:r>
                          </w:p>
                        </w:txbxContent>
                      </v:textbox>
                    </v:shape>
                    <v:group id="Group 401" o:spid="_x0000_s1034" style="position:absolute;left:953;width:25555;height:7949" coordsize="25554,79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">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02" o:spid="_x0000_s1035" type="#_x0000_t88" style="position:absolute;left:2664;top:701;width:635;height:581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" adj="196" strokecolor="#4579b8 [3044]"/>
                      <v:group id="Group 403" o:spid="_x0000_s1036" style="position:absolute;width:25554;height:7949" coordsize="25554,79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">
                        <v:group id="Group 404" o:spid="_x0000_s1037" style="position:absolute;top:1402;width:6817;height:3014" coordorigin="" coordsize="6817,3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WJGyQAAAOE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">
                          <v:group id="Group 405" o:spid="_x0000_s1038" style="position:absolute;left:3073;top:812;width:3744;height:932" coordsize="374438,93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">
                            <v:rect id="Rectangle 406" o:spid="_x0000_s1039" style="position:absolute;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" fillcolor="#4f81bd [3204]" strokecolor="black [3213]" strokeweight=".5pt"/>
                            <v:rect id="Rectangle 407" o:spid="_x0000_s1040" style="position:absolute;left:9398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" fillcolor="#4f81bd [3204]" strokecolor="black [3213]" strokeweight=".5pt"/>
                            <v:rect id="Rectangle 408" o:spid="_x0000_s1041" style="position:absolute;left:18542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" fillcolor="#4f81bd [3204]" strokecolor="black [3213]" strokeweight=".5pt"/>
                            <v:rect id="Rectangle 409" o:spid="_x0000_s1042" style="position:absolute;left:28194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" fillcolor="#00b050" strokecolor="black [3213]" strokeweight=".5pt"/>
                          </v:group>
                          <v:group id="Group 410" o:spid="_x0000_s1043" style="position:absolute;top:812;width:1860;height:932" coordsize="186055,93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">
                            <v:rect id="Rectangle 411" o:spid="_x0000_s1044" style="position:absolute;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" fillcolor="#4f81bd [3204]" strokecolor="black [3213]" strokeweight=".5pt"/>
                            <v:rect id="Rectangle 412" o:spid="_x0000_s1045" style="position:absolute;left:93980;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" fillcolor="#4f81bd [3204]" strokecolor="black [3213]" strokeweight=".5pt"/>
                          </v:group>
                          <v:shape id="Text Box 413" o:spid="_x0000_s1046" type="#_x0000_t202" style="position:absolute;left:1091;width:2007;height:30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" filled="f" stroked="f" strokeweight=".5pt">
                            <v:textbox>
                              <w:txbxContent>
                                <w:p w14:paraId="1844CAA8" w14:textId="77777777" w:rsidR="001D397F" w:rsidRDefault="001D397F" w:rsidP="00653D0D">
                                  <w:r>
                                    <w:t>…</w:t>
                                  </w:r>
                                </w:p>
                              </w:txbxContent>
                            </v:textbox>
                          </v:shape>
                        </v:group>
                        <v:shape id="Text Box 414" o:spid="_x0000_s1047" type="#_x0000_t202" style="position:absolute;left:1065;width:3748;height:29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" filled="f" stroked="f" strokeweight=".5pt">
                          <v:textbox>
                            <w:txbxContent>
                              <w:p w14:paraId="221F4CD9" w14:textId="77777777" w:rsidR="001D397F" w:rsidRDefault="001D397F" w:rsidP="00653D0D">
                                <w:r>
                                  <w:t>P</w:t>
                                </w:r>
                                <w:r w:rsidRPr="009D54E9">
                                  <w:rPr>
                                    <w:vertAlign w:val="subscript"/>
                                  </w:rPr>
                                  <w:t>o</w:t>
                                </w:r>
                              </w:p>
                            </w:txbxContent>
                          </v:textbox>
                        </v:shape>
                        <v:shape id="Text Box 415" o:spid="_x0000_s1048" type="#_x0000_t202" style="position:absolute;left:3681;top:4753;width:8535;height:31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" filled="f" stroked="f" strokeweight=".5pt">
                          <v:textbox>
                            <w:txbxContent>
                              <w:p w14:paraId="25D3F50E" w14:textId="77777777" w:rsidR="001D397F" w:rsidRDefault="001D397F" w:rsidP="00653D0D">
                                <w:r>
                                  <w:t>Bytes Read</w:t>
                                </w:r>
                              </w:p>
                            </w:txbxContent>
                          </v:textbox>
                        </v:shape>
                        <v:group id="Group 416" o:spid="_x0000_s1049" style="position:absolute;left:7753;top:336;width:17801;height:7561" coordorigin="-155" coordsize="17800,7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">
                          <v:shape id="Text Box 417" o:spid="_x0000_s1050" type="#_x0000_t202" style="position:absolute;left:-155;top:957;width:8533;height:25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" filled="f" stroked="f" strokeweight=".5pt">
                            <v:textbox>
                              <w:txbxContent>
                                <w:p w14:paraId="4F6CD3DB" w14:textId="77777777" w:rsidR="001D397F" w:rsidRDefault="001D397F" w:rsidP="00653D0D">
                                  <w:r>
                                    <w:t>MPI_Bcast</w:t>
                                  </w:r>
                                </w:p>
                              </w:txbxContent>
                            </v:textbox>
                          </v:shape>
                          <v:group id="Group 418" o:spid="_x0000_s1051" style="position:absolute;left:8298;width:9346;height:7560" coordorigin="-4" coordsize="9346,7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">
                            <v:group id="Group 419" o:spid="_x0000_s1052" style="position:absolute;left:2524;width:6818;height:7144" coordorigin="" coordsize="6817,71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">
                              <v:group id="Group 420" o:spid="_x0000_s1053" style="position:absolute;width:6817;height:2936" coordorigin="" coordsize="6817,293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">
                                <v:group id="Group 421" o:spid="_x0000_s1054" style="position:absolute;left:3073;top:812;width:3744;height:932" coordsize="374438,93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">
                                  <v:rect id="Rectangle 422" o:spid="_x0000_s1055" style="position:absolute;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" fillcolor="#4f81bd [3204]" strokecolor="black [3213]" strokeweight=".5pt"/>
                                  <v:rect id="Rectangle 423" o:spid="_x0000_s1056" style="position:absolute;left:9398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" fillcolor="#4f81bd [3204]" strokecolor="black [3213]" strokeweight=".5pt"/>
                                  <v:rect id="Rectangle 424" o:spid="_x0000_s1057" style="position:absolute;left:18542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" fillcolor="#4f81bd [3204]" strokecolor="black [3213]" strokeweight=".5pt"/>
                                  <v:rect id="Rectangle 425" o:spid="_x0000_s1058" style="position:absolute;left:28194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" fillcolor="#00b050" strokecolor="black [3213]" strokeweight=".5pt"/>
                                </v:group>
                                <v:group id="Group 426" o:spid="_x0000_s1059" style="position:absolute;top:812;width:1860;height:932" coordsize="186055,93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">
                                  <v:rect id="Rectangle 427" o:spid="_x0000_s1060" style="position:absolute;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" fillcolor="#4f81bd [3204]" strokecolor="black [3213]" strokeweight=".5pt"/>
                                  <v:rect id="Rectangle 428" o:spid="_x0000_s1061" style="position:absolute;left:93980;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" fillcolor="#4f81bd [3204]" strokecolor="black [3213]" strokeweight=".5pt"/>
                                </v:group>
                                <v:shape id="Text Box 429" o:spid="_x0000_s1062" type="#_x0000_t202" style="position:absolute;left:1089;width:2006;height:29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" filled="f" stroked="f" strokeweight=".5pt">
                                  <v:textbox>
                                    <w:txbxContent>
                                      <w:p w14:paraId="1D085420" w14:textId="77777777" w:rsidR="001D397F" w:rsidRDefault="001D397F" w:rsidP="00653D0D">
                                        <w:r>
                                          <w:t>…</w:t>
                                        </w:r>
                                      </w:p>
                                    </w:txbxContent>
                                  </v:textbox>
                                </v:shape>
                              </v:group>
                              <v:group id="Group 430" o:spid="_x0000_s1063" style="position:absolute;top:1962;width:6817;height:2689" coordorigin=",-1" coordsize="6817,26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">
                                <v:group id="Group 431" o:spid="_x0000_s1064" style="position:absolute;left:3073;top:812;width:3744;height:932" coordsize="374438,93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">
                                  <v:rect id="Rectangle 432" o:spid="_x0000_s1065" style="position:absolute;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" fillcolor="#4f81bd [3204]" strokecolor="black [3213]" strokeweight=".5pt"/>
                                  <v:rect id="Rectangle 433" o:spid="_x0000_s1066" style="position:absolute;left:9398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" fillcolor="#4f81bd [3204]" strokecolor="black [3213]" strokeweight=".5pt"/>
                                  <v:rect id="Rectangle 434" o:spid="_x0000_s1067" style="position:absolute;left:18542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" fillcolor="#4f81bd [3204]" strokecolor="black [3213]" strokeweight=".5pt"/>
                                  <v:rect id="Rectangle 435" o:spid="_x0000_s1068" style="position:absolute;left:28194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" fillcolor="#00b050" strokecolor="black [3213]" strokeweight=".5pt"/>
                                </v:group>
                                <v:group id="Group 436" o:spid="_x0000_s1069" style="position:absolute;top:812;width:1860;height:932" coordsize="186055,93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">
                                  <v:rect id="Rectangle 437" o:spid="_x0000_s1070" style="position:absolute;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" fillcolor="#4f81bd [3204]" strokecolor="black [3213]" strokeweight=".5pt"/>
                                  <v:rect id="Rectangle 438" o:spid="_x0000_s1071" style="position:absolute;left:93980;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" fillcolor="#4f81bd [3204]" strokecolor="black [3213]" strokeweight=".5pt"/>
                                </v:group>
                                <v:shape id="Text Box 439" o:spid="_x0000_s1072" type="#_x0000_t202" style="position:absolute;left:1089;top:-1;width:2006;height:26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" filled="f" stroked="f" strokeweight=".5pt">
                                  <v:textbox>
                                    <w:txbxContent>
                                      <w:p w14:paraId="639001C0" w14:textId="77777777" w:rsidR="001D397F" w:rsidRDefault="001D397F" w:rsidP="00653D0D">
                                        <w:r>
                                          <w:t>…</w:t>
                                        </w:r>
                                      </w:p>
                                    </w:txbxContent>
                                  </v:textbox>
                                </v:shape>
                              </v:group>
                              <v:group id="Group 440" o:spid="_x0000_s1073" style="position:absolute;top:4317;width:6817;height:2827" coordorigin=",-2" coordsize="6817,28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">
                                <v:group id="Group 441" o:spid="_x0000_s1074" style="position:absolute;left:3073;top:812;width:3744;height:932" coordsize="374438,93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">
                                  <v:rect id="Rectangle 442" o:spid="_x0000_s1075" style="position:absolute;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" fillcolor="#4f81bd [3204]" strokecolor="black [3213]" strokeweight=".5pt"/>
                                  <v:rect id="Rectangle 443" o:spid="_x0000_s1076" style="position:absolute;left:9398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" fillcolor="#4f81bd [3204]" strokecolor="black [3213]" strokeweight=".5pt"/>
                                  <v:rect id="Rectangle 444" o:spid="_x0000_s1077" style="position:absolute;left:18542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" fillcolor="#4f81bd [3204]" strokecolor="black [3213]" strokeweight=".5pt"/>
                                  <v:rect id="Rectangle 445" o:spid="_x0000_s1078" style="position:absolute;left:28194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" fillcolor="#00b050" strokecolor="black [3213]" strokeweight=".5pt"/>
                                </v:group>
                                <v:group id="Group 446" o:spid="_x0000_s1079" style="position:absolute;top:812;width:1860;height:932" coordsize="186055,93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">
                                  <v:rect id="Rectangle 447" o:spid="_x0000_s1080" style="position:absolute;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" fillcolor="#4f81bd [3204]" strokecolor="black [3213]" strokeweight=".5pt"/>
                                  <v:rect id="Rectangle 448" o:spid="_x0000_s1081" style="position:absolute;left:93980;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" fillcolor="#4f81bd [3204]" strokecolor="black [3213]" strokeweight=".5pt"/>
                                </v:group>
                                <v:shape id="Text Box 449" o:spid="_x0000_s1082" type="#_x0000_t202" style="position:absolute;left:1089;top:-2;width:2006;height:28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" filled="f" stroked="f" strokeweight=".5pt">
                                  <v:textbox>
                                    <w:txbxContent>
                                      <w:p w14:paraId="26A01072" w14:textId="77777777" w:rsidR="001D397F" w:rsidRDefault="001D397F" w:rsidP="00653D0D">
                                        <w:r>
                                          <w:t>…</w:t>
                                        </w:r>
                                      </w:p>
                                    </w:txbxContent>
                                  </v:textbox>
                                </v:shape>
                              </v:group>
                            </v:group>
                            <v:group id="Group 450" o:spid="_x0000_s1083" style="position:absolute;left:-4;top:168;width:3721;height:7392" coordorigin="-4" coordsize="3721,73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">
                              <v:shape id="Text Box 451" o:spid="_x0000_s1084" type="#_x0000_t202" style="position:absolute;left:-4;width:3721;height:29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" filled="f" stroked="f" strokeweight=".5pt">
                                <v:textbox>
                                  <w:txbxContent>
                                    <w:p w14:paraId="65A3BC41" w14:textId="77777777" w:rsidR="001D397F" w:rsidRDefault="001D397F" w:rsidP="00653D0D">
                                      <w:r>
                                        <w:t>P</w:t>
                                      </w:r>
                                      <w:r w:rsidRPr="009D54E9">
                                        <w:rPr>
                                          <w:vertAlign w:val="subscript"/>
                                        </w:rPr>
                                        <w:t>o</w:t>
                                      </w:r>
                                    </w:p>
                                  </w:txbxContent>
                                </v:textbox>
                              </v:shape>
                              <v:shape id="Text Box 452" o:spid="_x0000_s1085" type="#_x0000_t202" style="position:absolute;left:-4;top:4206;width:3669;height:31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" filled="f" stroked="f" strokeweight=".5pt">
                                <v:textbox>
                                  <w:txbxContent>
                                    <w:p w14:paraId="5579F775" w14:textId="77777777" w:rsidR="001D397F" w:rsidRDefault="001D397F" w:rsidP="00653D0D">
                                      <w:r>
                                        <w:t>P</w:t>
                                      </w:r>
                                      <w:r>
                                        <w:rPr>
                                          <w:vertAlign w:val="subscript"/>
                                        </w:rPr>
                                        <w:t>n</w:t>
                                      </w:r>
                                    </w:p>
                                  </w:txbxContent>
                                </v:textbox>
                              </v:shape>
                            </v:group>
                            <v:shape id="Text Box 453" o:spid="_x0000_s1086" type="#_x0000_t202" style="position:absolute;left:153;top:2856;width:3826;height:27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" filled="f" stroked="f" strokeweight=".5pt">
                              <v:textbox>
                                <w:txbxContent>
                                  <w:p w14:paraId="43172848" w14:textId="77777777" w:rsidR="001D397F" w:rsidRDefault="001D397F" w:rsidP="00653D0D">
                                    <w:r>
                                      <w:t>…</w:t>
                                    </w:r>
                                  </w:p>
                                </w:txbxContent>
                              </v:textbox>
                            </v:shape>
                          </v:group>
                        </v:group>
                      </v:group>
                    </v:group>
                  </v:group>
                </v:group>
              </v:group>
            </w:pict>
          </mc:Fallback>
        </mc:AlternateContent>
      </w:r>
    </w:p>
    <w:p w14:paraId="090AAEAE" w14:textId="77777777" w:rsidR="00653D0D" w:rsidRDefault="00653D0D" w:rsidP="00653D0D"/>
    <w:p w14:paraId="79DBFF15" w14:textId="77777777" w:rsidR="00653D0D" w:rsidRDefault="00653D0D" w:rsidP="00653D0D"/>
    <w:p w14:paraId="07D5B97A" w14:textId="77777777" w:rsidR="00653D0D" w:rsidRDefault="00653D0D" w:rsidP="002C3EBA">
      <w:pPr>
        <w:pStyle w:val="Heading2"/>
        <w:numPr>
          <w:ilvl w:val="1"/>
          <w:numId w:val="1"/>
        </w:numPr>
      </w:pPr>
      <w:r>
        <w:t xml:space="preserve">Implementation Option 2 </w:t>
      </w:r>
    </w:p>
    <w:p w14:paraId="2D391FB7" w14:textId="77777777" w:rsidR="00653D0D" w:rsidRDefault="00653D0D" w:rsidP="00653D0D">
      <w:r>
        <w:rPr>
          <w:noProof/>
        </w:rPr>
        <mc:AlternateContent>
          <mc:Choice Requires="wpg">
            <w:drawing>
              <wp:anchor distT="0" distB="0" distL="114300" distR="114300" simplePos="0" relativeHeight="251658240" behindDoc="0" locked="0" layoutInCell="1" allowOverlap="1" wp14:anchorId="36F0E670" wp14:editId="34661347">
                <wp:simplePos x="0" y="0"/>
                <wp:positionH relativeFrom="column">
                  <wp:posOffset>1149235</wp:posOffset>
                </wp:positionH>
                <wp:positionV relativeFrom="paragraph">
                  <wp:posOffset>816321</wp:posOffset>
                </wp:positionV>
                <wp:extent cx="3072882" cy="868749"/>
                <wp:effectExtent l="0" t="0" r="13335" b="0"/>
                <wp:wrapNone/>
                <wp:docPr id="297" name="Group 297"/>
                <wp:cNvGraphicFramePr/>
                <a:graphic xmlns:a="http://schemas.openxmlformats.org/drawingml/2006/main">
                  <a:graphicData uri="http://schemas.microsoft.com/office/word/2010/wordprocessingGroup">
                    <wpg:wgp>
                      <wpg:cNvGrpSpPr/>
                      <wpg:grpSpPr>
                        <a:xfrm>
                          <a:off x="0" y="0"/>
                          <a:ext cx="3072882" cy="868749"/>
                          <a:chOff x="0" y="0"/>
                          <a:chExt cx="3072882" cy="868749"/>
                        </a:xfrm>
                      </wpg:grpSpPr>
                      <wps:wsp>
                        <wps:cNvPr id="147" name="Text Box 147"/>
                        <wps:cNvSpPr txBox="1"/>
                        <wps:spPr>
                          <a:xfrm>
                            <a:off x="78532" y="0"/>
                            <a:ext cx="368274" cy="290946"/>
                          </a:xfrm>
                          <a:prstGeom prst="rect">
                            <a:avLst/>
                          </a:prstGeom>
                          <a:noFill/>
                          <a:ln w="6350">
                            <a:noFill/>
                          </a:ln>
                        </wps:spPr>
                        <wps:txbx>
                          <w:txbxContent>
                            <w:p w14:paraId="6A7137C2" w14:textId="77777777" w:rsidR="001D397F" w:rsidRDefault="001D397F" w:rsidP="00653D0D">
                              <w:r>
                                <w:t>P</w:t>
                              </w:r>
                              <w:r w:rsidRPr="009D54E9">
                                <w:rPr>
                                  <w:vertAlign w:val="subscript"/>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Text Box 151"/>
                        <wps:cNvSpPr txBox="1"/>
                        <wps:spPr>
                          <a:xfrm>
                            <a:off x="77928" y="181827"/>
                            <a:ext cx="441597" cy="322131"/>
                          </a:xfrm>
                          <a:prstGeom prst="rect">
                            <a:avLst/>
                          </a:prstGeom>
                          <a:noFill/>
                          <a:ln w="6350">
                            <a:noFill/>
                          </a:ln>
                        </wps:spPr>
                        <wps:txbx>
                          <w:txbxContent>
                            <w:p w14:paraId="1474F302" w14:textId="77777777" w:rsidR="001D397F" w:rsidRDefault="001D397F" w:rsidP="00653D0D">
                              <w:r>
                                <w:t>P</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3" name="Group 193"/>
                        <wpg:cNvGrpSpPr/>
                        <wpg:grpSpPr>
                          <a:xfrm>
                            <a:off x="0" y="95367"/>
                            <a:ext cx="3072882" cy="773382"/>
                            <a:chOff x="0" y="0"/>
                            <a:chExt cx="3072882" cy="773382"/>
                          </a:xfrm>
                        </wpg:grpSpPr>
                        <wpg:grpSp>
                          <wpg:cNvPr id="192" name="Group 192"/>
                          <wpg:cNvGrpSpPr/>
                          <wpg:grpSpPr>
                            <a:xfrm>
                              <a:off x="0" y="0"/>
                              <a:ext cx="3072882" cy="773382"/>
                              <a:chOff x="0" y="0"/>
                              <a:chExt cx="3072882" cy="773382"/>
                            </a:xfrm>
                          </wpg:grpSpPr>
                          <wpg:grpSp>
                            <wpg:cNvPr id="191" name="Group 191"/>
                            <wpg:cNvGrpSpPr/>
                            <wpg:grpSpPr>
                              <a:xfrm>
                                <a:off x="0" y="0"/>
                                <a:ext cx="1235392" cy="773382"/>
                                <a:chOff x="0" y="0"/>
                                <a:chExt cx="1235392" cy="773382"/>
                              </a:xfrm>
                            </wpg:grpSpPr>
                            <wpg:grpSp>
                              <wpg:cNvPr id="146" name="Group 146"/>
                              <wpg:cNvGrpSpPr/>
                              <wpg:grpSpPr>
                                <a:xfrm>
                                  <a:off x="353418" y="0"/>
                                  <a:ext cx="183515" cy="92710"/>
                                  <a:chOff x="0" y="0"/>
                                  <a:chExt cx="183515" cy="92710"/>
                                </a:xfrm>
                              </wpg:grpSpPr>
                              <wps:wsp>
                                <wps:cNvPr id="135" name="Rectangle 135"/>
                                <wps:cNvSpPr/>
                                <wps:spPr>
                                  <a:xfrm>
                                    <a:off x="0" y="0"/>
                                    <a:ext cx="92075" cy="92710"/>
                                  </a:xfrm>
                                  <a:prstGeom prst="rect">
                                    <a:avLst/>
                                  </a:prstGeom>
                                  <a:solidFill>
                                    <a:schemeClr val="tx2"/>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Rectangle 136"/>
                                <wps:cNvSpPr/>
                                <wps:spPr>
                                  <a:xfrm>
                                    <a:off x="91440" y="0"/>
                                    <a:ext cx="92075" cy="92710"/>
                                  </a:xfrm>
                                  <a:prstGeom prst="rect">
                                    <a:avLst/>
                                  </a:prstGeom>
                                  <a:solidFill>
                                    <a:srgbClr val="C0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4" name="Group 144"/>
                              <wpg:cNvGrpSpPr/>
                              <wpg:grpSpPr>
                                <a:xfrm>
                                  <a:off x="347809" y="179514"/>
                                  <a:ext cx="183515" cy="92710"/>
                                  <a:chOff x="0" y="0"/>
                                  <a:chExt cx="183515" cy="92710"/>
                                </a:xfrm>
                              </wpg:grpSpPr>
                              <wps:wsp>
                                <wps:cNvPr id="138" name="Rectangle 138"/>
                                <wps:cNvSpPr/>
                                <wps:spPr>
                                  <a:xfrm>
                                    <a:off x="0" y="0"/>
                                    <a:ext cx="92075" cy="92710"/>
                                  </a:xfrm>
                                  <a:prstGeom prst="rect">
                                    <a:avLst/>
                                  </a:prstGeom>
                                  <a:solidFill>
                                    <a:schemeClr val="tx2"/>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Rectangle 139"/>
                                <wps:cNvSpPr/>
                                <wps:spPr>
                                  <a:xfrm>
                                    <a:off x="91440" y="0"/>
                                    <a:ext cx="92075" cy="92710"/>
                                  </a:xfrm>
                                  <a:prstGeom prst="rect">
                                    <a:avLst/>
                                  </a:prstGeom>
                                  <a:solidFill>
                                    <a:srgbClr val="C0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89" name="Group 189"/>
                              <wpg:cNvGrpSpPr/>
                              <wpg:grpSpPr>
                                <a:xfrm>
                                  <a:off x="0" y="353346"/>
                                  <a:ext cx="1235392" cy="420036"/>
                                  <a:chOff x="0" y="-72"/>
                                  <a:chExt cx="1235392" cy="420036"/>
                                </a:xfrm>
                              </wpg:grpSpPr>
                              <wpg:grpSp>
                                <wpg:cNvPr id="187" name="Group 187"/>
                                <wpg:cNvGrpSpPr/>
                                <wpg:grpSpPr>
                                  <a:xfrm>
                                    <a:off x="0" y="-72"/>
                                    <a:ext cx="1235392" cy="420036"/>
                                    <a:chOff x="0" y="-72"/>
                                    <a:chExt cx="1235392" cy="420036"/>
                                  </a:xfrm>
                                </wpg:grpSpPr>
                                <wps:wsp>
                                  <wps:cNvPr id="152" name="Text Box 152"/>
                                  <wps:cNvSpPr txBox="1"/>
                                  <wps:spPr>
                                    <a:xfrm>
                                      <a:off x="0" y="162685"/>
                                      <a:ext cx="782221" cy="251441"/>
                                    </a:xfrm>
                                    <a:prstGeom prst="rect">
                                      <a:avLst/>
                                    </a:prstGeom>
                                    <a:noFill/>
                                    <a:ln w="6350">
                                      <a:noFill/>
                                    </a:ln>
                                  </wps:spPr>
                                  <wps:txbx>
                                    <w:txbxContent>
                                      <w:p w14:paraId="659B4BEC" w14:textId="77777777" w:rsidR="001D397F" w:rsidRDefault="001D397F" w:rsidP="00653D0D">
                                        <w:r>
                                          <w:t>Offset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Text Box 153"/>
                                  <wps:cNvSpPr txBox="1"/>
                                  <wps:spPr>
                                    <a:xfrm>
                                      <a:off x="453171" y="168523"/>
                                      <a:ext cx="782221" cy="251441"/>
                                    </a:xfrm>
                                    <a:prstGeom prst="rect">
                                      <a:avLst/>
                                    </a:prstGeom>
                                    <a:noFill/>
                                    <a:ln w="6350">
                                      <a:noFill/>
                                    </a:ln>
                                  </wps:spPr>
                                  <wps:txbx>
                                    <w:txbxContent>
                                      <w:p w14:paraId="11BC7F6B" w14:textId="77777777" w:rsidR="001D397F" w:rsidRDefault="001D397F" w:rsidP="00653D0D">
                                        <w:r>
                                          <w:t xml:space="preserve"> 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86" name="Group 186"/>
                                  <wpg:cNvGrpSpPr/>
                                  <wpg:grpSpPr>
                                    <a:xfrm>
                                      <a:off x="89752" y="-72"/>
                                      <a:ext cx="447182" cy="294237"/>
                                      <a:chOff x="-6" y="-72"/>
                                      <a:chExt cx="447182" cy="294237"/>
                                    </a:xfrm>
                                  </wpg:grpSpPr>
                                  <wpg:grpSp>
                                    <wpg:cNvPr id="145" name="Group 145"/>
                                    <wpg:cNvGrpSpPr/>
                                    <wpg:grpSpPr>
                                      <a:xfrm>
                                        <a:off x="263661" y="89758"/>
                                        <a:ext cx="183515" cy="92710"/>
                                        <a:chOff x="0" y="0"/>
                                        <a:chExt cx="183515" cy="92710"/>
                                      </a:xfrm>
                                    </wpg:grpSpPr>
                                    <wps:wsp>
                                      <wps:cNvPr id="141" name="Rectangle 141"/>
                                      <wps:cNvSpPr/>
                                      <wps:spPr>
                                        <a:xfrm>
                                          <a:off x="0" y="0"/>
                                          <a:ext cx="92075" cy="92710"/>
                                        </a:xfrm>
                                        <a:prstGeom prst="rect">
                                          <a:avLst/>
                                        </a:prstGeom>
                                        <a:solidFill>
                                          <a:schemeClr val="tx2"/>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Rectangle 142"/>
                                      <wps:cNvSpPr/>
                                      <wps:spPr>
                                        <a:xfrm>
                                          <a:off x="91440" y="0"/>
                                          <a:ext cx="92075" cy="92710"/>
                                        </a:xfrm>
                                        <a:prstGeom prst="rect">
                                          <a:avLst/>
                                        </a:prstGeom>
                                        <a:solidFill>
                                          <a:srgbClr val="C0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8" name="Text Box 148"/>
                                    <wps:cNvSpPr txBox="1"/>
                                    <wps:spPr>
                                      <a:xfrm>
                                        <a:off x="-6" y="-72"/>
                                        <a:ext cx="341467" cy="294237"/>
                                      </a:xfrm>
                                      <a:prstGeom prst="rect">
                                        <a:avLst/>
                                      </a:prstGeom>
                                      <a:noFill/>
                                      <a:ln w="6350">
                                        <a:noFill/>
                                      </a:ln>
                                    </wps:spPr>
                                    <wps:txbx>
                                      <w:txbxContent>
                                        <w:p w14:paraId="0770E7D1" w14:textId="77777777" w:rsidR="001D397F" w:rsidRDefault="001D397F" w:rsidP="00653D0D">
                                          <w:r>
                                            <w:t>P</w:t>
                                          </w:r>
                                          <w:r>
                                            <w:rPr>
                                              <w:vertAlign w:val="subscript"/>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188" name="Group 188"/>
                                <wpg:cNvGrpSpPr/>
                                <wpg:grpSpPr>
                                  <a:xfrm>
                                    <a:off x="347809" y="196344"/>
                                    <a:ext cx="246319" cy="48260"/>
                                    <a:chOff x="0" y="0"/>
                                    <a:chExt cx="246319" cy="48260"/>
                                  </a:xfrm>
                                </wpg:grpSpPr>
                                <wps:wsp>
                                  <wps:cNvPr id="155" name="Straight Connector 155"/>
                                  <wps:cNvCnPr/>
                                  <wps:spPr>
                                    <a:xfrm>
                                      <a:off x="140227" y="5172"/>
                                      <a:ext cx="106092" cy="36659"/>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wps:spPr>
                                    <a:xfrm flipH="1">
                                      <a:off x="0" y="0"/>
                                      <a:ext cx="53340" cy="48260"/>
                                    </a:xfrm>
                                    <a:prstGeom prst="line">
                                      <a:avLst/>
                                    </a:prstGeom>
                                    <a:ln>
                                      <a:solidFill>
                                        <a:schemeClr val="accent3"/>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158" name="Text Box 158"/>
                            <wps:cNvSpPr txBox="1"/>
                            <wps:spPr>
                              <a:xfrm>
                                <a:off x="834363" y="95766"/>
                                <a:ext cx="973655" cy="250825"/>
                              </a:xfrm>
                              <a:prstGeom prst="rect">
                                <a:avLst/>
                              </a:prstGeom>
                              <a:noFill/>
                              <a:ln w="6350">
                                <a:noFill/>
                              </a:ln>
                            </wps:spPr>
                            <wps:txbx>
                              <w:txbxContent>
                                <w:p w14:paraId="1179FC65" w14:textId="77777777" w:rsidR="001D397F" w:rsidRDefault="001D397F" w:rsidP="00653D0D">
                                  <w:r>
                                    <w:t>MPI_Gatherr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75" name="Group 175"/>
                            <wpg:cNvGrpSpPr/>
                            <wpg:grpSpPr>
                              <a:xfrm>
                                <a:off x="1924021" y="112164"/>
                                <a:ext cx="1148861" cy="312015"/>
                                <a:chOff x="-146" y="-32"/>
                                <a:chExt cx="1148861" cy="312015"/>
                              </a:xfrm>
                            </wpg:grpSpPr>
                            <wps:wsp>
                              <wps:cNvPr id="159" name="Text Box 159"/>
                              <wps:cNvSpPr txBox="1"/>
                              <wps:spPr>
                                <a:xfrm>
                                  <a:off x="-146" y="-32"/>
                                  <a:ext cx="346319" cy="312015"/>
                                </a:xfrm>
                                <a:prstGeom prst="rect">
                                  <a:avLst/>
                                </a:prstGeom>
                                <a:noFill/>
                                <a:ln w="6350">
                                  <a:noFill/>
                                </a:ln>
                              </wps:spPr>
                              <wps:txbx>
                                <w:txbxContent>
                                  <w:p w14:paraId="0FD45C67" w14:textId="77777777" w:rsidR="001D397F" w:rsidRDefault="001D397F" w:rsidP="00653D0D">
                                    <w:r>
                                      <w:t>P</w:t>
                                    </w:r>
                                    <w:r w:rsidRPr="009D54E9">
                                      <w:rPr>
                                        <w:vertAlign w:val="subscript"/>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60" name="Group 160"/>
                              <wpg:cNvGrpSpPr/>
                              <wpg:grpSpPr>
                                <a:xfrm>
                                  <a:off x="261620" y="86360"/>
                                  <a:ext cx="183515" cy="92710"/>
                                  <a:chOff x="0" y="0"/>
                                  <a:chExt cx="183515" cy="92710"/>
                                </a:xfrm>
                              </wpg:grpSpPr>
                              <wps:wsp>
                                <wps:cNvPr id="161" name="Rectangle 161"/>
                                <wps:cNvSpPr/>
                                <wps:spPr>
                                  <a:xfrm>
                                    <a:off x="0" y="0"/>
                                    <a:ext cx="92075" cy="92710"/>
                                  </a:xfrm>
                                  <a:prstGeom prst="rect">
                                    <a:avLst/>
                                  </a:prstGeom>
                                  <a:solidFill>
                                    <a:schemeClr val="tx2"/>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91440" y="0"/>
                                    <a:ext cx="92075" cy="92710"/>
                                  </a:xfrm>
                                  <a:prstGeom prst="rect">
                                    <a:avLst/>
                                  </a:prstGeom>
                                  <a:solidFill>
                                    <a:srgbClr val="C0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4" name="Group 164"/>
                              <wpg:cNvGrpSpPr/>
                              <wpg:grpSpPr>
                                <a:xfrm>
                                  <a:off x="579120" y="83820"/>
                                  <a:ext cx="183515" cy="92710"/>
                                  <a:chOff x="0" y="0"/>
                                  <a:chExt cx="183515" cy="92710"/>
                                </a:xfrm>
                              </wpg:grpSpPr>
                              <wps:wsp>
                                <wps:cNvPr id="165" name="Rectangle 165"/>
                                <wps:cNvSpPr/>
                                <wps:spPr>
                                  <a:xfrm>
                                    <a:off x="0" y="0"/>
                                    <a:ext cx="92075" cy="92710"/>
                                  </a:xfrm>
                                  <a:prstGeom prst="rect">
                                    <a:avLst/>
                                  </a:prstGeom>
                                  <a:solidFill>
                                    <a:schemeClr val="tx2"/>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Rectangle 166"/>
                                <wps:cNvSpPr/>
                                <wps:spPr>
                                  <a:xfrm>
                                    <a:off x="91440" y="0"/>
                                    <a:ext cx="92075" cy="92710"/>
                                  </a:xfrm>
                                  <a:prstGeom prst="rect">
                                    <a:avLst/>
                                  </a:prstGeom>
                                  <a:solidFill>
                                    <a:srgbClr val="C0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68" name="Group 168"/>
                              <wpg:cNvGrpSpPr/>
                              <wpg:grpSpPr>
                                <a:xfrm>
                                  <a:off x="965200" y="83820"/>
                                  <a:ext cx="183515" cy="92710"/>
                                  <a:chOff x="0" y="0"/>
                                  <a:chExt cx="183515" cy="92710"/>
                                </a:xfrm>
                              </wpg:grpSpPr>
                              <wps:wsp>
                                <wps:cNvPr id="169" name="Rectangle 169"/>
                                <wps:cNvSpPr/>
                                <wps:spPr>
                                  <a:xfrm>
                                    <a:off x="0" y="0"/>
                                    <a:ext cx="92075" cy="92710"/>
                                  </a:xfrm>
                                  <a:prstGeom prst="rect">
                                    <a:avLst/>
                                  </a:prstGeom>
                                  <a:solidFill>
                                    <a:schemeClr val="tx2"/>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70"/>
                                <wps:cNvSpPr/>
                                <wps:spPr>
                                  <a:xfrm>
                                    <a:off x="91440" y="0"/>
                                    <a:ext cx="92075" cy="92710"/>
                                  </a:xfrm>
                                  <a:prstGeom prst="rect">
                                    <a:avLst/>
                                  </a:prstGeom>
                                  <a:solidFill>
                                    <a:srgbClr val="C0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709179" y="2523"/>
                                  <a:ext cx="200635" cy="299069"/>
                                </a:xfrm>
                                <a:prstGeom prst="rect">
                                  <a:avLst/>
                                </a:prstGeom>
                                <a:noFill/>
                                <a:ln w="6350">
                                  <a:noFill/>
                                </a:ln>
                              </wps:spPr>
                              <wps:txbx>
                                <w:txbxContent>
                                  <w:p w14:paraId="60E98740" w14:textId="77777777" w:rsidR="001D397F" w:rsidRDefault="001D397F" w:rsidP="00653D0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73" name="Straight Arrow Connector 173"/>
                          <wps:cNvCnPr/>
                          <wps:spPr>
                            <a:xfrm flipV="1">
                              <a:off x="712447" y="235612"/>
                              <a:ext cx="21844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6" name="Straight Arrow Connector 176"/>
                          <wps:cNvCnPr/>
                          <wps:spPr>
                            <a:xfrm flipV="1">
                              <a:off x="1699774" y="235612"/>
                              <a:ext cx="21844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6F0E670" id="Group 297" o:spid="_x0000_s1087" style="position:absolute;left:0;text-align:left;margin-left:90.5pt;margin-top:64.3pt;width:241.95pt;height:68.4pt;z-index:251658240;mso-width-relative:margin;mso-height-relative:margin" coordsize="30728,86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">
                <v:shape id="Text Box 147" o:spid="_x0000_s1088" type="#_x0000_t202" style="position:absolute;left:785;width:3683;height:29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" filled="f" stroked="f" strokeweight=".5pt">
                  <v:textbox>
                    <w:txbxContent>
                      <w:p w14:paraId="6A7137C2" w14:textId="77777777" w:rsidR="001D397F" w:rsidRDefault="001D397F" w:rsidP="00653D0D">
                        <w:r>
                          <w:t>P</w:t>
                        </w:r>
                        <w:r w:rsidRPr="009D54E9">
                          <w:rPr>
                            <w:vertAlign w:val="subscript"/>
                          </w:rPr>
                          <w:t>o</w:t>
                        </w:r>
                      </w:p>
                    </w:txbxContent>
                  </v:textbox>
                </v:shape>
                <v:shape id="Text Box 151" o:spid="_x0000_s1089" type="#_x0000_t202" style="position:absolute;left:779;top:1818;width:4416;height:32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" filled="f" stroked="f" strokeweight=".5pt">
                  <v:textbox>
                    <w:txbxContent>
                      <w:p w14:paraId="1474F302" w14:textId="77777777" w:rsidR="001D397F" w:rsidRDefault="001D397F" w:rsidP="00653D0D">
                        <w:r>
                          <w:t>P</w:t>
                        </w:r>
                        <w:r>
                          <w:rPr>
                            <w:vertAlign w:val="subscript"/>
                          </w:rPr>
                          <w:t>1</w:t>
                        </w:r>
                      </w:p>
                    </w:txbxContent>
                  </v:textbox>
                </v:shape>
                <v:group id="Group 193" o:spid="_x0000_s1090" style="position:absolute;top:953;width:30728;height:7734" coordsize="30728,77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">
                  <v:group id="Group 192" o:spid="_x0000_s1091" style="position:absolute;width:30728;height:7733" coordsize="30728,77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">
                    <v:group id="Group 191" o:spid="_x0000_s1092" style="position:absolute;width:12353;height:7733" coordsize="12353,77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">
                      <v:group id="Group 146" o:spid="_x0000_s1093" style="position:absolute;left:3534;width:1835;height:927" coordsize="183515,9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">
                        <v:rect id="Rectangle 135" o:spid="_x0000_s1094" style="position:absolute;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" fillcolor="#1f497d [3215]" strokecolor="black [3213]" strokeweight=".5pt"/>
                        <v:rect id="Rectangle 136" o:spid="_x0000_s1095" style="position:absolute;left:91440;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" fillcolor="#c00000" strokecolor="black [3213]" strokeweight=".5pt"/>
                      </v:group>
                      <v:group id="Group 144" o:spid="_x0000_s1096" style="position:absolute;left:3478;top:1795;width:1835;height:927" coordsize="183515,9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">
                        <v:rect id="Rectangle 138" o:spid="_x0000_s1097" style="position:absolute;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" fillcolor="#1f497d [3215]" strokecolor="black [3213]" strokeweight=".5pt"/>
                        <v:rect id="Rectangle 139" o:spid="_x0000_s1098" style="position:absolute;left:91440;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" fillcolor="#c00000" strokecolor="black [3213]" strokeweight=".5pt"/>
                      </v:group>
                      <v:group id="Group 189" o:spid="_x0000_s1099" style="position:absolute;top:3533;width:12353;height:4200" coordorigin="" coordsize="12353,4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">
                        <v:group id="Group 187" o:spid="_x0000_s1100" style="position:absolute;width:12353;height:4199" coordorigin="" coordsize="12353,4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">
                          <v:shape id="Text Box 152" o:spid="_x0000_s1101" type="#_x0000_t202" style="position:absolute;top:1626;width:7822;height:25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" filled="f" stroked="f" strokeweight=".5pt">
                            <v:textbox>
                              <w:txbxContent>
                                <w:p w14:paraId="659B4BEC" w14:textId="77777777" w:rsidR="001D397F" w:rsidRDefault="001D397F" w:rsidP="00653D0D">
                                  <w:r>
                                    <w:t>Offset</w:t>
                                  </w:r>
                                </w:p>
                              </w:txbxContent>
                            </v:textbox>
                          </v:shape>
                          <v:shape id="Text Box 153" o:spid="_x0000_s1102" type="#_x0000_t202" style="position:absolute;left:4531;top:1685;width:7822;height:25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" filled="f" stroked="f" strokeweight=".5pt">
                            <v:textbox>
                              <w:txbxContent>
                                <w:p w14:paraId="11BC7F6B" w14:textId="77777777" w:rsidR="001D397F" w:rsidRDefault="001D397F" w:rsidP="00653D0D">
                                  <w:r>
                                    <w:t xml:space="preserve"> Size</w:t>
                                  </w:r>
                                </w:p>
                              </w:txbxContent>
                            </v:textbox>
                          </v:shape>
                          <v:group id="Group 186" o:spid="_x0000_s1103" style="position:absolute;left:897;width:4472;height:2941" coordorigin="-6,-72" coordsize="447182,2942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">
                            <v:group id="Group 145" o:spid="_x0000_s1104" style="position:absolute;left:263661;top:89758;width:183515;height:92710" coordsize="183515,9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">
                              <v:rect id="Rectangle 141" o:spid="_x0000_s1105" style="position:absolute;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" fillcolor="#1f497d [3215]" strokecolor="black [3213]" strokeweight=".5pt"/>
                              <v:rect id="Rectangle 142" o:spid="_x0000_s1106" style="position:absolute;left:91440;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" fillcolor="#c00000" strokecolor="black [3213]" strokeweight=".5pt"/>
                            </v:group>
                            <v:shape id="Text Box 148" o:spid="_x0000_s1107" type="#_x0000_t202" style="position:absolute;left:-6;top:-72;width:341467;height:29423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" filled="f" stroked="f" strokeweight=".5pt">
                              <v:textbox>
                                <w:txbxContent>
                                  <w:p w14:paraId="0770E7D1" w14:textId="77777777" w:rsidR="001D397F" w:rsidRDefault="001D397F" w:rsidP="00653D0D">
                                    <w:r>
                                      <w:t>P</w:t>
                                    </w:r>
                                    <w:r>
                                      <w:rPr>
                                        <w:vertAlign w:val="subscript"/>
                                      </w:rPr>
                                      <w:t>n</w:t>
                                    </w:r>
                                  </w:p>
                                </w:txbxContent>
                              </v:textbox>
                            </v:shape>
                          </v:group>
                        </v:group>
                        <v:group id="Group 188" o:spid="_x0000_s1108" style="position:absolute;left:3478;top:1963;width:2463;height:483" coordsize="246319,482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">
                          <v:line id="Straight Connector 155" o:spid="_x0000_s1109" style="position:absolute;visibility:visible;mso-wrap-style:square" from="140227,5172" to="246319,418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" strokecolor="#c00000"/>
                          <v:line id="Straight Connector 157" o:spid="_x0000_s1110" style="position:absolute;flip:x;visibility:visible;mso-wrap-style:square" from="0,0" to="53340,482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" strokecolor="#9bbb59 [3206]"/>
                        </v:group>
                      </v:group>
                    </v:group>
                    <v:shape id="Text Box 158" o:spid="_x0000_s1111" type="#_x0000_t202" style="position:absolute;left:8343;top:957;width:9737;height:25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" filled="f" stroked="f" strokeweight=".5pt">
                      <v:textbox>
                        <w:txbxContent>
                          <w:p w14:paraId="1179FC65" w14:textId="77777777" w:rsidR="001D397F" w:rsidRDefault="001D397F" w:rsidP="00653D0D">
                            <w:r>
                              <w:t>MPI_Gatherr</w:t>
                            </w:r>
                          </w:p>
                        </w:txbxContent>
                      </v:textbox>
                    </v:shape>
                    <v:group id="Group 175" o:spid="_x0000_s1112" style="position:absolute;left:19240;top:1121;width:11488;height:3120" coordorigin="-1" coordsize="11488,31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">
                      <v:shape id="Text Box 159" o:spid="_x0000_s1113" type="#_x0000_t202" style="position:absolute;left:-1;width:3462;height:31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" filled="f" stroked="f" strokeweight=".5pt">
                        <v:textbox>
                          <w:txbxContent>
                            <w:p w14:paraId="0FD45C67" w14:textId="77777777" w:rsidR="001D397F" w:rsidRDefault="001D397F" w:rsidP="00653D0D">
                              <w:r>
                                <w:t>P</w:t>
                              </w:r>
                              <w:r w:rsidRPr="009D54E9">
                                <w:rPr>
                                  <w:vertAlign w:val="subscript"/>
                                </w:rPr>
                                <w:t>o</w:t>
                              </w:r>
                            </w:p>
                          </w:txbxContent>
                        </v:textbox>
                      </v:shape>
                      <v:group id="Group 160" o:spid="_x0000_s1114" style="position:absolute;left:2616;top:863;width:1835;height:927" coordsize="183515,9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">
                        <v:rect id="Rectangle 161" o:spid="_x0000_s1115" style="position:absolute;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" fillcolor="#1f497d [3215]" strokecolor="black [3213]" strokeweight=".5pt"/>
                        <v:rect id="Rectangle 162" o:spid="_x0000_s1116" style="position:absolute;left:91440;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" fillcolor="#c00000" strokecolor="black [3213]" strokeweight=".5pt"/>
                      </v:group>
                      <v:group id="Group 164" o:spid="_x0000_s1117" style="position:absolute;left:5791;top:838;width:1835;height:927" coordsize="183515,9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">
                        <v:rect id="Rectangle 165" o:spid="_x0000_s1118" style="position:absolute;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" fillcolor="#1f497d [3215]" strokecolor="black [3213]" strokeweight=".5pt"/>
                        <v:rect id="Rectangle 166" o:spid="_x0000_s1119" style="position:absolute;left:91440;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" fillcolor="#c00000" strokecolor="black [3213]" strokeweight=".5pt"/>
                      </v:group>
                      <v:group id="Group 168" o:spid="_x0000_s1120" style="position:absolute;left:9652;top:838;width:1835;height:927" coordsize="183515,9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">
                        <v:rect id="Rectangle 169" o:spid="_x0000_s1121" style="position:absolute;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" fillcolor="#1f497d [3215]" strokecolor="black [3213]" strokeweight=".5pt"/>
                        <v:rect id="Rectangle 170" o:spid="_x0000_s1122" style="position:absolute;left:91440;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" fillcolor="#c00000" strokecolor="black [3213]" strokeweight=".5pt"/>
                      </v:group>
                      <v:shape id="Text Box 172" o:spid="_x0000_s1123" type="#_x0000_t202" style="position:absolute;left:7091;top:25;width:2007;height:29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" filled="f" stroked="f" strokeweight=".5pt">
                        <v:textbox>
                          <w:txbxContent>
                            <w:p w14:paraId="60E98740" w14:textId="77777777" w:rsidR="001D397F" w:rsidRDefault="001D397F" w:rsidP="00653D0D">
                              <w:r>
                                <w:t>…</w:t>
                              </w:r>
                            </w:p>
                          </w:txbxContent>
                        </v:textbox>
                      </v:shape>
                    </v:group>
                  </v:group>
                  <v:shapetype id="_x0000_t32" coordsize="21600,21600" o:spt="32" o:oned="t" path="m,l21600,21600e" filled="f">
                    <v:path arrowok="t" fillok="f" o:connecttype="none"/>
                    <o:lock v:ext="edit" shapetype="t"/>
                  </v:shapetype>
                  <v:shape id="Straight Arrow Connector 173" o:spid="_x0000_s1124" type="#_x0000_t32" style="position:absolute;left:7124;top:2356;width:2184;height:5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" strokecolor="#4579b8 [3044]">
                    <v:stroke endarrow="block"/>
                  </v:shape>
                  <v:shape id="Straight Arrow Connector 176" o:spid="_x0000_s1125" type="#_x0000_t32" style="position:absolute;left:16997;top:2356;width:2185;height:5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" strokecolor="#4579b8 [3044]">
                    <v:stroke endarrow="block"/>
                  </v:shape>
                </v:group>
              </v:group>
            </w:pict>
          </mc:Fallback>
        </mc:AlternateContent>
      </w:r>
      <w:r>
        <w:t xml:space="preserve">This implementation option adds additional checking to implementation option 1. This implementation checks that the read buffer’s offset and size are all the same on all the processors. An additional option would allow the user control for whether or not this check occurs. Overall, this check would add an </w:t>
      </w:r>
      <w:proofErr w:type="spellStart"/>
      <w:r>
        <w:t>MPI_Gather</w:t>
      </w:r>
      <w:proofErr w:type="spellEnd"/>
      <w:r>
        <w:t xml:space="preserve"> to Implementation 1.</w:t>
      </w:r>
    </w:p>
    <w:p w14:paraId="03827146" w14:textId="7551652D" w:rsidR="00653D0D" w:rsidRDefault="00653D0D" w:rsidP="00653D0D"/>
    <w:p w14:paraId="3E4029FA" w14:textId="4EA37518" w:rsidR="00653D0D" w:rsidRDefault="0034783C" w:rsidP="00653D0D">
      <w:r w:rsidRPr="0087656F">
        <w:rPr>
          <w:noProof/>
        </w:rPr>
        <mc:AlternateContent>
          <mc:Choice Requires="wps">
            <w:drawing>
              <wp:anchor distT="0" distB="0" distL="114300" distR="114300" simplePos="0" relativeHeight="251657216" behindDoc="0" locked="0" layoutInCell="1" allowOverlap="1" wp14:anchorId="73536C29" wp14:editId="609156A3">
                <wp:simplePos x="0" y="0"/>
                <wp:positionH relativeFrom="column">
                  <wp:posOffset>1440180</wp:posOffset>
                </wp:positionH>
                <wp:positionV relativeFrom="paragraph">
                  <wp:posOffset>25689</wp:posOffset>
                </wp:positionV>
                <wp:extent cx="311727" cy="285750"/>
                <wp:effectExtent l="0" t="0" r="0" b="0"/>
                <wp:wrapNone/>
                <wp:docPr id="149" name="Text Box 149"/>
                <wp:cNvGraphicFramePr/>
                <a:graphic xmlns:a="http://schemas.openxmlformats.org/drawingml/2006/main">
                  <a:graphicData uri="http://schemas.microsoft.com/office/word/2010/wordprocessingShape">
                    <wps:wsp>
                      <wps:cNvSpPr txBox="1"/>
                      <wps:spPr>
                        <a:xfrm>
                          <a:off x="0" y="0"/>
                          <a:ext cx="311727" cy="285750"/>
                        </a:xfrm>
                        <a:prstGeom prst="rect">
                          <a:avLst/>
                        </a:prstGeom>
                        <a:noFill/>
                        <a:ln w="6350">
                          <a:noFill/>
                        </a:ln>
                      </wps:spPr>
                      <wps:txbx>
                        <w:txbxContent>
                          <w:p w14:paraId="79F6860D" w14:textId="77777777" w:rsidR="001D397F" w:rsidRDefault="001D397F" w:rsidP="00653D0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36C29" id="Text Box 149" o:spid="_x0000_s1126" type="#_x0000_t202" style="position:absolute;left:0;text-align:left;margin-left:113.4pt;margin-top:2pt;width:24.55pt;height:2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" filled="f" stroked="f" strokeweight=".5pt">
                <v:textbox>
                  <w:txbxContent>
                    <w:p w14:paraId="79F6860D" w14:textId="77777777" w:rsidR="001D397F" w:rsidRDefault="001D397F" w:rsidP="00653D0D">
                      <w:r>
                        <w:t>…</w:t>
                      </w:r>
                    </w:p>
                  </w:txbxContent>
                </v:textbox>
              </v:shape>
            </w:pict>
          </mc:Fallback>
        </mc:AlternateContent>
      </w:r>
    </w:p>
    <w:p w14:paraId="3E97215B" w14:textId="77777777" w:rsidR="00653D0D" w:rsidRDefault="00653D0D" w:rsidP="00653D0D">
      <w:r>
        <w:rPr>
          <w:noProof/>
        </w:rPr>
        <mc:AlternateContent>
          <mc:Choice Requires="wps">
            <w:drawing>
              <wp:anchor distT="0" distB="0" distL="114300" distR="114300" simplePos="0" relativeHeight="251673600" behindDoc="0" locked="0" layoutInCell="1" allowOverlap="1" wp14:anchorId="7B5DC043" wp14:editId="64DF9978">
                <wp:simplePos x="0" y="0"/>
                <wp:positionH relativeFrom="column">
                  <wp:posOffset>2446136</wp:posOffset>
                </wp:positionH>
                <wp:positionV relativeFrom="paragraph">
                  <wp:posOffset>119174</wp:posOffset>
                </wp:positionV>
                <wp:extent cx="4642" cy="366688"/>
                <wp:effectExtent l="63500" t="0" r="46355" b="40005"/>
                <wp:wrapNone/>
                <wp:docPr id="4" name="Straight Arrow Connector 4"/>
                <wp:cNvGraphicFramePr/>
                <a:graphic xmlns:a="http://schemas.openxmlformats.org/drawingml/2006/main">
                  <a:graphicData uri="http://schemas.microsoft.com/office/word/2010/wordprocessingShape">
                    <wps:wsp>
                      <wps:cNvCnPr/>
                      <wps:spPr>
                        <a:xfrm>
                          <a:off x="0" y="0"/>
                          <a:ext cx="4642" cy="3666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1FCA39" id="Straight Arrow Connector 4" o:spid="_x0000_s1026" type="#_x0000_t32" style="position:absolute;margin-left:192.6pt;margin-top:9.4pt;width:.35pt;height:28.8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" strokecolor="#4579b8 [3044]">
                <v:stroke endarrow="block"/>
              </v:shape>
            </w:pict>
          </mc:Fallback>
        </mc:AlternateContent>
      </w:r>
    </w:p>
    <w:p w14:paraId="46E7691D" w14:textId="2FB6C859" w:rsidR="00653D0D" w:rsidRDefault="0034783C" w:rsidP="00653D0D">
      <w:r>
        <w:rPr>
          <w:noProof/>
        </w:rPr>
        <mc:AlternateContent>
          <mc:Choice Requires="wpg">
            <w:drawing>
              <wp:anchor distT="0" distB="0" distL="114300" distR="114300" simplePos="0" relativeHeight="251656192" behindDoc="0" locked="0" layoutInCell="1" allowOverlap="1" wp14:anchorId="203F2B9A" wp14:editId="5C4BCEB1">
                <wp:simplePos x="0" y="0"/>
                <wp:positionH relativeFrom="column">
                  <wp:posOffset>1289512</wp:posOffset>
                </wp:positionH>
                <wp:positionV relativeFrom="paragraph">
                  <wp:posOffset>55995</wp:posOffset>
                </wp:positionV>
                <wp:extent cx="2555135" cy="784515"/>
                <wp:effectExtent l="0" t="0" r="10795" b="0"/>
                <wp:wrapNone/>
                <wp:docPr id="75" name="Group 75"/>
                <wp:cNvGraphicFramePr/>
                <a:graphic xmlns:a="http://schemas.openxmlformats.org/drawingml/2006/main">
                  <a:graphicData uri="http://schemas.microsoft.com/office/word/2010/wordprocessingGroup">
                    <wpg:wgp>
                      <wpg:cNvGrpSpPr/>
                      <wpg:grpSpPr>
                        <a:xfrm>
                          <a:off x="0" y="0"/>
                          <a:ext cx="2555135" cy="784515"/>
                          <a:chOff x="1228550" y="0"/>
                          <a:chExt cx="2555457" cy="784574"/>
                        </a:xfrm>
                      </wpg:grpSpPr>
                      <wps:wsp>
                        <wps:cNvPr id="76" name="Text Box 76"/>
                        <wps:cNvSpPr txBox="1"/>
                        <wps:spPr>
                          <a:xfrm>
                            <a:off x="2849755" y="218783"/>
                            <a:ext cx="361871" cy="251460"/>
                          </a:xfrm>
                          <a:prstGeom prst="rect">
                            <a:avLst/>
                          </a:prstGeom>
                          <a:noFill/>
                          <a:ln w="6350">
                            <a:noFill/>
                          </a:ln>
                        </wps:spPr>
                        <wps:txbx>
                          <w:txbxContent>
                            <w:p w14:paraId="01819ED5" w14:textId="77777777" w:rsidR="001D397F" w:rsidRDefault="001D397F" w:rsidP="00653D0D">
                              <w:r>
                                <w:t>P</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7" name="Group 77"/>
                        <wpg:cNvGrpSpPr/>
                        <wpg:grpSpPr>
                          <a:xfrm>
                            <a:off x="1228550" y="0"/>
                            <a:ext cx="2555457" cy="784574"/>
                            <a:chOff x="95367" y="0"/>
                            <a:chExt cx="2555457" cy="784574"/>
                          </a:xfrm>
                        </wpg:grpSpPr>
                        <wps:wsp>
                          <wps:cNvPr id="78" name="Straight Connector 78"/>
                          <wps:cNvCnPr/>
                          <wps:spPr>
                            <a:xfrm>
                              <a:off x="734886" y="336589"/>
                              <a:ext cx="0" cy="20066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79" name="Group 79"/>
                          <wpg:cNvGrpSpPr/>
                          <wpg:grpSpPr>
                            <a:xfrm>
                              <a:off x="95367" y="0"/>
                              <a:ext cx="2555457" cy="784574"/>
                              <a:chOff x="95367" y="0"/>
                              <a:chExt cx="2555457" cy="784574"/>
                            </a:xfrm>
                          </wpg:grpSpPr>
                          <wps:wsp>
                            <wps:cNvPr id="80" name="Text Box 80"/>
                            <wps:cNvSpPr txBox="1"/>
                            <wps:spPr>
                              <a:xfrm>
                                <a:off x="119510" y="339715"/>
                                <a:ext cx="782320" cy="251460"/>
                              </a:xfrm>
                              <a:prstGeom prst="rect">
                                <a:avLst/>
                              </a:prstGeom>
                              <a:noFill/>
                              <a:ln w="6350">
                                <a:noFill/>
                              </a:ln>
                            </wps:spPr>
                            <wps:txbx>
                              <w:txbxContent>
                                <w:p w14:paraId="64B6F977" w14:textId="77777777" w:rsidR="001D397F" w:rsidRDefault="001D397F" w:rsidP="00653D0D">
                                  <w:r>
                                    <w:t>Read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1" name="Group 81"/>
                            <wpg:cNvGrpSpPr/>
                            <wpg:grpSpPr>
                              <a:xfrm>
                                <a:off x="95367" y="0"/>
                                <a:ext cx="2555457" cy="784574"/>
                                <a:chOff x="0" y="0"/>
                                <a:chExt cx="2555457" cy="784574"/>
                              </a:xfrm>
                            </wpg:grpSpPr>
                            <wps:wsp>
                              <wps:cNvPr id="82" name="Right Brace 82"/>
                              <wps:cNvSpPr/>
                              <wps:spPr>
                                <a:xfrm rot="5400000">
                                  <a:off x="266467" y="70122"/>
                                  <a:ext cx="63500" cy="58166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3" name="Group 83"/>
                              <wpg:cNvGrpSpPr/>
                              <wpg:grpSpPr>
                                <a:xfrm>
                                  <a:off x="0" y="0"/>
                                  <a:ext cx="2555457" cy="784574"/>
                                  <a:chOff x="0" y="0"/>
                                  <a:chExt cx="2555457" cy="784574"/>
                                </a:xfrm>
                              </wpg:grpSpPr>
                              <wpg:grpSp>
                                <wpg:cNvPr id="84" name="Group 84"/>
                                <wpg:cNvGrpSpPr/>
                                <wpg:grpSpPr>
                                  <a:xfrm>
                                    <a:off x="0" y="140193"/>
                                    <a:ext cx="681778" cy="285867"/>
                                    <a:chOff x="0" y="-52"/>
                                    <a:chExt cx="681778" cy="285867"/>
                                  </a:xfrm>
                                </wpg:grpSpPr>
                                <wpg:grpSp>
                                  <wpg:cNvPr id="85" name="Group 85"/>
                                  <wpg:cNvGrpSpPr/>
                                  <wpg:grpSpPr>
                                    <a:xfrm>
                                      <a:off x="307340" y="81280"/>
                                      <a:ext cx="374438" cy="93133"/>
                                      <a:chOff x="0" y="0"/>
                                      <a:chExt cx="374438" cy="93133"/>
                                    </a:xfrm>
                                  </wpg:grpSpPr>
                                  <wps:wsp>
                                    <wps:cNvPr id="86" name="Rectangle 86"/>
                                    <wps:cNvSpPr/>
                                    <wps:spPr>
                                      <a:xfrm>
                                        <a:off x="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9398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18542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281940" y="0"/>
                                        <a:ext cx="92498" cy="93133"/>
                                      </a:xfrm>
                                      <a:prstGeom prst="rect">
                                        <a:avLst/>
                                      </a:prstGeom>
                                      <a:solidFill>
                                        <a:srgbClr val="00B05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0" name="Group 90"/>
                                  <wpg:cNvGrpSpPr/>
                                  <wpg:grpSpPr>
                                    <a:xfrm>
                                      <a:off x="0" y="81280"/>
                                      <a:ext cx="186055" cy="93133"/>
                                      <a:chOff x="0" y="0"/>
                                      <a:chExt cx="186055" cy="93133"/>
                                    </a:xfrm>
                                  </wpg:grpSpPr>
                                  <wps:wsp>
                                    <wps:cNvPr id="91" name="Rectangle 91"/>
                                    <wps:cNvSpPr/>
                                    <wps:spPr>
                                      <a:xfrm>
                                        <a:off x="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Rectangle 92"/>
                                    <wps:cNvSpPr/>
                                    <wps:spPr>
                                      <a:xfrm>
                                        <a:off x="93980" y="0"/>
                                        <a:ext cx="92075" cy="92710"/>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3" name="Text Box 93"/>
                                  <wps:cNvSpPr txBox="1"/>
                                  <wps:spPr>
                                    <a:xfrm>
                                      <a:off x="109197" y="-52"/>
                                      <a:ext cx="200660" cy="285867"/>
                                    </a:xfrm>
                                    <a:prstGeom prst="rect">
                                      <a:avLst/>
                                    </a:prstGeom>
                                    <a:noFill/>
                                    <a:ln w="6350">
                                      <a:noFill/>
                                    </a:ln>
                                  </wps:spPr>
                                  <wps:txbx>
                                    <w:txbxContent>
                                      <w:p w14:paraId="5A8D2AE3" w14:textId="77777777" w:rsidR="001D397F" w:rsidRDefault="001D397F" w:rsidP="00653D0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4" name="Text Box 94"/>
                                <wps:cNvSpPr txBox="1"/>
                                <wps:spPr>
                                  <a:xfrm>
                                    <a:off x="106562" y="0"/>
                                    <a:ext cx="343593" cy="306555"/>
                                  </a:xfrm>
                                  <a:prstGeom prst="rect">
                                    <a:avLst/>
                                  </a:prstGeom>
                                  <a:noFill/>
                                  <a:ln w="6350">
                                    <a:noFill/>
                                  </a:ln>
                                </wps:spPr>
                                <wps:txbx>
                                  <w:txbxContent>
                                    <w:p w14:paraId="74B337E7" w14:textId="77777777" w:rsidR="001D397F" w:rsidRDefault="001D397F" w:rsidP="00653D0D">
                                      <w:r>
                                        <w:t>P</w:t>
                                      </w:r>
                                      <w:r w:rsidRPr="009D54E9">
                                        <w:rPr>
                                          <w:vertAlign w:val="subscript"/>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389014" y="480535"/>
                                    <a:ext cx="853440" cy="304039"/>
                                  </a:xfrm>
                                  <a:prstGeom prst="rect">
                                    <a:avLst/>
                                  </a:prstGeom>
                                  <a:noFill/>
                                  <a:ln w="6350">
                                    <a:noFill/>
                                  </a:ln>
                                </wps:spPr>
                                <wps:txbx>
                                  <w:txbxContent>
                                    <w:p w14:paraId="1A749946" w14:textId="77777777" w:rsidR="001D397F" w:rsidRDefault="001D397F" w:rsidP="00653D0D">
                                      <w:r>
                                        <w:t>Bytes 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6" name="Group 96"/>
                                <wpg:cNvGrpSpPr/>
                                <wpg:grpSpPr>
                                  <a:xfrm>
                                    <a:off x="775395" y="33647"/>
                                    <a:ext cx="1780062" cy="745730"/>
                                    <a:chOff x="-15589" y="-12"/>
                                    <a:chExt cx="1780062" cy="745730"/>
                                  </a:xfrm>
                                </wpg:grpSpPr>
                                <wps:wsp>
                                  <wps:cNvPr id="97" name="Text Box 97"/>
                                  <wps:cNvSpPr txBox="1"/>
                                  <wps:spPr>
                                    <a:xfrm>
                                      <a:off x="-15589" y="80192"/>
                                      <a:ext cx="853440" cy="251460"/>
                                    </a:xfrm>
                                    <a:prstGeom prst="rect">
                                      <a:avLst/>
                                    </a:prstGeom>
                                    <a:noFill/>
                                    <a:ln w="6350">
                                      <a:noFill/>
                                    </a:ln>
                                  </wps:spPr>
                                  <wps:txbx>
                                    <w:txbxContent>
                                      <w:p w14:paraId="0628CBC1" w14:textId="77777777" w:rsidR="001D397F" w:rsidRDefault="001D397F" w:rsidP="00653D0D">
                                        <w:r>
                                          <w:t>MPI_Bcast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8" name="Group 98"/>
                                  <wpg:cNvGrpSpPr/>
                                  <wpg:grpSpPr>
                                    <a:xfrm>
                                      <a:off x="829916" y="-12"/>
                                      <a:ext cx="934557" cy="745730"/>
                                      <a:chOff x="-337" y="-12"/>
                                      <a:chExt cx="934557" cy="745730"/>
                                    </a:xfrm>
                                  </wpg:grpSpPr>
                                  <wpg:grpSp>
                                    <wpg:cNvPr id="99" name="Group 99"/>
                                    <wpg:cNvGrpSpPr/>
                                    <wpg:grpSpPr>
                                      <a:xfrm>
                                        <a:off x="252442" y="-12"/>
                                        <a:ext cx="681778" cy="698967"/>
                                        <a:chOff x="0" y="-12"/>
                                        <a:chExt cx="681778" cy="698967"/>
                                      </a:xfrm>
                                    </wpg:grpSpPr>
                                    <wpg:grpSp>
                                      <wpg:cNvPr id="100" name="Group 100"/>
                                      <wpg:cNvGrpSpPr/>
                                      <wpg:grpSpPr>
                                        <a:xfrm>
                                          <a:off x="0" y="-12"/>
                                          <a:ext cx="681778" cy="272908"/>
                                          <a:chOff x="0" y="-12"/>
                                          <a:chExt cx="681778" cy="272908"/>
                                        </a:xfrm>
                                      </wpg:grpSpPr>
                                      <wpg:grpSp>
                                        <wpg:cNvPr id="101" name="Group 101"/>
                                        <wpg:cNvGrpSpPr/>
                                        <wpg:grpSpPr>
                                          <a:xfrm>
                                            <a:off x="307340" y="81280"/>
                                            <a:ext cx="374438" cy="93133"/>
                                            <a:chOff x="0" y="0"/>
                                            <a:chExt cx="374438" cy="93133"/>
                                          </a:xfrm>
                                        </wpg:grpSpPr>
                                        <wps:wsp>
                                          <wps:cNvPr id="102" name="Rectangle 102"/>
                                          <wps:cNvSpPr/>
                                          <wps:spPr>
                                            <a:xfrm>
                                              <a:off x="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9398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18542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281940" y="0"/>
                                              <a:ext cx="92498" cy="93133"/>
                                            </a:xfrm>
                                            <a:prstGeom prst="rect">
                                              <a:avLst/>
                                            </a:prstGeom>
                                            <a:solidFill>
                                              <a:srgbClr val="00B05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6" name="Group 106"/>
                                        <wpg:cNvGrpSpPr/>
                                        <wpg:grpSpPr>
                                          <a:xfrm>
                                            <a:off x="0" y="81280"/>
                                            <a:ext cx="186055" cy="93133"/>
                                            <a:chOff x="0" y="0"/>
                                            <a:chExt cx="186055" cy="93133"/>
                                          </a:xfrm>
                                        </wpg:grpSpPr>
                                        <wps:wsp>
                                          <wps:cNvPr id="107" name="Rectangle 107"/>
                                          <wps:cNvSpPr/>
                                          <wps:spPr>
                                            <a:xfrm>
                                              <a:off x="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93980" y="0"/>
                                              <a:ext cx="92075" cy="92710"/>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9" name="Text Box 109"/>
                                        <wps:cNvSpPr txBox="1"/>
                                        <wps:spPr>
                                          <a:xfrm>
                                            <a:off x="108809" y="-12"/>
                                            <a:ext cx="200660" cy="272908"/>
                                          </a:xfrm>
                                          <a:prstGeom prst="rect">
                                            <a:avLst/>
                                          </a:prstGeom>
                                          <a:noFill/>
                                          <a:ln w="6350">
                                            <a:noFill/>
                                          </a:ln>
                                        </wps:spPr>
                                        <wps:txbx>
                                          <w:txbxContent>
                                            <w:p w14:paraId="661D5CDD" w14:textId="77777777" w:rsidR="001D397F" w:rsidRDefault="001D397F" w:rsidP="00653D0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10" name="Group 110"/>
                                      <wpg:cNvGrpSpPr/>
                                      <wpg:grpSpPr>
                                        <a:xfrm>
                                          <a:off x="0" y="196257"/>
                                          <a:ext cx="681778" cy="289668"/>
                                          <a:chOff x="0" y="-86"/>
                                          <a:chExt cx="681778" cy="289668"/>
                                        </a:xfrm>
                                      </wpg:grpSpPr>
                                      <wpg:grpSp>
                                        <wpg:cNvPr id="111" name="Group 111"/>
                                        <wpg:cNvGrpSpPr/>
                                        <wpg:grpSpPr>
                                          <a:xfrm>
                                            <a:off x="307340" y="81280"/>
                                            <a:ext cx="374438" cy="93133"/>
                                            <a:chOff x="0" y="0"/>
                                            <a:chExt cx="374438" cy="93133"/>
                                          </a:xfrm>
                                        </wpg:grpSpPr>
                                        <wps:wsp>
                                          <wps:cNvPr id="112" name="Rectangle 112"/>
                                          <wps:cNvSpPr/>
                                          <wps:spPr>
                                            <a:xfrm>
                                              <a:off x="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9398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18542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281940" y="0"/>
                                              <a:ext cx="92498" cy="93133"/>
                                            </a:xfrm>
                                            <a:prstGeom prst="rect">
                                              <a:avLst/>
                                            </a:prstGeom>
                                            <a:solidFill>
                                              <a:srgbClr val="00B05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6" name="Group 116"/>
                                        <wpg:cNvGrpSpPr/>
                                        <wpg:grpSpPr>
                                          <a:xfrm>
                                            <a:off x="0" y="81280"/>
                                            <a:ext cx="186055" cy="93133"/>
                                            <a:chOff x="0" y="0"/>
                                            <a:chExt cx="186055" cy="93133"/>
                                          </a:xfrm>
                                        </wpg:grpSpPr>
                                        <wps:wsp>
                                          <wps:cNvPr id="117" name="Rectangle 117"/>
                                          <wps:cNvSpPr/>
                                          <wps:spPr>
                                            <a:xfrm>
                                              <a:off x="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93980" y="0"/>
                                              <a:ext cx="92075" cy="92710"/>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9" name="Text Box 119"/>
                                        <wps:cNvSpPr txBox="1"/>
                                        <wps:spPr>
                                          <a:xfrm>
                                            <a:off x="108809" y="-86"/>
                                            <a:ext cx="200660" cy="289668"/>
                                          </a:xfrm>
                                          <a:prstGeom prst="rect">
                                            <a:avLst/>
                                          </a:prstGeom>
                                          <a:noFill/>
                                          <a:ln w="6350">
                                            <a:noFill/>
                                          </a:ln>
                                        </wps:spPr>
                                        <wps:txbx>
                                          <w:txbxContent>
                                            <w:p w14:paraId="0F807B81" w14:textId="77777777" w:rsidR="001D397F" w:rsidRDefault="001D397F" w:rsidP="00653D0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0" name="Group 120"/>
                                      <wpg:cNvGrpSpPr/>
                                      <wpg:grpSpPr>
                                        <a:xfrm>
                                          <a:off x="0" y="431956"/>
                                          <a:ext cx="681778" cy="266999"/>
                                          <a:chOff x="0" y="0"/>
                                          <a:chExt cx="681778" cy="266999"/>
                                        </a:xfrm>
                                      </wpg:grpSpPr>
                                      <wpg:grpSp>
                                        <wpg:cNvPr id="121" name="Group 121"/>
                                        <wpg:cNvGrpSpPr/>
                                        <wpg:grpSpPr>
                                          <a:xfrm>
                                            <a:off x="307340" y="81280"/>
                                            <a:ext cx="374438" cy="93133"/>
                                            <a:chOff x="0" y="0"/>
                                            <a:chExt cx="374438" cy="93133"/>
                                          </a:xfrm>
                                        </wpg:grpSpPr>
                                        <wps:wsp>
                                          <wps:cNvPr id="122" name="Rectangle 122"/>
                                          <wps:cNvSpPr/>
                                          <wps:spPr>
                                            <a:xfrm>
                                              <a:off x="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Rectangle 123"/>
                                          <wps:cNvSpPr/>
                                          <wps:spPr>
                                            <a:xfrm>
                                              <a:off x="9398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Rectangle 124"/>
                                          <wps:cNvSpPr/>
                                          <wps:spPr>
                                            <a:xfrm>
                                              <a:off x="18542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Rectangle 125"/>
                                          <wps:cNvSpPr/>
                                          <wps:spPr>
                                            <a:xfrm>
                                              <a:off x="281940" y="0"/>
                                              <a:ext cx="92498" cy="93133"/>
                                            </a:xfrm>
                                            <a:prstGeom prst="rect">
                                              <a:avLst/>
                                            </a:prstGeom>
                                            <a:solidFill>
                                              <a:srgbClr val="00B05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6" name="Group 126"/>
                                        <wpg:cNvGrpSpPr/>
                                        <wpg:grpSpPr>
                                          <a:xfrm>
                                            <a:off x="0" y="81280"/>
                                            <a:ext cx="186055" cy="93133"/>
                                            <a:chOff x="0" y="0"/>
                                            <a:chExt cx="186055" cy="93133"/>
                                          </a:xfrm>
                                        </wpg:grpSpPr>
                                        <wps:wsp>
                                          <wps:cNvPr id="127" name="Rectangle 127"/>
                                          <wps:cNvSpPr/>
                                          <wps:spPr>
                                            <a:xfrm>
                                              <a:off x="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8"/>
                                          <wps:cNvSpPr/>
                                          <wps:spPr>
                                            <a:xfrm>
                                              <a:off x="93980" y="0"/>
                                              <a:ext cx="92075" cy="92710"/>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9" name="Text Box 129"/>
                                        <wps:cNvSpPr txBox="1"/>
                                        <wps:spPr>
                                          <a:xfrm>
                                            <a:off x="109220" y="0"/>
                                            <a:ext cx="200660" cy="266999"/>
                                          </a:xfrm>
                                          <a:prstGeom prst="rect">
                                            <a:avLst/>
                                          </a:prstGeom>
                                          <a:noFill/>
                                          <a:ln w="6350">
                                            <a:noFill/>
                                          </a:ln>
                                        </wps:spPr>
                                        <wps:txbx>
                                          <w:txbxContent>
                                            <w:p w14:paraId="4F0EC8F2" w14:textId="77777777" w:rsidR="001D397F" w:rsidRDefault="001D397F" w:rsidP="00653D0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130" name="Group 130"/>
                                    <wpg:cNvGrpSpPr/>
                                    <wpg:grpSpPr>
                                      <a:xfrm>
                                        <a:off x="-337" y="16809"/>
                                        <a:ext cx="330663" cy="728909"/>
                                        <a:chOff x="-337" y="-20"/>
                                        <a:chExt cx="330663" cy="728909"/>
                                      </a:xfrm>
                                    </wpg:grpSpPr>
                                    <wps:wsp>
                                      <wps:cNvPr id="131" name="Text Box 131"/>
                                      <wps:cNvSpPr txBox="1"/>
                                      <wps:spPr>
                                        <a:xfrm>
                                          <a:off x="-336" y="-20"/>
                                          <a:ext cx="330662" cy="297654"/>
                                        </a:xfrm>
                                        <a:prstGeom prst="rect">
                                          <a:avLst/>
                                        </a:prstGeom>
                                        <a:noFill/>
                                        <a:ln w="6350">
                                          <a:noFill/>
                                        </a:ln>
                                      </wps:spPr>
                                      <wps:txbx>
                                        <w:txbxContent>
                                          <w:p w14:paraId="053FD7E4" w14:textId="77777777" w:rsidR="001D397F" w:rsidRDefault="001D397F" w:rsidP="00653D0D">
                                            <w:r>
                                              <w:t>P</w:t>
                                            </w:r>
                                            <w:r w:rsidRPr="009D54E9">
                                              <w:rPr>
                                                <w:vertAlign w:val="subscript"/>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2" name="Text Box 132"/>
                                      <wps:cNvSpPr txBox="1"/>
                                      <wps:spPr>
                                        <a:xfrm>
                                          <a:off x="-337" y="420562"/>
                                          <a:ext cx="330663" cy="308327"/>
                                        </a:xfrm>
                                        <a:prstGeom prst="rect">
                                          <a:avLst/>
                                        </a:prstGeom>
                                        <a:noFill/>
                                        <a:ln w="6350">
                                          <a:noFill/>
                                        </a:ln>
                                      </wps:spPr>
                                      <wps:txbx>
                                        <w:txbxContent>
                                          <w:p w14:paraId="7D49EF7C" w14:textId="77777777" w:rsidR="001D397F" w:rsidRDefault="001D397F" w:rsidP="00653D0D">
                                            <w:r>
                                              <w:t>P</w:t>
                                            </w:r>
                                            <w:r>
                                              <w:rPr>
                                                <w:vertAlign w:val="subscript"/>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3" name="Text Box 133"/>
                                    <wps:cNvSpPr txBox="1"/>
                                    <wps:spPr>
                                      <a:xfrm>
                                        <a:off x="10805" y="278092"/>
                                        <a:ext cx="267897" cy="295889"/>
                                      </a:xfrm>
                                      <a:prstGeom prst="rect">
                                        <a:avLst/>
                                      </a:prstGeom>
                                      <a:noFill/>
                                      <a:ln w="6350">
                                        <a:noFill/>
                                      </a:ln>
                                    </wps:spPr>
                                    <wps:txbx>
                                      <w:txbxContent>
                                        <w:p w14:paraId="187567F4" w14:textId="77777777" w:rsidR="001D397F" w:rsidRDefault="001D397F" w:rsidP="00653D0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grpSp>
                    </wpg:wgp>
                  </a:graphicData>
                </a:graphic>
                <wp14:sizeRelH relativeFrom="margin">
                  <wp14:pctWidth>0</wp14:pctWidth>
                </wp14:sizeRelH>
                <wp14:sizeRelV relativeFrom="margin">
                  <wp14:pctHeight>0</wp14:pctHeight>
                </wp14:sizeRelV>
              </wp:anchor>
            </w:drawing>
          </mc:Choice>
          <mc:Fallback>
            <w:pict>
              <v:group w14:anchorId="203F2B9A" id="Group 75" o:spid="_x0000_s1127" style="position:absolute;left:0;text-align:left;margin-left:101.55pt;margin-top:4.4pt;width:201.2pt;height:61.75pt;z-index:251656192;mso-width-relative:margin;mso-height-relative:margin" coordorigin="12285" coordsize="25554,78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">
                <v:shape id="Text Box 76" o:spid="_x0000_s1128" type="#_x0000_t202" style="position:absolute;left:28497;top:2187;width:3619;height:25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" filled="f" stroked="f" strokeweight=".5pt">
                  <v:textbox>
                    <w:txbxContent>
                      <w:p w14:paraId="01819ED5" w14:textId="77777777" w:rsidR="001D397F" w:rsidRDefault="001D397F" w:rsidP="00653D0D">
                        <w:r>
                          <w:t>P</w:t>
                        </w:r>
                        <w:r>
                          <w:rPr>
                            <w:vertAlign w:val="subscript"/>
                          </w:rPr>
                          <w:t>1</w:t>
                        </w:r>
                      </w:p>
                    </w:txbxContent>
                  </v:textbox>
                </v:shape>
                <v:group id="Group 77" o:spid="_x0000_s1129" style="position:absolute;left:12285;width:25555;height:7845" coordorigin="953" coordsize="25554,78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">
                  <v:line id="Straight Connector 78" o:spid="_x0000_s1130" style="position:absolute;visibility:visible;mso-wrap-style:square" from="7348,3365" to="7348,5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" strokecolor="#4579b8 [3044]"/>
                  <v:group id="Group 79" o:spid="_x0000_s1131" style="position:absolute;left:953;width:25555;height:7845" coordorigin="953" coordsize="25554,78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">
                    <v:shape id="Text Box 80" o:spid="_x0000_s1132" type="#_x0000_t202" style="position:absolute;left:1195;top:3397;width:7823;height:25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" filled="f" stroked="f" strokeweight=".5pt">
                      <v:textbox>
                        <w:txbxContent>
                          <w:p w14:paraId="64B6F977" w14:textId="77777777" w:rsidR="001D397F" w:rsidRDefault="001D397F" w:rsidP="00653D0D">
                            <w:r>
                              <w:t>Read Data</w:t>
                            </w:r>
                          </w:p>
                        </w:txbxContent>
                      </v:textbox>
                    </v:shape>
                    <v:group id="Group 81" o:spid="_x0000_s1133" style="position:absolute;left:953;width:25555;height:7845" coordsize="25554,78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">
                      <v:shape id="Right Brace 82" o:spid="_x0000_s1134" type="#_x0000_t88" style="position:absolute;left:2664;top:701;width:635;height:581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" adj="196" strokecolor="#4579b8 [3044]"/>
                      <v:group id="Group 83" o:spid="_x0000_s1135" style="position:absolute;width:25554;height:7845" coordsize="25554,78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">
                        <v:group id="Group 84" o:spid="_x0000_s1136" style="position:absolute;top:1401;width:6817;height:2859" coordorigin="" coordsize="6817,28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">
                          <v:group id="Group 85" o:spid="_x0000_s1137" style="position:absolute;left:3073;top:812;width:3744;height:932" coordsize="374438,93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">
                            <v:rect id="Rectangle 86" o:spid="_x0000_s1138" style="position:absolute;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" fillcolor="#4f81bd [3204]" strokecolor="black [3213]" strokeweight=".5pt"/>
                            <v:rect id="Rectangle 87" o:spid="_x0000_s1139" style="position:absolute;left:9398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" fillcolor="#4f81bd [3204]" strokecolor="black [3213]" strokeweight=".5pt"/>
                            <v:rect id="Rectangle 88" o:spid="_x0000_s1140" style="position:absolute;left:18542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" fillcolor="#4f81bd [3204]" strokecolor="black [3213]" strokeweight=".5pt"/>
                            <v:rect id="Rectangle 89" o:spid="_x0000_s1141" style="position:absolute;left:28194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" fillcolor="#00b050" strokecolor="black [3213]" strokeweight=".5pt"/>
                          </v:group>
                          <v:group id="Group 90" o:spid="_x0000_s1142" style="position:absolute;top:812;width:1860;height:932" coordsize="186055,93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">
                            <v:rect id="Rectangle 91" o:spid="_x0000_s1143" style="position:absolute;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" fillcolor="#4f81bd [3204]" strokecolor="black [3213]" strokeweight=".5pt"/>
                            <v:rect id="Rectangle 92" o:spid="_x0000_s1144" style="position:absolute;left:93980;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" fillcolor="#4f81bd [3204]" strokecolor="black [3213]" strokeweight=".5pt"/>
                          </v:group>
                          <v:shape id="Text Box 93" o:spid="_x0000_s1145" type="#_x0000_t202" style="position:absolute;left:1091;width:2007;height:285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" filled="f" stroked="f" strokeweight=".5pt">
                            <v:textbox>
                              <w:txbxContent>
                                <w:p w14:paraId="5A8D2AE3" w14:textId="77777777" w:rsidR="001D397F" w:rsidRDefault="001D397F" w:rsidP="00653D0D">
                                  <w:r>
                                    <w:t>…</w:t>
                                  </w:r>
                                </w:p>
                              </w:txbxContent>
                            </v:textbox>
                          </v:shape>
                        </v:group>
                        <v:shape id="Text Box 94" o:spid="_x0000_s1146" type="#_x0000_t202" style="position:absolute;left:1065;width:3436;height:30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" filled="f" stroked="f" strokeweight=".5pt">
                          <v:textbox>
                            <w:txbxContent>
                              <w:p w14:paraId="74B337E7" w14:textId="77777777" w:rsidR="001D397F" w:rsidRDefault="001D397F" w:rsidP="00653D0D">
                                <w:r>
                                  <w:t>P</w:t>
                                </w:r>
                                <w:r w:rsidRPr="009D54E9">
                                  <w:rPr>
                                    <w:vertAlign w:val="subscript"/>
                                  </w:rPr>
                                  <w:t>o</w:t>
                                </w:r>
                              </w:p>
                            </w:txbxContent>
                          </v:textbox>
                        </v:shape>
                        <v:shape id="Text Box 95" o:spid="_x0000_s1147" type="#_x0000_t202" style="position:absolute;left:3890;top:4805;width:8534;height:30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" filled="f" stroked="f" strokeweight=".5pt">
                          <v:textbox>
                            <w:txbxContent>
                              <w:p w14:paraId="1A749946" w14:textId="77777777" w:rsidR="001D397F" w:rsidRDefault="001D397F" w:rsidP="00653D0D">
                                <w:r>
                                  <w:t>Bytes Read</w:t>
                                </w:r>
                              </w:p>
                            </w:txbxContent>
                          </v:textbox>
                        </v:shape>
                        <v:group id="Group 96" o:spid="_x0000_s1148" style="position:absolute;left:7753;top:336;width:17801;height:7457" coordorigin="-155" coordsize="17800,74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">
                          <v:shape id="Text Box 97" o:spid="_x0000_s1149" type="#_x0000_t202" style="position:absolute;left:-155;top:801;width:8533;height:25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" filled="f" stroked="f" strokeweight=".5pt">
                            <v:textbox>
                              <w:txbxContent>
                                <w:p w14:paraId="0628CBC1" w14:textId="77777777" w:rsidR="001D397F" w:rsidRDefault="001D397F" w:rsidP="00653D0D">
                                  <w:r>
                                    <w:t>MPI_Bcast</w:t>
                                  </w:r>
                                </w:p>
                              </w:txbxContent>
                            </v:textbox>
                          </v:shape>
                          <v:group id="Group 98" o:spid="_x0000_s1150" style="position:absolute;left:8299;width:9345;height:7457" coordorigin="-3" coordsize="9345,74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">
                            <v:group id="Group 99" o:spid="_x0000_s1151" style="position:absolute;left:2524;width:6818;height:6989" coordorigin="" coordsize="6817,69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">
                              <v:group id="Group 100" o:spid="_x0000_s1152" style="position:absolute;width:6817;height:2728" coordorigin="" coordsize="6817,27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">
                                <v:group id="Group 101" o:spid="_x0000_s1153" style="position:absolute;left:3073;top:812;width:3744;height:932" coordsize="374438,93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">
                                  <v:rect id="Rectangle 102" o:spid="_x0000_s1154" style="position:absolute;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" fillcolor="#4f81bd [3204]" strokecolor="black [3213]" strokeweight=".5pt"/>
                                  <v:rect id="Rectangle 103" o:spid="_x0000_s1155" style="position:absolute;left:9398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" fillcolor="#4f81bd [3204]" strokecolor="black [3213]" strokeweight=".5pt"/>
                                  <v:rect id="Rectangle 104" o:spid="_x0000_s1156" style="position:absolute;left:18542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" fillcolor="#4f81bd [3204]" strokecolor="black [3213]" strokeweight=".5pt"/>
                                  <v:rect id="Rectangle 105" o:spid="_x0000_s1157" style="position:absolute;left:28194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" fillcolor="#00b050" strokecolor="black [3213]" strokeweight=".5pt"/>
                                </v:group>
                                <v:group id="Group 106" o:spid="_x0000_s1158" style="position:absolute;top:812;width:1860;height:932" coordsize="186055,93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PfouyAAAAOE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">
                                  <v:rect id="Rectangle 107" o:spid="_x0000_s1159" style="position:absolute;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" fillcolor="#4f81bd [3204]" strokecolor="black [3213]" strokeweight=".5pt"/>
                                  <v:rect id="Rectangle 108" o:spid="_x0000_s1160" style="position:absolute;left:93980;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" fillcolor="#4f81bd [3204]" strokecolor="black [3213]" strokeweight=".5pt"/>
                                </v:group>
                                <v:shape id="Text Box 109" o:spid="_x0000_s1161" type="#_x0000_t202" style="position:absolute;left:1088;width:2006;height:272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" filled="f" stroked="f" strokeweight=".5pt">
                                  <v:textbox>
                                    <w:txbxContent>
                                      <w:p w14:paraId="661D5CDD" w14:textId="77777777" w:rsidR="001D397F" w:rsidRDefault="001D397F" w:rsidP="00653D0D">
                                        <w:r>
                                          <w:t>…</w:t>
                                        </w:r>
                                      </w:p>
                                    </w:txbxContent>
                                  </v:textbox>
                                </v:shape>
                              </v:group>
                              <v:group id="Group 110" o:spid="_x0000_s1162" style="position:absolute;top:1962;width:6817;height:2897" coordorigin="" coordsize="6817,28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">
                                <v:group id="Group 111" o:spid="_x0000_s1163" style="position:absolute;left:3073;top:812;width:3744;height:932" coordsize="374438,93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">
                                  <v:rect id="Rectangle 112" o:spid="_x0000_s1164" style="position:absolute;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" fillcolor="#4f81bd [3204]" strokecolor="black [3213]" strokeweight=".5pt"/>
                                  <v:rect id="Rectangle 113" o:spid="_x0000_s1165" style="position:absolute;left:9398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" fillcolor="#4f81bd [3204]" strokecolor="black [3213]" strokeweight=".5pt"/>
                                  <v:rect id="Rectangle 114" o:spid="_x0000_s1166" style="position:absolute;left:18542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" fillcolor="#4f81bd [3204]" strokecolor="black [3213]" strokeweight=".5pt"/>
                                  <v:rect id="Rectangle 115" o:spid="_x0000_s1167" style="position:absolute;left:28194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" fillcolor="#00b050" strokecolor="black [3213]" strokeweight=".5pt"/>
                                </v:group>
                                <v:group id="Group 116" o:spid="_x0000_s1168" style="position:absolute;top:812;width:1860;height:932" coordsize="186055,93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">
                                  <v:rect id="Rectangle 117" o:spid="_x0000_s1169" style="position:absolute;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" fillcolor="#4f81bd [3204]" strokecolor="black [3213]" strokeweight=".5pt"/>
                                  <v:rect id="Rectangle 118" o:spid="_x0000_s1170" style="position:absolute;left:93980;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" fillcolor="#4f81bd [3204]" strokecolor="black [3213]" strokeweight=".5pt"/>
                                </v:group>
                                <v:shape id="Text Box 119" o:spid="_x0000_s1171" type="#_x0000_t202" style="position:absolute;left:1088;width:2006;height:28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" filled="f" stroked="f" strokeweight=".5pt">
                                  <v:textbox>
                                    <w:txbxContent>
                                      <w:p w14:paraId="0F807B81" w14:textId="77777777" w:rsidR="001D397F" w:rsidRDefault="001D397F" w:rsidP="00653D0D">
                                        <w:r>
                                          <w:t>…</w:t>
                                        </w:r>
                                      </w:p>
                                    </w:txbxContent>
                                  </v:textbox>
                                </v:shape>
                              </v:group>
                              <v:group id="Group 120" o:spid="_x0000_s1172" style="position:absolute;top:4319;width:6817;height:2670" coordsize="6817,26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">
                                <v:group id="Group 121" o:spid="_x0000_s1173" style="position:absolute;left:3073;top:812;width:3744;height:932" coordsize="374438,93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">
                                  <v:rect id="Rectangle 122" o:spid="_x0000_s1174" style="position:absolute;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" fillcolor="#4f81bd [3204]" strokecolor="black [3213]" strokeweight=".5pt"/>
                                  <v:rect id="Rectangle 123" o:spid="_x0000_s1175" style="position:absolute;left:9398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" fillcolor="#4f81bd [3204]" strokecolor="black [3213]" strokeweight=".5pt"/>
                                  <v:rect id="Rectangle 124" o:spid="_x0000_s1176" style="position:absolute;left:18542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" fillcolor="#4f81bd [3204]" strokecolor="black [3213]" strokeweight=".5pt"/>
                                  <v:rect id="Rectangle 125" o:spid="_x0000_s1177" style="position:absolute;left:28194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" fillcolor="#00b050" strokecolor="black [3213]" strokeweight=".5pt"/>
                                </v:group>
                                <v:group id="Group 126" o:spid="_x0000_s1178" style="position:absolute;top:812;width:1860;height:932" coordsize="186055,93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">
                                  <v:rect id="Rectangle 127" o:spid="_x0000_s1179" style="position:absolute;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" fillcolor="#4f81bd [3204]" strokecolor="black [3213]" strokeweight=".5pt"/>
                                  <v:rect id="Rectangle 128" o:spid="_x0000_s1180" style="position:absolute;left:93980;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" fillcolor="#4f81bd [3204]" strokecolor="black [3213]" strokeweight=".5pt"/>
                                </v:group>
                                <v:shape id="Text Box 129" o:spid="_x0000_s1181" type="#_x0000_t202" style="position:absolute;left:1092;width:2006;height:26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" filled="f" stroked="f" strokeweight=".5pt">
                                  <v:textbox>
                                    <w:txbxContent>
                                      <w:p w14:paraId="4F0EC8F2" w14:textId="77777777" w:rsidR="001D397F" w:rsidRDefault="001D397F" w:rsidP="00653D0D">
                                        <w:r>
                                          <w:t>…</w:t>
                                        </w:r>
                                      </w:p>
                                    </w:txbxContent>
                                  </v:textbox>
                                </v:shape>
                              </v:group>
                            </v:group>
                            <v:group id="Group 130" o:spid="_x0000_s1182" style="position:absolute;left:-3;top:168;width:3306;height:7289" coordorigin="-3" coordsize="3306,728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">
                              <v:shape id="Text Box 131" o:spid="_x0000_s1183" type="#_x0000_t202" style="position:absolute;left:-3;width:3306;height:29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" filled="f" stroked="f" strokeweight=".5pt">
                                <v:textbox>
                                  <w:txbxContent>
                                    <w:p w14:paraId="053FD7E4" w14:textId="77777777" w:rsidR="001D397F" w:rsidRDefault="001D397F" w:rsidP="00653D0D">
                                      <w:r>
                                        <w:t>P</w:t>
                                      </w:r>
                                      <w:r w:rsidRPr="009D54E9">
                                        <w:rPr>
                                          <w:vertAlign w:val="subscript"/>
                                        </w:rPr>
                                        <w:t>o</w:t>
                                      </w:r>
                                    </w:p>
                                  </w:txbxContent>
                                </v:textbox>
                              </v:shape>
                              <v:shape id="Text Box 132" o:spid="_x0000_s1184" type="#_x0000_t202" style="position:absolute;left:-3;top:4205;width:3306;height:30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" filled="f" stroked="f" strokeweight=".5pt">
                                <v:textbox>
                                  <w:txbxContent>
                                    <w:p w14:paraId="7D49EF7C" w14:textId="77777777" w:rsidR="001D397F" w:rsidRDefault="001D397F" w:rsidP="00653D0D">
                                      <w:r>
                                        <w:t>P</w:t>
                                      </w:r>
                                      <w:r>
                                        <w:rPr>
                                          <w:vertAlign w:val="subscript"/>
                                        </w:rPr>
                                        <w:t>n</w:t>
                                      </w:r>
                                    </w:p>
                                  </w:txbxContent>
                                </v:textbox>
                              </v:shape>
                            </v:group>
                            <v:shape id="Text Box 133" o:spid="_x0000_s1185" type="#_x0000_t202" style="position:absolute;left:108;top:2780;width:2679;height:29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" filled="f" stroked="f" strokeweight=".5pt">
                              <v:textbox>
                                <w:txbxContent>
                                  <w:p w14:paraId="187567F4" w14:textId="77777777" w:rsidR="001D397F" w:rsidRDefault="001D397F" w:rsidP="00653D0D">
                                    <w:r>
                                      <w:t>…</w:t>
                                    </w:r>
                                  </w:p>
                                </w:txbxContent>
                              </v:textbox>
                            </v:shape>
                          </v:group>
                        </v:group>
                      </v:group>
                    </v:group>
                  </v:group>
                </v:group>
              </v:group>
            </w:pict>
          </mc:Fallback>
        </mc:AlternateContent>
      </w:r>
      <w:r w:rsidR="00653D0D">
        <w:rPr>
          <w:noProof/>
        </w:rPr>
        <mc:AlternateContent>
          <mc:Choice Requires="wps">
            <w:drawing>
              <wp:anchor distT="0" distB="0" distL="114300" distR="114300" simplePos="0" relativeHeight="251660288" behindDoc="0" locked="0" layoutInCell="1" allowOverlap="1" wp14:anchorId="31B6E3E7" wp14:editId="710F81A8">
                <wp:simplePos x="0" y="0"/>
                <wp:positionH relativeFrom="column">
                  <wp:posOffset>2810313</wp:posOffset>
                </wp:positionH>
                <wp:positionV relativeFrom="paragraph">
                  <wp:posOffset>325542</wp:posOffset>
                </wp:positionV>
                <wp:extent cx="147320" cy="0"/>
                <wp:effectExtent l="0" t="63500" r="0" b="76200"/>
                <wp:wrapNone/>
                <wp:docPr id="179" name="Straight Arrow Connector 179"/>
                <wp:cNvGraphicFramePr/>
                <a:graphic xmlns:a="http://schemas.openxmlformats.org/drawingml/2006/main">
                  <a:graphicData uri="http://schemas.microsoft.com/office/word/2010/wordprocessingShape">
                    <wps:wsp>
                      <wps:cNvCnPr/>
                      <wps:spPr>
                        <a:xfrm>
                          <a:off x="0" y="0"/>
                          <a:ext cx="147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FB7069" id="Straight Arrow Connector 179" o:spid="_x0000_s1026" type="#_x0000_t32" style="position:absolute;margin-left:221.3pt;margin-top:25.65pt;width:11.6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" strokecolor="#4579b8 [3044]">
                <v:stroke endarrow="block"/>
              </v:shape>
            </w:pict>
          </mc:Fallback>
        </mc:AlternateContent>
      </w:r>
      <w:r w:rsidR="00653D0D">
        <w:rPr>
          <w:noProof/>
        </w:rPr>
        <mc:AlternateContent>
          <mc:Choice Requires="wps">
            <w:drawing>
              <wp:anchor distT="0" distB="0" distL="114300" distR="114300" simplePos="0" relativeHeight="251659264" behindDoc="0" locked="0" layoutInCell="1" allowOverlap="1" wp14:anchorId="6F0E1F01" wp14:editId="1230CBE3">
                <wp:simplePos x="0" y="0"/>
                <wp:positionH relativeFrom="column">
                  <wp:posOffset>2005330</wp:posOffset>
                </wp:positionH>
                <wp:positionV relativeFrom="paragraph">
                  <wp:posOffset>323850</wp:posOffset>
                </wp:positionV>
                <wp:extent cx="147320" cy="0"/>
                <wp:effectExtent l="0" t="63500" r="0" b="76200"/>
                <wp:wrapNone/>
                <wp:docPr id="178" name="Straight Arrow Connector 178"/>
                <wp:cNvGraphicFramePr/>
                <a:graphic xmlns:a="http://schemas.openxmlformats.org/drawingml/2006/main">
                  <a:graphicData uri="http://schemas.microsoft.com/office/word/2010/wordprocessingShape">
                    <wps:wsp>
                      <wps:cNvCnPr/>
                      <wps:spPr>
                        <a:xfrm>
                          <a:off x="0" y="0"/>
                          <a:ext cx="147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A81712" id="Straight Arrow Connector 178" o:spid="_x0000_s1026" type="#_x0000_t32" style="position:absolute;margin-left:157.9pt;margin-top:25.5pt;width:11.6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" strokecolor="#4579b8 [3044]">
                <v:stroke endarrow="block"/>
              </v:shape>
            </w:pict>
          </mc:Fallback>
        </mc:AlternateContent>
      </w:r>
    </w:p>
    <w:p w14:paraId="36B85B32" w14:textId="77777777" w:rsidR="00653D0D" w:rsidRDefault="00653D0D" w:rsidP="00653D0D"/>
    <w:p w14:paraId="598F68F3" w14:textId="77777777" w:rsidR="00653D0D" w:rsidRDefault="00653D0D" w:rsidP="00653D0D"/>
    <w:p w14:paraId="110A3282" w14:textId="77777777" w:rsidR="00B50244" w:rsidRDefault="00B50244" w:rsidP="00653D0D"/>
    <w:p w14:paraId="6DBA1FAC" w14:textId="08CBE483" w:rsidR="00653D0D" w:rsidRDefault="00653D0D" w:rsidP="00653D0D">
      <w:r>
        <w:t>If the check is enabled, this option ensures that either the correct data is read by all ranks, or that the read fails.  With the check disabled, it is the same as Implementation 1.</w:t>
      </w:r>
    </w:p>
    <w:p w14:paraId="185DEAD2" w14:textId="77777777" w:rsidR="00653D0D" w:rsidRDefault="00653D0D" w:rsidP="002C3EBA">
      <w:pPr>
        <w:pStyle w:val="Heading2"/>
        <w:numPr>
          <w:ilvl w:val="1"/>
          <w:numId w:val="1"/>
        </w:numPr>
      </w:pPr>
      <w:r>
        <w:t xml:space="preserve">Implementation Option 3 </w:t>
      </w:r>
    </w:p>
    <w:p w14:paraId="66062BF7" w14:textId="364C99BA" w:rsidR="00653D0D" w:rsidRDefault="00653D0D" w:rsidP="00653D0D">
      <w:r>
        <w:t xml:space="preserve">This option ensures that the read on each rank returns the expected data even if the reads are different. Implementation 3 has all the processes send to the lowest processes in the communicator the read buffer’s offset and size, as in implementation option 2. If these two parameters all matched, then the gathering process would read the data and broadcast the value to all the matching processes. However, if the parameters do not match, then the gathering processes would read the buffer using the settings from each mismatching process. It would then send the read buffer back to those mismatching processes.  This implementation would switch from using an MPI Broadcast to using MPI send and receives when mismatching process parameters were detected, and the performance of using send and receives instead of a broadcast is unknown. In general, this implementation does not impose that all the values read are the same, and in fact can handle cases where the application purposely does not intend the values to be the same. This implementation can also include an option to override all checks and impose all reads return the same value. </w:t>
      </w:r>
    </w:p>
    <w:p w14:paraId="5C645D12" w14:textId="1313D522" w:rsidR="00C42145" w:rsidRDefault="00C42145" w:rsidP="00653D0D"/>
    <w:p w14:paraId="042ED5DD" w14:textId="2AB18201" w:rsidR="00C42145" w:rsidRDefault="00C42145" w:rsidP="00653D0D"/>
    <w:p w14:paraId="0578A2D7" w14:textId="4B823FFE" w:rsidR="00C42145" w:rsidRDefault="00C42145" w:rsidP="00653D0D">
      <w:r>
        <w:rPr>
          <w:noProof/>
        </w:rPr>
        <w:lastRenderedPageBreak/>
        <mc:AlternateContent>
          <mc:Choice Requires="wpg">
            <w:drawing>
              <wp:anchor distT="0" distB="0" distL="114300" distR="114300" simplePos="0" relativeHeight="251668480" behindDoc="0" locked="0" layoutInCell="1" allowOverlap="1" wp14:anchorId="72AEE3A0" wp14:editId="459067B1">
                <wp:simplePos x="0" y="0"/>
                <wp:positionH relativeFrom="column">
                  <wp:posOffset>1440007</wp:posOffset>
                </wp:positionH>
                <wp:positionV relativeFrom="paragraph">
                  <wp:posOffset>182360</wp:posOffset>
                </wp:positionV>
                <wp:extent cx="3072769" cy="1034069"/>
                <wp:effectExtent l="0" t="0" r="13335" b="0"/>
                <wp:wrapNone/>
                <wp:docPr id="454" name="Group 454"/>
                <wp:cNvGraphicFramePr/>
                <a:graphic xmlns:a="http://schemas.openxmlformats.org/drawingml/2006/main">
                  <a:graphicData uri="http://schemas.microsoft.com/office/word/2010/wordprocessingGroup">
                    <wpg:wgp>
                      <wpg:cNvGrpSpPr/>
                      <wpg:grpSpPr>
                        <a:xfrm>
                          <a:off x="0" y="0"/>
                          <a:ext cx="3072769" cy="1034069"/>
                          <a:chOff x="0" y="93518"/>
                          <a:chExt cx="3072769" cy="1034069"/>
                        </a:xfrm>
                      </wpg:grpSpPr>
                      <wpg:grpSp>
                        <wpg:cNvPr id="254" name="Group 254"/>
                        <wpg:cNvGrpSpPr/>
                        <wpg:grpSpPr>
                          <a:xfrm>
                            <a:off x="0" y="192232"/>
                            <a:ext cx="3072769" cy="935355"/>
                            <a:chOff x="0" y="0"/>
                            <a:chExt cx="3072882" cy="935839"/>
                          </a:xfrm>
                        </wpg:grpSpPr>
                        <wpg:grpSp>
                          <wpg:cNvPr id="255" name="Group 255"/>
                          <wpg:cNvGrpSpPr/>
                          <wpg:grpSpPr>
                            <a:xfrm>
                              <a:off x="0" y="0"/>
                              <a:ext cx="800130" cy="935839"/>
                              <a:chOff x="0" y="0"/>
                              <a:chExt cx="800130" cy="935839"/>
                            </a:xfrm>
                          </wpg:grpSpPr>
                          <wpg:grpSp>
                            <wpg:cNvPr id="256" name="Group 256"/>
                            <wpg:cNvGrpSpPr/>
                            <wpg:grpSpPr>
                              <a:xfrm>
                                <a:off x="353418" y="0"/>
                                <a:ext cx="183515" cy="92710"/>
                                <a:chOff x="0" y="0"/>
                                <a:chExt cx="183515" cy="92710"/>
                              </a:xfrm>
                            </wpg:grpSpPr>
                            <wps:wsp>
                              <wps:cNvPr id="257" name="Rectangle 257"/>
                              <wps:cNvSpPr/>
                              <wps:spPr>
                                <a:xfrm>
                                  <a:off x="0" y="0"/>
                                  <a:ext cx="92075" cy="92710"/>
                                </a:xfrm>
                                <a:prstGeom prst="rect">
                                  <a:avLst/>
                                </a:prstGeom>
                                <a:solidFill>
                                  <a:schemeClr val="tx2"/>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Rectangle 258"/>
                              <wps:cNvSpPr/>
                              <wps:spPr>
                                <a:xfrm>
                                  <a:off x="91440" y="0"/>
                                  <a:ext cx="92075" cy="92710"/>
                                </a:xfrm>
                                <a:prstGeom prst="rect">
                                  <a:avLst/>
                                </a:prstGeom>
                                <a:solidFill>
                                  <a:srgbClr val="C0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0" name="Group 260"/>
                            <wpg:cNvGrpSpPr/>
                            <wpg:grpSpPr>
                              <a:xfrm>
                                <a:off x="347809" y="179514"/>
                                <a:ext cx="183515" cy="92710"/>
                                <a:chOff x="0" y="0"/>
                                <a:chExt cx="183515" cy="92710"/>
                              </a:xfrm>
                            </wpg:grpSpPr>
                            <wps:wsp>
                              <wps:cNvPr id="261" name="Rectangle 261"/>
                              <wps:cNvSpPr/>
                              <wps:spPr>
                                <a:xfrm>
                                  <a:off x="0" y="0"/>
                                  <a:ext cx="92075" cy="92710"/>
                                </a:xfrm>
                                <a:prstGeom prst="rect">
                                  <a:avLst/>
                                </a:prstGeom>
                                <a:solidFill>
                                  <a:schemeClr val="tx2"/>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91440" y="0"/>
                                  <a:ext cx="92075" cy="92710"/>
                                </a:xfrm>
                                <a:prstGeom prst="rect">
                                  <a:avLst/>
                                </a:prstGeom>
                                <a:solidFill>
                                  <a:srgbClr val="C0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64" name="Group 264"/>
                            <wpg:cNvGrpSpPr/>
                            <wpg:grpSpPr>
                              <a:xfrm>
                                <a:off x="0" y="353069"/>
                                <a:ext cx="800130" cy="582770"/>
                                <a:chOff x="0" y="-349"/>
                                <a:chExt cx="800130" cy="582770"/>
                              </a:xfrm>
                            </wpg:grpSpPr>
                            <wpg:grpSp>
                              <wpg:cNvPr id="265" name="Group 265"/>
                              <wpg:cNvGrpSpPr/>
                              <wpg:grpSpPr>
                                <a:xfrm>
                                  <a:off x="0" y="-349"/>
                                  <a:ext cx="800130" cy="582770"/>
                                  <a:chOff x="0" y="-349"/>
                                  <a:chExt cx="800130" cy="582770"/>
                                </a:xfrm>
                              </wpg:grpSpPr>
                              <wps:wsp>
                                <wps:cNvPr id="266" name="Text Box 266"/>
                                <wps:cNvSpPr txBox="1"/>
                                <wps:spPr>
                                  <a:xfrm>
                                    <a:off x="0" y="162685"/>
                                    <a:ext cx="782221" cy="251441"/>
                                  </a:xfrm>
                                  <a:prstGeom prst="rect">
                                    <a:avLst/>
                                  </a:prstGeom>
                                  <a:noFill/>
                                  <a:ln w="6350">
                                    <a:noFill/>
                                  </a:ln>
                                </wps:spPr>
                                <wps:txbx>
                                  <w:txbxContent>
                                    <w:p w14:paraId="6B21B183" w14:textId="77777777" w:rsidR="001D397F" w:rsidRDefault="001D397F" w:rsidP="00653D0D">
                                      <w:r>
                                        <w:t>Offset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7" name="Text Box 267"/>
                                <wps:cNvSpPr txBox="1"/>
                                <wps:spPr>
                                  <a:xfrm>
                                    <a:off x="151465" y="330980"/>
                                    <a:ext cx="648665" cy="251441"/>
                                  </a:xfrm>
                                  <a:prstGeom prst="rect">
                                    <a:avLst/>
                                  </a:prstGeom>
                                  <a:noFill/>
                                  <a:ln w="6350">
                                    <a:noFill/>
                                  </a:ln>
                                </wps:spPr>
                                <wps:txbx>
                                  <w:txbxContent>
                                    <w:p w14:paraId="06A3DF70" w14:textId="77777777" w:rsidR="001D397F" w:rsidRDefault="001D397F" w:rsidP="00653D0D">
                                      <w:r>
                                        <w:t xml:space="preserve">     Size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68" name="Group 268"/>
                                <wpg:cNvGrpSpPr/>
                                <wpg:grpSpPr>
                                  <a:xfrm>
                                    <a:off x="89757" y="-349"/>
                                    <a:ext cx="447177" cy="291501"/>
                                    <a:chOff x="-1" y="-349"/>
                                    <a:chExt cx="447177" cy="291501"/>
                                  </a:xfrm>
                                </wpg:grpSpPr>
                                <wpg:grpSp>
                                  <wpg:cNvPr id="269" name="Group 269"/>
                                  <wpg:cNvGrpSpPr/>
                                  <wpg:grpSpPr>
                                    <a:xfrm>
                                      <a:off x="263661" y="89758"/>
                                      <a:ext cx="183515" cy="92710"/>
                                      <a:chOff x="0" y="0"/>
                                      <a:chExt cx="183515" cy="92710"/>
                                    </a:xfrm>
                                  </wpg:grpSpPr>
                                  <wps:wsp>
                                    <wps:cNvPr id="270" name="Rectangle 270"/>
                                    <wps:cNvSpPr/>
                                    <wps:spPr>
                                      <a:xfrm>
                                        <a:off x="0" y="0"/>
                                        <a:ext cx="92075" cy="92710"/>
                                      </a:xfrm>
                                      <a:prstGeom prst="rect">
                                        <a:avLst/>
                                      </a:prstGeom>
                                      <a:solidFill>
                                        <a:schemeClr val="tx2"/>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91440" y="0"/>
                                        <a:ext cx="92075" cy="92710"/>
                                      </a:xfrm>
                                      <a:prstGeom prst="rect">
                                        <a:avLst/>
                                      </a:prstGeom>
                                      <a:solidFill>
                                        <a:srgbClr val="C0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73" name="Text Box 273"/>
                                  <wps:cNvSpPr txBox="1"/>
                                  <wps:spPr>
                                    <a:xfrm>
                                      <a:off x="-1" y="-349"/>
                                      <a:ext cx="351872" cy="291501"/>
                                    </a:xfrm>
                                    <a:prstGeom prst="rect">
                                      <a:avLst/>
                                    </a:prstGeom>
                                    <a:noFill/>
                                    <a:ln w="6350">
                                      <a:noFill/>
                                    </a:ln>
                                  </wps:spPr>
                                  <wps:txbx>
                                    <w:txbxContent>
                                      <w:p w14:paraId="57BF6E14" w14:textId="77777777" w:rsidR="001D397F" w:rsidRDefault="001D397F" w:rsidP="00653D0D">
                                        <w:r>
                                          <w:t>P</w:t>
                                        </w:r>
                                        <w:r>
                                          <w:rPr>
                                            <w:vertAlign w:val="subscript"/>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275" name="Group 275"/>
                              <wpg:cNvGrpSpPr/>
                              <wpg:grpSpPr>
                                <a:xfrm>
                                  <a:off x="347809" y="196344"/>
                                  <a:ext cx="142785" cy="208810"/>
                                  <a:chOff x="0" y="0"/>
                                  <a:chExt cx="142785" cy="208810"/>
                                </a:xfrm>
                              </wpg:grpSpPr>
                              <wps:wsp>
                                <wps:cNvPr id="276" name="Straight Connector 276"/>
                                <wps:cNvCnPr/>
                                <wps:spPr>
                                  <a:xfrm>
                                    <a:off x="140245" y="5610"/>
                                    <a:ext cx="2540" cy="20320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278" name="Straight Connector 278"/>
                                <wps:cNvCnPr/>
                                <wps:spPr>
                                  <a:xfrm flipH="1">
                                    <a:off x="0" y="0"/>
                                    <a:ext cx="53340" cy="48260"/>
                                  </a:xfrm>
                                  <a:prstGeom prst="line">
                                    <a:avLst/>
                                  </a:prstGeom>
                                  <a:ln>
                                    <a:solidFill>
                                      <a:schemeClr val="accent3"/>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279" name="Text Box 279"/>
                          <wps:cNvSpPr txBox="1"/>
                          <wps:spPr>
                            <a:xfrm>
                              <a:off x="813610" y="69787"/>
                              <a:ext cx="1036040" cy="250825"/>
                            </a:xfrm>
                            <a:prstGeom prst="rect">
                              <a:avLst/>
                            </a:prstGeom>
                            <a:noFill/>
                            <a:ln w="6350">
                              <a:noFill/>
                            </a:ln>
                          </wps:spPr>
                          <wps:txbx>
                            <w:txbxContent>
                              <w:p w14:paraId="65EEDD6A" w14:textId="5D6A8E39" w:rsidR="001D397F" w:rsidRDefault="001D397F" w:rsidP="00653D0D">
                                <w:r>
                                  <w:t>MPI_Gather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80" name="Group 280"/>
                          <wpg:cNvGrpSpPr/>
                          <wpg:grpSpPr>
                            <a:xfrm>
                              <a:off x="1924161" y="105392"/>
                              <a:ext cx="1148721" cy="326054"/>
                              <a:chOff x="-6" y="-6804"/>
                              <a:chExt cx="1148721" cy="326054"/>
                            </a:xfrm>
                          </wpg:grpSpPr>
                          <wps:wsp>
                            <wps:cNvPr id="281" name="Text Box 281"/>
                            <wps:cNvSpPr txBox="1"/>
                            <wps:spPr>
                              <a:xfrm>
                                <a:off x="-6" y="-185"/>
                                <a:ext cx="377508" cy="319435"/>
                              </a:xfrm>
                              <a:prstGeom prst="rect">
                                <a:avLst/>
                              </a:prstGeom>
                              <a:noFill/>
                              <a:ln w="6350">
                                <a:noFill/>
                              </a:ln>
                            </wps:spPr>
                            <wps:txbx>
                              <w:txbxContent>
                                <w:p w14:paraId="17B117C8" w14:textId="77777777" w:rsidR="001D397F" w:rsidRDefault="001D397F" w:rsidP="00653D0D">
                                  <w:r>
                                    <w:t>P</w:t>
                                  </w:r>
                                  <w:r w:rsidRPr="009D54E9">
                                    <w:rPr>
                                      <w:vertAlign w:val="subscript"/>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82" name="Group 282"/>
                            <wpg:cNvGrpSpPr/>
                            <wpg:grpSpPr>
                              <a:xfrm>
                                <a:off x="261620" y="86360"/>
                                <a:ext cx="183515" cy="92710"/>
                                <a:chOff x="0" y="0"/>
                                <a:chExt cx="183515" cy="92710"/>
                              </a:xfrm>
                            </wpg:grpSpPr>
                            <wps:wsp>
                              <wps:cNvPr id="283" name="Rectangle 283"/>
                              <wps:cNvSpPr/>
                              <wps:spPr>
                                <a:xfrm>
                                  <a:off x="0" y="0"/>
                                  <a:ext cx="92075" cy="92710"/>
                                </a:xfrm>
                                <a:prstGeom prst="rect">
                                  <a:avLst/>
                                </a:prstGeom>
                                <a:solidFill>
                                  <a:schemeClr val="tx2"/>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4" name="Rectangle 284"/>
                              <wps:cNvSpPr/>
                              <wps:spPr>
                                <a:xfrm>
                                  <a:off x="91440" y="0"/>
                                  <a:ext cx="92075" cy="92710"/>
                                </a:xfrm>
                                <a:prstGeom prst="rect">
                                  <a:avLst/>
                                </a:prstGeom>
                                <a:solidFill>
                                  <a:srgbClr val="C0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86" name="Group 286"/>
                            <wpg:cNvGrpSpPr/>
                            <wpg:grpSpPr>
                              <a:xfrm>
                                <a:off x="579120" y="83820"/>
                                <a:ext cx="183515" cy="92710"/>
                                <a:chOff x="0" y="0"/>
                                <a:chExt cx="183515" cy="92710"/>
                              </a:xfrm>
                            </wpg:grpSpPr>
                            <wps:wsp>
                              <wps:cNvPr id="287" name="Rectangle 287"/>
                              <wps:cNvSpPr/>
                              <wps:spPr>
                                <a:xfrm>
                                  <a:off x="0" y="0"/>
                                  <a:ext cx="92075" cy="92710"/>
                                </a:xfrm>
                                <a:prstGeom prst="rect">
                                  <a:avLst/>
                                </a:prstGeom>
                                <a:solidFill>
                                  <a:schemeClr val="tx2"/>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Rectangle 288"/>
                              <wps:cNvSpPr/>
                              <wps:spPr>
                                <a:xfrm>
                                  <a:off x="91440" y="0"/>
                                  <a:ext cx="92075" cy="92710"/>
                                </a:xfrm>
                                <a:prstGeom prst="rect">
                                  <a:avLst/>
                                </a:prstGeom>
                                <a:solidFill>
                                  <a:srgbClr val="C0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0" name="Group 290"/>
                            <wpg:cNvGrpSpPr/>
                            <wpg:grpSpPr>
                              <a:xfrm>
                                <a:off x="965200" y="83820"/>
                                <a:ext cx="183515" cy="92710"/>
                                <a:chOff x="0" y="0"/>
                                <a:chExt cx="183515" cy="92710"/>
                              </a:xfrm>
                            </wpg:grpSpPr>
                            <wps:wsp>
                              <wps:cNvPr id="291" name="Rectangle 291"/>
                              <wps:cNvSpPr/>
                              <wps:spPr>
                                <a:xfrm>
                                  <a:off x="0" y="0"/>
                                  <a:ext cx="92075" cy="92710"/>
                                </a:xfrm>
                                <a:prstGeom prst="rect">
                                  <a:avLst/>
                                </a:prstGeom>
                                <a:solidFill>
                                  <a:schemeClr val="tx2"/>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91440" y="0"/>
                                  <a:ext cx="92075" cy="92710"/>
                                </a:xfrm>
                                <a:prstGeom prst="rect">
                                  <a:avLst/>
                                </a:prstGeom>
                                <a:solidFill>
                                  <a:srgbClr val="C0000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4" name="Text Box 294"/>
                            <wps:cNvSpPr txBox="1"/>
                            <wps:spPr>
                              <a:xfrm>
                                <a:off x="723199" y="-6804"/>
                                <a:ext cx="200635" cy="279271"/>
                              </a:xfrm>
                              <a:prstGeom prst="rect">
                                <a:avLst/>
                              </a:prstGeom>
                              <a:noFill/>
                              <a:ln w="6350">
                                <a:noFill/>
                              </a:ln>
                            </wps:spPr>
                            <wps:txbx>
                              <w:txbxContent>
                                <w:p w14:paraId="7FEA1930" w14:textId="77777777" w:rsidR="001D397F" w:rsidRDefault="001D397F" w:rsidP="00653D0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302" name="Text Box 302"/>
                        <wps:cNvSpPr txBox="1"/>
                        <wps:spPr>
                          <a:xfrm>
                            <a:off x="103909" y="93518"/>
                            <a:ext cx="358487" cy="342900"/>
                          </a:xfrm>
                          <a:prstGeom prst="rect">
                            <a:avLst/>
                          </a:prstGeom>
                          <a:noFill/>
                          <a:ln w="6350">
                            <a:noFill/>
                          </a:ln>
                        </wps:spPr>
                        <wps:txbx>
                          <w:txbxContent>
                            <w:p w14:paraId="3F325001" w14:textId="77777777" w:rsidR="001D397F" w:rsidRDefault="001D397F" w:rsidP="00653D0D">
                              <w:r>
                                <w:t>P</w:t>
                              </w:r>
                              <w:r w:rsidRPr="009D54E9">
                                <w:rPr>
                                  <w:vertAlign w:val="subscript"/>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Text Box 303"/>
                        <wps:cNvSpPr txBox="1"/>
                        <wps:spPr>
                          <a:xfrm>
                            <a:off x="103909" y="275223"/>
                            <a:ext cx="358486" cy="327449"/>
                          </a:xfrm>
                          <a:prstGeom prst="rect">
                            <a:avLst/>
                          </a:prstGeom>
                          <a:noFill/>
                          <a:ln w="6350">
                            <a:noFill/>
                          </a:ln>
                        </wps:spPr>
                        <wps:txbx>
                          <w:txbxContent>
                            <w:p w14:paraId="587FF04B" w14:textId="77777777" w:rsidR="001D397F" w:rsidRDefault="001D397F" w:rsidP="00653D0D">
                              <w:r>
                                <w:t>P</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72AEE3A0" id="Group 454" o:spid="_x0000_s1186" style="position:absolute;left:0;text-align:left;margin-left:113.4pt;margin-top:14.35pt;width:241.95pt;height:81.4pt;z-index:251668480;mso-height-relative:margin" coordorigin=",935" coordsize="30727,103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">
                <v:group id="Group 254" o:spid="_x0000_s1187" style="position:absolute;top:1922;width:30727;height:9353" coordsize="30728,93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">
                  <v:group id="Group 255" o:spid="_x0000_s1188" style="position:absolute;width:8001;height:9358" coordsize="8001,93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">
                    <v:group id="Group 256" o:spid="_x0000_s1189" style="position:absolute;left:3534;width:1835;height:927" coordsize="183515,9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">
                      <v:rect id="Rectangle 257" o:spid="_x0000_s1190" style="position:absolute;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" fillcolor="#1f497d [3215]" strokecolor="black [3213]" strokeweight=".5pt"/>
                      <v:rect id="Rectangle 258" o:spid="_x0000_s1191" style="position:absolute;left:91440;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" fillcolor="#c00000" strokecolor="black [3213]" strokeweight=".5pt"/>
                    </v:group>
                    <v:group id="Group 260" o:spid="_x0000_s1192" style="position:absolute;left:3478;top:1795;width:1835;height:927" coordsize="183515,9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">
                      <v:rect id="Rectangle 261" o:spid="_x0000_s1193" style="position:absolute;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" fillcolor="#1f497d [3215]" strokecolor="black [3213]" strokeweight=".5pt"/>
                      <v:rect id="Rectangle 262" o:spid="_x0000_s1194" style="position:absolute;left:91440;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" fillcolor="#c00000" strokecolor="black [3213]" strokeweight=".5pt"/>
                    </v:group>
                    <v:group id="Group 264" o:spid="_x0000_s1195" style="position:absolute;top:3530;width:8001;height:5828" coordorigin=",-3" coordsize="8001,58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">
                      <v:group id="Group 265" o:spid="_x0000_s1196" style="position:absolute;top:-3;width:8001;height:5827" coordorigin=",-3" coordsize="8001,58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">
                        <v:shape id="Text Box 266" o:spid="_x0000_s1197" type="#_x0000_t202" style="position:absolute;top:1626;width:7822;height:25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" filled="f" stroked="f" strokeweight=".5pt">
                          <v:textbox>
                            <w:txbxContent>
                              <w:p w14:paraId="6B21B183" w14:textId="77777777" w:rsidR="001D397F" w:rsidRDefault="001D397F" w:rsidP="00653D0D">
                                <w:r>
                                  <w:t>Offset</w:t>
                                </w:r>
                              </w:p>
                            </w:txbxContent>
                          </v:textbox>
                        </v:shape>
                        <v:shape id="Text Box 267" o:spid="_x0000_s1198" type="#_x0000_t202" style="position:absolute;left:1514;top:3309;width:6487;height:25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" filled="f" stroked="f" strokeweight=".5pt">
                          <v:textbox>
                            <w:txbxContent>
                              <w:p w14:paraId="06A3DF70" w14:textId="77777777" w:rsidR="001D397F" w:rsidRDefault="001D397F" w:rsidP="00653D0D">
                                <w:r>
                                  <w:t xml:space="preserve">     Size</w:t>
                                </w:r>
                              </w:p>
                            </w:txbxContent>
                          </v:textbox>
                        </v:shape>
                        <v:group id="Group 268" o:spid="_x0000_s1199" style="position:absolute;left:897;top:-3;width:4472;height:2914" coordorigin="-1,-349" coordsize="447177,29150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">
                          <v:group id="Group 269" o:spid="_x0000_s1200" style="position:absolute;left:263661;top:89758;width:183515;height:92710" coordsize="183515,9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">
                            <v:rect id="Rectangle 270" o:spid="_x0000_s1201" style="position:absolute;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" fillcolor="#1f497d [3215]" strokecolor="black [3213]" strokeweight=".5pt"/>
                            <v:rect id="Rectangle 271" o:spid="_x0000_s1202" style="position:absolute;left:91440;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" fillcolor="#c00000" strokecolor="black [3213]" strokeweight=".5pt"/>
                          </v:group>
                          <v:shape id="Text Box 273" o:spid="_x0000_s1203" type="#_x0000_t202" style="position:absolute;left:-1;top:-349;width:351872;height:2915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" filled="f" stroked="f" strokeweight=".5pt">
                            <v:textbox>
                              <w:txbxContent>
                                <w:p w14:paraId="57BF6E14" w14:textId="77777777" w:rsidR="001D397F" w:rsidRDefault="001D397F" w:rsidP="00653D0D">
                                  <w:r>
                                    <w:t>P</w:t>
                                  </w:r>
                                  <w:r>
                                    <w:rPr>
                                      <w:vertAlign w:val="subscript"/>
                                    </w:rPr>
                                    <w:t>n</w:t>
                                  </w:r>
                                </w:p>
                              </w:txbxContent>
                            </v:textbox>
                          </v:shape>
                        </v:group>
                      </v:group>
                      <v:group id="Group 275" o:spid="_x0000_s1204" style="position:absolute;left:3478;top:1963;width:1427;height:2088" coordsize="142785,2088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">
                        <v:line id="Straight Connector 276" o:spid="_x0000_s1205" style="position:absolute;visibility:visible;mso-wrap-style:square" from="140245,5610" to="142785,2088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" strokecolor="#c00000"/>
                        <v:line id="Straight Connector 278" o:spid="_x0000_s1206" style="position:absolute;flip:x;visibility:visible;mso-wrap-style:square" from="0,0" to="53340,482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" strokecolor="#9bbb59 [3206]"/>
                      </v:group>
                    </v:group>
                  </v:group>
                  <v:shape id="Text Box 279" o:spid="_x0000_s1207" type="#_x0000_t202" style="position:absolute;left:8136;top:697;width:10360;height:25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" filled="f" stroked="f" strokeweight=".5pt">
                    <v:textbox>
                      <w:txbxContent>
                        <w:p w14:paraId="65EEDD6A" w14:textId="5D6A8E39" w:rsidR="001D397F" w:rsidRDefault="001D397F" w:rsidP="00653D0D">
                          <w:r>
                            <w:t>MPI_Gather</w:t>
                          </w:r>
                        </w:p>
                      </w:txbxContent>
                    </v:textbox>
                  </v:shape>
                  <v:group id="Group 280" o:spid="_x0000_s1208" style="position:absolute;left:19241;top:1053;width:11487;height:3261" coordorigin=",-68" coordsize="11487,32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">
                    <v:shape id="Text Box 281" o:spid="_x0000_s1209" type="#_x0000_t202" style="position:absolute;top:-1;width:3775;height:31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" filled="f" stroked="f" strokeweight=".5pt">
                      <v:textbox>
                        <w:txbxContent>
                          <w:p w14:paraId="17B117C8" w14:textId="77777777" w:rsidR="001D397F" w:rsidRDefault="001D397F" w:rsidP="00653D0D">
                            <w:r>
                              <w:t>P</w:t>
                            </w:r>
                            <w:r w:rsidRPr="009D54E9">
                              <w:rPr>
                                <w:vertAlign w:val="subscript"/>
                              </w:rPr>
                              <w:t>o</w:t>
                            </w:r>
                          </w:p>
                        </w:txbxContent>
                      </v:textbox>
                    </v:shape>
                    <v:group id="Group 282" o:spid="_x0000_s1210" style="position:absolute;left:2616;top:863;width:1835;height:927" coordsize="183515,9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">
                      <v:rect id="Rectangle 283" o:spid="_x0000_s1211" style="position:absolute;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" fillcolor="#1f497d [3215]" strokecolor="black [3213]" strokeweight=".5pt"/>
                      <v:rect id="Rectangle 284" o:spid="_x0000_s1212" style="position:absolute;left:91440;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" fillcolor="#c00000" strokecolor="black [3213]" strokeweight=".5pt"/>
                    </v:group>
                    <v:group id="Group 286" o:spid="_x0000_s1213" style="position:absolute;left:5791;top:838;width:1835;height:927" coordsize="183515,9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">
                      <v:rect id="Rectangle 287" o:spid="_x0000_s1214" style="position:absolute;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" fillcolor="#1f497d [3215]" strokecolor="black [3213]" strokeweight=".5pt"/>
                      <v:rect id="Rectangle 288" o:spid="_x0000_s1215" style="position:absolute;left:91440;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" fillcolor="#c00000" strokecolor="black [3213]" strokeweight=".5pt"/>
                    </v:group>
                    <v:group id="Group 290" o:spid="_x0000_s1216" style="position:absolute;left:9652;top:838;width:1835;height:927" coordsize="183515,92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">
                      <v:rect id="Rectangle 291" o:spid="_x0000_s1217" style="position:absolute;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" fillcolor="#1f497d [3215]" strokecolor="black [3213]" strokeweight=".5pt"/>
                      <v:rect id="Rectangle 292" o:spid="_x0000_s1218" style="position:absolute;left:91440;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" fillcolor="#c00000" strokecolor="black [3213]" strokeweight=".5pt"/>
                    </v:group>
                    <v:shape id="Text Box 294" o:spid="_x0000_s1219" type="#_x0000_t202" style="position:absolute;left:7231;top:-68;width:2007;height:279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" filled="f" stroked="f" strokeweight=".5pt">
                      <v:textbox>
                        <w:txbxContent>
                          <w:p w14:paraId="7FEA1930" w14:textId="77777777" w:rsidR="001D397F" w:rsidRDefault="001D397F" w:rsidP="00653D0D">
                            <w:r>
                              <w:t>…</w:t>
                            </w:r>
                          </w:p>
                        </w:txbxContent>
                      </v:textbox>
                    </v:shape>
                  </v:group>
                </v:group>
                <v:shape id="Text Box 302" o:spid="_x0000_s1220" type="#_x0000_t202" style="position:absolute;left:1039;top:935;width:3584;height:3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" filled="f" stroked="f" strokeweight=".5pt">
                  <v:textbox>
                    <w:txbxContent>
                      <w:p w14:paraId="3F325001" w14:textId="77777777" w:rsidR="001D397F" w:rsidRDefault="001D397F" w:rsidP="00653D0D">
                        <w:r>
                          <w:t>P</w:t>
                        </w:r>
                        <w:r w:rsidRPr="009D54E9">
                          <w:rPr>
                            <w:vertAlign w:val="subscript"/>
                          </w:rPr>
                          <w:t>o</w:t>
                        </w:r>
                      </w:p>
                    </w:txbxContent>
                  </v:textbox>
                </v:shape>
                <v:shape id="Text Box 303" o:spid="_x0000_s1221" type="#_x0000_t202" style="position:absolute;left:1039;top:2752;width:3584;height:327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" filled="f" stroked="f" strokeweight=".5pt">
                  <v:textbox>
                    <w:txbxContent>
                      <w:p w14:paraId="587FF04B" w14:textId="77777777" w:rsidR="001D397F" w:rsidRDefault="001D397F" w:rsidP="00653D0D">
                        <w:r>
                          <w:t>P</w:t>
                        </w:r>
                        <w:r>
                          <w:rPr>
                            <w:vertAlign w:val="subscript"/>
                          </w:rPr>
                          <w:t>1</w:t>
                        </w:r>
                      </w:p>
                    </w:txbxContent>
                  </v:textbox>
                </v:shape>
              </v:group>
            </w:pict>
          </mc:Fallback>
        </mc:AlternateContent>
      </w:r>
    </w:p>
    <w:p w14:paraId="15D18CFB" w14:textId="61958D69" w:rsidR="00653D0D" w:rsidRDefault="00B50244" w:rsidP="00653D0D">
      <w:r>
        <w:rPr>
          <w:noProof/>
        </w:rPr>
        <mc:AlternateContent>
          <mc:Choice Requires="wps">
            <w:drawing>
              <wp:anchor distT="0" distB="0" distL="114300" distR="114300" simplePos="0" relativeHeight="251669504" behindDoc="0" locked="0" layoutInCell="1" allowOverlap="1" wp14:anchorId="260675EA" wp14:editId="095CC118">
                <wp:simplePos x="0" y="0"/>
                <wp:positionH relativeFrom="column">
                  <wp:posOffset>1727431</wp:posOffset>
                </wp:positionH>
                <wp:positionV relativeFrom="paragraph">
                  <wp:posOffset>190269</wp:posOffset>
                </wp:positionV>
                <wp:extent cx="312369" cy="251294"/>
                <wp:effectExtent l="0" t="0" r="0" b="0"/>
                <wp:wrapNone/>
                <wp:docPr id="304" name="Text Box 304"/>
                <wp:cNvGraphicFramePr/>
                <a:graphic xmlns:a="http://schemas.openxmlformats.org/drawingml/2006/main">
                  <a:graphicData uri="http://schemas.microsoft.com/office/word/2010/wordprocessingShape">
                    <wps:wsp>
                      <wps:cNvSpPr txBox="1"/>
                      <wps:spPr>
                        <a:xfrm>
                          <a:off x="0" y="0"/>
                          <a:ext cx="312369" cy="251294"/>
                        </a:xfrm>
                        <a:prstGeom prst="rect">
                          <a:avLst/>
                        </a:prstGeom>
                        <a:noFill/>
                        <a:ln w="6350">
                          <a:noFill/>
                        </a:ln>
                      </wps:spPr>
                      <wps:txbx>
                        <w:txbxContent>
                          <w:p w14:paraId="52D535DB" w14:textId="77777777" w:rsidR="001D397F" w:rsidRDefault="001D397F" w:rsidP="00653D0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0675EA" id="Text Box 304" o:spid="_x0000_s1222" type="#_x0000_t202" style="position:absolute;left:0;text-align:left;margin-left:136pt;margin-top:15pt;width:24.6pt;height:19.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" filled="f" stroked="f" strokeweight=".5pt">
                <v:textbox>
                  <w:txbxContent>
                    <w:p w14:paraId="52D535DB" w14:textId="77777777" w:rsidR="001D397F" w:rsidRDefault="001D397F" w:rsidP="00653D0D">
                      <w:r>
                        <w:t>…</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EF4F7D1" wp14:editId="0DDBC25F">
                <wp:simplePos x="0" y="0"/>
                <wp:positionH relativeFrom="column">
                  <wp:posOffset>2074257</wp:posOffset>
                </wp:positionH>
                <wp:positionV relativeFrom="paragraph">
                  <wp:posOffset>244360</wp:posOffset>
                </wp:positionV>
                <wp:extent cx="218432" cy="5077"/>
                <wp:effectExtent l="0" t="63500" r="0" b="71755"/>
                <wp:wrapNone/>
                <wp:docPr id="295" name="Straight Arrow Connector 295"/>
                <wp:cNvGraphicFramePr/>
                <a:graphic xmlns:a="http://schemas.openxmlformats.org/drawingml/2006/main">
                  <a:graphicData uri="http://schemas.microsoft.com/office/word/2010/wordprocessingShape">
                    <wps:wsp>
                      <wps:cNvCnPr/>
                      <wps:spPr>
                        <a:xfrm flipV="1">
                          <a:off x="0" y="0"/>
                          <a:ext cx="218432" cy="5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36CB1D" id="Straight Arrow Connector 295" o:spid="_x0000_s1026" type="#_x0000_t32" style="position:absolute;margin-left:163.35pt;margin-top:19.25pt;width:17.2pt;height:.4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" strokecolor="#4579b8 [3044]">
                <v:stroke endarrow="block"/>
              </v:shape>
            </w:pict>
          </mc:Fallback>
        </mc:AlternateContent>
      </w:r>
    </w:p>
    <w:p w14:paraId="231A4264" w14:textId="1F792210" w:rsidR="00653D0D" w:rsidRDefault="00B50244" w:rsidP="00653D0D">
      <w:r>
        <w:rPr>
          <w:noProof/>
        </w:rPr>
        <mc:AlternateContent>
          <mc:Choice Requires="wps">
            <w:drawing>
              <wp:anchor distT="0" distB="0" distL="114300" distR="114300" simplePos="0" relativeHeight="251674624" behindDoc="0" locked="0" layoutInCell="1" allowOverlap="1" wp14:anchorId="1BE31E3D" wp14:editId="1445A3EE">
                <wp:simplePos x="0" y="0"/>
                <wp:positionH relativeFrom="column">
                  <wp:posOffset>2881803</wp:posOffset>
                </wp:positionH>
                <wp:positionV relativeFrom="paragraph">
                  <wp:posOffset>124691</wp:posOffset>
                </wp:positionV>
                <wp:extent cx="4641" cy="682319"/>
                <wp:effectExtent l="63500" t="0" r="71755" b="41910"/>
                <wp:wrapNone/>
                <wp:docPr id="380" name="Straight Arrow Connector 380"/>
                <wp:cNvGraphicFramePr/>
                <a:graphic xmlns:a="http://schemas.openxmlformats.org/drawingml/2006/main">
                  <a:graphicData uri="http://schemas.microsoft.com/office/word/2010/wordprocessingShape">
                    <wps:wsp>
                      <wps:cNvCnPr/>
                      <wps:spPr>
                        <a:xfrm>
                          <a:off x="0" y="0"/>
                          <a:ext cx="4641" cy="6823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09CC08" id="Straight Arrow Connector 380" o:spid="_x0000_s1026" type="#_x0000_t32" style="position:absolute;margin-left:226.9pt;margin-top:9.8pt;width:.35pt;height:53.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" strokecolor="#4579b8 [3044]">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32CBC924" wp14:editId="5867F9AC">
                <wp:simplePos x="0" y="0"/>
                <wp:positionH relativeFrom="column">
                  <wp:posOffset>3149600</wp:posOffset>
                </wp:positionH>
                <wp:positionV relativeFrom="paragraph">
                  <wp:posOffset>3060</wp:posOffset>
                </wp:positionV>
                <wp:extent cx="218432" cy="5077"/>
                <wp:effectExtent l="0" t="63500" r="0" b="71755"/>
                <wp:wrapNone/>
                <wp:docPr id="296" name="Straight Arrow Connector 296"/>
                <wp:cNvGraphicFramePr/>
                <a:graphic xmlns:a="http://schemas.openxmlformats.org/drawingml/2006/main">
                  <a:graphicData uri="http://schemas.microsoft.com/office/word/2010/wordprocessingShape">
                    <wps:wsp>
                      <wps:cNvCnPr/>
                      <wps:spPr>
                        <a:xfrm flipV="1">
                          <a:off x="0" y="0"/>
                          <a:ext cx="218432" cy="5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E820C5" id="Straight Arrow Connector 296" o:spid="_x0000_s1026" type="#_x0000_t32" style="position:absolute;margin-left:248pt;margin-top:.25pt;width:17.2pt;height:.4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" strokecolor="#4579b8 [3044]">
                <v:stroke endarrow="block"/>
              </v:shape>
            </w:pict>
          </mc:Fallback>
        </mc:AlternateContent>
      </w:r>
    </w:p>
    <w:p w14:paraId="4171BB90" w14:textId="5309A279" w:rsidR="00653D0D" w:rsidRDefault="00653D0D" w:rsidP="00653D0D"/>
    <w:p w14:paraId="433556DC" w14:textId="4A91B35E" w:rsidR="00653D0D" w:rsidRDefault="00B50244" w:rsidP="00653D0D">
      <w:r w:rsidRPr="007E7377">
        <w:rPr>
          <w:noProof/>
        </w:rPr>
        <mc:AlternateContent>
          <mc:Choice Requires="wpg">
            <w:drawing>
              <wp:anchor distT="0" distB="0" distL="114300" distR="114300" simplePos="0" relativeHeight="251661312" behindDoc="0" locked="0" layoutInCell="1" allowOverlap="1" wp14:anchorId="4E1B99E3" wp14:editId="016123CB">
                <wp:simplePos x="0" y="0"/>
                <wp:positionH relativeFrom="column">
                  <wp:posOffset>1689562</wp:posOffset>
                </wp:positionH>
                <wp:positionV relativeFrom="paragraph">
                  <wp:posOffset>139238</wp:posOffset>
                </wp:positionV>
                <wp:extent cx="2768600" cy="758535"/>
                <wp:effectExtent l="0" t="0" r="12700" b="0"/>
                <wp:wrapNone/>
                <wp:docPr id="194" name="Group 194"/>
                <wp:cNvGraphicFramePr/>
                <a:graphic xmlns:a="http://schemas.openxmlformats.org/drawingml/2006/main">
                  <a:graphicData uri="http://schemas.microsoft.com/office/word/2010/wordprocessingGroup">
                    <wpg:wgp>
                      <wpg:cNvGrpSpPr/>
                      <wpg:grpSpPr>
                        <a:xfrm>
                          <a:off x="0" y="0"/>
                          <a:ext cx="2768600" cy="758535"/>
                          <a:chOff x="1133183" y="0"/>
                          <a:chExt cx="2650824" cy="758592"/>
                        </a:xfrm>
                      </wpg:grpSpPr>
                      <wps:wsp>
                        <wps:cNvPr id="195" name="Text Box 195"/>
                        <wps:cNvSpPr txBox="1"/>
                        <wps:spPr>
                          <a:xfrm>
                            <a:off x="2849786" y="218783"/>
                            <a:ext cx="312420" cy="251460"/>
                          </a:xfrm>
                          <a:prstGeom prst="rect">
                            <a:avLst/>
                          </a:prstGeom>
                          <a:noFill/>
                          <a:ln w="6350">
                            <a:noFill/>
                          </a:ln>
                        </wps:spPr>
                        <wps:txbx>
                          <w:txbxContent>
                            <w:p w14:paraId="0833F947" w14:textId="77777777" w:rsidR="001D397F" w:rsidRDefault="001D397F" w:rsidP="00653D0D">
                              <w:r>
                                <w:t>P</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6" name="Group 196"/>
                        <wpg:cNvGrpSpPr/>
                        <wpg:grpSpPr>
                          <a:xfrm>
                            <a:off x="1133183" y="0"/>
                            <a:ext cx="2650824" cy="758592"/>
                            <a:chOff x="0" y="0"/>
                            <a:chExt cx="2650824" cy="758592"/>
                          </a:xfrm>
                        </wpg:grpSpPr>
                        <wps:wsp>
                          <wps:cNvPr id="197" name="Straight Connector 197"/>
                          <wps:cNvCnPr/>
                          <wps:spPr>
                            <a:xfrm>
                              <a:off x="734886" y="336589"/>
                              <a:ext cx="0" cy="200660"/>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198" name="Group 198"/>
                          <wpg:cNvGrpSpPr/>
                          <wpg:grpSpPr>
                            <a:xfrm>
                              <a:off x="0" y="0"/>
                              <a:ext cx="2650824" cy="758592"/>
                              <a:chOff x="0" y="0"/>
                              <a:chExt cx="2650824" cy="758592"/>
                            </a:xfrm>
                          </wpg:grpSpPr>
                          <wps:wsp>
                            <wps:cNvPr id="199" name="Text Box 199"/>
                            <wps:cNvSpPr txBox="1"/>
                            <wps:spPr>
                              <a:xfrm>
                                <a:off x="0" y="308540"/>
                                <a:ext cx="782320" cy="251460"/>
                              </a:xfrm>
                              <a:prstGeom prst="rect">
                                <a:avLst/>
                              </a:prstGeom>
                              <a:noFill/>
                              <a:ln w="6350">
                                <a:noFill/>
                              </a:ln>
                            </wps:spPr>
                            <wps:txbx>
                              <w:txbxContent>
                                <w:p w14:paraId="4CEED423" w14:textId="77777777" w:rsidR="001D397F" w:rsidRDefault="001D397F" w:rsidP="00653D0D">
                                  <w:r>
                                    <w:t>Read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00" name="Group 200"/>
                            <wpg:cNvGrpSpPr/>
                            <wpg:grpSpPr>
                              <a:xfrm>
                                <a:off x="95367" y="0"/>
                                <a:ext cx="2555457" cy="758592"/>
                                <a:chOff x="0" y="0"/>
                                <a:chExt cx="2555457" cy="758592"/>
                              </a:xfrm>
                            </wpg:grpSpPr>
                            <wps:wsp>
                              <wps:cNvPr id="201" name="Right Brace 201"/>
                              <wps:cNvSpPr/>
                              <wps:spPr>
                                <a:xfrm rot="5400000">
                                  <a:off x="266467" y="70122"/>
                                  <a:ext cx="63500" cy="58166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02" name="Group 202"/>
                              <wpg:cNvGrpSpPr/>
                              <wpg:grpSpPr>
                                <a:xfrm>
                                  <a:off x="0" y="0"/>
                                  <a:ext cx="2555457" cy="758592"/>
                                  <a:chOff x="0" y="0"/>
                                  <a:chExt cx="2555457" cy="758592"/>
                                </a:xfrm>
                              </wpg:grpSpPr>
                              <wpg:grpSp>
                                <wpg:cNvPr id="203" name="Group 203"/>
                                <wpg:cNvGrpSpPr/>
                                <wpg:grpSpPr>
                                  <a:xfrm>
                                    <a:off x="0" y="140245"/>
                                    <a:ext cx="681778" cy="296205"/>
                                    <a:chOff x="0" y="0"/>
                                    <a:chExt cx="681778" cy="296205"/>
                                  </a:xfrm>
                                </wpg:grpSpPr>
                                <wpg:grpSp>
                                  <wpg:cNvPr id="204" name="Group 204"/>
                                  <wpg:cNvGrpSpPr/>
                                  <wpg:grpSpPr>
                                    <a:xfrm>
                                      <a:off x="307340" y="81280"/>
                                      <a:ext cx="374438" cy="93133"/>
                                      <a:chOff x="0" y="0"/>
                                      <a:chExt cx="374438" cy="93133"/>
                                    </a:xfrm>
                                  </wpg:grpSpPr>
                                  <wps:wsp>
                                    <wps:cNvPr id="205" name="Rectangle 205"/>
                                    <wps:cNvSpPr/>
                                    <wps:spPr>
                                      <a:xfrm>
                                        <a:off x="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Rectangle 206"/>
                                    <wps:cNvSpPr/>
                                    <wps:spPr>
                                      <a:xfrm>
                                        <a:off x="9398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18542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Rectangle 208"/>
                                    <wps:cNvSpPr/>
                                    <wps:spPr>
                                      <a:xfrm>
                                        <a:off x="281940" y="0"/>
                                        <a:ext cx="92498" cy="93133"/>
                                      </a:xfrm>
                                      <a:prstGeom prst="rect">
                                        <a:avLst/>
                                      </a:prstGeom>
                                      <a:solidFill>
                                        <a:srgbClr val="00B05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09" name="Group 209"/>
                                  <wpg:cNvGrpSpPr/>
                                  <wpg:grpSpPr>
                                    <a:xfrm>
                                      <a:off x="0" y="81280"/>
                                      <a:ext cx="186055" cy="93133"/>
                                      <a:chOff x="0" y="0"/>
                                      <a:chExt cx="186055" cy="93133"/>
                                    </a:xfrm>
                                  </wpg:grpSpPr>
                                  <wps:wsp>
                                    <wps:cNvPr id="210" name="Rectangle 210"/>
                                    <wps:cNvSpPr/>
                                    <wps:spPr>
                                      <a:xfrm>
                                        <a:off x="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Rectangle 211"/>
                                    <wps:cNvSpPr/>
                                    <wps:spPr>
                                      <a:xfrm>
                                        <a:off x="93980" y="0"/>
                                        <a:ext cx="92075" cy="92710"/>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2" name="Text Box 212"/>
                                  <wps:cNvSpPr txBox="1"/>
                                  <wps:spPr>
                                    <a:xfrm>
                                      <a:off x="109220" y="0"/>
                                      <a:ext cx="200660" cy="296205"/>
                                    </a:xfrm>
                                    <a:prstGeom prst="rect">
                                      <a:avLst/>
                                    </a:prstGeom>
                                    <a:noFill/>
                                    <a:ln w="6350">
                                      <a:noFill/>
                                    </a:ln>
                                  </wps:spPr>
                                  <wps:txbx>
                                    <w:txbxContent>
                                      <w:p w14:paraId="014D172A" w14:textId="77777777" w:rsidR="001D397F" w:rsidRDefault="001D397F" w:rsidP="00653D0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3" name="Text Box 213"/>
                                <wps:cNvSpPr txBox="1"/>
                                <wps:spPr>
                                  <a:xfrm>
                                    <a:off x="106545" y="0"/>
                                    <a:ext cx="312420" cy="290968"/>
                                  </a:xfrm>
                                  <a:prstGeom prst="rect">
                                    <a:avLst/>
                                  </a:prstGeom>
                                  <a:noFill/>
                                  <a:ln w="6350">
                                    <a:noFill/>
                                  </a:ln>
                                </wps:spPr>
                                <wps:txbx>
                                  <w:txbxContent>
                                    <w:p w14:paraId="057E4E93" w14:textId="77777777" w:rsidR="001D397F" w:rsidRDefault="001D397F" w:rsidP="00653D0D">
                                      <w:r>
                                        <w:t>P</w:t>
                                      </w:r>
                                      <w:r w:rsidRPr="009D54E9">
                                        <w:rPr>
                                          <w:vertAlign w:val="subscript"/>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Text Box 214"/>
                                <wps:cNvSpPr txBox="1"/>
                                <wps:spPr>
                                  <a:xfrm>
                                    <a:off x="201954" y="459933"/>
                                    <a:ext cx="853440" cy="298659"/>
                                  </a:xfrm>
                                  <a:prstGeom prst="rect">
                                    <a:avLst/>
                                  </a:prstGeom>
                                  <a:noFill/>
                                  <a:ln w="6350">
                                    <a:noFill/>
                                  </a:ln>
                                </wps:spPr>
                                <wps:txbx>
                                  <w:txbxContent>
                                    <w:p w14:paraId="5999063D" w14:textId="77777777" w:rsidR="001D397F" w:rsidRDefault="001D397F" w:rsidP="00653D0D">
                                      <w:r>
                                        <w:t>Bytes Read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5" name="Group 215"/>
                                <wpg:cNvGrpSpPr/>
                                <wpg:grpSpPr>
                                  <a:xfrm>
                                    <a:off x="790984" y="33659"/>
                                    <a:ext cx="1764473" cy="714542"/>
                                    <a:chOff x="0" y="0"/>
                                    <a:chExt cx="1764473" cy="714542"/>
                                  </a:xfrm>
                                </wpg:grpSpPr>
                                <wps:wsp>
                                  <wps:cNvPr id="216" name="Text Box 216"/>
                                  <wps:cNvSpPr txBox="1"/>
                                  <wps:spPr>
                                    <a:xfrm>
                                      <a:off x="0" y="100976"/>
                                      <a:ext cx="853440" cy="251460"/>
                                    </a:xfrm>
                                    <a:prstGeom prst="rect">
                                      <a:avLst/>
                                    </a:prstGeom>
                                    <a:noFill/>
                                    <a:ln w="6350">
                                      <a:noFill/>
                                    </a:ln>
                                  </wps:spPr>
                                  <wps:txbx>
                                    <w:txbxContent>
                                      <w:p w14:paraId="5E913745" w14:textId="77777777" w:rsidR="001D397F" w:rsidRDefault="001D397F" w:rsidP="00653D0D">
                                        <w:r>
                                          <w:t>MPI_Bcast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217" name="Group 217"/>
                                  <wpg:cNvGrpSpPr/>
                                  <wpg:grpSpPr>
                                    <a:xfrm>
                                      <a:off x="830253" y="0"/>
                                      <a:ext cx="934220" cy="714542"/>
                                      <a:chOff x="0" y="0"/>
                                      <a:chExt cx="934220" cy="714542"/>
                                    </a:xfrm>
                                  </wpg:grpSpPr>
                                  <wpg:grpSp>
                                    <wpg:cNvPr id="218" name="Group 218"/>
                                    <wpg:cNvGrpSpPr/>
                                    <wpg:grpSpPr>
                                      <a:xfrm>
                                        <a:off x="252442" y="0"/>
                                        <a:ext cx="681778" cy="704151"/>
                                        <a:chOff x="0" y="0"/>
                                        <a:chExt cx="681778" cy="704151"/>
                                      </a:xfrm>
                                    </wpg:grpSpPr>
                                    <wpg:grpSp>
                                      <wpg:cNvPr id="219" name="Group 219"/>
                                      <wpg:cNvGrpSpPr/>
                                      <wpg:grpSpPr>
                                        <a:xfrm>
                                          <a:off x="0" y="0"/>
                                          <a:ext cx="681778" cy="288483"/>
                                          <a:chOff x="0" y="0"/>
                                          <a:chExt cx="681778" cy="288483"/>
                                        </a:xfrm>
                                      </wpg:grpSpPr>
                                      <wpg:grpSp>
                                        <wpg:cNvPr id="220" name="Group 220"/>
                                        <wpg:cNvGrpSpPr/>
                                        <wpg:grpSpPr>
                                          <a:xfrm>
                                            <a:off x="307340" y="81280"/>
                                            <a:ext cx="374438" cy="93133"/>
                                            <a:chOff x="0" y="0"/>
                                            <a:chExt cx="374438" cy="93133"/>
                                          </a:xfrm>
                                        </wpg:grpSpPr>
                                        <wps:wsp>
                                          <wps:cNvPr id="221" name="Rectangle 221"/>
                                          <wps:cNvSpPr/>
                                          <wps:spPr>
                                            <a:xfrm>
                                              <a:off x="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Rectangle 222"/>
                                          <wps:cNvSpPr/>
                                          <wps:spPr>
                                            <a:xfrm>
                                              <a:off x="9398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Rectangle 223"/>
                                          <wps:cNvSpPr/>
                                          <wps:spPr>
                                            <a:xfrm>
                                              <a:off x="18542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Rectangle 224"/>
                                          <wps:cNvSpPr/>
                                          <wps:spPr>
                                            <a:xfrm>
                                              <a:off x="281940" y="0"/>
                                              <a:ext cx="92498" cy="93133"/>
                                            </a:xfrm>
                                            <a:prstGeom prst="rect">
                                              <a:avLst/>
                                            </a:prstGeom>
                                            <a:solidFill>
                                              <a:srgbClr val="00B05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5" name="Group 225"/>
                                        <wpg:cNvGrpSpPr/>
                                        <wpg:grpSpPr>
                                          <a:xfrm>
                                            <a:off x="0" y="81280"/>
                                            <a:ext cx="186055" cy="93133"/>
                                            <a:chOff x="0" y="0"/>
                                            <a:chExt cx="186055" cy="93133"/>
                                          </a:xfrm>
                                        </wpg:grpSpPr>
                                        <wps:wsp>
                                          <wps:cNvPr id="226" name="Rectangle 226"/>
                                          <wps:cNvSpPr/>
                                          <wps:spPr>
                                            <a:xfrm>
                                              <a:off x="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93980" y="0"/>
                                              <a:ext cx="92075" cy="92710"/>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28" name="Text Box 228"/>
                                        <wps:cNvSpPr txBox="1"/>
                                        <wps:spPr>
                                          <a:xfrm>
                                            <a:off x="109220" y="0"/>
                                            <a:ext cx="200660" cy="288483"/>
                                          </a:xfrm>
                                          <a:prstGeom prst="rect">
                                            <a:avLst/>
                                          </a:prstGeom>
                                          <a:noFill/>
                                          <a:ln w="6350">
                                            <a:noFill/>
                                          </a:ln>
                                        </wps:spPr>
                                        <wps:txbx>
                                          <w:txbxContent>
                                            <w:p w14:paraId="04023C3E" w14:textId="77777777" w:rsidR="001D397F" w:rsidRDefault="001D397F" w:rsidP="00653D0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9" name="Group 229"/>
                                      <wpg:cNvGrpSpPr/>
                                      <wpg:grpSpPr>
                                        <a:xfrm>
                                          <a:off x="0" y="196343"/>
                                          <a:ext cx="681778" cy="289583"/>
                                          <a:chOff x="0" y="0"/>
                                          <a:chExt cx="681778" cy="289583"/>
                                        </a:xfrm>
                                      </wpg:grpSpPr>
                                      <wpg:grpSp>
                                        <wpg:cNvPr id="230" name="Group 230"/>
                                        <wpg:cNvGrpSpPr/>
                                        <wpg:grpSpPr>
                                          <a:xfrm>
                                            <a:off x="307340" y="81280"/>
                                            <a:ext cx="374438" cy="93133"/>
                                            <a:chOff x="0" y="0"/>
                                            <a:chExt cx="374438" cy="93133"/>
                                          </a:xfrm>
                                        </wpg:grpSpPr>
                                        <wps:wsp>
                                          <wps:cNvPr id="231" name="Rectangle 231"/>
                                          <wps:cNvSpPr/>
                                          <wps:spPr>
                                            <a:xfrm>
                                              <a:off x="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Rectangle 232"/>
                                          <wps:cNvSpPr/>
                                          <wps:spPr>
                                            <a:xfrm>
                                              <a:off x="9398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Rectangle 233"/>
                                          <wps:cNvSpPr/>
                                          <wps:spPr>
                                            <a:xfrm>
                                              <a:off x="18542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Rectangle 234"/>
                                          <wps:cNvSpPr/>
                                          <wps:spPr>
                                            <a:xfrm>
                                              <a:off x="281940" y="0"/>
                                              <a:ext cx="92498" cy="93133"/>
                                            </a:xfrm>
                                            <a:prstGeom prst="rect">
                                              <a:avLst/>
                                            </a:prstGeom>
                                            <a:solidFill>
                                              <a:srgbClr val="00B05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5" name="Group 235"/>
                                        <wpg:cNvGrpSpPr/>
                                        <wpg:grpSpPr>
                                          <a:xfrm>
                                            <a:off x="0" y="81280"/>
                                            <a:ext cx="186055" cy="93133"/>
                                            <a:chOff x="0" y="0"/>
                                            <a:chExt cx="186055" cy="93133"/>
                                          </a:xfrm>
                                        </wpg:grpSpPr>
                                        <wps:wsp>
                                          <wps:cNvPr id="236" name="Rectangle 236"/>
                                          <wps:cNvSpPr/>
                                          <wps:spPr>
                                            <a:xfrm>
                                              <a:off x="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93980" y="0"/>
                                              <a:ext cx="92075" cy="92710"/>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8" name="Text Box 238"/>
                                        <wps:cNvSpPr txBox="1"/>
                                        <wps:spPr>
                                          <a:xfrm>
                                            <a:off x="109220" y="0"/>
                                            <a:ext cx="200660" cy="289583"/>
                                          </a:xfrm>
                                          <a:prstGeom prst="rect">
                                            <a:avLst/>
                                          </a:prstGeom>
                                          <a:noFill/>
                                          <a:ln w="6350">
                                            <a:noFill/>
                                          </a:ln>
                                        </wps:spPr>
                                        <wps:txbx>
                                          <w:txbxContent>
                                            <w:p w14:paraId="64CDD8C2" w14:textId="77777777" w:rsidR="001D397F" w:rsidRDefault="001D397F" w:rsidP="00653D0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39" name="Group 239"/>
                                      <wpg:cNvGrpSpPr/>
                                      <wpg:grpSpPr>
                                        <a:xfrm>
                                          <a:off x="0" y="431956"/>
                                          <a:ext cx="681778" cy="272195"/>
                                          <a:chOff x="0" y="0"/>
                                          <a:chExt cx="681778" cy="272195"/>
                                        </a:xfrm>
                                      </wpg:grpSpPr>
                                      <wpg:grpSp>
                                        <wpg:cNvPr id="240" name="Group 240"/>
                                        <wpg:cNvGrpSpPr/>
                                        <wpg:grpSpPr>
                                          <a:xfrm>
                                            <a:off x="307340" y="81280"/>
                                            <a:ext cx="374438" cy="93133"/>
                                            <a:chOff x="0" y="0"/>
                                            <a:chExt cx="374438" cy="93133"/>
                                          </a:xfrm>
                                        </wpg:grpSpPr>
                                        <wps:wsp>
                                          <wps:cNvPr id="241" name="Rectangle 241"/>
                                          <wps:cNvSpPr/>
                                          <wps:spPr>
                                            <a:xfrm>
                                              <a:off x="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Rectangle 242"/>
                                          <wps:cNvSpPr/>
                                          <wps:spPr>
                                            <a:xfrm>
                                              <a:off x="9398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3" name="Rectangle 243"/>
                                          <wps:cNvSpPr/>
                                          <wps:spPr>
                                            <a:xfrm>
                                              <a:off x="18542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281940" y="0"/>
                                              <a:ext cx="92498" cy="93133"/>
                                            </a:xfrm>
                                            <a:prstGeom prst="rect">
                                              <a:avLst/>
                                            </a:prstGeom>
                                            <a:solidFill>
                                              <a:srgbClr val="00B05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45" name="Group 245"/>
                                        <wpg:cNvGrpSpPr/>
                                        <wpg:grpSpPr>
                                          <a:xfrm>
                                            <a:off x="0" y="81280"/>
                                            <a:ext cx="186055" cy="93133"/>
                                            <a:chOff x="0" y="0"/>
                                            <a:chExt cx="186055" cy="93133"/>
                                          </a:xfrm>
                                        </wpg:grpSpPr>
                                        <wps:wsp>
                                          <wps:cNvPr id="246" name="Rectangle 246"/>
                                          <wps:cNvSpPr/>
                                          <wps:spPr>
                                            <a:xfrm>
                                              <a:off x="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Rectangle 247"/>
                                          <wps:cNvSpPr/>
                                          <wps:spPr>
                                            <a:xfrm>
                                              <a:off x="93980" y="0"/>
                                              <a:ext cx="92075" cy="92710"/>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8" name="Text Box 248"/>
                                        <wps:cNvSpPr txBox="1"/>
                                        <wps:spPr>
                                          <a:xfrm>
                                            <a:off x="109220" y="0"/>
                                            <a:ext cx="200660" cy="272195"/>
                                          </a:xfrm>
                                          <a:prstGeom prst="rect">
                                            <a:avLst/>
                                          </a:prstGeom>
                                          <a:noFill/>
                                          <a:ln w="6350">
                                            <a:noFill/>
                                          </a:ln>
                                        </wps:spPr>
                                        <wps:txbx>
                                          <w:txbxContent>
                                            <w:p w14:paraId="48017A32" w14:textId="77777777" w:rsidR="001D397F" w:rsidRDefault="001D397F" w:rsidP="00653D0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249" name="Group 249"/>
                                    <wpg:cNvGrpSpPr/>
                                    <wpg:grpSpPr>
                                      <a:xfrm>
                                        <a:off x="0" y="16792"/>
                                        <a:ext cx="312420" cy="697750"/>
                                        <a:chOff x="0" y="-37"/>
                                        <a:chExt cx="312420" cy="697750"/>
                                      </a:xfrm>
                                    </wpg:grpSpPr>
                                    <wps:wsp>
                                      <wps:cNvPr id="250" name="Text Box 250"/>
                                      <wps:cNvSpPr txBox="1"/>
                                      <wps:spPr>
                                        <a:xfrm>
                                          <a:off x="0" y="-37"/>
                                          <a:ext cx="312420" cy="282082"/>
                                        </a:xfrm>
                                        <a:prstGeom prst="rect">
                                          <a:avLst/>
                                        </a:prstGeom>
                                        <a:noFill/>
                                        <a:ln w="6350">
                                          <a:noFill/>
                                        </a:ln>
                                      </wps:spPr>
                                      <wps:txbx>
                                        <w:txbxContent>
                                          <w:p w14:paraId="7BB9A355" w14:textId="77777777" w:rsidR="001D397F" w:rsidRDefault="001D397F" w:rsidP="00653D0D">
                                            <w:r>
                                              <w:t>P</w:t>
                                            </w:r>
                                            <w:r w:rsidRPr="009D54E9">
                                              <w:rPr>
                                                <w:vertAlign w:val="subscript"/>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1" name="Text Box 251"/>
                                      <wps:cNvSpPr txBox="1"/>
                                      <wps:spPr>
                                        <a:xfrm>
                                          <a:off x="0" y="420403"/>
                                          <a:ext cx="312420" cy="277310"/>
                                        </a:xfrm>
                                        <a:prstGeom prst="rect">
                                          <a:avLst/>
                                        </a:prstGeom>
                                        <a:noFill/>
                                        <a:ln w="6350">
                                          <a:noFill/>
                                        </a:ln>
                                      </wps:spPr>
                                      <wps:txbx>
                                        <w:txbxContent>
                                          <w:p w14:paraId="1BBBE58C" w14:textId="77777777" w:rsidR="001D397F" w:rsidRDefault="001D397F" w:rsidP="00653D0D">
                                            <w:r>
                                              <w:t>P</w:t>
                                            </w:r>
                                            <w:r>
                                              <w:rPr>
                                                <w:vertAlign w:val="subscript"/>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52" name="Text Box 252"/>
                                    <wps:cNvSpPr txBox="1"/>
                                    <wps:spPr>
                                      <a:xfrm>
                                        <a:off x="5610" y="280270"/>
                                        <a:ext cx="200660" cy="273202"/>
                                      </a:xfrm>
                                      <a:prstGeom prst="rect">
                                        <a:avLst/>
                                      </a:prstGeom>
                                      <a:noFill/>
                                      <a:ln w="6350">
                                        <a:noFill/>
                                      </a:ln>
                                    </wps:spPr>
                                    <wps:txbx>
                                      <w:txbxContent>
                                        <w:p w14:paraId="1261F478" w14:textId="77777777" w:rsidR="001D397F" w:rsidRDefault="001D397F" w:rsidP="00653D0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grpSp>
                        </wpg:grpSp>
                      </wpg:grpSp>
                    </wpg:wgp>
                  </a:graphicData>
                </a:graphic>
                <wp14:sizeRelH relativeFrom="margin">
                  <wp14:pctWidth>0</wp14:pctWidth>
                </wp14:sizeRelH>
                <wp14:sizeRelV relativeFrom="margin">
                  <wp14:pctHeight>0</wp14:pctHeight>
                </wp14:sizeRelV>
              </wp:anchor>
            </w:drawing>
          </mc:Choice>
          <mc:Fallback>
            <w:pict>
              <v:group w14:anchorId="4E1B99E3" id="Group 194" o:spid="_x0000_s1223" style="position:absolute;left:0;text-align:left;margin-left:133.05pt;margin-top:10.95pt;width:218pt;height:59.75pt;z-index:251661312;mso-width-relative:margin;mso-height-relative:margin" coordorigin="11331" coordsize="26508,75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">
                <v:shape id="Text Box 195" o:spid="_x0000_s1224" type="#_x0000_t202" style="position:absolute;left:28497;top:2187;width:3125;height:25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" filled="f" stroked="f" strokeweight=".5pt">
                  <v:textbox>
                    <w:txbxContent>
                      <w:p w14:paraId="0833F947" w14:textId="77777777" w:rsidR="001D397F" w:rsidRDefault="001D397F" w:rsidP="00653D0D">
                        <w:r>
                          <w:t>P</w:t>
                        </w:r>
                        <w:r>
                          <w:rPr>
                            <w:vertAlign w:val="subscript"/>
                          </w:rPr>
                          <w:t>1</w:t>
                        </w:r>
                      </w:p>
                    </w:txbxContent>
                  </v:textbox>
                </v:shape>
                <v:group id="Group 196" o:spid="_x0000_s1225" style="position:absolute;left:11331;width:26509;height:7585" coordsize="26508,75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">
                  <v:line id="Straight Connector 197" o:spid="_x0000_s1226" style="position:absolute;visibility:visible;mso-wrap-style:square" from="7348,3365" to="7348,53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" strokecolor="#4579b8 [3044]"/>
                  <v:group id="Group 198" o:spid="_x0000_s1227" style="position:absolute;width:26508;height:7585" coordsize="26508,75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">
                    <v:shape id="Text Box 199" o:spid="_x0000_s1228" type="#_x0000_t202" style="position:absolute;top:3085;width:7823;height:25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" filled="f" stroked="f" strokeweight=".5pt">
                      <v:textbox>
                        <w:txbxContent>
                          <w:p w14:paraId="4CEED423" w14:textId="77777777" w:rsidR="001D397F" w:rsidRDefault="001D397F" w:rsidP="00653D0D">
                            <w:r>
                              <w:t>Read Data</w:t>
                            </w:r>
                          </w:p>
                        </w:txbxContent>
                      </v:textbox>
                    </v:shape>
                    <v:group id="Group 200" o:spid="_x0000_s1229" style="position:absolute;left:953;width:25555;height:7585" coordsize="25554,75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">
                      <v:shape id="Right Brace 201" o:spid="_x0000_s1230" type="#_x0000_t88" style="position:absolute;left:2664;top:701;width:635;height:5817;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" adj="196" strokecolor="#4579b8 [3044]"/>
                      <v:group id="Group 202" o:spid="_x0000_s1231" style="position:absolute;width:25554;height:7585" coordsize="25554,75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">
                        <v:group id="Group 203" o:spid="_x0000_s1232" style="position:absolute;top:1402;width:6817;height:2962" coordsize="6817,29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bzjKyQAAAOE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">
                          <v:group id="Group 204" o:spid="_x0000_s1233" style="position:absolute;left:3073;top:812;width:3744;height:932" coordsize="374438,93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">
                            <v:rect id="Rectangle 205" o:spid="_x0000_s1234" style="position:absolute;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" fillcolor="#4f81bd [3204]" strokecolor="black [3213]" strokeweight=".5pt"/>
                            <v:rect id="Rectangle 206" o:spid="_x0000_s1235" style="position:absolute;left:9398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" fillcolor="#4f81bd [3204]" strokecolor="black [3213]" strokeweight=".5pt"/>
                            <v:rect id="Rectangle 207" o:spid="_x0000_s1236" style="position:absolute;left:18542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" fillcolor="#4f81bd [3204]" strokecolor="black [3213]" strokeweight=".5pt"/>
                            <v:rect id="Rectangle 208" o:spid="_x0000_s1237" style="position:absolute;left:28194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" fillcolor="#00b050" strokecolor="black [3213]" strokeweight=".5pt"/>
                          </v:group>
                          <v:group id="Group 209" o:spid="_x0000_s1238" style="position:absolute;top:812;width:1860;height:932" coordsize="186055,93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">
                            <v:rect id="Rectangle 210" o:spid="_x0000_s1239" style="position:absolute;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" fillcolor="#4f81bd [3204]" strokecolor="black [3213]" strokeweight=".5pt"/>
                            <v:rect id="Rectangle 211" o:spid="_x0000_s1240" style="position:absolute;left:93980;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" fillcolor="#4f81bd [3204]" strokecolor="black [3213]" strokeweight=".5pt"/>
                          </v:group>
                          <v:shape id="Text Box 212" o:spid="_x0000_s1241" type="#_x0000_t202" style="position:absolute;left:1092;width:2006;height:296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" filled="f" stroked="f" strokeweight=".5pt">
                            <v:textbox>
                              <w:txbxContent>
                                <w:p w14:paraId="014D172A" w14:textId="77777777" w:rsidR="001D397F" w:rsidRDefault="001D397F" w:rsidP="00653D0D">
                                  <w:r>
                                    <w:t>…</w:t>
                                  </w:r>
                                </w:p>
                              </w:txbxContent>
                            </v:textbox>
                          </v:shape>
                        </v:group>
                        <v:shape id="Text Box 213" o:spid="_x0000_s1242" type="#_x0000_t202" style="position:absolute;left:1065;width:3124;height:29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" filled="f" stroked="f" strokeweight=".5pt">
                          <v:textbox>
                            <w:txbxContent>
                              <w:p w14:paraId="057E4E93" w14:textId="77777777" w:rsidR="001D397F" w:rsidRDefault="001D397F" w:rsidP="00653D0D">
                                <w:r>
                                  <w:t>P</w:t>
                                </w:r>
                                <w:r w:rsidRPr="009D54E9">
                                  <w:rPr>
                                    <w:vertAlign w:val="subscript"/>
                                  </w:rPr>
                                  <w:t>o</w:t>
                                </w:r>
                              </w:p>
                            </w:txbxContent>
                          </v:textbox>
                        </v:shape>
                        <v:shape id="Text Box 214" o:spid="_x0000_s1243" type="#_x0000_t202" style="position:absolute;left:2019;top:4599;width:8534;height:29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" filled="f" stroked="f" strokeweight=".5pt">
                          <v:textbox>
                            <w:txbxContent>
                              <w:p w14:paraId="5999063D" w14:textId="77777777" w:rsidR="001D397F" w:rsidRDefault="001D397F" w:rsidP="00653D0D">
                                <w:r>
                                  <w:t>Bytes Read</w:t>
                                </w:r>
                              </w:p>
                            </w:txbxContent>
                          </v:textbox>
                        </v:shape>
                        <v:group id="Group 215" o:spid="_x0000_s1244" style="position:absolute;left:7909;top:336;width:17645;height:7146" coordsize="17644,71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E5P4yQAAAOE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">
                          <v:shape id="Text Box 216" o:spid="_x0000_s1245" type="#_x0000_t202" style="position:absolute;top:1009;width:8534;height:25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" filled="f" stroked="f" strokeweight=".5pt">
                            <v:textbox>
                              <w:txbxContent>
                                <w:p w14:paraId="5E913745" w14:textId="77777777" w:rsidR="001D397F" w:rsidRDefault="001D397F" w:rsidP="00653D0D">
                                  <w:r>
                                    <w:t>MPI_Bcast</w:t>
                                  </w:r>
                                </w:p>
                              </w:txbxContent>
                            </v:textbox>
                          </v:shape>
                          <v:group id="Group 217" o:spid="_x0000_s1246" style="position:absolute;left:8302;width:9342;height:7145" coordsize="9342,71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jagUygAAAOE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">
                            <v:group id="Group 218" o:spid="_x0000_s1247" style="position:absolute;left:2524;width:6818;height:7041" coordsize="6817,70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EjxmyQAAAOE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">
                              <v:group id="Group 219" o:spid="_x0000_s1248" style="position:absolute;width:6817;height:2884" coordsize="6817,288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Xpn9ygAAAOE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">
                                <v:group id="Group 220" o:spid="_x0000_s1249" style="position:absolute;left:3073;top:812;width:3744;height:932" coordsize="374438,93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">
                                  <v:rect id="Rectangle 221" o:spid="_x0000_s1250" style="position:absolute;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" fillcolor="#4f81bd [3204]" strokecolor="black [3213]" strokeweight=".5pt"/>
                                  <v:rect id="Rectangle 222" o:spid="_x0000_s1251" style="position:absolute;left:9398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" fillcolor="#4f81bd [3204]" strokecolor="black [3213]" strokeweight=".5pt"/>
                                  <v:rect id="Rectangle 223" o:spid="_x0000_s1252" style="position:absolute;left:18542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" fillcolor="#4f81bd [3204]" strokecolor="black [3213]" strokeweight=".5pt"/>
                                  <v:rect id="Rectangle 224" o:spid="_x0000_s1253" style="position:absolute;left:28194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" fillcolor="#00b050" strokecolor="black [3213]" strokeweight=".5pt"/>
                                </v:group>
                                <v:group id="Group 225" o:spid="_x0000_s1254" style="position:absolute;top:812;width:1860;height:932" coordsize="186055,93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">
                                  <v:rect id="Rectangle 226" o:spid="_x0000_s1255" style="position:absolute;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" fillcolor="#4f81bd [3204]" strokecolor="black [3213]" strokeweight=".5pt"/>
                                  <v:rect id="Rectangle 227" o:spid="_x0000_s1256" style="position:absolute;left:93980;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" fillcolor="#4f81bd [3204]" strokecolor="black [3213]" strokeweight=".5pt"/>
                                </v:group>
                                <v:shape id="Text Box 228" o:spid="_x0000_s1257" type="#_x0000_t202" style="position:absolute;left:1092;width:2006;height:288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" filled="f" stroked="f" strokeweight=".5pt">
                                  <v:textbox>
                                    <w:txbxContent>
                                      <w:p w14:paraId="04023C3E" w14:textId="77777777" w:rsidR="001D397F" w:rsidRDefault="001D397F" w:rsidP="00653D0D">
                                        <w:r>
                                          <w:t>…</w:t>
                                        </w:r>
                                      </w:p>
                                    </w:txbxContent>
                                  </v:textbox>
                                </v:shape>
                              </v:group>
                              <v:group id="Group 229" o:spid="_x0000_s1258" style="position:absolute;top:1963;width:6817;height:2896" coordsize="6817,28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">
                                <v:group id="Group 230" o:spid="_x0000_s1259" style="position:absolute;left:3073;top:812;width:3744;height:932" coordsize="374438,93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">
                                  <v:rect id="Rectangle 231" o:spid="_x0000_s1260" style="position:absolute;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" fillcolor="#4f81bd [3204]" strokecolor="black [3213]" strokeweight=".5pt"/>
                                  <v:rect id="Rectangle 232" o:spid="_x0000_s1261" style="position:absolute;left:9398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" fillcolor="#4f81bd [3204]" strokecolor="black [3213]" strokeweight=".5pt"/>
                                  <v:rect id="Rectangle 233" o:spid="_x0000_s1262" style="position:absolute;left:18542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" fillcolor="#4f81bd [3204]" strokecolor="black [3213]" strokeweight=".5pt"/>
                                  <v:rect id="Rectangle 234" o:spid="_x0000_s1263" style="position:absolute;left:28194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" fillcolor="#00b050" strokecolor="black [3213]" strokeweight=".5pt"/>
                                </v:group>
                                <v:group id="Group 235" o:spid="_x0000_s1264" style="position:absolute;top:812;width:1860;height:932" coordsize="186055,93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">
                                  <v:rect id="Rectangle 236" o:spid="_x0000_s1265" style="position:absolute;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" fillcolor="#4f81bd [3204]" strokecolor="black [3213]" strokeweight=".5pt"/>
                                  <v:rect id="Rectangle 237" o:spid="_x0000_s1266" style="position:absolute;left:93980;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" fillcolor="#4f81bd [3204]" strokecolor="black [3213]" strokeweight=".5pt"/>
                                </v:group>
                                <v:shape id="Text Box 238" o:spid="_x0000_s1267" type="#_x0000_t202" style="position:absolute;left:1092;width:2006;height:28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" filled="f" stroked="f" strokeweight=".5pt">
                                  <v:textbox>
                                    <w:txbxContent>
                                      <w:p w14:paraId="64CDD8C2" w14:textId="77777777" w:rsidR="001D397F" w:rsidRDefault="001D397F" w:rsidP="00653D0D">
                                        <w:r>
                                          <w:t>…</w:t>
                                        </w:r>
                                      </w:p>
                                    </w:txbxContent>
                                  </v:textbox>
                                </v:shape>
                              </v:group>
                              <v:group id="Group 239" o:spid="_x0000_s1268" style="position:absolute;top:4319;width:6817;height:2722" coordsize="6817,27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">
                                <v:group id="Group 240" o:spid="_x0000_s1269" style="position:absolute;left:3073;top:812;width:3744;height:932" coordsize="374438,93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">
                                  <v:rect id="Rectangle 241" o:spid="_x0000_s1270" style="position:absolute;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" fillcolor="#4f81bd [3204]" strokecolor="black [3213]" strokeweight=".5pt"/>
                                  <v:rect id="Rectangle 242" o:spid="_x0000_s1271" style="position:absolute;left:9398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" fillcolor="#4f81bd [3204]" strokecolor="black [3213]" strokeweight=".5pt"/>
                                  <v:rect id="Rectangle 243" o:spid="_x0000_s1272" style="position:absolute;left:18542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" fillcolor="#4f81bd [3204]" strokecolor="black [3213]" strokeweight=".5pt"/>
                                  <v:rect id="Rectangle 244" o:spid="_x0000_s1273" style="position:absolute;left:28194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" fillcolor="#00b050" strokecolor="black [3213]" strokeweight=".5pt"/>
                                </v:group>
                                <v:group id="Group 245" o:spid="_x0000_s1274" style="position:absolute;top:812;width:1860;height:932" coordsize="186055,93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">
                                  <v:rect id="Rectangle 246" o:spid="_x0000_s1275" style="position:absolute;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" fillcolor="#4f81bd [3204]" strokecolor="black [3213]" strokeweight=".5pt"/>
                                  <v:rect id="Rectangle 247" o:spid="_x0000_s1276" style="position:absolute;left:93980;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" fillcolor="#4f81bd [3204]" strokecolor="black [3213]" strokeweight=".5pt"/>
                                </v:group>
                                <v:shape id="Text Box 248" o:spid="_x0000_s1277" type="#_x0000_t202" style="position:absolute;left:1092;width:2006;height:27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" filled="f" stroked="f" strokeweight=".5pt">
                                  <v:textbox>
                                    <w:txbxContent>
                                      <w:p w14:paraId="48017A32" w14:textId="77777777" w:rsidR="001D397F" w:rsidRDefault="001D397F" w:rsidP="00653D0D">
                                        <w:r>
                                          <w:t>…</w:t>
                                        </w:r>
                                      </w:p>
                                    </w:txbxContent>
                                  </v:textbox>
                                </v:shape>
                              </v:group>
                            </v:group>
                            <v:group id="Group 249" o:spid="_x0000_s1278" style="position:absolute;top:167;width:3124;height:6978" coordorigin="" coordsize="3124,69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">
                              <v:shape id="Text Box 250" o:spid="_x0000_s1279" type="#_x0000_t202" style="position:absolute;width:3124;height:28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" filled="f" stroked="f" strokeweight=".5pt">
                                <v:textbox>
                                  <w:txbxContent>
                                    <w:p w14:paraId="7BB9A355" w14:textId="77777777" w:rsidR="001D397F" w:rsidRDefault="001D397F" w:rsidP="00653D0D">
                                      <w:r>
                                        <w:t>P</w:t>
                                      </w:r>
                                      <w:r w:rsidRPr="009D54E9">
                                        <w:rPr>
                                          <w:vertAlign w:val="subscript"/>
                                        </w:rPr>
                                        <w:t>o</w:t>
                                      </w:r>
                                    </w:p>
                                  </w:txbxContent>
                                </v:textbox>
                              </v:shape>
                              <v:shape id="Text Box 251" o:spid="_x0000_s1280" type="#_x0000_t202" style="position:absolute;top:4204;width:3124;height:277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" filled="f" stroked="f" strokeweight=".5pt">
                                <v:textbox>
                                  <w:txbxContent>
                                    <w:p w14:paraId="1BBBE58C" w14:textId="77777777" w:rsidR="001D397F" w:rsidRDefault="001D397F" w:rsidP="00653D0D">
                                      <w:r>
                                        <w:t>P</w:t>
                                      </w:r>
                                      <w:r>
                                        <w:rPr>
                                          <w:vertAlign w:val="subscript"/>
                                        </w:rPr>
                                        <w:t>n</w:t>
                                      </w:r>
                                    </w:p>
                                  </w:txbxContent>
                                </v:textbox>
                              </v:shape>
                            </v:group>
                            <v:shape id="Text Box 252" o:spid="_x0000_s1281" type="#_x0000_t202" style="position:absolute;left:56;top:2802;width:2006;height:27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" filled="f" stroked="f" strokeweight=".5pt">
                              <v:textbox>
                                <w:txbxContent>
                                  <w:p w14:paraId="1261F478" w14:textId="77777777" w:rsidR="001D397F" w:rsidRDefault="001D397F" w:rsidP="00653D0D">
                                    <w:r>
                                      <w:t>…</w:t>
                                    </w:r>
                                  </w:p>
                                </w:txbxContent>
                              </v:textbox>
                            </v:shape>
                          </v:group>
                        </v:group>
                      </v:group>
                    </v:group>
                  </v:group>
                </v:group>
              </v:group>
            </w:pict>
          </mc:Fallback>
        </mc:AlternateContent>
      </w:r>
    </w:p>
    <w:p w14:paraId="7051FDB3" w14:textId="7F4D10FD" w:rsidR="00653D0D" w:rsidRDefault="00653D0D" w:rsidP="00653D0D"/>
    <w:p w14:paraId="147EBCAF" w14:textId="0BC1F21C" w:rsidR="00653D0D" w:rsidRDefault="00653D0D" w:rsidP="00653D0D">
      <w:r>
        <w:rPr>
          <w:noProof/>
        </w:rPr>
        <mc:AlternateContent>
          <mc:Choice Requires="wps">
            <w:drawing>
              <wp:anchor distT="0" distB="0" distL="114300" distR="114300" simplePos="0" relativeHeight="251677696" behindDoc="0" locked="0" layoutInCell="1" allowOverlap="1" wp14:anchorId="48BC3FA4" wp14:editId="09F7079D">
                <wp:simplePos x="0" y="0"/>
                <wp:positionH relativeFrom="column">
                  <wp:posOffset>2872047</wp:posOffset>
                </wp:positionH>
                <wp:positionV relativeFrom="paragraph">
                  <wp:posOffset>259831</wp:posOffset>
                </wp:positionV>
                <wp:extent cx="483178" cy="264968"/>
                <wp:effectExtent l="0" t="0" r="12700" b="14605"/>
                <wp:wrapNone/>
                <wp:docPr id="62" name="Text Box 62"/>
                <wp:cNvGraphicFramePr/>
                <a:graphic xmlns:a="http://schemas.openxmlformats.org/drawingml/2006/main">
                  <a:graphicData uri="http://schemas.microsoft.com/office/word/2010/wordprocessingShape">
                    <wps:wsp>
                      <wps:cNvSpPr txBox="1"/>
                      <wps:spPr>
                        <a:xfrm>
                          <a:off x="0" y="0"/>
                          <a:ext cx="483178" cy="264968"/>
                        </a:xfrm>
                        <a:prstGeom prst="rect">
                          <a:avLst/>
                        </a:prstGeom>
                        <a:solidFill>
                          <a:schemeClr val="lt1"/>
                        </a:solidFill>
                        <a:ln w="6350">
                          <a:solidFill>
                            <a:prstClr val="black"/>
                          </a:solidFill>
                        </a:ln>
                      </wps:spPr>
                      <wps:txbx>
                        <w:txbxContent>
                          <w:p w14:paraId="52EC5371" w14:textId="77777777" w:rsidR="001D397F" w:rsidRPr="00704C8A" w:rsidRDefault="001D397F" w:rsidP="00653D0D">
                            <w:pPr>
                              <w:rPr>
                                <w:b/>
                              </w:rPr>
                            </w:pPr>
                            <w:r w:rsidRPr="00704C8A">
                              <w:rPr>
                                <w:b/>
                              </w:rPr>
                              <w: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BC3FA4" id="Text Box 62" o:spid="_x0000_s1282" type="#_x0000_t202" style="position:absolute;left:0;text-align:left;margin-left:226.15pt;margin-top:20.45pt;width:38.05pt;height:20.8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" fillcolor="white [3201]" strokeweight=".5pt">
                <v:textbox>
                  <w:txbxContent>
                    <w:p w14:paraId="52EC5371" w14:textId="77777777" w:rsidR="001D397F" w:rsidRPr="00704C8A" w:rsidRDefault="001D397F" w:rsidP="00653D0D">
                      <w:pPr>
                        <w:rPr>
                          <w:b/>
                        </w:rPr>
                      </w:pPr>
                      <w:r w:rsidRPr="00704C8A">
                        <w:rPr>
                          <w:b/>
                        </w:rPr>
                        <w:t>OR</w:t>
                      </w:r>
                    </w:p>
                  </w:txbxContent>
                </v:textbox>
              </v:shape>
            </w:pict>
          </mc:Fallback>
        </mc:AlternateContent>
      </w:r>
    </w:p>
    <w:p w14:paraId="5D193467" w14:textId="77777777" w:rsidR="00653D0D" w:rsidRDefault="00653D0D" w:rsidP="00653D0D">
      <w:r w:rsidRPr="007E7377">
        <w:rPr>
          <w:noProof/>
        </w:rPr>
        <mc:AlternateContent>
          <mc:Choice Requires="wpg">
            <w:drawing>
              <wp:anchor distT="0" distB="0" distL="114300" distR="114300" simplePos="0" relativeHeight="251670528" behindDoc="0" locked="0" layoutInCell="1" allowOverlap="1" wp14:anchorId="1BFA98A4" wp14:editId="3C8DA646">
                <wp:simplePos x="0" y="0"/>
                <wp:positionH relativeFrom="column">
                  <wp:posOffset>1872014</wp:posOffset>
                </wp:positionH>
                <wp:positionV relativeFrom="paragraph">
                  <wp:posOffset>81107</wp:posOffset>
                </wp:positionV>
                <wp:extent cx="2660072" cy="762635"/>
                <wp:effectExtent l="0" t="0" r="6985" b="0"/>
                <wp:wrapNone/>
                <wp:docPr id="305" name="Group 305"/>
                <wp:cNvGraphicFramePr/>
                <a:graphic xmlns:a="http://schemas.openxmlformats.org/drawingml/2006/main">
                  <a:graphicData uri="http://schemas.microsoft.com/office/word/2010/wordprocessingGroup">
                    <wpg:wgp>
                      <wpg:cNvGrpSpPr/>
                      <wpg:grpSpPr>
                        <a:xfrm>
                          <a:off x="0" y="0"/>
                          <a:ext cx="2660072" cy="762635"/>
                          <a:chOff x="1228550" y="0"/>
                          <a:chExt cx="2555457" cy="762935"/>
                        </a:xfrm>
                      </wpg:grpSpPr>
                      <wps:wsp>
                        <wps:cNvPr id="306" name="Text Box 306"/>
                        <wps:cNvSpPr txBox="1"/>
                        <wps:spPr>
                          <a:xfrm>
                            <a:off x="2849786" y="218783"/>
                            <a:ext cx="312420" cy="251460"/>
                          </a:xfrm>
                          <a:prstGeom prst="rect">
                            <a:avLst/>
                          </a:prstGeom>
                          <a:noFill/>
                          <a:ln w="6350">
                            <a:noFill/>
                          </a:ln>
                        </wps:spPr>
                        <wps:txbx>
                          <w:txbxContent>
                            <w:p w14:paraId="4F4A0A90" w14:textId="77777777" w:rsidR="001D397F" w:rsidRDefault="001D397F" w:rsidP="00653D0D">
                              <w:r>
                                <w:t>P</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13" name="Group 313"/>
                        <wpg:cNvGrpSpPr/>
                        <wpg:grpSpPr>
                          <a:xfrm>
                            <a:off x="1228550" y="0"/>
                            <a:ext cx="2555457" cy="762935"/>
                            <a:chOff x="0" y="0"/>
                            <a:chExt cx="2555457" cy="762935"/>
                          </a:xfrm>
                        </wpg:grpSpPr>
                        <wpg:grpSp>
                          <wpg:cNvPr id="314" name="Group 314"/>
                          <wpg:cNvGrpSpPr/>
                          <wpg:grpSpPr>
                            <a:xfrm>
                              <a:off x="0" y="218207"/>
                              <a:ext cx="681778" cy="285950"/>
                              <a:chOff x="0" y="77962"/>
                              <a:chExt cx="681778" cy="285950"/>
                            </a:xfrm>
                          </wpg:grpSpPr>
                          <wpg:grpSp>
                            <wpg:cNvPr id="315" name="Group 315"/>
                            <wpg:cNvGrpSpPr/>
                            <wpg:grpSpPr>
                              <a:xfrm>
                                <a:off x="307340" y="81280"/>
                                <a:ext cx="374438" cy="93133"/>
                                <a:chOff x="0" y="0"/>
                                <a:chExt cx="374438" cy="93133"/>
                              </a:xfrm>
                            </wpg:grpSpPr>
                            <wps:wsp>
                              <wps:cNvPr id="316" name="Rectangle 316"/>
                              <wps:cNvSpPr/>
                              <wps:spPr>
                                <a:xfrm>
                                  <a:off x="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Rectangle 317"/>
                              <wps:cNvSpPr/>
                              <wps:spPr>
                                <a:xfrm>
                                  <a:off x="9398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Rectangle 318"/>
                              <wps:cNvSpPr/>
                              <wps:spPr>
                                <a:xfrm>
                                  <a:off x="18542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Rectangle 319"/>
                              <wps:cNvSpPr/>
                              <wps:spPr>
                                <a:xfrm>
                                  <a:off x="281940" y="0"/>
                                  <a:ext cx="92498" cy="93133"/>
                                </a:xfrm>
                                <a:prstGeom prst="rect">
                                  <a:avLst/>
                                </a:prstGeom>
                                <a:solidFill>
                                  <a:srgbClr val="00B05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0" name="Group 320"/>
                            <wpg:cNvGrpSpPr/>
                            <wpg:grpSpPr>
                              <a:xfrm>
                                <a:off x="0" y="81280"/>
                                <a:ext cx="186055" cy="93133"/>
                                <a:chOff x="0" y="0"/>
                                <a:chExt cx="186055" cy="93133"/>
                              </a:xfrm>
                            </wpg:grpSpPr>
                            <wps:wsp>
                              <wps:cNvPr id="321" name="Rectangle 321"/>
                              <wps:cNvSpPr/>
                              <wps:spPr>
                                <a:xfrm>
                                  <a:off x="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2" name="Rectangle 322"/>
                              <wps:cNvSpPr/>
                              <wps:spPr>
                                <a:xfrm>
                                  <a:off x="93980" y="0"/>
                                  <a:ext cx="92075" cy="92710"/>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3" name="Text Box 323"/>
                            <wps:cNvSpPr txBox="1"/>
                            <wps:spPr>
                              <a:xfrm>
                                <a:off x="99235" y="77962"/>
                                <a:ext cx="200660" cy="285950"/>
                              </a:xfrm>
                              <a:prstGeom prst="rect">
                                <a:avLst/>
                              </a:prstGeom>
                              <a:noFill/>
                              <a:ln w="6350">
                                <a:noFill/>
                              </a:ln>
                            </wps:spPr>
                            <wps:txbx>
                              <w:txbxContent>
                                <w:p w14:paraId="66842175" w14:textId="77777777" w:rsidR="001D397F" w:rsidRDefault="001D397F" w:rsidP="00653D0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24" name="Text Box 324"/>
                          <wps:cNvSpPr txBox="1"/>
                          <wps:spPr>
                            <a:xfrm>
                              <a:off x="106585" y="0"/>
                              <a:ext cx="312420" cy="301455"/>
                            </a:xfrm>
                            <a:prstGeom prst="rect">
                              <a:avLst/>
                            </a:prstGeom>
                            <a:noFill/>
                            <a:ln w="6350">
                              <a:noFill/>
                            </a:ln>
                          </wps:spPr>
                          <wps:txbx>
                            <w:txbxContent>
                              <w:p w14:paraId="76047BF6" w14:textId="77777777" w:rsidR="001D397F" w:rsidRDefault="001D397F" w:rsidP="00653D0D">
                                <w:r>
                                  <w:t>P</w:t>
                                </w:r>
                                <w:r w:rsidRPr="009D54E9">
                                  <w:rPr>
                                    <w:vertAlign w:val="subscript"/>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26" name="Group 326"/>
                          <wpg:cNvGrpSpPr/>
                          <wpg:grpSpPr>
                            <a:xfrm>
                              <a:off x="790917" y="33659"/>
                              <a:ext cx="1764540" cy="729276"/>
                              <a:chOff x="-67" y="0"/>
                              <a:chExt cx="1764540" cy="729276"/>
                            </a:xfrm>
                          </wpg:grpSpPr>
                          <wps:wsp>
                            <wps:cNvPr id="327" name="Text Box 327"/>
                            <wps:cNvSpPr txBox="1"/>
                            <wps:spPr>
                              <a:xfrm>
                                <a:off x="-67" y="100966"/>
                                <a:ext cx="853440" cy="628310"/>
                              </a:xfrm>
                              <a:prstGeom prst="rect">
                                <a:avLst/>
                              </a:prstGeom>
                              <a:noFill/>
                              <a:ln w="6350">
                                <a:noFill/>
                              </a:ln>
                            </wps:spPr>
                            <wps:txbx>
                              <w:txbxContent>
                                <w:p w14:paraId="2514933D" w14:textId="77777777" w:rsidR="001D397F" w:rsidRDefault="001D397F" w:rsidP="00653D0D">
                                  <w:r>
                                    <w:t>MPI_Send, MPI_Recv</w:t>
                                  </w:r>
                                </w:p>
                                <w:p w14:paraId="21616334" w14:textId="77777777" w:rsidR="001D397F" w:rsidRDefault="001D397F" w:rsidP="00653D0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28" name="Group 328"/>
                            <wpg:cNvGrpSpPr/>
                            <wpg:grpSpPr>
                              <a:xfrm>
                                <a:off x="830218" y="0"/>
                                <a:ext cx="934255" cy="709583"/>
                                <a:chOff x="-35" y="0"/>
                                <a:chExt cx="934255" cy="709583"/>
                              </a:xfrm>
                            </wpg:grpSpPr>
                            <wpg:grpSp>
                              <wpg:cNvPr id="329" name="Group 329"/>
                              <wpg:cNvGrpSpPr/>
                              <wpg:grpSpPr>
                                <a:xfrm>
                                  <a:off x="252442" y="0"/>
                                  <a:ext cx="681778" cy="709583"/>
                                  <a:chOff x="0" y="0"/>
                                  <a:chExt cx="681778" cy="709583"/>
                                </a:xfrm>
                              </wpg:grpSpPr>
                              <wpg:grpSp>
                                <wpg:cNvPr id="330" name="Group 330"/>
                                <wpg:cNvGrpSpPr/>
                                <wpg:grpSpPr>
                                  <a:xfrm>
                                    <a:off x="0" y="0"/>
                                    <a:ext cx="681778" cy="267795"/>
                                    <a:chOff x="0" y="0"/>
                                    <a:chExt cx="681778" cy="267795"/>
                                  </a:xfrm>
                                </wpg:grpSpPr>
                                <wpg:grpSp>
                                  <wpg:cNvPr id="331" name="Group 331"/>
                                  <wpg:cNvGrpSpPr/>
                                  <wpg:grpSpPr>
                                    <a:xfrm>
                                      <a:off x="307340" y="81280"/>
                                      <a:ext cx="374438" cy="93133"/>
                                      <a:chOff x="0" y="0"/>
                                      <a:chExt cx="374438" cy="93133"/>
                                    </a:xfrm>
                                  </wpg:grpSpPr>
                                  <wps:wsp>
                                    <wps:cNvPr id="332" name="Rectangle 332"/>
                                    <wps:cNvSpPr/>
                                    <wps:spPr>
                                      <a:xfrm>
                                        <a:off x="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Rectangle 333"/>
                                    <wps:cNvSpPr/>
                                    <wps:spPr>
                                      <a:xfrm>
                                        <a:off x="9398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4" name="Rectangle 334"/>
                                    <wps:cNvSpPr/>
                                    <wps:spPr>
                                      <a:xfrm>
                                        <a:off x="18542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5" name="Rectangle 335"/>
                                    <wps:cNvSpPr/>
                                    <wps:spPr>
                                      <a:xfrm>
                                        <a:off x="281940" y="0"/>
                                        <a:ext cx="92498" cy="93133"/>
                                      </a:xfrm>
                                      <a:prstGeom prst="rect">
                                        <a:avLst/>
                                      </a:prstGeom>
                                      <a:solidFill>
                                        <a:srgbClr val="00B05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6" name="Group 336"/>
                                  <wpg:cNvGrpSpPr/>
                                  <wpg:grpSpPr>
                                    <a:xfrm>
                                      <a:off x="0" y="81280"/>
                                      <a:ext cx="186055" cy="93133"/>
                                      <a:chOff x="0" y="0"/>
                                      <a:chExt cx="186055" cy="93133"/>
                                    </a:xfrm>
                                  </wpg:grpSpPr>
                                  <wps:wsp>
                                    <wps:cNvPr id="337" name="Rectangle 337"/>
                                    <wps:cNvSpPr/>
                                    <wps:spPr>
                                      <a:xfrm>
                                        <a:off x="0" y="0"/>
                                        <a:ext cx="92498" cy="93133"/>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8" name="Rectangle 338"/>
                                    <wps:cNvSpPr/>
                                    <wps:spPr>
                                      <a:xfrm>
                                        <a:off x="93980" y="0"/>
                                        <a:ext cx="92075" cy="92710"/>
                                      </a:xfrm>
                                      <a:prstGeom prst="rect">
                                        <a:avLst/>
                                      </a:prstGeom>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39" name="Text Box 339"/>
                                  <wps:cNvSpPr txBox="1"/>
                                  <wps:spPr>
                                    <a:xfrm>
                                      <a:off x="109177" y="0"/>
                                      <a:ext cx="200660" cy="267795"/>
                                    </a:xfrm>
                                    <a:prstGeom prst="rect">
                                      <a:avLst/>
                                    </a:prstGeom>
                                    <a:noFill/>
                                    <a:ln w="6350">
                                      <a:noFill/>
                                    </a:ln>
                                  </wps:spPr>
                                  <wps:txbx>
                                    <w:txbxContent>
                                      <w:p w14:paraId="302785C7" w14:textId="77777777" w:rsidR="001D397F" w:rsidRDefault="001D397F" w:rsidP="00653D0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40" name="Group 340"/>
                                <wpg:cNvGrpSpPr/>
                                <wpg:grpSpPr>
                                  <a:xfrm>
                                    <a:off x="0" y="277623"/>
                                    <a:ext cx="681778" cy="431960"/>
                                    <a:chOff x="0" y="81280"/>
                                    <a:chExt cx="681778" cy="431960"/>
                                  </a:xfrm>
                                </wpg:grpSpPr>
                                <wpg:grpSp>
                                  <wpg:cNvPr id="341" name="Group 341"/>
                                  <wpg:cNvGrpSpPr/>
                                  <wpg:grpSpPr>
                                    <a:xfrm>
                                      <a:off x="307340" y="81280"/>
                                      <a:ext cx="374438" cy="93133"/>
                                      <a:chOff x="0" y="0"/>
                                      <a:chExt cx="374438" cy="93133"/>
                                    </a:xfrm>
                                  </wpg:grpSpPr>
                                  <wps:wsp>
                                    <wps:cNvPr id="342" name="Rectangle 342"/>
                                    <wps:cNvSpPr/>
                                    <wps:spPr>
                                      <a:xfrm>
                                        <a:off x="0" y="0"/>
                                        <a:ext cx="92498" cy="93133"/>
                                      </a:xfrm>
                                      <a:prstGeom prst="rect">
                                        <a:avLst/>
                                      </a:prstGeom>
                                      <a:solidFill>
                                        <a:srgbClr val="00206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3" name="Rectangle 343"/>
                                    <wps:cNvSpPr/>
                                    <wps:spPr>
                                      <a:xfrm>
                                        <a:off x="93980" y="0"/>
                                        <a:ext cx="92498" cy="93133"/>
                                      </a:xfrm>
                                      <a:prstGeom prst="rect">
                                        <a:avLst/>
                                      </a:prstGeom>
                                      <a:solidFill>
                                        <a:srgbClr val="00206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4" name="Rectangle 344"/>
                                    <wps:cNvSpPr/>
                                    <wps:spPr>
                                      <a:xfrm>
                                        <a:off x="185420" y="0"/>
                                        <a:ext cx="92498" cy="93133"/>
                                      </a:xfrm>
                                      <a:prstGeom prst="rect">
                                        <a:avLst/>
                                      </a:prstGeom>
                                      <a:solidFill>
                                        <a:srgbClr val="00206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5" name="Rectangle 345"/>
                                    <wps:cNvSpPr/>
                                    <wps:spPr>
                                      <a:xfrm>
                                        <a:off x="281940" y="0"/>
                                        <a:ext cx="92498" cy="93133"/>
                                      </a:xfrm>
                                      <a:prstGeom prst="rect">
                                        <a:avLst/>
                                      </a:prstGeom>
                                      <a:solidFill>
                                        <a:srgbClr val="00B05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46" name="Group 346"/>
                                  <wpg:cNvGrpSpPr/>
                                  <wpg:grpSpPr>
                                    <a:xfrm>
                                      <a:off x="0" y="81280"/>
                                      <a:ext cx="186055" cy="93133"/>
                                      <a:chOff x="0" y="0"/>
                                      <a:chExt cx="186055" cy="93133"/>
                                    </a:xfrm>
                                  </wpg:grpSpPr>
                                  <wps:wsp>
                                    <wps:cNvPr id="347" name="Rectangle 347"/>
                                    <wps:cNvSpPr/>
                                    <wps:spPr>
                                      <a:xfrm>
                                        <a:off x="0" y="0"/>
                                        <a:ext cx="92498" cy="93133"/>
                                      </a:xfrm>
                                      <a:prstGeom prst="rect">
                                        <a:avLst/>
                                      </a:prstGeom>
                                      <a:solidFill>
                                        <a:srgbClr val="00206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8" name="Rectangle 348"/>
                                    <wps:cNvSpPr/>
                                    <wps:spPr>
                                      <a:xfrm>
                                        <a:off x="93980" y="0"/>
                                        <a:ext cx="92075" cy="92710"/>
                                      </a:xfrm>
                                      <a:prstGeom prst="rect">
                                        <a:avLst/>
                                      </a:prstGeom>
                                      <a:solidFill>
                                        <a:srgbClr val="00206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49" name="Text Box 349"/>
                                  <wps:cNvSpPr txBox="1"/>
                                  <wps:spPr>
                                    <a:xfrm>
                                      <a:off x="111618" y="233789"/>
                                      <a:ext cx="200660" cy="279451"/>
                                    </a:xfrm>
                                    <a:prstGeom prst="rect">
                                      <a:avLst/>
                                    </a:prstGeom>
                                    <a:noFill/>
                                    <a:ln w="6350">
                                      <a:noFill/>
                                    </a:ln>
                                  </wps:spPr>
                                  <wps:txbx>
                                    <w:txbxContent>
                                      <w:p w14:paraId="7743EC7F" w14:textId="77777777" w:rsidR="001D397F" w:rsidRDefault="001D397F" w:rsidP="00653D0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50" name="Group 350"/>
                                <wpg:cNvGrpSpPr/>
                                <wpg:grpSpPr>
                                  <a:xfrm>
                                    <a:off x="0" y="198229"/>
                                    <a:ext cx="681778" cy="408140"/>
                                    <a:chOff x="0" y="-233727"/>
                                    <a:chExt cx="681778" cy="408140"/>
                                  </a:xfrm>
                                </wpg:grpSpPr>
                                <wpg:grpSp>
                                  <wpg:cNvPr id="351" name="Group 351"/>
                                  <wpg:cNvGrpSpPr/>
                                  <wpg:grpSpPr>
                                    <a:xfrm>
                                      <a:off x="307340" y="81280"/>
                                      <a:ext cx="374438" cy="93133"/>
                                      <a:chOff x="0" y="0"/>
                                      <a:chExt cx="374438" cy="93133"/>
                                    </a:xfrm>
                                  </wpg:grpSpPr>
                                  <wps:wsp>
                                    <wps:cNvPr id="352" name="Rectangle 352"/>
                                    <wps:cNvSpPr/>
                                    <wps:spPr>
                                      <a:xfrm>
                                        <a:off x="0" y="0"/>
                                        <a:ext cx="92498" cy="93133"/>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3" name="Rectangle 353"/>
                                    <wps:cNvSpPr/>
                                    <wps:spPr>
                                      <a:xfrm>
                                        <a:off x="93980" y="0"/>
                                        <a:ext cx="92498" cy="93133"/>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4" name="Rectangle 354"/>
                                    <wps:cNvSpPr/>
                                    <wps:spPr>
                                      <a:xfrm>
                                        <a:off x="185420" y="0"/>
                                        <a:ext cx="92498" cy="93133"/>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5" name="Rectangle 355"/>
                                    <wps:cNvSpPr/>
                                    <wps:spPr>
                                      <a:xfrm>
                                        <a:off x="281940" y="0"/>
                                        <a:ext cx="92498" cy="93133"/>
                                      </a:xfrm>
                                      <a:prstGeom prst="rect">
                                        <a:avLst/>
                                      </a:prstGeom>
                                      <a:solidFill>
                                        <a:srgbClr val="00B05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56" name="Group 356"/>
                                  <wpg:cNvGrpSpPr/>
                                  <wpg:grpSpPr>
                                    <a:xfrm>
                                      <a:off x="0" y="81280"/>
                                      <a:ext cx="186055" cy="93133"/>
                                      <a:chOff x="0" y="0"/>
                                      <a:chExt cx="186055" cy="93133"/>
                                    </a:xfrm>
                                  </wpg:grpSpPr>
                                  <wps:wsp>
                                    <wps:cNvPr id="357" name="Rectangle 357"/>
                                    <wps:cNvSpPr/>
                                    <wps:spPr>
                                      <a:xfrm>
                                        <a:off x="0" y="0"/>
                                        <a:ext cx="92498" cy="93133"/>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Rectangle 358"/>
                                    <wps:cNvSpPr/>
                                    <wps:spPr>
                                      <a:xfrm>
                                        <a:off x="93980" y="0"/>
                                        <a:ext cx="92075" cy="92710"/>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9" name="Text Box 359"/>
                                  <wps:cNvSpPr txBox="1"/>
                                  <wps:spPr>
                                    <a:xfrm>
                                      <a:off x="106636" y="-233727"/>
                                      <a:ext cx="200660" cy="261874"/>
                                    </a:xfrm>
                                    <a:prstGeom prst="rect">
                                      <a:avLst/>
                                    </a:prstGeom>
                                    <a:noFill/>
                                    <a:ln w="6350">
                                      <a:noFill/>
                                    </a:ln>
                                  </wps:spPr>
                                  <wps:txbx>
                                    <w:txbxContent>
                                      <w:p w14:paraId="03D4AFBD" w14:textId="77777777" w:rsidR="001D397F" w:rsidRDefault="001D397F" w:rsidP="00653D0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360" name="Group 360"/>
                              <wpg:cNvGrpSpPr/>
                              <wpg:grpSpPr>
                                <a:xfrm>
                                  <a:off x="-35" y="16829"/>
                                  <a:ext cx="312455" cy="672196"/>
                                  <a:chOff x="-35" y="0"/>
                                  <a:chExt cx="312455" cy="672196"/>
                                </a:xfrm>
                              </wpg:grpSpPr>
                              <wps:wsp>
                                <wps:cNvPr id="361" name="Text Box 361"/>
                                <wps:cNvSpPr txBox="1"/>
                                <wps:spPr>
                                  <a:xfrm>
                                    <a:off x="-35" y="0"/>
                                    <a:ext cx="312420" cy="308139"/>
                                  </a:xfrm>
                                  <a:prstGeom prst="rect">
                                    <a:avLst/>
                                  </a:prstGeom>
                                  <a:noFill/>
                                  <a:ln w="6350">
                                    <a:noFill/>
                                  </a:ln>
                                </wps:spPr>
                                <wps:txbx>
                                  <w:txbxContent>
                                    <w:p w14:paraId="116692D8" w14:textId="77777777" w:rsidR="001D397F" w:rsidRDefault="001D397F" w:rsidP="00653D0D">
                                      <w:r>
                                        <w:t>P</w:t>
                                      </w:r>
                                      <w:r w:rsidRPr="009D54E9">
                                        <w:rPr>
                                          <w:vertAlign w:val="subscript"/>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2" name="Text Box 362"/>
                                <wps:cNvSpPr txBox="1"/>
                                <wps:spPr>
                                  <a:xfrm>
                                    <a:off x="0" y="420736"/>
                                    <a:ext cx="312420" cy="251460"/>
                                  </a:xfrm>
                                  <a:prstGeom prst="rect">
                                    <a:avLst/>
                                  </a:prstGeom>
                                  <a:noFill/>
                                  <a:ln w="6350">
                                    <a:noFill/>
                                  </a:ln>
                                </wps:spPr>
                                <wps:txbx>
                                  <w:txbxContent>
                                    <w:p w14:paraId="271C3040" w14:textId="77777777" w:rsidR="001D397F" w:rsidRDefault="001D397F" w:rsidP="00653D0D">
                                      <w:r>
                                        <w:t>P</w:t>
                                      </w:r>
                                      <w:r>
                                        <w:rPr>
                                          <w:vertAlign w:val="subscript"/>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63" name="Text Box 363"/>
                              <wps:cNvSpPr txBox="1"/>
                              <wps:spPr>
                                <a:xfrm>
                                  <a:off x="5575" y="280491"/>
                                  <a:ext cx="200660" cy="283561"/>
                                </a:xfrm>
                                <a:prstGeom prst="rect">
                                  <a:avLst/>
                                </a:prstGeom>
                                <a:noFill/>
                                <a:ln w="6350">
                                  <a:noFill/>
                                </a:ln>
                              </wps:spPr>
                              <wps:txbx>
                                <w:txbxContent>
                                  <w:p w14:paraId="7F73E189" w14:textId="77777777" w:rsidR="001D397F" w:rsidRDefault="001D397F" w:rsidP="00653D0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14:sizeRelH relativeFrom="margin">
                  <wp14:pctWidth>0</wp14:pctWidth>
                </wp14:sizeRelH>
                <wp14:sizeRelV relativeFrom="margin">
                  <wp14:pctHeight>0</wp14:pctHeight>
                </wp14:sizeRelV>
              </wp:anchor>
            </w:drawing>
          </mc:Choice>
          <mc:Fallback>
            <w:pict>
              <v:group w14:anchorId="1BFA98A4" id="Group 305" o:spid="_x0000_s1283" style="position:absolute;left:0;text-align:left;margin-left:147.4pt;margin-top:6.4pt;width:209.45pt;height:60.05pt;z-index:251670528;mso-width-relative:margin;mso-height-relative:margin" coordorigin="12285" coordsize="25554,76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">
                <v:shape id="Text Box 306" o:spid="_x0000_s1284" type="#_x0000_t202" style="position:absolute;left:28497;top:2187;width:3125;height:25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" filled="f" stroked="f" strokeweight=".5pt">
                  <v:textbox>
                    <w:txbxContent>
                      <w:p w14:paraId="4F4A0A90" w14:textId="77777777" w:rsidR="001D397F" w:rsidRDefault="001D397F" w:rsidP="00653D0D">
                        <w:r>
                          <w:t>P</w:t>
                        </w:r>
                        <w:r>
                          <w:rPr>
                            <w:vertAlign w:val="subscript"/>
                          </w:rPr>
                          <w:t>1</w:t>
                        </w:r>
                      </w:p>
                    </w:txbxContent>
                  </v:textbox>
                </v:shape>
                <v:group id="Group 313" o:spid="_x0000_s1285" style="position:absolute;left:12285;width:25555;height:7629" coordsize="25554,7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V6GKyAAAAOE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">
                  <v:group id="Group 314" o:spid="_x0000_s1286" style="position:absolute;top:2182;width:6817;height:2859" coordorigin=",779" coordsize="6817,28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">
                    <v:group id="Group 315" o:spid="_x0000_s1287" style="position:absolute;left:3073;top:812;width:3744;height:932" coordsize="374438,93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">
                      <v:rect id="Rectangle 316" o:spid="_x0000_s1288" style="position:absolute;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" fillcolor="#4f81bd [3204]" strokecolor="black [3213]" strokeweight=".5pt"/>
                      <v:rect id="Rectangle 317" o:spid="_x0000_s1289" style="position:absolute;left:9398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" fillcolor="#4f81bd [3204]" strokecolor="black [3213]" strokeweight=".5pt"/>
                      <v:rect id="Rectangle 318" o:spid="_x0000_s1290" style="position:absolute;left:18542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" fillcolor="#4f81bd [3204]" strokecolor="black [3213]" strokeweight=".5pt"/>
                      <v:rect id="Rectangle 319" o:spid="_x0000_s1291" style="position:absolute;left:28194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" fillcolor="#00b050" strokecolor="black [3213]" strokeweight=".5pt"/>
                    </v:group>
                    <v:group id="Group 320" o:spid="_x0000_s1292" style="position:absolute;top:812;width:1860;height:932" coordsize="186055,93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">
                      <v:rect id="Rectangle 321" o:spid="_x0000_s1293" style="position:absolute;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" fillcolor="#4f81bd [3204]" strokecolor="black [3213]" strokeweight=".5pt"/>
                      <v:rect id="Rectangle 322" o:spid="_x0000_s1294" style="position:absolute;left:93980;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" fillcolor="#4f81bd [3204]" strokecolor="black [3213]" strokeweight=".5pt"/>
                    </v:group>
                    <v:shape id="Text Box 323" o:spid="_x0000_s1295" type="#_x0000_t202" style="position:absolute;left:992;top:779;width:2006;height:28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" filled="f" stroked="f" strokeweight=".5pt">
                      <v:textbox>
                        <w:txbxContent>
                          <w:p w14:paraId="66842175" w14:textId="77777777" w:rsidR="001D397F" w:rsidRDefault="001D397F" w:rsidP="00653D0D">
                            <w:r>
                              <w:t>…</w:t>
                            </w:r>
                          </w:p>
                        </w:txbxContent>
                      </v:textbox>
                    </v:shape>
                  </v:group>
                  <v:shape id="Text Box 324" o:spid="_x0000_s1296" type="#_x0000_t202" style="position:absolute;left:1065;width:3125;height:30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" filled="f" stroked="f" strokeweight=".5pt">
                    <v:textbox>
                      <w:txbxContent>
                        <w:p w14:paraId="76047BF6" w14:textId="77777777" w:rsidR="001D397F" w:rsidRDefault="001D397F" w:rsidP="00653D0D">
                          <w:r>
                            <w:t>P</w:t>
                          </w:r>
                          <w:r w:rsidRPr="009D54E9">
                            <w:rPr>
                              <w:vertAlign w:val="subscript"/>
                            </w:rPr>
                            <w:t>o</w:t>
                          </w:r>
                        </w:p>
                      </w:txbxContent>
                    </v:textbox>
                  </v:shape>
                  <v:group id="Group 326" o:spid="_x0000_s1297" style="position:absolute;left:7909;top:336;width:17645;height:7293" coordorigin="" coordsize="17645,72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">
                    <v:shape id="Text Box 327" o:spid="_x0000_s1298" type="#_x0000_t202" style="position:absolute;top:1009;width:8533;height:62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" filled="f" stroked="f" strokeweight=".5pt">
                      <v:textbox>
                        <w:txbxContent>
                          <w:p w14:paraId="2514933D" w14:textId="77777777" w:rsidR="001D397F" w:rsidRDefault="001D397F" w:rsidP="00653D0D">
                            <w:r>
                              <w:t>MPI_Send, MPI_Recv</w:t>
                            </w:r>
                          </w:p>
                          <w:p w14:paraId="21616334" w14:textId="77777777" w:rsidR="001D397F" w:rsidRDefault="001D397F" w:rsidP="00653D0D"/>
                        </w:txbxContent>
                      </v:textbox>
                    </v:shape>
                    <v:group id="Group 328" o:spid="_x0000_s1299" style="position:absolute;left:8302;width:9342;height:7095" coordorigin="" coordsize="9342,70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">
                      <v:group id="Group 329" o:spid="_x0000_s1300" style="position:absolute;left:2524;width:6818;height:7095" coordsize="6817,70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">
                        <v:group id="Group 330" o:spid="_x0000_s1301" style="position:absolute;width:6817;height:2677" coordsize="6817,267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">
                          <v:group id="Group 331" o:spid="_x0000_s1302" style="position:absolute;left:3073;top:812;width:3744;height:932" coordsize="374438,93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fMYGyAAAAOE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">
                            <v:rect id="Rectangle 332" o:spid="_x0000_s1303" style="position:absolute;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" fillcolor="#4f81bd [3204]" strokecolor="black [3213]" strokeweight=".5pt"/>
                            <v:rect id="Rectangle 333" o:spid="_x0000_s1304" style="position:absolute;left:9398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" fillcolor="#4f81bd [3204]" strokecolor="black [3213]" strokeweight=".5pt"/>
                            <v:rect id="Rectangle 334" o:spid="_x0000_s1305" style="position:absolute;left:18542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" fillcolor="#4f81bd [3204]" strokecolor="black [3213]" strokeweight=".5pt"/>
                            <v:rect id="Rectangle 335" o:spid="_x0000_s1306" style="position:absolute;left:28194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" fillcolor="#00b050" strokecolor="black [3213]" strokeweight=".5pt"/>
                          </v:group>
                          <v:group id="Group 336" o:spid="_x0000_s1307" style="position:absolute;top:812;width:1860;height:932" coordsize="186055,93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">
                            <v:rect id="Rectangle 337" o:spid="_x0000_s1308" style="position:absolute;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" fillcolor="#4f81bd [3204]" strokecolor="black [3213]" strokeweight=".5pt"/>
                            <v:rect id="Rectangle 338" o:spid="_x0000_s1309" style="position:absolute;left:93980;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" fillcolor="#4f81bd [3204]" strokecolor="black [3213]" strokeweight=".5pt"/>
                          </v:group>
                          <v:shape id="Text Box 339" o:spid="_x0000_s1310" type="#_x0000_t202" style="position:absolute;left:1091;width:2007;height:2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" filled="f" stroked="f" strokeweight=".5pt">
                            <v:textbox>
                              <w:txbxContent>
                                <w:p w14:paraId="302785C7" w14:textId="77777777" w:rsidR="001D397F" w:rsidRDefault="001D397F" w:rsidP="00653D0D">
                                  <w:r>
                                    <w:t>…</w:t>
                                  </w:r>
                                </w:p>
                              </w:txbxContent>
                            </v:textbox>
                          </v:shape>
                        </v:group>
                        <v:group id="Group 340" o:spid="_x0000_s1311" style="position:absolute;top:2776;width:6817;height:4319" coordorigin=",812" coordsize="6817,43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">
                          <v:group id="Group 341" o:spid="_x0000_s1312" style="position:absolute;left:3073;top:812;width:3744;height:932" coordsize="374438,93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">
                            <v:rect id="Rectangle 342" o:spid="_x0000_s1313" style="position:absolute;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" fillcolor="#002060" strokecolor="black [3213]" strokeweight=".5pt"/>
                            <v:rect id="Rectangle 343" o:spid="_x0000_s1314" style="position:absolute;left:9398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" fillcolor="#002060" strokecolor="black [3213]" strokeweight=".5pt"/>
                            <v:rect id="Rectangle 344" o:spid="_x0000_s1315" style="position:absolute;left:18542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" fillcolor="#002060" strokecolor="black [3213]" strokeweight=".5pt"/>
                            <v:rect id="Rectangle 345" o:spid="_x0000_s1316" style="position:absolute;left:28194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" fillcolor="#00b050" strokecolor="black [3213]" strokeweight=".5pt"/>
                          </v:group>
                          <v:group id="Group 346" o:spid="_x0000_s1317" style="position:absolute;top:812;width:1860;height:932" coordsize="186055,93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">
                            <v:rect id="Rectangle 347" o:spid="_x0000_s1318" style="position:absolute;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" fillcolor="#002060" strokecolor="black [3213]" strokeweight=".5pt"/>
                            <v:rect id="Rectangle 348" o:spid="_x0000_s1319" style="position:absolute;left:93980;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" fillcolor="#002060" strokecolor="black [3213]" strokeweight=".5pt"/>
                          </v:group>
                          <v:shape id="Text Box 349" o:spid="_x0000_s1320" type="#_x0000_t202" style="position:absolute;left:1116;top:2337;width:2006;height:27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" filled="f" stroked="f" strokeweight=".5pt">
                            <v:textbox>
                              <w:txbxContent>
                                <w:p w14:paraId="7743EC7F" w14:textId="77777777" w:rsidR="001D397F" w:rsidRDefault="001D397F" w:rsidP="00653D0D">
                                  <w:r>
                                    <w:t>…</w:t>
                                  </w:r>
                                </w:p>
                              </w:txbxContent>
                            </v:textbox>
                          </v:shape>
                        </v:group>
                        <v:group id="Group 350" o:spid="_x0000_s1321" style="position:absolute;top:1982;width:6817;height:4081" coordorigin=",-2337" coordsize="6817,40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">
                          <v:group id="Group 351" o:spid="_x0000_s1322" style="position:absolute;left:3073;top:812;width:3744;height:932" coordsize="374438,93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">
                            <v:rect id="Rectangle 352" o:spid="_x0000_s1323" style="position:absolute;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" fillcolor="#7030a0" strokecolor="black [3213]" strokeweight=".5pt"/>
                            <v:rect id="Rectangle 353" o:spid="_x0000_s1324" style="position:absolute;left:9398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" fillcolor="#7030a0" strokecolor="black [3213]" strokeweight=".5pt"/>
                            <v:rect id="Rectangle 354" o:spid="_x0000_s1325" style="position:absolute;left:18542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" fillcolor="#7030a0" strokecolor="black [3213]" strokeweight=".5pt"/>
                            <v:rect id="Rectangle 355" o:spid="_x0000_s1326" style="position:absolute;left:281940;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" fillcolor="#00b050" strokecolor="black [3213]" strokeweight=".5pt"/>
                          </v:group>
                          <v:group id="Group 356" o:spid="_x0000_s1327" style="position:absolute;top:812;width:1860;height:932" coordsize="186055,93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">
                            <v:rect id="Rectangle 357" o:spid="_x0000_s1328" style="position:absolute;width:92498;height:9313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" fillcolor="#7030a0" strokecolor="black [3213]" strokeweight=".5pt"/>
                            <v:rect id="Rectangle 358" o:spid="_x0000_s1329" style="position:absolute;left:93980;width:92075;height:927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" fillcolor="#7030a0" strokecolor="black [3213]" strokeweight=".5pt"/>
                          </v:group>
                          <v:shape id="Text Box 359" o:spid="_x0000_s1330" type="#_x0000_t202" style="position:absolute;left:1066;top:-2337;width:2006;height:261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" filled="f" stroked="f" strokeweight=".5pt">
                            <v:textbox>
                              <w:txbxContent>
                                <w:p w14:paraId="03D4AFBD" w14:textId="77777777" w:rsidR="001D397F" w:rsidRDefault="001D397F" w:rsidP="00653D0D">
                                  <w:r>
                                    <w:t>…</w:t>
                                  </w:r>
                                </w:p>
                              </w:txbxContent>
                            </v:textbox>
                          </v:shape>
                        </v:group>
                      </v:group>
                      <v:group id="Group 360" o:spid="_x0000_s1331" style="position:absolute;top:168;width:3124;height:6722" coordorigin="" coordsize="3124,67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">
                        <v:shape id="Text Box 361" o:spid="_x0000_s1332" type="#_x0000_t202" style="position:absolute;width:3123;height:308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" filled="f" stroked="f" strokeweight=".5pt">
                          <v:textbox>
                            <w:txbxContent>
                              <w:p w14:paraId="116692D8" w14:textId="77777777" w:rsidR="001D397F" w:rsidRDefault="001D397F" w:rsidP="00653D0D">
                                <w:r>
                                  <w:t>P</w:t>
                                </w:r>
                                <w:r w:rsidRPr="009D54E9">
                                  <w:rPr>
                                    <w:vertAlign w:val="subscript"/>
                                  </w:rPr>
                                  <w:t>o</w:t>
                                </w:r>
                              </w:p>
                            </w:txbxContent>
                          </v:textbox>
                        </v:shape>
                        <v:shape id="Text Box 362" o:spid="_x0000_s1333" type="#_x0000_t202" style="position:absolute;top:4207;width:3124;height:25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" filled="f" stroked="f" strokeweight=".5pt">
                          <v:textbox>
                            <w:txbxContent>
                              <w:p w14:paraId="271C3040" w14:textId="77777777" w:rsidR="001D397F" w:rsidRDefault="001D397F" w:rsidP="00653D0D">
                                <w:r>
                                  <w:t>P</w:t>
                                </w:r>
                                <w:r>
                                  <w:rPr>
                                    <w:vertAlign w:val="subscript"/>
                                  </w:rPr>
                                  <w:t>n</w:t>
                                </w:r>
                              </w:p>
                            </w:txbxContent>
                          </v:textbox>
                        </v:shape>
                      </v:group>
                      <v:shape id="Text Box 363" o:spid="_x0000_s1334" type="#_x0000_t202" style="position:absolute;left:55;top:2804;width:2007;height:28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" filled="f" stroked="f" strokeweight=".5pt">
                        <v:textbox>
                          <w:txbxContent>
                            <w:p w14:paraId="7F73E189" w14:textId="77777777" w:rsidR="001D397F" w:rsidRDefault="001D397F" w:rsidP="00653D0D">
                              <w:r>
                                <w:t>…</w:t>
                              </w:r>
                            </w:p>
                          </w:txbxContent>
                        </v:textbox>
                      </v:shape>
                    </v:group>
                  </v:group>
                </v:group>
              </v:group>
            </w:pict>
          </mc:Fallback>
        </mc:AlternateContent>
      </w:r>
    </w:p>
    <w:p w14:paraId="2AFC416A" w14:textId="77777777" w:rsidR="00653D0D" w:rsidRDefault="00653D0D" w:rsidP="00653D0D">
      <w:r>
        <w:rPr>
          <w:noProof/>
        </w:rPr>
        <mc:AlternateContent>
          <mc:Choice Requires="wpg">
            <w:drawing>
              <wp:anchor distT="0" distB="0" distL="114300" distR="114300" simplePos="0" relativeHeight="251671552" behindDoc="0" locked="0" layoutInCell="1" allowOverlap="1" wp14:anchorId="66221F75" wp14:editId="461DB9B9">
                <wp:simplePos x="0" y="0"/>
                <wp:positionH relativeFrom="column">
                  <wp:posOffset>1880408</wp:posOffset>
                </wp:positionH>
                <wp:positionV relativeFrom="paragraph">
                  <wp:posOffset>171565</wp:posOffset>
                </wp:positionV>
                <wp:extent cx="671610" cy="93096"/>
                <wp:effectExtent l="0" t="0" r="14605" b="8890"/>
                <wp:wrapNone/>
                <wp:docPr id="371" name="Group 371"/>
                <wp:cNvGraphicFramePr/>
                <a:graphic xmlns:a="http://schemas.openxmlformats.org/drawingml/2006/main">
                  <a:graphicData uri="http://schemas.microsoft.com/office/word/2010/wordprocessingGroup">
                    <wpg:wgp>
                      <wpg:cNvGrpSpPr/>
                      <wpg:grpSpPr>
                        <a:xfrm>
                          <a:off x="0" y="0"/>
                          <a:ext cx="671610" cy="93096"/>
                          <a:chOff x="0" y="0"/>
                          <a:chExt cx="671610" cy="93096"/>
                        </a:xfrm>
                      </wpg:grpSpPr>
                      <wps:wsp>
                        <wps:cNvPr id="364" name="Rectangle 364"/>
                        <wps:cNvSpPr/>
                        <wps:spPr>
                          <a:xfrm>
                            <a:off x="0" y="0"/>
                            <a:ext cx="92490" cy="93096"/>
                          </a:xfrm>
                          <a:prstGeom prst="rect">
                            <a:avLst/>
                          </a:prstGeom>
                          <a:solidFill>
                            <a:srgbClr val="00206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Rectangle 366"/>
                        <wps:cNvSpPr/>
                        <wps:spPr>
                          <a:xfrm>
                            <a:off x="91440" y="0"/>
                            <a:ext cx="92490" cy="93096"/>
                          </a:xfrm>
                          <a:prstGeom prst="rect">
                            <a:avLst/>
                          </a:prstGeom>
                          <a:solidFill>
                            <a:srgbClr val="00206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Rectangle 367"/>
                        <wps:cNvSpPr/>
                        <wps:spPr>
                          <a:xfrm>
                            <a:off x="302260" y="0"/>
                            <a:ext cx="92490" cy="93096"/>
                          </a:xfrm>
                          <a:prstGeom prst="rect">
                            <a:avLst/>
                          </a:prstGeom>
                          <a:solidFill>
                            <a:srgbClr val="00206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8" name="Rectangle 368"/>
                        <wps:cNvSpPr/>
                        <wps:spPr>
                          <a:xfrm>
                            <a:off x="396240" y="0"/>
                            <a:ext cx="92490" cy="93096"/>
                          </a:xfrm>
                          <a:prstGeom prst="rect">
                            <a:avLst/>
                          </a:prstGeom>
                          <a:solidFill>
                            <a:srgbClr val="00206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9" name="Rectangle 369"/>
                        <wps:cNvSpPr/>
                        <wps:spPr>
                          <a:xfrm>
                            <a:off x="487680" y="0"/>
                            <a:ext cx="92490" cy="93096"/>
                          </a:xfrm>
                          <a:prstGeom prst="rect">
                            <a:avLst/>
                          </a:prstGeom>
                          <a:solidFill>
                            <a:srgbClr val="00206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 name="Rectangle 370"/>
                        <wps:cNvSpPr/>
                        <wps:spPr>
                          <a:xfrm>
                            <a:off x="579120" y="0"/>
                            <a:ext cx="92490" cy="93096"/>
                          </a:xfrm>
                          <a:prstGeom prst="rect">
                            <a:avLst/>
                          </a:prstGeom>
                          <a:solidFill>
                            <a:srgbClr val="00B05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A88A2A9" id="Group 371" o:spid="_x0000_s1026" style="position:absolute;margin-left:148.05pt;margin-top:13.5pt;width:52.9pt;height:7.35pt;z-index:251671552" coordsize="6716,9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">
                <v:rect id="Rectangle 364" o:spid="_x0000_s1027" style="position:absolute;width:924;height:9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" fillcolor="#002060" strokecolor="black [3213]" strokeweight=".5pt"/>
                <v:rect id="Rectangle 366" o:spid="_x0000_s1028" style="position:absolute;left:914;width:925;height:9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" fillcolor="#002060" strokecolor="black [3213]" strokeweight=".5pt"/>
                <v:rect id="Rectangle 367" o:spid="_x0000_s1029" style="position:absolute;left:3022;width:925;height:9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" fillcolor="#002060" strokecolor="black [3213]" strokeweight=".5pt"/>
                <v:rect id="Rectangle 368" o:spid="_x0000_s1030" style="position:absolute;left:3962;width:925;height:9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" fillcolor="#002060" strokecolor="black [3213]" strokeweight=".5pt"/>
                <v:rect id="Rectangle 369" o:spid="_x0000_s1031" style="position:absolute;left:4876;width:925;height:9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" fillcolor="#002060" strokecolor="black [3213]" strokeweight=".5pt"/>
                <v:rect id="Rectangle 370" o:spid="_x0000_s1032" style="position:absolute;left:5791;width:925;height:9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" fillcolor="#00b050" strokecolor="black [3213]" strokeweight=".5pt"/>
              </v:group>
            </w:pict>
          </mc:Fallback>
        </mc:AlternateContent>
      </w:r>
      <w:r>
        <w:t xml:space="preserve">                                                                                            </w:t>
      </w:r>
    </w:p>
    <w:p w14:paraId="2A664BDD" w14:textId="77777777" w:rsidR="00653D0D" w:rsidRDefault="00653D0D" w:rsidP="00653D0D">
      <w:r>
        <w:rPr>
          <w:noProof/>
        </w:rPr>
        <mc:AlternateContent>
          <mc:Choice Requires="wpg">
            <w:drawing>
              <wp:anchor distT="0" distB="0" distL="114300" distR="114300" simplePos="0" relativeHeight="251672576" behindDoc="0" locked="0" layoutInCell="1" allowOverlap="1" wp14:anchorId="7D6ACF76" wp14:editId="05A5D93B">
                <wp:simplePos x="0" y="0"/>
                <wp:positionH relativeFrom="column">
                  <wp:posOffset>1877637</wp:posOffset>
                </wp:positionH>
                <wp:positionV relativeFrom="paragraph">
                  <wp:posOffset>15991</wp:posOffset>
                </wp:positionV>
                <wp:extent cx="671610" cy="93096"/>
                <wp:effectExtent l="0" t="0" r="14605" b="8890"/>
                <wp:wrapNone/>
                <wp:docPr id="372" name="Group 372"/>
                <wp:cNvGraphicFramePr/>
                <a:graphic xmlns:a="http://schemas.openxmlformats.org/drawingml/2006/main">
                  <a:graphicData uri="http://schemas.microsoft.com/office/word/2010/wordprocessingGroup">
                    <wpg:wgp>
                      <wpg:cNvGrpSpPr/>
                      <wpg:grpSpPr>
                        <a:xfrm>
                          <a:off x="0" y="0"/>
                          <a:ext cx="671610" cy="93096"/>
                          <a:chOff x="0" y="0"/>
                          <a:chExt cx="671610" cy="93096"/>
                        </a:xfrm>
                      </wpg:grpSpPr>
                      <wps:wsp>
                        <wps:cNvPr id="373" name="Rectangle 373"/>
                        <wps:cNvSpPr/>
                        <wps:spPr>
                          <a:xfrm>
                            <a:off x="0" y="0"/>
                            <a:ext cx="92490" cy="93096"/>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4" name="Rectangle 374"/>
                        <wps:cNvSpPr/>
                        <wps:spPr>
                          <a:xfrm>
                            <a:off x="91440" y="0"/>
                            <a:ext cx="92490" cy="93096"/>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5" name="Rectangle 375"/>
                        <wps:cNvSpPr/>
                        <wps:spPr>
                          <a:xfrm>
                            <a:off x="302260" y="0"/>
                            <a:ext cx="92490" cy="93096"/>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6" name="Rectangle 376"/>
                        <wps:cNvSpPr/>
                        <wps:spPr>
                          <a:xfrm>
                            <a:off x="396240" y="0"/>
                            <a:ext cx="92490" cy="93096"/>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7" name="Rectangle 377"/>
                        <wps:cNvSpPr/>
                        <wps:spPr>
                          <a:xfrm>
                            <a:off x="487680" y="0"/>
                            <a:ext cx="92490" cy="93096"/>
                          </a:xfrm>
                          <a:prstGeom prst="rect">
                            <a:avLst/>
                          </a:prstGeom>
                          <a:solidFill>
                            <a:srgbClr val="7030A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8" name="Rectangle 378"/>
                        <wps:cNvSpPr/>
                        <wps:spPr>
                          <a:xfrm>
                            <a:off x="579120" y="0"/>
                            <a:ext cx="92490" cy="93096"/>
                          </a:xfrm>
                          <a:prstGeom prst="rect">
                            <a:avLst/>
                          </a:prstGeom>
                          <a:solidFill>
                            <a:srgbClr val="00B050"/>
                          </a:soli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EBFC2CA" id="Group 372" o:spid="_x0000_s1026" style="position:absolute;margin-left:147.85pt;margin-top:1.25pt;width:52.9pt;height:7.35pt;z-index:251672576" coordsize="6716,93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">
                <v:rect id="Rectangle 373" o:spid="_x0000_s1027" style="position:absolute;width:924;height:9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" fillcolor="#7030a0" strokecolor="black [3213]" strokeweight=".5pt"/>
                <v:rect id="Rectangle 374" o:spid="_x0000_s1028" style="position:absolute;left:914;width:925;height:9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" fillcolor="#7030a0" strokecolor="black [3213]" strokeweight=".5pt"/>
                <v:rect id="Rectangle 375" o:spid="_x0000_s1029" style="position:absolute;left:3022;width:925;height:9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" fillcolor="#7030a0" strokecolor="black [3213]" strokeweight=".5pt"/>
                <v:rect id="Rectangle 376" o:spid="_x0000_s1030" style="position:absolute;left:3962;width:925;height:9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" fillcolor="#7030a0" strokecolor="black [3213]" strokeweight=".5pt"/>
                <v:rect id="Rectangle 377" o:spid="_x0000_s1031" style="position:absolute;left:4876;width:925;height:9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" fillcolor="#7030a0" strokecolor="black [3213]" strokeweight=".5pt"/>
                <v:rect id="Rectangle 378" o:spid="_x0000_s1032" style="position:absolute;left:5791;width:925;height:93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" fillcolor="#00b050" strokecolor="black [3213]" strokeweight=".5pt"/>
              </v:group>
            </w:pict>
          </mc:Fallback>
        </mc:AlternateContent>
      </w:r>
    </w:p>
    <w:p w14:paraId="31791449" w14:textId="44C5776B" w:rsidR="00653D0D" w:rsidRDefault="00653D0D" w:rsidP="002C3EBA">
      <w:pPr>
        <w:pStyle w:val="Heading2"/>
        <w:numPr>
          <w:ilvl w:val="1"/>
          <w:numId w:val="1"/>
        </w:numPr>
      </w:pPr>
      <w:bookmarkStart w:id="3" w:name="_Ref531013586"/>
      <w:r>
        <w:t>Implementation Issues</w:t>
      </w:r>
      <w:bookmarkEnd w:id="3"/>
    </w:p>
    <w:p w14:paraId="0D0BF470" w14:textId="77777777" w:rsidR="00653D0D" w:rsidRDefault="00653D0D" w:rsidP="00653D0D">
      <w:r w:rsidRPr="001E4BB0">
        <w:t xml:space="preserve">All three implementations can fairly easily be implemented into the current HDF5 library. However, options two and three would need to be re-addressed when </w:t>
      </w:r>
      <w:r w:rsidRPr="00B80DC4">
        <w:rPr>
          <w:i/>
        </w:rPr>
        <w:t>Se</w:t>
      </w:r>
      <w:r>
        <w:rPr>
          <w:i/>
        </w:rPr>
        <w:t>le</w:t>
      </w:r>
      <w:r w:rsidRPr="00B80DC4">
        <w:rPr>
          <w:i/>
        </w:rPr>
        <w:t>ction I/O</w:t>
      </w:r>
      <w:r>
        <w:t xml:space="preserve"> is introduced into HDF5. This new programming model </w:t>
      </w:r>
      <w:r w:rsidRPr="001E4BB0">
        <w:t xml:space="preserve">would make the determination </w:t>
      </w:r>
      <w:r>
        <w:t xml:space="preserve">of whether the data is the same between </w:t>
      </w:r>
      <w:r w:rsidRPr="001E4BB0">
        <w:t>processors much more difficult.</w:t>
      </w:r>
      <w:r>
        <w:t xml:space="preserve"> In that case, the implementation would fail back to implementation one until the feature can be implemented into the new </w:t>
      </w:r>
      <w:r w:rsidRPr="00440073">
        <w:rPr>
          <w:i/>
        </w:rPr>
        <w:t>Object Selections</w:t>
      </w:r>
      <w:r>
        <w:t xml:space="preserve"> model.</w:t>
      </w:r>
    </w:p>
    <w:p w14:paraId="1EAD1DD8" w14:textId="77777777" w:rsidR="00653D0D" w:rsidRDefault="00653D0D" w:rsidP="00653D0D"/>
    <w:p w14:paraId="725EA0F0" w14:textId="77777777" w:rsidR="00653D0D" w:rsidRDefault="00653D0D" w:rsidP="002C3EBA">
      <w:pPr>
        <w:pStyle w:val="Heading2"/>
        <w:numPr>
          <w:ilvl w:val="1"/>
          <w:numId w:val="1"/>
        </w:numPr>
      </w:pPr>
      <w:bookmarkStart w:id="4" w:name="_Ref531013742"/>
      <w:r>
        <w:t>Implementation 4: Automatic proc0-read-and-</w:t>
      </w:r>
      <w:r w:rsidRPr="00254FA4">
        <w:t>bcast</w:t>
      </w:r>
      <w:r>
        <w:t xml:space="preserve"> switching in HDF5</w:t>
      </w:r>
      <w:bookmarkEnd w:id="4"/>
    </w:p>
    <w:p w14:paraId="3350FD3E" w14:textId="77777777" w:rsidR="00653D0D" w:rsidRDefault="00653D0D" w:rsidP="00653D0D">
      <w:r>
        <w:t xml:space="preserve">The final (and to be completed) implementation uses elements from the previously mentioned implementations. In the HDF5 library, all the processes are reading the same data if they all set the dataset selection to </w:t>
      </w:r>
      <w:r w:rsidRPr="00C1795E">
        <w:rPr>
          <w:i/>
        </w:rPr>
        <w:t>H5S_ALL</w:t>
      </w:r>
      <w:r>
        <w:t xml:space="preserve">. To determine this requires an </w:t>
      </w:r>
      <w:proofErr w:type="spellStart"/>
      <w:r>
        <w:t>MPI_Allreduce</w:t>
      </w:r>
      <w:proofErr w:type="spellEnd"/>
      <w:r>
        <w:t xml:space="preserve">. Fortunately, HDF5 already does an </w:t>
      </w:r>
      <w:proofErr w:type="spellStart"/>
      <w:r>
        <w:t>MPI_Allreduce</w:t>
      </w:r>
      <w:proofErr w:type="spellEnd"/>
      <w:r>
        <w:t xml:space="preserve"> for </w:t>
      </w:r>
      <w:r w:rsidRPr="007A6A6E">
        <w:rPr>
          <w:noProof/>
        </w:rPr>
        <w:t>de</w:t>
      </w:r>
      <w:r>
        <w:rPr>
          <w:noProof/>
        </w:rPr>
        <w:t>cid</w:t>
      </w:r>
      <w:r w:rsidRPr="007A6A6E">
        <w:rPr>
          <w:noProof/>
        </w:rPr>
        <w:t>ing</w:t>
      </w:r>
      <w:r>
        <w:t xml:space="preserve"> whether to use collective or independent I/</w:t>
      </w:r>
      <w:r w:rsidRPr="007A6A6E">
        <w:rPr>
          <w:noProof/>
        </w:rPr>
        <w:t>O</w:t>
      </w:r>
      <w:r>
        <w:t xml:space="preserve"> and therefore an additional </w:t>
      </w:r>
      <w:proofErr w:type="spellStart"/>
      <w:r>
        <w:t>MPI_Allreduce</w:t>
      </w:r>
      <w:proofErr w:type="spellEnd"/>
      <w:r>
        <w:t xml:space="preserve"> is not needed in this implementation. </w:t>
      </w:r>
    </w:p>
    <w:p w14:paraId="450FF649" w14:textId="6F028C77" w:rsidR="00653D0D" w:rsidRDefault="00653D0D" w:rsidP="00653D0D">
      <w:r>
        <w:tab/>
        <w:t xml:space="preserve">A second </w:t>
      </w:r>
      <w:r w:rsidRPr="007A6A6E">
        <w:rPr>
          <w:noProof/>
        </w:rPr>
        <w:t>criteri</w:t>
      </w:r>
      <w:r>
        <w:rPr>
          <w:noProof/>
        </w:rPr>
        <w:t>on</w:t>
      </w:r>
      <w:r>
        <w:t xml:space="preserve"> in automatically switching to read-proc0-and-</w:t>
      </w:r>
      <w:r w:rsidRPr="007A6A6E">
        <w:rPr>
          <w:noProof/>
        </w:rPr>
        <w:t>bcast</w:t>
      </w:r>
      <w:r>
        <w:t xml:space="preserve"> is to determine at what dataset size does it becomes faster to do a (1) read-by-all instead of doing a (2) read-proc0-and-</w:t>
      </w:r>
      <w:r w:rsidRPr="007A6A6E">
        <w:rPr>
          <w:noProof/>
        </w:rPr>
        <w:t>bcast</w:t>
      </w:r>
      <w:r>
        <w:t xml:space="preserve">.  A simple MPI I/O code which does both cases (1) and (2) was developed </w:t>
      </w:r>
      <w:r w:rsidRPr="007A6A6E">
        <w:rPr>
          <w:noProof/>
        </w:rPr>
        <w:t>to</w:t>
      </w:r>
      <w:r>
        <w:t xml:space="preserve"> determine a possible dataset size to make the switch between the two cases. The </w:t>
      </w:r>
      <w:r w:rsidRPr="007A6A6E">
        <w:rPr>
          <w:noProof/>
        </w:rPr>
        <w:t>code</w:t>
      </w:r>
      <w:r>
        <w:t xml:space="preserve"> was run on Edison at NERSC on both GPFS and </w:t>
      </w:r>
      <w:proofErr w:type="spellStart"/>
      <w:r>
        <w:t>Lustre</w:t>
      </w:r>
      <w:proofErr w:type="spellEnd"/>
      <w:r>
        <w:t xml:space="preserve">, </w:t>
      </w:r>
      <w:r>
        <w:fldChar w:fldCharType="begin"/>
      </w:r>
      <w:r>
        <w:instrText xml:space="preserve"> REF _Ref531267790 \h </w:instrText>
      </w:r>
      <w:r>
        <w:fldChar w:fldCharType="separate"/>
      </w:r>
      <w:r>
        <w:t xml:space="preserve">Figure </w:t>
      </w:r>
      <w:r>
        <w:rPr>
          <w:noProof/>
        </w:rPr>
        <w:t>1</w:t>
      </w:r>
      <w:r>
        <w:fldChar w:fldCharType="end"/>
      </w:r>
      <w:r>
        <w:t xml:space="preserve"> and </w:t>
      </w:r>
      <w:r>
        <w:fldChar w:fldCharType="begin"/>
      </w:r>
      <w:r>
        <w:instrText xml:space="preserve"> REF _Ref531267797 \h </w:instrText>
      </w:r>
      <w:r>
        <w:fldChar w:fldCharType="separate"/>
      </w:r>
      <w:r>
        <w:t xml:space="preserve">Figure </w:t>
      </w:r>
      <w:r>
        <w:rPr>
          <w:noProof/>
        </w:rPr>
        <w:t>2</w:t>
      </w:r>
      <w:r>
        <w:fldChar w:fldCharType="end"/>
      </w:r>
      <w:r>
        <w:t xml:space="preserve"> respectively. There is no clear point at which time the read-by-all </w:t>
      </w:r>
      <w:r w:rsidRPr="007A6A6E">
        <w:rPr>
          <w:noProof/>
        </w:rPr>
        <w:t>outperforms</w:t>
      </w:r>
      <w:r>
        <w:t xml:space="preserve"> the read-proc0-and-</w:t>
      </w:r>
      <w:r w:rsidRPr="007A6A6E">
        <w:rPr>
          <w:noProof/>
        </w:rPr>
        <w:t>bcast</w:t>
      </w:r>
      <w:r>
        <w:t xml:space="preserve">. However, as a result of the way HDF5 handles the </w:t>
      </w:r>
      <w:r w:rsidRPr="007A6A6E">
        <w:rPr>
          <w:noProof/>
        </w:rPr>
        <w:t>mpi</w:t>
      </w:r>
      <w:r>
        <w:t xml:space="preserve"> read (</w:t>
      </w:r>
      <w:r w:rsidRPr="007A6A6E">
        <w:rPr>
          <w:noProof/>
        </w:rPr>
        <w:t>i.e.</w:t>
      </w:r>
      <w:r>
        <w:rPr>
          <w:noProof/>
        </w:rPr>
        <w:t>,</w:t>
      </w:r>
      <w:r>
        <w:t xml:space="preserve"> by the use of derived types), it is not feasible to handle broadcasts of </w:t>
      </w:r>
      <w:r w:rsidRPr="007A6A6E">
        <w:rPr>
          <w:noProof/>
        </w:rPr>
        <w:t>larger</w:t>
      </w:r>
      <w:r>
        <w:t xml:space="preserve"> than 2GiB. Therefore, a dataset size limit of less than 2GiB for the read-proc0-and-</w:t>
      </w:r>
      <w:r w:rsidRPr="007A6A6E">
        <w:rPr>
          <w:noProof/>
        </w:rPr>
        <w:t>bcast</w:t>
      </w:r>
      <w:r>
        <w:t xml:space="preserve"> will be used, and datasets greater than 2GiB will revert to using read-by-all.  The case of reading an entire, greater than 2GiB dataset, by all the processes should not be a common practice and should be discouraged. For example, on CORI at NERSC, assuming one process per core, reading a 2GiB dataset would consume 64GB of 128GB available memory on a node. </w:t>
      </w:r>
      <w:r w:rsidR="002F1E79">
        <w:t xml:space="preserve">Other machine architectures would have similar memory issues in this scenario. </w:t>
      </w:r>
      <w:r>
        <w:t>Furthermore, the less than 2GiB limitation meets the needs of the current use cases intended for this feature. Alternatively, in cases of greater than 2GiB dataset reads-all</w:t>
      </w:r>
      <w:r w:rsidR="002F1E79">
        <w:t xml:space="preserve"> is required</w:t>
      </w:r>
      <w:r>
        <w:t xml:space="preserve">, the application has the option of implementing the </w:t>
      </w:r>
      <w:r w:rsidRPr="00AA4529">
        <w:rPr>
          <w:i/>
        </w:rPr>
        <w:t>read-proc0-and-bcast</w:t>
      </w:r>
      <w:r>
        <w:t xml:space="preserve"> within the application itself.</w:t>
      </w:r>
    </w:p>
    <w:p w14:paraId="1068224B" w14:textId="77777777" w:rsidR="00653D0D" w:rsidRDefault="00653D0D" w:rsidP="00653D0D">
      <w:pPr>
        <w:jc w:val="center"/>
      </w:pPr>
      <w:r>
        <w:rPr>
          <w:noProof/>
        </w:rPr>
        <w:lastRenderedPageBreak/>
        <w:drawing>
          <wp:inline distT="0" distB="0" distL="0" distR="0" wp14:anchorId="468B6D8C" wp14:editId="4BD88761">
            <wp:extent cx="4031673" cy="24913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FS.png"/>
                    <pic:cNvPicPr/>
                  </pic:nvPicPr>
                  <pic:blipFill>
                    <a:blip r:embed="rId10">
                      <a:extLst>
                        <a:ext uri="{28A0092B-C50C-407E-A947-70E740481C1C}">
                          <a14:useLocalDpi xmlns:a14="http://schemas.microsoft.com/office/drawing/2010/main" val="0"/>
                        </a:ext>
                      </a:extLst>
                    </a:blip>
                    <a:stretch>
                      <a:fillRect/>
                    </a:stretch>
                  </pic:blipFill>
                  <pic:spPr>
                    <a:xfrm>
                      <a:off x="0" y="0"/>
                      <a:ext cx="4048922" cy="2502024"/>
                    </a:xfrm>
                    <a:prstGeom prst="rect">
                      <a:avLst/>
                    </a:prstGeom>
                  </pic:spPr>
                </pic:pic>
              </a:graphicData>
            </a:graphic>
          </wp:inline>
        </w:drawing>
      </w:r>
    </w:p>
    <w:p w14:paraId="05F84D93" w14:textId="77777777" w:rsidR="00653D0D" w:rsidRDefault="00653D0D" w:rsidP="00653D0D">
      <w:pPr>
        <w:pStyle w:val="Caption"/>
        <w:jc w:val="center"/>
      </w:pPr>
      <w:bookmarkStart w:id="5" w:name="_Ref531267790"/>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bookmarkEnd w:id="5"/>
      <w:r>
        <w:t xml:space="preserve"> Comparison of read-proc0-and-</w:t>
      </w:r>
      <w:r w:rsidRPr="00E658EB">
        <w:rPr>
          <w:noProof/>
        </w:rPr>
        <w:t>bcast</w:t>
      </w:r>
      <w:r>
        <w:t xml:space="preserve"> and read-by-all timing on GPFS (Edison, NERSC).</w:t>
      </w:r>
    </w:p>
    <w:p w14:paraId="21C4A7F7" w14:textId="77777777" w:rsidR="00653D0D" w:rsidRDefault="00653D0D" w:rsidP="00653D0D">
      <w:pPr>
        <w:keepNext/>
        <w:jc w:val="center"/>
      </w:pPr>
      <w:r>
        <w:rPr>
          <w:noProof/>
        </w:rPr>
        <w:drawing>
          <wp:inline distT="0" distB="0" distL="0" distR="0" wp14:anchorId="20F827EB" wp14:editId="0363E93B">
            <wp:extent cx="4187537" cy="2617211"/>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stre.png"/>
                    <pic:cNvPicPr/>
                  </pic:nvPicPr>
                  <pic:blipFill>
                    <a:blip r:embed="rId11">
                      <a:extLst>
                        <a:ext uri="{28A0092B-C50C-407E-A947-70E740481C1C}">
                          <a14:useLocalDpi xmlns:a14="http://schemas.microsoft.com/office/drawing/2010/main" val="0"/>
                        </a:ext>
                      </a:extLst>
                    </a:blip>
                    <a:stretch>
                      <a:fillRect/>
                    </a:stretch>
                  </pic:blipFill>
                  <pic:spPr>
                    <a:xfrm>
                      <a:off x="0" y="0"/>
                      <a:ext cx="4225946" cy="2641216"/>
                    </a:xfrm>
                    <a:prstGeom prst="rect">
                      <a:avLst/>
                    </a:prstGeom>
                  </pic:spPr>
                </pic:pic>
              </a:graphicData>
            </a:graphic>
          </wp:inline>
        </w:drawing>
      </w:r>
    </w:p>
    <w:p w14:paraId="106C84FA" w14:textId="77777777" w:rsidR="00653D0D" w:rsidRDefault="00653D0D" w:rsidP="00653D0D">
      <w:pPr>
        <w:pStyle w:val="Caption"/>
        <w:jc w:val="center"/>
      </w:pPr>
      <w:bookmarkStart w:id="6" w:name="_Ref531267797"/>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bookmarkEnd w:id="6"/>
      <w:r>
        <w:t xml:space="preserve"> Comparison </w:t>
      </w:r>
      <w:r w:rsidRPr="00BF0BD6">
        <w:t xml:space="preserve">of </w:t>
      </w:r>
      <w:r w:rsidRPr="00BF0BD6">
        <w:rPr>
          <w:i/>
        </w:rPr>
        <w:t>read-proc0-and-</w:t>
      </w:r>
      <w:r w:rsidRPr="007A6A6E">
        <w:rPr>
          <w:i/>
          <w:noProof/>
        </w:rPr>
        <w:t>bcast</w:t>
      </w:r>
      <w:r w:rsidRPr="00BF0BD6">
        <w:t xml:space="preserve"> and </w:t>
      </w:r>
      <w:r w:rsidRPr="00BF0BD6">
        <w:rPr>
          <w:i/>
        </w:rPr>
        <w:t>read-</w:t>
      </w:r>
      <w:r>
        <w:rPr>
          <w:i/>
        </w:rPr>
        <w:t>by-</w:t>
      </w:r>
      <w:r w:rsidRPr="00BF0BD6">
        <w:rPr>
          <w:i/>
        </w:rPr>
        <w:t>all</w:t>
      </w:r>
      <w:r>
        <w:t xml:space="preserve"> timing on </w:t>
      </w:r>
      <w:proofErr w:type="spellStart"/>
      <w:r>
        <w:t>Lustre</w:t>
      </w:r>
      <w:proofErr w:type="spellEnd"/>
      <w:r w:rsidRPr="00BF0BD6">
        <w:t xml:space="preserve"> (Edison, NERSC).</w:t>
      </w:r>
    </w:p>
    <w:p w14:paraId="2E3620EC" w14:textId="20C3B234" w:rsidR="00653D0D" w:rsidRDefault="007342D2" w:rsidP="007342D2">
      <w:pPr>
        <w:pStyle w:val="Heading2"/>
      </w:pPr>
      <w:r>
        <w:t>Conclusion</w:t>
      </w:r>
    </w:p>
    <w:p w14:paraId="6436B21F" w14:textId="40A9814F" w:rsidR="007342D2" w:rsidRPr="007342D2" w:rsidRDefault="009155A2" w:rsidP="007342D2">
      <w:pPr>
        <w:spacing w:beforeAutospacing="1" w:after="0"/>
        <w:jc w:val="left"/>
        <w:rPr>
          <w:rFonts w:ascii="Times New Roman" w:eastAsia="Times New Roman" w:hAnsi="Times New Roman" w:cs="Times New Roman"/>
          <w:color w:val="000000"/>
          <w:szCs w:val="24"/>
        </w:rPr>
      </w:pPr>
      <w:r>
        <w:rPr>
          <w:rFonts w:ascii="Times New Roman" w:eastAsia="Times New Roman" w:hAnsi="Times New Roman" w:cs="Times New Roman"/>
          <w:color w:val="000000"/>
          <w:sz w:val="21"/>
          <w:szCs w:val="21"/>
        </w:rPr>
        <w:t>Guided by the previously highlighted implementations st</w:t>
      </w:r>
      <w:r w:rsidR="002F1E79">
        <w:rPr>
          <w:rFonts w:ascii="Times New Roman" w:eastAsia="Times New Roman" w:hAnsi="Times New Roman" w:cs="Times New Roman"/>
          <w:color w:val="000000"/>
          <w:sz w:val="21"/>
          <w:szCs w:val="21"/>
        </w:rPr>
        <w:t>udies</w:t>
      </w:r>
      <w:r>
        <w:rPr>
          <w:rFonts w:ascii="Times New Roman" w:eastAsia="Times New Roman" w:hAnsi="Times New Roman" w:cs="Times New Roman"/>
          <w:color w:val="000000"/>
          <w:sz w:val="21"/>
          <w:szCs w:val="21"/>
        </w:rPr>
        <w:t>, t</w:t>
      </w:r>
      <w:r w:rsidR="007342D2" w:rsidRPr="007342D2">
        <w:rPr>
          <w:rFonts w:ascii="Times New Roman" w:eastAsia="Times New Roman" w:hAnsi="Times New Roman" w:cs="Times New Roman"/>
          <w:color w:val="000000"/>
          <w:sz w:val="21"/>
          <w:szCs w:val="21"/>
        </w:rPr>
        <w:t xml:space="preserve">he </w:t>
      </w:r>
      <w:r>
        <w:rPr>
          <w:rFonts w:ascii="Times New Roman" w:eastAsia="Times New Roman" w:hAnsi="Times New Roman" w:cs="Times New Roman"/>
          <w:color w:val="000000"/>
          <w:sz w:val="21"/>
          <w:szCs w:val="21"/>
        </w:rPr>
        <w:t>proposed</w:t>
      </w:r>
      <w:r w:rsidR="007342D2" w:rsidRPr="007342D2">
        <w:rPr>
          <w:rFonts w:ascii="Times New Roman" w:eastAsia="Times New Roman" w:hAnsi="Times New Roman" w:cs="Times New Roman"/>
          <w:color w:val="000000"/>
          <w:sz w:val="21"/>
          <w:szCs w:val="21"/>
        </w:rPr>
        <w:t xml:space="preserve"> changes to </w:t>
      </w:r>
      <w:r>
        <w:rPr>
          <w:rFonts w:ascii="Times New Roman" w:eastAsia="Times New Roman" w:hAnsi="Times New Roman" w:cs="Times New Roman"/>
          <w:color w:val="000000"/>
          <w:sz w:val="21"/>
          <w:szCs w:val="21"/>
        </w:rPr>
        <w:t xml:space="preserve">the </w:t>
      </w:r>
      <w:r w:rsidR="007342D2" w:rsidRPr="007342D2">
        <w:rPr>
          <w:rFonts w:ascii="Times New Roman" w:eastAsia="Times New Roman" w:hAnsi="Times New Roman" w:cs="Times New Roman"/>
          <w:color w:val="000000"/>
          <w:sz w:val="21"/>
          <w:szCs w:val="21"/>
        </w:rPr>
        <w:t xml:space="preserve">CGNS </w:t>
      </w:r>
      <w:r>
        <w:rPr>
          <w:rFonts w:ascii="Times New Roman" w:eastAsia="Times New Roman" w:hAnsi="Times New Roman" w:cs="Times New Roman"/>
          <w:color w:val="000000"/>
          <w:sz w:val="21"/>
          <w:szCs w:val="21"/>
        </w:rPr>
        <w:t xml:space="preserve">and HDF5 </w:t>
      </w:r>
      <w:r w:rsidR="007342D2" w:rsidRPr="007342D2">
        <w:rPr>
          <w:rFonts w:ascii="Times New Roman" w:eastAsia="Times New Roman" w:hAnsi="Times New Roman" w:cs="Times New Roman"/>
          <w:color w:val="000000"/>
          <w:sz w:val="21"/>
          <w:szCs w:val="21"/>
        </w:rPr>
        <w:t>library</w:t>
      </w:r>
      <w:r>
        <w:rPr>
          <w:rFonts w:ascii="Times New Roman" w:eastAsia="Times New Roman" w:hAnsi="Times New Roman" w:cs="Times New Roman"/>
          <w:color w:val="000000"/>
          <w:sz w:val="21"/>
          <w:szCs w:val="21"/>
        </w:rPr>
        <w:t xml:space="preserve"> are</w:t>
      </w:r>
      <w:r w:rsidR="007342D2" w:rsidRPr="007342D2">
        <w:rPr>
          <w:rFonts w:ascii="Times New Roman" w:eastAsia="Times New Roman" w:hAnsi="Times New Roman" w:cs="Times New Roman"/>
          <w:color w:val="000000"/>
          <w:sz w:val="21"/>
          <w:szCs w:val="21"/>
        </w:rPr>
        <w:t>:</w:t>
      </w:r>
    </w:p>
    <w:p w14:paraId="1CC0DAE0" w14:textId="5670BFBB" w:rsidR="009155A2" w:rsidRDefault="007342D2" w:rsidP="0079496D">
      <w:pPr>
        <w:pStyle w:val="ListParagraph"/>
        <w:numPr>
          <w:ilvl w:val="0"/>
          <w:numId w:val="13"/>
        </w:numPr>
        <w:spacing w:before="100" w:beforeAutospacing="1" w:after="0"/>
        <w:rPr>
          <w:rFonts w:ascii="Times New Roman" w:eastAsia="Times New Roman" w:hAnsi="Times New Roman" w:cs="Times New Roman"/>
          <w:color w:val="000000"/>
          <w:szCs w:val="24"/>
        </w:rPr>
      </w:pPr>
      <w:r w:rsidRPr="009155A2">
        <w:rPr>
          <w:rFonts w:ascii="Times New Roman" w:eastAsia="Times New Roman" w:hAnsi="Times New Roman" w:cs="Times New Roman"/>
          <w:color w:val="000000"/>
          <w:sz w:val="21"/>
          <w:szCs w:val="21"/>
        </w:rPr>
        <w:t>Switch to using compact datasets where applicable</w:t>
      </w:r>
      <w:r w:rsidR="002F1E79">
        <w:rPr>
          <w:rFonts w:ascii="Times New Roman" w:eastAsia="Times New Roman" w:hAnsi="Times New Roman" w:cs="Times New Roman"/>
          <w:color w:val="000000"/>
          <w:sz w:val="21"/>
          <w:szCs w:val="21"/>
        </w:rPr>
        <w:t xml:space="preserve"> in CGNS</w:t>
      </w:r>
      <w:r w:rsidRPr="009155A2">
        <w:rPr>
          <w:rFonts w:ascii="Times New Roman" w:eastAsia="Times New Roman" w:hAnsi="Times New Roman" w:cs="Times New Roman"/>
          <w:color w:val="000000"/>
          <w:sz w:val="21"/>
          <w:szCs w:val="21"/>
        </w:rPr>
        <w:t>.</w:t>
      </w:r>
      <w:r w:rsidRPr="009155A2">
        <w:rPr>
          <w:rFonts w:ascii="Times New Roman" w:eastAsia="Times New Roman" w:hAnsi="Times New Roman" w:cs="Times New Roman"/>
          <w:color w:val="000000"/>
          <w:szCs w:val="24"/>
        </w:rPr>
        <w:t> As far as reading the new compact storage CGNS files, HDF5 handles this switch automatically, i.e. the same CGNS code paths are used to treat both compact and contiguous datasets. An older version of CGNS will not have an issue reading compact datasets since they are in HDF5 versions 1.8 onward. However, to get scalable parallel performance, compact storage needs to be used with collective metadata APIs, and those APIs are only available in HDF5 versions 1.10 onward.</w:t>
      </w:r>
    </w:p>
    <w:p w14:paraId="6B0894EE" w14:textId="5A265D8B" w:rsidR="007342D2" w:rsidRPr="009155A2" w:rsidRDefault="007342D2" w:rsidP="0079496D">
      <w:pPr>
        <w:pStyle w:val="ListParagraph"/>
        <w:numPr>
          <w:ilvl w:val="0"/>
          <w:numId w:val="13"/>
        </w:numPr>
        <w:spacing w:before="100" w:beforeAutospacing="1" w:after="0"/>
        <w:rPr>
          <w:rFonts w:ascii="Times New Roman" w:eastAsia="Times New Roman" w:hAnsi="Times New Roman" w:cs="Times New Roman"/>
          <w:color w:val="000000"/>
          <w:szCs w:val="24"/>
        </w:rPr>
      </w:pPr>
      <w:r w:rsidRPr="009155A2">
        <w:rPr>
          <w:rFonts w:ascii="Times New Roman" w:eastAsia="Times New Roman" w:hAnsi="Times New Roman" w:cs="Times New Roman"/>
          <w:color w:val="000000"/>
          <w:szCs w:val="24"/>
        </w:rPr>
        <w:t xml:space="preserve">Use </w:t>
      </w:r>
      <w:r w:rsidR="009155A2">
        <w:rPr>
          <w:rFonts w:ascii="Times New Roman" w:eastAsia="Times New Roman" w:hAnsi="Times New Roman" w:cs="Times New Roman"/>
          <w:color w:val="000000"/>
          <w:szCs w:val="24"/>
        </w:rPr>
        <w:t>a version</w:t>
      </w:r>
      <w:r w:rsidR="00EB50CC">
        <w:rPr>
          <w:rFonts w:ascii="Times New Roman" w:eastAsia="Times New Roman" w:hAnsi="Times New Roman" w:cs="Times New Roman"/>
          <w:color w:val="000000"/>
          <w:szCs w:val="24"/>
        </w:rPr>
        <w:t xml:space="preserve"> </w:t>
      </w:r>
      <w:r w:rsidR="009155A2">
        <w:rPr>
          <w:rFonts w:ascii="Times New Roman" w:eastAsia="Times New Roman" w:hAnsi="Times New Roman" w:cs="Times New Roman"/>
          <w:color w:val="000000"/>
          <w:szCs w:val="24"/>
        </w:rPr>
        <w:t>of HDF5</w:t>
      </w:r>
      <w:r w:rsidR="00EB50CC">
        <w:rPr>
          <w:rFonts w:ascii="Times New Roman" w:eastAsia="Times New Roman" w:hAnsi="Times New Roman" w:cs="Times New Roman"/>
          <w:color w:val="000000"/>
          <w:szCs w:val="24"/>
        </w:rPr>
        <w:t xml:space="preserve"> (1.10.5 onward) </w:t>
      </w:r>
      <w:r w:rsidR="009155A2">
        <w:rPr>
          <w:rFonts w:ascii="Times New Roman" w:eastAsia="Times New Roman" w:hAnsi="Times New Roman" w:cs="Times New Roman"/>
          <w:color w:val="000000"/>
          <w:szCs w:val="24"/>
        </w:rPr>
        <w:t>where the</w:t>
      </w:r>
      <w:r w:rsidRPr="009155A2">
        <w:rPr>
          <w:rFonts w:ascii="Times New Roman" w:eastAsia="Times New Roman" w:hAnsi="Times New Roman" w:cs="Times New Roman"/>
          <w:color w:val="000000"/>
          <w:szCs w:val="24"/>
        </w:rPr>
        <w:t> </w:t>
      </w:r>
      <w:r w:rsidRPr="009155A2">
        <w:rPr>
          <w:rFonts w:ascii="Times New Roman" w:eastAsia="Times New Roman" w:hAnsi="Times New Roman" w:cs="Times New Roman"/>
          <w:i/>
          <w:iCs/>
          <w:color w:val="000000"/>
          <w:szCs w:val="24"/>
        </w:rPr>
        <w:t>read-proc0-and-bcast</w:t>
      </w:r>
      <w:r w:rsidRPr="009155A2">
        <w:rPr>
          <w:rFonts w:ascii="Times New Roman" w:eastAsia="Times New Roman" w:hAnsi="Times New Roman" w:cs="Times New Roman"/>
          <w:color w:val="000000"/>
          <w:szCs w:val="24"/>
        </w:rPr>
        <w:t> </w:t>
      </w:r>
      <w:r w:rsidR="009155A2">
        <w:rPr>
          <w:rFonts w:ascii="Times New Roman" w:eastAsia="Times New Roman" w:hAnsi="Times New Roman" w:cs="Times New Roman"/>
          <w:color w:val="000000"/>
          <w:szCs w:val="24"/>
        </w:rPr>
        <w:t xml:space="preserve">is available to handle the case </w:t>
      </w:r>
      <w:r w:rsidRPr="009155A2">
        <w:rPr>
          <w:rFonts w:ascii="Times New Roman" w:eastAsia="Times New Roman" w:hAnsi="Times New Roman" w:cs="Times New Roman"/>
          <w:color w:val="000000"/>
          <w:szCs w:val="24"/>
        </w:rPr>
        <w:t xml:space="preserve">when compact storage is not used. This addresses the disadvantage that older CGNS files that don’t use compact storage would not scale at large process counts. This option also addresses the case where updating historical CGNS files </w:t>
      </w:r>
      <w:r w:rsidR="008F240B">
        <w:rPr>
          <w:rFonts w:ascii="Times New Roman" w:eastAsia="Times New Roman" w:hAnsi="Times New Roman" w:cs="Times New Roman"/>
          <w:color w:val="000000"/>
          <w:szCs w:val="24"/>
        </w:rPr>
        <w:t>are</w:t>
      </w:r>
      <w:r w:rsidRPr="009155A2">
        <w:rPr>
          <w:rFonts w:ascii="Times New Roman" w:eastAsia="Times New Roman" w:hAnsi="Times New Roman" w:cs="Times New Roman"/>
          <w:color w:val="000000"/>
          <w:szCs w:val="24"/>
        </w:rPr>
        <w:t xml:space="preserve"> not feasible. Furthermore, </w:t>
      </w:r>
      <w:r w:rsidRPr="009155A2">
        <w:rPr>
          <w:rFonts w:ascii="Times New Roman" w:eastAsia="Times New Roman" w:hAnsi="Times New Roman" w:cs="Times New Roman"/>
          <w:color w:val="000000"/>
          <w:szCs w:val="24"/>
        </w:rPr>
        <w:lastRenderedPageBreak/>
        <w:t>compact storage is limit to datasets that are less than 64 KiB in size, so datasets exceeding this value would need to use the </w:t>
      </w:r>
      <w:r w:rsidRPr="009155A2">
        <w:rPr>
          <w:rFonts w:ascii="Times New Roman" w:eastAsia="Times New Roman" w:hAnsi="Times New Roman" w:cs="Times New Roman"/>
          <w:i/>
          <w:iCs/>
          <w:color w:val="000000"/>
          <w:szCs w:val="24"/>
        </w:rPr>
        <w:t>read-proc0-and-bcast</w:t>
      </w:r>
      <w:r w:rsidRPr="009155A2">
        <w:rPr>
          <w:rFonts w:ascii="Times New Roman" w:eastAsia="Times New Roman" w:hAnsi="Times New Roman" w:cs="Times New Roman"/>
          <w:color w:val="000000"/>
          <w:szCs w:val="24"/>
        </w:rPr>
        <w:t> option.</w:t>
      </w:r>
    </w:p>
    <w:p w14:paraId="6D99B6C1" w14:textId="39E8804F" w:rsidR="00653D0D" w:rsidRPr="009155A2" w:rsidRDefault="007342D2" w:rsidP="009155A2">
      <w:pPr>
        <w:spacing w:before="100" w:beforeAutospacing="1" w:after="100" w:afterAutospacing="1"/>
        <w:jc w:val="left"/>
        <w:rPr>
          <w:rFonts w:ascii="Times New Roman" w:eastAsia="Times New Roman" w:hAnsi="Times New Roman" w:cs="Times New Roman"/>
          <w:color w:val="000000"/>
          <w:szCs w:val="24"/>
        </w:rPr>
      </w:pPr>
      <w:r w:rsidRPr="007342D2">
        <w:rPr>
          <w:rFonts w:ascii="Times New Roman" w:eastAsia="Times New Roman" w:hAnsi="Times New Roman" w:cs="Times New Roman"/>
          <w:color w:val="000000"/>
          <w:szCs w:val="24"/>
        </w:rPr>
        <w:t>From an applications perspective, these proposed changes would be transparent. Also, this is not a CGNS file format change; it just changes internally how the HDF5 library stores the data.</w:t>
      </w:r>
    </w:p>
    <w:p w14:paraId="3D04ECB8" w14:textId="77777777" w:rsidR="00653D0D" w:rsidRPr="005E04D6" w:rsidRDefault="00653D0D" w:rsidP="00BB1424">
      <w:pPr>
        <w:pStyle w:val="Heading"/>
      </w:pPr>
      <w:r w:rsidRPr="005E04D6">
        <w:t>References</w:t>
      </w:r>
    </w:p>
    <w:p w14:paraId="7FA8C955" w14:textId="53F46222" w:rsidR="007969A6" w:rsidRPr="00653D0D" w:rsidRDefault="00653D0D" w:rsidP="00653D0D">
      <w:pPr>
        <w:rPr>
          <w:sz w:val="20"/>
          <w:szCs w:val="20"/>
        </w:rPr>
      </w:pPr>
      <w:r w:rsidRPr="005E04D6">
        <w:rPr>
          <w:sz w:val="20"/>
          <w:szCs w:val="20"/>
        </w:rPr>
        <w:t xml:space="preserve">[1] HDF5 User’s Guide, </w:t>
      </w:r>
      <w:hyperlink r:id="rId12" w:history="1">
        <w:r w:rsidRPr="005E04D6">
          <w:rPr>
            <w:rStyle w:val="Hyperlink"/>
            <w:sz w:val="20"/>
            <w:szCs w:val="20"/>
          </w:rPr>
          <w:t>https://support.hdfgroup.org/HDF5/Tutor/layout.html</w:t>
        </w:r>
      </w:hyperlink>
    </w:p>
    <w:sectPr w:rsidR="007969A6" w:rsidRPr="00653D0D" w:rsidSect="00005E23">
      <w:headerReference w:type="even" r:id="rId13"/>
      <w:headerReference w:type="default" r:id="rId14"/>
      <w:footerReference w:type="even" r:id="rId15"/>
      <w:footerReference w:type="default" r:id="rId16"/>
      <w:headerReference w:type="first" r:id="rId17"/>
      <w:footerReference w:type="first" r:id="rId18"/>
      <w:pgSz w:w="12240" w:h="15840" w:code="1"/>
      <w:pgMar w:top="1152" w:right="1152" w:bottom="1440" w:left="1152" w:header="432" w:footer="720" w:gutter="0"/>
      <w:pgBorders>
        <w:bottom w:val="single" w:sz="4" w:space="1" w:color="FFFFFF" w:themeColor="background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85BF76" w14:textId="77777777" w:rsidR="00E3377A" w:rsidRDefault="00E3377A" w:rsidP="00611674">
      <w:r>
        <w:separator/>
      </w:r>
    </w:p>
  </w:endnote>
  <w:endnote w:type="continuationSeparator" w:id="0">
    <w:p w14:paraId="1E1779C2" w14:textId="77777777" w:rsidR="00E3377A" w:rsidRDefault="00E3377A"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merican Typewriter Condensed">
    <w:altName w:val="Arial"/>
    <w:panose1 w:val="02090606020004020304"/>
    <w:charset w:val="4D"/>
    <w:family w:val="roman"/>
    <w:pitch w:val="variable"/>
    <w:sig w:usb0="A000006F" w:usb1="00000019" w:usb2="00000000" w:usb3="00000000" w:csb0="0000011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3453B" w14:textId="77777777" w:rsidR="009C21B8" w:rsidRDefault="009C21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9846425"/>
      <w:docPartObj>
        <w:docPartGallery w:val="Page Numbers (Bottom of Page)"/>
        <w:docPartUnique/>
      </w:docPartObj>
    </w:sdtPr>
    <w:sdtEndPr/>
    <w:sdtContent>
      <w:sdt>
        <w:sdtPr>
          <w:id w:val="1633517802"/>
          <w:docPartObj>
            <w:docPartGallery w:val="Page Numbers (Top of Page)"/>
            <w:docPartUnique/>
          </w:docPartObj>
        </w:sdtPr>
        <w:sdtEndPr/>
        <w:sdtContent>
          <w:p w14:paraId="364FCB42" w14:textId="77777777" w:rsidR="001D397F" w:rsidRDefault="001D397F" w:rsidP="00611674">
            <w:pPr>
              <w:pStyle w:val="HDFFooter"/>
            </w:pPr>
            <w:r>
              <w:rPr>
                <w:noProof/>
              </w:rPr>
              <w:drawing>
                <wp:anchor distT="0" distB="0" distL="0" distR="0" simplePos="0" relativeHeight="251658240" behindDoc="0" locked="0" layoutInCell="1" allowOverlap="1" wp14:anchorId="0D6CCB6E" wp14:editId="21C4E4EC">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Pr>
                <w:noProof/>
              </w:rPr>
              <w:t>15</w:t>
            </w:r>
            <w:r>
              <w:rPr>
                <w:noProof/>
              </w:rPr>
              <w:fldChar w:fldCharType="end"/>
            </w:r>
            <w:r>
              <w:t xml:space="preserve"> of </w:t>
            </w:r>
            <w:r w:rsidR="00E3377A">
              <w:rPr>
                <w:noProof/>
              </w:rPr>
              <w:fldChar w:fldCharType="begin"/>
            </w:r>
            <w:r w:rsidR="00E3377A">
              <w:rPr>
                <w:noProof/>
              </w:rPr>
              <w:instrText xml:space="preserve"> NUMPAGES  </w:instrText>
            </w:r>
            <w:r w:rsidR="00E3377A">
              <w:rPr>
                <w:noProof/>
              </w:rPr>
              <w:fldChar w:fldCharType="separate"/>
            </w:r>
            <w:r>
              <w:rPr>
                <w:noProof/>
              </w:rPr>
              <w:t>17</w:t>
            </w:r>
            <w:r w:rsidR="00E3377A">
              <w:rPr>
                <w:noProof/>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210681"/>
      <w:docPartObj>
        <w:docPartGallery w:val="Page Numbers (Bottom of Page)"/>
        <w:docPartUnique/>
      </w:docPartObj>
    </w:sdtPr>
    <w:sdtEndPr/>
    <w:sdtContent>
      <w:sdt>
        <w:sdtPr>
          <w:id w:val="-2050452160"/>
          <w:docPartObj>
            <w:docPartGallery w:val="Page Numbers (Top of Page)"/>
            <w:docPartUnique/>
          </w:docPartObj>
        </w:sdtPr>
        <w:sdtEndPr/>
        <w:sdtContent>
          <w:p w14:paraId="02F1E920" w14:textId="77777777" w:rsidR="001D397F" w:rsidRDefault="001D397F" w:rsidP="00611674">
            <w:pPr>
              <w:pStyle w:val="HDFFooter"/>
            </w:pPr>
            <w:r>
              <w:rPr>
                <w:noProof/>
              </w:rPr>
              <w:drawing>
                <wp:anchor distT="0" distB="0" distL="0" distR="0" simplePos="0" relativeHeight="251660288" behindDoc="0" locked="0" layoutInCell="1" allowOverlap="1" wp14:anchorId="198F00C9" wp14:editId="1E1DEAB3">
                  <wp:simplePos x="0" y="0"/>
                  <wp:positionH relativeFrom="leftMargin">
                    <wp:posOffset>822960</wp:posOffset>
                  </wp:positionH>
                  <wp:positionV relativeFrom="bottomMargin">
                    <wp:posOffset>288290</wp:posOffset>
                  </wp:positionV>
                  <wp:extent cx="594360" cy="360680"/>
                  <wp:effectExtent l="19050" t="0" r="0" b="0"/>
                  <wp:wrapSquare wrapText="right"/>
                  <wp:docPr id="2"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Pr>
                <w:noProof/>
              </w:rPr>
              <w:t>1</w:t>
            </w:r>
            <w:r>
              <w:rPr>
                <w:noProof/>
              </w:rPr>
              <w:fldChar w:fldCharType="end"/>
            </w:r>
            <w:r>
              <w:t xml:space="preserve"> of </w:t>
            </w:r>
            <w:r w:rsidR="00E3377A">
              <w:rPr>
                <w:noProof/>
              </w:rPr>
              <w:fldChar w:fldCharType="begin"/>
            </w:r>
            <w:r w:rsidR="00E3377A">
              <w:rPr>
                <w:noProof/>
              </w:rPr>
              <w:instrText xml:space="preserve"> NUMPAGES  </w:instrText>
            </w:r>
            <w:r w:rsidR="00E3377A">
              <w:rPr>
                <w:noProof/>
              </w:rPr>
              <w:fldChar w:fldCharType="separate"/>
            </w:r>
            <w:r>
              <w:rPr>
                <w:noProof/>
              </w:rPr>
              <w:t>17</w:t>
            </w:r>
            <w:r w:rsidR="00E3377A">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ABCEC0" w14:textId="77777777" w:rsidR="00E3377A" w:rsidRDefault="00E3377A" w:rsidP="00611674">
      <w:r>
        <w:separator/>
      </w:r>
    </w:p>
  </w:footnote>
  <w:footnote w:type="continuationSeparator" w:id="0">
    <w:p w14:paraId="5467869C" w14:textId="77777777" w:rsidR="00E3377A" w:rsidRDefault="00E3377A" w:rsidP="006116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9C0AE" w14:textId="77777777" w:rsidR="009C21B8" w:rsidRDefault="009C21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57B5D" w14:textId="2EDBA4C4" w:rsidR="001D397F" w:rsidRDefault="001D397F" w:rsidP="00611674">
    <w:pPr>
      <w:pStyle w:val="THGHeader2"/>
    </w:pPr>
    <w:r>
      <w:t xml:space="preserve">December </w:t>
    </w:r>
    <w:r w:rsidR="00E34652">
      <w:t>20</w:t>
    </w:r>
    <w:r>
      <w:t>, 2018</w:t>
    </w:r>
    <w:r>
      <w:ptab w:relativeTo="margin" w:alignment="center" w:leader="none"/>
    </w:r>
    <w:r>
      <w:ptab w:relativeTo="margin" w:alignment="right" w:leader="none"/>
    </w:r>
    <w:r w:rsidR="009C21B8">
      <w:t>MS3.2</w:t>
    </w:r>
    <w:r>
      <w:t xml:space="preserve"> THG </w:t>
    </w:r>
    <w:r>
      <w:t>2018-12-</w:t>
    </w:r>
    <w:r w:rsidR="00E34652">
      <w:t>20</w:t>
    </w:r>
    <w:bookmarkStart w:id="7" w:name="_GoBack"/>
    <w:bookmarkEnd w:id="7"/>
    <w:r>
      <w:t>.v</w:t>
    </w:r>
    <w:r w:rsidR="00E34652">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9A08A" w14:textId="206BBFB5" w:rsidR="001D397F" w:rsidRPr="006D4EA4" w:rsidRDefault="001D397F" w:rsidP="00611674">
    <w:pPr>
      <w:pStyle w:val="THGHeader"/>
    </w:pPr>
    <w:r>
      <w:t xml:space="preserve">December </w:t>
    </w:r>
    <w:r w:rsidR="00E34652">
      <w:t>20</w:t>
    </w:r>
    <w:r>
      <w:t>, 2018</w:t>
    </w:r>
    <w:r>
      <w:ptab w:relativeTo="margin" w:alignment="center" w:leader="none"/>
    </w:r>
    <w:r>
      <w:ptab w:relativeTo="margin" w:alignment="right" w:leader="none"/>
    </w:r>
    <w:r w:rsidR="009C21B8">
      <w:t>MS3.2</w:t>
    </w:r>
    <w:r>
      <w:t xml:space="preserve"> THG 2018-12-</w:t>
    </w:r>
    <w:proofErr w:type="gramStart"/>
    <w:r w:rsidR="00E34652">
      <w:t>20</w:t>
    </w:r>
    <w:r>
      <w:t>.v</w:t>
    </w:r>
    <w:proofErr w:type="gramEnd"/>
    <w:r w:rsidR="00E34652">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5141D16"/>
    <w:lvl w:ilvl="0">
      <w:start w:val="1"/>
      <w:numFmt w:val="decimal"/>
      <w:pStyle w:val="ListNumber5"/>
      <w:lvlText w:val="%1)"/>
      <w:lvlJc w:val="left"/>
      <w:pPr>
        <w:ind w:left="1800" w:hanging="360"/>
      </w:pPr>
    </w:lvl>
  </w:abstractNum>
  <w:abstractNum w:abstractNumId="1" w15:restartNumberingAfterBreak="0">
    <w:nsid w:val="FFFFFF7D"/>
    <w:multiLevelType w:val="singleLevel"/>
    <w:tmpl w:val="652EF332"/>
    <w:lvl w:ilvl="0">
      <w:start w:val="1"/>
      <w:numFmt w:val="decimal"/>
      <w:pStyle w:val="ListNumber4"/>
      <w:lvlText w:val="%1)"/>
      <w:lvlJc w:val="left"/>
      <w:pPr>
        <w:ind w:left="1440" w:hanging="360"/>
      </w:pPr>
    </w:lvl>
  </w:abstractNum>
  <w:abstractNum w:abstractNumId="2" w15:restartNumberingAfterBreak="0">
    <w:nsid w:val="FFFFFF7E"/>
    <w:multiLevelType w:val="singleLevel"/>
    <w:tmpl w:val="B70E38B6"/>
    <w:lvl w:ilvl="0">
      <w:start w:val="1"/>
      <w:numFmt w:val="decimal"/>
      <w:pStyle w:val="ListNumber3"/>
      <w:lvlText w:val="%1)"/>
      <w:lvlJc w:val="left"/>
      <w:pPr>
        <w:ind w:left="1080" w:hanging="360"/>
      </w:pPr>
    </w:lvl>
  </w:abstractNum>
  <w:abstractNum w:abstractNumId="3" w15:restartNumberingAfterBreak="0">
    <w:nsid w:val="FFFFFF88"/>
    <w:multiLevelType w:val="singleLevel"/>
    <w:tmpl w:val="A7D08074"/>
    <w:lvl w:ilvl="0">
      <w:start w:val="1"/>
      <w:numFmt w:val="decimal"/>
      <w:pStyle w:val="ListNumberReference"/>
      <w:lvlText w:val="%1."/>
      <w:lvlJc w:val="left"/>
      <w:pPr>
        <w:ind w:left="360" w:hanging="360"/>
      </w:pPr>
    </w:lvl>
  </w:abstractNum>
  <w:abstractNum w:abstractNumId="4" w15:restartNumberingAfterBreak="0">
    <w:nsid w:val="074469EC"/>
    <w:multiLevelType w:val="hybridMultilevel"/>
    <w:tmpl w:val="C2BE697C"/>
    <w:lvl w:ilvl="0" w:tplc="97B80F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591A68"/>
    <w:multiLevelType w:val="multilevel"/>
    <w:tmpl w:val="63DC4E1E"/>
    <w:lvl w:ilvl="0">
      <w:start w:val="1"/>
      <w:numFmt w:val="decimal"/>
      <w:pStyle w:val="Heading2"/>
      <w:lvlText w:val="%1"/>
      <w:lvlJc w:val="left"/>
      <w:pPr>
        <w:ind w:left="432" w:hanging="432"/>
      </w:pPr>
      <w:rPr>
        <w:sz w:val="28"/>
        <w:szCs w:val="28"/>
      </w:rPr>
    </w:lvl>
    <w:lvl w:ilvl="1">
      <w:start w:val="1"/>
      <w:numFmt w:val="decimal"/>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1FA57F6"/>
    <w:multiLevelType w:val="hybridMultilevel"/>
    <w:tmpl w:val="A7D05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E221A36"/>
    <w:multiLevelType w:val="hybridMultilevel"/>
    <w:tmpl w:val="A192D2C6"/>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9" w15:restartNumberingAfterBreak="0">
    <w:nsid w:val="4AFA2C3D"/>
    <w:multiLevelType w:val="hybridMultilevel"/>
    <w:tmpl w:val="22F8E434"/>
    <w:lvl w:ilvl="0" w:tplc="325689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3E5745"/>
    <w:multiLevelType w:val="hybridMultilevel"/>
    <w:tmpl w:val="CB7C0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F539CC"/>
    <w:multiLevelType w:val="hybridMultilevel"/>
    <w:tmpl w:val="1E2AA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2"/>
  </w:num>
  <w:num w:numId="4">
    <w:abstractNumId w:val="1"/>
  </w:num>
  <w:num w:numId="5">
    <w:abstractNumId w:val="0"/>
  </w:num>
  <w:num w:numId="6">
    <w:abstractNumId w:val="7"/>
  </w:num>
  <w:num w:numId="7">
    <w:abstractNumId w:val="3"/>
  </w:num>
  <w:num w:numId="8">
    <w:abstractNumId w:val="9"/>
  </w:num>
  <w:num w:numId="9">
    <w:abstractNumId w:val="12"/>
  </w:num>
  <w:num w:numId="10">
    <w:abstractNumId w:val="6"/>
  </w:num>
  <w:num w:numId="11">
    <w:abstractNumId w:val="11"/>
  </w:num>
  <w:num w:numId="12">
    <w:abstractNumId w:val="4"/>
  </w:num>
  <w:num w:numId="13">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4"/>
  <w:bordersDoNotSurroundFooter/>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B8"/>
    <w:rsid w:val="00001076"/>
    <w:rsid w:val="00001275"/>
    <w:rsid w:val="00005E23"/>
    <w:rsid w:val="00005F4E"/>
    <w:rsid w:val="000060CE"/>
    <w:rsid w:val="00011290"/>
    <w:rsid w:val="00013E7E"/>
    <w:rsid w:val="00014FBA"/>
    <w:rsid w:val="00021F51"/>
    <w:rsid w:val="00024A4C"/>
    <w:rsid w:val="00024AF9"/>
    <w:rsid w:val="000258CE"/>
    <w:rsid w:val="00027298"/>
    <w:rsid w:val="00027520"/>
    <w:rsid w:val="0003132D"/>
    <w:rsid w:val="00031F60"/>
    <w:rsid w:val="00032CF4"/>
    <w:rsid w:val="000375FA"/>
    <w:rsid w:val="0005038F"/>
    <w:rsid w:val="000546C5"/>
    <w:rsid w:val="000564D8"/>
    <w:rsid w:val="000567E0"/>
    <w:rsid w:val="00061870"/>
    <w:rsid w:val="00063A52"/>
    <w:rsid w:val="000658D4"/>
    <w:rsid w:val="00065EF7"/>
    <w:rsid w:val="00074B9B"/>
    <w:rsid w:val="00075A5F"/>
    <w:rsid w:val="00077ED2"/>
    <w:rsid w:val="00081655"/>
    <w:rsid w:val="0008431D"/>
    <w:rsid w:val="00085C22"/>
    <w:rsid w:val="00087306"/>
    <w:rsid w:val="00091FDB"/>
    <w:rsid w:val="00093AA9"/>
    <w:rsid w:val="00093AAC"/>
    <w:rsid w:val="00094576"/>
    <w:rsid w:val="000967E3"/>
    <w:rsid w:val="000A0E41"/>
    <w:rsid w:val="000A1127"/>
    <w:rsid w:val="000A3C3C"/>
    <w:rsid w:val="000A49A6"/>
    <w:rsid w:val="000A4AD7"/>
    <w:rsid w:val="000A5584"/>
    <w:rsid w:val="000B565A"/>
    <w:rsid w:val="000C03D9"/>
    <w:rsid w:val="000C23AA"/>
    <w:rsid w:val="000C4E5C"/>
    <w:rsid w:val="000D2A5A"/>
    <w:rsid w:val="000D67A9"/>
    <w:rsid w:val="000D67EF"/>
    <w:rsid w:val="000E06AE"/>
    <w:rsid w:val="000E2A81"/>
    <w:rsid w:val="000E3DC2"/>
    <w:rsid w:val="000E54D0"/>
    <w:rsid w:val="000E6D88"/>
    <w:rsid w:val="000E7128"/>
    <w:rsid w:val="000F08DC"/>
    <w:rsid w:val="000F40E3"/>
    <w:rsid w:val="000F52C0"/>
    <w:rsid w:val="00102B69"/>
    <w:rsid w:val="00102F15"/>
    <w:rsid w:val="0010301B"/>
    <w:rsid w:val="00103EB7"/>
    <w:rsid w:val="00104544"/>
    <w:rsid w:val="00104940"/>
    <w:rsid w:val="00110414"/>
    <w:rsid w:val="001145FF"/>
    <w:rsid w:val="0011647F"/>
    <w:rsid w:val="00125D3D"/>
    <w:rsid w:val="00140325"/>
    <w:rsid w:val="00142385"/>
    <w:rsid w:val="00142C09"/>
    <w:rsid w:val="00142E7E"/>
    <w:rsid w:val="00145176"/>
    <w:rsid w:val="00146EB7"/>
    <w:rsid w:val="001537A7"/>
    <w:rsid w:val="00154410"/>
    <w:rsid w:val="00155588"/>
    <w:rsid w:val="00166B6B"/>
    <w:rsid w:val="001712E0"/>
    <w:rsid w:val="00176A59"/>
    <w:rsid w:val="00184172"/>
    <w:rsid w:val="001877AC"/>
    <w:rsid w:val="00187D4E"/>
    <w:rsid w:val="00187EB9"/>
    <w:rsid w:val="00190E35"/>
    <w:rsid w:val="001920F4"/>
    <w:rsid w:val="00192FFA"/>
    <w:rsid w:val="0019457D"/>
    <w:rsid w:val="0019598E"/>
    <w:rsid w:val="001A2A95"/>
    <w:rsid w:val="001B0F98"/>
    <w:rsid w:val="001B28B9"/>
    <w:rsid w:val="001B2E6A"/>
    <w:rsid w:val="001B5E55"/>
    <w:rsid w:val="001B7BC0"/>
    <w:rsid w:val="001B7FBE"/>
    <w:rsid w:val="001C0A5F"/>
    <w:rsid w:val="001C5C05"/>
    <w:rsid w:val="001D397F"/>
    <w:rsid w:val="001D416A"/>
    <w:rsid w:val="001D493E"/>
    <w:rsid w:val="001D5660"/>
    <w:rsid w:val="001D5FE9"/>
    <w:rsid w:val="001E13D4"/>
    <w:rsid w:val="001E2518"/>
    <w:rsid w:val="001E4C32"/>
    <w:rsid w:val="001E4E11"/>
    <w:rsid w:val="001F0CDE"/>
    <w:rsid w:val="001F1B15"/>
    <w:rsid w:val="001F5BD0"/>
    <w:rsid w:val="001F623A"/>
    <w:rsid w:val="001F77BD"/>
    <w:rsid w:val="00200239"/>
    <w:rsid w:val="00202353"/>
    <w:rsid w:val="00202B22"/>
    <w:rsid w:val="00205F55"/>
    <w:rsid w:val="00210007"/>
    <w:rsid w:val="002111CE"/>
    <w:rsid w:val="0022251E"/>
    <w:rsid w:val="00225691"/>
    <w:rsid w:val="00226ECB"/>
    <w:rsid w:val="002270A3"/>
    <w:rsid w:val="002379ED"/>
    <w:rsid w:val="00240D41"/>
    <w:rsid w:val="002443A4"/>
    <w:rsid w:val="0024554C"/>
    <w:rsid w:val="002458B9"/>
    <w:rsid w:val="00260A65"/>
    <w:rsid w:val="002640E1"/>
    <w:rsid w:val="002658E0"/>
    <w:rsid w:val="00271AD5"/>
    <w:rsid w:val="0027466C"/>
    <w:rsid w:val="002756CA"/>
    <w:rsid w:val="0027578A"/>
    <w:rsid w:val="00276AF7"/>
    <w:rsid w:val="00281623"/>
    <w:rsid w:val="00285BB2"/>
    <w:rsid w:val="002871E8"/>
    <w:rsid w:val="002871F0"/>
    <w:rsid w:val="00290754"/>
    <w:rsid w:val="00295274"/>
    <w:rsid w:val="002978D3"/>
    <w:rsid w:val="002A5637"/>
    <w:rsid w:val="002B06FC"/>
    <w:rsid w:val="002B4EFF"/>
    <w:rsid w:val="002B6C40"/>
    <w:rsid w:val="002C03C8"/>
    <w:rsid w:val="002C2D7B"/>
    <w:rsid w:val="002C3EBA"/>
    <w:rsid w:val="002D189D"/>
    <w:rsid w:val="002D2AEC"/>
    <w:rsid w:val="002D7C38"/>
    <w:rsid w:val="002E5A3C"/>
    <w:rsid w:val="002E5C66"/>
    <w:rsid w:val="002E6597"/>
    <w:rsid w:val="002E78C9"/>
    <w:rsid w:val="002F01EA"/>
    <w:rsid w:val="002F1E79"/>
    <w:rsid w:val="002F2298"/>
    <w:rsid w:val="002F3D83"/>
    <w:rsid w:val="002F3DC9"/>
    <w:rsid w:val="00312477"/>
    <w:rsid w:val="003132E9"/>
    <w:rsid w:val="003133C5"/>
    <w:rsid w:val="0031453D"/>
    <w:rsid w:val="00316113"/>
    <w:rsid w:val="0032011E"/>
    <w:rsid w:val="00322F6C"/>
    <w:rsid w:val="0032429F"/>
    <w:rsid w:val="0032693C"/>
    <w:rsid w:val="0032796C"/>
    <w:rsid w:val="0034103F"/>
    <w:rsid w:val="0034783C"/>
    <w:rsid w:val="00351AE8"/>
    <w:rsid w:val="00352773"/>
    <w:rsid w:val="003534B7"/>
    <w:rsid w:val="0035598D"/>
    <w:rsid w:val="00362994"/>
    <w:rsid w:val="00364DDA"/>
    <w:rsid w:val="00365A4C"/>
    <w:rsid w:val="003666D5"/>
    <w:rsid w:val="00366DCF"/>
    <w:rsid w:val="00370E92"/>
    <w:rsid w:val="0037756A"/>
    <w:rsid w:val="00382F40"/>
    <w:rsid w:val="00385342"/>
    <w:rsid w:val="00385F03"/>
    <w:rsid w:val="00386B2E"/>
    <w:rsid w:val="00391F57"/>
    <w:rsid w:val="003948FF"/>
    <w:rsid w:val="00395FD1"/>
    <w:rsid w:val="003A10AA"/>
    <w:rsid w:val="003A21C9"/>
    <w:rsid w:val="003A7228"/>
    <w:rsid w:val="003B331B"/>
    <w:rsid w:val="003B3880"/>
    <w:rsid w:val="003B40A7"/>
    <w:rsid w:val="003C1450"/>
    <w:rsid w:val="003C1CCC"/>
    <w:rsid w:val="003C2D3A"/>
    <w:rsid w:val="003D3288"/>
    <w:rsid w:val="003D500F"/>
    <w:rsid w:val="003E098D"/>
    <w:rsid w:val="003E51FC"/>
    <w:rsid w:val="003E5BAF"/>
    <w:rsid w:val="003E6027"/>
    <w:rsid w:val="003F175F"/>
    <w:rsid w:val="003F5920"/>
    <w:rsid w:val="003F6DC6"/>
    <w:rsid w:val="00401618"/>
    <w:rsid w:val="00404961"/>
    <w:rsid w:val="004057E9"/>
    <w:rsid w:val="0040583A"/>
    <w:rsid w:val="00405DE4"/>
    <w:rsid w:val="00407A51"/>
    <w:rsid w:val="004106D7"/>
    <w:rsid w:val="00411EEF"/>
    <w:rsid w:val="00412DB0"/>
    <w:rsid w:val="00416E7B"/>
    <w:rsid w:val="00422AA4"/>
    <w:rsid w:val="00423928"/>
    <w:rsid w:val="00425CF9"/>
    <w:rsid w:val="00426D82"/>
    <w:rsid w:val="00432244"/>
    <w:rsid w:val="00432EC9"/>
    <w:rsid w:val="00434342"/>
    <w:rsid w:val="00440879"/>
    <w:rsid w:val="004447C1"/>
    <w:rsid w:val="00445F31"/>
    <w:rsid w:val="00451229"/>
    <w:rsid w:val="00453E6E"/>
    <w:rsid w:val="004611FA"/>
    <w:rsid w:val="00461974"/>
    <w:rsid w:val="004644CB"/>
    <w:rsid w:val="0046512A"/>
    <w:rsid w:val="00471213"/>
    <w:rsid w:val="0047190A"/>
    <w:rsid w:val="00473B7F"/>
    <w:rsid w:val="00475EB4"/>
    <w:rsid w:val="00483681"/>
    <w:rsid w:val="0048574D"/>
    <w:rsid w:val="004858E9"/>
    <w:rsid w:val="00491A9B"/>
    <w:rsid w:val="00494171"/>
    <w:rsid w:val="004A0B7A"/>
    <w:rsid w:val="004A1032"/>
    <w:rsid w:val="004A10C4"/>
    <w:rsid w:val="004A2C4B"/>
    <w:rsid w:val="004B0028"/>
    <w:rsid w:val="004B0BC8"/>
    <w:rsid w:val="004B6161"/>
    <w:rsid w:val="004C12DC"/>
    <w:rsid w:val="004D0ECC"/>
    <w:rsid w:val="004D6FE9"/>
    <w:rsid w:val="004D7ED0"/>
    <w:rsid w:val="004E0523"/>
    <w:rsid w:val="004E0791"/>
    <w:rsid w:val="004E3A1D"/>
    <w:rsid w:val="004F68B6"/>
    <w:rsid w:val="004F7765"/>
    <w:rsid w:val="0050044E"/>
    <w:rsid w:val="00500D1D"/>
    <w:rsid w:val="005048B3"/>
    <w:rsid w:val="00504BA3"/>
    <w:rsid w:val="005073E1"/>
    <w:rsid w:val="005107DF"/>
    <w:rsid w:val="00513B9F"/>
    <w:rsid w:val="0051526C"/>
    <w:rsid w:val="00517EE0"/>
    <w:rsid w:val="00530404"/>
    <w:rsid w:val="0053373D"/>
    <w:rsid w:val="00534283"/>
    <w:rsid w:val="0053560A"/>
    <w:rsid w:val="005421DC"/>
    <w:rsid w:val="005426F5"/>
    <w:rsid w:val="00546DC0"/>
    <w:rsid w:val="00552275"/>
    <w:rsid w:val="0055228B"/>
    <w:rsid w:val="00556291"/>
    <w:rsid w:val="005563FC"/>
    <w:rsid w:val="00556B24"/>
    <w:rsid w:val="00557563"/>
    <w:rsid w:val="005610AF"/>
    <w:rsid w:val="0056164F"/>
    <w:rsid w:val="00561F28"/>
    <w:rsid w:val="005621B7"/>
    <w:rsid w:val="00563F81"/>
    <w:rsid w:val="0056402B"/>
    <w:rsid w:val="00565622"/>
    <w:rsid w:val="005678C2"/>
    <w:rsid w:val="005704CD"/>
    <w:rsid w:val="00572FA3"/>
    <w:rsid w:val="00575CE5"/>
    <w:rsid w:val="00576578"/>
    <w:rsid w:val="00577365"/>
    <w:rsid w:val="0057789C"/>
    <w:rsid w:val="00582129"/>
    <w:rsid w:val="0058558A"/>
    <w:rsid w:val="0058686F"/>
    <w:rsid w:val="00592801"/>
    <w:rsid w:val="0059317B"/>
    <w:rsid w:val="00593E49"/>
    <w:rsid w:val="00594D6A"/>
    <w:rsid w:val="00595AC1"/>
    <w:rsid w:val="005A601A"/>
    <w:rsid w:val="005A7098"/>
    <w:rsid w:val="005A7F52"/>
    <w:rsid w:val="005B020E"/>
    <w:rsid w:val="005B7E8A"/>
    <w:rsid w:val="005C52F1"/>
    <w:rsid w:val="005C6578"/>
    <w:rsid w:val="005C7673"/>
    <w:rsid w:val="005E06D2"/>
    <w:rsid w:val="005E57E6"/>
    <w:rsid w:val="005E635F"/>
    <w:rsid w:val="005F02ED"/>
    <w:rsid w:val="005F37CB"/>
    <w:rsid w:val="005F4E2A"/>
    <w:rsid w:val="006005A9"/>
    <w:rsid w:val="006022C2"/>
    <w:rsid w:val="006038AC"/>
    <w:rsid w:val="0060553E"/>
    <w:rsid w:val="00606020"/>
    <w:rsid w:val="006107CE"/>
    <w:rsid w:val="006112D2"/>
    <w:rsid w:val="00611674"/>
    <w:rsid w:val="00613C53"/>
    <w:rsid w:val="006142DA"/>
    <w:rsid w:val="0062050F"/>
    <w:rsid w:val="00627033"/>
    <w:rsid w:val="00631304"/>
    <w:rsid w:val="00635A29"/>
    <w:rsid w:val="00641DA6"/>
    <w:rsid w:val="0064347D"/>
    <w:rsid w:val="006508EC"/>
    <w:rsid w:val="006522EE"/>
    <w:rsid w:val="00653D0D"/>
    <w:rsid w:val="0065413C"/>
    <w:rsid w:val="00663C79"/>
    <w:rsid w:val="00663EAD"/>
    <w:rsid w:val="0067397C"/>
    <w:rsid w:val="0068204B"/>
    <w:rsid w:val="00686137"/>
    <w:rsid w:val="00691972"/>
    <w:rsid w:val="00693A95"/>
    <w:rsid w:val="0069483E"/>
    <w:rsid w:val="00697EF9"/>
    <w:rsid w:val="006A7035"/>
    <w:rsid w:val="006B2127"/>
    <w:rsid w:val="006B4C6E"/>
    <w:rsid w:val="006B5658"/>
    <w:rsid w:val="006B6262"/>
    <w:rsid w:val="006B65EF"/>
    <w:rsid w:val="006C49C5"/>
    <w:rsid w:val="006C591F"/>
    <w:rsid w:val="006C5E17"/>
    <w:rsid w:val="006C5E76"/>
    <w:rsid w:val="006C6187"/>
    <w:rsid w:val="006D1A41"/>
    <w:rsid w:val="006D3D19"/>
    <w:rsid w:val="006D4FAF"/>
    <w:rsid w:val="006D61DC"/>
    <w:rsid w:val="006D6FDB"/>
    <w:rsid w:val="006D7616"/>
    <w:rsid w:val="006E67B7"/>
    <w:rsid w:val="006E7FD8"/>
    <w:rsid w:val="006F0823"/>
    <w:rsid w:val="006F2F3A"/>
    <w:rsid w:val="006F4F46"/>
    <w:rsid w:val="006F5763"/>
    <w:rsid w:val="006F6375"/>
    <w:rsid w:val="006F72C5"/>
    <w:rsid w:val="0070025B"/>
    <w:rsid w:val="0070058D"/>
    <w:rsid w:val="00700E1D"/>
    <w:rsid w:val="00702AC1"/>
    <w:rsid w:val="00711C3E"/>
    <w:rsid w:val="00721186"/>
    <w:rsid w:val="00721EBB"/>
    <w:rsid w:val="00727D76"/>
    <w:rsid w:val="007342D2"/>
    <w:rsid w:val="00737F04"/>
    <w:rsid w:val="00741BBC"/>
    <w:rsid w:val="007423ED"/>
    <w:rsid w:val="007478F7"/>
    <w:rsid w:val="00750D74"/>
    <w:rsid w:val="00765212"/>
    <w:rsid w:val="00767CE1"/>
    <w:rsid w:val="00770DA7"/>
    <w:rsid w:val="007717A3"/>
    <w:rsid w:val="0077184D"/>
    <w:rsid w:val="0077188A"/>
    <w:rsid w:val="00772497"/>
    <w:rsid w:val="00772AE9"/>
    <w:rsid w:val="007804C9"/>
    <w:rsid w:val="00780EC0"/>
    <w:rsid w:val="0078366E"/>
    <w:rsid w:val="007855E0"/>
    <w:rsid w:val="0078685A"/>
    <w:rsid w:val="0079496D"/>
    <w:rsid w:val="0079577D"/>
    <w:rsid w:val="007969A6"/>
    <w:rsid w:val="007A033E"/>
    <w:rsid w:val="007A2D45"/>
    <w:rsid w:val="007A40CC"/>
    <w:rsid w:val="007A45D9"/>
    <w:rsid w:val="007A7E3E"/>
    <w:rsid w:val="007B0D35"/>
    <w:rsid w:val="007B34E0"/>
    <w:rsid w:val="007B7744"/>
    <w:rsid w:val="007C1AE8"/>
    <w:rsid w:val="007C3E7E"/>
    <w:rsid w:val="007C7788"/>
    <w:rsid w:val="007D1864"/>
    <w:rsid w:val="007D2624"/>
    <w:rsid w:val="007D2836"/>
    <w:rsid w:val="007D339A"/>
    <w:rsid w:val="007E0EA4"/>
    <w:rsid w:val="007E0F80"/>
    <w:rsid w:val="007E1E96"/>
    <w:rsid w:val="007E317A"/>
    <w:rsid w:val="007F2974"/>
    <w:rsid w:val="007F3872"/>
    <w:rsid w:val="007F4543"/>
    <w:rsid w:val="007F5029"/>
    <w:rsid w:val="00802A09"/>
    <w:rsid w:val="00807847"/>
    <w:rsid w:val="00811258"/>
    <w:rsid w:val="00811C3A"/>
    <w:rsid w:val="00812949"/>
    <w:rsid w:val="00812A24"/>
    <w:rsid w:val="0081311C"/>
    <w:rsid w:val="00816C8C"/>
    <w:rsid w:val="00820A91"/>
    <w:rsid w:val="00822D23"/>
    <w:rsid w:val="008233CE"/>
    <w:rsid w:val="0082584D"/>
    <w:rsid w:val="0082593A"/>
    <w:rsid w:val="00836A58"/>
    <w:rsid w:val="00837F7E"/>
    <w:rsid w:val="00841FC4"/>
    <w:rsid w:val="0085315D"/>
    <w:rsid w:val="00856914"/>
    <w:rsid w:val="00857183"/>
    <w:rsid w:val="008627DE"/>
    <w:rsid w:val="0086402E"/>
    <w:rsid w:val="008664E1"/>
    <w:rsid w:val="008733E2"/>
    <w:rsid w:val="0087385C"/>
    <w:rsid w:val="00873B87"/>
    <w:rsid w:val="00881869"/>
    <w:rsid w:val="0088521F"/>
    <w:rsid w:val="008975AF"/>
    <w:rsid w:val="008A13C9"/>
    <w:rsid w:val="008A5776"/>
    <w:rsid w:val="008A645A"/>
    <w:rsid w:val="008A6E85"/>
    <w:rsid w:val="008B1041"/>
    <w:rsid w:val="008B1F11"/>
    <w:rsid w:val="008B34DA"/>
    <w:rsid w:val="008B4F62"/>
    <w:rsid w:val="008B7045"/>
    <w:rsid w:val="008B73DF"/>
    <w:rsid w:val="008B7D1D"/>
    <w:rsid w:val="008B7DBD"/>
    <w:rsid w:val="008C6F56"/>
    <w:rsid w:val="008D0B53"/>
    <w:rsid w:val="008D34ED"/>
    <w:rsid w:val="008D3597"/>
    <w:rsid w:val="008D4DBA"/>
    <w:rsid w:val="008D5728"/>
    <w:rsid w:val="008E3167"/>
    <w:rsid w:val="008E37DA"/>
    <w:rsid w:val="008E73E7"/>
    <w:rsid w:val="008F240B"/>
    <w:rsid w:val="008F282B"/>
    <w:rsid w:val="008F4E29"/>
    <w:rsid w:val="008F5C01"/>
    <w:rsid w:val="008F6DDA"/>
    <w:rsid w:val="008F6F1E"/>
    <w:rsid w:val="008F7EB8"/>
    <w:rsid w:val="00900BD4"/>
    <w:rsid w:val="0090170F"/>
    <w:rsid w:val="00903127"/>
    <w:rsid w:val="00904CDE"/>
    <w:rsid w:val="0090534F"/>
    <w:rsid w:val="00905AEC"/>
    <w:rsid w:val="009079A8"/>
    <w:rsid w:val="00911A6C"/>
    <w:rsid w:val="009122DD"/>
    <w:rsid w:val="00912B9D"/>
    <w:rsid w:val="009133A8"/>
    <w:rsid w:val="009155A2"/>
    <w:rsid w:val="00921941"/>
    <w:rsid w:val="009230A7"/>
    <w:rsid w:val="00924777"/>
    <w:rsid w:val="009254E1"/>
    <w:rsid w:val="0093356D"/>
    <w:rsid w:val="009356E8"/>
    <w:rsid w:val="009364B2"/>
    <w:rsid w:val="009374AE"/>
    <w:rsid w:val="00941136"/>
    <w:rsid w:val="009414FB"/>
    <w:rsid w:val="00941604"/>
    <w:rsid w:val="0094414B"/>
    <w:rsid w:val="00951D9B"/>
    <w:rsid w:val="00963946"/>
    <w:rsid w:val="00966307"/>
    <w:rsid w:val="00970DA2"/>
    <w:rsid w:val="00971D17"/>
    <w:rsid w:val="00973FDD"/>
    <w:rsid w:val="009755B7"/>
    <w:rsid w:val="0097745E"/>
    <w:rsid w:val="009850BB"/>
    <w:rsid w:val="00985BC5"/>
    <w:rsid w:val="009904C0"/>
    <w:rsid w:val="00996798"/>
    <w:rsid w:val="009A0E16"/>
    <w:rsid w:val="009A3CA7"/>
    <w:rsid w:val="009A7B20"/>
    <w:rsid w:val="009B1874"/>
    <w:rsid w:val="009B442B"/>
    <w:rsid w:val="009B5A79"/>
    <w:rsid w:val="009B703D"/>
    <w:rsid w:val="009C00D9"/>
    <w:rsid w:val="009C0D0F"/>
    <w:rsid w:val="009C21B8"/>
    <w:rsid w:val="009C2748"/>
    <w:rsid w:val="009C3D30"/>
    <w:rsid w:val="009C40AA"/>
    <w:rsid w:val="009D13C8"/>
    <w:rsid w:val="009D1D59"/>
    <w:rsid w:val="009D292D"/>
    <w:rsid w:val="009D5783"/>
    <w:rsid w:val="009D5D32"/>
    <w:rsid w:val="009D5DD0"/>
    <w:rsid w:val="009D6B6B"/>
    <w:rsid w:val="009D7F09"/>
    <w:rsid w:val="009E54C3"/>
    <w:rsid w:val="009F2B7B"/>
    <w:rsid w:val="009F434D"/>
    <w:rsid w:val="00A00BA9"/>
    <w:rsid w:val="00A074D0"/>
    <w:rsid w:val="00A10C78"/>
    <w:rsid w:val="00A13F84"/>
    <w:rsid w:val="00A20785"/>
    <w:rsid w:val="00A21BE1"/>
    <w:rsid w:val="00A21C59"/>
    <w:rsid w:val="00A23718"/>
    <w:rsid w:val="00A23B1B"/>
    <w:rsid w:val="00A25558"/>
    <w:rsid w:val="00A26852"/>
    <w:rsid w:val="00A3127A"/>
    <w:rsid w:val="00A34C01"/>
    <w:rsid w:val="00A35EEB"/>
    <w:rsid w:val="00A4296E"/>
    <w:rsid w:val="00A54B83"/>
    <w:rsid w:val="00A56758"/>
    <w:rsid w:val="00A6148B"/>
    <w:rsid w:val="00A62D95"/>
    <w:rsid w:val="00A659A7"/>
    <w:rsid w:val="00A70061"/>
    <w:rsid w:val="00A70AB9"/>
    <w:rsid w:val="00A7289C"/>
    <w:rsid w:val="00A73D55"/>
    <w:rsid w:val="00A74F95"/>
    <w:rsid w:val="00A7574B"/>
    <w:rsid w:val="00A757FE"/>
    <w:rsid w:val="00A759A6"/>
    <w:rsid w:val="00A85B04"/>
    <w:rsid w:val="00A93028"/>
    <w:rsid w:val="00A96D84"/>
    <w:rsid w:val="00AA110E"/>
    <w:rsid w:val="00AA2DC9"/>
    <w:rsid w:val="00AA4529"/>
    <w:rsid w:val="00AA78B6"/>
    <w:rsid w:val="00AB1294"/>
    <w:rsid w:val="00AB68C5"/>
    <w:rsid w:val="00AC45CA"/>
    <w:rsid w:val="00AD236E"/>
    <w:rsid w:val="00AD243F"/>
    <w:rsid w:val="00AD365C"/>
    <w:rsid w:val="00AD3A86"/>
    <w:rsid w:val="00AD4395"/>
    <w:rsid w:val="00AD508E"/>
    <w:rsid w:val="00AD6586"/>
    <w:rsid w:val="00AD6744"/>
    <w:rsid w:val="00AD7BEB"/>
    <w:rsid w:val="00AE3240"/>
    <w:rsid w:val="00AE5BF0"/>
    <w:rsid w:val="00AF3BFE"/>
    <w:rsid w:val="00AF4935"/>
    <w:rsid w:val="00B01C4E"/>
    <w:rsid w:val="00B0590A"/>
    <w:rsid w:val="00B068A1"/>
    <w:rsid w:val="00B07813"/>
    <w:rsid w:val="00B12AC8"/>
    <w:rsid w:val="00B12EDC"/>
    <w:rsid w:val="00B20464"/>
    <w:rsid w:val="00B24500"/>
    <w:rsid w:val="00B24D33"/>
    <w:rsid w:val="00B2655D"/>
    <w:rsid w:val="00B276F2"/>
    <w:rsid w:val="00B30FDD"/>
    <w:rsid w:val="00B31F5D"/>
    <w:rsid w:val="00B323D5"/>
    <w:rsid w:val="00B34ACD"/>
    <w:rsid w:val="00B359AC"/>
    <w:rsid w:val="00B35BA9"/>
    <w:rsid w:val="00B35F60"/>
    <w:rsid w:val="00B429B4"/>
    <w:rsid w:val="00B45182"/>
    <w:rsid w:val="00B47076"/>
    <w:rsid w:val="00B50244"/>
    <w:rsid w:val="00B52DF5"/>
    <w:rsid w:val="00B53126"/>
    <w:rsid w:val="00B553EF"/>
    <w:rsid w:val="00B62510"/>
    <w:rsid w:val="00B646FD"/>
    <w:rsid w:val="00B6515A"/>
    <w:rsid w:val="00B67C77"/>
    <w:rsid w:val="00B67E0D"/>
    <w:rsid w:val="00B73262"/>
    <w:rsid w:val="00B73CF4"/>
    <w:rsid w:val="00B761AE"/>
    <w:rsid w:val="00B76679"/>
    <w:rsid w:val="00B8281C"/>
    <w:rsid w:val="00B82E93"/>
    <w:rsid w:val="00B87FA7"/>
    <w:rsid w:val="00B90168"/>
    <w:rsid w:val="00B91D2B"/>
    <w:rsid w:val="00B9235D"/>
    <w:rsid w:val="00B929D1"/>
    <w:rsid w:val="00B943D4"/>
    <w:rsid w:val="00BA04B9"/>
    <w:rsid w:val="00BA58E8"/>
    <w:rsid w:val="00BB1424"/>
    <w:rsid w:val="00BB17D6"/>
    <w:rsid w:val="00BC0554"/>
    <w:rsid w:val="00BC15AB"/>
    <w:rsid w:val="00BC264D"/>
    <w:rsid w:val="00BC6514"/>
    <w:rsid w:val="00BD148D"/>
    <w:rsid w:val="00BD78F8"/>
    <w:rsid w:val="00BE156E"/>
    <w:rsid w:val="00BF0B5F"/>
    <w:rsid w:val="00BF1ED1"/>
    <w:rsid w:val="00BF432E"/>
    <w:rsid w:val="00BF6AF4"/>
    <w:rsid w:val="00BF7207"/>
    <w:rsid w:val="00BF761D"/>
    <w:rsid w:val="00C03515"/>
    <w:rsid w:val="00C1370E"/>
    <w:rsid w:val="00C20D0D"/>
    <w:rsid w:val="00C215BC"/>
    <w:rsid w:val="00C23223"/>
    <w:rsid w:val="00C27887"/>
    <w:rsid w:val="00C406AA"/>
    <w:rsid w:val="00C42145"/>
    <w:rsid w:val="00C475C1"/>
    <w:rsid w:val="00C47DD8"/>
    <w:rsid w:val="00C53423"/>
    <w:rsid w:val="00C53EEA"/>
    <w:rsid w:val="00C54C0F"/>
    <w:rsid w:val="00C5540E"/>
    <w:rsid w:val="00C57820"/>
    <w:rsid w:val="00C61745"/>
    <w:rsid w:val="00C62DE4"/>
    <w:rsid w:val="00C638A8"/>
    <w:rsid w:val="00C76E28"/>
    <w:rsid w:val="00C85516"/>
    <w:rsid w:val="00C9014C"/>
    <w:rsid w:val="00C91E00"/>
    <w:rsid w:val="00CA1B71"/>
    <w:rsid w:val="00CA414E"/>
    <w:rsid w:val="00CA4883"/>
    <w:rsid w:val="00CB60A5"/>
    <w:rsid w:val="00CB7AE1"/>
    <w:rsid w:val="00CC1FD6"/>
    <w:rsid w:val="00CC7036"/>
    <w:rsid w:val="00CC749C"/>
    <w:rsid w:val="00CD0B8E"/>
    <w:rsid w:val="00CD1FA9"/>
    <w:rsid w:val="00CD2140"/>
    <w:rsid w:val="00CD325F"/>
    <w:rsid w:val="00CD6316"/>
    <w:rsid w:val="00CE0CD9"/>
    <w:rsid w:val="00CE2F21"/>
    <w:rsid w:val="00CE2F7C"/>
    <w:rsid w:val="00CE601D"/>
    <w:rsid w:val="00CE6305"/>
    <w:rsid w:val="00CE7DC4"/>
    <w:rsid w:val="00CF0CE6"/>
    <w:rsid w:val="00CF24E1"/>
    <w:rsid w:val="00CF38AC"/>
    <w:rsid w:val="00CF7BD5"/>
    <w:rsid w:val="00D00C73"/>
    <w:rsid w:val="00D031F5"/>
    <w:rsid w:val="00D0476B"/>
    <w:rsid w:val="00D07992"/>
    <w:rsid w:val="00D136DB"/>
    <w:rsid w:val="00D13949"/>
    <w:rsid w:val="00D17181"/>
    <w:rsid w:val="00D25542"/>
    <w:rsid w:val="00D275D2"/>
    <w:rsid w:val="00D27B99"/>
    <w:rsid w:val="00D353C9"/>
    <w:rsid w:val="00D454AA"/>
    <w:rsid w:val="00D47C69"/>
    <w:rsid w:val="00D54046"/>
    <w:rsid w:val="00D5762E"/>
    <w:rsid w:val="00D61107"/>
    <w:rsid w:val="00D61AB2"/>
    <w:rsid w:val="00D61D39"/>
    <w:rsid w:val="00D623E1"/>
    <w:rsid w:val="00D63766"/>
    <w:rsid w:val="00D63B8F"/>
    <w:rsid w:val="00D70D56"/>
    <w:rsid w:val="00D72B16"/>
    <w:rsid w:val="00D72CBF"/>
    <w:rsid w:val="00D76C19"/>
    <w:rsid w:val="00D8301A"/>
    <w:rsid w:val="00D83B3D"/>
    <w:rsid w:val="00D84E50"/>
    <w:rsid w:val="00D875B6"/>
    <w:rsid w:val="00D87889"/>
    <w:rsid w:val="00D92FE6"/>
    <w:rsid w:val="00D945B4"/>
    <w:rsid w:val="00D97229"/>
    <w:rsid w:val="00D97C97"/>
    <w:rsid w:val="00D97D09"/>
    <w:rsid w:val="00D97FF1"/>
    <w:rsid w:val="00DA0F7E"/>
    <w:rsid w:val="00DA367C"/>
    <w:rsid w:val="00DA4481"/>
    <w:rsid w:val="00DA6C02"/>
    <w:rsid w:val="00DB0DE9"/>
    <w:rsid w:val="00DB1367"/>
    <w:rsid w:val="00DB3C5A"/>
    <w:rsid w:val="00DB433D"/>
    <w:rsid w:val="00DB60B9"/>
    <w:rsid w:val="00DB6EA2"/>
    <w:rsid w:val="00DB72EC"/>
    <w:rsid w:val="00DC1221"/>
    <w:rsid w:val="00DC3588"/>
    <w:rsid w:val="00DD4338"/>
    <w:rsid w:val="00DD49D9"/>
    <w:rsid w:val="00DD5C64"/>
    <w:rsid w:val="00DE0C63"/>
    <w:rsid w:val="00DE27F5"/>
    <w:rsid w:val="00DE33FA"/>
    <w:rsid w:val="00DE6631"/>
    <w:rsid w:val="00DF2575"/>
    <w:rsid w:val="00DF5D02"/>
    <w:rsid w:val="00DF6B83"/>
    <w:rsid w:val="00DF7369"/>
    <w:rsid w:val="00E003DA"/>
    <w:rsid w:val="00E109E6"/>
    <w:rsid w:val="00E1319A"/>
    <w:rsid w:val="00E1560D"/>
    <w:rsid w:val="00E167B5"/>
    <w:rsid w:val="00E21008"/>
    <w:rsid w:val="00E2124D"/>
    <w:rsid w:val="00E23C1A"/>
    <w:rsid w:val="00E2756A"/>
    <w:rsid w:val="00E276AB"/>
    <w:rsid w:val="00E321BA"/>
    <w:rsid w:val="00E3377A"/>
    <w:rsid w:val="00E34652"/>
    <w:rsid w:val="00E34FA3"/>
    <w:rsid w:val="00E374CE"/>
    <w:rsid w:val="00E4041B"/>
    <w:rsid w:val="00E4125D"/>
    <w:rsid w:val="00E41CB0"/>
    <w:rsid w:val="00E430F2"/>
    <w:rsid w:val="00E45746"/>
    <w:rsid w:val="00E467DA"/>
    <w:rsid w:val="00E50AF2"/>
    <w:rsid w:val="00E51059"/>
    <w:rsid w:val="00E51954"/>
    <w:rsid w:val="00E53FF6"/>
    <w:rsid w:val="00E8169C"/>
    <w:rsid w:val="00E82A1A"/>
    <w:rsid w:val="00E92125"/>
    <w:rsid w:val="00E92F52"/>
    <w:rsid w:val="00E9424F"/>
    <w:rsid w:val="00E9578E"/>
    <w:rsid w:val="00E9581E"/>
    <w:rsid w:val="00EA1DD9"/>
    <w:rsid w:val="00EA34D3"/>
    <w:rsid w:val="00EA7611"/>
    <w:rsid w:val="00EB282A"/>
    <w:rsid w:val="00EB4EFE"/>
    <w:rsid w:val="00EB4FA8"/>
    <w:rsid w:val="00EB50CC"/>
    <w:rsid w:val="00EB5F43"/>
    <w:rsid w:val="00EC2173"/>
    <w:rsid w:val="00EC34DF"/>
    <w:rsid w:val="00ED10C7"/>
    <w:rsid w:val="00ED11C2"/>
    <w:rsid w:val="00ED1266"/>
    <w:rsid w:val="00ED19F1"/>
    <w:rsid w:val="00ED2B8E"/>
    <w:rsid w:val="00ED5E48"/>
    <w:rsid w:val="00EE0F05"/>
    <w:rsid w:val="00EE1924"/>
    <w:rsid w:val="00EE583B"/>
    <w:rsid w:val="00EE5B5C"/>
    <w:rsid w:val="00EE6A78"/>
    <w:rsid w:val="00EE6DBF"/>
    <w:rsid w:val="00EE79E4"/>
    <w:rsid w:val="00EF3FF0"/>
    <w:rsid w:val="00EF5535"/>
    <w:rsid w:val="00EF67CB"/>
    <w:rsid w:val="00F0547D"/>
    <w:rsid w:val="00F067DD"/>
    <w:rsid w:val="00F06809"/>
    <w:rsid w:val="00F10C36"/>
    <w:rsid w:val="00F1272B"/>
    <w:rsid w:val="00F149D6"/>
    <w:rsid w:val="00F21E5F"/>
    <w:rsid w:val="00F23B5F"/>
    <w:rsid w:val="00F25D34"/>
    <w:rsid w:val="00F32BC4"/>
    <w:rsid w:val="00F33087"/>
    <w:rsid w:val="00F33909"/>
    <w:rsid w:val="00F347CB"/>
    <w:rsid w:val="00F5761D"/>
    <w:rsid w:val="00F62904"/>
    <w:rsid w:val="00F65A67"/>
    <w:rsid w:val="00F7177F"/>
    <w:rsid w:val="00F80475"/>
    <w:rsid w:val="00F828B4"/>
    <w:rsid w:val="00F837F7"/>
    <w:rsid w:val="00F90415"/>
    <w:rsid w:val="00F90CCE"/>
    <w:rsid w:val="00F96959"/>
    <w:rsid w:val="00FB1038"/>
    <w:rsid w:val="00FB3864"/>
    <w:rsid w:val="00FB4388"/>
    <w:rsid w:val="00FC46DE"/>
    <w:rsid w:val="00FC4C56"/>
    <w:rsid w:val="00FC4EFB"/>
    <w:rsid w:val="00FC5228"/>
    <w:rsid w:val="00FC613C"/>
    <w:rsid w:val="00FD757F"/>
    <w:rsid w:val="00FD7AB7"/>
    <w:rsid w:val="00FE0F3E"/>
    <w:rsid w:val="00FE3206"/>
    <w:rsid w:val="00FF6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ADFD92"/>
  <w15:docId w15:val="{38E983A5-C9B9-5447-8AD8-43D4A3531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2C3EBA"/>
    <w:pPr>
      <w:keepNext/>
      <w:keepLines/>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2C3EBA"/>
    <w:pPr>
      <w:keepNext/>
      <w:keepLines/>
      <w:numPr>
        <w:numId w:val="1"/>
      </w:numPr>
      <w:spacing w:before="200"/>
      <w:outlineLvl w:val="1"/>
    </w:pPr>
    <w:rPr>
      <w:rFonts w:asciiTheme="majorHAnsi" w:eastAsiaTheme="majorEastAsia" w:hAnsiTheme="majorHAnsi" w:cstheme="majorBidi"/>
      <w:b/>
      <w:bCs/>
      <w:noProof/>
      <w:color w:val="000000" w:themeColor="text1"/>
      <w:sz w:val="26"/>
      <w:szCs w:val="26"/>
    </w:rPr>
  </w:style>
  <w:style w:type="paragraph" w:styleId="Heading3">
    <w:name w:val="heading 3"/>
    <w:basedOn w:val="Normal"/>
    <w:next w:val="Normal"/>
    <w:link w:val="Heading3Char"/>
    <w:autoRedefine/>
    <w:uiPriority w:val="2"/>
    <w:qFormat/>
    <w:rsid w:val="00D0799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0A4AD7"/>
    <w:pPr>
      <w:spacing w:after="0"/>
    </w:pPr>
    <w:rPr>
      <w:sz w:val="20"/>
      <w:szCs w:val="20"/>
    </w:rPr>
  </w:style>
  <w:style w:type="character" w:customStyle="1" w:styleId="PlainTextChar">
    <w:name w:val="Plain Text Char"/>
    <w:basedOn w:val="DefaultParagraphFont"/>
    <w:link w:val="PlainText"/>
    <w:uiPriority w:val="7"/>
    <w:rsid w:val="000A4AD7"/>
    <w:rPr>
      <w:rFonts w:asciiTheme="minorHAnsi" w:hAnsiTheme="minorHAnsi"/>
      <w:sz w:val="20"/>
      <w:szCs w:val="20"/>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0"/>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0"/>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2C3EBA"/>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2C3EBA"/>
    <w:rPr>
      <w:rFonts w:eastAsiaTheme="majorEastAsia" w:cstheme="majorBidi"/>
      <w:b/>
      <w:bCs/>
      <w:noProof/>
      <w:color w:val="000000" w:themeColor="text1"/>
      <w:sz w:val="26"/>
      <w:szCs w:val="26"/>
    </w:rPr>
  </w:style>
  <w:style w:type="character" w:customStyle="1" w:styleId="Heading3Char">
    <w:name w:val="Heading 3 Char"/>
    <w:basedOn w:val="DefaultParagraphFont"/>
    <w:link w:val="Heading3"/>
    <w:uiPriority w:val="2"/>
    <w:rsid w:val="00D07992"/>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D72CBF"/>
    <w:pPr>
      <w:spacing w:before="160"/>
      <w:jc w:val="center"/>
    </w:pPr>
    <w:rPr>
      <w:rFonts w:asciiTheme="majorHAnsi" w:hAnsiTheme="majorHAnsi"/>
      <w:szCs w:val="24"/>
    </w:r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paragraph" w:styleId="FootnoteText">
    <w:name w:val="footnote text"/>
    <w:basedOn w:val="Normal"/>
    <w:link w:val="FootnoteTextChar"/>
    <w:rsid w:val="00750D74"/>
    <w:pPr>
      <w:spacing w:after="0"/>
    </w:pPr>
    <w:rPr>
      <w:szCs w:val="24"/>
    </w:rPr>
  </w:style>
  <w:style w:type="character" w:customStyle="1" w:styleId="FootnoteTextChar">
    <w:name w:val="Footnote Text Char"/>
    <w:basedOn w:val="DefaultParagraphFont"/>
    <w:link w:val="FootnoteText"/>
    <w:rsid w:val="00750D74"/>
    <w:rPr>
      <w:rFonts w:asciiTheme="minorHAnsi" w:hAnsiTheme="minorHAnsi"/>
      <w:sz w:val="24"/>
      <w:szCs w:val="24"/>
    </w:rPr>
  </w:style>
  <w:style w:type="character" w:styleId="FootnoteReference">
    <w:name w:val="footnote reference"/>
    <w:basedOn w:val="DefaultParagraphFont"/>
    <w:rsid w:val="00750D74"/>
    <w:rPr>
      <w:vertAlign w:val="superscript"/>
    </w:rPr>
  </w:style>
  <w:style w:type="paragraph" w:styleId="TOC1">
    <w:name w:val="toc 1"/>
    <w:basedOn w:val="Normal"/>
    <w:next w:val="Normal"/>
    <w:autoRedefine/>
    <w:uiPriority w:val="39"/>
    <w:rsid w:val="003948FF"/>
  </w:style>
  <w:style w:type="paragraph" w:styleId="TOC2">
    <w:name w:val="toc 2"/>
    <w:basedOn w:val="Normal"/>
    <w:next w:val="Normal"/>
    <w:autoRedefine/>
    <w:uiPriority w:val="39"/>
    <w:rsid w:val="003948FF"/>
    <w:pPr>
      <w:ind w:left="240"/>
    </w:pPr>
  </w:style>
  <w:style w:type="paragraph" w:styleId="TOC3">
    <w:name w:val="toc 3"/>
    <w:basedOn w:val="Normal"/>
    <w:next w:val="Normal"/>
    <w:autoRedefine/>
    <w:uiPriority w:val="39"/>
    <w:rsid w:val="003948FF"/>
    <w:pPr>
      <w:ind w:left="480"/>
    </w:pPr>
  </w:style>
  <w:style w:type="paragraph" w:styleId="TOC4">
    <w:name w:val="toc 4"/>
    <w:basedOn w:val="Normal"/>
    <w:next w:val="Normal"/>
    <w:autoRedefine/>
    <w:rsid w:val="003948FF"/>
    <w:pPr>
      <w:ind w:left="720"/>
    </w:pPr>
  </w:style>
  <w:style w:type="paragraph" w:styleId="TOC5">
    <w:name w:val="toc 5"/>
    <w:basedOn w:val="Normal"/>
    <w:next w:val="Normal"/>
    <w:autoRedefine/>
    <w:rsid w:val="003948FF"/>
    <w:pPr>
      <w:ind w:left="960"/>
    </w:pPr>
  </w:style>
  <w:style w:type="paragraph" w:styleId="TOC6">
    <w:name w:val="toc 6"/>
    <w:basedOn w:val="Normal"/>
    <w:next w:val="Normal"/>
    <w:autoRedefine/>
    <w:rsid w:val="003948FF"/>
    <w:pPr>
      <w:ind w:left="1200"/>
    </w:pPr>
  </w:style>
  <w:style w:type="paragraph" w:styleId="TOC7">
    <w:name w:val="toc 7"/>
    <w:basedOn w:val="Normal"/>
    <w:next w:val="Normal"/>
    <w:autoRedefine/>
    <w:rsid w:val="003948FF"/>
    <w:pPr>
      <w:ind w:left="1440"/>
    </w:pPr>
  </w:style>
  <w:style w:type="paragraph" w:styleId="TOC8">
    <w:name w:val="toc 8"/>
    <w:basedOn w:val="Normal"/>
    <w:next w:val="Normal"/>
    <w:autoRedefine/>
    <w:rsid w:val="003948FF"/>
    <w:pPr>
      <w:ind w:left="1680"/>
    </w:pPr>
  </w:style>
  <w:style w:type="paragraph" w:styleId="TOC9">
    <w:name w:val="toc 9"/>
    <w:basedOn w:val="Normal"/>
    <w:next w:val="Normal"/>
    <w:autoRedefine/>
    <w:rsid w:val="003948FF"/>
    <w:pPr>
      <w:ind w:left="1920"/>
    </w:pPr>
  </w:style>
  <w:style w:type="character" w:styleId="FollowedHyperlink">
    <w:name w:val="FollowedHyperlink"/>
    <w:basedOn w:val="DefaultParagraphFont"/>
    <w:rsid w:val="004E3A1D"/>
    <w:rPr>
      <w:color w:val="800080" w:themeColor="followedHyperlink"/>
      <w:u w:val="single"/>
    </w:rPr>
  </w:style>
  <w:style w:type="table" w:customStyle="1" w:styleId="PlainTable31">
    <w:name w:val="Plain Table 31"/>
    <w:basedOn w:val="TableNormal"/>
    <w:uiPriority w:val="43"/>
    <w:rsid w:val="00653D0D"/>
    <w:pPr>
      <w:spacing w:after="200" w:line="276" w:lineRule="auto"/>
    </w:pPr>
    <w:rPr>
      <w:rFonts w:asciiTheme="minorHAnsi" w:eastAsiaTheme="minorEastAsia" w:hAnsiTheme="minorHAnsi"/>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tyle1">
    <w:name w:val="Style1"/>
    <w:basedOn w:val="Normal"/>
    <w:next w:val="Normal"/>
    <w:qFormat/>
    <w:rsid w:val="00653D0D"/>
    <w:pPr>
      <w:shd w:val="clear" w:color="auto" w:fill="F2F2F2" w:themeFill="background1" w:themeFillShade="F2"/>
      <w:spacing w:after="200" w:line="276" w:lineRule="auto"/>
      <w:jc w:val="left"/>
    </w:pPr>
    <w:rPr>
      <w:rFonts w:ascii="American Typewriter Condensed" w:eastAsiaTheme="minorEastAsia" w:hAnsi="American Typewriter Condensed"/>
      <w:sz w:val="22"/>
    </w:rPr>
  </w:style>
  <w:style w:type="table" w:customStyle="1" w:styleId="PlainTable11">
    <w:name w:val="Plain Table 11"/>
    <w:basedOn w:val="TableNormal"/>
    <w:uiPriority w:val="41"/>
    <w:rsid w:val="00653D0D"/>
    <w:pPr>
      <w:spacing w:after="200" w:line="276" w:lineRule="auto"/>
    </w:pPr>
    <w:rPr>
      <w:rFonts w:asciiTheme="minorHAnsi" w:eastAsiaTheme="minorEastAsia" w:hAnsiTheme="minorHAnsi"/>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2">
    <w:name w:val="Plain Table 32"/>
    <w:basedOn w:val="TableNormal"/>
    <w:uiPriority w:val="43"/>
    <w:rsid w:val="00653D0D"/>
    <w:pPr>
      <w:spacing w:after="200" w:line="276" w:lineRule="auto"/>
    </w:pPr>
    <w:rPr>
      <w:rFonts w:asciiTheme="minorHAnsi" w:eastAsiaTheme="minorEastAsia" w:hAnsiTheme="minorHAnsi"/>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xmsonormal">
    <w:name w:val="xmsonormal"/>
    <w:basedOn w:val="Normal"/>
    <w:rsid w:val="007342D2"/>
    <w:pPr>
      <w:spacing w:before="100" w:beforeAutospacing="1" w:after="100" w:afterAutospacing="1"/>
      <w:jc w:val="left"/>
    </w:pPr>
    <w:rPr>
      <w:rFonts w:ascii="Times New Roman" w:eastAsia="Times New Roman" w:hAnsi="Times New Roman" w:cs="Times New Roman"/>
      <w:szCs w:val="24"/>
    </w:rPr>
  </w:style>
  <w:style w:type="character" w:customStyle="1" w:styleId="apple-converted-space">
    <w:name w:val="apple-converted-space"/>
    <w:basedOn w:val="DefaultParagraphFont"/>
    <w:rsid w:val="007342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628175">
      <w:bodyDiv w:val="1"/>
      <w:marLeft w:val="0"/>
      <w:marRight w:val="0"/>
      <w:marTop w:val="0"/>
      <w:marBottom w:val="0"/>
      <w:divBdr>
        <w:top w:val="none" w:sz="0" w:space="0" w:color="auto"/>
        <w:left w:val="none" w:sz="0" w:space="0" w:color="auto"/>
        <w:bottom w:val="none" w:sz="0" w:space="0" w:color="auto"/>
        <w:right w:val="none" w:sz="0" w:space="0" w:color="auto"/>
      </w:divBdr>
    </w:div>
    <w:div w:id="360907187">
      <w:bodyDiv w:val="1"/>
      <w:marLeft w:val="0"/>
      <w:marRight w:val="0"/>
      <w:marTop w:val="0"/>
      <w:marBottom w:val="0"/>
      <w:divBdr>
        <w:top w:val="none" w:sz="0" w:space="0" w:color="auto"/>
        <w:left w:val="none" w:sz="0" w:space="0" w:color="auto"/>
        <w:bottom w:val="none" w:sz="0" w:space="0" w:color="auto"/>
        <w:right w:val="none" w:sz="0" w:space="0" w:color="auto"/>
      </w:divBdr>
    </w:div>
    <w:div w:id="736171032">
      <w:bodyDiv w:val="1"/>
      <w:marLeft w:val="0"/>
      <w:marRight w:val="0"/>
      <w:marTop w:val="0"/>
      <w:marBottom w:val="0"/>
      <w:divBdr>
        <w:top w:val="none" w:sz="0" w:space="0" w:color="auto"/>
        <w:left w:val="none" w:sz="0" w:space="0" w:color="auto"/>
        <w:bottom w:val="none" w:sz="0" w:space="0" w:color="auto"/>
        <w:right w:val="none" w:sz="0" w:space="0" w:color="auto"/>
      </w:divBdr>
    </w:div>
    <w:div w:id="1001812535">
      <w:bodyDiv w:val="1"/>
      <w:marLeft w:val="0"/>
      <w:marRight w:val="0"/>
      <w:marTop w:val="0"/>
      <w:marBottom w:val="0"/>
      <w:divBdr>
        <w:top w:val="none" w:sz="0" w:space="0" w:color="auto"/>
        <w:left w:val="none" w:sz="0" w:space="0" w:color="auto"/>
        <w:bottom w:val="none" w:sz="0" w:space="0" w:color="auto"/>
        <w:right w:val="none" w:sz="0" w:space="0" w:color="auto"/>
      </w:divBdr>
      <w:divsChild>
        <w:div w:id="1343005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8321803">
              <w:marLeft w:val="0"/>
              <w:marRight w:val="0"/>
              <w:marTop w:val="0"/>
              <w:marBottom w:val="0"/>
              <w:divBdr>
                <w:top w:val="none" w:sz="0" w:space="0" w:color="auto"/>
                <w:left w:val="none" w:sz="0" w:space="0" w:color="auto"/>
                <w:bottom w:val="none" w:sz="0" w:space="0" w:color="auto"/>
                <w:right w:val="none" w:sz="0" w:space="0" w:color="auto"/>
              </w:divBdr>
            </w:div>
          </w:divsChild>
        </w:div>
        <w:div w:id="479544960">
          <w:marLeft w:val="0"/>
          <w:marRight w:val="0"/>
          <w:marTop w:val="0"/>
          <w:marBottom w:val="0"/>
          <w:divBdr>
            <w:top w:val="none" w:sz="0" w:space="0" w:color="auto"/>
            <w:left w:val="none" w:sz="0" w:space="0" w:color="auto"/>
            <w:bottom w:val="none" w:sz="0" w:space="0" w:color="auto"/>
            <w:right w:val="none" w:sz="0" w:space="0" w:color="auto"/>
          </w:divBdr>
          <w:divsChild>
            <w:div w:id="102898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1719">
      <w:bodyDiv w:val="1"/>
      <w:marLeft w:val="0"/>
      <w:marRight w:val="0"/>
      <w:marTop w:val="0"/>
      <w:marBottom w:val="0"/>
      <w:divBdr>
        <w:top w:val="none" w:sz="0" w:space="0" w:color="auto"/>
        <w:left w:val="none" w:sz="0" w:space="0" w:color="auto"/>
        <w:bottom w:val="none" w:sz="0" w:space="0" w:color="auto"/>
        <w:right w:val="none" w:sz="0" w:space="0" w:color="auto"/>
      </w:divBdr>
    </w:div>
    <w:div w:id="202527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hdfgroup.org/HDF5/Tutor/layout.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5.jpeg"/></Relationships>
</file>

<file path=word/_rels/footer3.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pourmal:Downloads: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84BBA-D590-9949-8692-C1C3A791C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Macintosh%20HD:Users:epourmal:Downloads:RFC_Template.dotx</Template>
  <TotalTime>1</TotalTime>
  <Pages>14</Pages>
  <Words>2851</Words>
  <Characters>16257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19070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Elena Pourmal</dc:creator>
  <cp:lastModifiedBy>Scot Breitenfeld</cp:lastModifiedBy>
  <cp:revision>3</cp:revision>
  <cp:lastPrinted>2017-09-24T21:52:00Z</cp:lastPrinted>
  <dcterms:created xsi:type="dcterms:W3CDTF">2018-12-20T14:38:00Z</dcterms:created>
  <dcterms:modified xsi:type="dcterms:W3CDTF">2018-12-20T14:46:00Z</dcterms:modified>
</cp:coreProperties>
</file>