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938C9" w14:textId="11437A8E" w:rsidR="00611674" w:rsidRPr="00273557" w:rsidRDefault="00611674" w:rsidP="00046353">
      <w:pPr>
        <w:pStyle w:val="Title"/>
      </w:pPr>
      <w:r>
        <w:t xml:space="preserve">RFC: </w:t>
      </w:r>
      <w:r w:rsidR="00C54C41">
        <w:t xml:space="preserve">A </w:t>
      </w:r>
      <w:r w:rsidR="003B08A8">
        <w:t xml:space="preserve">Plugin Interface for HDF5 </w:t>
      </w:r>
      <w:r w:rsidR="00273557" w:rsidRPr="00273557">
        <w:t>Virtual File Driver</w:t>
      </w:r>
      <w:r w:rsidR="003B08A8">
        <w:t>s</w:t>
      </w:r>
    </w:p>
    <w:p w14:paraId="3B403E2D" w14:textId="05143D6D" w:rsidR="00611674" w:rsidRPr="006000D5" w:rsidRDefault="00273557" w:rsidP="00046353">
      <w:pPr>
        <w:pStyle w:val="Author"/>
      </w:pPr>
      <w:r w:rsidRPr="00273557">
        <w:t>Jake Smith</w:t>
      </w:r>
    </w:p>
    <w:p w14:paraId="2A9E266E" w14:textId="1C8319AD" w:rsidR="00611674" w:rsidRDefault="00563C52" w:rsidP="000E228B">
      <w:pPr>
        <w:pStyle w:val="Abstract"/>
      </w:pPr>
      <w:r>
        <w:t>This RFC p</w:t>
      </w:r>
      <w:r w:rsidR="00E312EF">
        <w:t>r</w:t>
      </w:r>
      <w:r>
        <w:t>op</w:t>
      </w:r>
      <w:r w:rsidR="00A43657">
        <w:t>oses a general-purpose API</w:t>
      </w:r>
      <w:r>
        <w:t xml:space="preserve"> </w:t>
      </w:r>
      <w:r w:rsidR="00A43657">
        <w:t xml:space="preserve">to load and run </w:t>
      </w:r>
      <w:r w:rsidR="00E312EF">
        <w:t xml:space="preserve">HDF5 </w:t>
      </w:r>
      <w:r w:rsidR="00273557">
        <w:t>Virtual File Drivers (VFDs)</w:t>
      </w:r>
      <w:r w:rsidR="00A43657">
        <w:t xml:space="preserve"> </w:t>
      </w:r>
      <w:r w:rsidR="00E312EF">
        <w:t>dynamically at runtime.</w:t>
      </w:r>
      <w:r w:rsidR="000E228B">
        <w:t xml:space="preserve"> The potential benefits include: </w:t>
      </w:r>
      <w:r w:rsidR="002D5299">
        <w:t>“hot-swappable”</w:t>
      </w:r>
      <w:r w:rsidR="000E228B">
        <w:t xml:space="preserve"> VFD </w:t>
      </w:r>
      <w:r w:rsidR="00A43657">
        <w:t>updates and releases</w:t>
      </w:r>
      <w:r w:rsidR="000E228B">
        <w:t>,</w:t>
      </w:r>
      <w:r w:rsidR="00B7029C">
        <w:t xml:space="preserve"> and</w:t>
      </w:r>
      <w:r w:rsidR="000E228B">
        <w:t xml:space="preserve"> </w:t>
      </w:r>
      <w:r w:rsidR="00B7029C">
        <w:t>ability to release VFDs in binary form</w:t>
      </w:r>
      <w:r w:rsidR="000E228B">
        <w:t>. The VFD</w:t>
      </w:r>
      <w:r w:rsidR="00944A02">
        <w:t xml:space="preserve"> plugin</w:t>
      </w:r>
      <w:r w:rsidR="000E228B">
        <w:t xml:space="preserve"> API will make use of exi</w:t>
      </w:r>
      <w:r w:rsidR="00A43657">
        <w:t>sting Plugin architecture in the HDF5 library</w:t>
      </w:r>
      <w:r w:rsidR="000E228B">
        <w:t>.</w:t>
      </w:r>
    </w:p>
    <w:p w14:paraId="10351AE3" w14:textId="77777777" w:rsidR="00611674" w:rsidRPr="00913E2A" w:rsidRDefault="00611674" w:rsidP="00046353">
      <w:pPr>
        <w:pStyle w:val="Divider"/>
      </w:pPr>
    </w:p>
    <w:p w14:paraId="60553088" w14:textId="77777777" w:rsidR="00611674" w:rsidRDefault="00611674" w:rsidP="00611674">
      <w:pPr>
        <w:pStyle w:val="Heading1"/>
      </w:pPr>
      <w:r>
        <w:t xml:space="preserve">Introduction    </w:t>
      </w:r>
    </w:p>
    <w:p w14:paraId="3462ACF3" w14:textId="3ECEC93F" w:rsidR="00F22E08" w:rsidRDefault="00AB285A" w:rsidP="00F22E08">
      <w:r>
        <w:t>We want to:</w:t>
      </w:r>
    </w:p>
    <w:p w14:paraId="0D1FBDED" w14:textId="5B51EFEA" w:rsidR="00F22E08" w:rsidRDefault="00AB285A" w:rsidP="00C633F1">
      <w:pPr>
        <w:pStyle w:val="ListParagraph"/>
        <w:numPr>
          <w:ilvl w:val="0"/>
          <w:numId w:val="38"/>
        </w:numPr>
      </w:pPr>
      <w:r>
        <w:t>Simplify the release and maintenance of VFDs.</w:t>
      </w:r>
    </w:p>
    <w:p w14:paraId="2732D0ED" w14:textId="20F2454C" w:rsidR="00CB17DF" w:rsidRDefault="00CB17DF" w:rsidP="00CB17DF">
      <w:pPr>
        <w:pStyle w:val="ListParagraph"/>
        <w:numPr>
          <w:ilvl w:val="1"/>
          <w:numId w:val="38"/>
        </w:numPr>
      </w:pPr>
      <w:r>
        <w:t>Exotic testing setups not required by VFD non-users, e.g., Hadoop Distributed File System.</w:t>
      </w:r>
    </w:p>
    <w:p w14:paraId="127A43C6" w14:textId="1F0C0911" w:rsidR="00E80C78" w:rsidRDefault="00E80C78" w:rsidP="00A3024F">
      <w:pPr>
        <w:pStyle w:val="ListParagraph"/>
        <w:numPr>
          <w:ilvl w:val="0"/>
          <w:numId w:val="38"/>
        </w:numPr>
      </w:pPr>
      <w:r>
        <w:t>Sell proprietary VFDs – source kept hidden, binaries distributed.</w:t>
      </w:r>
    </w:p>
    <w:p w14:paraId="75BFCEE5" w14:textId="08F12C07" w:rsidR="0063610D" w:rsidRDefault="00AB285A" w:rsidP="001F4AB8">
      <w:pPr>
        <w:pStyle w:val="ListParagraph"/>
        <w:numPr>
          <w:ilvl w:val="0"/>
          <w:numId w:val="38"/>
        </w:numPr>
      </w:pPr>
      <w:r>
        <w:t xml:space="preserve">Maintain binary compatibility </w:t>
      </w:r>
      <w:r w:rsidR="00CB17DF">
        <w:t>between the library and</w:t>
      </w:r>
      <w:r w:rsidR="003A5827">
        <w:t xml:space="preserve"> releases of</w:t>
      </w:r>
      <w:r w:rsidR="00E06268">
        <w:t>,</w:t>
      </w:r>
      <w:r w:rsidR="003A5827">
        <w:t xml:space="preserve"> or </w:t>
      </w:r>
      <w:r>
        <w:t>updates</w:t>
      </w:r>
      <w:r w:rsidR="003A5827">
        <w:t xml:space="preserve"> to</w:t>
      </w:r>
      <w:r w:rsidR="00E06268">
        <w:t>,</w:t>
      </w:r>
      <w:r w:rsidR="003A5827">
        <w:t xml:space="preserve"> VFDs</w:t>
      </w:r>
      <w:r w:rsidR="0063610D">
        <w:t>.</w:t>
      </w:r>
    </w:p>
    <w:p w14:paraId="09593846" w14:textId="61409C87" w:rsidR="00CB17DF" w:rsidRDefault="00CB17DF" w:rsidP="00CB17DF">
      <w:pPr>
        <w:pStyle w:val="ListParagraph"/>
        <w:numPr>
          <w:ilvl w:val="1"/>
          <w:numId w:val="38"/>
        </w:numPr>
      </w:pPr>
      <w:r>
        <w:t>An update to a VFD does not require a rebuild of the library.</w:t>
      </w:r>
    </w:p>
    <w:p w14:paraId="3ED089BB" w14:textId="5DBA70DE" w:rsidR="00CB17DF" w:rsidRDefault="00BC11B8" w:rsidP="00CB17DF">
      <w:pPr>
        <w:pStyle w:val="ListParagraph"/>
        <w:numPr>
          <w:ilvl w:val="1"/>
          <w:numId w:val="38"/>
        </w:numPr>
      </w:pPr>
      <w:r>
        <w:t xml:space="preserve">TODO: </w:t>
      </w:r>
      <w:r w:rsidR="00CB17DF">
        <w:t>Replacing a VFD plugin might be “hot-swappable” while the library is in use?</w:t>
      </w:r>
    </w:p>
    <w:p w14:paraId="73A652CB" w14:textId="5414CF54" w:rsidR="00AB285A" w:rsidRDefault="0063610D" w:rsidP="00611674">
      <w:pPr>
        <w:pStyle w:val="ListParagraph"/>
        <w:numPr>
          <w:ilvl w:val="0"/>
          <w:numId w:val="38"/>
        </w:numPr>
      </w:pPr>
      <w:r>
        <w:t xml:space="preserve">Keep tools working comfortably with or without </w:t>
      </w:r>
      <w:r w:rsidR="008E3431">
        <w:t>any given VFD plugin</w:t>
      </w:r>
      <w:r>
        <w:t>.</w:t>
      </w:r>
    </w:p>
    <w:p w14:paraId="5E388511" w14:textId="77777777" w:rsidR="00CB17DF" w:rsidRDefault="00CB17DF" w:rsidP="00CB17DF">
      <w:pPr>
        <w:pStyle w:val="ListParagraph"/>
        <w:numPr>
          <w:ilvl w:val="1"/>
          <w:numId w:val="38"/>
        </w:numPr>
      </w:pPr>
      <w:r>
        <w:t xml:space="preserve">TODO: </w:t>
      </w:r>
      <w:r w:rsidR="00142E52">
        <w:t>What about help message and accepted arguments?</w:t>
      </w:r>
    </w:p>
    <w:p w14:paraId="35BBA2A3" w14:textId="79EAC0F4" w:rsidR="00C00BBB" w:rsidRDefault="00C00BBB" w:rsidP="00C00BBB">
      <w:pPr>
        <w:pStyle w:val="ListParagraph"/>
        <w:numPr>
          <w:ilvl w:val="0"/>
          <w:numId w:val="38"/>
        </w:numPr>
      </w:pPr>
      <w:r w:rsidRPr="00C00BBB">
        <w:t>Accommodate arbitrary "</w:t>
      </w:r>
      <w:proofErr w:type="spellStart"/>
      <w:r w:rsidRPr="00C00BBB">
        <w:t>passthrough</w:t>
      </w:r>
      <w:proofErr w:type="spellEnd"/>
      <w:r w:rsidRPr="00C00BBB">
        <w:t>" VFD stacking, including both built-in and pluggable VFDs.</w:t>
      </w:r>
    </w:p>
    <w:p w14:paraId="4E6A8D27" w14:textId="4D8FCEDE" w:rsidR="00246E5E" w:rsidRDefault="00246E5E" w:rsidP="00CB17DF">
      <w:r>
        <w:t>To do it, we will:</w:t>
      </w:r>
    </w:p>
    <w:p w14:paraId="20FFFF34" w14:textId="5034B2E0" w:rsidR="00CB17DF" w:rsidRDefault="00246E5E" w:rsidP="00CB17DF">
      <w:pPr>
        <w:pStyle w:val="ListParagraph"/>
        <w:numPr>
          <w:ilvl w:val="0"/>
          <w:numId w:val="39"/>
        </w:numPr>
      </w:pPr>
      <w:r>
        <w:t xml:space="preserve">Extend the existing Plugin API (H5PL) to support </w:t>
      </w:r>
      <w:r w:rsidR="00A3024F">
        <w:t xml:space="preserve">dynamically-loadable </w:t>
      </w:r>
      <w:r>
        <w:t>VFD plugins.</w:t>
      </w:r>
    </w:p>
    <w:p w14:paraId="466720CE" w14:textId="2676E411" w:rsidR="000A42EA" w:rsidRDefault="000A42EA" w:rsidP="000A42EA">
      <w:pPr>
        <w:pStyle w:val="ListParagraph"/>
        <w:numPr>
          <w:ilvl w:val="1"/>
          <w:numId w:val="39"/>
        </w:numPr>
      </w:pPr>
      <w:r>
        <w:t>TODO</w:t>
      </w:r>
      <w:r w:rsidR="000F5FBD">
        <w:t>: no new function calls --</w:t>
      </w:r>
      <w:r w:rsidR="00922D10" w:rsidRPr="00922D10">
        <w:t xml:space="preserve"> all internal </w:t>
      </w:r>
      <w:r w:rsidR="000F5FBD">
        <w:t>details</w:t>
      </w:r>
      <w:r w:rsidR="00922D10" w:rsidRPr="00922D10">
        <w:t>?</w:t>
      </w:r>
    </w:p>
    <w:p w14:paraId="0ED89F22" w14:textId="10BF0B2E" w:rsidR="00246E5E" w:rsidRDefault="00246E5E" w:rsidP="00246E5E">
      <w:pPr>
        <w:pStyle w:val="ListParagraph"/>
        <w:numPr>
          <w:ilvl w:val="0"/>
          <w:numId w:val="39"/>
        </w:numPr>
      </w:pPr>
      <w:r>
        <w:t xml:space="preserve">Extend the Property List API (H5P) to </w:t>
      </w:r>
      <w:r w:rsidR="00D12C3A">
        <w:t>provide general-purpose VFD plugin selection and configuration routines</w:t>
      </w:r>
      <w:r w:rsidR="00A3024F">
        <w:t>.</w:t>
      </w:r>
    </w:p>
    <w:p w14:paraId="1B3D68AD" w14:textId="77777777" w:rsidR="00902BD4" w:rsidRDefault="008D7AF1" w:rsidP="008D7AF1">
      <w:pPr>
        <w:pStyle w:val="ListParagraph"/>
        <w:numPr>
          <w:ilvl w:val="1"/>
          <w:numId w:val="39"/>
        </w:numPr>
      </w:pPr>
      <w:r w:rsidRPr="008D7AF1">
        <w:rPr>
          <w:rStyle w:val="PlainTextChar"/>
        </w:rPr>
        <w:t>H5Pget/</w:t>
      </w:r>
      <w:proofErr w:type="spellStart"/>
      <w:r w:rsidRPr="008D7AF1">
        <w:rPr>
          <w:rStyle w:val="PlainTextChar"/>
        </w:rPr>
        <w:t>set_fapl_vfd_</w:t>
      </w:r>
      <w:proofErr w:type="gramStart"/>
      <w:r w:rsidRPr="008D7AF1">
        <w:rPr>
          <w:rStyle w:val="PlainTextChar"/>
        </w:rPr>
        <w:t>plugin</w:t>
      </w:r>
      <w:proofErr w:type="spellEnd"/>
      <w:r w:rsidRPr="008D7AF1">
        <w:rPr>
          <w:rStyle w:val="PlainTextChar"/>
        </w:rPr>
        <w:t>(</w:t>
      </w:r>
      <w:proofErr w:type="gramEnd"/>
      <w:r w:rsidRPr="008D7AF1">
        <w:rPr>
          <w:rStyle w:val="PlainTextChar"/>
        </w:rPr>
        <w:t>)</w:t>
      </w:r>
      <w:r w:rsidRPr="008D7AF1">
        <w:t xml:space="preserve"> </w:t>
      </w:r>
    </w:p>
    <w:p w14:paraId="4C6C5795" w14:textId="660B65AA" w:rsidR="008D7AF1" w:rsidRDefault="00902BD4" w:rsidP="00902BD4">
      <w:pPr>
        <w:pStyle w:val="ListParagraph"/>
        <w:numPr>
          <w:ilvl w:val="2"/>
          <w:numId w:val="39"/>
        </w:numPr>
      </w:pPr>
      <w:r>
        <w:t>U</w:t>
      </w:r>
      <w:r w:rsidR="00073BE3">
        <w:t>niform interface for VFD plugin FAPL-set</w:t>
      </w:r>
      <w:r w:rsidR="008D7AF1" w:rsidRPr="008D7AF1">
        <w:t>.</w:t>
      </w:r>
    </w:p>
    <w:p w14:paraId="5E48215E" w14:textId="3447276E" w:rsidR="00902BD4" w:rsidRDefault="00902BD4" w:rsidP="00902BD4">
      <w:pPr>
        <w:pStyle w:val="ListParagraph"/>
        <w:numPr>
          <w:ilvl w:val="2"/>
          <w:numId w:val="39"/>
        </w:numPr>
      </w:pPr>
      <w:r w:rsidRPr="00902BD4">
        <w:t>Receives a string containing configuration information, the contents</w:t>
      </w:r>
      <w:r>
        <w:t xml:space="preserve"> </w:t>
      </w:r>
      <w:r w:rsidRPr="00902BD4">
        <w:t>of which are interpreted as appropriate by the VFD plugin.</w:t>
      </w:r>
    </w:p>
    <w:p w14:paraId="7C001701" w14:textId="03FB977B" w:rsidR="008D7AF1" w:rsidRDefault="008D7AF1" w:rsidP="008D7AF1">
      <w:pPr>
        <w:pStyle w:val="ListParagraph"/>
        <w:numPr>
          <w:ilvl w:val="1"/>
          <w:numId w:val="39"/>
        </w:numPr>
      </w:pPr>
      <w:r w:rsidRPr="008D7AF1">
        <w:rPr>
          <w:rStyle w:val="PlainTextChar"/>
        </w:rPr>
        <w:t>H5Pget/</w:t>
      </w:r>
      <w:proofErr w:type="spellStart"/>
      <w:r w:rsidRPr="008D7AF1">
        <w:rPr>
          <w:rStyle w:val="PlainTextChar"/>
        </w:rPr>
        <w:t>set_fapl_</w:t>
      </w:r>
      <w:proofErr w:type="gramStart"/>
      <w:r w:rsidRPr="008D7AF1">
        <w:rPr>
          <w:rStyle w:val="PlainTextChar"/>
        </w:rPr>
        <w:t>vfd</w:t>
      </w:r>
      <w:proofErr w:type="spellEnd"/>
      <w:r w:rsidRPr="008D7AF1">
        <w:rPr>
          <w:rStyle w:val="PlainTextChar"/>
        </w:rPr>
        <w:t>(</w:t>
      </w:r>
      <w:proofErr w:type="gramEnd"/>
      <w:r w:rsidRPr="008D7AF1">
        <w:rPr>
          <w:rStyle w:val="PlainTextChar"/>
        </w:rPr>
        <w:t>)</w:t>
      </w:r>
      <w:r w:rsidRPr="008D7AF1">
        <w:t xml:space="preserve"> as a wrapper for _all_ VFD FAPL-set calls, including built-in VFDs.</w:t>
      </w:r>
    </w:p>
    <w:p w14:paraId="468440CF" w14:textId="34FAB108" w:rsidR="00C55208" w:rsidRDefault="00C55208" w:rsidP="00F03DCB">
      <w:pPr>
        <w:pStyle w:val="ListParagraph"/>
        <w:numPr>
          <w:ilvl w:val="1"/>
          <w:numId w:val="39"/>
        </w:numPr>
      </w:pPr>
      <w:r w:rsidRPr="00C55208">
        <w:lastRenderedPageBreak/>
        <w:t xml:space="preserve">When using </w:t>
      </w:r>
      <w:proofErr w:type="spellStart"/>
      <w:r w:rsidRPr="00C55208">
        <w:t>pas</w:t>
      </w:r>
      <w:r>
        <w:t>sthrough</w:t>
      </w:r>
      <w:proofErr w:type="spellEnd"/>
      <w:r>
        <w:t xml:space="preserve"> plugin VFDs, the user </w:t>
      </w:r>
      <w:r w:rsidRPr="00E32A79">
        <w:t xml:space="preserve">will no longer be responsible for child VFD/FAPL </w:t>
      </w:r>
      <w:r w:rsidR="00E32A79">
        <w:t>management</w:t>
      </w:r>
      <w:r w:rsidRPr="00E32A79">
        <w:t>.</w:t>
      </w:r>
    </w:p>
    <w:p w14:paraId="09AE413D" w14:textId="30856188" w:rsidR="00C55208" w:rsidRDefault="00C55208" w:rsidP="00F03DCB">
      <w:pPr>
        <w:pStyle w:val="ListParagraph"/>
        <w:numPr>
          <w:ilvl w:val="2"/>
          <w:numId w:val="39"/>
        </w:numPr>
      </w:pPr>
      <w:r>
        <w:t xml:space="preserve">The "top level" VFD plugin is configured via the configuration string which contains the configuration information of all </w:t>
      </w:r>
      <w:r w:rsidR="00E32A79">
        <w:t>(</w:t>
      </w:r>
      <w:r>
        <w:t>nested</w:t>
      </w:r>
      <w:r w:rsidR="00E32A79">
        <w:t>)</w:t>
      </w:r>
      <w:r>
        <w:t xml:space="preserve"> child VFDs. Upon VFD-open, this child configuration information is used to instantiate the child VFD</w:t>
      </w:r>
      <w:r w:rsidR="00941257">
        <w:t>/FAPL</w:t>
      </w:r>
      <w:r>
        <w:t>s; on VFD-close, these child VFD</w:t>
      </w:r>
      <w:r w:rsidR="00941257">
        <w:t>/FAPL</w:t>
      </w:r>
      <w:r>
        <w:t>s are also closed and released</w:t>
      </w:r>
      <w:r w:rsidR="00941257">
        <w:t xml:space="preserve"> recursively</w:t>
      </w:r>
      <w:r>
        <w:t>.</w:t>
      </w:r>
    </w:p>
    <w:p w14:paraId="2BDB2A23" w14:textId="638BF3CA" w:rsidR="00C55208" w:rsidRDefault="00C55208" w:rsidP="00F03DCB">
      <w:pPr>
        <w:pStyle w:val="ListParagraph"/>
        <w:numPr>
          <w:ilvl w:val="2"/>
          <w:numId w:val="39"/>
        </w:numPr>
      </w:pPr>
      <w:r>
        <w:t xml:space="preserve">Child VFD configuration string will be passed into the new API call, </w:t>
      </w:r>
      <w:r w:rsidRPr="00C55208">
        <w:rPr>
          <w:rStyle w:val="PlainTextChar"/>
        </w:rPr>
        <w:t>H5Pset_fapl_</w:t>
      </w:r>
      <w:proofErr w:type="gramStart"/>
      <w:r w:rsidRPr="00C55208">
        <w:rPr>
          <w:rStyle w:val="PlainTextChar"/>
        </w:rPr>
        <w:t>vfd(</w:t>
      </w:r>
      <w:proofErr w:type="gramEnd"/>
      <w:r w:rsidRPr="00C55208">
        <w:rPr>
          <w:rStyle w:val="PlainTextChar"/>
        </w:rPr>
        <w:t>)</w:t>
      </w:r>
      <w:r>
        <w:t>, which will parse and redirect the configuration information appropriately.</w:t>
      </w:r>
    </w:p>
    <w:p w14:paraId="4A56C34D" w14:textId="6A504DE9" w:rsidR="006912BB" w:rsidRPr="00C55208" w:rsidRDefault="00C55208" w:rsidP="00580442">
      <w:pPr>
        <w:pStyle w:val="ListParagraph"/>
        <w:numPr>
          <w:ilvl w:val="2"/>
          <w:numId w:val="39"/>
        </w:numPr>
        <w:rPr>
          <w:rStyle w:val="PlainTextChar"/>
          <w:rFonts w:asciiTheme="minorHAnsi" w:hAnsiTheme="minorHAnsi"/>
          <w:bCs w:val="0"/>
          <w:sz w:val="24"/>
          <w:szCs w:val="22"/>
        </w:rPr>
      </w:pPr>
      <w:r>
        <w:t xml:space="preserve">Built-in VFDs may still be configured with their dedicated FAPL-set functions (e.g., </w:t>
      </w:r>
      <w:r w:rsidRPr="00C55208">
        <w:rPr>
          <w:rStyle w:val="PlainTextChar"/>
        </w:rPr>
        <w:t>H5Pset_fapl_sec2()).</w:t>
      </w:r>
    </w:p>
    <w:p w14:paraId="55E5AD10" w14:textId="66CE8E3A" w:rsidR="00C55208" w:rsidRDefault="00C55208" w:rsidP="00F03DCB">
      <w:pPr>
        <w:pStyle w:val="ListParagraph"/>
        <w:numPr>
          <w:ilvl w:val="2"/>
          <w:numId w:val="39"/>
        </w:numPr>
      </w:pPr>
      <w:r>
        <w:t xml:space="preserve">Built-in </w:t>
      </w:r>
      <w:proofErr w:type="spellStart"/>
      <w:r>
        <w:t>passthrough</w:t>
      </w:r>
      <w:proofErr w:type="spellEnd"/>
      <w:r>
        <w:t xml:space="preserve"> VFDs may still be populated with user-created child VFD/FAPL IDs (e.g., application/user creates child VFD/FAPLs and passes them into the </w:t>
      </w:r>
      <w:proofErr w:type="spellStart"/>
      <w:r>
        <w:t>passthrough</w:t>
      </w:r>
      <w:proofErr w:type="spellEnd"/>
      <w:r>
        <w:t xml:space="preserve"> VFD's dedicated FAPL-set call as appropriate).</w:t>
      </w:r>
    </w:p>
    <w:p w14:paraId="1D333E95" w14:textId="19126CE6" w:rsidR="00C55208" w:rsidRDefault="00C55208" w:rsidP="00F03DCB">
      <w:pPr>
        <w:pStyle w:val="ListParagraph"/>
        <w:numPr>
          <w:ilvl w:val="2"/>
          <w:numId w:val="39"/>
        </w:numPr>
      </w:pPr>
      <w:r>
        <w:t xml:space="preserve">Any plugin </w:t>
      </w:r>
      <w:proofErr w:type="spellStart"/>
      <w:r>
        <w:t>passthrough</w:t>
      </w:r>
      <w:proofErr w:type="spellEnd"/>
      <w:r>
        <w:t xml:space="preserve"> VFD which might use a built-in </w:t>
      </w:r>
      <w:proofErr w:type="spellStart"/>
      <w:r>
        <w:t>passthrough</w:t>
      </w:r>
      <w:proofErr w:type="spellEnd"/>
      <w:r>
        <w:t xml:space="preserve"> VFD </w:t>
      </w:r>
      <w:r w:rsidRPr="00C55208">
        <w:rPr>
          <w:i/>
        </w:rPr>
        <w:t>must</w:t>
      </w:r>
      <w:r>
        <w:t xml:space="preserve"> have a provision for handling the built-in VFD's FAPL-set, managing its child VFD/FAPLs.</w:t>
      </w:r>
    </w:p>
    <w:p w14:paraId="72E8677A" w14:textId="4FAD519E" w:rsidR="00C55208" w:rsidRDefault="00C55208" w:rsidP="00F03DCB">
      <w:pPr>
        <w:pStyle w:val="ListParagraph"/>
        <w:numPr>
          <w:ilvl w:val="3"/>
          <w:numId w:val="39"/>
        </w:numPr>
      </w:pPr>
      <w:r>
        <w:t xml:space="preserve">The more elegant solution is to update the built-in </w:t>
      </w:r>
      <w:proofErr w:type="spellStart"/>
      <w:r>
        <w:t>passthrough</w:t>
      </w:r>
      <w:proofErr w:type="spellEnd"/>
      <w:r>
        <w:t xml:space="preserve"> VFD to a plugin.</w:t>
      </w:r>
    </w:p>
    <w:p w14:paraId="78254AA1" w14:textId="5AB70E67" w:rsidR="00F33098" w:rsidRDefault="00F33098" w:rsidP="00246E5E">
      <w:pPr>
        <w:pStyle w:val="ListParagraph"/>
        <w:numPr>
          <w:ilvl w:val="0"/>
          <w:numId w:val="39"/>
        </w:numPr>
      </w:pPr>
      <w:r w:rsidRPr="00F33098">
        <w:t>Extend the Virtual File Layer API (H5FD) to manage VFD plugins in memory.</w:t>
      </w:r>
    </w:p>
    <w:p w14:paraId="55815390" w14:textId="01E1ECC4" w:rsidR="004725C1" w:rsidRDefault="008D7AF1" w:rsidP="004725C1">
      <w:pPr>
        <w:pStyle w:val="ListParagraph"/>
        <w:numPr>
          <w:ilvl w:val="1"/>
          <w:numId w:val="39"/>
        </w:numPr>
      </w:pPr>
      <w:r>
        <w:t>TODO</w:t>
      </w:r>
      <w:r w:rsidR="004725C1">
        <w:t>: this will probably be invisible to the user. “Cache” loaded VFD plugins, like H5Z?</w:t>
      </w:r>
    </w:p>
    <w:p w14:paraId="75593E86" w14:textId="5F0613BE" w:rsidR="00D12C3A" w:rsidRDefault="00D12C3A" w:rsidP="00246E5E">
      <w:pPr>
        <w:pStyle w:val="ListParagraph"/>
        <w:numPr>
          <w:ilvl w:val="0"/>
          <w:numId w:val="39"/>
        </w:numPr>
      </w:pPr>
      <w:r>
        <w:t xml:space="preserve">Create an example </w:t>
      </w:r>
      <w:r w:rsidR="00B34E6C">
        <w:t>terminal</w:t>
      </w:r>
      <w:r w:rsidR="00035E3D">
        <w:t xml:space="preserve"> </w:t>
      </w:r>
      <w:r>
        <w:t xml:space="preserve">VFD plugin </w:t>
      </w:r>
      <w:r w:rsidR="00CB17DF">
        <w:t>for testing and demonstration</w:t>
      </w:r>
      <w:r w:rsidR="00035E3D">
        <w:t xml:space="preserve"> (e.g., </w:t>
      </w:r>
      <w:r w:rsidR="00035E3D" w:rsidRPr="00035E3D">
        <w:rPr>
          <w:i/>
          <w:iCs/>
        </w:rPr>
        <w:t>sec2</w:t>
      </w:r>
      <w:r w:rsidR="002E1DA4">
        <w:rPr>
          <w:i/>
          <w:iCs/>
        </w:rPr>
        <w:t>plugin</w:t>
      </w:r>
      <w:r w:rsidR="00A34680" w:rsidRPr="00A34680">
        <w:rPr>
          <w:iCs/>
        </w:rPr>
        <w:t xml:space="preserve"> or </w:t>
      </w:r>
      <w:proofErr w:type="spellStart"/>
      <w:r w:rsidR="00A34680">
        <w:rPr>
          <w:i/>
          <w:iCs/>
        </w:rPr>
        <w:t>stdi</w:t>
      </w:r>
      <w:r w:rsidR="009C6258">
        <w:rPr>
          <w:i/>
          <w:iCs/>
        </w:rPr>
        <w:t>oplugin</w:t>
      </w:r>
      <w:proofErr w:type="spellEnd"/>
      <w:r w:rsidR="00035E3D">
        <w:t>).</w:t>
      </w:r>
    </w:p>
    <w:p w14:paraId="03404C7A" w14:textId="6DA53555" w:rsidR="00035E3D" w:rsidRDefault="000A378D" w:rsidP="00275940">
      <w:pPr>
        <w:pStyle w:val="ListParagraph"/>
        <w:numPr>
          <w:ilvl w:val="0"/>
          <w:numId w:val="39"/>
        </w:numPr>
      </w:pPr>
      <w:r>
        <w:t>C</w:t>
      </w:r>
      <w:r w:rsidR="00035E3D">
        <w:t>re</w:t>
      </w:r>
      <w:r w:rsidR="00B34E6C">
        <w:t xml:space="preserve">ate an example </w:t>
      </w:r>
      <w:proofErr w:type="spellStart"/>
      <w:r w:rsidR="00B34E6C">
        <w:t>passthrough</w:t>
      </w:r>
      <w:proofErr w:type="spellEnd"/>
      <w:r w:rsidR="00B34E6C">
        <w:t xml:space="preserve"> (or, </w:t>
      </w:r>
      <w:r w:rsidR="00035E3D">
        <w:t>“stackable”</w:t>
      </w:r>
      <w:r w:rsidR="00B34E6C">
        <w:t>)</w:t>
      </w:r>
      <w:r w:rsidR="00035E3D">
        <w:t xml:space="preserve"> VFD plugin (e.g., </w:t>
      </w:r>
      <w:r w:rsidR="00035E3D" w:rsidRPr="00275940">
        <w:rPr>
          <w:i/>
          <w:iCs/>
        </w:rPr>
        <w:t>splitter</w:t>
      </w:r>
      <w:r w:rsidR="00E01BF7" w:rsidRPr="00E01BF7">
        <w:rPr>
          <w:iCs/>
        </w:rPr>
        <w:t xml:space="preserve"> or </w:t>
      </w:r>
      <w:r w:rsidR="00E01BF7">
        <w:rPr>
          <w:i/>
          <w:iCs/>
        </w:rPr>
        <w:t>logger</w:t>
      </w:r>
      <w:r w:rsidR="00035E3D">
        <w:t>).</w:t>
      </w:r>
    </w:p>
    <w:p w14:paraId="40ACCE7A" w14:textId="7AA34C64" w:rsidR="00611674" w:rsidRDefault="00611674" w:rsidP="00611674">
      <w:pPr>
        <w:pStyle w:val="Heading1"/>
      </w:pPr>
      <w:r>
        <w:t>Approach</w:t>
      </w:r>
    </w:p>
    <w:p w14:paraId="106D79A1" w14:textId="1AC74E5D" w:rsidR="001B02FF" w:rsidRDefault="007A4394" w:rsidP="00B01894">
      <w:pPr>
        <w:pStyle w:val="ListParagraph"/>
        <w:numPr>
          <w:ilvl w:val="0"/>
          <w:numId w:val="40"/>
        </w:numPr>
      </w:pPr>
      <w:r w:rsidRPr="007A4394">
        <w:t xml:space="preserve">Add a new </w:t>
      </w:r>
      <w:r>
        <w:t xml:space="preserve">public </w:t>
      </w:r>
      <w:r w:rsidRPr="007A4394">
        <w:t>property list</w:t>
      </w:r>
      <w:r>
        <w:t xml:space="preserve"> (H5P)</w:t>
      </w:r>
      <w:r w:rsidRPr="007A4394">
        <w:t xml:space="preserve"> </w:t>
      </w:r>
      <w:r w:rsidR="00424085">
        <w:t>functions</w:t>
      </w:r>
      <w:r w:rsidRPr="007A4394">
        <w:t>:</w:t>
      </w:r>
      <w:r w:rsidR="008B5728" w:rsidRPr="007A4394">
        <w:t xml:space="preserve"> </w:t>
      </w:r>
    </w:p>
    <w:p w14:paraId="2B1BE250" w14:textId="35F57369" w:rsidR="00B01894" w:rsidRDefault="007A4394" w:rsidP="001B02FF">
      <w:pPr>
        <w:pStyle w:val="ListParagraph"/>
        <w:numPr>
          <w:ilvl w:val="1"/>
          <w:numId w:val="40"/>
        </w:numPr>
      </w:pPr>
      <w:proofErr w:type="spellStart"/>
      <w:r w:rsidRPr="007A4394">
        <w:rPr>
          <w:rStyle w:val="PlainTextChar"/>
        </w:rPr>
        <w:t>herr_t</w:t>
      </w:r>
      <w:proofErr w:type="spellEnd"/>
      <w:r w:rsidRPr="007A4394">
        <w:rPr>
          <w:rStyle w:val="PlainTextChar"/>
        </w:rPr>
        <w:t xml:space="preserve"> </w:t>
      </w:r>
      <w:r w:rsidR="008B5728" w:rsidRPr="007A4394">
        <w:rPr>
          <w:rStyle w:val="PlainTextChar"/>
        </w:rPr>
        <w:t>H5Pset_fapl</w:t>
      </w:r>
      <w:r w:rsidR="009351CA">
        <w:rPr>
          <w:rStyle w:val="PlainTextChar"/>
        </w:rPr>
        <w:t>_vfd</w:t>
      </w:r>
      <w:r w:rsidR="008B5728" w:rsidRPr="007A4394">
        <w:rPr>
          <w:rStyle w:val="PlainTextChar"/>
        </w:rPr>
        <w:t>_</w:t>
      </w:r>
      <w:proofErr w:type="gramStart"/>
      <w:r w:rsidR="008B5728" w:rsidRPr="007A4394">
        <w:rPr>
          <w:rStyle w:val="PlainTextChar"/>
        </w:rPr>
        <w:t>plugin(</w:t>
      </w:r>
      <w:proofErr w:type="spellStart"/>
      <w:proofErr w:type="gramEnd"/>
      <w:r w:rsidRPr="007A4394">
        <w:rPr>
          <w:rStyle w:val="PlainTextChar"/>
        </w:rPr>
        <w:t>hid_t</w:t>
      </w:r>
      <w:proofErr w:type="spellEnd"/>
      <w:r w:rsidRPr="007A4394">
        <w:rPr>
          <w:rStyle w:val="PlainTextChar"/>
        </w:rPr>
        <w:t xml:space="preserve"> </w:t>
      </w:r>
      <w:proofErr w:type="spellStart"/>
      <w:r w:rsidR="008B5728" w:rsidRPr="007A4394">
        <w:rPr>
          <w:rStyle w:val="PlainTextChar"/>
        </w:rPr>
        <w:t>fapl_id</w:t>
      </w:r>
      <w:proofErr w:type="spellEnd"/>
      <w:r w:rsidR="008B5728" w:rsidRPr="007A4394">
        <w:rPr>
          <w:rStyle w:val="PlainTextChar"/>
        </w:rPr>
        <w:t xml:space="preserve">, </w:t>
      </w:r>
      <w:proofErr w:type="spellStart"/>
      <w:r w:rsidR="002613AF">
        <w:rPr>
          <w:rStyle w:val="PlainTextChar"/>
        </w:rPr>
        <w:t>const</w:t>
      </w:r>
      <w:proofErr w:type="spellEnd"/>
      <w:r w:rsidR="002613AF">
        <w:rPr>
          <w:rStyle w:val="PlainTextChar"/>
        </w:rPr>
        <w:t xml:space="preserve"> </w:t>
      </w:r>
      <w:r w:rsidRPr="007A4394">
        <w:rPr>
          <w:rStyle w:val="PlainTextChar"/>
        </w:rPr>
        <w:t>char *</w:t>
      </w:r>
      <w:proofErr w:type="spellStart"/>
      <w:r w:rsidR="008B5728" w:rsidRPr="007A4394">
        <w:rPr>
          <w:rStyle w:val="PlainTextChar"/>
        </w:rPr>
        <w:t>plugin_name</w:t>
      </w:r>
      <w:proofErr w:type="spellEnd"/>
      <w:r w:rsidR="008B5728" w:rsidRPr="007A4394">
        <w:rPr>
          <w:rStyle w:val="PlainTextChar"/>
        </w:rPr>
        <w:t xml:space="preserve">, </w:t>
      </w:r>
      <w:proofErr w:type="spellStart"/>
      <w:r w:rsidR="002613AF">
        <w:rPr>
          <w:rStyle w:val="PlainTextChar"/>
        </w:rPr>
        <w:t>const</w:t>
      </w:r>
      <w:proofErr w:type="spellEnd"/>
      <w:r w:rsidR="002613AF">
        <w:rPr>
          <w:rStyle w:val="PlainTextChar"/>
        </w:rPr>
        <w:t xml:space="preserve"> </w:t>
      </w:r>
      <w:r w:rsidR="00424085">
        <w:rPr>
          <w:rStyle w:val="PlainTextChar"/>
        </w:rPr>
        <w:t>void</w:t>
      </w:r>
      <w:r w:rsidRPr="007A4394">
        <w:rPr>
          <w:rStyle w:val="PlainTextChar"/>
        </w:rPr>
        <w:t xml:space="preserve"> *</w:t>
      </w:r>
      <w:proofErr w:type="spellStart"/>
      <w:r w:rsidR="008B5728" w:rsidRPr="007A4394">
        <w:rPr>
          <w:rStyle w:val="PlainTextChar"/>
        </w:rPr>
        <w:t>fapl_config</w:t>
      </w:r>
      <w:proofErr w:type="spellEnd"/>
      <w:r w:rsidR="008B5728" w:rsidRPr="007A4394">
        <w:rPr>
          <w:rStyle w:val="PlainTextChar"/>
        </w:rPr>
        <w:t>)</w:t>
      </w:r>
      <w:r w:rsidR="00424085">
        <w:rPr>
          <w:rStyle w:val="PlainTextChar"/>
        </w:rPr>
        <w:t>;</w:t>
      </w:r>
    </w:p>
    <w:p w14:paraId="705992E3" w14:textId="5F728DB1" w:rsidR="008B5728" w:rsidRDefault="008B5728" w:rsidP="00424085">
      <w:pPr>
        <w:pStyle w:val="ListParagraph"/>
        <w:numPr>
          <w:ilvl w:val="2"/>
          <w:numId w:val="40"/>
        </w:numPr>
      </w:pPr>
      <w:r>
        <w:t xml:space="preserve">When called, sets </w:t>
      </w:r>
      <w:r w:rsidR="005A16E2">
        <w:t>FAPL</w:t>
      </w:r>
      <w:r>
        <w:t xml:space="preserve"> to use VFD plugin “class” with configuration data (if any). Plugin is responsible for discerning meaning from the </w:t>
      </w:r>
      <w:r w:rsidR="00424085">
        <w:t xml:space="preserve">configuration pointer [could be a </w:t>
      </w:r>
      <w:r w:rsidR="00DF43D2">
        <w:t xml:space="preserve">string or a </w:t>
      </w:r>
      <w:r w:rsidR="00424085">
        <w:t>pointer to a structure]</w:t>
      </w:r>
      <w:r>
        <w:t>. Plugin reference count is incremented.</w:t>
      </w:r>
    </w:p>
    <w:p w14:paraId="6EC43615" w14:textId="63132495" w:rsidR="008B5728" w:rsidRDefault="008B5728" w:rsidP="00184F23">
      <w:pPr>
        <w:pStyle w:val="ListParagraph"/>
        <w:numPr>
          <w:ilvl w:val="2"/>
          <w:numId w:val="40"/>
        </w:numPr>
      </w:pPr>
      <w:r>
        <w:t xml:space="preserve">If plugin is not already registered with the library, attempt to load </w:t>
      </w:r>
      <w:r w:rsidR="00A12EF8">
        <w:t>and register plugin</w:t>
      </w:r>
      <w:r>
        <w:t>.</w:t>
      </w:r>
      <w:r w:rsidR="00A12EF8">
        <w:t xml:space="preserve"> TODO: initialization.</w:t>
      </w:r>
    </w:p>
    <w:p w14:paraId="4591EC17" w14:textId="010C0EC1" w:rsidR="007A4466" w:rsidRPr="00424085" w:rsidRDefault="007A4466" w:rsidP="00424085">
      <w:pPr>
        <w:pStyle w:val="ListParagraph"/>
        <w:numPr>
          <w:ilvl w:val="1"/>
          <w:numId w:val="40"/>
        </w:numPr>
        <w:rPr>
          <w:rFonts w:ascii="Consolas" w:hAnsi="Consolas"/>
          <w:sz w:val="21"/>
          <w:szCs w:val="21"/>
        </w:rPr>
      </w:pPr>
      <w:proofErr w:type="spellStart"/>
      <w:r w:rsidRPr="00424085">
        <w:rPr>
          <w:rFonts w:ascii="Consolas" w:hAnsi="Consolas"/>
          <w:sz w:val="21"/>
          <w:szCs w:val="21"/>
        </w:rPr>
        <w:t>herr_t</w:t>
      </w:r>
      <w:proofErr w:type="spellEnd"/>
      <w:r w:rsidRPr="00424085">
        <w:rPr>
          <w:rFonts w:ascii="Consolas" w:hAnsi="Consolas"/>
          <w:sz w:val="21"/>
          <w:szCs w:val="21"/>
        </w:rPr>
        <w:t xml:space="preserve"> H5Pget_fapl_</w:t>
      </w:r>
      <w:r w:rsidR="00A73BC7">
        <w:rPr>
          <w:rFonts w:ascii="Consolas" w:hAnsi="Consolas"/>
          <w:sz w:val="21"/>
          <w:szCs w:val="21"/>
        </w:rPr>
        <w:t>vfd_</w:t>
      </w:r>
      <w:proofErr w:type="gramStart"/>
      <w:r w:rsidRPr="00424085">
        <w:rPr>
          <w:rFonts w:ascii="Consolas" w:hAnsi="Consolas"/>
          <w:sz w:val="21"/>
          <w:szCs w:val="21"/>
        </w:rPr>
        <w:t>plugin(</w:t>
      </w:r>
      <w:proofErr w:type="spellStart"/>
      <w:proofErr w:type="gramEnd"/>
      <w:r w:rsidRPr="00424085">
        <w:rPr>
          <w:rFonts w:ascii="Consolas" w:hAnsi="Consolas"/>
          <w:sz w:val="21"/>
          <w:szCs w:val="21"/>
        </w:rPr>
        <w:t>hid_t</w:t>
      </w:r>
      <w:proofErr w:type="spellEnd"/>
      <w:r w:rsidRPr="00424085">
        <w:rPr>
          <w:rFonts w:ascii="Consolas" w:hAnsi="Consolas"/>
          <w:sz w:val="21"/>
          <w:szCs w:val="21"/>
        </w:rPr>
        <w:t xml:space="preserve"> </w:t>
      </w:r>
      <w:proofErr w:type="spellStart"/>
      <w:r w:rsidRPr="00424085">
        <w:rPr>
          <w:rFonts w:ascii="Consolas" w:hAnsi="Consolas"/>
          <w:sz w:val="21"/>
          <w:szCs w:val="21"/>
        </w:rPr>
        <w:t>fa</w:t>
      </w:r>
      <w:r w:rsidR="00A12EF8" w:rsidRPr="00424085">
        <w:rPr>
          <w:rFonts w:ascii="Consolas" w:hAnsi="Consolas"/>
          <w:sz w:val="21"/>
          <w:szCs w:val="21"/>
        </w:rPr>
        <w:t>pl_id</w:t>
      </w:r>
      <w:proofErr w:type="spellEnd"/>
      <w:r w:rsidR="00A12EF8" w:rsidRPr="00424085">
        <w:rPr>
          <w:rFonts w:ascii="Consolas" w:hAnsi="Consolas"/>
          <w:sz w:val="21"/>
          <w:szCs w:val="21"/>
        </w:rPr>
        <w:t xml:space="preserve">, </w:t>
      </w:r>
      <w:proofErr w:type="spellStart"/>
      <w:r w:rsidR="00424085" w:rsidRPr="00424085">
        <w:rPr>
          <w:rFonts w:ascii="Consolas" w:hAnsi="Consolas"/>
          <w:sz w:val="21"/>
          <w:szCs w:val="21"/>
        </w:rPr>
        <w:t>const</w:t>
      </w:r>
      <w:proofErr w:type="spellEnd"/>
      <w:r w:rsidR="00424085" w:rsidRPr="00424085">
        <w:rPr>
          <w:rFonts w:ascii="Consolas" w:hAnsi="Consolas"/>
          <w:sz w:val="21"/>
          <w:szCs w:val="21"/>
        </w:rPr>
        <w:t xml:space="preserve"> </w:t>
      </w:r>
      <w:r w:rsidR="00A12EF8" w:rsidRPr="00424085">
        <w:rPr>
          <w:rFonts w:ascii="Consolas" w:hAnsi="Consolas"/>
          <w:sz w:val="21"/>
          <w:szCs w:val="21"/>
        </w:rPr>
        <w:t>char *</w:t>
      </w:r>
      <w:proofErr w:type="spellStart"/>
      <w:r w:rsidR="00A12EF8" w:rsidRPr="00424085">
        <w:rPr>
          <w:rFonts w:ascii="Consolas" w:hAnsi="Consolas"/>
          <w:sz w:val="21"/>
          <w:szCs w:val="21"/>
        </w:rPr>
        <w:t>plugin_name</w:t>
      </w:r>
      <w:proofErr w:type="spellEnd"/>
      <w:r w:rsidR="00A12EF8" w:rsidRPr="00424085">
        <w:rPr>
          <w:rFonts w:ascii="Consolas" w:hAnsi="Consolas"/>
          <w:sz w:val="21"/>
          <w:szCs w:val="21"/>
        </w:rPr>
        <w:t xml:space="preserve">, </w:t>
      </w:r>
      <w:r w:rsidR="00424085" w:rsidRPr="00424085">
        <w:rPr>
          <w:rFonts w:ascii="Consolas" w:hAnsi="Consolas"/>
          <w:sz w:val="21"/>
          <w:szCs w:val="21"/>
        </w:rPr>
        <w:t>void</w:t>
      </w:r>
      <w:r w:rsidR="00A12EF8" w:rsidRPr="00424085">
        <w:rPr>
          <w:rFonts w:ascii="Consolas" w:hAnsi="Consolas"/>
          <w:sz w:val="21"/>
          <w:szCs w:val="21"/>
        </w:rPr>
        <w:t xml:space="preserve"> *</w:t>
      </w:r>
      <w:proofErr w:type="spellStart"/>
      <w:r w:rsidR="00A12EF8" w:rsidRPr="00424085">
        <w:rPr>
          <w:rFonts w:ascii="Consolas" w:hAnsi="Consolas"/>
          <w:sz w:val="21"/>
          <w:szCs w:val="21"/>
        </w:rPr>
        <w:t>fapl_config_out</w:t>
      </w:r>
      <w:proofErr w:type="spellEnd"/>
      <w:r w:rsidRPr="00424085">
        <w:rPr>
          <w:rFonts w:ascii="Consolas" w:hAnsi="Consolas"/>
          <w:sz w:val="21"/>
          <w:szCs w:val="21"/>
        </w:rPr>
        <w:t>);</w:t>
      </w:r>
    </w:p>
    <w:p w14:paraId="626D3B43" w14:textId="77777777" w:rsidR="00676F07" w:rsidRDefault="00676F07" w:rsidP="00424085">
      <w:pPr>
        <w:pStyle w:val="ListParagraph"/>
        <w:numPr>
          <w:ilvl w:val="2"/>
          <w:numId w:val="40"/>
        </w:numPr>
      </w:pPr>
      <w:r>
        <w:lastRenderedPageBreak/>
        <w:t>Retrieves the VFD-specific configuration information stored in the FAPL.</w:t>
      </w:r>
    </w:p>
    <w:p w14:paraId="3763DD5D" w14:textId="225F9AE9" w:rsidR="007A4466" w:rsidRDefault="00676F07" w:rsidP="00424085">
      <w:pPr>
        <w:pStyle w:val="ListParagraph"/>
        <w:numPr>
          <w:ilvl w:val="2"/>
          <w:numId w:val="40"/>
        </w:numPr>
      </w:pPr>
      <w:r>
        <w:t>Assumes that the plugin is registered; will fail if not.</w:t>
      </w:r>
    </w:p>
    <w:p w14:paraId="293E3983" w14:textId="138F62EB" w:rsidR="005F7314" w:rsidRDefault="005F7314" w:rsidP="005F7314">
      <w:pPr>
        <w:pStyle w:val="ListParagraph"/>
        <w:numPr>
          <w:ilvl w:val="1"/>
          <w:numId w:val="40"/>
        </w:numPr>
      </w:pPr>
      <w:proofErr w:type="spellStart"/>
      <w:r w:rsidRPr="005F7314">
        <w:rPr>
          <w:rStyle w:val="PlainTextChar"/>
        </w:rPr>
        <w:t>herr_t</w:t>
      </w:r>
      <w:proofErr w:type="spellEnd"/>
      <w:r w:rsidRPr="005F7314">
        <w:rPr>
          <w:rStyle w:val="PlainTextChar"/>
        </w:rPr>
        <w:t xml:space="preserve"> H5Pset_fapl_</w:t>
      </w:r>
      <w:proofErr w:type="gramStart"/>
      <w:r w:rsidRPr="005F7314">
        <w:rPr>
          <w:rStyle w:val="PlainTextChar"/>
        </w:rPr>
        <w:t>vfd(</w:t>
      </w:r>
      <w:proofErr w:type="spellStart"/>
      <w:proofErr w:type="gramEnd"/>
      <w:r w:rsidRPr="005F7314">
        <w:rPr>
          <w:rStyle w:val="PlainTextChar"/>
        </w:rPr>
        <w:t>hid_t</w:t>
      </w:r>
      <w:proofErr w:type="spellEnd"/>
      <w:r w:rsidRPr="005F7314">
        <w:rPr>
          <w:rStyle w:val="PlainTextChar"/>
        </w:rPr>
        <w:t xml:space="preserve"> </w:t>
      </w:r>
      <w:proofErr w:type="spellStart"/>
      <w:r w:rsidRPr="005F7314">
        <w:rPr>
          <w:rStyle w:val="PlainTextChar"/>
        </w:rPr>
        <w:t>fapl_id</w:t>
      </w:r>
      <w:proofErr w:type="spellEnd"/>
      <w:r w:rsidRPr="005F7314">
        <w:rPr>
          <w:rStyle w:val="PlainTextChar"/>
        </w:rPr>
        <w:t xml:space="preserve">, </w:t>
      </w:r>
      <w:proofErr w:type="spellStart"/>
      <w:r w:rsidRPr="005F7314">
        <w:rPr>
          <w:rStyle w:val="PlainTextChar"/>
        </w:rPr>
        <w:t>const</w:t>
      </w:r>
      <w:proofErr w:type="spellEnd"/>
      <w:r w:rsidRPr="005F7314">
        <w:rPr>
          <w:rStyle w:val="PlainTextChar"/>
        </w:rPr>
        <w:t xml:space="preserve"> char *name, </w:t>
      </w:r>
      <w:proofErr w:type="spellStart"/>
      <w:r w:rsidRPr="005F7314">
        <w:rPr>
          <w:rStyle w:val="PlainTextChar"/>
        </w:rPr>
        <w:t>const</w:t>
      </w:r>
      <w:proofErr w:type="spellEnd"/>
      <w:r w:rsidRPr="005F7314">
        <w:rPr>
          <w:rStyle w:val="PlainTextChar"/>
        </w:rPr>
        <w:t xml:space="preserve"> char *</w:t>
      </w:r>
      <w:proofErr w:type="spellStart"/>
      <w:r w:rsidRPr="005F7314">
        <w:rPr>
          <w:rStyle w:val="PlainTextChar"/>
        </w:rPr>
        <w:t>fapl_config</w:t>
      </w:r>
      <w:proofErr w:type="spellEnd"/>
      <w:r w:rsidRPr="005F7314">
        <w:rPr>
          <w:rStyle w:val="PlainTextChar"/>
        </w:rPr>
        <w:t>);</w:t>
      </w:r>
    </w:p>
    <w:p w14:paraId="7ED29F4B" w14:textId="6B4C9C18" w:rsidR="005F7314" w:rsidRDefault="005F7314" w:rsidP="00E30D41">
      <w:pPr>
        <w:pStyle w:val="ListParagraph"/>
        <w:numPr>
          <w:ilvl w:val="2"/>
          <w:numId w:val="40"/>
        </w:numPr>
      </w:pPr>
      <w:r>
        <w:t xml:space="preserve">Wraps configuration strings for any VFD. If the VFD name is found as built-in, parses the string and calls FAPL-set function for that VFD. If not found as a built-in, calls </w:t>
      </w:r>
      <w:r w:rsidRPr="005F7314">
        <w:rPr>
          <w:rStyle w:val="PlainTextChar"/>
        </w:rPr>
        <w:t>H5Pset_fapl_vfd_</w:t>
      </w:r>
      <w:proofErr w:type="gramStart"/>
      <w:r w:rsidRPr="005F7314">
        <w:rPr>
          <w:rStyle w:val="PlainTextChar"/>
        </w:rPr>
        <w:t>plugin(</w:t>
      </w:r>
      <w:proofErr w:type="gramEnd"/>
      <w:r w:rsidRPr="005F7314">
        <w:rPr>
          <w:rStyle w:val="PlainTextChar"/>
        </w:rPr>
        <w:t>)</w:t>
      </w:r>
      <w:r>
        <w:t>.</w:t>
      </w:r>
    </w:p>
    <w:p w14:paraId="496C38EF" w14:textId="70CEA688" w:rsidR="00A73541" w:rsidRDefault="00A73541" w:rsidP="00A73541">
      <w:pPr>
        <w:pStyle w:val="ListParagraph"/>
        <w:numPr>
          <w:ilvl w:val="1"/>
          <w:numId w:val="40"/>
        </w:numPr>
      </w:pPr>
      <w:proofErr w:type="spellStart"/>
      <w:r w:rsidRPr="00A73541">
        <w:rPr>
          <w:rStyle w:val="PlainTextChar"/>
        </w:rPr>
        <w:t>herr_t</w:t>
      </w:r>
      <w:proofErr w:type="spellEnd"/>
      <w:r w:rsidRPr="00A73541">
        <w:rPr>
          <w:rStyle w:val="PlainTextChar"/>
        </w:rPr>
        <w:t xml:space="preserve"> H5Pget_fapl_</w:t>
      </w:r>
      <w:proofErr w:type="gramStart"/>
      <w:r w:rsidRPr="00A73541">
        <w:rPr>
          <w:rStyle w:val="PlainTextChar"/>
        </w:rPr>
        <w:t>vfd(</w:t>
      </w:r>
      <w:proofErr w:type="spellStart"/>
      <w:proofErr w:type="gramEnd"/>
      <w:r w:rsidRPr="00A73541">
        <w:rPr>
          <w:rStyle w:val="PlainTextChar"/>
        </w:rPr>
        <w:t>hid_t</w:t>
      </w:r>
      <w:proofErr w:type="spellEnd"/>
      <w:r w:rsidRPr="00A73541">
        <w:rPr>
          <w:rStyle w:val="PlainTextChar"/>
        </w:rPr>
        <w:t xml:space="preserve"> </w:t>
      </w:r>
      <w:proofErr w:type="spellStart"/>
      <w:r w:rsidRPr="00A73541">
        <w:rPr>
          <w:rStyle w:val="PlainTextChar"/>
        </w:rPr>
        <w:t>fapl_id</w:t>
      </w:r>
      <w:proofErr w:type="spellEnd"/>
      <w:r w:rsidRPr="00A73541">
        <w:rPr>
          <w:rStyle w:val="PlainTextChar"/>
        </w:rPr>
        <w:t xml:space="preserve">, </w:t>
      </w:r>
      <w:proofErr w:type="spellStart"/>
      <w:r w:rsidRPr="00A73541">
        <w:rPr>
          <w:rStyle w:val="PlainTextChar"/>
        </w:rPr>
        <w:t>const</w:t>
      </w:r>
      <w:proofErr w:type="spellEnd"/>
      <w:r w:rsidRPr="00A73541">
        <w:rPr>
          <w:rStyle w:val="PlainTextChar"/>
        </w:rPr>
        <w:t xml:space="preserve"> char *name, </w:t>
      </w:r>
      <w:proofErr w:type="spellStart"/>
      <w:r w:rsidRPr="00A73541">
        <w:rPr>
          <w:rStyle w:val="PlainTextChar"/>
        </w:rPr>
        <w:t>const</w:t>
      </w:r>
      <w:proofErr w:type="spellEnd"/>
      <w:r w:rsidRPr="00A73541">
        <w:rPr>
          <w:rStyle w:val="PlainTextChar"/>
        </w:rPr>
        <w:t xml:space="preserve"> char *</w:t>
      </w:r>
      <w:proofErr w:type="spellStart"/>
      <w:r w:rsidRPr="00A73541">
        <w:rPr>
          <w:rStyle w:val="PlainTextChar"/>
        </w:rPr>
        <w:t>fapl_config</w:t>
      </w:r>
      <w:proofErr w:type="spellEnd"/>
      <w:r w:rsidRPr="00A73541">
        <w:rPr>
          <w:rStyle w:val="PlainTextChar"/>
        </w:rPr>
        <w:t>);</w:t>
      </w:r>
    </w:p>
    <w:p w14:paraId="42D795D5" w14:textId="4E6FF264" w:rsidR="00A73541" w:rsidRDefault="00A73541" w:rsidP="00A73541">
      <w:pPr>
        <w:pStyle w:val="ListParagraph"/>
        <w:numPr>
          <w:ilvl w:val="2"/>
          <w:numId w:val="40"/>
        </w:numPr>
      </w:pPr>
      <w:r>
        <w:t>Retrieves VFD-specific configuration data stored in the FAPL; extracts and formats info from built-in VFDs if appropriate.</w:t>
      </w:r>
    </w:p>
    <w:p w14:paraId="50686625" w14:textId="2BE9FA7E" w:rsidR="00A73541" w:rsidRDefault="00A73541" w:rsidP="00856AC2">
      <w:pPr>
        <w:pStyle w:val="ListParagraph"/>
        <w:numPr>
          <w:ilvl w:val="2"/>
          <w:numId w:val="40"/>
        </w:numPr>
      </w:pPr>
      <w:r>
        <w:t xml:space="preserve">Included on general principle. It remains unclear how useful this will actually be, but might be relevant with nested built-in/pluggable </w:t>
      </w:r>
      <w:proofErr w:type="spellStart"/>
      <w:r>
        <w:t>passthrough</w:t>
      </w:r>
      <w:proofErr w:type="spellEnd"/>
      <w:r>
        <w:t xml:space="preserve"> VFDs.</w:t>
      </w:r>
    </w:p>
    <w:p w14:paraId="656410D5" w14:textId="29E66304" w:rsidR="007A2898" w:rsidRDefault="007A2898" w:rsidP="007A2898">
      <w:pPr>
        <w:pStyle w:val="ListParagraph"/>
        <w:numPr>
          <w:ilvl w:val="0"/>
          <w:numId w:val="40"/>
        </w:numPr>
      </w:pPr>
      <w:r>
        <w:t xml:space="preserve">VFD plugins must </w:t>
      </w:r>
      <w:r w:rsidR="002133E4">
        <w:t xml:space="preserve">implement </w:t>
      </w:r>
      <w:r w:rsidR="00FB2637">
        <w:t xml:space="preserve">from </w:t>
      </w:r>
      <w:r w:rsidR="00FB2637" w:rsidRPr="00FB2637">
        <w:rPr>
          <w:i/>
        </w:rPr>
        <w:t>H5PLextern.h</w:t>
      </w:r>
      <w:r w:rsidR="007D1B0E">
        <w:t>:</w:t>
      </w:r>
    </w:p>
    <w:p w14:paraId="5C71CBF4" w14:textId="5674AC50" w:rsidR="00FB2637" w:rsidRPr="00FB2637" w:rsidRDefault="00FB2637" w:rsidP="00FB2637">
      <w:pPr>
        <w:pStyle w:val="ListParagraph"/>
        <w:numPr>
          <w:ilvl w:val="1"/>
          <w:numId w:val="40"/>
        </w:numPr>
        <w:rPr>
          <w:rFonts w:ascii="Consolas" w:hAnsi="Consolas"/>
          <w:sz w:val="21"/>
          <w:szCs w:val="21"/>
        </w:rPr>
      </w:pPr>
      <w:r w:rsidRPr="00FB2637">
        <w:rPr>
          <w:rFonts w:ascii="Consolas" w:hAnsi="Consolas"/>
          <w:sz w:val="21"/>
          <w:szCs w:val="21"/>
        </w:rPr>
        <w:t>H5PL_type_t H5PLget_plugin_type(void);</w:t>
      </w:r>
    </w:p>
    <w:p w14:paraId="66BFF507" w14:textId="34762C21" w:rsidR="00FB2637" w:rsidRDefault="00FB2637" w:rsidP="00FB2637">
      <w:pPr>
        <w:pStyle w:val="ListParagraph"/>
        <w:numPr>
          <w:ilvl w:val="2"/>
          <w:numId w:val="40"/>
        </w:numPr>
      </w:pPr>
      <w:r>
        <w:t xml:space="preserve">Must return the type enumeration from </w:t>
      </w:r>
      <w:r w:rsidRPr="00FB2637">
        <w:rPr>
          <w:i/>
        </w:rPr>
        <w:t>H5PLpublic.h</w:t>
      </w:r>
      <w:r>
        <w:t xml:space="preserve"> (</w:t>
      </w:r>
      <w:r w:rsidRPr="00FB2637">
        <w:rPr>
          <w:rStyle w:val="PlainTextChar"/>
        </w:rPr>
        <w:t>H5PL_TYPE_VFD</w:t>
      </w:r>
      <w:r>
        <w:t>, e.g.)</w:t>
      </w:r>
    </w:p>
    <w:p w14:paraId="42BBA9F2" w14:textId="7D05E8C6" w:rsidR="00FB2637" w:rsidRPr="00FB2637" w:rsidRDefault="00FB2637" w:rsidP="00FB2637">
      <w:pPr>
        <w:pStyle w:val="ListParagraph"/>
        <w:numPr>
          <w:ilvl w:val="1"/>
          <w:numId w:val="40"/>
        </w:numPr>
        <w:rPr>
          <w:rFonts w:ascii="Consolas" w:hAnsi="Consolas"/>
          <w:sz w:val="21"/>
          <w:szCs w:val="21"/>
        </w:rPr>
      </w:pPr>
      <w:proofErr w:type="spellStart"/>
      <w:r w:rsidRPr="00FB2637">
        <w:rPr>
          <w:rFonts w:ascii="Consolas" w:hAnsi="Consolas"/>
          <w:sz w:val="21"/>
          <w:szCs w:val="21"/>
        </w:rPr>
        <w:t>const</w:t>
      </w:r>
      <w:proofErr w:type="spellEnd"/>
      <w:r w:rsidRPr="00FB2637">
        <w:rPr>
          <w:rFonts w:ascii="Consolas" w:hAnsi="Consolas"/>
          <w:sz w:val="21"/>
          <w:szCs w:val="21"/>
        </w:rPr>
        <w:t xml:space="preserve"> void * H5PLget_plugin_info(void);</w:t>
      </w:r>
    </w:p>
    <w:p w14:paraId="7263E332" w14:textId="741D98B6" w:rsidR="005A16E2" w:rsidRDefault="00FB2637" w:rsidP="00FB2637">
      <w:pPr>
        <w:pStyle w:val="ListParagraph"/>
        <w:numPr>
          <w:ilvl w:val="2"/>
          <w:numId w:val="40"/>
        </w:numPr>
      </w:pPr>
      <w:r>
        <w:t>Returns th</w:t>
      </w:r>
      <w:r w:rsidR="002C0AF1">
        <w:t>e “class” structure of the VFD.</w:t>
      </w:r>
    </w:p>
    <w:p w14:paraId="5B01EE3E" w14:textId="2679C475" w:rsidR="002C0AF1" w:rsidRDefault="0025693E" w:rsidP="00FB2637">
      <w:pPr>
        <w:pStyle w:val="ListParagraph"/>
        <w:numPr>
          <w:ilvl w:val="2"/>
          <w:numId w:val="40"/>
        </w:numPr>
      </w:pPr>
      <w:r>
        <w:t xml:space="preserve">TODO: </w:t>
      </w:r>
      <w:r w:rsidR="002C0AF1">
        <w:t>Or an “info” wrapper</w:t>
      </w:r>
      <w:r>
        <w:t>/subclass</w:t>
      </w:r>
      <w:r w:rsidR="002C0AF1">
        <w:t xml:space="preserve"> of said class.</w:t>
      </w:r>
    </w:p>
    <w:p w14:paraId="4A26FE25" w14:textId="77777777" w:rsidR="0025693E" w:rsidRDefault="0025693E" w:rsidP="0025693E">
      <w:pPr>
        <w:pStyle w:val="ListParagraph"/>
        <w:numPr>
          <w:ilvl w:val="0"/>
          <w:numId w:val="40"/>
        </w:numPr>
      </w:pPr>
      <w:r>
        <w:t>When a property list or file is closed which uses a VFD plugin, the reference count for that plugin is decremented.</w:t>
      </w:r>
    </w:p>
    <w:p w14:paraId="5C126E86" w14:textId="53A7BED8" w:rsidR="0025693E" w:rsidRDefault="0025693E" w:rsidP="0025693E">
      <w:pPr>
        <w:pStyle w:val="ListParagraph"/>
        <w:numPr>
          <w:ilvl w:val="1"/>
          <w:numId w:val="40"/>
        </w:numPr>
      </w:pPr>
      <w:r>
        <w:t>When reference count reaches zero, the VFD is unregistered (no modifications needed) and TODO unloaded(?)</w:t>
      </w:r>
      <w:r w:rsidRPr="0025693E">
        <w:t>... in part using the VFD's</w:t>
      </w:r>
      <w:r>
        <w:t xml:space="preserve"> </w:t>
      </w:r>
      <w:r w:rsidRPr="0025693E">
        <w:rPr>
          <w:i/>
        </w:rPr>
        <w:t>terminate</w:t>
      </w:r>
      <w:r>
        <w:t xml:space="preserve"> callback.</w:t>
      </w:r>
    </w:p>
    <w:p w14:paraId="7D0FDF42" w14:textId="77777777" w:rsidR="005A16E2" w:rsidRDefault="005A16E2" w:rsidP="005A16E2">
      <w:r>
        <w:t>Possible order of operations:</w:t>
      </w:r>
    </w:p>
    <w:p w14:paraId="64F4EEF8" w14:textId="35355A88" w:rsidR="005A16E2" w:rsidRDefault="005A16E2" w:rsidP="005A16E2">
      <w:pPr>
        <w:pStyle w:val="ListParagraph"/>
        <w:numPr>
          <w:ilvl w:val="0"/>
          <w:numId w:val="41"/>
        </w:numPr>
      </w:pPr>
      <w:r>
        <w:t xml:space="preserve">A FAPL is set to use a VFD plugin through </w:t>
      </w:r>
      <w:r w:rsidRPr="00563E42">
        <w:rPr>
          <w:rStyle w:val="PlainTextChar"/>
        </w:rPr>
        <w:t>H5Pset_fapl_</w:t>
      </w:r>
      <w:r w:rsidR="009351CA">
        <w:rPr>
          <w:rStyle w:val="PlainTextChar"/>
        </w:rPr>
        <w:t>vfd_</w:t>
      </w:r>
      <w:proofErr w:type="gramStart"/>
      <w:r w:rsidRPr="00563E42">
        <w:rPr>
          <w:rStyle w:val="PlainTextChar"/>
        </w:rPr>
        <w:t>plugin(</w:t>
      </w:r>
      <w:proofErr w:type="gramEnd"/>
      <w:r w:rsidRPr="00563E42">
        <w:rPr>
          <w:rStyle w:val="PlainTextChar"/>
        </w:rPr>
        <w:t>)</w:t>
      </w:r>
      <w:r>
        <w:t>.</w:t>
      </w:r>
    </w:p>
    <w:p w14:paraId="3113FF7C" w14:textId="61DF7172" w:rsidR="00672AA7" w:rsidRDefault="00672AA7" w:rsidP="005A16E2">
      <w:pPr>
        <w:pStyle w:val="ListParagraph"/>
        <w:numPr>
          <w:ilvl w:val="1"/>
          <w:numId w:val="41"/>
        </w:numPr>
      </w:pPr>
      <w:r>
        <w:t>If the plugin is not already available</w:t>
      </w:r>
      <w:r w:rsidR="005F1685">
        <w:t xml:space="preserve"> (registered)</w:t>
      </w:r>
      <w:r>
        <w:t>:</w:t>
      </w:r>
    </w:p>
    <w:p w14:paraId="2A93F4C8" w14:textId="27006A63" w:rsidR="00672AA7" w:rsidRDefault="00672AA7" w:rsidP="00672AA7">
      <w:pPr>
        <w:pStyle w:val="ListParagraph"/>
        <w:numPr>
          <w:ilvl w:val="2"/>
          <w:numId w:val="41"/>
        </w:numPr>
      </w:pPr>
      <w:r>
        <w:t xml:space="preserve">If the </w:t>
      </w:r>
      <w:r w:rsidR="001E0D8C">
        <w:t>VFD plugin is not already loaded</w:t>
      </w:r>
      <w:r w:rsidR="005A3136">
        <w:t>/cached</w:t>
      </w:r>
      <w:r>
        <w:t xml:space="preserve">, </w:t>
      </w:r>
      <w:r w:rsidR="005A16E2">
        <w:t>H5P</w:t>
      </w:r>
      <w:r>
        <w:t>L attempts to locate and load the plugin.</w:t>
      </w:r>
    </w:p>
    <w:p w14:paraId="23809403" w14:textId="55FE194D" w:rsidR="005A16E2" w:rsidRDefault="00672AA7" w:rsidP="00672AA7">
      <w:pPr>
        <w:pStyle w:val="ListParagraph"/>
        <w:numPr>
          <w:ilvl w:val="2"/>
          <w:numId w:val="41"/>
        </w:numPr>
      </w:pPr>
      <w:r>
        <w:t>If loaded successfully, the VFD plugin</w:t>
      </w:r>
      <w:r w:rsidR="005A16E2">
        <w:t xml:space="preserve"> is registered with the library (</w:t>
      </w:r>
      <w:r w:rsidR="005A3136">
        <w:t xml:space="preserve">through </w:t>
      </w:r>
      <w:r w:rsidR="005A16E2">
        <w:t>H5I).</w:t>
      </w:r>
    </w:p>
    <w:p w14:paraId="546F7AE3" w14:textId="0DDFDB31" w:rsidR="00DE2C9D" w:rsidRDefault="005A16E2" w:rsidP="00DE2C9D">
      <w:pPr>
        <w:pStyle w:val="ListParagraph"/>
        <w:numPr>
          <w:ilvl w:val="1"/>
          <w:numId w:val="41"/>
        </w:numPr>
      </w:pPr>
      <w:r>
        <w:t>Reference count of the VFD plugin is incremented</w:t>
      </w:r>
      <w:r w:rsidR="00DE2C9D">
        <w:t xml:space="preserve"> (happens automatically with register?)</w:t>
      </w:r>
      <w:r>
        <w:t>.</w:t>
      </w:r>
      <w:r w:rsidR="00DE2C9D">
        <w:t xml:space="preserve"> </w:t>
      </w:r>
    </w:p>
    <w:p w14:paraId="1BC2AE7B" w14:textId="09F0A0CE" w:rsidR="005A16E2" w:rsidRDefault="005A16E2" w:rsidP="005A16E2">
      <w:pPr>
        <w:pStyle w:val="ListParagraph"/>
        <w:numPr>
          <w:ilvl w:val="1"/>
          <w:numId w:val="41"/>
        </w:numPr>
      </w:pPr>
      <w:r>
        <w:t>Co</w:t>
      </w:r>
      <w:r w:rsidR="009351CA">
        <w:t>nfiguration information, if any,</w:t>
      </w:r>
      <w:r>
        <w:t xml:space="preserve"> is </w:t>
      </w:r>
      <w:r w:rsidR="009351CA">
        <w:t>copied into</w:t>
      </w:r>
      <w:r>
        <w:t xml:space="preserve"> the FAPL.</w:t>
      </w:r>
    </w:p>
    <w:p w14:paraId="16AC5BD5" w14:textId="77777777" w:rsidR="005A16E2" w:rsidRDefault="005A16E2" w:rsidP="005A16E2">
      <w:pPr>
        <w:pStyle w:val="ListParagraph"/>
        <w:numPr>
          <w:ilvl w:val="0"/>
          <w:numId w:val="41"/>
        </w:numPr>
      </w:pPr>
      <w:r>
        <w:t>FAPL is used to open files.</w:t>
      </w:r>
    </w:p>
    <w:p w14:paraId="7B8775EB" w14:textId="2766C6CE" w:rsidR="002D1F11" w:rsidRDefault="002D1F11" w:rsidP="002D1F11">
      <w:pPr>
        <w:pStyle w:val="ListParagraph"/>
        <w:numPr>
          <w:ilvl w:val="1"/>
          <w:numId w:val="41"/>
        </w:numPr>
      </w:pPr>
      <w:r>
        <w:t>VFD plugin reference count is incremented with the creation of the “virtual file”</w:t>
      </w:r>
      <w:r w:rsidR="005A3136">
        <w:t xml:space="preserve"> in the VFD’s open call. (TODO: confirm)</w:t>
      </w:r>
    </w:p>
    <w:p w14:paraId="6D4BC83A" w14:textId="68323341" w:rsidR="005A16E2" w:rsidRDefault="005A16E2" w:rsidP="005A16E2">
      <w:pPr>
        <w:pStyle w:val="ListParagraph"/>
        <w:numPr>
          <w:ilvl w:val="0"/>
          <w:numId w:val="41"/>
        </w:numPr>
      </w:pPr>
      <w:r>
        <w:lastRenderedPageBreak/>
        <w:t xml:space="preserve">FAPL </w:t>
      </w:r>
      <w:r w:rsidR="000B7F8B">
        <w:t xml:space="preserve">or file (opened with FAPL/VFD plugin) </w:t>
      </w:r>
      <w:r>
        <w:t xml:space="preserve">is closed with </w:t>
      </w:r>
      <w:r w:rsidRPr="00563E42">
        <w:rPr>
          <w:rStyle w:val="PlainTextChar"/>
        </w:rPr>
        <w:t>H5</w:t>
      </w:r>
      <w:proofErr w:type="gramStart"/>
      <w:r w:rsidRPr="00563E42">
        <w:rPr>
          <w:rStyle w:val="PlainTextChar"/>
        </w:rPr>
        <w:t>Pclose(</w:t>
      </w:r>
      <w:proofErr w:type="gramEnd"/>
      <w:r w:rsidRPr="00563E42">
        <w:rPr>
          <w:rStyle w:val="PlainTextChar"/>
        </w:rPr>
        <w:t>)</w:t>
      </w:r>
      <w:r>
        <w:t>.</w:t>
      </w:r>
    </w:p>
    <w:p w14:paraId="0F4D4EB6" w14:textId="77777777" w:rsidR="005A16E2" w:rsidRDefault="005A16E2" w:rsidP="005A16E2">
      <w:pPr>
        <w:pStyle w:val="ListParagraph"/>
        <w:numPr>
          <w:ilvl w:val="1"/>
          <w:numId w:val="41"/>
        </w:numPr>
      </w:pPr>
      <w:r>
        <w:t>Reference count of the VFD plugin is decremented.</w:t>
      </w:r>
    </w:p>
    <w:p w14:paraId="088A83CB" w14:textId="2CE59152" w:rsidR="000B7F8B" w:rsidRDefault="005A16E2" w:rsidP="000B7F8B">
      <w:pPr>
        <w:pStyle w:val="ListParagraph"/>
        <w:numPr>
          <w:ilvl w:val="1"/>
          <w:numId w:val="41"/>
        </w:numPr>
      </w:pPr>
      <w:r>
        <w:t xml:space="preserve">If reference count is zero, the VFD is unregistered </w:t>
      </w:r>
      <w:r w:rsidR="0036273B">
        <w:t>[</w:t>
      </w:r>
      <w:r>
        <w:t>and unloaded</w:t>
      </w:r>
      <w:r w:rsidR="0036273B">
        <w:t>?]</w:t>
      </w:r>
      <w:r>
        <w:t xml:space="preserve"> from the library (H5I, H5PL).</w:t>
      </w:r>
      <w:r w:rsidR="005A3136">
        <w:t xml:space="preserve"> Should ONLY occur when all FAPLs and virtual files are closed.</w:t>
      </w:r>
    </w:p>
    <w:p w14:paraId="7AF11EDB" w14:textId="4AC4BA68" w:rsidR="001E3F3E" w:rsidRDefault="001E3F3E" w:rsidP="000B7F8B">
      <w:pPr>
        <w:pStyle w:val="ListParagraph"/>
        <w:numPr>
          <w:ilvl w:val="1"/>
          <w:numId w:val="41"/>
        </w:numPr>
      </w:pPr>
      <w:r>
        <w:t>TODO: Can the VFD’s `terminate` function/callback properly unregister the VFD?</w:t>
      </w:r>
    </w:p>
    <w:p w14:paraId="09936B37" w14:textId="44EEB0AD" w:rsidR="00A104DC" w:rsidRDefault="000B7F8B" w:rsidP="007834A9">
      <w:pPr>
        <w:ind w:right="-1643"/>
      </w:pPr>
      <w:r>
        <w:t xml:space="preserve"> </w:t>
      </w:r>
      <w:r w:rsidR="00B70F88">
        <w:t>Possible c</w:t>
      </w:r>
      <w:r w:rsidR="00A104DC">
        <w:t>omplications:</w:t>
      </w:r>
    </w:p>
    <w:p w14:paraId="4D956825" w14:textId="1D1D188A" w:rsidR="00D93A39" w:rsidRDefault="00FA031E" w:rsidP="00FA67A8">
      <w:pPr>
        <w:pStyle w:val="ListParagraph"/>
        <w:numPr>
          <w:ilvl w:val="0"/>
          <w:numId w:val="42"/>
        </w:numPr>
      </w:pPr>
      <w:r>
        <w:t>Getting information about the features supported by VFD plugin from within the application or library</w:t>
      </w:r>
      <w:r w:rsidR="00FA67A8">
        <w:t>, e</w:t>
      </w:r>
      <w:r w:rsidR="003C2CD2">
        <w:t xml:space="preserve">.g., </w:t>
      </w:r>
      <w:r w:rsidR="00FA67A8">
        <w:t>“i</w:t>
      </w:r>
      <w:r>
        <w:t>s this driver read-only?</w:t>
      </w:r>
      <w:r w:rsidR="00FA67A8">
        <w:t>”</w:t>
      </w:r>
    </w:p>
    <w:p w14:paraId="6BEC947B" w14:textId="3C79590E" w:rsidR="007E53A0" w:rsidRDefault="00915BFD" w:rsidP="00D93A39">
      <w:pPr>
        <w:pStyle w:val="ListParagraph"/>
        <w:numPr>
          <w:ilvl w:val="1"/>
          <w:numId w:val="42"/>
        </w:numPr>
      </w:pPr>
      <w:r>
        <w:t xml:space="preserve">Library: </w:t>
      </w:r>
      <w:r w:rsidR="00C77F1E">
        <w:t>File access support</w:t>
      </w:r>
      <w:r w:rsidR="00E872D6">
        <w:t xml:space="preserve"> is </w:t>
      </w:r>
      <w:r w:rsidR="00C77F1E">
        <w:t>of concern only on file open – if support</w:t>
      </w:r>
      <w:r w:rsidR="00E872D6">
        <w:t>ed, open succeeds; else, fails. Repeated support checks are not required.</w:t>
      </w:r>
    </w:p>
    <w:p w14:paraId="6F9A7F9F" w14:textId="76081ECD" w:rsidR="00593D61" w:rsidRDefault="00593D61" w:rsidP="00D93A39">
      <w:pPr>
        <w:pStyle w:val="ListParagraph"/>
        <w:numPr>
          <w:ilvl w:val="1"/>
          <w:numId w:val="42"/>
        </w:numPr>
      </w:pPr>
      <w:r>
        <w:t>Might provide a wrapper structure that contains operational information alongside the actual VFD “class”</w:t>
      </w:r>
      <w:r w:rsidR="00F423FF">
        <w:t xml:space="preserve"> </w:t>
      </w:r>
      <w:r w:rsidR="00662EFE">
        <w:t xml:space="preserve">that the </w:t>
      </w:r>
      <w:r w:rsidR="00EC430A">
        <w:t xml:space="preserve">library </w:t>
      </w:r>
      <w:r w:rsidR="00662EFE">
        <w:t>uses</w:t>
      </w:r>
      <w:r w:rsidR="000454F8">
        <w:t xml:space="preserve"> (stored in the FAPL)</w:t>
      </w:r>
      <w:r w:rsidR="00662EFE">
        <w:t>, e.g.:</w:t>
      </w:r>
    </w:p>
    <w:p w14:paraId="650627D7" w14:textId="5350C608" w:rsidR="00F423FF" w:rsidRDefault="00F423FF" w:rsidP="00F423FF">
      <w:pPr>
        <w:pStyle w:val="PlainText"/>
        <w:ind w:left="144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H5FD_plugin_info_t {</w:t>
      </w:r>
    </w:p>
    <w:p w14:paraId="19744711" w14:textId="7A7ED8B6" w:rsidR="00990A8A" w:rsidRDefault="00F423FF" w:rsidP="00990A8A">
      <w:pPr>
        <w:pStyle w:val="PlainText"/>
        <w:ind w:left="1440"/>
      </w:pPr>
      <w:r>
        <w:t xml:space="preserve">    unsigned version; /* informs component membership of this </w:t>
      </w:r>
      <w:proofErr w:type="spellStart"/>
      <w:r>
        <w:t>struct</w:t>
      </w:r>
      <w:proofErr w:type="spellEnd"/>
      <w:r>
        <w:t xml:space="preserve"> */</w:t>
      </w:r>
    </w:p>
    <w:p w14:paraId="1CD704A9" w14:textId="6F4CC476" w:rsidR="00990A8A" w:rsidRDefault="00990A8A" w:rsidP="00990A8A">
      <w:pPr>
        <w:pStyle w:val="PlainText"/>
        <w:ind w:left="1440"/>
      </w:pPr>
      <w:r>
        <w:t xml:space="preserve">    </w:t>
      </w:r>
      <w:proofErr w:type="spellStart"/>
      <w:r>
        <w:t>hid_t</w:t>
      </w:r>
      <w:proofErr w:type="spellEnd"/>
      <w:r>
        <w:t xml:space="preserve"> </w:t>
      </w:r>
      <w:proofErr w:type="spellStart"/>
      <w:r>
        <w:t>reg_id</w:t>
      </w:r>
      <w:proofErr w:type="spellEnd"/>
      <w:r>
        <w:t>; /* reserved for in-library use after registration</w:t>
      </w:r>
      <w:r>
        <w:t>?</w:t>
      </w:r>
      <w:r>
        <w:t xml:space="preserve"> */</w:t>
      </w:r>
    </w:p>
    <w:p w14:paraId="42B40E67" w14:textId="7D211DBD" w:rsidR="00F423FF" w:rsidRDefault="00990A8A" w:rsidP="00990A8A">
      <w:pPr>
        <w:pStyle w:val="PlainText"/>
        <w:ind w:left="1440"/>
      </w:pPr>
      <w:r>
        <w:t xml:space="preserve">    [. . .] /* other pieces of information */</w:t>
      </w:r>
    </w:p>
    <w:p w14:paraId="56155525" w14:textId="63669767" w:rsidR="00EB057A" w:rsidRDefault="00F423FF" w:rsidP="00990A8A">
      <w:pPr>
        <w:pStyle w:val="PlainText"/>
        <w:ind w:left="1440"/>
      </w:pPr>
      <w:r>
        <w:t xml:space="preserve">    H5FD_class_t </w:t>
      </w:r>
      <w:proofErr w:type="spellStart"/>
      <w:r w:rsidR="00D204F5">
        <w:t>clas</w:t>
      </w:r>
      <w:proofErr w:type="spellEnd"/>
      <w:r>
        <w:t>; /* actual VFD “class” */</w:t>
      </w:r>
    </w:p>
    <w:p w14:paraId="3929187B" w14:textId="3D98F02B" w:rsidR="00F423FF" w:rsidRDefault="00F423FF" w:rsidP="00F423FF">
      <w:pPr>
        <w:pStyle w:val="PlainText"/>
        <w:ind w:left="1440"/>
      </w:pPr>
      <w:r>
        <w:t>} H5FD_plugin_info_t;</w:t>
      </w:r>
    </w:p>
    <w:p w14:paraId="71C48718" w14:textId="0043321D" w:rsidR="00B82A5D" w:rsidRDefault="00B82A5D" w:rsidP="00EA120A">
      <w:pPr>
        <w:pStyle w:val="ListParagraph"/>
        <w:numPr>
          <w:ilvl w:val="0"/>
          <w:numId w:val="42"/>
        </w:numPr>
      </w:pPr>
      <w:r>
        <w:t>Handling calls to unsupported features gracefully?</w:t>
      </w:r>
      <w:r w:rsidR="00FA67A8">
        <w:t xml:space="preserve"> </w:t>
      </w:r>
    </w:p>
    <w:p w14:paraId="5EBBC0E4" w14:textId="45C9E477" w:rsidR="00990A8A" w:rsidRDefault="00990A8A" w:rsidP="00990A8A">
      <w:pPr>
        <w:pStyle w:val="ListParagraph"/>
        <w:numPr>
          <w:ilvl w:val="1"/>
          <w:numId w:val="42"/>
        </w:numPr>
      </w:pPr>
      <w:r>
        <w:t>H5FDquery_</w:t>
      </w:r>
      <w:proofErr w:type="gramStart"/>
      <w:r>
        <w:t>driver(</w:t>
      </w:r>
      <w:proofErr w:type="gramEnd"/>
      <w:r>
        <w:t>) is a good start, returning a bitmask integer value.</w:t>
      </w:r>
    </w:p>
    <w:p w14:paraId="37274153" w14:textId="72812D67" w:rsidR="00990A8A" w:rsidRDefault="00990A8A" w:rsidP="00990A8A">
      <w:pPr>
        <w:pStyle w:val="ListParagraph"/>
        <w:numPr>
          <w:ilvl w:val="2"/>
          <w:numId w:val="42"/>
        </w:numPr>
      </w:pPr>
      <w:r>
        <w:t>May want to add Read-Only -- or generally file access -- support flag?</w:t>
      </w:r>
    </w:p>
    <w:p w14:paraId="4CD9BEAD" w14:textId="3DBF0943" w:rsidR="00377227" w:rsidRDefault="00377227" w:rsidP="00377227">
      <w:pPr>
        <w:pStyle w:val="ListParagraph"/>
        <w:numPr>
          <w:ilvl w:val="0"/>
          <w:numId w:val="42"/>
        </w:numPr>
      </w:pPr>
      <w:r>
        <w:t>Tools’ help messages</w:t>
      </w:r>
      <w:r w:rsidR="0056620E">
        <w:t xml:space="preserve"> and command-line arguments</w:t>
      </w:r>
      <w:r>
        <w:t>.</w:t>
      </w:r>
    </w:p>
    <w:p w14:paraId="2E10DB02" w14:textId="122E8B18" w:rsidR="009351CA" w:rsidRDefault="009351CA" w:rsidP="009351CA">
      <w:pPr>
        <w:pStyle w:val="ListParagraph"/>
        <w:numPr>
          <w:ilvl w:val="1"/>
          <w:numId w:val="42"/>
        </w:numPr>
      </w:pPr>
      <w:r>
        <w:t xml:space="preserve">Command-line VFD configuration information passed into </w:t>
      </w:r>
      <w:r w:rsidRPr="00A26B26">
        <w:rPr>
          <w:rStyle w:val="PlainTextChar"/>
        </w:rPr>
        <w:t>H5Pset_fapl_vfd_</w:t>
      </w:r>
      <w:proofErr w:type="gramStart"/>
      <w:r w:rsidRPr="00A26B26">
        <w:rPr>
          <w:rStyle w:val="PlainTextChar"/>
        </w:rPr>
        <w:t>plugin(</w:t>
      </w:r>
      <w:proofErr w:type="gramEnd"/>
      <w:r w:rsidRPr="00A26B26">
        <w:rPr>
          <w:rStyle w:val="PlainTextChar"/>
        </w:rPr>
        <w:t>)</w:t>
      </w:r>
      <w:r>
        <w:t xml:space="preserve"> as string vs structure.</w:t>
      </w:r>
    </w:p>
    <w:p w14:paraId="3F835759" w14:textId="430E3220" w:rsidR="007F74E8" w:rsidRDefault="007F74E8" w:rsidP="00377227">
      <w:pPr>
        <w:pStyle w:val="ListParagraph"/>
        <w:numPr>
          <w:ilvl w:val="0"/>
          <w:numId w:val="42"/>
        </w:numPr>
      </w:pPr>
      <w:r>
        <w:t>It isn’t obvious how to handle VFD plugin “IDs” (generated upon registration) with “names” (used to identify/locate the plugin in the first place).</w:t>
      </w:r>
      <w:r w:rsidR="00A564DA">
        <w:t xml:space="preserve"> Hashing, or internal map somewhere?</w:t>
      </w:r>
      <w:r w:rsidR="00950465">
        <w:t xml:space="preserve"> Make this part of the H5FD extension that mimics H5Z caching?</w:t>
      </w:r>
    </w:p>
    <w:p w14:paraId="6F55B6A8" w14:textId="41427860" w:rsidR="009351CA" w:rsidRDefault="00381C34" w:rsidP="009351CA">
      <w:pPr>
        <w:pStyle w:val="ListParagraph"/>
        <w:numPr>
          <w:ilvl w:val="0"/>
          <w:numId w:val="42"/>
        </w:numPr>
      </w:pPr>
      <w:r>
        <w:t>Can the VFD plugins inter</w:t>
      </w:r>
      <w:r w:rsidR="006A4DC2">
        <w:t>act correctly with the HDF5 error stack?</w:t>
      </w:r>
      <w:r w:rsidR="00743038">
        <w:t xml:space="preserve"> </w:t>
      </w:r>
      <w:r w:rsidR="00743038" w:rsidRPr="00743038">
        <w:rPr>
          <w:rStyle w:val="PlainTextChar"/>
        </w:rPr>
        <w:t>HGOTO_</w:t>
      </w:r>
      <w:proofErr w:type="gramStart"/>
      <w:r w:rsidR="00743038" w:rsidRPr="00743038">
        <w:rPr>
          <w:rStyle w:val="PlainTextChar"/>
        </w:rPr>
        <w:t>ERROR</w:t>
      </w:r>
      <w:r w:rsidR="00743038">
        <w:rPr>
          <w:rStyle w:val="PlainTextChar"/>
        </w:rPr>
        <w:t>(</w:t>
      </w:r>
      <w:proofErr w:type="gramEnd"/>
      <w:r w:rsidR="00743038">
        <w:rPr>
          <w:rStyle w:val="PlainTextChar"/>
        </w:rPr>
        <w:t>)</w:t>
      </w:r>
      <w:r w:rsidR="00743038">
        <w:t xml:space="preserve"> and its kind are </w:t>
      </w:r>
      <w:r w:rsidR="00743038" w:rsidRPr="00743038">
        <w:rPr>
          <w:i/>
        </w:rPr>
        <w:t>privat</w:t>
      </w:r>
      <w:r w:rsidR="00743038">
        <w:rPr>
          <w:i/>
        </w:rPr>
        <w:t>e</w:t>
      </w:r>
      <w:r w:rsidR="00743038" w:rsidRPr="00743038">
        <w:t>.</w:t>
      </w:r>
      <w:r w:rsidR="00F1693E">
        <w:t xml:space="preserve"> Do we care?</w:t>
      </w:r>
    </w:p>
    <w:p w14:paraId="12A5C9EC" w14:textId="7D402378" w:rsidR="00950465" w:rsidRDefault="00950465" w:rsidP="00950465">
      <w:pPr>
        <w:pStyle w:val="ListParagraph"/>
        <w:numPr>
          <w:ilvl w:val="1"/>
          <w:numId w:val="42"/>
        </w:numPr>
      </w:pPr>
      <w:r>
        <w:t>There are work-arounds with a public API to push errors onto the stack.</w:t>
      </w:r>
    </w:p>
    <w:p w14:paraId="41896272" w14:textId="63FCEEDE" w:rsidR="0060627A" w:rsidRDefault="00D6589E" w:rsidP="00611674">
      <w:r>
        <w:t>Possible example</w:t>
      </w:r>
      <w:r w:rsidR="009F3DD2">
        <w:t>s</w:t>
      </w:r>
      <w:r>
        <w:t xml:space="preserve"> of a VFD configuration string</w:t>
      </w:r>
      <w:r w:rsidR="009F3DD2">
        <w:t xml:space="preserve"> in different formats</w:t>
      </w:r>
      <w:r>
        <w:t xml:space="preserve"> – </w:t>
      </w:r>
      <w:r w:rsidRPr="00E6001D">
        <w:rPr>
          <w:i/>
        </w:rPr>
        <w:t>splitter</w:t>
      </w:r>
      <w:r w:rsidR="00E6001D">
        <w:t xml:space="preserve"> VFD (</w:t>
      </w:r>
      <w:proofErr w:type="spellStart"/>
      <w:r w:rsidR="00E6001D">
        <w:t>passthrough</w:t>
      </w:r>
      <w:proofErr w:type="spellEnd"/>
      <w:r w:rsidR="00E6001D">
        <w:t xml:space="preserve"> plugin)</w:t>
      </w:r>
      <w:r>
        <w:t xml:space="preserve"> nesting </w:t>
      </w:r>
      <w:r w:rsidRPr="00E6001D">
        <w:rPr>
          <w:i/>
        </w:rPr>
        <w:t>core</w:t>
      </w:r>
      <w:r w:rsidR="00E6001D">
        <w:t xml:space="preserve"> (terminal built-in)</w:t>
      </w:r>
      <w:r>
        <w:t xml:space="preserve"> and </w:t>
      </w:r>
      <w:r w:rsidRPr="00E6001D">
        <w:rPr>
          <w:i/>
        </w:rPr>
        <w:t>mirror</w:t>
      </w:r>
      <w:r>
        <w:t xml:space="preserve"> </w:t>
      </w:r>
      <w:r w:rsidR="00E6001D">
        <w:t xml:space="preserve">(terminal plugin) </w:t>
      </w:r>
      <w:r>
        <w:t>VFDs</w:t>
      </w:r>
      <w:r w:rsidR="00E6001D">
        <w:t xml:space="preserve">, with the </w:t>
      </w:r>
      <w:r w:rsidR="00E6001D" w:rsidRPr="00E6001D">
        <w:rPr>
          <w:i/>
        </w:rPr>
        <w:t>mirror</w:t>
      </w:r>
      <w:r w:rsidR="00E6001D">
        <w:t xml:space="preserve"> plugin file potentially being at an unorthodox location</w:t>
      </w:r>
      <w:r>
        <w:t>:</w:t>
      </w:r>
    </w:p>
    <w:p w14:paraId="53B4E987" w14:textId="5E6FCA37" w:rsidR="00D6589E" w:rsidRDefault="00D6589E" w:rsidP="00E6001D">
      <w:pPr>
        <w:pStyle w:val="ListParagraph"/>
        <w:numPr>
          <w:ilvl w:val="0"/>
          <w:numId w:val="43"/>
        </w:numPr>
      </w:pPr>
      <w:r>
        <w:t>JSON:</w:t>
      </w:r>
    </w:p>
    <w:p w14:paraId="123694EE" w14:textId="139FE419" w:rsidR="00D6589E" w:rsidRDefault="00D6589E" w:rsidP="00E6001D">
      <w:pPr>
        <w:pStyle w:val="PlainText"/>
        <w:ind w:left="720"/>
      </w:pPr>
      <w:r>
        <w:t>{</w:t>
      </w:r>
    </w:p>
    <w:p w14:paraId="30F62019" w14:textId="5648DDDF" w:rsidR="00D6589E" w:rsidRDefault="00D6589E" w:rsidP="00E6001D">
      <w:pPr>
        <w:pStyle w:val="PlainText"/>
        <w:ind w:left="720"/>
      </w:pPr>
      <w:r>
        <w:t xml:space="preserve">    </w:t>
      </w:r>
      <w:r w:rsidR="00C25DC0">
        <w:t>"</w:t>
      </w:r>
      <w:proofErr w:type="spellStart"/>
      <w:r w:rsidR="00C25DC0">
        <w:t>rw-</w:t>
      </w:r>
      <w:r>
        <w:t>vfd</w:t>
      </w:r>
      <w:proofErr w:type="spellEnd"/>
      <w:r>
        <w:t>": {</w:t>
      </w:r>
    </w:p>
    <w:p w14:paraId="6D3A2A62" w14:textId="27EF4EA5" w:rsidR="00D6589E" w:rsidRDefault="00D6589E" w:rsidP="00E6001D">
      <w:pPr>
        <w:pStyle w:val="PlainText"/>
        <w:ind w:left="720"/>
      </w:pPr>
      <w:r>
        <w:t xml:space="preserve">        "name": "core",</w:t>
      </w:r>
    </w:p>
    <w:p w14:paraId="6B78E07E" w14:textId="04B5D146" w:rsidR="00D6589E" w:rsidRDefault="00D6589E" w:rsidP="00E6001D">
      <w:pPr>
        <w:pStyle w:val="PlainText"/>
        <w:ind w:left="720"/>
      </w:pPr>
      <w:r>
        <w:t xml:space="preserve">        "configuration": {</w:t>
      </w:r>
    </w:p>
    <w:p w14:paraId="17493B63" w14:textId="4E2A21BA" w:rsidR="00D6589E" w:rsidRDefault="00D6589E" w:rsidP="00E6001D">
      <w:pPr>
        <w:pStyle w:val="PlainText"/>
        <w:ind w:left="720"/>
      </w:pPr>
      <w:r>
        <w:t xml:space="preserve">            "increment": 4096,</w:t>
      </w:r>
    </w:p>
    <w:p w14:paraId="6F77F0F2" w14:textId="1D196875" w:rsidR="00D6589E" w:rsidRDefault="00D6589E" w:rsidP="00E6001D">
      <w:pPr>
        <w:pStyle w:val="PlainText"/>
        <w:ind w:left="720"/>
      </w:pPr>
      <w:r>
        <w:lastRenderedPageBreak/>
        <w:t xml:space="preserve">            "page-backing": false,</w:t>
      </w:r>
    </w:p>
    <w:p w14:paraId="676365A7" w14:textId="25C9F8ED" w:rsidR="00D6589E" w:rsidRDefault="00D6589E" w:rsidP="00E6001D">
      <w:pPr>
        <w:pStyle w:val="PlainText"/>
        <w:ind w:left="720"/>
      </w:pPr>
      <w:r>
        <w:t xml:space="preserve">            "write-tracking-enabled": true,</w:t>
      </w:r>
    </w:p>
    <w:p w14:paraId="6B3FADAD" w14:textId="2E3076A2" w:rsidR="00D6589E" w:rsidRDefault="00D6589E" w:rsidP="00E6001D">
      <w:pPr>
        <w:pStyle w:val="PlainText"/>
        <w:ind w:left="720"/>
      </w:pPr>
      <w:r>
        <w:t xml:space="preserve">    </w:t>
      </w:r>
      <w:r w:rsidR="00C25DC0">
        <w:t xml:space="preserve">        "page-</w:t>
      </w:r>
      <w:r>
        <w:t>size": 1048576,</w:t>
      </w:r>
    </w:p>
    <w:p w14:paraId="04F6C947" w14:textId="7E85BB7F" w:rsidR="00D6589E" w:rsidRDefault="00D6589E" w:rsidP="00E6001D">
      <w:pPr>
        <w:pStyle w:val="PlainText"/>
        <w:ind w:left="720"/>
      </w:pPr>
      <w:r>
        <w:t xml:space="preserve">        },</w:t>
      </w:r>
    </w:p>
    <w:p w14:paraId="0A944CFD" w14:textId="4E5A7202" w:rsidR="00D6589E" w:rsidRDefault="00D6589E" w:rsidP="00E6001D">
      <w:pPr>
        <w:pStyle w:val="PlainText"/>
        <w:ind w:left="720"/>
      </w:pPr>
      <w:r>
        <w:t xml:space="preserve">    },</w:t>
      </w:r>
    </w:p>
    <w:p w14:paraId="765A2F1E" w14:textId="24F9DB61" w:rsidR="00D6589E" w:rsidRDefault="00D6589E" w:rsidP="00E6001D">
      <w:pPr>
        <w:pStyle w:val="PlainText"/>
        <w:ind w:left="720"/>
      </w:pPr>
      <w:r>
        <w:t xml:space="preserve">    "w</w:t>
      </w:r>
      <w:r w:rsidR="00C25DC0">
        <w:t>o-</w:t>
      </w:r>
      <w:proofErr w:type="spellStart"/>
      <w:r>
        <w:t>vfd</w:t>
      </w:r>
      <w:proofErr w:type="spellEnd"/>
      <w:r>
        <w:t xml:space="preserve">": { </w:t>
      </w:r>
    </w:p>
    <w:p w14:paraId="7CCE8E5A" w14:textId="12C93E87" w:rsidR="00D6589E" w:rsidRDefault="00D6589E" w:rsidP="00E6001D">
      <w:pPr>
        <w:pStyle w:val="PlainText"/>
        <w:ind w:left="720"/>
      </w:pPr>
      <w:r>
        <w:t xml:space="preserve">        "name": "</w:t>
      </w:r>
      <w:r w:rsidR="00E6001D">
        <w:t>/path/to/plugins/</w:t>
      </w:r>
      <w:r>
        <w:t>mirror",</w:t>
      </w:r>
    </w:p>
    <w:p w14:paraId="1B3807A9" w14:textId="778A7E50" w:rsidR="00D6589E" w:rsidRDefault="00D6589E" w:rsidP="00E6001D">
      <w:pPr>
        <w:pStyle w:val="PlainText"/>
        <w:ind w:left="720"/>
      </w:pPr>
      <w:r>
        <w:t xml:space="preserve">        "configuration": {</w:t>
      </w:r>
    </w:p>
    <w:p w14:paraId="4F8AA6B3" w14:textId="77B234DA" w:rsidR="00D6589E" w:rsidRDefault="00D6589E" w:rsidP="00E6001D">
      <w:pPr>
        <w:pStyle w:val="PlainText"/>
        <w:ind w:left="720"/>
      </w:pPr>
      <w:r>
        <w:t xml:space="preserve">            </w:t>
      </w:r>
      <w:r w:rsidR="00C25DC0">
        <w:t>"handshake-</w:t>
      </w:r>
      <w:r>
        <w:t>port", 3000,</w:t>
      </w:r>
    </w:p>
    <w:p w14:paraId="152A05BC" w14:textId="0AAC363C" w:rsidR="00D6589E" w:rsidRDefault="00D6589E" w:rsidP="00E6001D">
      <w:pPr>
        <w:pStyle w:val="PlainText"/>
        <w:ind w:left="720"/>
      </w:pPr>
      <w:r>
        <w:t xml:space="preserve">            </w:t>
      </w:r>
      <w:r w:rsidR="00C25DC0">
        <w:t>"server-</w:t>
      </w:r>
      <w:r>
        <w:t>IP": "127.0.0.12",</w:t>
      </w:r>
    </w:p>
    <w:p w14:paraId="082AB592" w14:textId="1FB06AC0" w:rsidR="00D6589E" w:rsidRDefault="00D6589E" w:rsidP="00E6001D">
      <w:pPr>
        <w:pStyle w:val="PlainText"/>
        <w:ind w:left="720"/>
      </w:pPr>
      <w:r>
        <w:t xml:space="preserve">        },</w:t>
      </w:r>
    </w:p>
    <w:p w14:paraId="69846553" w14:textId="2FB67368" w:rsidR="00D6589E" w:rsidRDefault="00D6589E" w:rsidP="00E6001D">
      <w:pPr>
        <w:pStyle w:val="PlainText"/>
        <w:ind w:left="720"/>
      </w:pPr>
      <w:r>
        <w:t xml:space="preserve">    },</w:t>
      </w:r>
    </w:p>
    <w:p w14:paraId="172FFF57" w14:textId="16E30A92" w:rsidR="00D6589E" w:rsidRDefault="00D6589E" w:rsidP="00E6001D">
      <w:pPr>
        <w:pStyle w:val="PlainText"/>
        <w:ind w:left="720"/>
      </w:pPr>
      <w:r>
        <w:t xml:space="preserve">    </w:t>
      </w:r>
      <w:r w:rsidR="00C25DC0">
        <w:t>"wo-</w:t>
      </w:r>
      <w:r>
        <w:t>target": "/path/to/myfile_writeonly.h5",</w:t>
      </w:r>
    </w:p>
    <w:p w14:paraId="77FE4774" w14:textId="77777777" w:rsidR="00E6001D" w:rsidRDefault="00D6589E" w:rsidP="00E6001D">
      <w:pPr>
        <w:pStyle w:val="PlainText"/>
        <w:ind w:left="720"/>
      </w:pPr>
      <w:r>
        <w:t xml:space="preserve">    "</w:t>
      </w:r>
      <w:proofErr w:type="spellStart"/>
      <w:r>
        <w:t>logfile</w:t>
      </w:r>
      <w:proofErr w:type="spellEnd"/>
      <w:r>
        <w:t>": "/path/to/splitter_errlog.txt",</w:t>
      </w:r>
    </w:p>
    <w:p w14:paraId="27636C72" w14:textId="7043654D" w:rsidR="00D6589E" w:rsidRDefault="00E6001D" w:rsidP="00E6001D">
      <w:pPr>
        <w:pStyle w:val="PlainText"/>
        <w:ind w:left="720"/>
      </w:pPr>
      <w:r>
        <w:t xml:space="preserve">    "igno</w:t>
      </w:r>
      <w:r w:rsidR="00C25DC0">
        <w:t>re-write-channel-</w:t>
      </w:r>
      <w:r>
        <w:t>errors": true,</w:t>
      </w:r>
    </w:p>
    <w:p w14:paraId="795D857B" w14:textId="5A964710" w:rsidR="00D6589E" w:rsidRDefault="00D6589E" w:rsidP="00E6001D">
      <w:pPr>
        <w:pStyle w:val="PlainText"/>
        <w:ind w:left="720"/>
      </w:pPr>
      <w:r>
        <w:t>}</w:t>
      </w:r>
    </w:p>
    <w:p w14:paraId="52311F55" w14:textId="77777777" w:rsidR="00D6589E" w:rsidRDefault="00D6589E" w:rsidP="00611674"/>
    <w:p w14:paraId="1778DC36" w14:textId="77CF04D2" w:rsidR="00D6589E" w:rsidRDefault="00D6589E" w:rsidP="00E6001D">
      <w:pPr>
        <w:pStyle w:val="ListParagraph"/>
        <w:numPr>
          <w:ilvl w:val="0"/>
          <w:numId w:val="43"/>
        </w:numPr>
      </w:pPr>
      <w:r>
        <w:t>Tuple-based</w:t>
      </w:r>
      <w:r w:rsidR="00AB013E">
        <w:t xml:space="preserve"> (example </w:t>
      </w:r>
      <w:r w:rsidR="00AB013E" w:rsidRPr="00AB013E">
        <w:rPr>
          <w:i/>
          <w:iCs/>
        </w:rPr>
        <w:t>splitter</w:t>
      </w:r>
      <w:r w:rsidR="00AB013E">
        <w:t xml:space="preserve"> </w:t>
      </w:r>
      <w:proofErr w:type="spellStart"/>
      <w:r w:rsidR="00AB013E">
        <w:t>config</w:t>
      </w:r>
      <w:proofErr w:type="spellEnd"/>
      <w:r w:rsidR="00AB013E">
        <w:t>?)</w:t>
      </w:r>
      <w:r>
        <w:t>:</w:t>
      </w:r>
    </w:p>
    <w:p w14:paraId="006F65AA" w14:textId="4AAE651C" w:rsidR="00D6589E" w:rsidRDefault="00D6589E" w:rsidP="00E6001D">
      <w:pPr>
        <w:pStyle w:val="PlainText"/>
        <w:ind w:left="720"/>
      </w:pPr>
      <w:r>
        <w:t>((</w:t>
      </w:r>
      <w:proofErr w:type="gramStart"/>
      <w:r>
        <w:t>core,(</w:t>
      </w:r>
      <w:proofErr w:type="gramEnd"/>
      <w:r>
        <w:t>4096,0,1,1048576)),(/path/to/plugins/mirror,(3000,127.0.0.12)),</w:t>
      </w:r>
      <w:r w:rsidR="00C25DC0">
        <w:t>/path/to/myfile_</w:t>
      </w:r>
      <w:r>
        <w:t>writeonly.h5,/path/to/splitter_errlog.txt,1)</w:t>
      </w:r>
    </w:p>
    <w:p w14:paraId="0AEA1C0E" w14:textId="77777777" w:rsidR="00864858" w:rsidRDefault="00864858" w:rsidP="00E6001D">
      <w:pPr>
        <w:pStyle w:val="PlainText"/>
        <w:ind w:left="720"/>
      </w:pPr>
    </w:p>
    <w:p w14:paraId="524302AD" w14:textId="6FCA8C86" w:rsidR="00864858" w:rsidRDefault="00864858" w:rsidP="00864858">
      <w:pPr>
        <w:pStyle w:val="ListParagraph"/>
        <w:numPr>
          <w:ilvl w:val="0"/>
          <w:numId w:val="43"/>
        </w:numPr>
      </w:pPr>
      <w:r>
        <w:t>Tuple-based file drop-in to a tool, e.g.:</w:t>
      </w:r>
    </w:p>
    <w:p w14:paraId="487DDD2D" w14:textId="1504FF93" w:rsidR="00864858" w:rsidRDefault="009150F0" w:rsidP="00864858">
      <w:pPr>
        <w:pStyle w:val="PlainText"/>
        <w:ind w:left="720"/>
      </w:pPr>
      <w:r>
        <w:t>(myfile.h5, (</w:t>
      </w:r>
      <w:proofErr w:type="spellStart"/>
      <w:r>
        <w:t>vfd</w:t>
      </w:r>
      <w:proofErr w:type="spellEnd"/>
      <w:r>
        <w:t xml:space="preserve">, (ros3, ()))) # uses </w:t>
      </w:r>
      <w:bookmarkStart w:id="0" w:name="_GoBack"/>
      <w:bookmarkEnd w:id="0"/>
      <w:r>
        <w:t xml:space="preserve">“default” ros3 </w:t>
      </w:r>
      <w:r w:rsidR="0009259C">
        <w:t>VFD to open “</w:t>
      </w:r>
      <w:proofErr w:type="spellStart"/>
      <w:r w:rsidR="0009259C">
        <w:t>myfile</w:t>
      </w:r>
      <w:proofErr w:type="spellEnd"/>
      <w:r w:rsidR="0009259C">
        <w:t>”</w:t>
      </w:r>
    </w:p>
    <w:p w14:paraId="7D894764" w14:textId="77777777" w:rsidR="00D6589E" w:rsidRDefault="00D6589E" w:rsidP="00611674"/>
    <w:p w14:paraId="05E252FC" w14:textId="3EF24340" w:rsidR="00C424AA" w:rsidRDefault="00F6066E" w:rsidP="00611674">
      <w:r>
        <w:t xml:space="preserve">Selection </w:t>
      </w:r>
      <w:r w:rsidR="00986016">
        <w:t xml:space="preserve">and setting </w:t>
      </w:r>
      <w:r>
        <w:t xml:space="preserve">of </w:t>
      </w:r>
      <w:r w:rsidR="00986016">
        <w:t xml:space="preserve">a </w:t>
      </w:r>
      <w:r>
        <w:t xml:space="preserve">VFD </w:t>
      </w:r>
      <w:r w:rsidR="00986016">
        <w:t>is</w:t>
      </w:r>
      <w:r w:rsidR="00C424AA">
        <w:t xml:space="preserve"> done through a File Access Property List (FAPL)</w:t>
      </w:r>
      <w:r w:rsidR="00986016">
        <w:t>,</w:t>
      </w:r>
      <w:r w:rsidR="00C424AA">
        <w:t xml:space="preserve"> </w:t>
      </w:r>
      <w:r w:rsidR="00986016">
        <w:t xml:space="preserve">which is passed to relevant operations such as </w:t>
      </w:r>
      <w:r w:rsidR="00C424AA" w:rsidRPr="00986016">
        <w:rPr>
          <w:rStyle w:val="PlainTextChar"/>
        </w:rPr>
        <w:t>H5</w:t>
      </w:r>
      <w:proofErr w:type="gramStart"/>
      <w:r w:rsidR="00C424AA" w:rsidRPr="00986016">
        <w:rPr>
          <w:rStyle w:val="PlainTextChar"/>
        </w:rPr>
        <w:t>Fopen(</w:t>
      </w:r>
      <w:proofErr w:type="gramEnd"/>
      <w:r w:rsidR="00C424AA" w:rsidRPr="00986016">
        <w:rPr>
          <w:rStyle w:val="PlainTextChar"/>
        </w:rPr>
        <w:t>)</w:t>
      </w:r>
      <w:r w:rsidR="00986016">
        <w:t>.</w:t>
      </w:r>
      <w:r w:rsidR="00C424AA">
        <w:t xml:space="preserve"> </w:t>
      </w:r>
      <w:r w:rsidR="00986016">
        <w:t>T</w:t>
      </w:r>
      <w:r w:rsidR="00C424AA">
        <w:t xml:space="preserve">he configuration details </w:t>
      </w:r>
      <w:r w:rsidR="00986016">
        <w:t>of the VFD, if relevant, are</w:t>
      </w:r>
      <w:r w:rsidR="00C424AA">
        <w:t xml:space="preserve"> set at runtime with </w:t>
      </w:r>
      <w:r w:rsidR="001A5A0B">
        <w:t xml:space="preserve">a </w:t>
      </w:r>
      <w:r w:rsidR="00C424AA">
        <w:t xml:space="preserve">FAPL-specific </w:t>
      </w:r>
      <w:r w:rsidR="001A5A0B">
        <w:t>property list set function</w:t>
      </w:r>
      <w:r w:rsidR="00986016">
        <w:t xml:space="preserve"> </w:t>
      </w:r>
      <w:r w:rsidR="00093548">
        <w:rPr>
          <w:rStyle w:val="PlainTextChar"/>
        </w:rPr>
        <w:t>H5Pset_fapl_&lt;</w:t>
      </w:r>
      <w:proofErr w:type="spellStart"/>
      <w:r w:rsidR="00093548">
        <w:rPr>
          <w:rStyle w:val="PlainTextChar"/>
        </w:rPr>
        <w:t>vfd</w:t>
      </w:r>
      <w:proofErr w:type="spellEnd"/>
      <w:proofErr w:type="gramStart"/>
      <w:r w:rsidR="00986016" w:rsidRPr="00986016">
        <w:rPr>
          <w:rStyle w:val="PlainTextChar"/>
        </w:rPr>
        <w:t>&gt;(</w:t>
      </w:r>
      <w:proofErr w:type="gramEnd"/>
      <w:r w:rsidR="00986016" w:rsidRPr="00986016">
        <w:rPr>
          <w:rStyle w:val="PlainTextChar"/>
        </w:rPr>
        <w:t>)</w:t>
      </w:r>
      <w:r w:rsidR="001A5A0B" w:rsidRPr="00986016">
        <w:rPr>
          <w:rStyle w:val="PlainTextChar"/>
        </w:rPr>
        <w:t>.</w:t>
      </w:r>
      <w:r w:rsidR="00202B77">
        <w:t xml:space="preserve"> B</w:t>
      </w:r>
      <w:r w:rsidR="00E417B5">
        <w:t>elow</w:t>
      </w:r>
      <w:r w:rsidR="00986016">
        <w:t xml:space="preserve"> is a demonstration of the </w:t>
      </w:r>
      <w:r w:rsidR="00FE3972" w:rsidRPr="00986016">
        <w:rPr>
          <w:i/>
        </w:rPr>
        <w:t>sec2</w:t>
      </w:r>
      <w:r w:rsidR="00FE3972">
        <w:t xml:space="preserve"> file driver, a POSIX-friendly default that is built into the library – no configuration information is </w:t>
      </w:r>
      <w:r w:rsidR="00E417B5">
        <w:t xml:space="preserve">expected by the driver, so </w:t>
      </w:r>
      <w:r w:rsidR="00E417B5" w:rsidRPr="00986016">
        <w:rPr>
          <w:rStyle w:val="PlainTextChar"/>
        </w:rPr>
        <w:t>H5Pset_fapl_sec2()</w:t>
      </w:r>
      <w:r w:rsidR="00E417B5">
        <w:t xml:space="preserve"> receives only the FAPL ID.</w:t>
      </w:r>
    </w:p>
    <w:p w14:paraId="1DAC15E0" w14:textId="6A3A50B5" w:rsidR="001A5A0B" w:rsidRDefault="001A5A0B" w:rsidP="001A5A0B">
      <w:pPr>
        <w:pStyle w:val="PlainText"/>
      </w:pPr>
      <w:proofErr w:type="spellStart"/>
      <w:r>
        <w:t>hid_t</w:t>
      </w:r>
      <w:proofErr w:type="spellEnd"/>
      <w:r>
        <w:t xml:space="preserve"> </w:t>
      </w:r>
      <w:proofErr w:type="spellStart"/>
      <w:r>
        <w:t>fapl_id</w:t>
      </w:r>
      <w:proofErr w:type="spellEnd"/>
      <w:r>
        <w:t xml:space="preserve"> = -1;</w:t>
      </w:r>
    </w:p>
    <w:p w14:paraId="7B034F23" w14:textId="0D9A30D5" w:rsidR="001A5A0B" w:rsidRDefault="001A5A0B" w:rsidP="001A5A0B">
      <w:pPr>
        <w:pStyle w:val="PlainText"/>
      </w:pPr>
      <w:proofErr w:type="spellStart"/>
      <w:r>
        <w:t>hid_t</w:t>
      </w:r>
      <w:proofErr w:type="spellEnd"/>
      <w:r>
        <w:t xml:space="preserve"> </w:t>
      </w:r>
      <w:proofErr w:type="spellStart"/>
      <w:r>
        <w:t>file_id</w:t>
      </w:r>
      <w:proofErr w:type="spellEnd"/>
      <w:r>
        <w:t xml:space="preserve"> = -1;</w:t>
      </w:r>
    </w:p>
    <w:p w14:paraId="5FE214B8" w14:textId="6E22D00C" w:rsidR="001A5A0B" w:rsidRDefault="001A5A0B" w:rsidP="001A5A0B">
      <w:pPr>
        <w:pStyle w:val="PlainText"/>
      </w:pPr>
      <w:proofErr w:type="spellStart"/>
      <w:r>
        <w:t>fapl_id</w:t>
      </w:r>
      <w:proofErr w:type="spellEnd"/>
      <w:r>
        <w:t xml:space="preserve"> = H5Pcreate(H5P_FILE_ACCESS)</w:t>
      </w:r>
    </w:p>
    <w:p w14:paraId="0F8214D2" w14:textId="7B06BC37" w:rsidR="001A5A0B" w:rsidRDefault="001A5A0B" w:rsidP="001A5A0B">
      <w:pPr>
        <w:pStyle w:val="PlainText"/>
      </w:pPr>
      <w:proofErr w:type="gramStart"/>
      <w:r>
        <w:t>assert(</w:t>
      </w:r>
      <w:proofErr w:type="spellStart"/>
      <w:proofErr w:type="gramEnd"/>
      <w:r>
        <w:t>fapl_id</w:t>
      </w:r>
      <w:proofErr w:type="spellEnd"/>
      <w:r>
        <w:t xml:space="preserve"> &gt; -1);</w:t>
      </w:r>
    </w:p>
    <w:p w14:paraId="4021C8F0" w14:textId="6F2BD233" w:rsidR="001A5A0B" w:rsidRDefault="001A5A0B" w:rsidP="001A5A0B">
      <w:pPr>
        <w:pStyle w:val="PlainText"/>
      </w:pPr>
      <w:r>
        <w:t>assert(H5Pset_fapl_sec2(</w:t>
      </w:r>
      <w:proofErr w:type="spellStart"/>
      <w:r>
        <w:t>fapl_id</w:t>
      </w:r>
      <w:proofErr w:type="spellEnd"/>
      <w:r>
        <w:t>) &gt; -1);</w:t>
      </w:r>
    </w:p>
    <w:p w14:paraId="0ED8CA53" w14:textId="36CA8057" w:rsidR="001A5A0B" w:rsidRDefault="001A5A0B" w:rsidP="001A5A0B">
      <w:pPr>
        <w:pStyle w:val="PlainText"/>
      </w:pPr>
      <w:proofErr w:type="spellStart"/>
      <w:r>
        <w:t>file_id</w:t>
      </w:r>
      <w:proofErr w:type="spellEnd"/>
      <w:r>
        <w:t xml:space="preserve"> = H5</w:t>
      </w:r>
      <w:proofErr w:type="gramStart"/>
      <w:r>
        <w:t>Fopen(</w:t>
      </w:r>
      <w:proofErr w:type="gramEnd"/>
      <w:r>
        <w:t>“filename.h5”</w:t>
      </w:r>
      <w:r w:rsidR="00B94B65">
        <w:t>, H5F_ACC_RDWR</w:t>
      </w:r>
      <w:r>
        <w:t xml:space="preserve">, </w:t>
      </w:r>
      <w:proofErr w:type="spellStart"/>
      <w:r>
        <w:t>fapl_id</w:t>
      </w:r>
      <w:proofErr w:type="spellEnd"/>
      <w:r>
        <w:t>);</w:t>
      </w:r>
    </w:p>
    <w:p w14:paraId="52D5CEFA" w14:textId="2AB988BF" w:rsidR="001A5A0B" w:rsidRDefault="001A5A0B" w:rsidP="001A5A0B">
      <w:pPr>
        <w:pStyle w:val="PlainText"/>
      </w:pPr>
      <w:proofErr w:type="gramStart"/>
      <w:r>
        <w:t>assert(</w:t>
      </w:r>
      <w:proofErr w:type="spellStart"/>
      <w:proofErr w:type="gramEnd"/>
      <w:r>
        <w:t>file_id</w:t>
      </w:r>
      <w:proofErr w:type="spellEnd"/>
      <w:r>
        <w:t xml:space="preserve"> &gt; -1);</w:t>
      </w:r>
    </w:p>
    <w:p w14:paraId="73D8A0AA" w14:textId="19BDF2F5" w:rsidR="001A5A0B" w:rsidRDefault="001A5A0B" w:rsidP="001A5A0B">
      <w:pPr>
        <w:pStyle w:val="PlainText"/>
      </w:pPr>
      <w:r>
        <w:t>assert(H5Pclose(</w:t>
      </w:r>
      <w:proofErr w:type="spellStart"/>
      <w:r>
        <w:t>fapl_id</w:t>
      </w:r>
      <w:proofErr w:type="spellEnd"/>
      <w:r>
        <w:t>) &gt; -1); /* no longer needed; dispose */</w:t>
      </w:r>
    </w:p>
    <w:p w14:paraId="31733187" w14:textId="7B4700F2" w:rsidR="001A5A0B" w:rsidRDefault="004D74D1" w:rsidP="001A5A0B">
      <w:pPr>
        <w:pStyle w:val="PlainText"/>
      </w:pPr>
      <w:r>
        <w:t xml:space="preserve">[...] /* </w:t>
      </w:r>
      <w:r w:rsidR="001A5A0B">
        <w:t>use file */</w:t>
      </w:r>
    </w:p>
    <w:p w14:paraId="2B3FDEBD" w14:textId="54A3E170" w:rsidR="001A5A0B" w:rsidRDefault="001A5A0B" w:rsidP="001A5A0B">
      <w:pPr>
        <w:pStyle w:val="PlainText"/>
      </w:pPr>
      <w:r>
        <w:t>assert(H5Fclose(</w:t>
      </w:r>
      <w:proofErr w:type="spellStart"/>
      <w:r>
        <w:t>file_id</w:t>
      </w:r>
      <w:proofErr w:type="spellEnd"/>
      <w:r>
        <w:t>) &gt; -1);</w:t>
      </w:r>
    </w:p>
    <w:p w14:paraId="1CD35649" w14:textId="77777777" w:rsidR="00C07501" w:rsidRDefault="00C07501" w:rsidP="00611674"/>
    <w:p w14:paraId="6816BC4A" w14:textId="37EA3AB6" w:rsidR="00C07501" w:rsidRDefault="00202B77" w:rsidP="00611674">
      <w:r>
        <w:t>Below, c</w:t>
      </w:r>
      <w:r w:rsidR="009834E3">
        <w:t>ontrast</w:t>
      </w:r>
      <w:r w:rsidR="00C07501">
        <w:t xml:space="preserve"> the signature of </w:t>
      </w:r>
      <w:r w:rsidR="00C07501" w:rsidRPr="00C07501">
        <w:rPr>
          <w:rStyle w:val="PlainTextChar"/>
        </w:rPr>
        <w:t>H5Pset_fapl_sec2</w:t>
      </w:r>
      <w:r w:rsidR="00C07501">
        <w:rPr>
          <w:rStyle w:val="PlainTextChar"/>
        </w:rPr>
        <w:t>()</w:t>
      </w:r>
      <w:r w:rsidR="00A7363F">
        <w:t xml:space="preserve">, which requires no configuration, </w:t>
      </w:r>
      <w:r w:rsidR="00C07501">
        <w:t xml:space="preserve">with that of </w:t>
      </w:r>
      <w:r w:rsidR="00C07501" w:rsidRPr="00C07501">
        <w:rPr>
          <w:rStyle w:val="PlainTextChar"/>
        </w:rPr>
        <w:t>H5Pset_fapl_</w:t>
      </w:r>
      <w:proofErr w:type="gramStart"/>
      <w:r w:rsidR="00C07501" w:rsidRPr="00C07501">
        <w:rPr>
          <w:rStyle w:val="PlainTextChar"/>
        </w:rPr>
        <w:t>family(</w:t>
      </w:r>
      <w:proofErr w:type="gramEnd"/>
      <w:r w:rsidR="00C07501" w:rsidRPr="00C07501">
        <w:rPr>
          <w:rStyle w:val="PlainTextChar"/>
        </w:rPr>
        <w:t>)</w:t>
      </w:r>
      <w:r>
        <w:t>, which does</w:t>
      </w:r>
      <w:r w:rsidR="00503966">
        <w:t xml:space="preserve">. The </w:t>
      </w:r>
      <w:r w:rsidR="00503966" w:rsidRPr="00503966">
        <w:rPr>
          <w:i/>
        </w:rPr>
        <w:t>family</w:t>
      </w:r>
      <w:r w:rsidR="00503966">
        <w:t xml:space="preserve"> file driver splits a single logical file into several smaller “file members” on the system storage – useful for storing </w:t>
      </w:r>
      <w:r w:rsidR="00F21E4D">
        <w:t>files which exceed</w:t>
      </w:r>
      <w:r w:rsidR="00503966">
        <w:t xml:space="preserve"> the </w:t>
      </w:r>
      <w:r w:rsidR="00F21E4D">
        <w:t xml:space="preserve">filesystem’s </w:t>
      </w:r>
      <w:r w:rsidR="00503966">
        <w:t>maximum size of files on disk.</w:t>
      </w:r>
    </w:p>
    <w:p w14:paraId="71FC45BF" w14:textId="4F606DBE" w:rsidR="00C07501" w:rsidRDefault="00C07501" w:rsidP="00C07501">
      <w:pPr>
        <w:pStyle w:val="PlainText"/>
      </w:pPr>
      <w:proofErr w:type="spellStart"/>
      <w:r>
        <w:t>herr_t</w:t>
      </w:r>
      <w:proofErr w:type="spellEnd"/>
      <w:r>
        <w:t xml:space="preserve"> H5Pset_fapl_sec2(</w:t>
      </w:r>
      <w:proofErr w:type="spellStart"/>
      <w:r>
        <w:t>hid_t</w:t>
      </w:r>
      <w:proofErr w:type="spellEnd"/>
      <w:r>
        <w:t xml:space="preserve"> </w:t>
      </w:r>
      <w:proofErr w:type="spellStart"/>
      <w:r>
        <w:t>fapl_id</w:t>
      </w:r>
      <w:proofErr w:type="spellEnd"/>
      <w:r>
        <w:t>)</w:t>
      </w:r>
    </w:p>
    <w:p w14:paraId="4B42584C" w14:textId="27408A09" w:rsidR="00C07501" w:rsidRDefault="00C07501" w:rsidP="00C07501">
      <w:pPr>
        <w:pStyle w:val="PlainText"/>
      </w:pPr>
      <w:proofErr w:type="spellStart"/>
      <w:r>
        <w:t>herr_t</w:t>
      </w:r>
      <w:proofErr w:type="spellEnd"/>
      <w:r>
        <w:t xml:space="preserve"> H5Pset_fapl_</w:t>
      </w:r>
      <w:proofErr w:type="gramStart"/>
      <w:r>
        <w:t>family(</w:t>
      </w:r>
      <w:proofErr w:type="spellStart"/>
      <w:proofErr w:type="gramEnd"/>
      <w:r>
        <w:t>hid_t</w:t>
      </w:r>
      <w:proofErr w:type="spellEnd"/>
      <w:r>
        <w:t xml:space="preserve"> </w:t>
      </w:r>
      <w:proofErr w:type="spellStart"/>
      <w:r>
        <w:t>fapl_id</w:t>
      </w:r>
      <w:proofErr w:type="spellEnd"/>
      <w:r>
        <w:t xml:space="preserve">, </w:t>
      </w:r>
      <w:proofErr w:type="spellStart"/>
      <w:r>
        <w:t>hsize_t</w:t>
      </w:r>
      <w:proofErr w:type="spellEnd"/>
      <w:r>
        <w:t xml:space="preserve"> </w:t>
      </w:r>
      <w:proofErr w:type="spellStart"/>
      <w:r>
        <w:t>msize</w:t>
      </w:r>
      <w:proofErr w:type="spellEnd"/>
      <w:r>
        <w:t xml:space="preserve">, </w:t>
      </w:r>
      <w:proofErr w:type="spellStart"/>
      <w:r>
        <w:t>hid_t</w:t>
      </w:r>
      <w:proofErr w:type="spellEnd"/>
      <w:r>
        <w:t xml:space="preserve"> </w:t>
      </w:r>
      <w:proofErr w:type="spellStart"/>
      <w:r>
        <w:t>memb_fapl_id</w:t>
      </w:r>
      <w:proofErr w:type="spellEnd"/>
      <w:r>
        <w:t>)</w:t>
      </w:r>
    </w:p>
    <w:p w14:paraId="0742B87E" w14:textId="77777777" w:rsidR="00093548" w:rsidRDefault="00093548" w:rsidP="00611674"/>
    <w:p w14:paraId="25AC74E5" w14:textId="2B7A709E" w:rsidR="00093548" w:rsidRDefault="00093548" w:rsidP="00611674">
      <w:r>
        <w:t xml:space="preserve">TODO: something about parameter list vs a structure pointer [vs formatted string] to pass configuration information </w:t>
      </w:r>
      <w:r w:rsidR="00C45BC7">
        <w:t>to and from</w:t>
      </w:r>
      <w:r>
        <w:t xml:space="preserve"> </w:t>
      </w:r>
      <w:r w:rsidRPr="00093548">
        <w:rPr>
          <w:rStyle w:val="PlainTextChar"/>
        </w:rPr>
        <w:t>H5P</w:t>
      </w:r>
      <w:r w:rsidR="00C45BC7">
        <w:rPr>
          <w:rStyle w:val="PlainTextChar"/>
        </w:rPr>
        <w:t>get/</w:t>
      </w:r>
      <w:proofErr w:type="spellStart"/>
      <w:r w:rsidRPr="00093548">
        <w:rPr>
          <w:rStyle w:val="PlainTextChar"/>
        </w:rPr>
        <w:t>set_fapl</w:t>
      </w:r>
      <w:proofErr w:type="spellEnd"/>
      <w:r w:rsidRPr="00093548">
        <w:rPr>
          <w:rStyle w:val="PlainTextChar"/>
        </w:rPr>
        <w:t>_&lt;</w:t>
      </w:r>
      <w:proofErr w:type="spellStart"/>
      <w:r w:rsidRPr="00093548">
        <w:rPr>
          <w:rStyle w:val="PlainTextChar"/>
        </w:rPr>
        <w:t>vfd</w:t>
      </w:r>
      <w:proofErr w:type="spellEnd"/>
      <w:proofErr w:type="gramStart"/>
      <w:r w:rsidRPr="00093548">
        <w:rPr>
          <w:rStyle w:val="PlainTextChar"/>
        </w:rPr>
        <w:t>&gt;(</w:t>
      </w:r>
      <w:proofErr w:type="gramEnd"/>
      <w:r w:rsidRPr="00093548">
        <w:rPr>
          <w:rStyle w:val="PlainTextChar"/>
        </w:rPr>
        <w:t>)</w:t>
      </w:r>
      <w:r>
        <w:t>.</w:t>
      </w:r>
    </w:p>
    <w:p w14:paraId="1FCDE44D" w14:textId="029B0A1A" w:rsidR="00DA1140" w:rsidRDefault="00DA1140" w:rsidP="00611674">
      <w:r>
        <w:t xml:space="preserve">When set in a FAPL, the VFD is </w:t>
      </w:r>
      <w:r w:rsidR="00A73074">
        <w:t xml:space="preserve">loaded and </w:t>
      </w:r>
      <w:r>
        <w:t>registered &lt;if necessary?&gt; and initialized; its registered value and its “class” – a structure containing pointers to supported data and function callbacks – are stored in the FAPL, to be accessed and used as needed by H5F, H5FD, and other relevant API calls.</w:t>
      </w:r>
      <w:r w:rsidR="00442F15">
        <w:t xml:space="preserve"> Any configuration information for the VFD is also copied into the FAPL.</w:t>
      </w:r>
    </w:p>
    <w:p w14:paraId="66F1E099" w14:textId="5BAD44F0" w:rsidR="00367D49" w:rsidRDefault="00E06268" w:rsidP="00367D49">
      <w:r>
        <w:t xml:space="preserve">TODO: </w:t>
      </w:r>
      <w:r w:rsidR="00DA1140">
        <w:t>Something about refere</w:t>
      </w:r>
      <w:r w:rsidR="009A671E">
        <w:t>nce counts, or not relevant to built-in VFDs</w:t>
      </w:r>
      <w:r w:rsidR="00DA1140">
        <w:t xml:space="preserve">? With plugins, yes: </w:t>
      </w:r>
      <w:r w:rsidR="00EB769D">
        <w:t>FAPL-</w:t>
      </w:r>
      <w:r w:rsidR="00DA1140">
        <w:t>close will reduce ref</w:t>
      </w:r>
      <w:r w:rsidR="009A671E">
        <w:t xml:space="preserve">erence </w:t>
      </w:r>
      <w:r w:rsidR="00DA1140">
        <w:t>count, and a plugin can be unloaded (probably) when no longer in use – maybe provide an override for default unloading</w:t>
      </w:r>
      <w:r w:rsidR="00293102">
        <w:t xml:space="preserve"> that the programmer can pass in as a hint, but then must accept responsibility for closing when done (FAPL creation should be infrequent enough that this optimization is very much unnecessary, but that’s an early guess)</w:t>
      </w:r>
      <w:r w:rsidR="00DA1140">
        <w:t>.</w:t>
      </w:r>
    </w:p>
    <w:p w14:paraId="6A51A70D" w14:textId="1F60A23F" w:rsidR="00E167C6" w:rsidRDefault="00D46556" w:rsidP="00C46A35">
      <w:pPr>
        <w:pStyle w:val="Heading2"/>
      </w:pPr>
      <w:r>
        <w:t>Extension to</w:t>
      </w:r>
      <w:r w:rsidR="00E167C6">
        <w:t xml:space="preserve"> Library Plugin Code (H5PL)</w:t>
      </w:r>
    </w:p>
    <w:p w14:paraId="7CB6D308" w14:textId="0F720113" w:rsidR="00E167C6" w:rsidRDefault="00963701" w:rsidP="003510AF">
      <w:r>
        <w:t xml:space="preserve">The </w:t>
      </w:r>
      <w:r w:rsidR="009247B8">
        <w:t>p</w:t>
      </w:r>
      <w:r>
        <w:t>lugin interface is well-conceived in its extensibility. We can use it to create an interface for VFD</w:t>
      </w:r>
      <w:r w:rsidR="00C36461">
        <w:t xml:space="preserve"> plugins. It asks that a </w:t>
      </w:r>
      <w:proofErr w:type="spellStart"/>
      <w:r w:rsidR="00C36461">
        <w:t>plugin</w:t>
      </w:r>
      <w:proofErr w:type="spellEnd"/>
      <w:r w:rsidR="00C36461">
        <w:t xml:space="preserve"> – </w:t>
      </w:r>
      <w:r>
        <w:t>the</w:t>
      </w:r>
      <w:r w:rsidR="00C36461">
        <w:t xml:space="preserve"> current examples being filters</w:t>
      </w:r>
      <w:r w:rsidR="00B71659">
        <w:t xml:space="preserve"> and VOL connectors</w:t>
      </w:r>
      <w:r w:rsidR="00C36461">
        <w:t xml:space="preserve"> – </w:t>
      </w:r>
      <w:r>
        <w:t xml:space="preserve">provide two functions: </w:t>
      </w:r>
      <w:r w:rsidRPr="003510AF">
        <w:rPr>
          <w:rStyle w:val="PlainTextChar"/>
        </w:rPr>
        <w:t>H5PLget_plugin_</w:t>
      </w:r>
      <w:proofErr w:type="gramStart"/>
      <w:r w:rsidRPr="003510AF">
        <w:rPr>
          <w:rStyle w:val="PlainTextChar"/>
        </w:rPr>
        <w:t>type(</w:t>
      </w:r>
      <w:proofErr w:type="gramEnd"/>
      <w:r w:rsidRPr="003510AF">
        <w:rPr>
          <w:rStyle w:val="PlainTextChar"/>
        </w:rPr>
        <w:t>)</w:t>
      </w:r>
      <w:r>
        <w:t xml:space="preserve"> and </w:t>
      </w:r>
      <w:r w:rsidRPr="003510AF">
        <w:rPr>
          <w:rStyle w:val="PlainTextChar"/>
        </w:rPr>
        <w:t>H5PLget_plugin_info()</w:t>
      </w:r>
      <w:r>
        <w:t>. The former returns an enumerated value to indicate to the library how it i</w:t>
      </w:r>
      <w:r w:rsidR="009D752F">
        <w:t xml:space="preserve">s </w:t>
      </w:r>
      <w:r w:rsidR="00C36461">
        <w:t>to be used; the latter return</w:t>
      </w:r>
      <w:r w:rsidR="008D0189">
        <w:t>s</w:t>
      </w:r>
      <w:r w:rsidR="00C36461">
        <w:t xml:space="preserve"> </w:t>
      </w:r>
      <w:r w:rsidR="00AF3CAB">
        <w:t>a structure,</w:t>
      </w:r>
      <w:r w:rsidR="00C36461">
        <w:t xml:space="preserve"> </w:t>
      </w:r>
      <w:r w:rsidR="00AF3CAB">
        <w:t>or</w:t>
      </w:r>
      <w:r w:rsidR="00C36461">
        <w:t xml:space="preserve"> “class”</w:t>
      </w:r>
      <w:r w:rsidR="00AF3CAB">
        <w:t>.</w:t>
      </w:r>
    </w:p>
    <w:p w14:paraId="7E0DA6D4" w14:textId="35AFD299" w:rsidR="00313E6D" w:rsidRDefault="00313E6D" w:rsidP="00313E6D">
      <w:r>
        <w:t>A new “VFD plugin class info”</w:t>
      </w:r>
      <w:r>
        <w:t xml:space="preserve"> structure will be created, to encapsulate a VFD's</w:t>
      </w:r>
      <w:r>
        <w:t xml:space="preserve"> “class”</w:t>
      </w:r>
      <w:r>
        <w:t xml:space="preserve"> structure and a version number of the </w:t>
      </w:r>
      <w:r>
        <w:t xml:space="preserve">info structure to guard against </w:t>
      </w:r>
      <w:r>
        <w:t xml:space="preserve">modifications in the future. </w:t>
      </w:r>
    </w:p>
    <w:p w14:paraId="48933A76" w14:textId="77777777" w:rsidR="00313E6D" w:rsidRDefault="00313E6D" w:rsidP="00313E6D">
      <w:pPr>
        <w:pStyle w:val="PlainText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53369B88" w14:textId="63E3B90D" w:rsidR="00313E6D" w:rsidRDefault="00313E6D" w:rsidP="00313E6D">
      <w:pPr>
        <w:pStyle w:val="PlainText"/>
      </w:pPr>
      <w:r>
        <w:t xml:space="preserve">    int32_t      version;</w:t>
      </w:r>
      <w:r>
        <w:t xml:space="preserve"> /* informs </w:t>
      </w:r>
      <w:proofErr w:type="spellStart"/>
      <w:r>
        <w:t>struct</w:t>
      </w:r>
      <w:proofErr w:type="spellEnd"/>
      <w:r>
        <w:t xml:space="preserve"> membership */</w:t>
      </w:r>
    </w:p>
    <w:p w14:paraId="70F98200" w14:textId="39286096" w:rsidR="00313E6D" w:rsidRDefault="00313E6D" w:rsidP="00313E6D">
      <w:pPr>
        <w:pStyle w:val="PlainText"/>
      </w:pPr>
      <w:r>
        <w:t xml:space="preserve">    H5FD_class_t </w:t>
      </w:r>
      <w:proofErr w:type="gramStart"/>
      <w:r>
        <w:t xml:space="preserve">driver;  </w:t>
      </w:r>
      <w:r>
        <w:t>/</w:t>
      </w:r>
      <w:proofErr w:type="gramEnd"/>
      <w:r>
        <w:t>* actual VFD "class" */</w:t>
      </w:r>
    </w:p>
    <w:p w14:paraId="1B919E8A" w14:textId="2EFD32C9" w:rsidR="00313E6D" w:rsidRDefault="00313E6D" w:rsidP="00313E6D">
      <w:pPr>
        <w:pStyle w:val="PlainText"/>
      </w:pPr>
      <w:r>
        <w:t>} H5FD_plugin_info_t;</w:t>
      </w:r>
    </w:p>
    <w:p w14:paraId="352F00B7" w14:textId="77777777" w:rsidR="00313E6D" w:rsidRDefault="00313E6D" w:rsidP="003510AF"/>
    <w:p w14:paraId="31F18A86" w14:textId="4E4EE98A" w:rsidR="00963701" w:rsidRDefault="00E02B0F" w:rsidP="003510AF">
      <w:r>
        <w:t>A</w:t>
      </w:r>
      <w:r w:rsidR="00963701">
        <w:t xml:space="preserve"> new enumerated value</w:t>
      </w:r>
      <w:r w:rsidR="009E07AF">
        <w:t xml:space="preserve">, </w:t>
      </w:r>
      <w:r w:rsidR="009E07AF" w:rsidRPr="003510AF">
        <w:rPr>
          <w:rStyle w:val="PlainTextChar"/>
        </w:rPr>
        <w:t>H5PL_TYPE_VFD</w:t>
      </w:r>
      <w:r w:rsidR="009E07AF">
        <w:t>,</w:t>
      </w:r>
      <w:r w:rsidR="006D7D34">
        <w:t xml:space="preserve"> </w:t>
      </w:r>
      <w:r>
        <w:t xml:space="preserve">will be added </w:t>
      </w:r>
      <w:r w:rsidR="00963701">
        <w:t xml:space="preserve">to the list in </w:t>
      </w:r>
      <w:r w:rsidR="00963701" w:rsidRPr="003510AF">
        <w:rPr>
          <w:rStyle w:val="PlainTextChar"/>
        </w:rPr>
        <w:t>H5PLpublic.h</w:t>
      </w:r>
      <w:r w:rsidR="00CA155A">
        <w:t xml:space="preserve">, which </w:t>
      </w:r>
      <w:r w:rsidR="00313E6D">
        <w:t xml:space="preserve">must be returned by a VFD plugin’s </w:t>
      </w:r>
      <w:r w:rsidR="00313E6D" w:rsidRPr="00313E6D">
        <w:rPr>
          <w:rStyle w:val="PlainTextChar"/>
        </w:rPr>
        <w:t>H5PLget_plugin_</w:t>
      </w:r>
      <w:proofErr w:type="gramStart"/>
      <w:r w:rsidR="00313E6D" w:rsidRPr="00313E6D">
        <w:rPr>
          <w:rStyle w:val="PlainTextChar"/>
        </w:rPr>
        <w:t>type(</w:t>
      </w:r>
      <w:proofErr w:type="gramEnd"/>
      <w:r w:rsidR="00313E6D" w:rsidRPr="00313E6D">
        <w:rPr>
          <w:rStyle w:val="PlainTextChar"/>
        </w:rPr>
        <w:t>)</w:t>
      </w:r>
      <w:r w:rsidR="00313E6D">
        <w:t xml:space="preserve"> function.</w:t>
      </w:r>
    </w:p>
    <w:p w14:paraId="56888BCB" w14:textId="597844DB" w:rsidR="00963701" w:rsidRDefault="00963701" w:rsidP="003510AF">
      <w:pPr>
        <w:pStyle w:val="PlainText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H5PL_type_t {</w:t>
      </w:r>
    </w:p>
    <w:p w14:paraId="11D5FB73" w14:textId="3119F09B" w:rsidR="007625EE" w:rsidRDefault="00BA61AD" w:rsidP="003510AF">
      <w:pPr>
        <w:pStyle w:val="PlainText"/>
      </w:pPr>
      <w:r>
        <w:t xml:space="preserve">    H5PL_TYPE_</w:t>
      </w:r>
      <w:proofErr w:type="gramStart"/>
      <w:r>
        <w:t>ERROR  =</w:t>
      </w:r>
      <w:proofErr w:type="gramEnd"/>
      <w:r w:rsidR="007625EE">
        <w:t>-1;</w:t>
      </w:r>
    </w:p>
    <w:p w14:paraId="6F3142D1" w14:textId="52A31C88" w:rsidR="007625EE" w:rsidRDefault="00BA61AD" w:rsidP="007625EE">
      <w:pPr>
        <w:pStyle w:val="PlainText"/>
      </w:pPr>
      <w:r>
        <w:t xml:space="preserve">    H5PL_TYPE_FILTER = 0</w:t>
      </w:r>
      <w:r w:rsidR="00963701">
        <w:t>;</w:t>
      </w:r>
    </w:p>
    <w:p w14:paraId="454295D4" w14:textId="06E56685" w:rsidR="00BA61AD" w:rsidRDefault="00BA61AD" w:rsidP="007625EE">
      <w:pPr>
        <w:pStyle w:val="PlainText"/>
      </w:pPr>
      <w:r>
        <w:t xml:space="preserve">    H5PL_TYPE_VOL    = 1;</w:t>
      </w:r>
    </w:p>
    <w:p w14:paraId="05EC9012" w14:textId="4A891355" w:rsidR="00963701" w:rsidRDefault="007625EE" w:rsidP="003510AF">
      <w:pPr>
        <w:pStyle w:val="PlainText"/>
      </w:pPr>
      <w:r>
        <w:t xml:space="preserve">    H5PL_TYPE_VFD    = 2; /* ADDED */</w:t>
      </w:r>
    </w:p>
    <w:p w14:paraId="6628A789" w14:textId="2F09BECD" w:rsidR="00963701" w:rsidRDefault="007625EE" w:rsidP="003510AF">
      <w:pPr>
        <w:pStyle w:val="PlainText"/>
      </w:pPr>
      <w:r>
        <w:t xml:space="preserve">    H5PL_TYPE_NONE   = 3; /* </w:t>
      </w:r>
      <w:r w:rsidR="00BA61AD">
        <w:t>This must be last</w:t>
      </w:r>
      <w:r w:rsidR="00C431F0">
        <w:t xml:space="preserve"> */ /*</w:t>
      </w:r>
      <w:r w:rsidR="00735095">
        <w:t xml:space="preserve"> </w:t>
      </w:r>
      <w:r>
        <w:t>INCREMENTED */</w:t>
      </w:r>
    </w:p>
    <w:p w14:paraId="7E3C2EBD" w14:textId="19C77534" w:rsidR="00BA61AD" w:rsidRDefault="00963701" w:rsidP="00BA61AD">
      <w:pPr>
        <w:pStyle w:val="PlainText"/>
      </w:pPr>
      <w:r>
        <w:t>} H5PL_type_t;</w:t>
      </w:r>
    </w:p>
    <w:p w14:paraId="429837FA" w14:textId="77777777" w:rsidR="00313E6D" w:rsidRDefault="00313E6D" w:rsidP="003510AF"/>
    <w:p w14:paraId="369C90AA" w14:textId="5D88CDC2" w:rsidR="003510AF" w:rsidRDefault="007625EE" w:rsidP="003510AF">
      <w:r>
        <w:t xml:space="preserve">Also in </w:t>
      </w:r>
      <w:r w:rsidRPr="003510AF">
        <w:rPr>
          <w:rStyle w:val="PlainTextChar"/>
        </w:rPr>
        <w:t>H5PLpublic.h</w:t>
      </w:r>
      <w:r>
        <w:t>, a new value must be defined for internal purposes of get/set loading state functions</w:t>
      </w:r>
      <w:r w:rsidR="00C36461">
        <w:t>. T</w:t>
      </w:r>
      <w:r w:rsidR="003510AF">
        <w:t xml:space="preserve">hese functions </w:t>
      </w:r>
      <w:r w:rsidR="00E02B0F">
        <w:t>will be</w:t>
      </w:r>
      <w:r w:rsidR="003510AF">
        <w:t xml:space="preserve"> responsible for auto-loading (or not) </w:t>
      </w:r>
      <w:r w:rsidR="00245B4F">
        <w:t xml:space="preserve">of </w:t>
      </w:r>
      <w:r w:rsidR="003510AF">
        <w:t>plugins automatically upon library startup.</w:t>
      </w:r>
    </w:p>
    <w:p w14:paraId="387C2581" w14:textId="4151E644" w:rsidR="003510AF" w:rsidRPr="003B312D" w:rsidRDefault="003510AF" w:rsidP="003B312D">
      <w:pPr>
        <w:pStyle w:val="PlainText"/>
      </w:pPr>
      <w:r w:rsidRPr="003B312D">
        <w:t xml:space="preserve">/* Common dynamic plugin type flags used by the </w:t>
      </w:r>
      <w:r w:rsidR="00380061">
        <w:t>H5PLg</w:t>
      </w:r>
      <w:r w:rsidRPr="003B312D">
        <w:t>et/</w:t>
      </w:r>
      <w:proofErr w:type="spellStart"/>
      <w:r w:rsidR="00380061">
        <w:t>s</w:t>
      </w:r>
      <w:r w:rsidRPr="003B312D">
        <w:t>et_loading_state</w:t>
      </w:r>
      <w:proofErr w:type="spellEnd"/>
      <w:r w:rsidRPr="003B312D">
        <w:t xml:space="preserve"> functions */</w:t>
      </w:r>
    </w:p>
    <w:p w14:paraId="7C32D660" w14:textId="0D6661B3" w:rsidR="003510AF" w:rsidRDefault="003510AF" w:rsidP="003B312D">
      <w:pPr>
        <w:pStyle w:val="PlainText"/>
      </w:pPr>
      <w:r w:rsidRPr="003B312D">
        <w:t>#define H5PL_FILTER_PLUGIN 0x0001</w:t>
      </w:r>
    </w:p>
    <w:p w14:paraId="19A30E39" w14:textId="7DDCD624" w:rsidR="00C60ADE" w:rsidRPr="003B312D" w:rsidRDefault="00C60ADE" w:rsidP="003B312D">
      <w:pPr>
        <w:pStyle w:val="PlainText"/>
      </w:pPr>
      <w:r>
        <w:t xml:space="preserve">#define H5PL_VOL_PLUGIN    </w:t>
      </w:r>
      <w:r w:rsidRPr="00C60ADE">
        <w:t>0x0002</w:t>
      </w:r>
    </w:p>
    <w:p w14:paraId="307AE187" w14:textId="33514574" w:rsidR="003510AF" w:rsidRPr="003B312D" w:rsidRDefault="003510AF" w:rsidP="003B312D">
      <w:pPr>
        <w:pStyle w:val="PlainText"/>
      </w:pPr>
      <w:r w:rsidRPr="003B312D">
        <w:t>#</w:t>
      </w:r>
      <w:r w:rsidR="00C60ADE">
        <w:t>define H5PL_VFD_PLUGIN    0x0004</w:t>
      </w:r>
      <w:r w:rsidRPr="003B312D">
        <w:t xml:space="preserve"> /* ADDED */</w:t>
      </w:r>
    </w:p>
    <w:p w14:paraId="103D0F25" w14:textId="513F3372" w:rsidR="003510AF" w:rsidRDefault="003510AF" w:rsidP="003B312D">
      <w:pPr>
        <w:pStyle w:val="PlainText"/>
        <w:rPr>
          <w:rStyle w:val="PlainTextChar"/>
        </w:rPr>
      </w:pPr>
      <w:r w:rsidRPr="003B312D">
        <w:t>#define H5PL_ALL_PLUGIN    0xFFFF</w:t>
      </w:r>
    </w:p>
    <w:p w14:paraId="68B37C87" w14:textId="407C15EC" w:rsidR="007625EE" w:rsidRDefault="007625EE" w:rsidP="003B312D"/>
    <w:p w14:paraId="26C25A13" w14:textId="430EDE24" w:rsidR="005A7C3B" w:rsidRDefault="00160FE7" w:rsidP="003B312D">
      <w:r>
        <w:t xml:space="preserve">In </w:t>
      </w:r>
      <w:r w:rsidRPr="00A66024">
        <w:rPr>
          <w:rStyle w:val="PlainTextChar"/>
        </w:rPr>
        <w:t>H5PLprivate.h</w:t>
      </w:r>
      <w:r w:rsidR="00A24D66">
        <w:t xml:space="preserve">, </w:t>
      </w:r>
      <w:r>
        <w:t xml:space="preserve">the </w:t>
      </w:r>
      <w:r w:rsidRPr="00A66024">
        <w:rPr>
          <w:rStyle w:val="PlainTextChar"/>
        </w:rPr>
        <w:t>H5PL_key_t</w:t>
      </w:r>
      <w:r>
        <w:t xml:space="preserve"> structure will need to be modified to include a string pointer for a VFD “name”</w:t>
      </w:r>
      <w:r w:rsidR="00A24D66">
        <w:t>.</w:t>
      </w:r>
    </w:p>
    <w:p w14:paraId="75A602D8" w14:textId="77777777" w:rsidR="00160FE7" w:rsidRDefault="00160FE7" w:rsidP="00A66024">
      <w:pPr>
        <w:pStyle w:val="PlainText"/>
      </w:pPr>
      <w:r>
        <w:t>/* The key that will be used to find the plugin */</w:t>
      </w:r>
    </w:p>
    <w:p w14:paraId="7CC8002B" w14:textId="77777777" w:rsidR="00160FE7" w:rsidRDefault="00160FE7" w:rsidP="00A66024">
      <w:pPr>
        <w:pStyle w:val="PlainText"/>
      </w:pPr>
      <w:proofErr w:type="spellStart"/>
      <w:r>
        <w:t>typedef</w:t>
      </w:r>
      <w:proofErr w:type="spellEnd"/>
      <w:r>
        <w:t xml:space="preserve"> union H5PL_key_t {</w:t>
      </w:r>
    </w:p>
    <w:p w14:paraId="54F683F0" w14:textId="4D46288B" w:rsidR="00160FE7" w:rsidRDefault="00160FE7" w:rsidP="00160FE7">
      <w:pPr>
        <w:pStyle w:val="PlainText"/>
      </w:pPr>
      <w:r>
        <w:t xml:space="preserve">    </w:t>
      </w:r>
      <w:proofErr w:type="spellStart"/>
      <w:r>
        <w:t>int</w:t>
      </w:r>
      <w:proofErr w:type="spellEnd"/>
      <w:r>
        <w:t xml:space="preserve">         </w:t>
      </w:r>
      <w:proofErr w:type="gramStart"/>
      <w:r>
        <w:t xml:space="preserve">id;   </w:t>
      </w:r>
      <w:proofErr w:type="gramEnd"/>
      <w:r>
        <w:t>/* filters        */</w:t>
      </w:r>
    </w:p>
    <w:p w14:paraId="71544C11" w14:textId="77777777" w:rsidR="007D77CB" w:rsidRDefault="007D77CB" w:rsidP="007D77CB">
      <w:pPr>
        <w:pStyle w:val="PlainText"/>
      </w:pPr>
      <w:r>
        <w:t xml:space="preserve">    </w:t>
      </w:r>
      <w:proofErr w:type="spellStart"/>
      <w:r>
        <w:t>struct</w:t>
      </w:r>
      <w:proofErr w:type="spellEnd"/>
      <w:r>
        <w:t xml:space="preserve"> {</w:t>
      </w:r>
    </w:p>
    <w:p w14:paraId="49F70B28" w14:textId="77777777" w:rsidR="007D77CB" w:rsidRDefault="007D77CB" w:rsidP="007D77CB">
      <w:pPr>
        <w:pStyle w:val="PlainText"/>
      </w:pPr>
      <w:r>
        <w:t xml:space="preserve">        H5VL_get_connector_kind_t kind; /* Kind of VOL lookup to do */</w:t>
      </w:r>
    </w:p>
    <w:p w14:paraId="2573D56D" w14:textId="77777777" w:rsidR="007D77CB" w:rsidRDefault="007D77CB" w:rsidP="007D77CB">
      <w:pPr>
        <w:pStyle w:val="PlainText"/>
      </w:pPr>
      <w:r>
        <w:t xml:space="preserve">        union {</w:t>
      </w:r>
    </w:p>
    <w:p w14:paraId="67CF6C8B" w14:textId="65CFC79D" w:rsidR="007D77CB" w:rsidRDefault="007D77CB" w:rsidP="007D77CB">
      <w:pPr>
        <w:pStyle w:val="PlainText"/>
      </w:pPr>
      <w:r>
        <w:t xml:space="preserve">            H5VL_class_value_</w:t>
      </w:r>
      <w:proofErr w:type="gramStart"/>
      <w:r>
        <w:t xml:space="preserve">t </w:t>
      </w:r>
      <w:r w:rsidR="0054348D">
        <w:t xml:space="preserve"> value</w:t>
      </w:r>
      <w:proofErr w:type="gramEnd"/>
      <w:r w:rsidR="0054348D">
        <w:t xml:space="preserve">;  </w:t>
      </w:r>
      <w:r>
        <w:t>/* VOL connector value */</w:t>
      </w:r>
    </w:p>
    <w:p w14:paraId="1B84084F" w14:textId="2FDB3DB5" w:rsidR="007D77CB" w:rsidRDefault="007D77CB" w:rsidP="007D77CB">
      <w:pPr>
        <w:pStyle w:val="PlainText"/>
      </w:pPr>
      <w:r>
        <w:t xml:space="preserve">            </w:t>
      </w:r>
      <w:proofErr w:type="spellStart"/>
      <w:r>
        <w:t>const</w:t>
      </w:r>
      <w:proofErr w:type="spellEnd"/>
      <w:r>
        <w:t xml:space="preserve"> char </w:t>
      </w:r>
      <w:r w:rsidR="0054348D">
        <w:t xml:space="preserve">        *</w:t>
      </w:r>
      <w:proofErr w:type="gramStart"/>
      <w:r w:rsidR="0054348D">
        <w:t xml:space="preserve">name;   </w:t>
      </w:r>
      <w:proofErr w:type="gramEnd"/>
      <w:r>
        <w:t>/* VOL connector name */</w:t>
      </w:r>
    </w:p>
    <w:p w14:paraId="333F832F" w14:textId="77777777" w:rsidR="007D77CB" w:rsidRDefault="007D77CB" w:rsidP="007D77CB">
      <w:pPr>
        <w:pStyle w:val="PlainText"/>
      </w:pPr>
      <w:r>
        <w:t xml:space="preserve">        } u;</w:t>
      </w:r>
    </w:p>
    <w:p w14:paraId="7465104A" w14:textId="26987CAA" w:rsidR="007D77CB" w:rsidRDefault="007D77CB" w:rsidP="007D77CB">
      <w:pPr>
        <w:pStyle w:val="PlainText"/>
      </w:pPr>
      <w:r>
        <w:t xml:space="preserve">    } </w:t>
      </w:r>
      <w:proofErr w:type="spellStart"/>
      <w:r>
        <w:t>vol</w:t>
      </w:r>
      <w:proofErr w:type="spellEnd"/>
      <w:r>
        <w:t>;</w:t>
      </w:r>
    </w:p>
    <w:p w14:paraId="1FBB5A73" w14:textId="5504026F" w:rsidR="00160FE7" w:rsidRDefault="00160FE7" w:rsidP="00A66024">
      <w:pPr>
        <w:pStyle w:val="PlainText"/>
      </w:pPr>
      <w:r>
        <w:t xml:space="preserve">    </w:t>
      </w:r>
      <w:proofErr w:type="spellStart"/>
      <w:r>
        <w:t>const</w:t>
      </w:r>
      <w:proofErr w:type="spellEnd"/>
      <w:r>
        <w:t xml:space="preserve"> char *</w:t>
      </w:r>
      <w:proofErr w:type="spellStart"/>
      <w:r w:rsidR="00A24D66">
        <w:t>vfd_name</w:t>
      </w:r>
      <w:proofErr w:type="spellEnd"/>
      <w:r w:rsidR="00A24D66">
        <w:t xml:space="preserve">; /* ADDED </w:t>
      </w:r>
      <w:r>
        <w:t>*/</w:t>
      </w:r>
    </w:p>
    <w:p w14:paraId="61D59637" w14:textId="1327A651" w:rsidR="00A66024" w:rsidRDefault="00160FE7" w:rsidP="00A24D66">
      <w:pPr>
        <w:pStyle w:val="PlainText"/>
      </w:pPr>
      <w:r>
        <w:t>} H5PL_key_t;</w:t>
      </w:r>
    </w:p>
    <w:p w14:paraId="0D65B621" w14:textId="77777777" w:rsidR="00EA36DA" w:rsidRDefault="00EA36DA" w:rsidP="00EA36DA"/>
    <w:p w14:paraId="1208CB8F" w14:textId="57B1591F" w:rsidR="00EA36DA" w:rsidRDefault="00391C9F" w:rsidP="00EA36DA">
      <w:r w:rsidRPr="00391C9F">
        <w:rPr>
          <w:rStyle w:val="PlainTextChar"/>
        </w:rPr>
        <w:t>H5PL_</w:t>
      </w:r>
      <w:proofErr w:type="gramStart"/>
      <w:r w:rsidRPr="00391C9F">
        <w:rPr>
          <w:rStyle w:val="PlainTextChar"/>
        </w:rPr>
        <w:t>load(</w:t>
      </w:r>
      <w:proofErr w:type="gramEnd"/>
      <w:r w:rsidRPr="00391C9F">
        <w:rPr>
          <w:rStyle w:val="PlainTextChar"/>
        </w:rPr>
        <w:t>)</w:t>
      </w:r>
      <w:r>
        <w:t xml:space="preserve"> and </w:t>
      </w:r>
      <w:r w:rsidRPr="00391C9F">
        <w:rPr>
          <w:rStyle w:val="PlainTextChar"/>
        </w:rPr>
        <w:t>H5PL__open()</w:t>
      </w:r>
      <w:r>
        <w:t xml:space="preserve"> in </w:t>
      </w:r>
      <w:r w:rsidRPr="00391C9F">
        <w:rPr>
          <w:i/>
        </w:rPr>
        <w:t>H5PLint.c</w:t>
      </w:r>
      <w:r>
        <w:t xml:space="preserve"> will both be modified to </w:t>
      </w:r>
      <w:r w:rsidR="00305799">
        <w:t>handle the new VFD plugin case.</w:t>
      </w:r>
    </w:p>
    <w:p w14:paraId="59E81AE8" w14:textId="3CCD583A" w:rsidR="00E167C6" w:rsidRDefault="00E167C6" w:rsidP="00C46A35">
      <w:pPr>
        <w:pStyle w:val="Heading2"/>
      </w:pPr>
      <w:r>
        <w:t>Definition of Plugin VFDs Within the HDF5 Library</w:t>
      </w:r>
    </w:p>
    <w:p w14:paraId="1D850902" w14:textId="77777777" w:rsidR="006A0982" w:rsidRDefault="00E06268" w:rsidP="003510AF">
      <w:r w:rsidRPr="00E06268">
        <w:t>TB</w:t>
      </w:r>
      <w:r w:rsidR="006A0982">
        <w:t>D.</w:t>
      </w:r>
    </w:p>
    <w:p w14:paraId="626BA800" w14:textId="7C398747" w:rsidR="00E06268" w:rsidRPr="00E06268" w:rsidRDefault="00E06268" w:rsidP="003510AF">
      <w:r>
        <w:t xml:space="preserve">Something about softly mapping a VFD “name”, used by the user </w:t>
      </w:r>
      <w:r w:rsidR="006A0982">
        <w:t>in</w:t>
      </w:r>
      <w:r>
        <w:t xml:space="preserve"> </w:t>
      </w:r>
      <w:r w:rsidRPr="00E06268">
        <w:rPr>
          <w:rStyle w:val="PlainTextChar"/>
        </w:rPr>
        <w:t>H5Pget/</w:t>
      </w:r>
      <w:proofErr w:type="spellStart"/>
      <w:r w:rsidRPr="00E06268">
        <w:rPr>
          <w:rStyle w:val="PlainTextChar"/>
        </w:rPr>
        <w:t>set_fapl_</w:t>
      </w:r>
      <w:r w:rsidR="00AD2B2E">
        <w:rPr>
          <w:rStyle w:val="PlainTextChar"/>
        </w:rPr>
        <w:t>vfd_</w:t>
      </w:r>
      <w:proofErr w:type="gramStart"/>
      <w:r w:rsidRPr="00E06268">
        <w:rPr>
          <w:rStyle w:val="PlainTextChar"/>
        </w:rPr>
        <w:t>plugin</w:t>
      </w:r>
      <w:proofErr w:type="spellEnd"/>
      <w:r w:rsidRPr="00E06268">
        <w:rPr>
          <w:rStyle w:val="PlainTextChar"/>
        </w:rPr>
        <w:t>(</w:t>
      </w:r>
      <w:proofErr w:type="gramEnd"/>
      <w:r w:rsidRPr="00E06268">
        <w:rPr>
          <w:rStyle w:val="PlainTextChar"/>
        </w:rPr>
        <w:t>)</w:t>
      </w:r>
      <w:r w:rsidR="006A0982">
        <w:t>, e.g.,</w:t>
      </w:r>
      <w:r>
        <w:t xml:space="preserve"> </w:t>
      </w:r>
      <w:r w:rsidR="006A0982">
        <w:t>to</w:t>
      </w:r>
      <w:r>
        <w:t xml:space="preserve"> an internally registered identification number (generated through H5I?) for efficient ID checking.</w:t>
      </w:r>
    </w:p>
    <w:p w14:paraId="19C0E987" w14:textId="2B00CD13" w:rsidR="00C46A35" w:rsidRDefault="00C46A35" w:rsidP="00C46A35">
      <w:pPr>
        <w:pStyle w:val="Heading2"/>
      </w:pPr>
      <w:r>
        <w:t>VFD Plugin Implementation</w:t>
      </w:r>
    </w:p>
    <w:p w14:paraId="45631840" w14:textId="149D55B7" w:rsidR="000E1BB6" w:rsidRPr="000E1BB6" w:rsidRDefault="000E1BB6" w:rsidP="000E1BB6">
      <w:r>
        <w:t xml:space="preserve">TBD. Plugin must link with a relevant version of the library, support the few H5PL external functions, and </w:t>
      </w:r>
      <w:r w:rsidR="006F6BE1">
        <w:t xml:space="preserve">provide </w:t>
      </w:r>
      <w:r>
        <w:t>a VFL-compliant “class” structure.</w:t>
      </w:r>
    </w:p>
    <w:p w14:paraId="5C95AB6E" w14:textId="4A2D249F" w:rsidR="00C46A35" w:rsidRDefault="00C46A35" w:rsidP="00C46A35">
      <w:r w:rsidRPr="00EC2FB8">
        <w:t xml:space="preserve">Where the </w:t>
      </w:r>
      <w:r w:rsidR="00EC2FB8">
        <w:t>H5PL looks for VFD plugin files</w:t>
      </w:r>
      <w:r w:rsidR="00AD2B2E">
        <w:t xml:space="preserve"> </w:t>
      </w:r>
      <w:r w:rsidRPr="00EC2FB8">
        <w:t>remains an open question. It makes sense for VFD plugins to be sorted separately from the filter plugins.</w:t>
      </w:r>
      <w:r w:rsidR="00CD1BCE">
        <w:t xml:space="preserve"> </w:t>
      </w:r>
      <w:r w:rsidR="00CD1BCE" w:rsidRPr="00CD1BCE">
        <w:t>but the complexity of implementing multiple locations may be a problem.</w:t>
      </w:r>
    </w:p>
    <w:p w14:paraId="4EB747C4" w14:textId="67C93210" w:rsidR="009A2FCC" w:rsidRDefault="009A2FCC" w:rsidP="009A2FCC">
      <w:pPr>
        <w:pStyle w:val="Heading2"/>
      </w:pPr>
      <w:r>
        <w:t>Creating VFD Plugins</w:t>
      </w:r>
    </w:p>
    <w:p w14:paraId="2C927DBC" w14:textId="0AEE5AAF" w:rsidR="009A2FCC" w:rsidRPr="009A2FCC" w:rsidRDefault="009A2FCC" w:rsidP="009A2FCC">
      <w:r>
        <w:t>TBD</w:t>
      </w:r>
    </w:p>
    <w:p w14:paraId="0FB70573" w14:textId="19B9EDEC" w:rsidR="00A00BDB" w:rsidRDefault="00A00BDB" w:rsidP="00C46A35">
      <w:pPr>
        <w:pStyle w:val="Heading2"/>
      </w:pPr>
      <w:r>
        <w:t>Loading and Using VFD Plugins</w:t>
      </w:r>
    </w:p>
    <w:p w14:paraId="4504BE5A" w14:textId="325C6631" w:rsidR="00983910" w:rsidRDefault="00983910" w:rsidP="00983910">
      <w:r>
        <w:t xml:space="preserve">Crate a FAPL and set it with </w:t>
      </w:r>
      <w:r w:rsidRPr="00983910">
        <w:rPr>
          <w:rStyle w:val="PlainTextChar"/>
        </w:rPr>
        <w:t>H5Pset_fapl_vfd_</w:t>
      </w:r>
      <w:proofErr w:type="gramStart"/>
      <w:r w:rsidRPr="00983910">
        <w:rPr>
          <w:rStyle w:val="PlainTextChar"/>
        </w:rPr>
        <w:t>plugin(</w:t>
      </w:r>
      <w:proofErr w:type="gramEnd"/>
      <w:r w:rsidRPr="00983910">
        <w:rPr>
          <w:rStyle w:val="PlainTextChar"/>
        </w:rPr>
        <w:t>)</w:t>
      </w:r>
      <w:r>
        <w:t>, providing the appropriate VFD name and configuration information. If successful, then proceed with file use and file- and FAPL-close as usual.</w:t>
      </w:r>
    </w:p>
    <w:p w14:paraId="72A0E49D" w14:textId="216F407E" w:rsidR="00360B41" w:rsidRDefault="00360B41" w:rsidP="00360B41">
      <w:pPr>
        <w:pStyle w:val="Heading1"/>
      </w:pPr>
      <w:r>
        <w:t>Implementation Details</w:t>
      </w:r>
    </w:p>
    <w:p w14:paraId="2E79C5EA" w14:textId="7818DD18" w:rsidR="00360B41" w:rsidRDefault="00360B41" w:rsidP="00360B41">
      <w:r>
        <w:t>TBD</w:t>
      </w:r>
    </w:p>
    <w:p w14:paraId="10AA80B8" w14:textId="707E8C2A" w:rsidR="00360B41" w:rsidRDefault="00360B41" w:rsidP="00360B41">
      <w:pPr>
        <w:pStyle w:val="Heading1"/>
      </w:pPr>
      <w:r>
        <w:lastRenderedPageBreak/>
        <w:t>Testing</w:t>
      </w:r>
    </w:p>
    <w:p w14:paraId="6CE6E225" w14:textId="49FD24A5" w:rsidR="00360B41" w:rsidRDefault="00360B41" w:rsidP="00360B41">
      <w:r>
        <w:t>TBD.</w:t>
      </w:r>
    </w:p>
    <w:p w14:paraId="20A91CCD" w14:textId="3A98FBDB" w:rsidR="00360B41" w:rsidRDefault="00360B41" w:rsidP="00360B41">
      <w:r>
        <w:t>Create a pluggable clone of sec2, or something.</w:t>
      </w:r>
    </w:p>
    <w:p w14:paraId="0328A98C" w14:textId="12C29674" w:rsidR="00360B41" w:rsidRPr="00360B41" w:rsidRDefault="00360B41" w:rsidP="00360B41">
      <w:r>
        <w:t>Will use development process to clarify user documentation, possibly leading to an “SDK” for VFD plugins.</w:t>
      </w:r>
    </w:p>
    <w:p w14:paraId="56A7CC0C" w14:textId="77777777" w:rsidR="00611674" w:rsidRDefault="00611674" w:rsidP="00611674">
      <w:pPr>
        <w:pStyle w:val="Heading1"/>
      </w:pPr>
      <w:r>
        <w:t>Recommendation</w:t>
      </w:r>
    </w:p>
    <w:p w14:paraId="7E4BC498" w14:textId="20C43CBF" w:rsidR="00611674" w:rsidRDefault="00A70469" w:rsidP="00611674">
      <w:r>
        <w:t>There are so many future plans depending on the ability to release proprietary VFDs that this has to be done eventually, sooner rather than later.</w:t>
      </w:r>
    </w:p>
    <w:p w14:paraId="55412123" w14:textId="4509B727" w:rsidR="00A70469" w:rsidRDefault="00A70469" w:rsidP="00611674">
      <w:r>
        <w:t>TBD</w:t>
      </w:r>
    </w:p>
    <w:p w14:paraId="3BC1EC10" w14:textId="77777777" w:rsidR="00611674" w:rsidRPr="000557A5" w:rsidRDefault="00611674" w:rsidP="00611674">
      <w:pPr>
        <w:pStyle w:val="Heading"/>
      </w:pPr>
      <w:r>
        <w:t>Acknowledgements</w:t>
      </w:r>
    </w:p>
    <w:p w14:paraId="7A0F0835" w14:textId="77777777" w:rsidR="00611674" w:rsidRDefault="00611674" w:rsidP="00611674">
      <w:r>
        <w:t>This work was internally funded by The HDF Group.</w:t>
      </w:r>
    </w:p>
    <w:p w14:paraId="21A3EFCC" w14:textId="01519D8D" w:rsidR="00E06268" w:rsidRDefault="0065073F" w:rsidP="00611674">
      <w:r>
        <w:t>Also “ECP”?</w:t>
      </w:r>
    </w:p>
    <w:p w14:paraId="1B88CB83" w14:textId="3A4AF72F" w:rsidR="00611674" w:rsidRDefault="00611674" w:rsidP="0084770D">
      <w:pPr>
        <w:pStyle w:val="Heading"/>
      </w:pPr>
      <w:r>
        <w:t>Revision History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611674" w:rsidRPr="009D6CFF" w14:paraId="7D372CAF" w14:textId="77777777">
        <w:trPr>
          <w:jc w:val="center"/>
        </w:trPr>
        <w:tc>
          <w:tcPr>
            <w:tcW w:w="2337" w:type="dxa"/>
          </w:tcPr>
          <w:p w14:paraId="69F41051" w14:textId="329AF65B" w:rsidR="00611674" w:rsidRPr="009D6CFF" w:rsidRDefault="00EF3CBB" w:rsidP="00EF3CBB">
            <w:pPr>
              <w:jc w:val="left"/>
              <w:rPr>
                <w:i/>
              </w:rPr>
            </w:pPr>
            <w:r>
              <w:rPr>
                <w:i/>
              </w:rPr>
              <w:t>April</w:t>
            </w:r>
            <w:r w:rsidR="0084770D" w:rsidRPr="009D6CFF">
              <w:rPr>
                <w:i/>
              </w:rPr>
              <w:t xml:space="preserve"> </w:t>
            </w:r>
            <w:r w:rsidR="008C0D5D">
              <w:rPr>
                <w:i/>
              </w:rPr>
              <w:t>10</w:t>
            </w:r>
            <w:r w:rsidR="00611674" w:rsidRPr="009D6CFF">
              <w:rPr>
                <w:i/>
              </w:rPr>
              <w:t>, 20</w:t>
            </w:r>
            <w:r w:rsidR="0084770D">
              <w:rPr>
                <w:i/>
              </w:rPr>
              <w:t>1</w:t>
            </w:r>
            <w:r>
              <w:rPr>
                <w:i/>
              </w:rPr>
              <w:t>9</w:t>
            </w:r>
            <w:r w:rsidR="00611674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14:paraId="5322E850" w14:textId="13F92006" w:rsidR="00611674" w:rsidRPr="009D6CFF" w:rsidRDefault="00611674" w:rsidP="0084770D">
            <w:pPr>
              <w:jc w:val="left"/>
            </w:pPr>
            <w:r w:rsidRPr="009D6CFF">
              <w:t xml:space="preserve">Version 1 </w:t>
            </w:r>
            <w:r w:rsidR="00EF3CBB">
              <w:t>drafted</w:t>
            </w:r>
            <w:r w:rsidRPr="009D6CFF">
              <w:t xml:space="preserve">. </w:t>
            </w:r>
          </w:p>
        </w:tc>
      </w:tr>
    </w:tbl>
    <w:p w14:paraId="6C540253" w14:textId="77777777" w:rsidR="00611674" w:rsidRDefault="00EE0F05" w:rsidP="00611674">
      <w:pPr>
        <w:pStyle w:val="Heading"/>
      </w:pPr>
      <w:r>
        <w:t>A</w:t>
      </w:r>
      <w:r w:rsidR="00611674" w:rsidRPr="00EB5B3B">
        <w:t>ppendix</w:t>
      </w:r>
      <w:r w:rsidR="00611674">
        <w:t>:  Background Material</w:t>
      </w:r>
    </w:p>
    <w:p w14:paraId="4745E666" w14:textId="3C77F57F" w:rsidR="00611674" w:rsidRPr="00C62B71" w:rsidRDefault="0084770D" w:rsidP="00611674">
      <w:pPr>
        <w:spacing w:after="0"/>
      </w:pPr>
      <w:r>
        <w:t>TBD</w:t>
      </w:r>
    </w:p>
    <w:p w14:paraId="5FA4A581" w14:textId="3FDE1450" w:rsidR="00EE0F05" w:rsidRDefault="00EE0F05" w:rsidP="00611674">
      <w:pPr>
        <w:pStyle w:val="Heading"/>
      </w:pPr>
      <w:r>
        <w:t xml:space="preserve"> Glossary</w:t>
      </w:r>
    </w:p>
    <w:p w14:paraId="4A6E2685" w14:textId="77777777" w:rsidR="00611674" w:rsidRPr="00EE0F05" w:rsidRDefault="00EE0F05" w:rsidP="00EE0F05">
      <w:r>
        <w:t>This section is not required, but is highly recommended if there are terms in the RFC that may not be familiar to the readers.</w:t>
      </w:r>
    </w:p>
    <w:tbl>
      <w:tblPr>
        <w:tblStyle w:val="TableGrid"/>
        <w:tblW w:w="10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345"/>
        <w:gridCol w:w="6858"/>
      </w:tblGrid>
      <w:tr w:rsidR="00DC322C" w14:paraId="1094FC92" w14:textId="77777777" w:rsidTr="00DC322C">
        <w:tc>
          <w:tcPr>
            <w:tcW w:w="3345" w:type="dxa"/>
          </w:tcPr>
          <w:p w14:paraId="7EC8A24A" w14:textId="33AADB57" w:rsidR="007834A9" w:rsidRDefault="00B73871" w:rsidP="00611674">
            <w:pPr>
              <w:rPr>
                <w:b/>
              </w:rPr>
            </w:pPr>
            <w:r>
              <w:rPr>
                <w:b/>
              </w:rPr>
              <w:t>Child VFD</w:t>
            </w:r>
          </w:p>
        </w:tc>
        <w:tc>
          <w:tcPr>
            <w:tcW w:w="6858" w:type="dxa"/>
          </w:tcPr>
          <w:p w14:paraId="7206F940" w14:textId="46EF0B15" w:rsidR="002968BF" w:rsidRPr="007E1926" w:rsidRDefault="00B73871" w:rsidP="00611674">
            <w:r>
              <w:t>VFD which receives direction from a “</w:t>
            </w:r>
            <w:proofErr w:type="spellStart"/>
            <w:r>
              <w:t>passthrough</w:t>
            </w:r>
            <w:proofErr w:type="spellEnd"/>
            <w:r>
              <w:t>” VFD, rather</w:t>
            </w:r>
            <w:r w:rsidR="00F97679">
              <w:t xml:space="preserve"> </w:t>
            </w:r>
            <w:r>
              <w:t>than from the HDF5 library</w:t>
            </w:r>
            <w:r w:rsidR="00C500F4">
              <w:t xml:space="preserve"> directly</w:t>
            </w:r>
            <w:r>
              <w:t>.</w:t>
            </w:r>
          </w:p>
        </w:tc>
      </w:tr>
      <w:tr w:rsidR="00F97679" w14:paraId="0E0C3667" w14:textId="77777777" w:rsidTr="00DC322C">
        <w:tc>
          <w:tcPr>
            <w:tcW w:w="3345" w:type="dxa"/>
          </w:tcPr>
          <w:p w14:paraId="0FDC6136" w14:textId="058FCD1C" w:rsidR="00F97679" w:rsidRDefault="00F97679" w:rsidP="00611674">
            <w:pPr>
              <w:rPr>
                <w:b/>
              </w:rPr>
            </w:pPr>
            <w:r>
              <w:rPr>
                <w:b/>
              </w:rPr>
              <w:t>File Access Property List (FAPL)</w:t>
            </w:r>
          </w:p>
        </w:tc>
        <w:tc>
          <w:tcPr>
            <w:tcW w:w="6858" w:type="dxa"/>
          </w:tcPr>
          <w:p w14:paraId="148A05C6" w14:textId="78BC6DC8" w:rsidR="00F97679" w:rsidRDefault="00F97679" w:rsidP="00611674">
            <w:r>
              <w:t>TODO</w:t>
            </w:r>
          </w:p>
        </w:tc>
      </w:tr>
      <w:tr w:rsidR="00F97679" w14:paraId="030CB1AE" w14:textId="77777777" w:rsidTr="00DC322C">
        <w:tc>
          <w:tcPr>
            <w:tcW w:w="3345" w:type="dxa"/>
          </w:tcPr>
          <w:p w14:paraId="40D60DE0" w14:textId="3E0E71C9" w:rsidR="00F97679" w:rsidRDefault="00F97679" w:rsidP="00611674">
            <w:pPr>
              <w:rPr>
                <w:b/>
              </w:rPr>
            </w:pPr>
            <w:r>
              <w:rPr>
                <w:b/>
              </w:rPr>
              <w:t>HDF5 Identifier (HID)</w:t>
            </w:r>
          </w:p>
        </w:tc>
        <w:tc>
          <w:tcPr>
            <w:tcW w:w="6858" w:type="dxa"/>
          </w:tcPr>
          <w:p w14:paraId="6EDF2EA0" w14:textId="4B2FFC6B" w:rsidR="00F97679" w:rsidRDefault="00F97679" w:rsidP="00611674">
            <w:r>
              <w:t>TODO</w:t>
            </w:r>
          </w:p>
        </w:tc>
      </w:tr>
      <w:tr w:rsidR="00F97679" w14:paraId="3F8C0793" w14:textId="77777777" w:rsidTr="00DC322C">
        <w:tc>
          <w:tcPr>
            <w:tcW w:w="3345" w:type="dxa"/>
          </w:tcPr>
          <w:p w14:paraId="6BF5D920" w14:textId="240AAF46" w:rsidR="00F97679" w:rsidRDefault="00F97679" w:rsidP="00611674">
            <w:pPr>
              <w:rPr>
                <w:b/>
              </w:rPr>
            </w:pPr>
            <w:proofErr w:type="spellStart"/>
            <w:r>
              <w:rPr>
                <w:b/>
              </w:rPr>
              <w:t>Passthrough</w:t>
            </w:r>
            <w:proofErr w:type="spellEnd"/>
            <w:r>
              <w:rPr>
                <w:b/>
              </w:rPr>
              <w:t xml:space="preserve"> VFD</w:t>
            </w:r>
          </w:p>
        </w:tc>
        <w:tc>
          <w:tcPr>
            <w:tcW w:w="6858" w:type="dxa"/>
          </w:tcPr>
          <w:p w14:paraId="51979716" w14:textId="0A9515AC" w:rsidR="00F97679" w:rsidRDefault="00F97679" w:rsidP="00611674">
            <w:r>
              <w:t>VFD which redirects operations to other “child” VFDs.</w:t>
            </w:r>
          </w:p>
        </w:tc>
      </w:tr>
      <w:tr w:rsidR="00F97679" w14:paraId="266EC8C1" w14:textId="77777777" w:rsidTr="00DC322C">
        <w:tc>
          <w:tcPr>
            <w:tcW w:w="3345" w:type="dxa"/>
          </w:tcPr>
          <w:p w14:paraId="73E70F17" w14:textId="565CAA92" w:rsidR="00F97679" w:rsidRDefault="00F97679" w:rsidP="00611674">
            <w:pPr>
              <w:rPr>
                <w:b/>
              </w:rPr>
            </w:pPr>
            <w:r>
              <w:rPr>
                <w:b/>
              </w:rPr>
              <w:t>Plugin</w:t>
            </w:r>
          </w:p>
        </w:tc>
        <w:tc>
          <w:tcPr>
            <w:tcW w:w="6858" w:type="dxa"/>
          </w:tcPr>
          <w:p w14:paraId="023AD7A0" w14:textId="0B30FDEA" w:rsidR="00F97679" w:rsidRDefault="00F97679" w:rsidP="00611674">
            <w:r w:rsidRPr="00DC322C">
              <w:t xml:space="preserve">Binary code which can be </w:t>
            </w:r>
            <w:r>
              <w:t>loaded and utilized at runtime.</w:t>
            </w:r>
            <w:r w:rsidR="00C31277">
              <w:t xml:space="preserve"> </w:t>
            </w:r>
            <w:r w:rsidRPr="00DC322C">
              <w:t>HDF5 examples include filter and VOL plugins.</w:t>
            </w:r>
          </w:p>
        </w:tc>
      </w:tr>
      <w:tr w:rsidR="00F97679" w14:paraId="47DFFA5B" w14:textId="77777777" w:rsidTr="00DC322C">
        <w:tc>
          <w:tcPr>
            <w:tcW w:w="3345" w:type="dxa"/>
          </w:tcPr>
          <w:p w14:paraId="44EB1226" w14:textId="316A4D53" w:rsidR="00F97679" w:rsidRDefault="00F97679" w:rsidP="00611674">
            <w:pPr>
              <w:rPr>
                <w:b/>
              </w:rPr>
            </w:pPr>
            <w:r>
              <w:rPr>
                <w:b/>
              </w:rPr>
              <w:t>Terminal VFD</w:t>
            </w:r>
          </w:p>
        </w:tc>
        <w:tc>
          <w:tcPr>
            <w:tcW w:w="6858" w:type="dxa"/>
          </w:tcPr>
          <w:p w14:paraId="09241255" w14:textId="24B5831D" w:rsidR="00F97679" w:rsidRPr="00DC322C" w:rsidRDefault="00F97679" w:rsidP="00611674">
            <w:r>
              <w:t>VFD which performs operations on storage.</w:t>
            </w:r>
          </w:p>
        </w:tc>
      </w:tr>
      <w:tr w:rsidR="00F97679" w14:paraId="745C99CA" w14:textId="77777777" w:rsidTr="00DC322C">
        <w:tc>
          <w:tcPr>
            <w:tcW w:w="3345" w:type="dxa"/>
          </w:tcPr>
          <w:p w14:paraId="76DDDF73" w14:textId="42E2CAEE" w:rsidR="00F97679" w:rsidRDefault="00F97679" w:rsidP="00611674">
            <w:pPr>
              <w:rPr>
                <w:b/>
              </w:rPr>
            </w:pPr>
            <w:r>
              <w:rPr>
                <w:b/>
              </w:rPr>
              <w:t>Virtual File Driver (VFD)</w:t>
            </w:r>
          </w:p>
        </w:tc>
        <w:tc>
          <w:tcPr>
            <w:tcW w:w="6858" w:type="dxa"/>
          </w:tcPr>
          <w:p w14:paraId="38D23C35" w14:textId="118FF61D" w:rsidR="00F97679" w:rsidRDefault="00F97679" w:rsidP="00611674">
            <w:r>
              <w:t>TODO</w:t>
            </w:r>
          </w:p>
        </w:tc>
      </w:tr>
      <w:tr w:rsidR="00F97679" w14:paraId="0E53DB8D" w14:textId="77777777" w:rsidTr="00DC322C">
        <w:tc>
          <w:tcPr>
            <w:tcW w:w="3345" w:type="dxa"/>
          </w:tcPr>
          <w:p w14:paraId="3F45FDE3" w14:textId="0C3E3B5F" w:rsidR="00F97679" w:rsidRDefault="00F97679" w:rsidP="00611674">
            <w:pPr>
              <w:rPr>
                <w:b/>
              </w:rPr>
            </w:pPr>
            <w:r>
              <w:rPr>
                <w:b/>
              </w:rPr>
              <w:t>Virtual File Layer (VFL)</w:t>
            </w:r>
          </w:p>
        </w:tc>
        <w:tc>
          <w:tcPr>
            <w:tcW w:w="6858" w:type="dxa"/>
          </w:tcPr>
          <w:p w14:paraId="7B29D16A" w14:textId="4A786415" w:rsidR="00F97679" w:rsidRDefault="00F97679" w:rsidP="00611674">
            <w:r>
              <w:t>TODO</w:t>
            </w:r>
          </w:p>
        </w:tc>
      </w:tr>
    </w:tbl>
    <w:p w14:paraId="50A01B60" w14:textId="31A7F14E" w:rsidR="00611674" w:rsidRDefault="00611674" w:rsidP="00611674">
      <w:pPr>
        <w:pStyle w:val="Heading"/>
      </w:pPr>
      <w:r w:rsidRPr="00430A08">
        <w:lastRenderedPageBreak/>
        <w:t>References</w:t>
      </w:r>
    </w:p>
    <w:p w14:paraId="1CAA656A" w14:textId="45A0840A" w:rsidR="00611674" w:rsidRDefault="0084770D" w:rsidP="00611674">
      <w:r>
        <w:t>TBD</w:t>
      </w:r>
    </w:p>
    <w:sectPr w:rsidR="00611674" w:rsidSect="0061167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26A49" w14:textId="77777777" w:rsidR="00B60011" w:rsidRDefault="00B60011" w:rsidP="00611674">
      <w:r>
        <w:separator/>
      </w:r>
    </w:p>
  </w:endnote>
  <w:endnote w:type="continuationSeparator" w:id="0">
    <w:p w14:paraId="76FD7C69" w14:textId="77777777" w:rsidR="00B60011" w:rsidRDefault="00B60011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14:paraId="42C92560" w14:textId="77777777" w:rsidR="00352159" w:rsidRDefault="00352159" w:rsidP="00611674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7766EE57" wp14:editId="42D285CD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864858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864858">
                <w:rPr>
                  <w:noProof/>
                </w:rPr>
                <w:t>9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14:paraId="47960729" w14:textId="77777777" w:rsidR="00352159" w:rsidRDefault="00352159" w:rsidP="00611674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2163EF9A" wp14:editId="11EBB087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864858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864858">
                <w:rPr>
                  <w:noProof/>
                </w:rPr>
                <w:t>9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E9388" w14:textId="77777777" w:rsidR="00B60011" w:rsidRDefault="00B60011" w:rsidP="00611674">
      <w:r>
        <w:separator/>
      </w:r>
    </w:p>
  </w:footnote>
  <w:footnote w:type="continuationSeparator" w:id="0">
    <w:p w14:paraId="2F6AE9A9" w14:textId="77777777" w:rsidR="00B60011" w:rsidRDefault="00B60011" w:rsidP="006116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6F7C7" w14:textId="0936FDC5" w:rsidR="00352159" w:rsidRDefault="00EF3CBB" w:rsidP="00611674">
    <w:pPr>
      <w:pStyle w:val="THGHeader2"/>
    </w:pPr>
    <w:r>
      <w:t>April</w:t>
    </w:r>
    <w:r w:rsidR="00352159">
      <w:t xml:space="preserve"> </w:t>
    </w:r>
    <w:r>
      <w:t>10, 2019</w:t>
    </w:r>
    <w:r w:rsidR="00352159">
      <w:ptab w:relativeTo="margin" w:alignment="center" w:leader="none"/>
    </w:r>
    <w:r w:rsidR="00352159">
      <w:ptab w:relativeTo="margin" w:alignment="right" w:leader="none"/>
    </w:r>
    <w:r>
      <w:t>RFC THG 2019-04-</w:t>
    </w:r>
    <w:proofErr w:type="gramStart"/>
    <w:r>
      <w:t>10</w:t>
    </w:r>
    <w:r w:rsidR="00352159">
      <w:t>.v</w:t>
    </w:r>
    <w:proofErr w:type="gramEnd"/>
    <w:r w:rsidR="00352159">
      <w:t>1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5B7CD" w14:textId="43D262BF" w:rsidR="00352159" w:rsidRPr="006D4EA4" w:rsidRDefault="00EF3CBB" w:rsidP="00611674">
    <w:pPr>
      <w:pStyle w:val="THGHeader"/>
    </w:pPr>
    <w:r>
      <w:t>April 10, 2019</w:t>
    </w:r>
    <w:r w:rsidR="00352159">
      <w:ptab w:relativeTo="margin" w:alignment="center" w:leader="none"/>
    </w:r>
    <w:r w:rsidR="00352159">
      <w:ptab w:relativeTo="margin" w:alignment="right" w:leader="none"/>
    </w:r>
    <w:r>
      <w:t>RFC THG 2019</w:t>
    </w:r>
    <w:r w:rsidR="00352159">
      <w:t>-</w:t>
    </w:r>
    <w:r>
      <w:t>04-</w:t>
    </w:r>
    <w:proofErr w:type="gramStart"/>
    <w:r>
      <w:t>10</w:t>
    </w:r>
    <w:r w:rsidR="00352159">
      <w:t>.v</w:t>
    </w:r>
    <w:proofErr w:type="gramEnd"/>
    <w:r w:rsidR="00352159">
      <w:t>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95BCE5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0D7577B1"/>
    <w:multiLevelType w:val="hybridMultilevel"/>
    <w:tmpl w:val="91223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940ED9"/>
    <w:multiLevelType w:val="hybridMultilevel"/>
    <w:tmpl w:val="4B263EA6"/>
    <w:lvl w:ilvl="0" w:tplc="8BFE14EE">
      <w:numFmt w:val="bullet"/>
      <w:lvlText w:val=""/>
      <w:lvlJc w:val="left"/>
      <w:pPr>
        <w:ind w:left="4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4">
    <w:nsid w:val="35E43A18"/>
    <w:multiLevelType w:val="hybridMultilevel"/>
    <w:tmpl w:val="DD42E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6F6ECD"/>
    <w:multiLevelType w:val="hybridMultilevel"/>
    <w:tmpl w:val="F798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52BB7"/>
    <w:multiLevelType w:val="hybridMultilevel"/>
    <w:tmpl w:val="B10C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607209"/>
    <w:multiLevelType w:val="hybridMultilevel"/>
    <w:tmpl w:val="3CA6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7B1B67"/>
    <w:multiLevelType w:val="hybridMultilevel"/>
    <w:tmpl w:val="D4C06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8"/>
    <w:lvlOverride w:ilvl="0">
      <w:startOverride w:val="1"/>
    </w:lvlOverride>
  </w:num>
  <w:num w:numId="8">
    <w:abstractNumId w:val="18"/>
    <w:lvlOverride w:ilvl="0">
      <w:startOverride w:val="1"/>
    </w:lvlOverride>
  </w:num>
  <w:num w:numId="9">
    <w:abstractNumId w:val="18"/>
    <w:lvlOverride w:ilvl="0">
      <w:startOverride w:val="1"/>
    </w:lvlOverride>
  </w:num>
  <w:num w:numId="10">
    <w:abstractNumId w:val="18"/>
    <w:lvlOverride w:ilvl="0">
      <w:startOverride w:val="1"/>
    </w:lvlOverride>
  </w:num>
  <w:num w:numId="11">
    <w:abstractNumId w:val="18"/>
    <w:lvlOverride w:ilvl="0">
      <w:startOverride w:val="1"/>
    </w:lvlOverride>
  </w:num>
  <w:num w:numId="12">
    <w:abstractNumId w:val="18"/>
    <w:lvlOverride w:ilvl="0">
      <w:startOverride w:val="1"/>
    </w:lvlOverride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5"/>
  </w:num>
  <w:num w:numId="20">
    <w:abstractNumId w:val="12"/>
  </w:num>
  <w:num w:numId="21">
    <w:abstractNumId w:val="18"/>
    <w:lvlOverride w:ilvl="0">
      <w:startOverride w:val="1"/>
    </w:lvlOverride>
  </w:num>
  <w:num w:numId="22">
    <w:abstractNumId w:val="18"/>
    <w:lvlOverride w:ilvl="0">
      <w:startOverride w:val="1"/>
    </w:lvlOverride>
  </w:num>
  <w:num w:numId="23">
    <w:abstractNumId w:val="18"/>
    <w:lvlOverride w:ilvl="0">
      <w:startOverride w:val="1"/>
    </w:lvlOverride>
  </w:num>
  <w:num w:numId="24">
    <w:abstractNumId w:val="18"/>
    <w:lvlOverride w:ilvl="0">
      <w:startOverride w:val="1"/>
    </w:lvlOverride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18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1"/>
  </w:num>
  <w:num w:numId="36">
    <w:abstractNumId w:val="13"/>
  </w:num>
  <w:num w:numId="37">
    <w:abstractNumId w:val="18"/>
    <w:lvlOverride w:ilvl="0">
      <w:startOverride w:val="1"/>
    </w:lvlOverride>
  </w:num>
  <w:num w:numId="38">
    <w:abstractNumId w:val="10"/>
  </w:num>
  <w:num w:numId="39">
    <w:abstractNumId w:val="20"/>
  </w:num>
  <w:num w:numId="40">
    <w:abstractNumId w:val="17"/>
  </w:num>
  <w:num w:numId="41">
    <w:abstractNumId w:val="14"/>
  </w:num>
  <w:num w:numId="42">
    <w:abstractNumId w:val="19"/>
  </w:num>
  <w:num w:numId="43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EB8"/>
    <w:rsid w:val="00035E3D"/>
    <w:rsid w:val="000454F8"/>
    <w:rsid w:val="00046353"/>
    <w:rsid w:val="00073BE3"/>
    <w:rsid w:val="00080901"/>
    <w:rsid w:val="0009259C"/>
    <w:rsid w:val="00092C08"/>
    <w:rsid w:val="00093548"/>
    <w:rsid w:val="00094358"/>
    <w:rsid w:val="000978E4"/>
    <w:rsid w:val="000A1B5C"/>
    <w:rsid w:val="000A378D"/>
    <w:rsid w:val="000A42EA"/>
    <w:rsid w:val="000B7F8B"/>
    <w:rsid w:val="000E1BB6"/>
    <w:rsid w:val="000E228B"/>
    <w:rsid w:val="000E5214"/>
    <w:rsid w:val="000E5579"/>
    <w:rsid w:val="000E6D8C"/>
    <w:rsid w:val="000F0EDC"/>
    <w:rsid w:val="000F5FBD"/>
    <w:rsid w:val="00100B4B"/>
    <w:rsid w:val="00101C00"/>
    <w:rsid w:val="001308AA"/>
    <w:rsid w:val="0013187A"/>
    <w:rsid w:val="00142E52"/>
    <w:rsid w:val="00150E28"/>
    <w:rsid w:val="00153846"/>
    <w:rsid w:val="00160FE7"/>
    <w:rsid w:val="00177613"/>
    <w:rsid w:val="00184F23"/>
    <w:rsid w:val="00190B1C"/>
    <w:rsid w:val="0019474B"/>
    <w:rsid w:val="00195776"/>
    <w:rsid w:val="001A5A0B"/>
    <w:rsid w:val="001B02FF"/>
    <w:rsid w:val="001B22A9"/>
    <w:rsid w:val="001B5031"/>
    <w:rsid w:val="001B72C0"/>
    <w:rsid w:val="001C172C"/>
    <w:rsid w:val="001E0D8C"/>
    <w:rsid w:val="001E3F3E"/>
    <w:rsid w:val="001F33F2"/>
    <w:rsid w:val="001F4AB8"/>
    <w:rsid w:val="00202B53"/>
    <w:rsid w:val="00202B77"/>
    <w:rsid w:val="002133E4"/>
    <w:rsid w:val="0023743B"/>
    <w:rsid w:val="00245B4F"/>
    <w:rsid w:val="00246E5E"/>
    <w:rsid w:val="0025693E"/>
    <w:rsid w:val="002613AF"/>
    <w:rsid w:val="0026437B"/>
    <w:rsid w:val="00273557"/>
    <w:rsid w:val="00275940"/>
    <w:rsid w:val="00293055"/>
    <w:rsid w:val="00293102"/>
    <w:rsid w:val="002968BF"/>
    <w:rsid w:val="002A4E12"/>
    <w:rsid w:val="002B1F2B"/>
    <w:rsid w:val="002C0AF1"/>
    <w:rsid w:val="002C2218"/>
    <w:rsid w:val="002D1F11"/>
    <w:rsid w:val="002D5299"/>
    <w:rsid w:val="002E1DA4"/>
    <w:rsid w:val="002E7CA7"/>
    <w:rsid w:val="002F5CB2"/>
    <w:rsid w:val="003048CF"/>
    <w:rsid w:val="00305799"/>
    <w:rsid w:val="00313E6D"/>
    <w:rsid w:val="00316C18"/>
    <w:rsid w:val="00320620"/>
    <w:rsid w:val="003248D0"/>
    <w:rsid w:val="003478BF"/>
    <w:rsid w:val="003510AF"/>
    <w:rsid w:val="00352159"/>
    <w:rsid w:val="00360B41"/>
    <w:rsid w:val="0036273B"/>
    <w:rsid w:val="00367D49"/>
    <w:rsid w:val="00375253"/>
    <w:rsid w:val="00377227"/>
    <w:rsid w:val="00380061"/>
    <w:rsid w:val="00381C34"/>
    <w:rsid w:val="00386B2E"/>
    <w:rsid w:val="00391197"/>
    <w:rsid w:val="00391C9F"/>
    <w:rsid w:val="003969AC"/>
    <w:rsid w:val="003A5827"/>
    <w:rsid w:val="003B08A8"/>
    <w:rsid w:val="003B312D"/>
    <w:rsid w:val="003C062E"/>
    <w:rsid w:val="003C1CCC"/>
    <w:rsid w:val="003C2CD2"/>
    <w:rsid w:val="003F0553"/>
    <w:rsid w:val="00424085"/>
    <w:rsid w:val="00426D22"/>
    <w:rsid w:val="004277FF"/>
    <w:rsid w:val="00442F15"/>
    <w:rsid w:val="0044728F"/>
    <w:rsid w:val="00466EE0"/>
    <w:rsid w:val="004725C1"/>
    <w:rsid w:val="00472C39"/>
    <w:rsid w:val="004856C3"/>
    <w:rsid w:val="004906DD"/>
    <w:rsid w:val="00494331"/>
    <w:rsid w:val="00494EBE"/>
    <w:rsid w:val="004A3FFF"/>
    <w:rsid w:val="004C015C"/>
    <w:rsid w:val="004C07A3"/>
    <w:rsid w:val="004D012A"/>
    <w:rsid w:val="004D74D1"/>
    <w:rsid w:val="004E02A6"/>
    <w:rsid w:val="004E25A3"/>
    <w:rsid w:val="00503966"/>
    <w:rsid w:val="00510772"/>
    <w:rsid w:val="0054348D"/>
    <w:rsid w:val="00563C52"/>
    <w:rsid w:val="00563E42"/>
    <w:rsid w:val="0056620E"/>
    <w:rsid w:val="00580442"/>
    <w:rsid w:val="00593D61"/>
    <w:rsid w:val="005964C2"/>
    <w:rsid w:val="005977B2"/>
    <w:rsid w:val="005A16E2"/>
    <w:rsid w:val="005A3136"/>
    <w:rsid w:val="005A7C3B"/>
    <w:rsid w:val="005B10A0"/>
    <w:rsid w:val="005B1F1D"/>
    <w:rsid w:val="005B6372"/>
    <w:rsid w:val="005D7770"/>
    <w:rsid w:val="005E1362"/>
    <w:rsid w:val="005F1685"/>
    <w:rsid w:val="005F5F90"/>
    <w:rsid w:val="005F7314"/>
    <w:rsid w:val="0060058A"/>
    <w:rsid w:val="00604071"/>
    <w:rsid w:val="0060627A"/>
    <w:rsid w:val="00611674"/>
    <w:rsid w:val="00617974"/>
    <w:rsid w:val="00633DD0"/>
    <w:rsid w:val="0063610D"/>
    <w:rsid w:val="0065073F"/>
    <w:rsid w:val="00662EFE"/>
    <w:rsid w:val="00666EA5"/>
    <w:rsid w:val="0066786F"/>
    <w:rsid w:val="00672AA7"/>
    <w:rsid w:val="00676F07"/>
    <w:rsid w:val="00687C54"/>
    <w:rsid w:val="00690549"/>
    <w:rsid w:val="006912BB"/>
    <w:rsid w:val="006A0982"/>
    <w:rsid w:val="006A4DC2"/>
    <w:rsid w:val="006D7D34"/>
    <w:rsid w:val="006F6BE1"/>
    <w:rsid w:val="00700BF9"/>
    <w:rsid w:val="007034B9"/>
    <w:rsid w:val="0072089E"/>
    <w:rsid w:val="00735095"/>
    <w:rsid w:val="00743038"/>
    <w:rsid w:val="007545BC"/>
    <w:rsid w:val="007625EE"/>
    <w:rsid w:val="00762E66"/>
    <w:rsid w:val="007834A9"/>
    <w:rsid w:val="007856E7"/>
    <w:rsid w:val="00791D68"/>
    <w:rsid w:val="007A2898"/>
    <w:rsid w:val="007A4394"/>
    <w:rsid w:val="007A4466"/>
    <w:rsid w:val="007C1AE8"/>
    <w:rsid w:val="007D1B0E"/>
    <w:rsid w:val="007D77CB"/>
    <w:rsid w:val="007E108D"/>
    <w:rsid w:val="007E1F13"/>
    <w:rsid w:val="007E53A0"/>
    <w:rsid w:val="007F74E8"/>
    <w:rsid w:val="00802585"/>
    <w:rsid w:val="00807F25"/>
    <w:rsid w:val="00814FC1"/>
    <w:rsid w:val="0082239E"/>
    <w:rsid w:val="00842749"/>
    <w:rsid w:val="0084770D"/>
    <w:rsid w:val="00864858"/>
    <w:rsid w:val="0088329E"/>
    <w:rsid w:val="008A0AF5"/>
    <w:rsid w:val="008B2183"/>
    <w:rsid w:val="008B5728"/>
    <w:rsid w:val="008B7663"/>
    <w:rsid w:val="008C0D5D"/>
    <w:rsid w:val="008D0189"/>
    <w:rsid w:val="008D7AF1"/>
    <w:rsid w:val="008E3431"/>
    <w:rsid w:val="008E55F1"/>
    <w:rsid w:val="008F7EB8"/>
    <w:rsid w:val="009007D0"/>
    <w:rsid w:val="00902BD4"/>
    <w:rsid w:val="009150F0"/>
    <w:rsid w:val="00915BFD"/>
    <w:rsid w:val="009210A4"/>
    <w:rsid w:val="00922293"/>
    <w:rsid w:val="00922D10"/>
    <w:rsid w:val="009247B8"/>
    <w:rsid w:val="00926AB4"/>
    <w:rsid w:val="009351CA"/>
    <w:rsid w:val="00941257"/>
    <w:rsid w:val="00943D15"/>
    <w:rsid w:val="00944A02"/>
    <w:rsid w:val="00950465"/>
    <w:rsid w:val="00953592"/>
    <w:rsid w:val="009564F5"/>
    <w:rsid w:val="00960690"/>
    <w:rsid w:val="00963701"/>
    <w:rsid w:val="00965E8E"/>
    <w:rsid w:val="009834E3"/>
    <w:rsid w:val="00983910"/>
    <w:rsid w:val="00986016"/>
    <w:rsid w:val="00990A8A"/>
    <w:rsid w:val="00994215"/>
    <w:rsid w:val="009A2FCC"/>
    <w:rsid w:val="009A5FB8"/>
    <w:rsid w:val="009A671E"/>
    <w:rsid w:val="009C6258"/>
    <w:rsid w:val="009D3842"/>
    <w:rsid w:val="009D752F"/>
    <w:rsid w:val="009E07AF"/>
    <w:rsid w:val="009E239B"/>
    <w:rsid w:val="009F26F9"/>
    <w:rsid w:val="009F3DD2"/>
    <w:rsid w:val="00A00BDB"/>
    <w:rsid w:val="00A02698"/>
    <w:rsid w:val="00A104DC"/>
    <w:rsid w:val="00A12EF8"/>
    <w:rsid w:val="00A14612"/>
    <w:rsid w:val="00A24D66"/>
    <w:rsid w:val="00A26B26"/>
    <w:rsid w:val="00A3024F"/>
    <w:rsid w:val="00A309D2"/>
    <w:rsid w:val="00A32D18"/>
    <w:rsid w:val="00A34680"/>
    <w:rsid w:val="00A43657"/>
    <w:rsid w:val="00A564DA"/>
    <w:rsid w:val="00A66024"/>
    <w:rsid w:val="00A70469"/>
    <w:rsid w:val="00A73074"/>
    <w:rsid w:val="00A73541"/>
    <w:rsid w:val="00A7363F"/>
    <w:rsid w:val="00A73BC7"/>
    <w:rsid w:val="00A74960"/>
    <w:rsid w:val="00A8278B"/>
    <w:rsid w:val="00A94BA9"/>
    <w:rsid w:val="00A954E5"/>
    <w:rsid w:val="00AB013E"/>
    <w:rsid w:val="00AB06E1"/>
    <w:rsid w:val="00AB285A"/>
    <w:rsid w:val="00AB5B61"/>
    <w:rsid w:val="00AD064F"/>
    <w:rsid w:val="00AD2B2E"/>
    <w:rsid w:val="00AF3CAB"/>
    <w:rsid w:val="00B01894"/>
    <w:rsid w:val="00B14505"/>
    <w:rsid w:val="00B14847"/>
    <w:rsid w:val="00B34E6C"/>
    <w:rsid w:val="00B52697"/>
    <w:rsid w:val="00B60011"/>
    <w:rsid w:val="00B62C76"/>
    <w:rsid w:val="00B7029C"/>
    <w:rsid w:val="00B70F88"/>
    <w:rsid w:val="00B71659"/>
    <w:rsid w:val="00B73871"/>
    <w:rsid w:val="00B7404F"/>
    <w:rsid w:val="00B820E7"/>
    <w:rsid w:val="00B82A5D"/>
    <w:rsid w:val="00B8380B"/>
    <w:rsid w:val="00B86C40"/>
    <w:rsid w:val="00B94B65"/>
    <w:rsid w:val="00BA61AD"/>
    <w:rsid w:val="00BC000D"/>
    <w:rsid w:val="00BC11B8"/>
    <w:rsid w:val="00BD5BC4"/>
    <w:rsid w:val="00BF4C89"/>
    <w:rsid w:val="00C00BBB"/>
    <w:rsid w:val="00C07501"/>
    <w:rsid w:val="00C201A8"/>
    <w:rsid w:val="00C25DC0"/>
    <w:rsid w:val="00C31277"/>
    <w:rsid w:val="00C36461"/>
    <w:rsid w:val="00C424AA"/>
    <w:rsid w:val="00C431F0"/>
    <w:rsid w:val="00C45BC7"/>
    <w:rsid w:val="00C46A35"/>
    <w:rsid w:val="00C500F4"/>
    <w:rsid w:val="00C54C41"/>
    <w:rsid w:val="00C55208"/>
    <w:rsid w:val="00C60ADE"/>
    <w:rsid w:val="00C633F1"/>
    <w:rsid w:val="00C77F1E"/>
    <w:rsid w:val="00C90E04"/>
    <w:rsid w:val="00CA0786"/>
    <w:rsid w:val="00CA155A"/>
    <w:rsid w:val="00CB17DF"/>
    <w:rsid w:val="00CB2A04"/>
    <w:rsid w:val="00CD1BCE"/>
    <w:rsid w:val="00CD6EA8"/>
    <w:rsid w:val="00CF7AA9"/>
    <w:rsid w:val="00D0537A"/>
    <w:rsid w:val="00D12C3A"/>
    <w:rsid w:val="00D204F5"/>
    <w:rsid w:val="00D20C80"/>
    <w:rsid w:val="00D46556"/>
    <w:rsid w:val="00D6589E"/>
    <w:rsid w:val="00D718C0"/>
    <w:rsid w:val="00D7415C"/>
    <w:rsid w:val="00D93687"/>
    <w:rsid w:val="00D93A39"/>
    <w:rsid w:val="00D96581"/>
    <w:rsid w:val="00DA0426"/>
    <w:rsid w:val="00DA1140"/>
    <w:rsid w:val="00DB05BC"/>
    <w:rsid w:val="00DB4B90"/>
    <w:rsid w:val="00DC322C"/>
    <w:rsid w:val="00DE2C9D"/>
    <w:rsid w:val="00DF43D2"/>
    <w:rsid w:val="00DF5F57"/>
    <w:rsid w:val="00E01BF7"/>
    <w:rsid w:val="00E02B0F"/>
    <w:rsid w:val="00E06268"/>
    <w:rsid w:val="00E06FC3"/>
    <w:rsid w:val="00E0788D"/>
    <w:rsid w:val="00E11235"/>
    <w:rsid w:val="00E167C6"/>
    <w:rsid w:val="00E178C5"/>
    <w:rsid w:val="00E27C75"/>
    <w:rsid w:val="00E312EF"/>
    <w:rsid w:val="00E32A79"/>
    <w:rsid w:val="00E417B5"/>
    <w:rsid w:val="00E45260"/>
    <w:rsid w:val="00E6001D"/>
    <w:rsid w:val="00E80C78"/>
    <w:rsid w:val="00E872D6"/>
    <w:rsid w:val="00E9435C"/>
    <w:rsid w:val="00EA089E"/>
    <w:rsid w:val="00EA120A"/>
    <w:rsid w:val="00EA36DA"/>
    <w:rsid w:val="00EA4A1E"/>
    <w:rsid w:val="00EB057A"/>
    <w:rsid w:val="00EB428E"/>
    <w:rsid w:val="00EB7685"/>
    <w:rsid w:val="00EB769D"/>
    <w:rsid w:val="00EC2FB8"/>
    <w:rsid w:val="00EC430A"/>
    <w:rsid w:val="00EE0F05"/>
    <w:rsid w:val="00EE2F1D"/>
    <w:rsid w:val="00EE6ED1"/>
    <w:rsid w:val="00EF0F19"/>
    <w:rsid w:val="00EF12C8"/>
    <w:rsid w:val="00EF3CBB"/>
    <w:rsid w:val="00F038D0"/>
    <w:rsid w:val="00F03DCB"/>
    <w:rsid w:val="00F07768"/>
    <w:rsid w:val="00F14585"/>
    <w:rsid w:val="00F1693E"/>
    <w:rsid w:val="00F21173"/>
    <w:rsid w:val="00F21E4D"/>
    <w:rsid w:val="00F22E08"/>
    <w:rsid w:val="00F33098"/>
    <w:rsid w:val="00F359FB"/>
    <w:rsid w:val="00F423FF"/>
    <w:rsid w:val="00F461BD"/>
    <w:rsid w:val="00F6066E"/>
    <w:rsid w:val="00F753C8"/>
    <w:rsid w:val="00F82924"/>
    <w:rsid w:val="00F851C2"/>
    <w:rsid w:val="00F97679"/>
    <w:rsid w:val="00FA031E"/>
    <w:rsid w:val="00FA17CA"/>
    <w:rsid w:val="00FA67A8"/>
    <w:rsid w:val="00FB22D9"/>
    <w:rsid w:val="00FB2637"/>
    <w:rsid w:val="00FB61AC"/>
    <w:rsid w:val="00FE3972"/>
    <w:rsid w:val="00FF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A8D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C46A3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617974"/>
    <w:pPr>
      <w:spacing w:after="0"/>
    </w:pPr>
    <w:rPr>
      <w:rFonts w:ascii="Consolas" w:hAnsi="Consolas"/>
      <w:bCs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617974"/>
    <w:rPr>
      <w:rFonts w:ascii="Consolas" w:hAnsi="Consolas"/>
      <w:bCs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46353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046353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C46A35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character" w:styleId="FollowedHyperlink">
    <w:name w:val="FollowedHyperlink"/>
    <w:basedOn w:val="DefaultParagraphFont"/>
    <w:semiHidden/>
    <w:unhideWhenUsed/>
    <w:rsid w:val="002A4E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pourmal:Downloads: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B2A2D-975F-274C-8804-57453DA5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HD:Users:epourmal:Downloads:RFC_Template.dotx</Template>
  <TotalTime>6408</TotalTime>
  <Pages>9</Pages>
  <Words>2280</Words>
  <Characters>13001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Elena Pourmal</dc:creator>
  <cp:lastModifiedBy>Jake Smith</cp:lastModifiedBy>
  <cp:revision>221</cp:revision>
  <cp:lastPrinted>2008-08-22T21:45:00Z</cp:lastPrinted>
  <dcterms:created xsi:type="dcterms:W3CDTF">2018-07-17T19:08:00Z</dcterms:created>
  <dcterms:modified xsi:type="dcterms:W3CDTF">2019-04-16T21:14:00Z</dcterms:modified>
</cp:coreProperties>
</file>