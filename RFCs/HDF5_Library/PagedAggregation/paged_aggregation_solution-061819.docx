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989896" w14:textId="2DF46899" w:rsidR="00F3329C" w:rsidRDefault="00F3329C" w:rsidP="00F3329C">
      <w:pPr>
        <w:pStyle w:val="Title"/>
      </w:pPr>
      <w:r>
        <w:t xml:space="preserve">RFC: </w:t>
      </w:r>
      <w:r w:rsidR="0090651B">
        <w:t xml:space="preserve">HDF5 File Space </w:t>
      </w:r>
      <w:r w:rsidR="004F664F">
        <w:t>Management</w:t>
      </w:r>
      <w:r w:rsidR="00ED11DD">
        <w:t>: Paged Aggregation</w:t>
      </w:r>
    </w:p>
    <w:p w14:paraId="55227CE5" w14:textId="77777777" w:rsidR="00F3329C" w:rsidRDefault="004A2E58" w:rsidP="00F3329C">
      <w:pPr>
        <w:pStyle w:val="Author"/>
      </w:pPr>
      <w:r>
        <w:t>Vailin Choi</w:t>
      </w:r>
    </w:p>
    <w:p w14:paraId="271E4532" w14:textId="77777777" w:rsidR="00CD36FB" w:rsidRDefault="00CD36FB">
      <w:pPr>
        <w:pStyle w:val="Author"/>
      </w:pPr>
      <w:r>
        <w:t>Quincey Koziol</w:t>
      </w:r>
    </w:p>
    <w:p w14:paraId="42C73DE0" w14:textId="709D88F9" w:rsidR="00095404" w:rsidRDefault="00095404">
      <w:pPr>
        <w:pStyle w:val="Author"/>
      </w:pPr>
      <w:r>
        <w:t>John Mainzer</w:t>
      </w:r>
    </w:p>
    <w:p w14:paraId="0398AD82" w14:textId="77777777" w:rsidR="003E6E7D" w:rsidRDefault="003E6E7D">
      <w:pPr>
        <w:pStyle w:val="Author"/>
      </w:pPr>
      <w:bookmarkStart w:id="0" w:name="_GoBack"/>
      <w:bookmarkEnd w:id="0"/>
    </w:p>
    <w:p w14:paraId="13451318" w14:textId="77777777" w:rsidR="003E6E7D" w:rsidRPr="006000D5" w:rsidRDefault="003E6E7D">
      <w:pPr>
        <w:pStyle w:val="Author"/>
      </w:pPr>
    </w:p>
    <w:p w14:paraId="2D70829B" w14:textId="23003D9A" w:rsidR="009B5CB0" w:rsidRDefault="004F4BBE" w:rsidP="004A5198">
      <w:pPr>
        <w:pStyle w:val="Abstract"/>
        <w:ind w:left="432"/>
      </w:pPr>
      <w:r>
        <w:t>The current HDF5 file space allocation accumulates small pieces of metadata and raw data in aggregator blocks</w:t>
      </w:r>
      <w:r w:rsidR="003E6E7D">
        <w:t>, which</w:t>
      </w:r>
      <w:r w:rsidR="009B5CB0">
        <w:t xml:space="preserve"> </w:t>
      </w:r>
      <w:r>
        <w:t xml:space="preserve">are not </w:t>
      </w:r>
      <w:proofErr w:type="gramStart"/>
      <w:r w:rsidR="009B5CB0">
        <w:t>page</w:t>
      </w:r>
      <w:proofErr w:type="gramEnd"/>
      <w:r w:rsidR="009B5CB0">
        <w:t xml:space="preserve"> aligned and vary widely in sizes.  To provide </w:t>
      </w:r>
      <w:proofErr w:type="gramStart"/>
      <w:r w:rsidR="009B5CB0">
        <w:t>efficient</w:t>
      </w:r>
      <w:proofErr w:type="gramEnd"/>
      <w:r w:rsidR="009B5CB0">
        <w:t xml:space="preserve"> paged access </w:t>
      </w:r>
      <w:r w:rsidR="003E6E7D">
        <w:t xml:space="preserve">to </w:t>
      </w:r>
      <w:r w:rsidR="009B5CB0">
        <w:t xml:space="preserve">these small pieces of metadata and raw data, we propose </w:t>
      </w:r>
      <w:r w:rsidR="004472E1">
        <w:t xml:space="preserve">a </w:t>
      </w:r>
      <w:r w:rsidR="009B5CB0">
        <w:t xml:space="preserve">file space </w:t>
      </w:r>
      <w:r w:rsidR="003E6E7D">
        <w:t xml:space="preserve">management </w:t>
      </w:r>
      <w:r w:rsidR="009B5CB0">
        <w:t xml:space="preserve">mechanism </w:t>
      </w:r>
      <w:r w:rsidR="004472E1">
        <w:t xml:space="preserve">we call </w:t>
      </w:r>
      <w:r w:rsidR="009B5CB0">
        <w:t>Paged Aggregation.</w:t>
      </w:r>
    </w:p>
    <w:p w14:paraId="7C22D77D" w14:textId="18149F06" w:rsidR="00F3329C" w:rsidRPr="00913E2A" w:rsidRDefault="00F3329C" w:rsidP="00F3329C">
      <w:pPr>
        <w:pStyle w:val="Divider"/>
      </w:pPr>
    </w:p>
    <w:p w14:paraId="6034ECE2" w14:textId="77777777" w:rsidR="003E6E7D" w:rsidRDefault="003E6E7D">
      <w:pPr>
        <w:spacing w:after="0"/>
        <w:jc w:val="left"/>
        <w:rPr>
          <w:rFonts w:asciiTheme="majorHAnsi" w:eastAsiaTheme="majorEastAsia" w:hAnsiTheme="majorHAnsi" w:cstheme="majorBidi"/>
          <w:b/>
          <w:bCs/>
          <w:color w:val="000000" w:themeColor="text1"/>
          <w:sz w:val="28"/>
          <w:szCs w:val="28"/>
        </w:rPr>
      </w:pPr>
      <w:r>
        <w:br w:type="page"/>
      </w:r>
    </w:p>
    <w:p w14:paraId="6606537D" w14:textId="1BBDDDBF" w:rsidR="003E6E7D" w:rsidRDefault="003E6E7D" w:rsidP="003E6E7D">
      <w:pPr>
        <w:pStyle w:val="Heading1"/>
        <w:numPr>
          <w:ilvl w:val="0"/>
          <w:numId w:val="0"/>
        </w:numPr>
        <w:ind w:left="432"/>
        <w:jc w:val="center"/>
      </w:pPr>
      <w:bookmarkStart w:id="1" w:name="_Toc433019951"/>
      <w:r>
        <w:lastRenderedPageBreak/>
        <w:t>Table of Contents:</w:t>
      </w:r>
      <w:bookmarkEnd w:id="1"/>
    </w:p>
    <w:p w14:paraId="57A881FC" w14:textId="77777777" w:rsidR="00056204" w:rsidRDefault="003E6E7D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056204">
        <w:rPr>
          <w:noProof/>
        </w:rPr>
        <w:t>Table of Contents:</w:t>
      </w:r>
      <w:r w:rsidR="00056204">
        <w:rPr>
          <w:noProof/>
        </w:rPr>
        <w:tab/>
      </w:r>
      <w:r w:rsidR="00056204">
        <w:rPr>
          <w:noProof/>
        </w:rPr>
        <w:fldChar w:fldCharType="begin"/>
      </w:r>
      <w:r w:rsidR="00056204">
        <w:rPr>
          <w:noProof/>
        </w:rPr>
        <w:instrText xml:space="preserve"> PAGEREF _Toc433019951 \h </w:instrText>
      </w:r>
      <w:r w:rsidR="00056204">
        <w:rPr>
          <w:noProof/>
        </w:rPr>
      </w:r>
      <w:r w:rsidR="00056204">
        <w:rPr>
          <w:noProof/>
        </w:rPr>
        <w:fldChar w:fldCharType="separate"/>
      </w:r>
      <w:r w:rsidR="000F3145">
        <w:rPr>
          <w:noProof/>
        </w:rPr>
        <w:t>2</w:t>
      </w:r>
      <w:r w:rsidR="00056204">
        <w:rPr>
          <w:noProof/>
        </w:rPr>
        <w:fldChar w:fldCharType="end"/>
      </w:r>
    </w:p>
    <w:p w14:paraId="768F8566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4</w:t>
      </w:r>
      <w:r>
        <w:rPr>
          <w:noProof/>
        </w:rPr>
        <w:fldChar w:fldCharType="end"/>
      </w:r>
    </w:p>
    <w:p w14:paraId="7AFD869F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2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Overview of Current File Space Management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4</w:t>
      </w:r>
      <w:r>
        <w:rPr>
          <w:noProof/>
        </w:rPr>
        <w:fldChar w:fldCharType="end"/>
      </w:r>
    </w:p>
    <w:p w14:paraId="6B22899B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2.1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Public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5</w:t>
      </w:r>
      <w:r>
        <w:rPr>
          <w:noProof/>
        </w:rPr>
        <w:fldChar w:fldCharType="end"/>
      </w:r>
    </w:p>
    <w:p w14:paraId="2705E54A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2.2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File Space Info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6</w:t>
      </w:r>
      <w:r>
        <w:rPr>
          <w:noProof/>
        </w:rPr>
        <w:fldChar w:fldCharType="end"/>
      </w:r>
    </w:p>
    <w:p w14:paraId="283A039A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3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Overview of Paged Aggregation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7</w:t>
      </w:r>
      <w:r>
        <w:rPr>
          <w:noProof/>
        </w:rPr>
        <w:fldChar w:fldCharType="end"/>
      </w:r>
    </w:p>
    <w:p w14:paraId="54A8FBDE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4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Public routines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8</w:t>
      </w:r>
      <w:r>
        <w:rPr>
          <w:noProof/>
        </w:rPr>
        <w:fldChar w:fldCharType="end"/>
      </w:r>
    </w:p>
    <w:p w14:paraId="71D35414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4.1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Additions to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8</w:t>
      </w:r>
      <w:r>
        <w:rPr>
          <w:noProof/>
        </w:rPr>
        <w:fldChar w:fldCharType="end"/>
      </w:r>
    </w:p>
    <w:p w14:paraId="534D7AB3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4.2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Modifications to the API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_Toc433019959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9</w:t>
      </w:r>
      <w:r>
        <w:rPr>
          <w:noProof/>
        </w:rPr>
        <w:fldChar w:fldCharType="end"/>
      </w:r>
    </w:p>
    <w:p w14:paraId="5E69138C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5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File Space Info message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9</w:t>
      </w:r>
      <w:r>
        <w:rPr>
          <w:noProof/>
        </w:rPr>
        <w:fldChar w:fldCharType="end"/>
      </w:r>
    </w:p>
    <w:p w14:paraId="001FB8A1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6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allocating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11</w:t>
      </w:r>
      <w:r>
        <w:rPr>
          <w:noProof/>
        </w:rPr>
        <w:fldChar w:fldCharType="end"/>
      </w:r>
    </w:p>
    <w:p w14:paraId="5BFAB900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11</w:t>
      </w:r>
      <w:r>
        <w:rPr>
          <w:noProof/>
        </w:rPr>
        <w:fldChar w:fldCharType="end"/>
      </w:r>
    </w:p>
    <w:p w14:paraId="3C981DE7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11</w:t>
      </w:r>
      <w:r>
        <w:rPr>
          <w:noProof/>
        </w:rPr>
        <w:fldChar w:fldCharType="end"/>
      </w:r>
    </w:p>
    <w:p w14:paraId="32BFF42C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12</w:t>
      </w:r>
      <w:r>
        <w:rPr>
          <w:noProof/>
        </w:rPr>
        <w:fldChar w:fldCharType="end"/>
      </w:r>
    </w:p>
    <w:p w14:paraId="0906F9E1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6.4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12</w:t>
      </w:r>
      <w:r>
        <w:rPr>
          <w:noProof/>
        </w:rPr>
        <w:fldChar w:fldCharType="end"/>
      </w:r>
    </w:p>
    <w:p w14:paraId="6BACE18F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7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freeing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12</w:t>
      </w:r>
      <w:r>
        <w:rPr>
          <w:noProof/>
        </w:rPr>
        <w:fldChar w:fldCharType="end"/>
      </w:r>
    </w:p>
    <w:p w14:paraId="62562D53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12</w:t>
      </w:r>
      <w:r>
        <w:rPr>
          <w:noProof/>
        </w:rPr>
        <w:fldChar w:fldCharType="end"/>
      </w:r>
    </w:p>
    <w:p w14:paraId="1F15A517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13</w:t>
      </w:r>
      <w:r>
        <w:rPr>
          <w:noProof/>
        </w:rPr>
        <w:fldChar w:fldCharType="end"/>
      </w:r>
    </w:p>
    <w:p w14:paraId="1C6B3854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_Toc433019969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14</w:t>
      </w:r>
      <w:r>
        <w:rPr>
          <w:noProof/>
        </w:rPr>
        <w:fldChar w:fldCharType="end"/>
      </w:r>
    </w:p>
    <w:p w14:paraId="585CA13E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7.4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14</w:t>
      </w:r>
      <w:r>
        <w:rPr>
          <w:noProof/>
        </w:rPr>
        <w:fldChar w:fldCharType="end"/>
      </w:r>
    </w:p>
    <w:p w14:paraId="74A2A03C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8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shrinking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14</w:t>
      </w:r>
      <w:r>
        <w:rPr>
          <w:noProof/>
        </w:rPr>
        <w:fldChar w:fldCharType="end"/>
      </w:r>
    </w:p>
    <w:p w14:paraId="1DEA2066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15</w:t>
      </w:r>
      <w:r>
        <w:rPr>
          <w:noProof/>
        </w:rPr>
        <w:fldChar w:fldCharType="end"/>
      </w:r>
    </w:p>
    <w:p w14:paraId="39E9B39C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559C373F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650041FA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8.4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55F008B5" w14:textId="77777777" w:rsidR="00056204" w:rsidRDefault="00056204">
      <w:pPr>
        <w:pStyle w:val="TOC1"/>
        <w:tabs>
          <w:tab w:val="left" w:pos="382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9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Cycle of operation when extending file space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748AEF60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110E3E19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6A71013F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either the metadata or raw data aggregator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_Toc433019979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16</w:t>
      </w:r>
      <w:r>
        <w:rPr>
          <w:noProof/>
        </w:rPr>
        <w:fldChar w:fldCharType="end"/>
      </w:r>
    </w:p>
    <w:p w14:paraId="0C49C89F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9.1.3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a free-space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17</w:t>
      </w:r>
      <w:r>
        <w:rPr>
          <w:noProof/>
        </w:rPr>
        <w:fldChar w:fldCharType="end"/>
      </w:r>
    </w:p>
    <w:p w14:paraId="05A24379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17</w:t>
      </w:r>
      <w:r>
        <w:rPr>
          <w:noProof/>
        </w:rPr>
        <w:fldChar w:fldCharType="end"/>
      </w:r>
    </w:p>
    <w:p w14:paraId="3D0325EA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17</w:t>
      </w:r>
      <w:r>
        <w:rPr>
          <w:noProof/>
        </w:rPr>
        <w:fldChar w:fldCharType="end"/>
      </w:r>
    </w:p>
    <w:p w14:paraId="3CD25B3F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a free-space section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17</w:t>
      </w:r>
      <w:r>
        <w:rPr>
          <w:noProof/>
        </w:rPr>
        <w:fldChar w:fldCharType="end"/>
      </w:r>
    </w:p>
    <w:p w14:paraId="6D036689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9.2.3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the page-end threshold (may delete this optimization)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17</w:t>
      </w:r>
      <w:r>
        <w:rPr>
          <w:noProof/>
        </w:rPr>
        <w:fldChar w:fldCharType="end"/>
      </w:r>
    </w:p>
    <w:p w14:paraId="36819021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23830D4B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75A1BEC6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into either the metadata or raw data aggregator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5920AB89" w14:textId="77777777" w:rsidR="00056204" w:rsidRDefault="00056204">
      <w:pPr>
        <w:pStyle w:val="TOC2"/>
        <w:tabs>
          <w:tab w:val="left" w:pos="79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9.4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55619F7A" w14:textId="77777777" w:rsidR="00056204" w:rsidRDefault="00056204">
      <w:pPr>
        <w:pStyle w:val="TOC3"/>
        <w:tabs>
          <w:tab w:val="left" w:pos="1176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9.4.1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Extending the section at EOA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_Toc433019989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1D2FFD10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10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Shutting Down Free-Space Managers on File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18</w:t>
      </w:r>
      <w:r>
        <w:rPr>
          <w:noProof/>
        </w:rPr>
        <w:fldChar w:fldCharType="end"/>
      </w:r>
    </w:p>
    <w:p w14:paraId="550C1E4F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19</w:t>
      </w:r>
      <w:r>
        <w:rPr>
          <w:noProof/>
        </w:rPr>
        <w:fldChar w:fldCharType="end"/>
      </w:r>
    </w:p>
    <w:p w14:paraId="4CF3B230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20</w:t>
      </w:r>
      <w:r>
        <w:rPr>
          <w:noProof/>
        </w:rPr>
        <w:fldChar w:fldCharType="end"/>
      </w:r>
    </w:p>
    <w:p w14:paraId="3C07AE15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20</w:t>
      </w:r>
      <w:r>
        <w:rPr>
          <w:noProof/>
        </w:rPr>
        <w:fldChar w:fldCharType="end"/>
      </w:r>
    </w:p>
    <w:p w14:paraId="0DAE42E2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10.4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20</w:t>
      </w:r>
      <w:r>
        <w:rPr>
          <w:noProof/>
        </w:rPr>
        <w:fldChar w:fldCharType="end"/>
      </w:r>
    </w:p>
    <w:p w14:paraId="7148971D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11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Floating Free-Space Managers When Reopening Files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21</w:t>
      </w:r>
      <w:r>
        <w:rPr>
          <w:noProof/>
        </w:rPr>
        <w:fldChar w:fldCharType="end"/>
      </w:r>
    </w:p>
    <w:p w14:paraId="08DA2A86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21</w:t>
      </w:r>
      <w:r>
        <w:rPr>
          <w:noProof/>
        </w:rPr>
        <w:fldChar w:fldCharType="end"/>
      </w:r>
    </w:p>
    <w:p w14:paraId="349E1B3D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21</w:t>
      </w:r>
      <w:r>
        <w:rPr>
          <w:noProof/>
        </w:rPr>
        <w:fldChar w:fldCharType="end"/>
      </w:r>
    </w:p>
    <w:p w14:paraId="3087D4B8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H5F_FSPACE_STRATEGY_AGGR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21</w:t>
      </w:r>
      <w:r>
        <w:rPr>
          <w:noProof/>
        </w:rPr>
        <w:fldChar w:fldCharType="end"/>
      </w:r>
    </w:p>
    <w:p w14:paraId="65F85D59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11.4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_Toc433019999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21</w:t>
      </w:r>
      <w:r>
        <w:rPr>
          <w:noProof/>
        </w:rPr>
        <w:fldChar w:fldCharType="end"/>
      </w:r>
    </w:p>
    <w:p w14:paraId="04221C9E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12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22</w:t>
      </w:r>
      <w:r>
        <w:rPr>
          <w:noProof/>
        </w:rPr>
        <w:fldChar w:fldCharType="end"/>
      </w:r>
    </w:p>
    <w:p w14:paraId="2BB0817D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h5dump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22</w:t>
      </w:r>
      <w:r>
        <w:rPr>
          <w:noProof/>
        </w:rPr>
        <w:fldChar w:fldCharType="end"/>
      </w:r>
    </w:p>
    <w:p w14:paraId="2D6452B5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h5stat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22</w:t>
      </w:r>
      <w:r>
        <w:rPr>
          <w:noProof/>
        </w:rPr>
        <w:fldChar w:fldCharType="end"/>
      </w:r>
    </w:p>
    <w:p w14:paraId="7CC5A95D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12.3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h5repack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22</w:t>
      </w:r>
      <w:r>
        <w:rPr>
          <w:noProof/>
        </w:rPr>
        <w:fldChar w:fldCharType="end"/>
      </w:r>
    </w:p>
    <w:p w14:paraId="45FF5D28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13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22</w:t>
      </w:r>
      <w:r>
        <w:rPr>
          <w:noProof/>
        </w:rPr>
        <w:fldChar w:fldCharType="end"/>
      </w:r>
    </w:p>
    <w:p w14:paraId="70A5917C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14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23</w:t>
      </w:r>
      <w:r>
        <w:rPr>
          <w:noProof/>
        </w:rPr>
        <w:fldChar w:fldCharType="end"/>
      </w:r>
    </w:p>
    <w:p w14:paraId="1ACB269A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15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Backward/Forward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24</w:t>
      </w:r>
      <w:r>
        <w:rPr>
          <w:noProof/>
        </w:rPr>
        <w:fldChar w:fldCharType="end"/>
      </w:r>
    </w:p>
    <w:p w14:paraId="7E94B2CA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16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Limitations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24</w:t>
      </w:r>
      <w:r>
        <w:rPr>
          <w:noProof/>
        </w:rPr>
        <w:fldChar w:fldCharType="end"/>
      </w:r>
    </w:p>
    <w:p w14:paraId="299BEF36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17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A New Solution For Shutting Down Free-space Managers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24</w:t>
      </w:r>
      <w:r>
        <w:rPr>
          <w:noProof/>
        </w:rPr>
        <w:fldChar w:fldCharType="end"/>
      </w:r>
    </w:p>
    <w:p w14:paraId="5E34BFF6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17.1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H5FS_sinfo_unlock()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_Toc433020009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25</w:t>
      </w:r>
      <w:r>
        <w:rPr>
          <w:noProof/>
        </w:rPr>
        <w:fldChar w:fldCharType="end"/>
      </w:r>
    </w:p>
    <w:p w14:paraId="28B515F0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17.2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Cache Callbacks For Free-space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26</w:t>
      </w:r>
      <w:r>
        <w:rPr>
          <w:noProof/>
        </w:rPr>
        <w:fldChar w:fldCharType="end"/>
      </w:r>
    </w:p>
    <w:p w14:paraId="46175C4C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17.3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Shutting Down Free-Space Managers on File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27</w:t>
      </w:r>
      <w:r>
        <w:rPr>
          <w:noProof/>
        </w:rPr>
        <w:fldChar w:fldCharType="end"/>
      </w:r>
    </w:p>
    <w:p w14:paraId="093CADB9" w14:textId="77777777" w:rsidR="00056204" w:rsidRDefault="00056204">
      <w:pPr>
        <w:pStyle w:val="TOC3"/>
        <w:tabs>
          <w:tab w:val="left" w:pos="1298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17.3.1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H5F_FSPACE_STRATEGY_FSM_AGGR and H5F_FSPACE_STRATEGY_PAGE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_Toc433020012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27</w:t>
      </w:r>
      <w:r>
        <w:rPr>
          <w:noProof/>
        </w:rPr>
        <w:fldChar w:fldCharType="end"/>
      </w:r>
    </w:p>
    <w:p w14:paraId="77E14B13" w14:textId="77777777" w:rsidR="00056204" w:rsidRDefault="00056204">
      <w:pPr>
        <w:pStyle w:val="TOC3"/>
        <w:tabs>
          <w:tab w:val="left" w:pos="1298"/>
          <w:tab w:val="right" w:leader="dot" w:pos="9926"/>
        </w:tabs>
        <w:rPr>
          <w:rFonts w:eastAsiaTheme="minorEastAsia"/>
          <w:noProof/>
          <w:sz w:val="24"/>
          <w:szCs w:val="24"/>
          <w:lang w:eastAsia="ja-JP"/>
        </w:rPr>
      </w:pPr>
      <w:r>
        <w:rPr>
          <w:noProof/>
        </w:rPr>
        <w:t>17.3.2</w:t>
      </w:r>
      <w:r>
        <w:rPr>
          <w:rFonts w:eastAsiaTheme="minorEastAsia"/>
          <w:noProof/>
          <w:sz w:val="24"/>
          <w:szCs w:val="24"/>
          <w:lang w:eastAsia="ja-JP"/>
        </w:rPr>
        <w:tab/>
      </w:r>
      <w:r>
        <w:rPr>
          <w:noProof/>
        </w:rPr>
        <w:t>H5F_FSPACE_STRATEGY_AGGR and H5F_FSPACE_STRATEGY_NONE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_Toc433020013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28</w:t>
      </w:r>
      <w:r>
        <w:rPr>
          <w:noProof/>
        </w:rPr>
        <w:fldChar w:fldCharType="end"/>
      </w:r>
    </w:p>
    <w:p w14:paraId="190A12F0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17.4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Allocation Of Cache Image At File Close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_Toc433020014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28</w:t>
      </w:r>
      <w:r>
        <w:rPr>
          <w:noProof/>
        </w:rPr>
        <w:fldChar w:fldCharType="end"/>
      </w:r>
    </w:p>
    <w:p w14:paraId="32853E8E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17.5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Clean up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_Toc433020015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28</w:t>
      </w:r>
      <w:r>
        <w:rPr>
          <w:noProof/>
        </w:rPr>
        <w:fldChar w:fldCharType="end"/>
      </w:r>
    </w:p>
    <w:p w14:paraId="3CBD9E5C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17.6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Backward and Forward Compatibility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_Toc433020016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28</w:t>
      </w:r>
      <w:r>
        <w:rPr>
          <w:noProof/>
        </w:rPr>
        <w:fldChar w:fldCharType="end"/>
      </w:r>
    </w:p>
    <w:p w14:paraId="517101EB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17.7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_Toc433020017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29</w:t>
      </w:r>
      <w:r>
        <w:rPr>
          <w:noProof/>
        </w:rPr>
        <w:fldChar w:fldCharType="end"/>
      </w:r>
    </w:p>
    <w:p w14:paraId="77636DAF" w14:textId="77777777" w:rsidR="00056204" w:rsidRDefault="00056204">
      <w:pPr>
        <w:pStyle w:val="TOC2"/>
        <w:tabs>
          <w:tab w:val="left" w:pos="922"/>
          <w:tab w:val="right" w:leader="dot" w:pos="9926"/>
        </w:tabs>
        <w:rPr>
          <w:rFonts w:eastAsiaTheme="minorEastAsia"/>
          <w:b w:val="0"/>
          <w:noProof/>
          <w:sz w:val="24"/>
          <w:szCs w:val="24"/>
          <w:lang w:eastAsia="ja-JP"/>
        </w:rPr>
      </w:pPr>
      <w:r>
        <w:rPr>
          <w:noProof/>
        </w:rPr>
        <w:t>17.8</w:t>
      </w:r>
      <w:r>
        <w:rPr>
          <w:rFonts w:eastAsiaTheme="minorEastAsia"/>
          <w:b w:val="0"/>
          <w:noProof/>
          <w:sz w:val="24"/>
          <w:szCs w:val="24"/>
          <w:lang w:eastAsia="ja-JP"/>
        </w:rPr>
        <w:tab/>
      </w:r>
      <w:r>
        <w:rPr>
          <w:noProof/>
        </w:rPr>
        <w:t>Time estimate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_Toc433020018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29</w:t>
      </w:r>
      <w:r>
        <w:rPr>
          <w:noProof/>
        </w:rPr>
        <w:fldChar w:fldCharType="end"/>
      </w:r>
    </w:p>
    <w:p w14:paraId="3C73C032" w14:textId="77777777" w:rsidR="00056204" w:rsidRDefault="00056204">
      <w:pPr>
        <w:pStyle w:val="TOC1"/>
        <w:tabs>
          <w:tab w:val="left" w:pos="524"/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18</w:t>
      </w:r>
      <w:r>
        <w:rPr>
          <w:rFonts w:eastAsiaTheme="minorEastAsia"/>
          <w:b w:val="0"/>
          <w:noProof/>
          <w:lang w:eastAsia="ja-JP"/>
        </w:rPr>
        <w:tab/>
      </w:r>
      <w:r>
        <w:rPr>
          <w:noProof/>
        </w:rPr>
        <w:t>Future Issues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_Toc433020019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29</w:t>
      </w:r>
      <w:r>
        <w:rPr>
          <w:noProof/>
        </w:rPr>
        <w:fldChar w:fldCharType="end"/>
      </w:r>
    </w:p>
    <w:p w14:paraId="3FA10E1D" w14:textId="77777777" w:rsidR="00056204" w:rsidRDefault="00056204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Acknowledgements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_Toc433020020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29</w:t>
      </w:r>
      <w:r>
        <w:rPr>
          <w:noProof/>
        </w:rPr>
        <w:fldChar w:fldCharType="end"/>
      </w:r>
    </w:p>
    <w:p w14:paraId="20A7411C" w14:textId="77777777" w:rsidR="00056204" w:rsidRDefault="00056204">
      <w:pPr>
        <w:pStyle w:val="TOC1"/>
        <w:tabs>
          <w:tab w:val="right" w:leader="dot" w:pos="9926"/>
        </w:tabs>
        <w:rPr>
          <w:rFonts w:eastAsiaTheme="minorEastAsia"/>
          <w:b w:val="0"/>
          <w:noProof/>
          <w:lang w:eastAsia="ja-JP"/>
        </w:rPr>
      </w:pPr>
      <w:r>
        <w:rPr>
          <w:noProof/>
        </w:rPr>
        <w:t>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_Toc433020021 \h </w:instrText>
      </w:r>
      <w:r>
        <w:rPr>
          <w:noProof/>
        </w:rPr>
      </w:r>
      <w:r>
        <w:rPr>
          <w:noProof/>
        </w:rPr>
        <w:fldChar w:fldCharType="separate"/>
      </w:r>
      <w:r w:rsidR="000F3145">
        <w:rPr>
          <w:noProof/>
        </w:rPr>
        <w:t>29</w:t>
      </w:r>
      <w:r>
        <w:rPr>
          <w:noProof/>
        </w:rPr>
        <w:fldChar w:fldCharType="end"/>
      </w:r>
    </w:p>
    <w:p w14:paraId="5DF09B1D" w14:textId="26847CE4" w:rsidR="003E6E7D" w:rsidRDefault="003E6E7D" w:rsidP="003E6E7D">
      <w:r>
        <w:fldChar w:fldCharType="end"/>
      </w:r>
    </w:p>
    <w:p w14:paraId="727B803F" w14:textId="4F38C1FF" w:rsidR="003E6E7D" w:rsidRPr="003E6E7D" w:rsidRDefault="003E6E7D" w:rsidP="00FA6BF2">
      <w:pPr>
        <w:spacing w:after="0"/>
        <w:jc w:val="left"/>
      </w:pPr>
      <w:r>
        <w:br w:type="page"/>
      </w:r>
    </w:p>
    <w:p w14:paraId="5FB1C514" w14:textId="2617200A" w:rsidR="00F3329C" w:rsidRDefault="00F3329C">
      <w:pPr>
        <w:pStyle w:val="Heading1"/>
      </w:pPr>
      <w:bookmarkStart w:id="2" w:name="_Toc433019952"/>
      <w:r>
        <w:t>Introduction</w:t>
      </w:r>
      <w:bookmarkEnd w:id="2"/>
      <w:r>
        <w:t xml:space="preserve">    </w:t>
      </w:r>
    </w:p>
    <w:p w14:paraId="49AAF7D0" w14:textId="453CB79F" w:rsidR="009125E5" w:rsidRDefault="00C4394E" w:rsidP="00927CE5">
      <w:pPr>
        <w:pStyle w:val="Abstract"/>
        <w:ind w:left="432"/>
      </w:pPr>
      <w:r>
        <w:t xml:space="preserve">This document addresses the changes to the HDF5 library </w:t>
      </w:r>
      <w:r w:rsidR="007554D5">
        <w:t>needed</w:t>
      </w:r>
      <w:r>
        <w:t xml:space="preserve"> to </w:t>
      </w:r>
      <w:r w:rsidR="004472E1">
        <w:t xml:space="preserve">implement </w:t>
      </w:r>
      <w:r>
        <w:t xml:space="preserve">the file space handling mechanism </w:t>
      </w:r>
      <w:r w:rsidR="004472E1">
        <w:t xml:space="preserve">we call </w:t>
      </w:r>
      <w:r>
        <w:t xml:space="preserve">paged aggregation.  This mechanism aggregates small metadata and raw data allocations into constant-sized well-aligned pages, which </w:t>
      </w:r>
      <w:r w:rsidR="00580275">
        <w:t xml:space="preserve">are suitable for page caching.  </w:t>
      </w:r>
      <w:r w:rsidR="007554D5">
        <w:t>P</w:t>
      </w:r>
      <w:r w:rsidR="00580275">
        <w:t xml:space="preserve">aged aggregation </w:t>
      </w:r>
      <w:r w:rsidR="00E634A3">
        <w:t xml:space="preserve">together with the </w:t>
      </w:r>
      <w:r w:rsidR="00580275" w:rsidRPr="00682A55">
        <w:rPr>
          <w:i/>
        </w:rPr>
        <w:t>Page Buffering</w:t>
      </w:r>
      <w:r w:rsidR="00580275">
        <w:t xml:space="preserve"> feature</w:t>
      </w:r>
      <w:r w:rsidR="004F4BBE">
        <w:t xml:space="preserve"> </w:t>
      </w:r>
      <w:r w:rsidR="007554D5">
        <w:t xml:space="preserve">should </w:t>
      </w:r>
      <w:r w:rsidR="00E634A3">
        <w:t xml:space="preserve">allow </w:t>
      </w:r>
      <w:r w:rsidR="007554D5">
        <w:t xml:space="preserve">more </w:t>
      </w:r>
      <w:r>
        <w:t>efficient I/O accesses</w:t>
      </w:r>
      <w:r w:rsidR="00E634A3">
        <w:t>.</w:t>
      </w:r>
    </w:p>
    <w:p w14:paraId="1AD58A69" w14:textId="6CB4F2D7" w:rsidR="009125E5" w:rsidRDefault="004F4BBE" w:rsidP="00927CE5">
      <w:pPr>
        <w:pStyle w:val="Abstract"/>
        <w:ind w:left="432"/>
      </w:pPr>
      <w:r>
        <w:t xml:space="preserve">The detailed rationale behind this proposed mechanism is described in the </w:t>
      </w:r>
      <w:r w:rsidRPr="007D4D56">
        <w:rPr>
          <w:i/>
        </w:rPr>
        <w:t>RFC: HDF5 File Space Allocation and Aggregation</w:t>
      </w:r>
      <w:r>
        <w:t xml:space="preserve">. The </w:t>
      </w:r>
      <w:r w:rsidRPr="00682A55">
        <w:rPr>
          <w:i/>
        </w:rPr>
        <w:t>Page Buffering</w:t>
      </w:r>
      <w:r>
        <w:t xml:space="preserve"> feature is described in the </w:t>
      </w:r>
      <w:r w:rsidRPr="00682A55">
        <w:rPr>
          <w:i/>
        </w:rPr>
        <w:t>RFC: Page Buffering</w:t>
      </w:r>
      <w:r>
        <w:t>.</w:t>
      </w:r>
    </w:p>
    <w:p w14:paraId="1E8A8397" w14:textId="0776DAA2" w:rsidR="007554D5" w:rsidRDefault="0028106F" w:rsidP="00927CE5">
      <w:pPr>
        <w:pStyle w:val="Abstract"/>
        <w:ind w:left="432"/>
      </w:pPr>
      <w:r>
        <w:t>T</w:t>
      </w:r>
      <w:r w:rsidR="007554D5">
        <w:t>he new features discussed in this RFC have been implemented and released in HDF5 1.10.1.  Until such time as a document discussing file free space management in HDF5 is written, this document should be updated to reflect any API or algorithmic changes in the features discussed.</w:t>
      </w:r>
    </w:p>
    <w:p w14:paraId="7B9722C8" w14:textId="794DBB1A" w:rsidR="00702BE5" w:rsidRDefault="00C4394E" w:rsidP="00927CE5">
      <w:pPr>
        <w:pStyle w:val="Heading1"/>
      </w:pPr>
      <w:bookmarkStart w:id="3" w:name="_Toc433019953"/>
      <w:r>
        <w:t xml:space="preserve">Overview </w:t>
      </w:r>
      <w:r w:rsidR="00CA1264">
        <w:t xml:space="preserve">of </w:t>
      </w:r>
      <w:r w:rsidR="0028106F">
        <w:t>C</w:t>
      </w:r>
      <w:r w:rsidR="00ED7716">
        <w:t>urrent</w:t>
      </w:r>
      <w:r w:rsidR="00847D50">
        <w:t xml:space="preserve"> </w:t>
      </w:r>
      <w:r w:rsidR="0028106F">
        <w:t>F</w:t>
      </w:r>
      <w:r w:rsidR="00847D50">
        <w:t xml:space="preserve">ile </w:t>
      </w:r>
      <w:r w:rsidR="0028106F">
        <w:t>S</w:t>
      </w:r>
      <w:r w:rsidR="00847D50">
        <w:t xml:space="preserve">pace </w:t>
      </w:r>
      <w:r w:rsidR="0028106F">
        <w:t>M</w:t>
      </w:r>
      <w:r>
        <w:t>anagement</w:t>
      </w:r>
      <w:bookmarkEnd w:id="3"/>
    </w:p>
    <w:p w14:paraId="2E17525B" w14:textId="360FD8D8" w:rsidR="00FF22C8" w:rsidRDefault="004472E1" w:rsidP="00B766A4">
      <w:r>
        <w:t>At present, t</w:t>
      </w:r>
      <w:r w:rsidR="000A7078">
        <w:t>he</w:t>
      </w:r>
      <w:r w:rsidR="00B766A4">
        <w:t xml:space="preserve"> </w:t>
      </w:r>
      <w:r w:rsidR="00FF22C8">
        <w:t>HDF5 library uses three mechanisms</w:t>
      </w:r>
      <w:r w:rsidR="00FF22C8" w:rsidDel="00597D48">
        <w:t xml:space="preserve"> </w:t>
      </w:r>
      <w:r w:rsidR="00FF22C8">
        <w:t>to manage space in an HDF5 file.  They are:</w:t>
      </w:r>
    </w:p>
    <w:p w14:paraId="00A4C904" w14:textId="684D1E39" w:rsidR="00FF22C8" w:rsidRDefault="00FF22C8" w:rsidP="00927CE5">
      <w:pPr>
        <w:pStyle w:val="ListParagraph"/>
        <w:numPr>
          <w:ilvl w:val="0"/>
          <w:numId w:val="63"/>
        </w:numPr>
      </w:pPr>
      <w:r>
        <w:t>Free</w:t>
      </w:r>
      <w:r w:rsidR="000A7078">
        <w:t>-space managers</w:t>
      </w:r>
    </w:p>
    <w:p w14:paraId="53AFCA10" w14:textId="359D41C6" w:rsidR="00FF22C8" w:rsidRDefault="000A7078" w:rsidP="00927CE5">
      <w:pPr>
        <w:ind w:left="720"/>
      </w:pPr>
      <w:r>
        <w:t>They</w:t>
      </w:r>
      <w:r w:rsidR="00FF22C8">
        <w:t xml:space="preserve"> track sections </w:t>
      </w:r>
      <w:r w:rsidR="004472E1">
        <w:t xml:space="preserve">of the file </w:t>
      </w:r>
      <w:r w:rsidR="00FF22C8">
        <w:t xml:space="preserve">of various </w:t>
      </w:r>
      <w:r w:rsidR="00FA6BF2">
        <w:t xml:space="preserve">sizes </w:t>
      </w:r>
      <w:r w:rsidR="00FF22C8">
        <w:t xml:space="preserve">that are currently </w:t>
      </w:r>
      <w:r w:rsidR="004472E1">
        <w:t>free or un</w:t>
      </w:r>
      <w:r w:rsidR="00FF22C8">
        <w:t>allocated</w:t>
      </w:r>
      <w:r>
        <w:t>.</w:t>
      </w:r>
      <w:r w:rsidR="003A7238">
        <w:t xml:space="preserve">  </w:t>
      </w:r>
      <w:r w:rsidR="00FE2D98">
        <w:t>Each free-space manager corresponds to a</w:t>
      </w:r>
      <w:r w:rsidR="002E5D49">
        <w:t xml:space="preserve"> file space type.  There </w:t>
      </w:r>
      <w:r w:rsidR="003A7238">
        <w:t xml:space="preserve">are </w:t>
      </w:r>
      <w:r w:rsidR="002E5D49">
        <w:t>two main groups of file space types: metadata and raw data.  Metadata is further divided into five types</w:t>
      </w:r>
      <w:r w:rsidR="003A7238">
        <w:t xml:space="preserve">: superblock, B-tree, global heap, local heap, </w:t>
      </w:r>
      <w:r w:rsidR="002E5D49">
        <w:t xml:space="preserve">and </w:t>
      </w:r>
      <w:r w:rsidR="003A7238">
        <w:t>object header</w:t>
      </w:r>
      <w:r w:rsidR="002E5D49">
        <w:t xml:space="preserve">.  </w:t>
      </w:r>
    </w:p>
    <w:p w14:paraId="3FC9E04B" w14:textId="1E95BD3C" w:rsidR="00FF22C8" w:rsidRDefault="00FF22C8" w:rsidP="00927CE5">
      <w:pPr>
        <w:pStyle w:val="ListParagraph"/>
        <w:numPr>
          <w:ilvl w:val="0"/>
          <w:numId w:val="64"/>
        </w:numPr>
      </w:pPr>
      <w:r>
        <w:t>Aggregators</w:t>
      </w:r>
    </w:p>
    <w:p w14:paraId="3C97B3FF" w14:textId="160414C3" w:rsidR="00FF22C8" w:rsidRDefault="00552A24" w:rsidP="00927CE5">
      <w:pPr>
        <w:ind w:left="720"/>
      </w:pPr>
      <w:r>
        <w:t xml:space="preserve">The library manages two aggregators, one for metadata and </w:t>
      </w:r>
      <w:r w:rsidR="000A7078">
        <w:t>one</w:t>
      </w:r>
      <w:r>
        <w:t xml:space="preserve"> for raw data</w:t>
      </w:r>
      <w:r w:rsidR="00222544">
        <w:t xml:space="preserve"> (but note that metadata aggregation is turned off </w:t>
      </w:r>
      <w:proofErr w:type="gramStart"/>
      <w:r w:rsidR="00222544">
        <w:t>In</w:t>
      </w:r>
      <w:proofErr w:type="gramEnd"/>
      <w:r w:rsidR="00222544">
        <w:t xml:space="preserve"> the split and multi file drivers)</w:t>
      </w:r>
      <w:r>
        <w:t xml:space="preserve">.  </w:t>
      </w:r>
      <w:r w:rsidR="00222544">
        <w:t xml:space="preserve">The aggregator </w:t>
      </w:r>
      <w:r w:rsidR="00FF22C8">
        <w:t>is a contiguous block of free space in the file. The size of each aggregator is tunable via public routines</w:t>
      </w:r>
      <w:r w:rsidR="00E8626C">
        <w:t xml:space="preserve"> </w:t>
      </w:r>
      <w:r w:rsidR="00E8626C" w:rsidRPr="00F00E91">
        <w:rPr>
          <w:i/>
        </w:rPr>
        <w:t>H5Pset_meta_block_size</w:t>
      </w:r>
      <w:r w:rsidR="00E8626C">
        <w:t xml:space="preserve"> and </w:t>
      </w:r>
      <w:r w:rsidR="00E8626C" w:rsidRPr="00F00E91">
        <w:rPr>
          <w:i/>
        </w:rPr>
        <w:t>H5Pset_small_data_block_size</w:t>
      </w:r>
      <w:r w:rsidR="00E8626C">
        <w:t xml:space="preserve"> respectively.</w:t>
      </w:r>
    </w:p>
    <w:p w14:paraId="6DEDB036" w14:textId="5C60EA4B" w:rsidR="00E8626C" w:rsidRDefault="00F64A79" w:rsidP="00927CE5">
      <w:pPr>
        <w:ind w:left="720"/>
      </w:pPr>
      <w:r>
        <w:t>The current implementation of the</w:t>
      </w:r>
      <w:r w:rsidR="00E8626C">
        <w:t xml:space="preserve"> aggregator blocks </w:t>
      </w:r>
      <w:r>
        <w:t>is</w:t>
      </w:r>
      <w:r w:rsidR="00E8626C">
        <w:t xml:space="preserve"> not page-aligned, and the sizes may vary from the </w:t>
      </w:r>
      <w:r w:rsidR="002A53D9">
        <w:t xml:space="preserve">original </w:t>
      </w:r>
      <w:r w:rsidR="00E8626C">
        <w:t xml:space="preserve">specified block size.  </w:t>
      </w:r>
    </w:p>
    <w:p w14:paraId="7DAD3673" w14:textId="77777777" w:rsidR="00007A25" w:rsidRDefault="00FF22C8" w:rsidP="00927CE5">
      <w:pPr>
        <w:pStyle w:val="ListParagraph"/>
        <w:numPr>
          <w:ilvl w:val="0"/>
          <w:numId w:val="65"/>
        </w:numPr>
      </w:pPr>
      <w:r>
        <w:t>Virtual file drivers</w:t>
      </w:r>
    </w:p>
    <w:p w14:paraId="592A0C8B" w14:textId="7A70A9FE" w:rsidR="00007A25" w:rsidRDefault="00F64A79" w:rsidP="00927CE5">
      <w:pPr>
        <w:ind w:left="720"/>
      </w:pPr>
      <w:r>
        <w:t xml:space="preserve">The </w:t>
      </w:r>
      <w:r w:rsidR="000A7078">
        <w:t>l</w:t>
      </w:r>
      <w:r>
        <w:t>ibr</w:t>
      </w:r>
      <w:r w:rsidR="000A7078">
        <w:t xml:space="preserve">ary’s virtual file driver </w:t>
      </w:r>
      <w:r>
        <w:t xml:space="preserve">interface dispatches requests for additional space to the allocation routine of the </w:t>
      </w:r>
      <w:r w:rsidR="004472E1">
        <w:t xml:space="preserve">current </w:t>
      </w:r>
      <w:r>
        <w:t>file driver</w:t>
      </w:r>
      <w:r w:rsidR="004472E1">
        <w:t xml:space="preserve">, which manages I/O to the </w:t>
      </w:r>
      <w:r>
        <w:t xml:space="preserve">file.  For example, if the </w:t>
      </w:r>
      <w:r w:rsidRPr="00007A25">
        <w:rPr>
          <w:i/>
        </w:rPr>
        <w:t xml:space="preserve">sec2 </w:t>
      </w:r>
      <w:r>
        <w:t xml:space="preserve">file driver is being used, its allocation routine will increase the size of the file to service requests.  </w:t>
      </w:r>
    </w:p>
    <w:p w14:paraId="7A61B48C" w14:textId="53564C67" w:rsidR="003A7238" w:rsidRDefault="003A7238" w:rsidP="003A7238">
      <w:r>
        <w:t>For file</w:t>
      </w:r>
      <w:r w:rsidR="00FC0083">
        <w:t>s</w:t>
      </w:r>
      <w:r>
        <w:t xml:space="preserve"> with contiguous address space, the default behavior is to have one free-space manager to handle </w:t>
      </w:r>
      <w:r w:rsidR="00C57455">
        <w:t xml:space="preserve">metadata </w:t>
      </w:r>
      <w:r>
        <w:t>and one free-space manager to handle</w:t>
      </w:r>
      <w:r w:rsidR="00C57455" w:rsidRPr="00C57455">
        <w:t xml:space="preserve"> </w:t>
      </w:r>
      <w:r w:rsidR="00C57455">
        <w:t>raw data</w:t>
      </w:r>
      <w:r>
        <w:t xml:space="preserve">. </w:t>
      </w:r>
    </w:p>
    <w:p w14:paraId="71F0D4B8" w14:textId="596F753C" w:rsidR="003A7238" w:rsidRDefault="003A7238" w:rsidP="003A7238">
      <w:r>
        <w:t>For file</w:t>
      </w:r>
      <w:r w:rsidR="00FC0083">
        <w:t>s</w:t>
      </w:r>
      <w:r>
        <w:t xml:space="preserve"> with non-contiguous address space, it is possible to have </w:t>
      </w:r>
      <w:r w:rsidR="004472E1">
        <w:t xml:space="preserve">up to </w:t>
      </w:r>
      <w:r>
        <w:t>one free-space manager for each of the six file space types: raw data and five types of metadata.</w:t>
      </w:r>
    </w:p>
    <w:p w14:paraId="48EE40C9" w14:textId="4F367493" w:rsidR="00FE0810" w:rsidRDefault="002E5D49">
      <w:r>
        <w:t>Based on the</w:t>
      </w:r>
      <w:r w:rsidR="00C51EF3">
        <w:t>se</w:t>
      </w:r>
      <w:r>
        <w:t xml:space="preserve"> mechanisms, t</w:t>
      </w:r>
      <w:r w:rsidR="00FE0810">
        <w:t>here are</w:t>
      </w:r>
      <w:r w:rsidR="00CA1264">
        <w:t xml:space="preserve"> four</w:t>
      </w:r>
      <w:r w:rsidR="00FA1DF1">
        <w:t xml:space="preserve"> file space </w:t>
      </w:r>
      <w:r w:rsidR="00FE0810">
        <w:t>handling</w:t>
      </w:r>
      <w:r w:rsidR="00CA1264">
        <w:t xml:space="preserve"> strategies available to users for </w:t>
      </w:r>
      <w:r w:rsidR="004472E1">
        <w:t xml:space="preserve">managing </w:t>
      </w:r>
      <w:r w:rsidR="00CA1264">
        <w:t>file space:</w:t>
      </w:r>
    </w:p>
    <w:p w14:paraId="5AFCB6B6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H5F_FILE_SPACE_ALL </w:t>
      </w:r>
    </w:p>
    <w:p w14:paraId="4B70B9E6" w14:textId="69C429AE" w:rsidR="00A7517B" w:rsidRPr="00A7517B" w:rsidRDefault="00A7517B" w:rsidP="00927CE5">
      <w:pPr>
        <w:pStyle w:val="ListParagraph"/>
        <w:numPr>
          <w:ilvl w:val="0"/>
          <w:numId w:val="83"/>
        </w:numPr>
        <w:rPr>
          <w:szCs w:val="24"/>
        </w:rPr>
      </w:pPr>
      <w:r w:rsidRPr="00A7517B">
        <w:rPr>
          <w:szCs w:val="24"/>
        </w:rPr>
        <w:t>Mechanisms used: free-space managers, aggregators, and virtual file drivers</w:t>
      </w:r>
    </w:p>
    <w:p w14:paraId="4C01E73B" w14:textId="451644D1" w:rsidR="00FE2D98" w:rsidRDefault="00C51EF3" w:rsidP="00927CE5">
      <w:pPr>
        <w:pStyle w:val="ListParagraph"/>
        <w:numPr>
          <w:ilvl w:val="0"/>
          <w:numId w:val="83"/>
        </w:numPr>
        <w:rPr>
          <w:szCs w:val="24"/>
        </w:rPr>
      </w:pPr>
      <w:r>
        <w:rPr>
          <w:szCs w:val="24"/>
        </w:rPr>
        <w:t>Free space managed by the free-space managers is discarded at file close, and is thus not persistent across file close/open cycles.</w:t>
      </w:r>
    </w:p>
    <w:p w14:paraId="4ABA32CD" w14:textId="6C96B4D3" w:rsidR="00A7517B" w:rsidRPr="0035115A" w:rsidRDefault="00AE0092" w:rsidP="00927CE5">
      <w:pPr>
        <w:pStyle w:val="ListParagraph"/>
        <w:numPr>
          <w:ilvl w:val="0"/>
          <w:numId w:val="83"/>
        </w:numPr>
        <w:rPr>
          <w:szCs w:val="24"/>
        </w:rPr>
      </w:pPr>
      <w:r w:rsidRPr="0035115A">
        <w:rPr>
          <w:szCs w:val="24"/>
        </w:rPr>
        <w:t xml:space="preserve">This </w:t>
      </w:r>
      <w:r w:rsidR="00FE2D98">
        <w:rPr>
          <w:szCs w:val="24"/>
        </w:rPr>
        <w:t xml:space="preserve">strategy </w:t>
      </w:r>
      <w:r w:rsidRPr="0035115A">
        <w:rPr>
          <w:szCs w:val="24"/>
        </w:rPr>
        <w:t>is the library defaul</w:t>
      </w:r>
      <w:r w:rsidRPr="00E26CA2">
        <w:rPr>
          <w:szCs w:val="24"/>
        </w:rPr>
        <w:t>t</w:t>
      </w:r>
    </w:p>
    <w:p w14:paraId="433DEF7E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H5F_FILE_SPACE_ALL_PERSIST </w:t>
      </w:r>
    </w:p>
    <w:p w14:paraId="1AA577E0" w14:textId="257FF93D" w:rsidR="00A7517B" w:rsidRPr="00E26CA2" w:rsidRDefault="00A7517B" w:rsidP="00927CE5">
      <w:pPr>
        <w:pStyle w:val="ListParagraph"/>
        <w:numPr>
          <w:ilvl w:val="0"/>
          <w:numId w:val="84"/>
        </w:numPr>
        <w:rPr>
          <w:szCs w:val="24"/>
        </w:rPr>
      </w:pPr>
      <w:r w:rsidRPr="0035115A">
        <w:rPr>
          <w:szCs w:val="24"/>
        </w:rPr>
        <w:t>Mechanisms used: free-space managers, aggregators, and virtual file drivers</w:t>
      </w:r>
    </w:p>
    <w:p w14:paraId="1E7E2B4D" w14:textId="025AD73A" w:rsidR="00A7517B" w:rsidRPr="00934B21" w:rsidRDefault="00C51EF3" w:rsidP="00927CE5">
      <w:pPr>
        <w:pStyle w:val="ListParagraph"/>
        <w:numPr>
          <w:ilvl w:val="0"/>
          <w:numId w:val="84"/>
        </w:numPr>
        <w:rPr>
          <w:szCs w:val="24"/>
        </w:rPr>
      </w:pPr>
      <w:r>
        <w:rPr>
          <w:szCs w:val="24"/>
        </w:rPr>
        <w:t>Free space managed by the free-space managers is saved at file close, and thus persists across file close/open cycles</w:t>
      </w:r>
    </w:p>
    <w:p w14:paraId="689AF133" w14:textId="47C00D60" w:rsidR="00A7517B" w:rsidRDefault="00AE0092" w:rsidP="00927CE5">
      <w:pPr>
        <w:pStyle w:val="ListParagraph"/>
        <w:numPr>
          <w:ilvl w:val="0"/>
          <w:numId w:val="82"/>
        </w:numPr>
        <w:rPr>
          <w:szCs w:val="24"/>
        </w:rPr>
      </w:pPr>
      <w:r>
        <w:rPr>
          <w:szCs w:val="24"/>
        </w:rPr>
        <w:t xml:space="preserve">H5F_FILE_SPACE_AGGR_VFD </w:t>
      </w:r>
    </w:p>
    <w:p w14:paraId="7E817706" w14:textId="39896AC2" w:rsidR="00AE0092" w:rsidRDefault="00AE0092" w:rsidP="00927CE5">
      <w:pPr>
        <w:pStyle w:val="ListParagraph"/>
        <w:numPr>
          <w:ilvl w:val="0"/>
          <w:numId w:val="85"/>
        </w:numPr>
        <w:rPr>
          <w:szCs w:val="24"/>
        </w:rPr>
      </w:pPr>
      <w:r w:rsidRPr="00AE0092">
        <w:rPr>
          <w:szCs w:val="24"/>
        </w:rPr>
        <w:t xml:space="preserve">Mechanisms used: </w:t>
      </w:r>
      <w:r>
        <w:rPr>
          <w:szCs w:val="24"/>
        </w:rPr>
        <w:t xml:space="preserve">aggregators </w:t>
      </w:r>
      <w:r w:rsidRPr="00AE0092">
        <w:rPr>
          <w:szCs w:val="24"/>
        </w:rPr>
        <w:t>and virtual file driver</w:t>
      </w:r>
      <w:r>
        <w:rPr>
          <w:szCs w:val="24"/>
        </w:rPr>
        <w:t>s</w:t>
      </w:r>
    </w:p>
    <w:p w14:paraId="35C05AAA" w14:textId="07551A52" w:rsidR="00AE0092" w:rsidRPr="00927CE5" w:rsidRDefault="007554D5" w:rsidP="00927CE5">
      <w:pPr>
        <w:pStyle w:val="ListParagraph"/>
        <w:numPr>
          <w:ilvl w:val="0"/>
          <w:numId w:val="85"/>
        </w:numPr>
        <w:rPr>
          <w:szCs w:val="24"/>
        </w:rPr>
      </w:pPr>
      <w:r>
        <w:rPr>
          <w:szCs w:val="24"/>
        </w:rPr>
        <w:t>F</w:t>
      </w:r>
      <w:r w:rsidR="00AE0092">
        <w:rPr>
          <w:szCs w:val="24"/>
        </w:rPr>
        <w:t xml:space="preserve">ree-space </w:t>
      </w:r>
      <w:r>
        <w:rPr>
          <w:szCs w:val="24"/>
        </w:rPr>
        <w:t xml:space="preserve">is not retained </w:t>
      </w:r>
      <w:r w:rsidR="00AE0092">
        <w:rPr>
          <w:szCs w:val="24"/>
        </w:rPr>
        <w:t xml:space="preserve">across file </w:t>
      </w:r>
      <w:r>
        <w:rPr>
          <w:szCs w:val="24"/>
        </w:rPr>
        <w:t>close/</w:t>
      </w:r>
      <w:r w:rsidR="00AE0092">
        <w:rPr>
          <w:szCs w:val="24"/>
        </w:rPr>
        <w:t>open</w:t>
      </w:r>
      <w:r>
        <w:rPr>
          <w:szCs w:val="24"/>
        </w:rPr>
        <w:t xml:space="preserve"> cycles</w:t>
      </w:r>
    </w:p>
    <w:p w14:paraId="1B4F64AF" w14:textId="77777777" w:rsidR="00A7517B" w:rsidRDefault="00A7517B" w:rsidP="00927CE5">
      <w:pPr>
        <w:pStyle w:val="ListParagraph"/>
        <w:numPr>
          <w:ilvl w:val="0"/>
          <w:numId w:val="82"/>
        </w:numPr>
        <w:rPr>
          <w:szCs w:val="24"/>
        </w:rPr>
      </w:pPr>
      <w:r w:rsidRPr="00927CE5">
        <w:rPr>
          <w:szCs w:val="24"/>
        </w:rPr>
        <w:t xml:space="preserve">H5F_FILE_SPACE_VFD  </w:t>
      </w:r>
    </w:p>
    <w:p w14:paraId="6B6D4BAA" w14:textId="67D166E5" w:rsidR="00A7517B" w:rsidRDefault="00AE0092" w:rsidP="00927CE5">
      <w:pPr>
        <w:pStyle w:val="ListParagraph"/>
        <w:numPr>
          <w:ilvl w:val="0"/>
          <w:numId w:val="86"/>
        </w:numPr>
        <w:rPr>
          <w:szCs w:val="24"/>
        </w:rPr>
      </w:pPr>
      <w:r w:rsidRPr="00AE0092">
        <w:rPr>
          <w:szCs w:val="24"/>
        </w:rPr>
        <w:t>Mechanisms used: virtual file driver</w:t>
      </w:r>
      <w:r>
        <w:rPr>
          <w:szCs w:val="24"/>
        </w:rPr>
        <w:t>s</w:t>
      </w:r>
    </w:p>
    <w:p w14:paraId="57D2698E" w14:textId="23F31E6E" w:rsidR="00207BBE" w:rsidRPr="00CD4016" w:rsidRDefault="007554D5" w:rsidP="00927CE5">
      <w:pPr>
        <w:pStyle w:val="ListParagraph"/>
        <w:numPr>
          <w:ilvl w:val="0"/>
          <w:numId w:val="86"/>
        </w:numPr>
        <w:rPr>
          <w:szCs w:val="24"/>
        </w:rPr>
      </w:pPr>
      <w:r>
        <w:rPr>
          <w:szCs w:val="24"/>
        </w:rPr>
        <w:t>F</w:t>
      </w:r>
      <w:r w:rsidR="00AE0092">
        <w:rPr>
          <w:szCs w:val="24"/>
        </w:rPr>
        <w:t xml:space="preserve">ree-space </w:t>
      </w:r>
      <w:r>
        <w:rPr>
          <w:szCs w:val="24"/>
        </w:rPr>
        <w:t xml:space="preserve">is not retained </w:t>
      </w:r>
      <w:r w:rsidR="00AE0092">
        <w:rPr>
          <w:szCs w:val="24"/>
        </w:rPr>
        <w:t xml:space="preserve">across file </w:t>
      </w:r>
      <w:r>
        <w:rPr>
          <w:szCs w:val="24"/>
        </w:rPr>
        <w:t>close/</w:t>
      </w:r>
      <w:r w:rsidR="00AE0092">
        <w:rPr>
          <w:szCs w:val="24"/>
        </w:rPr>
        <w:t>open</w:t>
      </w:r>
      <w:r>
        <w:rPr>
          <w:szCs w:val="24"/>
        </w:rPr>
        <w:t xml:space="preserve"> cycles</w:t>
      </w:r>
      <w:r w:rsidR="00207BBE" w:rsidRPr="00207BBE">
        <w:t xml:space="preserve"> </w:t>
      </w:r>
    </w:p>
    <w:p w14:paraId="40419D30" w14:textId="07A88C0C" w:rsidR="00985FBE" w:rsidRPr="00207BBE" w:rsidRDefault="00207BBE">
      <w:pPr>
        <w:rPr>
          <w:szCs w:val="24"/>
        </w:rPr>
      </w:pPr>
      <w:r>
        <w:t xml:space="preserve">Please refer to the </w:t>
      </w:r>
      <w:r w:rsidRPr="00207BBE">
        <w:rPr>
          <w:i/>
        </w:rPr>
        <w:t>HDF5 File Space Management</w:t>
      </w:r>
      <w:r>
        <w:t xml:space="preserve"> document for full details.</w:t>
      </w:r>
    </w:p>
    <w:p w14:paraId="67E1AC7D" w14:textId="40E328EB" w:rsidR="00985FBE" w:rsidRPr="00CD4016" w:rsidRDefault="00207BBE">
      <w:pPr>
        <w:pStyle w:val="Heading2"/>
      </w:pPr>
      <w:bookmarkStart w:id="4" w:name="_Toc433019954"/>
      <w:r>
        <w:t>P</w:t>
      </w:r>
      <w:r w:rsidR="00985FBE">
        <w:t xml:space="preserve">ublic </w:t>
      </w:r>
      <w:r w:rsidR="0028106F">
        <w:t>R</w:t>
      </w:r>
      <w:r w:rsidR="00985FBE">
        <w:t>outines</w:t>
      </w:r>
      <w:bookmarkEnd w:id="4"/>
      <w:r w:rsidR="00985FBE">
        <w:t xml:space="preserve"> </w:t>
      </w:r>
    </w:p>
    <w:p w14:paraId="21D2379E" w14:textId="6FB51058" w:rsidR="005A03B7" w:rsidRDefault="005A03B7" w:rsidP="005A03B7">
      <w:pPr>
        <w:pStyle w:val="ListParagraph"/>
        <w:numPr>
          <w:ilvl w:val="0"/>
          <w:numId w:val="93"/>
        </w:numPr>
        <w:rPr>
          <w:i/>
        </w:rPr>
      </w:pPr>
      <w:proofErr w:type="spellStart"/>
      <w:r w:rsidRPr="00DA1544">
        <w:rPr>
          <w:i/>
        </w:rPr>
        <w:t>herr_t</w:t>
      </w:r>
      <w:proofErr w:type="spellEnd"/>
      <w:r w:rsidRPr="00DA1544">
        <w:rPr>
          <w:i/>
        </w:rPr>
        <w:t xml:space="preserve"> H5P</w:t>
      </w:r>
      <w:r w:rsidR="00985FBE">
        <w:rPr>
          <w:i/>
        </w:rPr>
        <w:t>set_file_space</w:t>
      </w:r>
      <w:r w:rsidRPr="00DA1544">
        <w:rPr>
          <w:i/>
        </w:rPr>
        <w:t>(</w:t>
      </w:r>
      <w:proofErr w:type="spellStart"/>
      <w:r w:rsidRPr="00DA1544">
        <w:rPr>
          <w:i/>
        </w:rPr>
        <w:t>hid_t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fcpl</w:t>
      </w:r>
      <w:proofErr w:type="spellEnd"/>
      <w:r w:rsidRPr="00DA1544">
        <w:rPr>
          <w:i/>
        </w:rPr>
        <w:t>, H5F_</w:t>
      </w:r>
      <w:r w:rsidR="00985FBE">
        <w:rPr>
          <w:i/>
        </w:rPr>
        <w:t>file_space_type</w:t>
      </w:r>
      <w:r w:rsidRPr="00DA1544">
        <w:rPr>
          <w:i/>
        </w:rPr>
        <w:t xml:space="preserve">_t strategy,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threshold)</w:t>
      </w:r>
    </w:p>
    <w:p w14:paraId="685D3CBC" w14:textId="18CACE79" w:rsidR="00985FBE" w:rsidRDefault="00966F89" w:rsidP="005A03B7">
      <w:pPr>
        <w:pStyle w:val="ListParagraph"/>
        <w:numPr>
          <w:ilvl w:val="0"/>
          <w:numId w:val="98"/>
        </w:numPr>
        <w:rPr>
          <w:i/>
        </w:rPr>
      </w:pPr>
      <w:r>
        <w:t xml:space="preserve">Set the file space handling </w:t>
      </w:r>
      <w:r w:rsidRPr="00927CE5">
        <w:rPr>
          <w:i/>
        </w:rPr>
        <w:t>strategy</w:t>
      </w:r>
      <w:r>
        <w:t xml:space="preserve"> and free-space section </w:t>
      </w:r>
      <w:r w:rsidRPr="00927CE5">
        <w:rPr>
          <w:i/>
        </w:rPr>
        <w:t>threshold</w:t>
      </w:r>
      <w:r>
        <w:t xml:space="preserve"> in the file creation property list </w:t>
      </w:r>
      <w:proofErr w:type="spellStart"/>
      <w:r w:rsidR="00985FBE" w:rsidRPr="00EC08DB">
        <w:rPr>
          <w:i/>
        </w:rPr>
        <w:t>fcpl</w:t>
      </w:r>
      <w:proofErr w:type="spellEnd"/>
      <w:r w:rsidR="00985FBE">
        <w:t>; the setting cannot be changed for the life of the file.</w:t>
      </w:r>
    </w:p>
    <w:p w14:paraId="18AC7B59" w14:textId="77777777" w:rsidR="005A03B7" w:rsidRPr="00DA1544" w:rsidRDefault="005A03B7" w:rsidP="005A03B7">
      <w:pPr>
        <w:pStyle w:val="ListParagraph"/>
        <w:numPr>
          <w:ilvl w:val="0"/>
          <w:numId w:val="98"/>
        </w:numPr>
        <w:rPr>
          <w:i/>
        </w:rPr>
      </w:pPr>
      <w:r>
        <w:rPr>
          <w:i/>
        </w:rPr>
        <w:t xml:space="preserve">strategy </w:t>
      </w:r>
      <w:r w:rsidRPr="00DA1544">
        <w:t>is the file space handling strategy defined as:</w:t>
      </w:r>
    </w:p>
    <w:p w14:paraId="19C8C4F0" w14:textId="77777777" w:rsidR="00985FBE" w:rsidRDefault="00985FBE" w:rsidP="00927CE5">
      <w:pPr>
        <w:pStyle w:val="PlainText"/>
        <w:ind w:left="720" w:firstLine="720"/>
      </w:pPr>
      <w:r>
        <w:t xml:space="preserve">  </w:t>
      </w:r>
      <w:proofErr w:type="spellStart"/>
      <w:proofErr w:type="gramStart"/>
      <w:r w:rsidR="005A03B7" w:rsidRPr="00F04D7C">
        <w:t>typedef</w:t>
      </w:r>
      <w:proofErr w:type="spellEnd"/>
      <w:proofErr w:type="gramEnd"/>
      <w:r w:rsidR="005A03B7" w:rsidRPr="00F04D7C">
        <w:t xml:space="preserve"> </w:t>
      </w:r>
      <w:proofErr w:type="spellStart"/>
      <w:r w:rsidR="005A03B7" w:rsidRPr="00F04D7C">
        <w:t>enum</w:t>
      </w:r>
      <w:proofErr w:type="spellEnd"/>
      <w:r w:rsidR="005A03B7" w:rsidRPr="00F04D7C">
        <w:t xml:space="preserve"> </w:t>
      </w:r>
      <w:r w:rsidRPr="00985FBE">
        <w:t>H5F_file_space_type_t</w:t>
      </w:r>
      <w:r w:rsidR="005A03B7" w:rsidRPr="00F04D7C">
        <w:t xml:space="preserve"> {</w:t>
      </w:r>
    </w:p>
    <w:p w14:paraId="4CA2C9D4" w14:textId="76BFFDBC" w:rsidR="005A03B7" w:rsidRDefault="00985FBE" w:rsidP="00927CE5">
      <w:pPr>
        <w:pStyle w:val="PlainText"/>
        <w:ind w:left="1440"/>
      </w:pPr>
      <w:r>
        <w:t xml:space="preserve">    </w:t>
      </w:r>
      <w:r w:rsidRPr="00985FBE">
        <w:t>H5F_FILE_SPACE_DEFAULT</w:t>
      </w:r>
      <w:r w:rsidR="007F3CEE">
        <w:t>=</w:t>
      </w:r>
      <w:r w:rsidR="005A03B7">
        <w:t xml:space="preserve">0, </w:t>
      </w:r>
      <w:r>
        <w:tab/>
      </w:r>
      <w:r w:rsidR="007F3CEE">
        <w:t xml:space="preserve">  </w:t>
      </w:r>
      <w:r w:rsidR="00ED7716">
        <w:t xml:space="preserve"> </w:t>
      </w:r>
      <w:r w:rsidR="005A03B7">
        <w:t xml:space="preserve">/* </w:t>
      </w:r>
      <w:r w:rsidR="007C55B2">
        <w:t>Not Used??</w:t>
      </w:r>
      <w:r w:rsidR="005A03B7">
        <w:t xml:space="preserve"> */</w:t>
      </w:r>
      <w:r w:rsidR="005A03B7" w:rsidRPr="00F04D7C">
        <w:t xml:space="preserve"> </w:t>
      </w:r>
    </w:p>
    <w:p w14:paraId="1C259C24" w14:textId="377DF8D6" w:rsidR="005A03B7" w:rsidRDefault="00985FBE" w:rsidP="00927CE5">
      <w:pPr>
        <w:pStyle w:val="PlainText"/>
        <w:ind w:left="720" w:firstLine="720"/>
      </w:pPr>
      <w:r>
        <w:t xml:space="preserve">    </w:t>
      </w:r>
      <w:r w:rsidR="007C55B2">
        <w:t>H5F_FILE_S</w:t>
      </w:r>
      <w:r w:rsidR="007F3CEE">
        <w:t>PACE_ALL_PERSIST=</w:t>
      </w:r>
      <w:r w:rsidRPr="00985FBE">
        <w:t>1</w:t>
      </w:r>
      <w:r w:rsidR="00ED7716">
        <w:t>,</w:t>
      </w:r>
      <w:r>
        <w:t xml:space="preserve"> </w:t>
      </w:r>
      <w:r w:rsidR="005A03B7">
        <w:t xml:space="preserve">/* </w:t>
      </w:r>
      <w:r>
        <w:t>Persistent FSM</w:t>
      </w:r>
      <w:r w:rsidR="005A03B7">
        <w:t xml:space="preserve">, </w:t>
      </w:r>
      <w:r>
        <w:t xml:space="preserve">aggregators, </w:t>
      </w:r>
      <w:r w:rsidR="005A03B7">
        <w:t>VFD */</w:t>
      </w:r>
    </w:p>
    <w:p w14:paraId="69E3C78C" w14:textId="7948B862" w:rsidR="005A03B7" w:rsidRPr="00F04D7C" w:rsidRDefault="007F3CEE" w:rsidP="00927CE5">
      <w:pPr>
        <w:pStyle w:val="PlainText"/>
        <w:ind w:left="720" w:firstLine="720"/>
      </w:pPr>
      <w:r>
        <w:t xml:space="preserve">    </w:t>
      </w:r>
      <w:r w:rsidRPr="007F3CEE">
        <w:t>H5F_FILE_SPACE_ALL</w:t>
      </w:r>
      <w:r>
        <w:t>=</w:t>
      </w:r>
      <w:r w:rsidR="005A03B7">
        <w:t>2</w:t>
      </w:r>
      <w:r>
        <w:t>,</w:t>
      </w:r>
      <w:r w:rsidR="005A03B7">
        <w:tab/>
        <w:t xml:space="preserve">/* </w:t>
      </w:r>
      <w:r>
        <w:t>Non-persistent FSM, a</w:t>
      </w:r>
      <w:r w:rsidR="005A03B7">
        <w:t>ggregators, VFD */</w:t>
      </w:r>
    </w:p>
    <w:p w14:paraId="626B4815" w14:textId="3EB24336" w:rsidR="005A03B7" w:rsidRDefault="007F3CEE" w:rsidP="00927CE5">
      <w:pPr>
        <w:pStyle w:val="PlainText"/>
        <w:ind w:left="720" w:firstLine="720"/>
      </w:pPr>
      <w:r>
        <w:t xml:space="preserve">    H5F_FILE_SPACE_AGGR_VFD=</w:t>
      </w:r>
      <w:r w:rsidR="005A03B7">
        <w:t>3</w:t>
      </w:r>
      <w:r>
        <w:t xml:space="preserve">, </w:t>
      </w:r>
      <w:r w:rsidR="005A03B7">
        <w:t xml:space="preserve">/* </w:t>
      </w:r>
      <w:r>
        <w:t>Aggregators, VFD</w:t>
      </w:r>
      <w:r w:rsidR="005A03B7">
        <w:t xml:space="preserve"> */</w:t>
      </w:r>
    </w:p>
    <w:p w14:paraId="5FBF843E" w14:textId="52766646" w:rsidR="007F3CEE" w:rsidRDefault="007F3CEE" w:rsidP="00927CE5">
      <w:pPr>
        <w:pStyle w:val="PlainText"/>
        <w:ind w:left="720" w:firstLine="720"/>
      </w:pPr>
      <w:r>
        <w:t xml:space="preserve">    H5F_FILE_SPACE_VFD=</w:t>
      </w:r>
      <w:r w:rsidRPr="007F3CEE">
        <w:t>4</w:t>
      </w:r>
      <w:r>
        <w:t>,</w:t>
      </w:r>
      <w:r>
        <w:tab/>
        <w:t>/* VFD */</w:t>
      </w:r>
    </w:p>
    <w:p w14:paraId="12361A9E" w14:textId="62E18EB6" w:rsidR="007F3CEE" w:rsidRPr="00F04D7C" w:rsidRDefault="007F3CEE" w:rsidP="00927CE5">
      <w:pPr>
        <w:pStyle w:val="PlainText"/>
        <w:ind w:left="720" w:firstLine="720"/>
      </w:pPr>
      <w:r>
        <w:t xml:space="preserve">    </w:t>
      </w:r>
      <w:r w:rsidRPr="007F3CEE">
        <w:t>H5F_FILE_SPACE_NTYPES</w:t>
      </w:r>
    </w:p>
    <w:p w14:paraId="06258A7D" w14:textId="2789ADB5" w:rsidR="005A03B7" w:rsidRDefault="007F3CEE" w:rsidP="00927CE5">
      <w:pPr>
        <w:pStyle w:val="PlainText"/>
        <w:ind w:left="360" w:firstLine="720"/>
      </w:pPr>
      <w:r>
        <w:t xml:space="preserve">     </w:t>
      </w:r>
      <w:r w:rsidR="005A03B7" w:rsidRPr="00F04D7C">
        <w:t xml:space="preserve">} </w:t>
      </w:r>
      <w:r w:rsidR="00985FBE" w:rsidRPr="00985FBE">
        <w:t>H5F_file_space_type_t</w:t>
      </w:r>
      <w:r w:rsidR="005A03B7" w:rsidRPr="00F04D7C">
        <w:t>;</w:t>
      </w:r>
    </w:p>
    <w:p w14:paraId="693E8F63" w14:textId="77777777" w:rsidR="005A03B7" w:rsidRDefault="005A03B7" w:rsidP="005A03B7">
      <w:pPr>
        <w:pStyle w:val="PlainText"/>
        <w:ind w:left="1440"/>
      </w:pPr>
    </w:p>
    <w:p w14:paraId="12BA23FB" w14:textId="6FC72A63" w:rsidR="005A03B7" w:rsidRPr="00F04D7C" w:rsidRDefault="005A03B7">
      <w:pPr>
        <w:pStyle w:val="ListParagraph"/>
        <w:numPr>
          <w:ilvl w:val="1"/>
          <w:numId w:val="93"/>
        </w:numPr>
      </w:pPr>
      <w:proofErr w:type="gramStart"/>
      <w:r w:rsidRPr="00DA1544">
        <w:rPr>
          <w:i/>
        </w:rPr>
        <w:t>threshold</w:t>
      </w:r>
      <w:proofErr w:type="gramEnd"/>
      <w:r>
        <w:t xml:space="preserve"> is the smallest free-space section size that t</w:t>
      </w:r>
      <w:r w:rsidR="00966F89">
        <w:t>he free-space manager will track.</w:t>
      </w:r>
    </w:p>
    <w:p w14:paraId="0A0319A5" w14:textId="36003BDF" w:rsidR="005A03B7" w:rsidRDefault="005A03B7" w:rsidP="005A03B7">
      <w:pPr>
        <w:pStyle w:val="ListParagraph"/>
        <w:numPr>
          <w:ilvl w:val="0"/>
          <w:numId w:val="95"/>
        </w:numPr>
        <w:rPr>
          <w:i/>
        </w:rPr>
      </w:pPr>
      <w:proofErr w:type="spellStart"/>
      <w:r w:rsidRPr="00462809">
        <w:rPr>
          <w:i/>
        </w:rPr>
        <w:t>h</w:t>
      </w:r>
      <w:r w:rsidR="00C93087">
        <w:rPr>
          <w:i/>
        </w:rPr>
        <w:t>err_t</w:t>
      </w:r>
      <w:proofErr w:type="spellEnd"/>
      <w:r w:rsidR="00C93087">
        <w:rPr>
          <w:i/>
        </w:rPr>
        <w:t xml:space="preserve"> H5Pget_file space</w:t>
      </w:r>
      <w:r w:rsidRPr="00462809">
        <w:rPr>
          <w:i/>
        </w:rPr>
        <w:t>(</w:t>
      </w:r>
      <w:proofErr w:type="spellStart"/>
      <w:r w:rsidRPr="00462809">
        <w:rPr>
          <w:i/>
        </w:rPr>
        <w:t>hid</w:t>
      </w:r>
      <w:r>
        <w:rPr>
          <w:i/>
        </w:rPr>
        <w:t>_</w:t>
      </w:r>
      <w:r w:rsidRPr="00462809">
        <w:rPr>
          <w:i/>
        </w:rPr>
        <w:t>t</w:t>
      </w:r>
      <w:proofErr w:type="spellEnd"/>
      <w:r w:rsidRPr="00462809">
        <w:rPr>
          <w:i/>
        </w:rPr>
        <w:t xml:space="preserve"> </w:t>
      </w:r>
      <w:proofErr w:type="spellStart"/>
      <w:r w:rsidRPr="00462809">
        <w:rPr>
          <w:i/>
        </w:rPr>
        <w:t>fcpl</w:t>
      </w:r>
      <w:proofErr w:type="spellEnd"/>
      <w:r w:rsidRPr="00462809">
        <w:rPr>
          <w:i/>
        </w:rPr>
        <w:t xml:space="preserve">, H5F_fspace_strategy_t *strategy,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*threshold)</w:t>
      </w:r>
    </w:p>
    <w:p w14:paraId="33FB9107" w14:textId="51EF4F68" w:rsidR="005A03B7" w:rsidRDefault="005A03B7" w:rsidP="005A03B7">
      <w:pPr>
        <w:pStyle w:val="ListParagraph"/>
        <w:numPr>
          <w:ilvl w:val="1"/>
          <w:numId w:val="95"/>
        </w:numPr>
      </w:pPr>
      <w:r>
        <w:t>R</w:t>
      </w:r>
      <w:r w:rsidRPr="00DA1544">
        <w:t xml:space="preserve">etrieve </w:t>
      </w:r>
      <w:r>
        <w:t>th</w:t>
      </w:r>
      <w:r w:rsidR="007F3CEE">
        <w:t xml:space="preserve">e file space handling strategy and </w:t>
      </w:r>
      <w:r>
        <w:t xml:space="preserve">free-space threshold value in the parameters </w:t>
      </w:r>
      <w:r w:rsidRPr="00DA1544">
        <w:rPr>
          <w:i/>
        </w:rPr>
        <w:t>strategy</w:t>
      </w:r>
      <w:r w:rsidR="007F3CEE">
        <w:t xml:space="preserve"> </w:t>
      </w:r>
      <w:r>
        <w:t xml:space="preserve">and </w:t>
      </w:r>
      <w:r w:rsidRPr="00DA1544">
        <w:rPr>
          <w:i/>
        </w:rPr>
        <w:t>threshold</w:t>
      </w:r>
      <w:r>
        <w:t xml:space="preserve"> respectively.</w:t>
      </w:r>
    </w:p>
    <w:p w14:paraId="54F79B53" w14:textId="4205ADA2" w:rsidR="005A03B7" w:rsidRDefault="005A03B7" w:rsidP="005A03B7">
      <w:pPr>
        <w:pStyle w:val="ListParagraph"/>
        <w:numPr>
          <w:ilvl w:val="1"/>
          <w:numId w:val="95"/>
        </w:numPr>
      </w:pPr>
      <w:r>
        <w:t xml:space="preserve">Return the library default value as follows when not set via </w:t>
      </w:r>
      <w:r w:rsidRPr="00DA1544">
        <w:rPr>
          <w:i/>
        </w:rPr>
        <w:t>H5Pset_file_space</w:t>
      </w:r>
      <w:r>
        <w:t>:</w:t>
      </w:r>
    </w:p>
    <w:p w14:paraId="3A0E9A91" w14:textId="77BC0E2D" w:rsidR="005A03B7" w:rsidRPr="00DA1544" w:rsidRDefault="005A03B7" w:rsidP="005A03B7">
      <w:pPr>
        <w:pStyle w:val="ListParagraph"/>
        <w:numPr>
          <w:ilvl w:val="2"/>
          <w:numId w:val="95"/>
        </w:numPr>
      </w:pPr>
      <w:r>
        <w:rPr>
          <w:i/>
        </w:rPr>
        <w:t>strategy—</w:t>
      </w:r>
      <w:r w:rsidRPr="0069161E">
        <w:rPr>
          <w:i/>
        </w:rPr>
        <w:t xml:space="preserve"> </w:t>
      </w:r>
      <w:r w:rsidRPr="00927CE5">
        <w:t>H5F_</w:t>
      </w:r>
      <w:r w:rsidR="00C93087" w:rsidRPr="00927CE5">
        <w:t>FILE_SPACE_ALL</w:t>
      </w:r>
    </w:p>
    <w:p w14:paraId="166B6654" w14:textId="27FFA646" w:rsidR="00F64A79" w:rsidRDefault="005A03B7" w:rsidP="00927CE5">
      <w:pPr>
        <w:pStyle w:val="ListParagraph"/>
        <w:numPr>
          <w:ilvl w:val="2"/>
          <w:numId w:val="95"/>
        </w:numPr>
      </w:pPr>
      <w:r>
        <w:rPr>
          <w:i/>
        </w:rPr>
        <w:t>threshold—</w:t>
      </w:r>
      <w:r w:rsidRPr="00927CE5">
        <w:t>1</w:t>
      </w:r>
    </w:p>
    <w:p w14:paraId="00F447A7" w14:textId="65A599BC" w:rsidR="00207BBE" w:rsidRDefault="00847D50">
      <w:pPr>
        <w:pStyle w:val="Heading2"/>
      </w:pPr>
      <w:bookmarkStart w:id="5" w:name="_Toc433019955"/>
      <w:r>
        <w:t xml:space="preserve">File Space Info </w:t>
      </w:r>
      <w:r w:rsidR="0028106F">
        <w:t>M</w:t>
      </w:r>
      <w:r w:rsidR="00207BBE">
        <w:t>essage</w:t>
      </w:r>
      <w:bookmarkEnd w:id="5"/>
    </w:p>
    <w:p w14:paraId="34ED9A5B" w14:textId="77777777" w:rsidR="00847D50" w:rsidRDefault="00847D50" w:rsidP="00847D50">
      <w:r>
        <w:t>The library’s default setting for handling file space is:</w:t>
      </w:r>
    </w:p>
    <w:p w14:paraId="1A4752E1" w14:textId="0D091FAF" w:rsidR="00847D50" w:rsidRDefault="00847D50" w:rsidP="00847D50">
      <w:pPr>
        <w:pStyle w:val="ListParagraph"/>
        <w:numPr>
          <w:ilvl w:val="0"/>
          <w:numId w:val="131"/>
        </w:numPr>
      </w:pPr>
      <w:r>
        <w:t xml:space="preserve">File space </w:t>
      </w:r>
      <w:r w:rsidR="002A53D9">
        <w:t xml:space="preserve">handling </w:t>
      </w:r>
      <w:r>
        <w:t>strategy is H5F_</w:t>
      </w:r>
      <w:r w:rsidRPr="00EC08DB">
        <w:rPr>
          <w:szCs w:val="24"/>
        </w:rPr>
        <w:t>FILE_SPACE_ALL</w:t>
      </w:r>
    </w:p>
    <w:p w14:paraId="5585BA5A" w14:textId="32112749" w:rsidR="00847D50" w:rsidRDefault="00847D50" w:rsidP="00847D50">
      <w:pPr>
        <w:pStyle w:val="ListParagraph"/>
        <w:numPr>
          <w:ilvl w:val="0"/>
          <w:numId w:val="131"/>
        </w:numPr>
      </w:pPr>
      <w:r>
        <w:t xml:space="preserve">Free-space </w:t>
      </w:r>
      <w:r w:rsidR="002A53D9">
        <w:t xml:space="preserve">section </w:t>
      </w:r>
      <w:r>
        <w:t>threshold is 1</w:t>
      </w:r>
    </w:p>
    <w:p w14:paraId="63E3CAF2" w14:textId="27DCC8ED" w:rsidR="00847D50" w:rsidRPr="00847D50" w:rsidRDefault="00847D50">
      <w:r>
        <w:t xml:space="preserve">If the user sets file space info that deviates from any of the above, the library will create the </w:t>
      </w:r>
      <w:r w:rsidRPr="00EF33D2">
        <w:rPr>
          <w:i/>
        </w:rPr>
        <w:t>File Space Info</w:t>
      </w:r>
      <w:r>
        <w:t xml:space="preserve"> message to store the non-default setting and the message is stored in the superblock extension.</w:t>
      </w:r>
    </w:p>
    <w:p w14:paraId="6A107A51" w14:textId="0B7B9AAA" w:rsidR="00A95FBD" w:rsidRPr="00A95FBD" w:rsidRDefault="00847D50" w:rsidP="00927CE5">
      <w:pPr>
        <w:jc w:val="center"/>
      </w:pPr>
      <w:r>
        <w:rPr>
          <w:b/>
        </w:rPr>
        <w:t xml:space="preserve">Layout: </w:t>
      </w:r>
      <w:r w:rsidR="005172E2">
        <w:rPr>
          <w:b/>
        </w:rPr>
        <w:t xml:space="preserve">Version 0 </w:t>
      </w:r>
      <w:r>
        <w:rPr>
          <w:b/>
        </w:rPr>
        <w:t>File Space Info m</w:t>
      </w:r>
      <w:r w:rsidR="00A95FBD" w:rsidRPr="00862958">
        <w:rPr>
          <w:b/>
        </w:rPr>
        <w:t>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095404" w14:paraId="456858CD" w14:textId="77777777" w:rsidTr="00A95FBD">
        <w:tc>
          <w:tcPr>
            <w:tcW w:w="2538" w:type="dxa"/>
          </w:tcPr>
          <w:p w14:paraId="407BC755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</w:tcPr>
          <w:p w14:paraId="679AD1AE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396AFD31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588019BD" w14:textId="77777777" w:rsidR="00095404" w:rsidRPr="00577DC7" w:rsidRDefault="00095404" w:rsidP="00A95FBD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</w:tr>
      <w:tr w:rsidR="00EC287D" w14:paraId="2835E069" w14:textId="77777777" w:rsidTr="00927CE5">
        <w:tc>
          <w:tcPr>
            <w:tcW w:w="2538" w:type="dxa"/>
          </w:tcPr>
          <w:p w14:paraId="4F2394F3" w14:textId="77777777" w:rsidR="00EC287D" w:rsidRPr="001C1FB9" w:rsidRDefault="00EC287D" w:rsidP="00A95FBD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2538" w:type="dxa"/>
          </w:tcPr>
          <w:p w14:paraId="23161E5F" w14:textId="77777777" w:rsidR="00EC287D" w:rsidRPr="001C1FB9" w:rsidRDefault="00EC287D" w:rsidP="00A95FBD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5076" w:type="dxa"/>
            <w:gridSpan w:val="2"/>
            <w:shd w:val="clear" w:color="auto" w:fill="BFBFBF" w:themeFill="background1" w:themeFillShade="BF"/>
          </w:tcPr>
          <w:p w14:paraId="3A31EBF5" w14:textId="01106DEF" w:rsidR="00EC287D" w:rsidRPr="00927CE5" w:rsidRDefault="00EC287D" w:rsidP="00927CE5">
            <w:pPr>
              <w:tabs>
                <w:tab w:val="left" w:pos="1286"/>
                <w:tab w:val="right" w:pos="4860"/>
              </w:tabs>
              <w:jc w:val="left"/>
              <w:rPr>
                <w:szCs w:val="24"/>
              </w:rPr>
            </w:pPr>
            <w:r w:rsidRPr="00927CE5">
              <w:rPr>
                <w:i/>
                <w:szCs w:val="24"/>
              </w:rPr>
              <w:t>This exists to align table nicely.</w:t>
            </w:r>
            <w:r w:rsidR="006D2097">
              <w:rPr>
                <w:i/>
                <w:szCs w:val="24"/>
              </w:rPr>
              <w:tab/>
            </w:r>
          </w:p>
        </w:tc>
      </w:tr>
      <w:tr w:rsidR="00095404" w14:paraId="27BF1FFE" w14:textId="77777777" w:rsidTr="00A95FBD">
        <w:tc>
          <w:tcPr>
            <w:tcW w:w="10152" w:type="dxa"/>
            <w:gridSpan w:val="4"/>
          </w:tcPr>
          <w:p w14:paraId="35EEDDC8" w14:textId="77777777" w:rsidR="00095404" w:rsidRPr="001C1FB9" w:rsidRDefault="00095404" w:rsidP="00A95FBD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 xml:space="preserve">Free-space section </w:t>
            </w:r>
            <w:proofErr w:type="spellStart"/>
            <w:r w:rsidRPr="001C1FB9">
              <w:rPr>
                <w:szCs w:val="24"/>
              </w:rPr>
              <w:t>threshold</w:t>
            </w:r>
            <w:r w:rsidRPr="001C1FB9">
              <w:rPr>
                <w:szCs w:val="24"/>
                <w:vertAlign w:val="superscript"/>
              </w:rPr>
              <w:t>L</w:t>
            </w:r>
            <w:proofErr w:type="spellEnd"/>
          </w:p>
        </w:tc>
      </w:tr>
      <w:tr w:rsidR="00095404" w14:paraId="77A858BD" w14:textId="77777777" w:rsidTr="00A95FBD">
        <w:tc>
          <w:tcPr>
            <w:tcW w:w="10152" w:type="dxa"/>
            <w:gridSpan w:val="4"/>
          </w:tcPr>
          <w:p w14:paraId="525B132A" w14:textId="037039FF" w:rsidR="00095404" w:rsidRDefault="00095404" w:rsidP="00A95FBD">
            <w:pPr>
              <w:jc w:val="left"/>
              <w:rPr>
                <w:szCs w:val="24"/>
              </w:rPr>
            </w:pPr>
            <w:proofErr w:type="spellStart"/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proofErr w:type="spellEnd"/>
            <w:r w:rsidRPr="001C1FB9">
              <w:rPr>
                <w:szCs w:val="24"/>
              </w:rPr>
              <w:t xml:space="preserve"> of 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the six file space types:</w:t>
            </w:r>
            <w:r w:rsidRPr="001C1FB9">
              <w:rPr>
                <w:szCs w:val="24"/>
              </w:rPr>
              <w:t xml:space="preserve"> </w:t>
            </w:r>
          </w:p>
          <w:p w14:paraId="0AFB1637" w14:textId="5F92E5BF" w:rsidR="00095404" w:rsidRDefault="007550F2" w:rsidP="00A95FBD">
            <w:pPr>
              <w:ind w:left="720"/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r>
              <w:rPr>
                <w:szCs w:val="24"/>
              </w:rPr>
              <w:t xml:space="preserve">H5FD_MEM_SUPER, H5FD_MEM_BTREE, H5FD_MEM_DRAW, </w:t>
            </w:r>
          </w:p>
          <w:p w14:paraId="5D8FFB4B" w14:textId="77777777" w:rsidR="00095404" w:rsidRPr="00862958" w:rsidRDefault="00095404" w:rsidP="00A95FBD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</w:tbl>
    <w:p w14:paraId="3FE7F3AB" w14:textId="77777777" w:rsidR="00095404" w:rsidRDefault="000954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534"/>
      </w:tblGrid>
      <w:tr w:rsidR="006D2097" w:rsidRPr="00577DC7" w14:paraId="0D5E96BC" w14:textId="77777777" w:rsidTr="00ED7716">
        <w:tc>
          <w:tcPr>
            <w:tcW w:w="3618" w:type="dxa"/>
          </w:tcPr>
          <w:p w14:paraId="5E592C41" w14:textId="77777777" w:rsidR="006D2097" w:rsidRPr="00577DC7" w:rsidRDefault="006D2097" w:rsidP="00ED7716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6534" w:type="dxa"/>
            <w:tcBorders>
              <w:bottom w:val="single" w:sz="4" w:space="0" w:color="000000" w:themeColor="text1"/>
            </w:tcBorders>
          </w:tcPr>
          <w:p w14:paraId="1E03A85C" w14:textId="77777777" w:rsidR="006D2097" w:rsidRPr="00577DC7" w:rsidRDefault="006D2097" w:rsidP="00ED77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D2097" w:rsidRPr="00862958" w14:paraId="535E145A" w14:textId="77777777" w:rsidTr="00ED7716">
        <w:tc>
          <w:tcPr>
            <w:tcW w:w="3618" w:type="dxa"/>
          </w:tcPr>
          <w:p w14:paraId="00C95E73" w14:textId="77777777" w:rsidR="006D2097" w:rsidRPr="001C1FB9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6534" w:type="dxa"/>
          </w:tcPr>
          <w:p w14:paraId="48392570" w14:textId="77777777" w:rsidR="006D2097" w:rsidRPr="00862958" w:rsidRDefault="006D2097" w:rsidP="00ED7716">
            <w:pPr>
              <w:tabs>
                <w:tab w:val="left" w:pos="1286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>The version number is used to indicate the format of the message.  The value is 0.</w:t>
            </w:r>
          </w:p>
        </w:tc>
      </w:tr>
      <w:tr w:rsidR="006D2097" w:rsidRPr="00862958" w14:paraId="52882028" w14:textId="77777777" w:rsidTr="00ED7716">
        <w:tc>
          <w:tcPr>
            <w:tcW w:w="3618" w:type="dxa"/>
          </w:tcPr>
          <w:p w14:paraId="5B3F9DC1" w14:textId="77777777" w:rsidR="006D2097" w:rsidRPr="001C1FB9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6534" w:type="dxa"/>
          </w:tcPr>
          <w:p w14:paraId="3293E5E2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>This is the file space strategy used to manage file space:</w:t>
            </w:r>
          </w:p>
          <w:p w14:paraId="6EE6D0BC" w14:textId="1B227083" w:rsidR="006D2097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rFonts w:eastAsiaTheme="majorEastAsia" w:cstheme="majorBidi"/>
                <w:i/>
                <w:color w:val="000000" w:themeColor="text1"/>
              </w:rPr>
            </w:pPr>
            <w:r>
              <w:t>H5F_FILE_SPACE_ALL</w:t>
            </w:r>
          </w:p>
          <w:p w14:paraId="27E2C0FF" w14:textId="1A29826C" w:rsidR="006D2097" w:rsidRPr="00EC08DB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>
              <w:t xml:space="preserve">H5F_FILE_SPACE_ALL_PERSIST </w:t>
            </w:r>
          </w:p>
          <w:p w14:paraId="4112C47D" w14:textId="466FCCFC" w:rsidR="006D2097" w:rsidRPr="00E26CA2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>
              <w:t>H5F_FILE_SPACE_AGGR_VFD</w:t>
            </w:r>
          </w:p>
          <w:p w14:paraId="0808BEB0" w14:textId="73640D5A" w:rsidR="006D2097" w:rsidRPr="00862958" w:rsidRDefault="006D2097" w:rsidP="00927CE5">
            <w:pPr>
              <w:pStyle w:val="ListParagraph"/>
              <w:numPr>
                <w:ilvl w:val="0"/>
                <w:numId w:val="156"/>
              </w:numPr>
              <w:tabs>
                <w:tab w:val="left" w:pos="1286"/>
              </w:tabs>
              <w:rPr>
                <w:szCs w:val="24"/>
              </w:rPr>
            </w:pPr>
            <w:r w:rsidRPr="00F04D7C">
              <w:t>H5F_</w:t>
            </w:r>
            <w:r>
              <w:t>FILE_SPACE_VFD</w:t>
            </w:r>
          </w:p>
        </w:tc>
      </w:tr>
      <w:tr w:rsidR="006D2097" w14:paraId="41213180" w14:textId="77777777" w:rsidTr="00ED7716">
        <w:tc>
          <w:tcPr>
            <w:tcW w:w="3618" w:type="dxa"/>
          </w:tcPr>
          <w:p w14:paraId="6A766B72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Free-space section threshold</w:t>
            </w:r>
          </w:p>
        </w:tc>
        <w:tc>
          <w:tcPr>
            <w:tcW w:w="6534" w:type="dxa"/>
          </w:tcPr>
          <w:p w14:paraId="5C04D9B7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t>The smallest free-space section size that the free-space manager will track.</w:t>
            </w:r>
          </w:p>
        </w:tc>
      </w:tr>
      <w:tr w:rsidR="006D2097" w14:paraId="63BB6A5D" w14:textId="77777777" w:rsidTr="00ED7716">
        <w:tc>
          <w:tcPr>
            <w:tcW w:w="3618" w:type="dxa"/>
          </w:tcPr>
          <w:p w14:paraId="2A381F3C" w14:textId="77777777" w:rsidR="006D2097" w:rsidRDefault="006D2097" w:rsidP="00ED7716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Addresses of free-space managers </w:t>
            </w:r>
          </w:p>
        </w:tc>
        <w:tc>
          <w:tcPr>
            <w:tcW w:w="6534" w:type="dxa"/>
          </w:tcPr>
          <w:p w14:paraId="46130BE0" w14:textId="60F25E57" w:rsidR="006D2097" w:rsidRDefault="006D2097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000000" w:themeColor="text1"/>
              </w:rPr>
            </w:pPr>
            <w:r>
              <w:t xml:space="preserve">The addresses of free-space managers for the six file space types when </w:t>
            </w:r>
            <w:r w:rsidR="00FA1DF1">
              <w:t>strategy is H5F_FILE_SPACE_ALL_PERSIST.</w:t>
            </w:r>
          </w:p>
        </w:tc>
      </w:tr>
    </w:tbl>
    <w:p w14:paraId="63EB8BA5" w14:textId="77777777" w:rsidR="006D2097" w:rsidRPr="00095404" w:rsidRDefault="006D2097"/>
    <w:p w14:paraId="5FBD49B7" w14:textId="482D9B82" w:rsidR="00870759" w:rsidRDefault="00847D50" w:rsidP="00870759">
      <w:pPr>
        <w:pStyle w:val="Heading1"/>
      </w:pPr>
      <w:bookmarkStart w:id="6" w:name="_Toc433019956"/>
      <w:r>
        <w:t xml:space="preserve">Overview of </w:t>
      </w:r>
      <w:r w:rsidR="0028106F">
        <w:t>P</w:t>
      </w:r>
      <w:r>
        <w:t xml:space="preserve">aged </w:t>
      </w:r>
      <w:r w:rsidR="0028106F">
        <w:t>A</w:t>
      </w:r>
      <w:r w:rsidR="00870759">
        <w:t>ggregation</w:t>
      </w:r>
      <w:bookmarkEnd w:id="6"/>
    </w:p>
    <w:p w14:paraId="7BC1DF66" w14:textId="3D51015E" w:rsidR="00870759" w:rsidRDefault="00870759" w:rsidP="00870759">
      <w:r>
        <w:t xml:space="preserve">The </w:t>
      </w:r>
      <w:r w:rsidR="0028106F">
        <w:t>goal of</w:t>
      </w:r>
      <w:r>
        <w:t xml:space="preserve"> paged aggregation is to accumulate metadata and raw data into well-aligned pages, which we </w:t>
      </w:r>
      <w:proofErr w:type="gramStart"/>
      <w:r>
        <w:t>call</w:t>
      </w:r>
      <w:proofErr w:type="gramEnd"/>
      <w:r>
        <w:t xml:space="preserve"> file space pages.  The library defines a default file space page size but user can set the page size via a new public routine, </w:t>
      </w:r>
      <w:r w:rsidRPr="00385709">
        <w:rPr>
          <w:i/>
        </w:rPr>
        <w:t>H5Pset_file_space_page_size</w:t>
      </w:r>
      <w:r>
        <w:t xml:space="preserve">. </w:t>
      </w:r>
    </w:p>
    <w:p w14:paraId="57A437CD" w14:textId="77777777" w:rsidR="00870759" w:rsidRDefault="00870759" w:rsidP="00870759">
      <w:r>
        <w:t>The free-space manager mechanism is modified to handle paged aggregation as follows:</w:t>
      </w:r>
    </w:p>
    <w:p w14:paraId="51FD951A" w14:textId="77777777" w:rsidR="00870759" w:rsidRDefault="00870759" w:rsidP="00870759">
      <w:pPr>
        <w:pStyle w:val="Abstract"/>
        <w:numPr>
          <w:ilvl w:val="0"/>
          <w:numId w:val="78"/>
        </w:numPr>
      </w:pPr>
      <w:r>
        <w:t xml:space="preserve">Small-sized free-space manager: </w:t>
      </w:r>
    </w:p>
    <w:p w14:paraId="084DFA4A" w14:textId="7EF60205" w:rsidR="00870759" w:rsidRDefault="00870759" w:rsidP="00870759">
      <w:pPr>
        <w:pStyle w:val="Abstract"/>
        <w:numPr>
          <w:ilvl w:val="1"/>
          <w:numId w:val="78"/>
        </w:numPr>
      </w:pPr>
      <w:r>
        <w:t>Track free-space section</w:t>
      </w:r>
      <w:r w:rsidR="00DD0008">
        <w:t>s</w:t>
      </w:r>
      <w:r>
        <w:t xml:space="preserve"> whose size is &lt; file space page size</w:t>
      </w:r>
    </w:p>
    <w:p w14:paraId="32879551" w14:textId="3EB865DD" w:rsidR="00870759" w:rsidRDefault="00870759" w:rsidP="00870759">
      <w:pPr>
        <w:pStyle w:val="Abstract"/>
        <w:numPr>
          <w:ilvl w:val="1"/>
          <w:numId w:val="78"/>
        </w:numPr>
      </w:pPr>
      <w:r>
        <w:t>Satisfy request</w:t>
      </w:r>
      <w:r w:rsidR="00DD0008">
        <w:t>s</w:t>
      </w:r>
      <w:r>
        <w:t xml:space="preserve"> either from existing free space if available; if not, request a page from large-sized manager:</w:t>
      </w:r>
    </w:p>
    <w:p w14:paraId="16781341" w14:textId="77777777" w:rsidR="00870759" w:rsidRDefault="00870759" w:rsidP="00870759">
      <w:pPr>
        <w:pStyle w:val="Abstract"/>
        <w:numPr>
          <w:ilvl w:val="2"/>
          <w:numId w:val="78"/>
        </w:numPr>
      </w:pPr>
      <w:r>
        <w:t>Returned space: no page alignment constraint; cannot cross page boundary</w:t>
      </w:r>
    </w:p>
    <w:p w14:paraId="17875B63" w14:textId="530A00AB" w:rsidR="00870759" w:rsidRDefault="00870759" w:rsidP="00870759">
      <w:pPr>
        <w:pStyle w:val="Abstract"/>
        <w:numPr>
          <w:ilvl w:val="1"/>
          <w:numId w:val="78"/>
        </w:numPr>
      </w:pPr>
      <w:r>
        <w:t>Shrink a free-space section:</w:t>
      </w:r>
    </w:p>
    <w:p w14:paraId="3EC9B656" w14:textId="241A1F9A" w:rsidR="00870759" w:rsidRDefault="00C1546A" w:rsidP="00870759">
      <w:pPr>
        <w:pStyle w:val="Abstract"/>
        <w:numPr>
          <w:ilvl w:val="2"/>
          <w:numId w:val="78"/>
        </w:numPr>
      </w:pPr>
      <w:r>
        <w:t>Never – but release sections of size equal to the page size to the large-sized free-space manager, which may do so</w:t>
      </w:r>
      <w:r w:rsidR="00870759">
        <w:t>.</w:t>
      </w:r>
    </w:p>
    <w:p w14:paraId="5B64E51F" w14:textId="77777777" w:rsidR="00870759" w:rsidRDefault="00870759" w:rsidP="00870759">
      <w:pPr>
        <w:pStyle w:val="Abstract"/>
        <w:numPr>
          <w:ilvl w:val="1"/>
          <w:numId w:val="78"/>
        </w:numPr>
      </w:pPr>
      <w:r>
        <w:t xml:space="preserve">Merge two free-space sections: </w:t>
      </w:r>
    </w:p>
    <w:p w14:paraId="48B6B4F9" w14:textId="77777777" w:rsidR="00870759" w:rsidRDefault="00870759" w:rsidP="00870759">
      <w:pPr>
        <w:pStyle w:val="Abstract"/>
        <w:numPr>
          <w:ilvl w:val="2"/>
          <w:numId w:val="78"/>
        </w:numPr>
      </w:pPr>
      <w:r>
        <w:t>When the two sections adjoin and they are on the same page</w:t>
      </w:r>
    </w:p>
    <w:p w14:paraId="24497EB7" w14:textId="77777777" w:rsidR="00870759" w:rsidRDefault="00870759" w:rsidP="00870759">
      <w:pPr>
        <w:pStyle w:val="Abstract"/>
        <w:numPr>
          <w:ilvl w:val="2"/>
          <w:numId w:val="78"/>
        </w:numPr>
      </w:pPr>
      <w:r>
        <w:t>When the merged section is equal to page size, return to the large-sized free-space manager</w:t>
      </w:r>
      <w:r w:rsidRPr="00C63010">
        <w:t xml:space="preserve"> </w:t>
      </w:r>
    </w:p>
    <w:p w14:paraId="328EE62F" w14:textId="77777777" w:rsidR="00870759" w:rsidRDefault="00870759" w:rsidP="00870759">
      <w:pPr>
        <w:pStyle w:val="Abstract"/>
        <w:numPr>
          <w:ilvl w:val="0"/>
          <w:numId w:val="78"/>
        </w:numPr>
      </w:pPr>
      <w:r>
        <w:t xml:space="preserve">Large-sized free-space manager </w:t>
      </w:r>
    </w:p>
    <w:p w14:paraId="2F21594A" w14:textId="4448BD2F" w:rsidR="00870759" w:rsidRDefault="00870759" w:rsidP="00870759">
      <w:pPr>
        <w:pStyle w:val="Abstract"/>
        <w:numPr>
          <w:ilvl w:val="1"/>
          <w:numId w:val="78"/>
        </w:numPr>
      </w:pPr>
      <w:r>
        <w:t>Track free-space section</w:t>
      </w:r>
      <w:r w:rsidR="00DD0008">
        <w:t>s</w:t>
      </w:r>
      <w:r>
        <w:t xml:space="preserve"> whose size is &gt;= file space page size</w:t>
      </w:r>
      <w:r w:rsidR="00C1546A">
        <w:t>, along with smaller, misaligned sections left over from allocations &gt;= file space page size.</w:t>
      </w:r>
    </w:p>
    <w:p w14:paraId="2D6B38E9" w14:textId="193B234D" w:rsidR="00870759" w:rsidRDefault="00870759" w:rsidP="00870759">
      <w:pPr>
        <w:pStyle w:val="Abstract"/>
        <w:numPr>
          <w:ilvl w:val="1"/>
          <w:numId w:val="78"/>
        </w:numPr>
      </w:pPr>
      <w:r>
        <w:t>Satisfy request</w:t>
      </w:r>
      <w:r w:rsidR="00FA6BF2">
        <w:t>s</w:t>
      </w:r>
      <w:r>
        <w:t xml:space="preserve"> either from existing free space if available; if not, request space from virtual file driver</w:t>
      </w:r>
    </w:p>
    <w:p w14:paraId="057311FF" w14:textId="77777777" w:rsidR="00870759" w:rsidRDefault="00870759" w:rsidP="00870759">
      <w:pPr>
        <w:pStyle w:val="Abstract"/>
        <w:numPr>
          <w:ilvl w:val="2"/>
          <w:numId w:val="78"/>
        </w:numPr>
      </w:pPr>
      <w:r>
        <w:t>Returned space: page aligned; can cross page boundary</w:t>
      </w:r>
    </w:p>
    <w:p w14:paraId="2A8624D3" w14:textId="77777777" w:rsidR="00870759" w:rsidRDefault="00870759" w:rsidP="00870759">
      <w:pPr>
        <w:pStyle w:val="Abstract"/>
        <w:numPr>
          <w:ilvl w:val="1"/>
          <w:numId w:val="78"/>
        </w:numPr>
      </w:pPr>
      <w:r>
        <w:t>Shrink a free-space section:</w:t>
      </w:r>
    </w:p>
    <w:p w14:paraId="773F8D8A" w14:textId="77777777" w:rsidR="00870759" w:rsidRDefault="00870759" w:rsidP="00870759">
      <w:pPr>
        <w:pStyle w:val="Abstract"/>
        <w:numPr>
          <w:ilvl w:val="2"/>
          <w:numId w:val="78"/>
        </w:numPr>
      </w:pPr>
      <w:r>
        <w:t xml:space="preserve">When the section ends at EOA and the section is &gt;= page size </w:t>
      </w:r>
    </w:p>
    <w:p w14:paraId="5C25CDA2" w14:textId="4328A66D" w:rsidR="00870759" w:rsidRDefault="00870759" w:rsidP="00870759">
      <w:pPr>
        <w:pStyle w:val="Abstract"/>
        <w:numPr>
          <w:ilvl w:val="2"/>
          <w:numId w:val="78"/>
        </w:numPr>
      </w:pPr>
      <w:r>
        <w:t>To keep EOA at page boundary: shrink only full</w:t>
      </w:r>
      <w:r w:rsidR="002332D5">
        <w:t>-sized</w:t>
      </w:r>
      <w:r>
        <w:t xml:space="preserve"> pages but retain partial page</w:t>
      </w:r>
      <w:r w:rsidR="00DD0008">
        <w:t>s</w:t>
      </w:r>
      <w:r>
        <w:t xml:space="preserve"> in the manager</w:t>
      </w:r>
    </w:p>
    <w:p w14:paraId="314EAC46" w14:textId="77777777" w:rsidR="00870759" w:rsidRDefault="00870759" w:rsidP="00870759">
      <w:pPr>
        <w:pStyle w:val="Abstract"/>
        <w:numPr>
          <w:ilvl w:val="1"/>
          <w:numId w:val="78"/>
        </w:numPr>
      </w:pPr>
      <w:r>
        <w:t>Merge two free-space sections when they adjoin</w:t>
      </w:r>
    </w:p>
    <w:p w14:paraId="3233CCE7" w14:textId="0CC5F7F9" w:rsidR="00870759" w:rsidRDefault="00870759" w:rsidP="00870759">
      <w:r>
        <w:t>For file</w:t>
      </w:r>
      <w:r w:rsidR="00DD0008">
        <w:t>s</w:t>
      </w:r>
      <w:r>
        <w:t xml:space="preserve"> with contiguous address space, the default behavior is to have two small-sized free-space managers (one for metadata and one for raw data) and one large-sized free-space manager for generic data (can be metadata or raw data). </w:t>
      </w:r>
    </w:p>
    <w:p w14:paraId="08487ABC" w14:textId="21C6CB5F" w:rsidR="00870759" w:rsidRDefault="00870759" w:rsidP="00870759">
      <w:r>
        <w:t>For file</w:t>
      </w:r>
      <w:r w:rsidR="00DD0008">
        <w:t>s</w:t>
      </w:r>
      <w:r>
        <w:t xml:space="preserve"> with non-contiguous address space, it is possible to have </w:t>
      </w:r>
      <w:r w:rsidR="00A24019">
        <w:t xml:space="preserve">up to </w:t>
      </w:r>
      <w:r>
        <w:t xml:space="preserve">6 small-sized free-space managers and 6 large-sized free-space managers.  They correspond to the six file space types: raw data and five types of metadata. </w:t>
      </w:r>
    </w:p>
    <w:p w14:paraId="5F993657" w14:textId="10DF07AF" w:rsidR="00870759" w:rsidRDefault="00870759" w:rsidP="00870759">
      <w:pPr>
        <w:pStyle w:val="Abstract"/>
        <w:ind w:left="0"/>
      </w:pPr>
      <w:r>
        <w:t xml:space="preserve">We propose </w:t>
      </w:r>
      <w:r w:rsidR="00E65269">
        <w:t>four</w:t>
      </w:r>
      <w:r>
        <w:t xml:space="preserve"> file space-handling strategies available to users for handling file space:</w:t>
      </w:r>
    </w:p>
    <w:p w14:paraId="13C6A2B7" w14:textId="44DD031E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</w:t>
      </w:r>
      <w:r w:rsidR="009915DE">
        <w:t>FSM_</w:t>
      </w:r>
      <w:r w:rsidRPr="00E246CC">
        <w:t>AGGR</w:t>
      </w:r>
      <w:r>
        <w:t xml:space="preserve">: </w:t>
      </w:r>
    </w:p>
    <w:p w14:paraId="465D0AAA" w14:textId="77777777" w:rsidR="00870759" w:rsidRPr="00934B21" w:rsidRDefault="00870759" w:rsidP="00870759">
      <w:pPr>
        <w:pStyle w:val="ListParagraph"/>
        <w:numPr>
          <w:ilvl w:val="1"/>
          <w:numId w:val="101"/>
        </w:numPr>
        <w:tabs>
          <w:tab w:val="left" w:pos="1054"/>
        </w:tabs>
      </w:pPr>
      <w:r w:rsidRPr="00FF0F9F">
        <w:rPr>
          <w:szCs w:val="24"/>
        </w:rPr>
        <w:t>Mechanisms used: free-space managers, aggregators, and virtual file drivers</w:t>
      </w:r>
    </w:p>
    <w:p w14:paraId="7A6F00D5" w14:textId="58BE41ED" w:rsidR="00870759" w:rsidRPr="00934B21" w:rsidRDefault="00870759" w:rsidP="00870759">
      <w:pPr>
        <w:pStyle w:val="ListParagraph"/>
        <w:numPr>
          <w:ilvl w:val="1"/>
          <w:numId w:val="101"/>
        </w:numPr>
        <w:tabs>
          <w:tab w:val="left" w:pos="1054"/>
        </w:tabs>
      </w:pPr>
      <w:r>
        <w:t>This is the library default</w:t>
      </w:r>
      <w:r w:rsidR="00DD0008">
        <w:t>, and is the same as the current library default</w:t>
      </w:r>
    </w:p>
    <w:p w14:paraId="0F7FECDC" w14:textId="77777777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H5F_FSPACE_STRATEGY_PAGE</w:t>
      </w:r>
      <w:r>
        <w:t xml:space="preserve">: </w:t>
      </w:r>
    </w:p>
    <w:p w14:paraId="39AE629A" w14:textId="77777777" w:rsidR="00870759" w:rsidRDefault="00870759" w:rsidP="00870759">
      <w:pPr>
        <w:pStyle w:val="ListParagraph"/>
        <w:numPr>
          <w:ilvl w:val="0"/>
          <w:numId w:val="102"/>
        </w:numPr>
        <w:tabs>
          <w:tab w:val="left" w:pos="1054"/>
        </w:tabs>
      </w:pPr>
      <w:r>
        <w:t>Mechanisms used: free-space managers with embedded paged aggregation and virtual file drivers</w:t>
      </w:r>
    </w:p>
    <w:p w14:paraId="6B0FC2C6" w14:textId="110ADBDF" w:rsidR="009915DE" w:rsidRDefault="009915DE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H5F_FSPACE_STRATEGY_AGGR</w:t>
      </w:r>
      <w:r>
        <w:t>:</w:t>
      </w:r>
    </w:p>
    <w:p w14:paraId="2AA3FFAF" w14:textId="7A6389C7" w:rsidR="009915DE" w:rsidRDefault="009915DE" w:rsidP="00927CE5">
      <w:pPr>
        <w:pStyle w:val="ListParagraph"/>
        <w:numPr>
          <w:ilvl w:val="0"/>
          <w:numId w:val="102"/>
        </w:numPr>
        <w:tabs>
          <w:tab w:val="left" w:pos="1054"/>
        </w:tabs>
      </w:pPr>
      <w:r w:rsidRPr="00FF0F9F">
        <w:rPr>
          <w:szCs w:val="24"/>
        </w:rPr>
        <w:t xml:space="preserve">Mechanisms used: </w:t>
      </w:r>
      <w:r>
        <w:rPr>
          <w:szCs w:val="24"/>
        </w:rPr>
        <w:t xml:space="preserve">aggregators </w:t>
      </w:r>
      <w:r w:rsidRPr="00FF0F9F">
        <w:rPr>
          <w:szCs w:val="24"/>
        </w:rPr>
        <w:t>and virtual file drivers</w:t>
      </w:r>
    </w:p>
    <w:p w14:paraId="72098E00" w14:textId="77777777" w:rsidR="00870759" w:rsidRDefault="00870759" w:rsidP="00870759">
      <w:pPr>
        <w:pStyle w:val="ListParagraph"/>
        <w:numPr>
          <w:ilvl w:val="0"/>
          <w:numId w:val="81"/>
        </w:numPr>
        <w:tabs>
          <w:tab w:val="left" w:pos="1054"/>
        </w:tabs>
      </w:pPr>
      <w:r w:rsidRPr="00E246CC">
        <w:t>H5F_FSPACE_STRATEGY_NONE</w:t>
      </w:r>
      <w:r>
        <w:t xml:space="preserve">: </w:t>
      </w:r>
    </w:p>
    <w:p w14:paraId="739990F4" w14:textId="56B012E0" w:rsidR="00870759" w:rsidRDefault="00870759" w:rsidP="00870759">
      <w:pPr>
        <w:pStyle w:val="ListParagraph"/>
        <w:numPr>
          <w:ilvl w:val="0"/>
          <w:numId w:val="102"/>
        </w:numPr>
        <w:tabs>
          <w:tab w:val="left" w:pos="1054"/>
        </w:tabs>
      </w:pPr>
      <w:r>
        <w:t>Mechanisms used: virtual file driver</w:t>
      </w:r>
    </w:p>
    <w:p w14:paraId="655AE3B0" w14:textId="69005718" w:rsidR="00870759" w:rsidRDefault="00870759" w:rsidP="00870759">
      <w:pPr>
        <w:pStyle w:val="Abstract"/>
        <w:ind w:left="0"/>
      </w:pPr>
      <w:r>
        <w:t xml:space="preserve">For </w:t>
      </w:r>
      <w:r w:rsidR="00DD0008">
        <w:t xml:space="preserve">all </w:t>
      </w:r>
      <w:r>
        <w:t xml:space="preserve">the above strategies, the default is </w:t>
      </w:r>
      <w:r w:rsidR="00DD0008">
        <w:t>to not retain</w:t>
      </w:r>
      <w:r>
        <w:t xml:space="preserve"> free-space across file </w:t>
      </w:r>
      <w:r w:rsidR="00DD0008">
        <w:t>close/</w:t>
      </w:r>
      <w:r>
        <w:t>open</w:t>
      </w:r>
      <w:r w:rsidR="00DD0008">
        <w:t xml:space="preserve"> cycles</w:t>
      </w:r>
      <w:r>
        <w:t xml:space="preserve">. </w:t>
      </w:r>
      <w:r w:rsidR="00DD0008">
        <w:t>The u</w:t>
      </w:r>
      <w:r>
        <w:t xml:space="preserve">ser can use </w:t>
      </w:r>
      <w:r w:rsidR="00E84205">
        <w:t xml:space="preserve">the </w:t>
      </w:r>
      <w:r>
        <w:t xml:space="preserve">public routine </w:t>
      </w:r>
      <w:r w:rsidRPr="00385709">
        <w:rPr>
          <w:i/>
        </w:rPr>
        <w:t>H5Pset_file_space_</w:t>
      </w:r>
      <w:proofErr w:type="gramStart"/>
      <w:r w:rsidRPr="00385709">
        <w:rPr>
          <w:i/>
        </w:rPr>
        <w:t>strategy(</w:t>
      </w:r>
      <w:proofErr w:type="gramEnd"/>
      <w:r w:rsidRPr="00385709">
        <w:rPr>
          <w:i/>
        </w:rPr>
        <w:t>)</w:t>
      </w:r>
      <w:r>
        <w:t xml:space="preserve"> to request persist</w:t>
      </w:r>
      <w:r w:rsidR="00DD0008">
        <w:t>ent</w:t>
      </w:r>
      <w:r>
        <w:t xml:space="preserve"> </w:t>
      </w:r>
      <w:r w:rsidR="00DD0008">
        <w:t xml:space="preserve">file </w:t>
      </w:r>
      <w:r>
        <w:t>free-space</w:t>
      </w:r>
      <w:r w:rsidR="00DD0008">
        <w:t>, which is retained across file close/open cycles</w:t>
      </w:r>
      <w:r>
        <w:t>.</w:t>
      </w:r>
      <w:r w:rsidR="00FA1DF1">
        <w:t xml:space="preserve">  </w:t>
      </w:r>
      <w:r w:rsidR="00DD0008">
        <w:t>Requests for persistent</w:t>
      </w:r>
      <w:r w:rsidR="00DF4417">
        <w:t xml:space="preserve"> file free space management are</w:t>
      </w:r>
      <w:r w:rsidR="00DD0008">
        <w:t xml:space="preserve"> not applicable to the last two strategies, as they do not use file free space managers.</w:t>
      </w:r>
    </w:p>
    <w:p w14:paraId="1D386A03" w14:textId="77777777" w:rsidR="00870759" w:rsidRDefault="00870759" w:rsidP="00870759">
      <w:pPr>
        <w:pStyle w:val="Heading1"/>
      </w:pPr>
      <w:bookmarkStart w:id="7" w:name="_Toc433019957"/>
      <w:r>
        <w:t>Public routines</w:t>
      </w:r>
      <w:bookmarkEnd w:id="7"/>
    </w:p>
    <w:p w14:paraId="0FB60684" w14:textId="77777777" w:rsidR="00870759" w:rsidRDefault="00870759">
      <w:pPr>
        <w:pStyle w:val="Heading2"/>
      </w:pPr>
      <w:bookmarkStart w:id="8" w:name="_Toc433019958"/>
      <w:r>
        <w:t>Additions to the API</w:t>
      </w:r>
      <w:bookmarkEnd w:id="8"/>
    </w:p>
    <w:p w14:paraId="5524A203" w14:textId="77777777" w:rsidR="00870759" w:rsidRPr="00DA1544" w:rsidRDefault="00870759" w:rsidP="00870759">
      <w:pPr>
        <w:pStyle w:val="ListParagraph"/>
        <w:numPr>
          <w:ilvl w:val="0"/>
          <w:numId w:val="91"/>
        </w:numPr>
        <w:rPr>
          <w:i/>
        </w:rPr>
      </w:pPr>
      <w:proofErr w:type="spellStart"/>
      <w:r w:rsidRPr="00DA1544">
        <w:rPr>
          <w:i/>
        </w:rPr>
        <w:t>herr_t</w:t>
      </w:r>
      <w:proofErr w:type="spellEnd"/>
      <w:r w:rsidRPr="00DA1544">
        <w:rPr>
          <w:i/>
        </w:rPr>
        <w:t xml:space="preserve"> H5Pset_file_space_page_size(</w:t>
      </w:r>
      <w:proofErr w:type="spellStart"/>
      <w:r w:rsidRPr="00DA1544">
        <w:rPr>
          <w:i/>
        </w:rPr>
        <w:t>hid_t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fcpl</w:t>
      </w:r>
      <w:proofErr w:type="spellEnd"/>
      <w:r w:rsidRPr="00DA1544">
        <w:rPr>
          <w:i/>
        </w:rPr>
        <w:t xml:space="preserve">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fsp_size</w:t>
      </w:r>
      <w:proofErr w:type="spellEnd"/>
      <w:r w:rsidRPr="00DA1544">
        <w:rPr>
          <w:i/>
        </w:rPr>
        <w:t xml:space="preserve">) </w:t>
      </w:r>
    </w:p>
    <w:p w14:paraId="64686C0F" w14:textId="0EE51CF6" w:rsidR="00985FBE" w:rsidRDefault="00870759">
      <w:pPr>
        <w:pStyle w:val="ListParagraph"/>
        <w:numPr>
          <w:ilvl w:val="0"/>
          <w:numId w:val="96"/>
        </w:numPr>
      </w:pPr>
      <w:r>
        <w:t xml:space="preserve">Set the file space page size </w:t>
      </w:r>
      <w:proofErr w:type="spellStart"/>
      <w:r w:rsidRPr="009B3F78">
        <w:rPr>
          <w:i/>
        </w:rPr>
        <w:t>fsp_size</w:t>
      </w:r>
      <w:proofErr w:type="spellEnd"/>
      <w:r w:rsidR="00847D50">
        <w:t xml:space="preserve"> for paged aggregation in the file creation property list </w:t>
      </w:r>
      <w:proofErr w:type="spellStart"/>
      <w:r w:rsidR="00847D50" w:rsidRPr="00927CE5">
        <w:rPr>
          <w:i/>
        </w:rPr>
        <w:t>fcpl</w:t>
      </w:r>
      <w:proofErr w:type="spellEnd"/>
      <w:r w:rsidR="00847D50">
        <w:t xml:space="preserve">; </w:t>
      </w:r>
      <w:r w:rsidR="00985FBE">
        <w:t>the size set via this routine cannot be changed for the life of the file.</w:t>
      </w:r>
    </w:p>
    <w:p w14:paraId="2A8AD711" w14:textId="77777777" w:rsidR="00870759" w:rsidRDefault="00870759" w:rsidP="00870759">
      <w:pPr>
        <w:pStyle w:val="ListParagraph"/>
        <w:numPr>
          <w:ilvl w:val="0"/>
          <w:numId w:val="96"/>
        </w:numPr>
      </w:pPr>
      <w:proofErr w:type="spellStart"/>
      <w:proofErr w:type="gramStart"/>
      <w:r>
        <w:rPr>
          <w:i/>
        </w:rPr>
        <w:t>f</w:t>
      </w:r>
      <w:r w:rsidRPr="00DA1544">
        <w:rPr>
          <w:i/>
        </w:rPr>
        <w:t>sp_size</w:t>
      </w:r>
      <w:proofErr w:type="spellEnd"/>
      <w:proofErr w:type="gramEnd"/>
      <w:r>
        <w:t xml:space="preserve"> has a minimum size of 512.  Setting value less than 512 will return an error.  </w:t>
      </w:r>
    </w:p>
    <w:p w14:paraId="080059B8" w14:textId="05BDABC9" w:rsidR="00870759" w:rsidRDefault="00870759">
      <w:pPr>
        <w:pStyle w:val="ListParagraph"/>
        <w:numPr>
          <w:ilvl w:val="0"/>
          <w:numId w:val="96"/>
        </w:numPr>
      </w:pPr>
      <w:r>
        <w:t>The library default value for file space page size when not set is 4096.</w:t>
      </w:r>
    </w:p>
    <w:p w14:paraId="3786197E" w14:textId="48FE71DD" w:rsidR="00DF4417" w:rsidRDefault="00C1546A">
      <w:pPr>
        <w:pStyle w:val="ListParagraph"/>
        <w:numPr>
          <w:ilvl w:val="0"/>
          <w:numId w:val="96"/>
        </w:numPr>
      </w:pPr>
      <w:r>
        <w:t>The</w:t>
      </w:r>
      <w:r w:rsidR="00DF4417">
        <w:t xml:space="preserve"> maximum page size</w:t>
      </w:r>
      <w:r>
        <w:t xml:space="preserve"> is 1 GB</w:t>
      </w:r>
      <w:r w:rsidR="00DF4417">
        <w:t>.</w:t>
      </w:r>
      <w:r w:rsidR="00FA6BF2">
        <w:t xml:space="preserve">  Attempts to set page size larger than this value will result in an error.</w:t>
      </w:r>
    </w:p>
    <w:p w14:paraId="107E8BE3" w14:textId="77777777" w:rsidR="00870759" w:rsidRPr="00DA1544" w:rsidRDefault="00870759" w:rsidP="00870759">
      <w:pPr>
        <w:pStyle w:val="ListParagraph"/>
        <w:numPr>
          <w:ilvl w:val="0"/>
          <w:numId w:val="92"/>
        </w:numPr>
        <w:rPr>
          <w:i/>
        </w:rPr>
      </w:pPr>
      <w:proofErr w:type="spellStart"/>
      <w:r w:rsidRPr="00DA1544">
        <w:rPr>
          <w:i/>
        </w:rPr>
        <w:t>herr_t</w:t>
      </w:r>
      <w:proofErr w:type="spellEnd"/>
      <w:r w:rsidRPr="00DA1544">
        <w:rPr>
          <w:i/>
        </w:rPr>
        <w:t xml:space="preserve"> H5Pget_file_space_page_size(</w:t>
      </w:r>
      <w:proofErr w:type="spellStart"/>
      <w:r w:rsidRPr="00DA1544">
        <w:rPr>
          <w:i/>
        </w:rPr>
        <w:t>hid_t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fcpl</w:t>
      </w:r>
      <w:proofErr w:type="spellEnd"/>
      <w:r w:rsidRPr="00DA1544">
        <w:rPr>
          <w:i/>
        </w:rPr>
        <w:t xml:space="preserve">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*</w:t>
      </w:r>
      <w:proofErr w:type="spellStart"/>
      <w:r w:rsidRPr="00DA1544">
        <w:rPr>
          <w:i/>
        </w:rPr>
        <w:t>fsp_size</w:t>
      </w:r>
      <w:proofErr w:type="spellEnd"/>
      <w:r w:rsidRPr="00DA1544">
        <w:rPr>
          <w:i/>
        </w:rPr>
        <w:t xml:space="preserve">) </w:t>
      </w:r>
    </w:p>
    <w:p w14:paraId="61C9451A" w14:textId="16A133AA" w:rsidR="00870759" w:rsidRDefault="00870759" w:rsidP="00870759">
      <w:pPr>
        <w:pStyle w:val="ListParagraph"/>
        <w:numPr>
          <w:ilvl w:val="0"/>
          <w:numId w:val="97"/>
        </w:numPr>
      </w:pPr>
      <w:r>
        <w:t xml:space="preserve">Retrieve the file space page size for paged aggregation in the parameter </w:t>
      </w:r>
      <w:proofErr w:type="spellStart"/>
      <w:r w:rsidRPr="00DA1544">
        <w:rPr>
          <w:i/>
        </w:rPr>
        <w:t>fsp_size</w:t>
      </w:r>
      <w:proofErr w:type="spellEnd"/>
      <w:r w:rsidR="00847D50">
        <w:t xml:space="preserve"> from the file creation property list </w:t>
      </w:r>
      <w:proofErr w:type="spellStart"/>
      <w:r w:rsidR="00847D50" w:rsidRPr="00927CE5">
        <w:rPr>
          <w:i/>
        </w:rPr>
        <w:t>fcpl</w:t>
      </w:r>
      <w:proofErr w:type="spellEnd"/>
      <w:r w:rsidR="00847D50">
        <w:t>.</w:t>
      </w:r>
    </w:p>
    <w:p w14:paraId="016CD4C9" w14:textId="77777777" w:rsidR="00870759" w:rsidRDefault="00870759" w:rsidP="00870759">
      <w:pPr>
        <w:pStyle w:val="ListParagraph"/>
        <w:numPr>
          <w:ilvl w:val="0"/>
          <w:numId w:val="97"/>
        </w:numPr>
      </w:pPr>
      <w:r>
        <w:t xml:space="preserve">Return the library default 4KB (4096) in </w:t>
      </w:r>
      <w:proofErr w:type="spellStart"/>
      <w:r w:rsidRPr="00630A7F">
        <w:rPr>
          <w:i/>
        </w:rPr>
        <w:t>fsp_</w:t>
      </w:r>
      <w:r w:rsidRPr="00073940">
        <w:rPr>
          <w:i/>
        </w:rPr>
        <w:t>size</w:t>
      </w:r>
      <w:proofErr w:type="spellEnd"/>
      <w:r>
        <w:t xml:space="preserve"> </w:t>
      </w:r>
      <w:proofErr w:type="gramStart"/>
      <w:r>
        <w:t>If</w:t>
      </w:r>
      <w:proofErr w:type="gramEnd"/>
      <w:r>
        <w:t xml:space="preserve"> the page size is not set via </w:t>
      </w:r>
      <w:r w:rsidRPr="00073940">
        <w:rPr>
          <w:i/>
        </w:rPr>
        <w:t>H5Pset_file_space_</w:t>
      </w:r>
      <w:r>
        <w:rPr>
          <w:i/>
        </w:rPr>
        <w:t>page</w:t>
      </w:r>
      <w:r w:rsidRPr="00073940">
        <w:rPr>
          <w:i/>
        </w:rPr>
        <w:t>_size</w:t>
      </w:r>
      <w:r>
        <w:t>.</w:t>
      </w:r>
    </w:p>
    <w:p w14:paraId="7601CCA1" w14:textId="77777777" w:rsidR="00870759" w:rsidRDefault="00870759" w:rsidP="00870759">
      <w:pPr>
        <w:pStyle w:val="ListParagraph"/>
        <w:numPr>
          <w:ilvl w:val="0"/>
          <w:numId w:val="93"/>
        </w:numPr>
        <w:rPr>
          <w:i/>
        </w:rPr>
      </w:pPr>
      <w:proofErr w:type="spellStart"/>
      <w:r w:rsidRPr="00DA1544">
        <w:rPr>
          <w:i/>
        </w:rPr>
        <w:t>herr_t</w:t>
      </w:r>
      <w:proofErr w:type="spellEnd"/>
      <w:r w:rsidRPr="00DA1544">
        <w:rPr>
          <w:i/>
        </w:rPr>
        <w:t xml:space="preserve"> H5Pset_file_space_strategy(</w:t>
      </w:r>
      <w:proofErr w:type="spellStart"/>
      <w:r w:rsidRPr="00DA1544">
        <w:rPr>
          <w:i/>
        </w:rPr>
        <w:t>hid_t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fcpl</w:t>
      </w:r>
      <w:proofErr w:type="spellEnd"/>
      <w:r w:rsidRPr="00DA1544">
        <w:rPr>
          <w:i/>
        </w:rPr>
        <w:t xml:space="preserve">, H5F_fspace_strategy_t strategy, </w:t>
      </w:r>
      <w:proofErr w:type="spellStart"/>
      <w:r w:rsidRPr="00DA1544">
        <w:rPr>
          <w:i/>
        </w:rPr>
        <w:t>hbool_t</w:t>
      </w:r>
      <w:proofErr w:type="spellEnd"/>
      <w:r w:rsidRPr="00DA1544">
        <w:rPr>
          <w:i/>
        </w:rPr>
        <w:t xml:space="preserve"> persist, 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threshold)</w:t>
      </w:r>
    </w:p>
    <w:p w14:paraId="5873F10B" w14:textId="1F7DBC0B" w:rsidR="00985FBE" w:rsidRPr="00985FBE" w:rsidRDefault="00966F89" w:rsidP="00927CE5">
      <w:pPr>
        <w:pStyle w:val="ListParagraph"/>
        <w:numPr>
          <w:ilvl w:val="1"/>
          <w:numId w:val="93"/>
        </w:numPr>
      </w:pPr>
      <w:r>
        <w:t xml:space="preserve">Set the file space handling </w:t>
      </w:r>
      <w:r w:rsidRPr="00927CE5">
        <w:rPr>
          <w:i/>
        </w:rPr>
        <w:t>strategy</w:t>
      </w:r>
      <w:r>
        <w:t xml:space="preserve">, </w:t>
      </w:r>
      <w:r w:rsidR="00A24019">
        <w:t xml:space="preserve">whether free space should </w:t>
      </w:r>
      <w:r w:rsidRPr="00927CE5">
        <w:rPr>
          <w:i/>
        </w:rPr>
        <w:t>persist</w:t>
      </w:r>
      <w:r w:rsidR="00A24019">
        <w:rPr>
          <w:i/>
        </w:rPr>
        <w:t xml:space="preserve"> across file close/open cycles,</w:t>
      </w:r>
      <w:r>
        <w:t xml:space="preserve"> and free-space section </w:t>
      </w:r>
      <w:r w:rsidRPr="00927CE5">
        <w:rPr>
          <w:i/>
        </w:rPr>
        <w:t>threshold</w:t>
      </w:r>
      <w:r>
        <w:t xml:space="preserve"> in the file creation property list </w:t>
      </w:r>
      <w:proofErr w:type="spellStart"/>
      <w:r w:rsidR="00985FBE" w:rsidRPr="00413D6D">
        <w:rPr>
          <w:i/>
        </w:rPr>
        <w:t>fcpl</w:t>
      </w:r>
      <w:proofErr w:type="spellEnd"/>
      <w:r w:rsidR="00985FBE">
        <w:t>; the setting cannot be changed for the life of the file.</w:t>
      </w:r>
    </w:p>
    <w:p w14:paraId="3E142CA8" w14:textId="77777777" w:rsidR="00870759" w:rsidRPr="00DA1544" w:rsidRDefault="00870759" w:rsidP="00870759">
      <w:pPr>
        <w:pStyle w:val="ListParagraph"/>
        <w:numPr>
          <w:ilvl w:val="0"/>
          <w:numId w:val="98"/>
        </w:numPr>
        <w:rPr>
          <w:i/>
        </w:rPr>
      </w:pPr>
      <w:r>
        <w:rPr>
          <w:i/>
        </w:rPr>
        <w:t xml:space="preserve">strategy </w:t>
      </w:r>
      <w:r w:rsidRPr="00DA1544">
        <w:t>is the file space handling strategy defined as:</w:t>
      </w:r>
    </w:p>
    <w:p w14:paraId="2701FFBA" w14:textId="77777777" w:rsidR="00870759" w:rsidRPr="00F04D7C" w:rsidRDefault="00870759" w:rsidP="00870759">
      <w:pPr>
        <w:pStyle w:val="PlainText"/>
        <w:ind w:left="2160"/>
      </w:pPr>
      <w:proofErr w:type="spellStart"/>
      <w:proofErr w:type="gramStart"/>
      <w:r w:rsidRPr="00F04D7C">
        <w:t>typedef</w:t>
      </w:r>
      <w:proofErr w:type="spellEnd"/>
      <w:proofErr w:type="gramEnd"/>
      <w:r w:rsidRPr="00F04D7C">
        <w:t xml:space="preserve"> </w:t>
      </w:r>
      <w:proofErr w:type="spellStart"/>
      <w:r w:rsidRPr="00F04D7C">
        <w:t>enum</w:t>
      </w:r>
      <w:proofErr w:type="spellEnd"/>
      <w:r w:rsidRPr="00F04D7C">
        <w:t xml:space="preserve"> H5F_fspace_strategy_t {</w:t>
      </w:r>
    </w:p>
    <w:p w14:paraId="12BC3C1E" w14:textId="55B16209" w:rsidR="00870759" w:rsidRDefault="00870759" w:rsidP="00870759">
      <w:pPr>
        <w:pStyle w:val="PlainText"/>
        <w:ind w:left="2880"/>
      </w:pPr>
      <w:r w:rsidRPr="00F04D7C">
        <w:t>H5F_FSPACE_STRATEGY_</w:t>
      </w:r>
      <w:r w:rsidR="009915DE">
        <w:t xml:space="preserve">FSM_AGGR = 0, </w:t>
      </w:r>
      <w:r>
        <w:t xml:space="preserve">/* </w:t>
      </w:r>
      <w:r w:rsidR="009915DE">
        <w:t>FSM, Aggregators, VFD</w:t>
      </w:r>
      <w:r>
        <w:t xml:space="preserve"> */</w:t>
      </w:r>
      <w:r w:rsidRPr="00F04D7C">
        <w:t xml:space="preserve"> </w:t>
      </w:r>
    </w:p>
    <w:p w14:paraId="5A5B118E" w14:textId="78365198" w:rsidR="00870759" w:rsidRDefault="00870759" w:rsidP="00870759">
      <w:pPr>
        <w:pStyle w:val="PlainText"/>
        <w:ind w:left="2880"/>
      </w:pPr>
      <w:r w:rsidRPr="00F04D7C">
        <w:t>H5F_FSPACE_STRATEGY_PAGE = 1</w:t>
      </w:r>
      <w:r>
        <w:tab/>
      </w:r>
      <w:r w:rsidR="00966F89">
        <w:t xml:space="preserve">   </w:t>
      </w:r>
      <w:r>
        <w:t xml:space="preserve">/* </w:t>
      </w:r>
      <w:r w:rsidR="009915DE">
        <w:t xml:space="preserve">Paged FSM, VFD </w:t>
      </w:r>
      <w:r>
        <w:t>*/</w:t>
      </w:r>
    </w:p>
    <w:p w14:paraId="1C082E01" w14:textId="56E52D14" w:rsidR="009915DE" w:rsidRPr="00F04D7C" w:rsidRDefault="009915DE" w:rsidP="00870759">
      <w:pPr>
        <w:pStyle w:val="PlainText"/>
        <w:ind w:left="2880"/>
      </w:pPr>
      <w:r>
        <w:t>H5F_FSPACE_STRATEGY_AGGR = 2</w:t>
      </w:r>
      <w:r>
        <w:tab/>
      </w:r>
      <w:r w:rsidR="00966F89">
        <w:t xml:space="preserve">   </w:t>
      </w:r>
      <w:r>
        <w:t>/* Aggregators, VFD */</w:t>
      </w:r>
    </w:p>
    <w:p w14:paraId="62051711" w14:textId="30FF31A8" w:rsidR="009915DE" w:rsidRPr="00F04D7C" w:rsidRDefault="00870759">
      <w:pPr>
        <w:pStyle w:val="PlainText"/>
        <w:ind w:left="2880"/>
      </w:pPr>
      <w:r w:rsidRPr="00F04D7C">
        <w:t xml:space="preserve">H5F_FSPACE_STRATEGY_NONE = </w:t>
      </w:r>
      <w:r w:rsidR="009915DE">
        <w:t>3</w:t>
      </w:r>
      <w:r w:rsidRPr="00F04D7C">
        <w:t xml:space="preserve">,  </w:t>
      </w:r>
      <w:r w:rsidR="00966F89">
        <w:t xml:space="preserve">   </w:t>
      </w:r>
      <w:r>
        <w:t xml:space="preserve">/* </w:t>
      </w:r>
      <w:r w:rsidR="009915DE">
        <w:t>VFD</w:t>
      </w:r>
      <w:r>
        <w:t xml:space="preserve"> */</w:t>
      </w:r>
    </w:p>
    <w:p w14:paraId="651D0A42" w14:textId="77777777" w:rsidR="00870759" w:rsidRDefault="00870759" w:rsidP="00870759">
      <w:pPr>
        <w:pStyle w:val="PlainText"/>
        <w:ind w:left="2880"/>
      </w:pPr>
      <w:r w:rsidRPr="00F04D7C">
        <w:t xml:space="preserve">H5F_FSPACE_STRATEGY_NTYPES     </w:t>
      </w:r>
    </w:p>
    <w:p w14:paraId="261F6776" w14:textId="77777777" w:rsidR="00870759" w:rsidRDefault="00870759" w:rsidP="00870759">
      <w:pPr>
        <w:pStyle w:val="PlainText"/>
        <w:ind w:left="2160"/>
      </w:pPr>
      <w:r w:rsidRPr="00F04D7C">
        <w:t>} H5F_fspace_strategy_t;</w:t>
      </w:r>
    </w:p>
    <w:p w14:paraId="1DD0D969" w14:textId="77777777" w:rsidR="00870759" w:rsidRDefault="00870759" w:rsidP="00870759">
      <w:pPr>
        <w:pStyle w:val="PlainText"/>
        <w:ind w:left="1440"/>
      </w:pPr>
    </w:p>
    <w:p w14:paraId="703145D1" w14:textId="22CD3C88" w:rsidR="00870759" w:rsidRPr="00DA1544" w:rsidRDefault="00870759" w:rsidP="00870759">
      <w:pPr>
        <w:pStyle w:val="ListParagraph"/>
        <w:numPr>
          <w:ilvl w:val="1"/>
          <w:numId w:val="93"/>
        </w:numPr>
        <w:rPr>
          <w:i/>
        </w:rPr>
      </w:pPr>
      <w:proofErr w:type="gramStart"/>
      <w:r>
        <w:rPr>
          <w:i/>
        </w:rPr>
        <w:t>persist</w:t>
      </w:r>
      <w:proofErr w:type="gramEnd"/>
      <w:r>
        <w:rPr>
          <w:i/>
        </w:rPr>
        <w:t xml:space="preserve"> </w:t>
      </w:r>
      <w:r w:rsidR="00DF4417">
        <w:t>indicates whether file free space should be retained across file close/open cycles</w:t>
      </w:r>
      <w:r w:rsidR="00966F89">
        <w:t>.</w:t>
      </w:r>
    </w:p>
    <w:p w14:paraId="2D50575E" w14:textId="1F6170EF" w:rsidR="00870759" w:rsidRDefault="00870759" w:rsidP="00870759">
      <w:pPr>
        <w:pStyle w:val="ListParagraph"/>
        <w:numPr>
          <w:ilvl w:val="1"/>
          <w:numId w:val="93"/>
        </w:numPr>
      </w:pPr>
      <w:proofErr w:type="gramStart"/>
      <w:r w:rsidRPr="00DA1544">
        <w:rPr>
          <w:i/>
        </w:rPr>
        <w:t>threshold</w:t>
      </w:r>
      <w:proofErr w:type="gramEnd"/>
      <w:r>
        <w:t xml:space="preserve"> is the smallest free-space section size that the free-space manager will track</w:t>
      </w:r>
      <w:r w:rsidR="00966F89">
        <w:t>.</w:t>
      </w:r>
    </w:p>
    <w:p w14:paraId="745508B4" w14:textId="6EC92CA5" w:rsidR="00CD4016" w:rsidRDefault="00CD4016" w:rsidP="00870759">
      <w:pPr>
        <w:pStyle w:val="ListParagraph"/>
        <w:numPr>
          <w:ilvl w:val="1"/>
          <w:numId w:val="93"/>
        </w:numPr>
      </w:pPr>
      <w:r>
        <w:t xml:space="preserve">As H5F_FSPACE_STRATEGY_AGGR and </w:t>
      </w:r>
      <w:r w:rsidRPr="00F04D7C">
        <w:t>H5F_FSPACE_STRATEGY_NONE</w:t>
      </w:r>
      <w:r>
        <w:t xml:space="preserve"> strategies do not use free-space managers, </w:t>
      </w:r>
      <w:proofErr w:type="gramStart"/>
      <w:r w:rsidR="00DF4417">
        <w:t xml:space="preserve">the </w:t>
      </w:r>
      <w:r w:rsidRPr="00927CE5">
        <w:rPr>
          <w:i/>
        </w:rPr>
        <w:t>persist</w:t>
      </w:r>
      <w:proofErr w:type="gramEnd"/>
      <w:r>
        <w:t xml:space="preserve"> and </w:t>
      </w:r>
      <w:r w:rsidRPr="00927CE5">
        <w:rPr>
          <w:i/>
        </w:rPr>
        <w:t>threshold</w:t>
      </w:r>
      <w:r>
        <w:t xml:space="preserve"> setting</w:t>
      </w:r>
      <w:r w:rsidR="00A24019">
        <w:t>s</w:t>
      </w:r>
      <w:r>
        <w:t xml:space="preserve"> will be ignored</w:t>
      </w:r>
      <w:r w:rsidR="00DF4417">
        <w:t xml:space="preserve"> for those strategies</w:t>
      </w:r>
      <w:r>
        <w:t>.</w:t>
      </w:r>
    </w:p>
    <w:p w14:paraId="7E346F1C" w14:textId="77777777" w:rsidR="00870759" w:rsidRDefault="00870759" w:rsidP="00870759">
      <w:pPr>
        <w:pStyle w:val="ListParagraph"/>
        <w:numPr>
          <w:ilvl w:val="0"/>
          <w:numId w:val="95"/>
        </w:numPr>
        <w:rPr>
          <w:i/>
        </w:rPr>
      </w:pPr>
      <w:proofErr w:type="spellStart"/>
      <w:r w:rsidRPr="00462809">
        <w:rPr>
          <w:i/>
        </w:rPr>
        <w:t>herr_t</w:t>
      </w:r>
      <w:proofErr w:type="spellEnd"/>
      <w:r w:rsidRPr="00462809">
        <w:rPr>
          <w:i/>
        </w:rPr>
        <w:t xml:space="preserve"> H5Pget_file space strategy(</w:t>
      </w:r>
      <w:proofErr w:type="spellStart"/>
      <w:r w:rsidRPr="00462809">
        <w:rPr>
          <w:i/>
        </w:rPr>
        <w:t>hid</w:t>
      </w:r>
      <w:r>
        <w:rPr>
          <w:i/>
        </w:rPr>
        <w:t>_</w:t>
      </w:r>
      <w:r w:rsidRPr="00462809">
        <w:rPr>
          <w:i/>
        </w:rPr>
        <w:t>t</w:t>
      </w:r>
      <w:proofErr w:type="spellEnd"/>
      <w:r w:rsidRPr="00462809">
        <w:rPr>
          <w:i/>
        </w:rPr>
        <w:t xml:space="preserve"> </w:t>
      </w:r>
      <w:proofErr w:type="spellStart"/>
      <w:r w:rsidRPr="00462809">
        <w:rPr>
          <w:i/>
        </w:rPr>
        <w:t>fcpl</w:t>
      </w:r>
      <w:proofErr w:type="spellEnd"/>
      <w:r w:rsidRPr="00462809">
        <w:rPr>
          <w:i/>
        </w:rPr>
        <w:t xml:space="preserve">, H5F_fspace_strategy_t *strategy, </w:t>
      </w:r>
      <w:proofErr w:type="spellStart"/>
      <w:r w:rsidRPr="00462809">
        <w:rPr>
          <w:i/>
        </w:rPr>
        <w:t>hbool_t</w:t>
      </w:r>
      <w:proofErr w:type="spellEnd"/>
      <w:r w:rsidRPr="00462809">
        <w:rPr>
          <w:i/>
        </w:rPr>
        <w:t xml:space="preserve"> *persist,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*threshold)</w:t>
      </w:r>
    </w:p>
    <w:p w14:paraId="3C978DB1" w14:textId="7FD3DF25" w:rsidR="00870759" w:rsidRDefault="00870759" w:rsidP="00870759">
      <w:pPr>
        <w:pStyle w:val="ListParagraph"/>
        <w:numPr>
          <w:ilvl w:val="1"/>
          <w:numId w:val="95"/>
        </w:numPr>
      </w:pPr>
      <w:r>
        <w:t>R</w:t>
      </w:r>
      <w:r w:rsidRPr="00DA1544">
        <w:t xml:space="preserve">etrieve </w:t>
      </w:r>
      <w:r>
        <w:t xml:space="preserve">the file space handling strategy, free-space </w:t>
      </w:r>
      <w:r w:rsidR="00A24019">
        <w:t xml:space="preserve">persistence, </w:t>
      </w:r>
      <w:r>
        <w:t xml:space="preserve">and threshold value in the parameters </w:t>
      </w:r>
      <w:r w:rsidRPr="00DA1544">
        <w:rPr>
          <w:i/>
        </w:rPr>
        <w:t>strategy</w:t>
      </w:r>
      <w:r>
        <w:t xml:space="preserve">, </w:t>
      </w:r>
      <w:r w:rsidRPr="00DA1544">
        <w:rPr>
          <w:i/>
        </w:rPr>
        <w:t>persist</w:t>
      </w:r>
      <w:r>
        <w:t xml:space="preserve"> and </w:t>
      </w:r>
      <w:r w:rsidRPr="00DA1544">
        <w:rPr>
          <w:i/>
        </w:rPr>
        <w:t>threshold</w:t>
      </w:r>
      <w:r>
        <w:t xml:space="preserve"> respectively.</w:t>
      </w:r>
    </w:p>
    <w:p w14:paraId="1D239758" w14:textId="77777777" w:rsidR="00870759" w:rsidRDefault="00870759" w:rsidP="00870759">
      <w:pPr>
        <w:pStyle w:val="ListParagraph"/>
        <w:numPr>
          <w:ilvl w:val="1"/>
          <w:numId w:val="95"/>
        </w:numPr>
      </w:pPr>
      <w:r>
        <w:t xml:space="preserve">Return the library default value as follows when not set via </w:t>
      </w:r>
      <w:r w:rsidRPr="00DA1544">
        <w:rPr>
          <w:i/>
        </w:rPr>
        <w:t>H5Pset_file_space_strategy</w:t>
      </w:r>
      <w:r>
        <w:t>:</w:t>
      </w:r>
    </w:p>
    <w:p w14:paraId="7971CEDA" w14:textId="2848B086" w:rsidR="00870759" w:rsidRPr="00DA1544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strategy—</w:t>
      </w:r>
      <w:r w:rsidRPr="0069161E">
        <w:rPr>
          <w:i/>
        </w:rPr>
        <w:t xml:space="preserve"> </w:t>
      </w:r>
      <w:r w:rsidRPr="00927CE5">
        <w:t>H5F_FSPACE_STRATEGY_</w:t>
      </w:r>
      <w:r w:rsidR="00C93087" w:rsidRPr="00927CE5">
        <w:t>FSM_</w:t>
      </w:r>
      <w:r w:rsidRPr="00927CE5">
        <w:t>AGGR</w:t>
      </w:r>
    </w:p>
    <w:p w14:paraId="1E1970C4" w14:textId="77777777" w:rsidR="00870759" w:rsidRPr="00DA1544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persist—</w:t>
      </w:r>
      <w:r w:rsidRPr="00927CE5">
        <w:t>FALSE</w:t>
      </w:r>
      <w:r>
        <w:rPr>
          <w:i/>
        </w:rPr>
        <w:t xml:space="preserve"> </w:t>
      </w:r>
    </w:p>
    <w:p w14:paraId="5107D483" w14:textId="77777777" w:rsidR="00870759" w:rsidRDefault="00870759" w:rsidP="00870759">
      <w:pPr>
        <w:pStyle w:val="ListParagraph"/>
        <w:numPr>
          <w:ilvl w:val="2"/>
          <w:numId w:val="95"/>
        </w:numPr>
      </w:pPr>
      <w:r>
        <w:rPr>
          <w:i/>
        </w:rPr>
        <w:t>threshold—</w:t>
      </w:r>
      <w:r w:rsidRPr="00927CE5">
        <w:t>1</w:t>
      </w:r>
    </w:p>
    <w:p w14:paraId="46B1FBB2" w14:textId="3C2CF3A2" w:rsidR="00966F89" w:rsidRPr="00DA1544" w:rsidRDefault="00966F89">
      <w:pPr>
        <w:pStyle w:val="Heading2"/>
      </w:pPr>
      <w:bookmarkStart w:id="9" w:name="_Toc433019959"/>
      <w:r>
        <w:t>Modifications to the API</w:t>
      </w:r>
      <w:bookmarkEnd w:id="9"/>
    </w:p>
    <w:p w14:paraId="3470801B" w14:textId="77777777" w:rsidR="00870759" w:rsidRDefault="00870759" w:rsidP="00870759">
      <w:pPr>
        <w:pStyle w:val="ListParagraph"/>
        <w:numPr>
          <w:ilvl w:val="0"/>
          <w:numId w:val="95"/>
        </w:numPr>
        <w:rPr>
          <w:i/>
        </w:rPr>
      </w:pPr>
      <w:proofErr w:type="spellStart"/>
      <w:r w:rsidRPr="00DA1544">
        <w:rPr>
          <w:i/>
        </w:rPr>
        <w:t>herr_t</w:t>
      </w:r>
      <w:proofErr w:type="spellEnd"/>
      <w:r w:rsidRPr="00DA1544">
        <w:rPr>
          <w:i/>
        </w:rPr>
        <w:t xml:space="preserve"> H5Pset_alignment(</w:t>
      </w:r>
      <w:proofErr w:type="spellStart"/>
      <w:r w:rsidRPr="00DA1544">
        <w:rPr>
          <w:i/>
        </w:rPr>
        <w:t>hid_t</w:t>
      </w:r>
      <w:proofErr w:type="spellEnd"/>
      <w:r w:rsidRPr="00DA1544">
        <w:rPr>
          <w:i/>
        </w:rPr>
        <w:t xml:space="preserve"> </w:t>
      </w:r>
      <w:proofErr w:type="spellStart"/>
      <w:r w:rsidRPr="00DA1544">
        <w:rPr>
          <w:i/>
        </w:rPr>
        <w:t>plist</w:t>
      </w:r>
      <w:proofErr w:type="spellEnd"/>
      <w:r w:rsidRPr="00DA1544">
        <w:rPr>
          <w:i/>
        </w:rPr>
        <w:t xml:space="preserve">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threshold, </w:t>
      </w:r>
      <w:proofErr w:type="spellStart"/>
      <w:r w:rsidRPr="00DA1544">
        <w:rPr>
          <w:i/>
        </w:rPr>
        <w:t>hsize_t</w:t>
      </w:r>
      <w:proofErr w:type="spellEnd"/>
      <w:r w:rsidRPr="00DA1544">
        <w:rPr>
          <w:i/>
        </w:rPr>
        <w:t xml:space="preserve"> alignment)</w:t>
      </w:r>
    </w:p>
    <w:p w14:paraId="5AEF4F78" w14:textId="571CE386" w:rsidR="00870759" w:rsidRPr="00DA1544" w:rsidRDefault="00870759" w:rsidP="00870759">
      <w:pPr>
        <w:pStyle w:val="ListParagraph"/>
        <w:numPr>
          <w:ilvl w:val="0"/>
          <w:numId w:val="130"/>
        </w:numPr>
        <w:rPr>
          <w:i/>
        </w:rPr>
      </w:pPr>
      <w:r>
        <w:t xml:space="preserve">Add the description </w:t>
      </w:r>
      <w:r w:rsidR="002A53D9">
        <w:t xml:space="preserve">to the reference manual entry </w:t>
      </w:r>
      <w:r>
        <w:t xml:space="preserve">that if </w:t>
      </w:r>
      <w:r w:rsidRPr="00DA1544">
        <w:t>H5F_FSPACE_STRATEGY_PAGE</w:t>
      </w:r>
      <w:r>
        <w:t xml:space="preserve"> strategy is used, the alignment set via this routine is ignored.</w:t>
      </w:r>
    </w:p>
    <w:p w14:paraId="3956EB12" w14:textId="1F06BDFC" w:rsidR="00870759" w:rsidRDefault="00847D50" w:rsidP="00870759">
      <w:pPr>
        <w:pStyle w:val="Heading1"/>
      </w:pPr>
      <w:bookmarkStart w:id="10" w:name="_Toc433019960"/>
      <w:r>
        <w:t>File Space Info m</w:t>
      </w:r>
      <w:r w:rsidR="00870759">
        <w:t>essage</w:t>
      </w:r>
      <w:bookmarkEnd w:id="10"/>
    </w:p>
    <w:p w14:paraId="5684D9EB" w14:textId="77777777" w:rsidR="00870759" w:rsidRDefault="00870759" w:rsidP="00870759">
      <w:r>
        <w:t>The library’s default setting for handling file space is:</w:t>
      </w:r>
    </w:p>
    <w:p w14:paraId="41A8F80B" w14:textId="61717586" w:rsidR="00870759" w:rsidRDefault="00870759" w:rsidP="00870759">
      <w:pPr>
        <w:pStyle w:val="ListParagraph"/>
        <w:numPr>
          <w:ilvl w:val="0"/>
          <w:numId w:val="131"/>
        </w:numPr>
      </w:pPr>
      <w:r>
        <w:t xml:space="preserve">File space strategy is </w:t>
      </w:r>
      <w:r w:rsidRPr="00ED120C">
        <w:t>H5F_FSPACE_STRATEGY_</w:t>
      </w:r>
      <w:r w:rsidR="00C93087">
        <w:t>FSM_</w:t>
      </w:r>
      <w:r w:rsidRPr="00ED120C">
        <w:t>AGGR</w:t>
      </w:r>
    </w:p>
    <w:p w14:paraId="0A409883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Not persisting free-space</w:t>
      </w:r>
    </w:p>
    <w:p w14:paraId="6B279D3F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Free-space threshold is 1</w:t>
      </w:r>
    </w:p>
    <w:p w14:paraId="69C87AE9" w14:textId="77777777" w:rsidR="00870759" w:rsidRDefault="00870759" w:rsidP="00870759">
      <w:pPr>
        <w:pStyle w:val="ListParagraph"/>
        <w:numPr>
          <w:ilvl w:val="0"/>
          <w:numId w:val="131"/>
        </w:numPr>
      </w:pPr>
      <w:r>
        <w:t>File space page size is 4096</w:t>
      </w:r>
    </w:p>
    <w:p w14:paraId="4B2034C1" w14:textId="77777777" w:rsidR="00870759" w:rsidRPr="00862958" w:rsidRDefault="00870759" w:rsidP="00870759">
      <w:r>
        <w:t xml:space="preserve">If the user sets file space info that deviates from any of the above, the library will create the </w:t>
      </w:r>
      <w:r w:rsidRPr="00EF33D2">
        <w:rPr>
          <w:i/>
        </w:rPr>
        <w:t>File Space Info</w:t>
      </w:r>
      <w:r>
        <w:t xml:space="preserve"> message to store the non-default setting and the message is stored in the superblock extension.</w:t>
      </w:r>
    </w:p>
    <w:p w14:paraId="2D94B079" w14:textId="1FE91FFC" w:rsidR="00870759" w:rsidRPr="00E26CA2" w:rsidRDefault="00847D50" w:rsidP="00870759">
      <w:pPr>
        <w:jc w:val="center"/>
      </w:pPr>
      <w:r>
        <w:rPr>
          <w:b/>
        </w:rPr>
        <w:t xml:space="preserve">Layout: </w:t>
      </w:r>
      <w:r w:rsidR="005172E2">
        <w:rPr>
          <w:b/>
        </w:rPr>
        <w:t xml:space="preserve">Version 1 </w:t>
      </w:r>
      <w:r>
        <w:rPr>
          <w:b/>
        </w:rPr>
        <w:t>File Space Info m</w:t>
      </w:r>
      <w:r w:rsidR="00870759" w:rsidRPr="00862958">
        <w:rPr>
          <w:b/>
        </w:rPr>
        <w:t>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2538"/>
        <w:gridCol w:w="2538"/>
        <w:gridCol w:w="2538"/>
      </w:tblGrid>
      <w:tr w:rsidR="00870759" w14:paraId="4F6818A1" w14:textId="77777777" w:rsidTr="00794D1F">
        <w:tc>
          <w:tcPr>
            <w:tcW w:w="2538" w:type="dxa"/>
          </w:tcPr>
          <w:p w14:paraId="3C42DC10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</w:tcPr>
          <w:p w14:paraId="6C011DF0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01E66F03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  <w:tc>
          <w:tcPr>
            <w:tcW w:w="2538" w:type="dxa"/>
            <w:tcBorders>
              <w:bottom w:val="single" w:sz="4" w:space="0" w:color="000000" w:themeColor="text1"/>
            </w:tcBorders>
          </w:tcPr>
          <w:p w14:paraId="003D6C15" w14:textId="77777777" w:rsidR="00870759" w:rsidRPr="00577DC7" w:rsidRDefault="00870759" w:rsidP="00794D1F">
            <w:pPr>
              <w:rPr>
                <w:b/>
              </w:rPr>
            </w:pPr>
            <w:r w:rsidRPr="00577DC7">
              <w:rPr>
                <w:b/>
              </w:rPr>
              <w:t>Byte</w:t>
            </w:r>
          </w:p>
        </w:tc>
      </w:tr>
      <w:tr w:rsidR="00870759" w14:paraId="5CE97E11" w14:textId="77777777" w:rsidTr="00794D1F">
        <w:tc>
          <w:tcPr>
            <w:tcW w:w="2538" w:type="dxa"/>
          </w:tcPr>
          <w:p w14:paraId="6785AF66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2538" w:type="dxa"/>
          </w:tcPr>
          <w:p w14:paraId="0EA6C09D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2538" w:type="dxa"/>
          </w:tcPr>
          <w:p w14:paraId="2E37F15F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Persisting free-space</w:t>
            </w:r>
          </w:p>
        </w:tc>
        <w:tc>
          <w:tcPr>
            <w:tcW w:w="2538" w:type="dxa"/>
            <w:shd w:val="clear" w:color="auto" w:fill="CCCCCC"/>
          </w:tcPr>
          <w:p w14:paraId="3333950A" w14:textId="77777777" w:rsidR="00870759" w:rsidRPr="009B3F78" w:rsidRDefault="00870759" w:rsidP="00794D1F">
            <w:pPr>
              <w:tabs>
                <w:tab w:val="left" w:pos="1286"/>
              </w:tabs>
              <w:jc w:val="left"/>
              <w:rPr>
                <w:sz w:val="18"/>
                <w:szCs w:val="18"/>
              </w:rPr>
            </w:pPr>
            <w:r w:rsidRPr="009B3F78">
              <w:rPr>
                <w:i/>
                <w:sz w:val="18"/>
                <w:szCs w:val="18"/>
              </w:rPr>
              <w:t>This exists to align table nicely.</w:t>
            </w:r>
          </w:p>
        </w:tc>
      </w:tr>
      <w:tr w:rsidR="00870759" w14:paraId="130BE5A2" w14:textId="77777777" w:rsidTr="00794D1F">
        <w:tc>
          <w:tcPr>
            <w:tcW w:w="10152" w:type="dxa"/>
            <w:gridSpan w:val="4"/>
          </w:tcPr>
          <w:p w14:paraId="04963F6D" w14:textId="77777777" w:rsidR="00870759" w:rsidRPr="001C1FB9" w:rsidRDefault="00870759" w:rsidP="00794D1F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 xml:space="preserve">Free-space section </w:t>
            </w:r>
            <w:proofErr w:type="spellStart"/>
            <w:r w:rsidRPr="001C1FB9">
              <w:rPr>
                <w:szCs w:val="24"/>
              </w:rPr>
              <w:t>threshold</w:t>
            </w:r>
            <w:r w:rsidRPr="001C1FB9">
              <w:rPr>
                <w:szCs w:val="24"/>
                <w:vertAlign w:val="superscript"/>
              </w:rPr>
              <w:t>L</w:t>
            </w:r>
            <w:proofErr w:type="spellEnd"/>
          </w:p>
        </w:tc>
      </w:tr>
      <w:tr w:rsidR="00870759" w14:paraId="0D005C33" w14:textId="77777777" w:rsidTr="00794D1F">
        <w:tc>
          <w:tcPr>
            <w:tcW w:w="10152" w:type="dxa"/>
            <w:gridSpan w:val="4"/>
          </w:tcPr>
          <w:p w14:paraId="4A7531B2" w14:textId="77777777" w:rsidR="00870759" w:rsidRPr="009B3F78" w:rsidRDefault="00870759" w:rsidP="00794D1F">
            <w:pPr>
              <w:jc w:val="left"/>
              <w:rPr>
                <w:szCs w:val="24"/>
              </w:rPr>
            </w:pPr>
            <w:r w:rsidRPr="001C1FB9">
              <w:rPr>
                <w:szCs w:val="24"/>
              </w:rPr>
              <w:t xml:space="preserve">File space </w:t>
            </w:r>
            <w:r>
              <w:rPr>
                <w:szCs w:val="24"/>
              </w:rPr>
              <w:t>page</w:t>
            </w:r>
            <w:r w:rsidRPr="001C1FB9">
              <w:rPr>
                <w:szCs w:val="24"/>
              </w:rPr>
              <w:t xml:space="preserve"> </w:t>
            </w:r>
            <w:proofErr w:type="spellStart"/>
            <w:r w:rsidRPr="001C1FB9">
              <w:rPr>
                <w:szCs w:val="24"/>
              </w:rPr>
              <w:t>size</w:t>
            </w:r>
            <w:r w:rsidRPr="001C1FB9">
              <w:rPr>
                <w:szCs w:val="24"/>
                <w:vertAlign w:val="superscript"/>
              </w:rPr>
              <w:t>L</w:t>
            </w:r>
            <w:proofErr w:type="spellEnd"/>
            <w:r>
              <w:rPr>
                <w:szCs w:val="24"/>
              </w:rPr>
              <w:t xml:space="preserve"> </w:t>
            </w:r>
          </w:p>
        </w:tc>
      </w:tr>
      <w:tr w:rsidR="00870759" w14:paraId="3652FCA4" w14:textId="77777777" w:rsidTr="00794D1F">
        <w:tc>
          <w:tcPr>
            <w:tcW w:w="5076" w:type="dxa"/>
            <w:gridSpan w:val="2"/>
          </w:tcPr>
          <w:p w14:paraId="61DDBE88" w14:textId="77777777" w:rsidR="00870759" w:rsidRPr="001C1FB9" w:rsidRDefault="00870759" w:rsidP="00794D1F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Page-end metadata threshold</w:t>
            </w:r>
          </w:p>
        </w:tc>
        <w:tc>
          <w:tcPr>
            <w:tcW w:w="5076" w:type="dxa"/>
            <w:gridSpan w:val="2"/>
            <w:shd w:val="clear" w:color="auto" w:fill="CCCCCC"/>
          </w:tcPr>
          <w:p w14:paraId="12E3557B" w14:textId="535E84FF" w:rsidR="00870759" w:rsidRPr="001C1FB9" w:rsidRDefault="00870759" w:rsidP="00927CE5">
            <w:pPr>
              <w:tabs>
                <w:tab w:val="right" w:pos="4860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 w:rsidRPr="00F00E91">
              <w:rPr>
                <w:i/>
                <w:sz w:val="18"/>
                <w:szCs w:val="18"/>
              </w:rPr>
              <w:t>This exists to align table nicely.</w:t>
            </w:r>
            <w:r w:rsidR="006D2097">
              <w:rPr>
                <w:i/>
                <w:sz w:val="18"/>
                <w:szCs w:val="18"/>
              </w:rPr>
              <w:tab/>
            </w:r>
          </w:p>
        </w:tc>
      </w:tr>
      <w:tr w:rsidR="00870759" w14:paraId="75005093" w14:textId="77777777" w:rsidTr="00794D1F">
        <w:tc>
          <w:tcPr>
            <w:tcW w:w="10152" w:type="dxa"/>
            <w:gridSpan w:val="4"/>
          </w:tcPr>
          <w:p w14:paraId="28B2F8D2" w14:textId="77777777" w:rsidR="00870759" w:rsidRPr="00862958" w:rsidRDefault="00870759" w:rsidP="00794D1F">
            <w:pPr>
              <w:jc w:val="center"/>
              <w:rPr>
                <w:i/>
                <w:sz w:val="18"/>
                <w:szCs w:val="18"/>
                <w:vertAlign w:val="superscript"/>
              </w:rPr>
            </w:pPr>
            <w:r>
              <w:rPr>
                <w:szCs w:val="24"/>
              </w:rPr>
              <w:t>EOA</w:t>
            </w:r>
            <w:r>
              <w:rPr>
                <w:szCs w:val="24"/>
                <w:vertAlign w:val="superscript"/>
              </w:rPr>
              <w:t>O</w:t>
            </w:r>
          </w:p>
        </w:tc>
      </w:tr>
      <w:tr w:rsidR="00870759" w14:paraId="5705C3B4" w14:textId="77777777" w:rsidTr="00794D1F">
        <w:tc>
          <w:tcPr>
            <w:tcW w:w="10152" w:type="dxa"/>
            <w:gridSpan w:val="4"/>
          </w:tcPr>
          <w:p w14:paraId="282011C3" w14:textId="77777777" w:rsidR="00870759" w:rsidRDefault="00870759" w:rsidP="00794D1F">
            <w:pPr>
              <w:jc w:val="left"/>
              <w:rPr>
                <w:szCs w:val="24"/>
              </w:rPr>
            </w:pPr>
            <w:proofErr w:type="spellStart"/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proofErr w:type="spellEnd"/>
            <w:r w:rsidRPr="001C1FB9">
              <w:rPr>
                <w:szCs w:val="24"/>
              </w:rPr>
              <w:t xml:space="preserve"> of </w:t>
            </w:r>
            <w:r>
              <w:rPr>
                <w:szCs w:val="24"/>
              </w:rPr>
              <w:t xml:space="preserve">small-sized </w:t>
            </w:r>
            <w:r w:rsidRPr="001C1FB9">
              <w:rPr>
                <w:szCs w:val="24"/>
              </w:rPr>
              <w:t>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</w:t>
            </w:r>
            <w:r>
              <w:rPr>
                <w:szCs w:val="24"/>
              </w:rPr>
              <w:t xml:space="preserve"> the six file space types:</w:t>
            </w:r>
            <w:r w:rsidRPr="001C1FB9">
              <w:rPr>
                <w:szCs w:val="24"/>
              </w:rPr>
              <w:t xml:space="preserve"> </w:t>
            </w:r>
          </w:p>
          <w:p w14:paraId="71563124" w14:textId="77777777" w:rsidR="00870759" w:rsidRDefault="00870759" w:rsidP="00794D1F">
            <w:pPr>
              <w:ind w:left="720"/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r>
              <w:rPr>
                <w:szCs w:val="24"/>
              </w:rPr>
              <w:t xml:space="preserve">H5FD_MEM_SUPER,  H5FD_MEM_BTREE, H5FD_MEM_DRAW,  </w:t>
            </w:r>
          </w:p>
          <w:p w14:paraId="12A820FA" w14:textId="77777777" w:rsidR="00870759" w:rsidRPr="00862958" w:rsidRDefault="00870759" w:rsidP="00794D1F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  <w:tr w:rsidR="00870759" w14:paraId="48A90246" w14:textId="77777777" w:rsidTr="00794D1F">
        <w:tc>
          <w:tcPr>
            <w:tcW w:w="10152" w:type="dxa"/>
            <w:gridSpan w:val="4"/>
          </w:tcPr>
          <w:p w14:paraId="1331A2AA" w14:textId="77777777" w:rsidR="00870759" w:rsidRDefault="00870759" w:rsidP="00794D1F">
            <w:pPr>
              <w:jc w:val="left"/>
              <w:rPr>
                <w:rFonts w:eastAsiaTheme="majorEastAsia" w:cstheme="majorBidi"/>
                <w:i/>
                <w:iCs/>
                <w:color w:val="262626" w:themeColor="text1" w:themeTint="D9"/>
                <w:szCs w:val="24"/>
              </w:rPr>
            </w:pPr>
            <w:proofErr w:type="spellStart"/>
            <w:r w:rsidRPr="001C1FB9">
              <w:rPr>
                <w:szCs w:val="24"/>
              </w:rPr>
              <w:t>Address</w:t>
            </w:r>
            <w:r>
              <w:rPr>
                <w:szCs w:val="24"/>
              </w:rPr>
              <w:t>es</w:t>
            </w:r>
            <w:r w:rsidRPr="001C1FB9">
              <w:rPr>
                <w:szCs w:val="24"/>
                <w:vertAlign w:val="superscript"/>
              </w:rPr>
              <w:t>O</w:t>
            </w:r>
            <w:proofErr w:type="spellEnd"/>
            <w:r w:rsidRPr="001C1FB9">
              <w:rPr>
                <w:szCs w:val="24"/>
              </w:rPr>
              <w:t xml:space="preserve"> of </w:t>
            </w:r>
            <w:r>
              <w:rPr>
                <w:szCs w:val="24"/>
              </w:rPr>
              <w:t xml:space="preserve">large-sized </w:t>
            </w:r>
            <w:r w:rsidRPr="001C1FB9">
              <w:rPr>
                <w:szCs w:val="24"/>
              </w:rPr>
              <w:t>free-space manager</w:t>
            </w:r>
            <w:r>
              <w:rPr>
                <w:szCs w:val="24"/>
              </w:rPr>
              <w:t>s</w:t>
            </w:r>
            <w:r w:rsidRPr="001C1FB9">
              <w:rPr>
                <w:szCs w:val="24"/>
              </w:rPr>
              <w:t xml:space="preserve"> for </w:t>
            </w:r>
            <w:r>
              <w:rPr>
                <w:szCs w:val="24"/>
              </w:rPr>
              <w:t>the six file space types:</w:t>
            </w:r>
          </w:p>
          <w:p w14:paraId="723A182A" w14:textId="77777777" w:rsidR="00870759" w:rsidRDefault="00870759" w:rsidP="00794D1F">
            <w:pPr>
              <w:ind w:left="72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H5FD_MEM_SUPER,  H5FD_MEM_BTREE, H5FD_MEM_DRAW,  </w:t>
            </w:r>
          </w:p>
          <w:p w14:paraId="39BDFD3E" w14:textId="77777777" w:rsidR="00870759" w:rsidRPr="007469EB" w:rsidRDefault="00870759" w:rsidP="00794D1F">
            <w:pPr>
              <w:ind w:left="720"/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>H5FD_MEM_GHEAP, H5FD_MEM_LHEAP, H5FD_MEM_OHDR</w:t>
            </w:r>
          </w:p>
        </w:tc>
      </w:tr>
    </w:tbl>
    <w:p w14:paraId="16C90D9A" w14:textId="77777777" w:rsidR="00870759" w:rsidRDefault="00870759" w:rsidP="00870759">
      <w:proofErr w:type="spellStart"/>
      <w:r>
        <w:rPr>
          <w:vertAlign w:val="superscript"/>
        </w:rPr>
        <w:t>L</w:t>
      </w:r>
      <w:r>
        <w:t>This</w:t>
      </w:r>
      <w:proofErr w:type="spellEnd"/>
      <w:r>
        <w:t xml:space="preserve"> item</w:t>
      </w:r>
      <w:r>
        <w:rPr>
          <w:vertAlign w:val="superscript"/>
        </w:rPr>
        <w:t xml:space="preserve"> </w:t>
      </w:r>
      <w:r w:rsidRPr="00AB3717">
        <w:t>in the</w:t>
      </w:r>
      <w:r>
        <w:rPr>
          <w:b/>
        </w:rPr>
        <w:t xml:space="preserve"> </w:t>
      </w:r>
      <w:r w:rsidRPr="00AB3717">
        <w:t xml:space="preserve">table </w:t>
      </w:r>
      <w:r>
        <w:t xml:space="preserve">is the </w:t>
      </w:r>
      <w:r w:rsidRPr="00501BA2">
        <w:rPr>
          <w:i/>
        </w:rPr>
        <w:t>size of lengths</w:t>
      </w:r>
      <w:r>
        <w:t xml:space="preserve"> as defined in the superblock.</w:t>
      </w:r>
    </w:p>
    <w:p w14:paraId="3A1B7C13" w14:textId="77777777" w:rsidR="00870759" w:rsidRDefault="00870759" w:rsidP="00870759">
      <w:proofErr w:type="spellStart"/>
      <w:r>
        <w:rPr>
          <w:vertAlign w:val="superscript"/>
        </w:rPr>
        <w:t>O</w:t>
      </w:r>
      <w:r>
        <w:t>This</w:t>
      </w:r>
      <w:proofErr w:type="spellEnd"/>
      <w:r>
        <w:t xml:space="preserve"> item </w:t>
      </w:r>
      <w:r w:rsidRPr="00AB3717">
        <w:t>in the</w:t>
      </w:r>
      <w:r>
        <w:rPr>
          <w:b/>
        </w:rPr>
        <w:t xml:space="preserve"> </w:t>
      </w:r>
      <w:r w:rsidRPr="00AB3717">
        <w:t xml:space="preserve">table </w:t>
      </w:r>
      <w:r>
        <w:t xml:space="preserve">is the </w:t>
      </w:r>
      <w:r w:rsidRPr="00501BA2">
        <w:rPr>
          <w:i/>
        </w:rPr>
        <w:t>size of offsets</w:t>
      </w:r>
      <w:r>
        <w:t xml:space="preserve"> as defined in the superblock.</w:t>
      </w:r>
    </w:p>
    <w:p w14:paraId="4B73C868" w14:textId="77777777" w:rsidR="00870759" w:rsidRPr="00E26CA2" w:rsidRDefault="00870759" w:rsidP="00870759">
      <w:pPr>
        <w:jc w:val="center"/>
      </w:pPr>
      <w:r w:rsidRPr="00862958">
        <w:rPr>
          <w:b/>
        </w:rPr>
        <w:t>Fields: File Space Info Message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18"/>
        <w:gridCol w:w="6534"/>
      </w:tblGrid>
      <w:tr w:rsidR="00870759" w14:paraId="0482CF79" w14:textId="77777777" w:rsidTr="00794D1F">
        <w:tc>
          <w:tcPr>
            <w:tcW w:w="3618" w:type="dxa"/>
          </w:tcPr>
          <w:p w14:paraId="33DC2003" w14:textId="77777777" w:rsidR="00870759" w:rsidRPr="00577DC7" w:rsidRDefault="00870759" w:rsidP="00794D1F">
            <w:pPr>
              <w:rPr>
                <w:b/>
              </w:rPr>
            </w:pPr>
            <w:r>
              <w:rPr>
                <w:b/>
              </w:rPr>
              <w:t>Field Name</w:t>
            </w:r>
          </w:p>
        </w:tc>
        <w:tc>
          <w:tcPr>
            <w:tcW w:w="6534" w:type="dxa"/>
            <w:tcBorders>
              <w:bottom w:val="single" w:sz="4" w:space="0" w:color="000000" w:themeColor="text1"/>
            </w:tcBorders>
          </w:tcPr>
          <w:p w14:paraId="1EC4F1F4" w14:textId="77777777" w:rsidR="00870759" w:rsidRPr="00577DC7" w:rsidRDefault="00870759" w:rsidP="00794D1F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70759" w14:paraId="62319812" w14:textId="77777777" w:rsidTr="00794D1F">
        <w:tc>
          <w:tcPr>
            <w:tcW w:w="3618" w:type="dxa"/>
          </w:tcPr>
          <w:p w14:paraId="295E006B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 w:rsidRPr="001C1FB9">
              <w:rPr>
                <w:szCs w:val="24"/>
              </w:rPr>
              <w:t>Version</w:t>
            </w:r>
            <w:r>
              <w:rPr>
                <w:szCs w:val="24"/>
              </w:rPr>
              <w:tab/>
            </w:r>
          </w:p>
        </w:tc>
        <w:tc>
          <w:tcPr>
            <w:tcW w:w="6534" w:type="dxa"/>
          </w:tcPr>
          <w:p w14:paraId="1B45DCBA" w14:textId="487181E4" w:rsidR="00870759" w:rsidRPr="00862958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color w:val="404040" w:themeColor="text1" w:themeTint="BF"/>
                <w:szCs w:val="24"/>
              </w:rPr>
            </w:pPr>
            <w:r>
              <w:rPr>
                <w:szCs w:val="24"/>
              </w:rPr>
              <w:t xml:space="preserve">The version number is used to indicate the format of the message.  </w:t>
            </w:r>
            <w:r w:rsidR="005172E2">
              <w:rPr>
                <w:szCs w:val="24"/>
              </w:rPr>
              <w:t>The value is 1</w:t>
            </w:r>
            <w:r w:rsidR="00E56B32">
              <w:rPr>
                <w:szCs w:val="24"/>
              </w:rPr>
              <w:t>.</w:t>
            </w:r>
          </w:p>
        </w:tc>
      </w:tr>
      <w:tr w:rsidR="00870759" w14:paraId="2030EF79" w14:textId="77777777" w:rsidTr="00794D1F">
        <w:tc>
          <w:tcPr>
            <w:tcW w:w="3618" w:type="dxa"/>
          </w:tcPr>
          <w:p w14:paraId="23A3D5D7" w14:textId="77777777" w:rsidR="00870759" w:rsidRPr="001C1FB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strategy</w:t>
            </w:r>
          </w:p>
        </w:tc>
        <w:tc>
          <w:tcPr>
            <w:tcW w:w="6534" w:type="dxa"/>
          </w:tcPr>
          <w:p w14:paraId="5F4F50C7" w14:textId="20DA571C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  <w:szCs w:val="24"/>
              </w:rPr>
            </w:pPr>
            <w:r>
              <w:rPr>
                <w:szCs w:val="24"/>
              </w:rPr>
              <w:t xml:space="preserve">This is the file space strategy used to manage </w:t>
            </w:r>
            <w:r w:rsidR="00E56B32">
              <w:rPr>
                <w:szCs w:val="24"/>
              </w:rPr>
              <w:t xml:space="preserve">file </w:t>
            </w:r>
            <w:r>
              <w:rPr>
                <w:szCs w:val="24"/>
              </w:rPr>
              <w:t>space:</w:t>
            </w:r>
          </w:p>
          <w:p w14:paraId="00DABA90" w14:textId="07A8CBDE" w:rsidR="00870759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rFonts w:eastAsiaTheme="majorEastAsia" w:cstheme="majorBidi"/>
                <w:i/>
                <w:color w:val="000000" w:themeColor="text1"/>
              </w:rPr>
            </w:pPr>
            <w:r>
              <w:t>H5F_FSPACE_STRATEGY_</w:t>
            </w:r>
            <w:r w:rsidR="00C93087">
              <w:t>FSM_</w:t>
            </w:r>
            <w:r>
              <w:t>AGGR</w:t>
            </w:r>
          </w:p>
          <w:p w14:paraId="6233D8BD" w14:textId="77777777" w:rsidR="00870759" w:rsidRPr="00BD4313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>
              <w:t xml:space="preserve">H5F_FSPACE_STRATEGY_PAGE </w:t>
            </w:r>
          </w:p>
          <w:p w14:paraId="71A1A630" w14:textId="6B680166" w:rsidR="00C93087" w:rsidRPr="00E26CA2" w:rsidRDefault="00C93087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>
              <w:t>H5F_FSPACE_STRATEGY_AGGR</w:t>
            </w:r>
          </w:p>
          <w:p w14:paraId="7A0EADDD" w14:textId="77777777" w:rsidR="00870759" w:rsidRPr="00862958" w:rsidRDefault="00870759" w:rsidP="00927CE5">
            <w:pPr>
              <w:pStyle w:val="ListParagraph"/>
              <w:numPr>
                <w:ilvl w:val="0"/>
                <w:numId w:val="155"/>
              </w:numPr>
              <w:tabs>
                <w:tab w:val="left" w:pos="1286"/>
              </w:tabs>
              <w:rPr>
                <w:szCs w:val="24"/>
              </w:rPr>
            </w:pPr>
            <w:r w:rsidRPr="00F04D7C">
              <w:t>H5F_FSPACE_STRATEGY_NONE</w:t>
            </w:r>
          </w:p>
        </w:tc>
      </w:tr>
      <w:tr w:rsidR="00870759" w14:paraId="2F9D3359" w14:textId="77777777" w:rsidTr="00794D1F">
        <w:tc>
          <w:tcPr>
            <w:tcW w:w="3618" w:type="dxa"/>
          </w:tcPr>
          <w:p w14:paraId="105FB5EC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Persisting free-space</w:t>
            </w:r>
          </w:p>
        </w:tc>
        <w:tc>
          <w:tcPr>
            <w:tcW w:w="6534" w:type="dxa"/>
          </w:tcPr>
          <w:p w14:paraId="42D2E4B8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True or False in persisting free-space</w:t>
            </w:r>
          </w:p>
        </w:tc>
      </w:tr>
      <w:tr w:rsidR="00870759" w14:paraId="57F572ED" w14:textId="77777777" w:rsidTr="00794D1F">
        <w:tc>
          <w:tcPr>
            <w:tcW w:w="3618" w:type="dxa"/>
          </w:tcPr>
          <w:p w14:paraId="3CC7A244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Free-space section threshold</w:t>
            </w:r>
          </w:p>
        </w:tc>
        <w:tc>
          <w:tcPr>
            <w:tcW w:w="6534" w:type="dxa"/>
          </w:tcPr>
          <w:p w14:paraId="7E247F34" w14:textId="77777777" w:rsidR="00870759" w:rsidRDefault="00870759" w:rsidP="00794D1F">
            <w:pPr>
              <w:tabs>
                <w:tab w:val="left" w:pos="1286"/>
              </w:tabs>
              <w:jc w:val="left"/>
            </w:pPr>
            <w:r>
              <w:t>The smallest free-space section size that the free-space manager will track.</w:t>
            </w:r>
          </w:p>
          <w:p w14:paraId="51A8E8BD" w14:textId="5930FC54" w:rsidR="006247F2" w:rsidRDefault="006247F2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t xml:space="preserve">This optimization is currently disabled, and may be deleted from the code. </w:t>
            </w:r>
          </w:p>
        </w:tc>
      </w:tr>
      <w:tr w:rsidR="00870759" w14:paraId="1139EDD8" w14:textId="77777777" w:rsidTr="00794D1F">
        <w:tc>
          <w:tcPr>
            <w:tcW w:w="3618" w:type="dxa"/>
          </w:tcPr>
          <w:p w14:paraId="7E46C6E2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File space page size</w:t>
            </w:r>
          </w:p>
        </w:tc>
        <w:tc>
          <w:tcPr>
            <w:tcW w:w="6534" w:type="dxa"/>
          </w:tcPr>
          <w:p w14:paraId="7C48D5AB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</w:rPr>
            </w:pPr>
            <w:r>
              <w:t>The file space page size, which is used when paged aggregation is enabled.</w:t>
            </w:r>
          </w:p>
        </w:tc>
      </w:tr>
      <w:tr w:rsidR="00870759" w14:paraId="0D860F8C" w14:textId="77777777" w:rsidTr="00794D1F">
        <w:tc>
          <w:tcPr>
            <w:tcW w:w="3618" w:type="dxa"/>
          </w:tcPr>
          <w:p w14:paraId="76664085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Page-end metadata threshold</w:t>
            </w:r>
          </w:p>
        </w:tc>
        <w:tc>
          <w:tcPr>
            <w:tcW w:w="6534" w:type="dxa"/>
          </w:tcPr>
          <w:p w14:paraId="4BC63257" w14:textId="77777777" w:rsidR="00870759" w:rsidRDefault="00870759" w:rsidP="00794D1F">
            <w:pPr>
              <w:tabs>
                <w:tab w:val="left" w:pos="1286"/>
              </w:tabs>
              <w:jc w:val="left"/>
            </w:pPr>
            <w:r>
              <w:t>The smallest free-space section size at the end of a page that the free-space manager will track.  This is used when paged aggregation is enabled.</w:t>
            </w:r>
          </w:p>
        </w:tc>
      </w:tr>
      <w:tr w:rsidR="00870759" w14:paraId="1D9B5495" w14:textId="77777777" w:rsidTr="00794D1F">
        <w:tc>
          <w:tcPr>
            <w:tcW w:w="3618" w:type="dxa"/>
          </w:tcPr>
          <w:p w14:paraId="6B0F1C76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EOA</w:t>
            </w:r>
          </w:p>
        </w:tc>
        <w:tc>
          <w:tcPr>
            <w:tcW w:w="6534" w:type="dxa"/>
          </w:tcPr>
          <w:p w14:paraId="3DC3DA52" w14:textId="14FD78DE" w:rsidR="00870759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404040" w:themeColor="text1" w:themeTint="BF"/>
                <w:szCs w:val="20"/>
              </w:rPr>
            </w:pPr>
            <w:r>
              <w:t xml:space="preserve">The EOA before the allocation of free-space header and section info </w:t>
            </w:r>
            <w:r w:rsidR="00E56B32">
              <w:t xml:space="preserve">for </w:t>
            </w:r>
            <w:r w:rsidR="00F954C9">
              <w:t xml:space="preserve">the </w:t>
            </w:r>
            <w:r w:rsidR="00E56B32">
              <w:t>self-referential</w:t>
            </w:r>
            <w:r w:rsidR="001454AA">
              <w:rPr>
                <w:vertAlign w:val="superscript"/>
              </w:rPr>
              <w:t>*</w:t>
            </w:r>
            <w:r w:rsidR="00E56B32">
              <w:t xml:space="preserve"> free-space managers </w:t>
            </w:r>
            <w:r>
              <w:t>when the library is persisting free-space</w:t>
            </w:r>
            <w:r w:rsidR="00E56B32">
              <w:t>.</w:t>
            </w:r>
          </w:p>
        </w:tc>
      </w:tr>
      <w:tr w:rsidR="00870759" w14:paraId="36A24CFB" w14:textId="77777777" w:rsidTr="00794D1F">
        <w:tc>
          <w:tcPr>
            <w:tcW w:w="3618" w:type="dxa"/>
          </w:tcPr>
          <w:p w14:paraId="6B0894F8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Addresses of free-space managers </w:t>
            </w:r>
          </w:p>
        </w:tc>
        <w:tc>
          <w:tcPr>
            <w:tcW w:w="6534" w:type="dxa"/>
          </w:tcPr>
          <w:p w14:paraId="4347DAD1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color w:val="000000" w:themeColor="text1"/>
              </w:rPr>
            </w:pPr>
            <w:r>
              <w:t>The addresses of small-sized free-space managers for the six file space types when persisting free-space.</w:t>
            </w:r>
          </w:p>
        </w:tc>
      </w:tr>
      <w:tr w:rsidR="00870759" w14:paraId="56600302" w14:textId="77777777" w:rsidTr="00794D1F">
        <w:tc>
          <w:tcPr>
            <w:tcW w:w="3618" w:type="dxa"/>
          </w:tcPr>
          <w:p w14:paraId="0B7016D9" w14:textId="77777777" w:rsidR="00870759" w:rsidRDefault="00870759" w:rsidP="00794D1F">
            <w:pPr>
              <w:tabs>
                <w:tab w:val="left" w:pos="1286"/>
              </w:tabs>
              <w:jc w:val="left"/>
              <w:rPr>
                <w:szCs w:val="24"/>
              </w:rPr>
            </w:pPr>
            <w:r>
              <w:rPr>
                <w:szCs w:val="24"/>
              </w:rPr>
              <w:t>Addresses of free-space managers</w:t>
            </w:r>
          </w:p>
        </w:tc>
        <w:tc>
          <w:tcPr>
            <w:tcW w:w="6534" w:type="dxa"/>
          </w:tcPr>
          <w:p w14:paraId="66293841" w14:textId="692448EC" w:rsidR="00870759" w:rsidRDefault="00870759" w:rsidP="00927CE5">
            <w:pPr>
              <w:tabs>
                <w:tab w:val="left" w:pos="1286"/>
              </w:tabs>
              <w:jc w:val="left"/>
              <w:rPr>
                <w:rFonts w:eastAsiaTheme="majorEastAsia" w:cstheme="majorBidi"/>
                <w:i/>
                <w:iCs/>
                <w:color w:val="404040" w:themeColor="text1" w:themeTint="BF"/>
                <w:szCs w:val="20"/>
              </w:rPr>
            </w:pPr>
            <w:r>
              <w:t>The addresses of large-sized free-space managers for the six file space t</w:t>
            </w:r>
            <w:r w:rsidR="00DF5C70">
              <w:t xml:space="preserve">ypes when </w:t>
            </w:r>
            <w:proofErr w:type="gramStart"/>
            <w:r w:rsidR="00DF5C70">
              <w:t>persisting</w:t>
            </w:r>
            <w:proofErr w:type="gramEnd"/>
            <w:r w:rsidR="00DF5C70">
              <w:t xml:space="preserve"> free-space and when paged aggregation strategy is enabled.</w:t>
            </w:r>
          </w:p>
        </w:tc>
      </w:tr>
    </w:tbl>
    <w:p w14:paraId="3C60450F" w14:textId="3194CE2B" w:rsidR="00870759" w:rsidRDefault="001454AA" w:rsidP="003B1407">
      <w:r>
        <w:rPr>
          <w:vertAlign w:val="superscript"/>
        </w:rPr>
        <w:t>*</w:t>
      </w:r>
      <w:r>
        <w:t xml:space="preserve">Please see description of </w:t>
      </w:r>
      <w:r w:rsidR="00BB7B40">
        <w:t>self-referential free-space manager</w:t>
      </w:r>
      <w:r w:rsidR="003B1407">
        <w:t xml:space="preserve">s </w:t>
      </w:r>
      <w:r>
        <w:t xml:space="preserve">in </w:t>
      </w:r>
      <w:r w:rsidRPr="00927CE5">
        <w:rPr>
          <w:b/>
          <w:i/>
        </w:rPr>
        <w:t>Shutting down free-space managers on file close</w:t>
      </w:r>
      <w:r w:rsidR="00527027">
        <w:rPr>
          <w:b/>
          <w:i/>
        </w:rPr>
        <w:t xml:space="preserve"> </w:t>
      </w:r>
      <w:r w:rsidR="00527027">
        <w:t>(</w:t>
      </w:r>
      <w:r w:rsidR="00D72427">
        <w:t xml:space="preserve">see </w:t>
      </w:r>
      <w:r w:rsidR="00527027">
        <w:t>section 10 below)</w:t>
      </w:r>
      <w:r w:rsidR="003B1407">
        <w:t xml:space="preserve">.              </w:t>
      </w:r>
    </w:p>
    <w:p w14:paraId="2E12CAA7" w14:textId="069E1379" w:rsidR="0069463C" w:rsidRDefault="00847D50">
      <w:pPr>
        <w:pStyle w:val="Heading1"/>
      </w:pPr>
      <w:bookmarkStart w:id="11" w:name="_Toc433019961"/>
      <w:r>
        <w:t>Cycle of o</w:t>
      </w:r>
      <w:r w:rsidR="0069463C">
        <w:t xml:space="preserve">peration </w:t>
      </w:r>
      <w:r w:rsidR="00AB1E67">
        <w:t>when allocating file space</w:t>
      </w:r>
      <w:bookmarkEnd w:id="11"/>
    </w:p>
    <w:p w14:paraId="2E96D06B" w14:textId="71818F7B" w:rsidR="00D0587B" w:rsidRPr="00C63010" w:rsidRDefault="00DD6E82" w:rsidP="00927CE5">
      <w:r>
        <w:t xml:space="preserve">The library calls the routine </w:t>
      </w:r>
      <w:r w:rsidR="00780AFC" w:rsidRPr="00927CE5">
        <w:rPr>
          <w:i/>
        </w:rPr>
        <w:t>H5M</w:t>
      </w:r>
      <w:r w:rsidR="000A2F39" w:rsidRPr="00927CE5">
        <w:rPr>
          <w:i/>
        </w:rPr>
        <w:t>_</w:t>
      </w:r>
      <w:proofErr w:type="gramStart"/>
      <w:r w:rsidR="000A2F39" w:rsidRPr="00927CE5">
        <w:rPr>
          <w:i/>
        </w:rPr>
        <w:t>alloc(</w:t>
      </w:r>
      <w:proofErr w:type="gramEnd"/>
      <w:r w:rsidR="000A2F39" w:rsidRPr="00927CE5">
        <w:rPr>
          <w:i/>
        </w:rPr>
        <w:t>)</w:t>
      </w:r>
      <w:r>
        <w:t xml:space="preserve"> to request fil</w:t>
      </w:r>
      <w:r w:rsidR="00780AFC">
        <w:t>e space when creating objects for the HDF5 file.  The mechanisms used to fulfill the request will depend on the file space strategy with the cycle of operation described below.</w:t>
      </w:r>
    </w:p>
    <w:p w14:paraId="4E7A09C1" w14:textId="09F39A7F" w:rsidR="00C93087" w:rsidRPr="00BD4313" w:rsidRDefault="00C93087">
      <w:pPr>
        <w:pStyle w:val="Heading2"/>
      </w:pPr>
      <w:bookmarkStart w:id="12" w:name="_Toc433019962"/>
      <w:r>
        <w:t>H5F_FSPACE_STRATEGY_FSM_AGGR</w:t>
      </w:r>
      <w:bookmarkEnd w:id="12"/>
      <w:r>
        <w:t xml:space="preserve"> </w:t>
      </w:r>
    </w:p>
    <w:p w14:paraId="22CC9BEA" w14:textId="11833304" w:rsidR="0069463C" w:rsidRDefault="002E7AB3" w:rsidP="00927CE5">
      <w:pPr>
        <w:pStyle w:val="ListParagraph"/>
        <w:numPr>
          <w:ilvl w:val="0"/>
          <w:numId w:val="104"/>
        </w:numPr>
      </w:pPr>
      <w:r>
        <w:t xml:space="preserve">The library </w:t>
      </w:r>
      <w:r w:rsidR="006E02F9">
        <w:t xml:space="preserve">will </w:t>
      </w:r>
      <w:r>
        <w:t>request space from the</w:t>
      </w:r>
      <w:r w:rsidR="0069463C">
        <w:t xml:space="preserve"> free-space </w:t>
      </w:r>
      <w:r w:rsidR="004E038F">
        <w:t xml:space="preserve">manager depending on the </w:t>
      </w:r>
      <w:r w:rsidR="00125F6C">
        <w:t>file space</w:t>
      </w:r>
      <w:r w:rsidR="004E038F">
        <w:t xml:space="preserve"> type.</w:t>
      </w:r>
    </w:p>
    <w:p w14:paraId="52DA7C7A" w14:textId="0D5B60B1" w:rsidR="002E7AB3" w:rsidRDefault="002E7AB3" w:rsidP="00927CE5">
      <w:pPr>
        <w:pStyle w:val="ListParagraph"/>
        <w:numPr>
          <w:ilvl w:val="0"/>
          <w:numId w:val="104"/>
        </w:numPr>
      </w:pPr>
      <w:r>
        <w:t>If</w:t>
      </w:r>
      <w:r w:rsidR="00BD44FB">
        <w:t xml:space="preserve"> the request </w:t>
      </w:r>
      <w:r w:rsidR="00C507DF">
        <w:t xml:space="preserve">can be satisfied by the appropriate free space manager, </w:t>
      </w:r>
      <w:r w:rsidR="00301E49">
        <w:t xml:space="preserve">the library will </w:t>
      </w:r>
      <w:r w:rsidR="00C507DF">
        <w:t xml:space="preserve">do so and </w:t>
      </w:r>
      <w:r w:rsidR="00860B80">
        <w:t>return the address to the caller.</w:t>
      </w:r>
    </w:p>
    <w:p w14:paraId="51AF59A8" w14:textId="059912BD" w:rsidR="00AB1E67" w:rsidRDefault="00AB1E67" w:rsidP="00927CE5">
      <w:pPr>
        <w:pStyle w:val="ListParagraph"/>
        <w:numPr>
          <w:ilvl w:val="0"/>
          <w:numId w:val="104"/>
        </w:numPr>
      </w:pPr>
      <w:r>
        <w:t xml:space="preserve">If </w:t>
      </w:r>
      <w:r w:rsidR="002E7AB3">
        <w:t xml:space="preserve">the request </w:t>
      </w:r>
      <w:r w:rsidR="00C507DF">
        <w:t>cannot be</w:t>
      </w:r>
      <w:r w:rsidR="002E7AB3">
        <w:t xml:space="preserve"> satisfied</w:t>
      </w:r>
      <w:r w:rsidR="00C507DF">
        <w:t xml:space="preserve"> by the appropriate free space manager</w:t>
      </w:r>
      <w:r>
        <w:t xml:space="preserve">, </w:t>
      </w:r>
      <w:r w:rsidR="002E7AB3">
        <w:t>the library</w:t>
      </w:r>
      <w:r w:rsidR="006E02F9">
        <w:t xml:space="preserve"> will </w:t>
      </w:r>
      <w:r w:rsidR="002E7AB3">
        <w:t xml:space="preserve">request space from </w:t>
      </w:r>
      <w:r w:rsidR="00564019">
        <w:t>either the metadata or raw data aggregator</w:t>
      </w:r>
      <w:r w:rsidR="00860B80">
        <w:t xml:space="preserve"> depending on the </w:t>
      </w:r>
      <w:r w:rsidR="00B570BE">
        <w:t>file space</w:t>
      </w:r>
      <w:r w:rsidR="00564019">
        <w:t xml:space="preserve"> </w:t>
      </w:r>
      <w:r w:rsidR="00860B80">
        <w:t>type</w:t>
      </w:r>
      <w:r w:rsidR="00564019">
        <w:t>.</w:t>
      </w:r>
    </w:p>
    <w:p w14:paraId="66A6B2A9" w14:textId="5C70851F" w:rsidR="002E7AB3" w:rsidRDefault="002E7AB3" w:rsidP="00927CE5">
      <w:pPr>
        <w:pStyle w:val="ListParagraph"/>
        <w:numPr>
          <w:ilvl w:val="0"/>
          <w:numId w:val="104"/>
        </w:numPr>
      </w:pPr>
      <w:r>
        <w:t>If</w:t>
      </w:r>
      <w:r w:rsidR="00BD44FB">
        <w:t xml:space="preserve"> the request </w:t>
      </w:r>
      <w:r w:rsidR="00C507DF">
        <w:t xml:space="preserve">can be satisfied by the appropriate aggregator, </w:t>
      </w:r>
      <w:r w:rsidR="00301E49">
        <w:t>the library will do</w:t>
      </w:r>
      <w:r w:rsidR="00C507DF">
        <w:t xml:space="preserve"> so and </w:t>
      </w:r>
      <w:r w:rsidR="001822B5">
        <w:t>return the address to the caller.</w:t>
      </w:r>
    </w:p>
    <w:p w14:paraId="6B93454C" w14:textId="63AFD365" w:rsidR="002E7AB3" w:rsidRDefault="002E7AB3" w:rsidP="00927CE5">
      <w:pPr>
        <w:pStyle w:val="ListParagraph"/>
        <w:numPr>
          <w:ilvl w:val="0"/>
          <w:numId w:val="104"/>
        </w:numPr>
      </w:pPr>
      <w:r>
        <w:t xml:space="preserve">If the request </w:t>
      </w:r>
      <w:r w:rsidR="00C507DF">
        <w:t>cannot be</w:t>
      </w:r>
      <w:r>
        <w:t xml:space="preserve"> satisfied</w:t>
      </w:r>
      <w:r w:rsidR="00C507DF">
        <w:t xml:space="preserve"> by the appropriate aggregator</w:t>
      </w:r>
      <w:r>
        <w:t xml:space="preserve">, the library </w:t>
      </w:r>
      <w:r w:rsidR="006E02F9">
        <w:t>will request</w:t>
      </w:r>
      <w:r>
        <w:t xml:space="preserve"> space from the </w:t>
      </w:r>
      <w:r w:rsidR="00343836">
        <w:t>virtual file driver</w:t>
      </w:r>
      <w:r w:rsidR="001822B5">
        <w:t xml:space="preserve"> and return the address to the caller.</w:t>
      </w:r>
    </w:p>
    <w:p w14:paraId="3E03BC94" w14:textId="4EA64377" w:rsidR="0069463C" w:rsidRDefault="00254799">
      <w:pPr>
        <w:pStyle w:val="Heading2"/>
      </w:pPr>
      <w:bookmarkStart w:id="13" w:name="_Toc433019963"/>
      <w:r>
        <w:t>H5F_FSPACE_STRATEGY_PAGE</w:t>
      </w:r>
      <w:bookmarkEnd w:id="13"/>
    </w:p>
    <w:p w14:paraId="462EF2E1" w14:textId="0476651E" w:rsidR="002E7AB3" w:rsidRDefault="002E7AB3" w:rsidP="00927CE5">
      <w:pPr>
        <w:pStyle w:val="ListParagraph"/>
        <w:numPr>
          <w:ilvl w:val="0"/>
          <w:numId w:val="67"/>
        </w:numPr>
      </w:pPr>
      <w:r>
        <w:t xml:space="preserve">The library </w:t>
      </w:r>
      <w:r w:rsidR="00566F90">
        <w:t xml:space="preserve">will </w:t>
      </w:r>
      <w:r>
        <w:t>request space from the free-space manager depending on the request size</w:t>
      </w:r>
      <w:r w:rsidR="00566F90">
        <w:t>:</w:t>
      </w:r>
    </w:p>
    <w:p w14:paraId="4D11CF98" w14:textId="41948217" w:rsidR="00566F90" w:rsidRDefault="00566F90" w:rsidP="00927CE5">
      <w:pPr>
        <w:pStyle w:val="ListParagraph"/>
        <w:numPr>
          <w:ilvl w:val="1"/>
          <w:numId w:val="67"/>
        </w:numPr>
      </w:pPr>
      <w:r>
        <w:t xml:space="preserve">For request </w:t>
      </w:r>
      <w:r w:rsidR="00B570BE">
        <w:t xml:space="preserve">size </w:t>
      </w:r>
      <w:r>
        <w:t xml:space="preserve">&lt; page size, request </w:t>
      </w:r>
      <w:r w:rsidR="00343836">
        <w:t>is sent to</w:t>
      </w:r>
      <w:r>
        <w:t xml:space="preserve"> the small-sized free-space manager</w:t>
      </w:r>
      <w:r w:rsidR="004E038F">
        <w:t xml:space="preserve"> for the </w:t>
      </w:r>
      <w:r w:rsidR="00C507DF">
        <w:t xml:space="preserve">requested </w:t>
      </w:r>
      <w:r w:rsidR="00B570BE">
        <w:t>file space</w:t>
      </w:r>
      <w:r w:rsidR="004E038F">
        <w:t xml:space="preserve"> type.</w:t>
      </w:r>
    </w:p>
    <w:p w14:paraId="048C76A9" w14:textId="794F8DE9" w:rsidR="00566F90" w:rsidRDefault="00566F90" w:rsidP="00927CE5">
      <w:pPr>
        <w:pStyle w:val="ListParagraph"/>
        <w:numPr>
          <w:ilvl w:val="1"/>
          <w:numId w:val="67"/>
        </w:numPr>
      </w:pPr>
      <w:r>
        <w:t xml:space="preserve">For request </w:t>
      </w:r>
      <w:r w:rsidR="00B570BE">
        <w:t xml:space="preserve">size </w:t>
      </w:r>
      <w:r>
        <w:t xml:space="preserve">&gt;= page size, request </w:t>
      </w:r>
      <w:r w:rsidR="00343836">
        <w:t>is sent to</w:t>
      </w:r>
      <w:r>
        <w:t xml:space="preserve"> the large-sized free-space manager</w:t>
      </w:r>
      <w:r w:rsidR="004E038F">
        <w:t xml:space="preserve"> for the </w:t>
      </w:r>
      <w:r w:rsidR="00C507DF">
        <w:t xml:space="preserve">requested </w:t>
      </w:r>
      <w:r w:rsidR="00B570BE">
        <w:t>file space</w:t>
      </w:r>
      <w:r w:rsidR="004E038F">
        <w:t xml:space="preserve"> type.</w:t>
      </w:r>
    </w:p>
    <w:p w14:paraId="6B04E3BA" w14:textId="2102567B" w:rsidR="002E7AB3" w:rsidRDefault="002E7AB3" w:rsidP="00927CE5">
      <w:pPr>
        <w:pStyle w:val="ListParagraph"/>
        <w:numPr>
          <w:ilvl w:val="0"/>
          <w:numId w:val="70"/>
        </w:numPr>
      </w:pPr>
      <w:r>
        <w:t xml:space="preserve">If the request </w:t>
      </w:r>
      <w:r w:rsidR="00C507DF">
        <w:t xml:space="preserve">can be satisfied from existing free space, the free space manager will do so, and </w:t>
      </w:r>
      <w:r w:rsidR="001822B5">
        <w:t>return the address to the caller</w:t>
      </w:r>
      <w:r>
        <w:t>.</w:t>
      </w:r>
    </w:p>
    <w:p w14:paraId="2EF3A2AB" w14:textId="71BC651A" w:rsidR="002E7AB3" w:rsidRDefault="002E7AB3" w:rsidP="00927CE5">
      <w:pPr>
        <w:pStyle w:val="ListParagraph"/>
        <w:numPr>
          <w:ilvl w:val="0"/>
          <w:numId w:val="71"/>
        </w:numPr>
      </w:pPr>
      <w:r>
        <w:t xml:space="preserve">If the request </w:t>
      </w:r>
      <w:r w:rsidR="00C507DF">
        <w:t>cannot be</w:t>
      </w:r>
      <w:r>
        <w:t xml:space="preserve"> satisfied</w:t>
      </w:r>
      <w:r w:rsidR="00C507DF">
        <w:t xml:space="preserve"> from existing free space</w:t>
      </w:r>
      <w:r>
        <w:t>:</w:t>
      </w:r>
    </w:p>
    <w:p w14:paraId="3A29A648" w14:textId="4732AFED" w:rsidR="002E7AB3" w:rsidRDefault="00DF7534" w:rsidP="00927CE5">
      <w:pPr>
        <w:pStyle w:val="ListParagraph"/>
        <w:numPr>
          <w:ilvl w:val="1"/>
          <w:numId w:val="71"/>
        </w:numPr>
      </w:pPr>
      <w:r>
        <w:t>The small-sized free space manager will request a page of file space from the large-sized free-space manager for the file space type, satisfy the file space request from the newly allocated page, and return the address of the new space to the caller.</w:t>
      </w:r>
    </w:p>
    <w:p w14:paraId="7AA22FCF" w14:textId="07399D56" w:rsidR="00DF7534" w:rsidRDefault="00DF7534" w:rsidP="00927CE5">
      <w:pPr>
        <w:pStyle w:val="ListParagraph"/>
        <w:numPr>
          <w:ilvl w:val="1"/>
          <w:numId w:val="71"/>
        </w:numPr>
      </w:pPr>
      <w:r>
        <w:t>The large-size free space manager will request sufficient pages from the virtual file driver, satisfy the request out of the newly allocated space</w:t>
      </w:r>
      <w:r w:rsidR="00301E49">
        <w:t>, and return the address of</w:t>
      </w:r>
      <w:r>
        <w:t xml:space="preserve"> the new space to the caller.  </w:t>
      </w:r>
    </w:p>
    <w:p w14:paraId="5D57F8DF" w14:textId="3FA7C486" w:rsidR="0069463C" w:rsidRPr="00C63010" w:rsidRDefault="00DF7534" w:rsidP="0022097A">
      <w:pPr>
        <w:pStyle w:val="ListParagraph"/>
        <w:ind w:left="1440"/>
      </w:pPr>
      <w:r>
        <w:t xml:space="preserve">Since EOA must always be on a page boundary, the large-sized free space manager will retain any </w:t>
      </w:r>
      <w:proofErr w:type="spellStart"/>
      <w:r>
        <w:t>mis</w:t>
      </w:r>
      <w:proofErr w:type="spellEnd"/>
      <w:r>
        <w:t>-aligned left over space so that it can be merged with the allocation that caused it when</w:t>
      </w:r>
      <w:r w:rsidR="00301E49">
        <w:t xml:space="preserve"> and if</w:t>
      </w:r>
      <w:r>
        <w:t xml:space="preserve"> that allocation is released.  </w:t>
      </w:r>
    </w:p>
    <w:p w14:paraId="7AF13249" w14:textId="77777777" w:rsidR="00254799" w:rsidRDefault="00254799">
      <w:pPr>
        <w:pStyle w:val="Heading2"/>
      </w:pPr>
      <w:bookmarkStart w:id="14" w:name="_Toc433019964"/>
      <w:r>
        <w:t>H5F_FSPACE_STRATEGY_AGGR</w:t>
      </w:r>
      <w:bookmarkEnd w:id="14"/>
    </w:p>
    <w:p w14:paraId="3BA95511" w14:textId="0AAD376B" w:rsidR="001A300B" w:rsidRDefault="002C6398" w:rsidP="00927CE5">
      <w:pPr>
        <w:pStyle w:val="ListParagraph"/>
        <w:numPr>
          <w:ilvl w:val="0"/>
          <w:numId w:val="71"/>
        </w:numPr>
      </w:pPr>
      <w:r>
        <w:t>The library will request space from either the metadata or raw data aggregator depending on the file space type</w:t>
      </w:r>
      <w:r w:rsidR="001A300B">
        <w:t>.</w:t>
      </w:r>
    </w:p>
    <w:p w14:paraId="0E8DF0AC" w14:textId="6E61A89F" w:rsidR="001A300B" w:rsidRDefault="001A300B" w:rsidP="001A300B">
      <w:pPr>
        <w:pStyle w:val="ListParagraph"/>
        <w:numPr>
          <w:ilvl w:val="0"/>
          <w:numId w:val="71"/>
        </w:numPr>
      </w:pPr>
      <w:r>
        <w:t xml:space="preserve">If the request </w:t>
      </w:r>
      <w:r w:rsidR="00DF7534">
        <w:t xml:space="preserve">can be </w:t>
      </w:r>
      <w:proofErr w:type="spellStart"/>
      <w:r w:rsidR="00DF7534">
        <w:t>satisified</w:t>
      </w:r>
      <w:proofErr w:type="spellEnd"/>
      <w:r w:rsidR="00DF7534">
        <w:t xml:space="preserve"> by the appropriate aggregator, </w:t>
      </w:r>
      <w:r w:rsidR="00301E49">
        <w:t xml:space="preserve">the library will </w:t>
      </w:r>
      <w:r w:rsidR="00DF7534">
        <w:t>do so and</w:t>
      </w:r>
      <w:r>
        <w:t xml:space="preserve"> return the address to the caller.</w:t>
      </w:r>
    </w:p>
    <w:p w14:paraId="5835DC63" w14:textId="338EC5A3" w:rsidR="002C6398" w:rsidRPr="00BD4313" w:rsidRDefault="001A300B" w:rsidP="00927CE5">
      <w:pPr>
        <w:pStyle w:val="ListParagraph"/>
        <w:numPr>
          <w:ilvl w:val="0"/>
          <w:numId w:val="71"/>
        </w:numPr>
      </w:pPr>
      <w:r>
        <w:t xml:space="preserve">If the request </w:t>
      </w:r>
      <w:r w:rsidR="00DF7534">
        <w:t>cannot be</w:t>
      </w:r>
      <w:r>
        <w:t xml:space="preserve"> satisfied</w:t>
      </w:r>
      <w:r w:rsidR="00DF7534">
        <w:t xml:space="preserve"> by the appropriate aggregator</w:t>
      </w:r>
      <w:r>
        <w:t>, the library will request space from the virtual file driver and return the address to the caller.</w:t>
      </w:r>
    </w:p>
    <w:p w14:paraId="05110A0A" w14:textId="0A7E931F" w:rsidR="006E02F9" w:rsidRDefault="00254799">
      <w:pPr>
        <w:pStyle w:val="Heading2"/>
      </w:pPr>
      <w:bookmarkStart w:id="15" w:name="_Toc433019965"/>
      <w:r>
        <w:t>H5F_FSPACE_STRATEGY_NONE</w:t>
      </w:r>
      <w:bookmarkEnd w:id="15"/>
    </w:p>
    <w:p w14:paraId="03F512BA" w14:textId="3046F4BD" w:rsidR="006E02F9" w:rsidRPr="00C63010" w:rsidRDefault="002C6398" w:rsidP="00927CE5">
      <w:pPr>
        <w:pStyle w:val="ListParagraph"/>
        <w:numPr>
          <w:ilvl w:val="0"/>
          <w:numId w:val="74"/>
        </w:numPr>
      </w:pPr>
      <w:r>
        <w:t>The library</w:t>
      </w:r>
      <w:r w:rsidR="006E02F9">
        <w:t xml:space="preserve"> will request space from the virtual file driver</w:t>
      </w:r>
      <w:r w:rsidR="004E038F">
        <w:t xml:space="preserve"> and return the address to the caller.</w:t>
      </w:r>
    </w:p>
    <w:p w14:paraId="02B32176" w14:textId="07A20B9C" w:rsidR="00343836" w:rsidRDefault="00C729DC">
      <w:pPr>
        <w:pStyle w:val="Heading1"/>
      </w:pPr>
      <w:bookmarkStart w:id="16" w:name="_Toc433019966"/>
      <w:r>
        <w:t>Cycle of operation when freeing file space</w:t>
      </w:r>
      <w:bookmarkEnd w:id="16"/>
    </w:p>
    <w:p w14:paraId="52740AC3" w14:textId="42149C6D" w:rsidR="000A2F39" w:rsidRPr="00E84205" w:rsidRDefault="00780AFC" w:rsidP="00927CE5">
      <w:r>
        <w:t xml:space="preserve">The library calls the routine </w:t>
      </w:r>
      <w:r w:rsidR="000A2F39" w:rsidRPr="00927CE5">
        <w:rPr>
          <w:i/>
        </w:rPr>
        <w:t>H5MF_</w:t>
      </w:r>
      <w:proofErr w:type="gramStart"/>
      <w:r w:rsidR="000A2F39" w:rsidRPr="00927CE5">
        <w:rPr>
          <w:i/>
        </w:rPr>
        <w:t>xfree(</w:t>
      </w:r>
      <w:proofErr w:type="gramEnd"/>
      <w:r w:rsidR="000A2F39" w:rsidRPr="00927CE5">
        <w:rPr>
          <w:i/>
        </w:rPr>
        <w:t>)</w:t>
      </w:r>
      <w:r>
        <w:rPr>
          <w:i/>
        </w:rPr>
        <w:t xml:space="preserve"> </w:t>
      </w:r>
      <w:r>
        <w:t>when releasing file space with the cycle of operation described below.</w:t>
      </w:r>
    </w:p>
    <w:p w14:paraId="5F34F22B" w14:textId="00C34411" w:rsidR="004B0A75" w:rsidRDefault="00254799">
      <w:pPr>
        <w:pStyle w:val="Heading2"/>
      </w:pPr>
      <w:bookmarkStart w:id="17" w:name="_Toc433019967"/>
      <w:r>
        <w:t>H5F_FSPACE_STRATEGY_FSM_AGGR</w:t>
      </w:r>
      <w:bookmarkEnd w:id="17"/>
    </w:p>
    <w:p w14:paraId="6741878C" w14:textId="608B76B2" w:rsidR="00A4792B" w:rsidRDefault="005504DE" w:rsidP="00927CE5">
      <w:pPr>
        <w:pStyle w:val="ListParagraph"/>
        <w:numPr>
          <w:ilvl w:val="0"/>
          <w:numId w:val="142"/>
        </w:numPr>
      </w:pPr>
      <w:r>
        <w:t xml:space="preserve">If there is no </w:t>
      </w:r>
      <w:r w:rsidR="008B4822">
        <w:t xml:space="preserve">existing </w:t>
      </w:r>
      <w:r>
        <w:t>free-space m</w:t>
      </w:r>
      <w:r w:rsidR="00FF11EC">
        <w:t xml:space="preserve">anager for the </w:t>
      </w:r>
      <w:r w:rsidR="00B570BE">
        <w:t>file space</w:t>
      </w:r>
      <w:r w:rsidR="00FF11EC">
        <w:t xml:space="preserve"> type</w:t>
      </w:r>
      <w:r w:rsidR="00A2302E">
        <w:t>, the library</w:t>
      </w:r>
      <w:r w:rsidR="000F0486">
        <w:t xml:space="preserve"> will </w:t>
      </w:r>
      <w:r w:rsidR="00A4792B">
        <w:t xml:space="preserve">attempt shrinking action as described in </w:t>
      </w:r>
      <w:r w:rsidR="00A4792B" w:rsidRPr="00927CE5">
        <w:rPr>
          <w:b/>
          <w:i/>
        </w:rPr>
        <w:t>Cycle of operation when shrinking file space</w:t>
      </w:r>
      <w:r w:rsidR="00301E49">
        <w:rPr>
          <w:b/>
          <w:i/>
        </w:rPr>
        <w:t xml:space="preserve"> </w:t>
      </w:r>
      <w:r w:rsidR="00301E49" w:rsidRPr="0006117A">
        <w:t>(</w:t>
      </w:r>
      <w:r w:rsidR="00301E49">
        <w:t xml:space="preserve">see </w:t>
      </w:r>
      <w:r w:rsidR="00301E49" w:rsidRPr="0006117A">
        <w:t>section 8 below)</w:t>
      </w:r>
      <w:r w:rsidR="00A4792B">
        <w:t xml:space="preserve">. </w:t>
      </w:r>
    </w:p>
    <w:p w14:paraId="3E6AF0A8" w14:textId="3D41324D" w:rsidR="00A2302E" w:rsidRDefault="00A2302E" w:rsidP="00927CE5">
      <w:pPr>
        <w:pStyle w:val="ListParagraph"/>
        <w:numPr>
          <w:ilvl w:val="0"/>
          <w:numId w:val="142"/>
        </w:numPr>
      </w:pPr>
      <w:r>
        <w:t xml:space="preserve">If the </w:t>
      </w:r>
      <w:r w:rsidR="00FF3FF9">
        <w:t>shrinking action</w:t>
      </w:r>
      <w:r>
        <w:t xml:space="preserve"> succeeds, return to the caller. </w:t>
      </w:r>
    </w:p>
    <w:p w14:paraId="0A23F86C" w14:textId="34218FDA" w:rsidR="00875875" w:rsidRDefault="00CB1C5F" w:rsidP="00927CE5">
      <w:pPr>
        <w:pStyle w:val="ListParagraph"/>
        <w:numPr>
          <w:ilvl w:val="0"/>
          <w:numId w:val="142"/>
        </w:numPr>
      </w:pPr>
      <w:r>
        <w:t>If</w:t>
      </w:r>
      <w:r w:rsidR="00FF3FF9">
        <w:t xml:space="preserve"> the section size is less than the free-space threshold, </w:t>
      </w:r>
      <w:r w:rsidR="00875875">
        <w:t xml:space="preserve">drop the section </w:t>
      </w:r>
      <w:r w:rsidR="0083452B">
        <w:t xml:space="preserve">on the floor </w:t>
      </w:r>
      <w:r w:rsidR="00875875">
        <w:t>and return to the caller.</w:t>
      </w:r>
    </w:p>
    <w:p w14:paraId="29E9820F" w14:textId="2D533B1F" w:rsidR="00E939FE" w:rsidRDefault="00EB1CE6" w:rsidP="00927CE5">
      <w:pPr>
        <w:pStyle w:val="ListParagraph"/>
        <w:numPr>
          <w:ilvl w:val="0"/>
          <w:numId w:val="142"/>
        </w:numPr>
      </w:pPr>
      <w:r>
        <w:t>If the section size is &gt;=</w:t>
      </w:r>
      <w:r w:rsidR="00875875">
        <w:t xml:space="preserve"> free-space threshold, </w:t>
      </w:r>
      <w:r w:rsidR="00A2302E">
        <w:t>s</w:t>
      </w:r>
      <w:r w:rsidR="007D7293">
        <w:t xml:space="preserve">tart up the free-space manager for the </w:t>
      </w:r>
      <w:r w:rsidR="00B570BE">
        <w:t>file space</w:t>
      </w:r>
      <w:r w:rsidR="007D7293">
        <w:t xml:space="preserve"> </w:t>
      </w:r>
      <w:r w:rsidR="000F0486">
        <w:t xml:space="preserve">type and </w:t>
      </w:r>
      <w:r w:rsidR="00251A5E">
        <w:t>perform the following</w:t>
      </w:r>
      <w:r w:rsidR="00E939FE">
        <w:t>:</w:t>
      </w:r>
    </w:p>
    <w:p w14:paraId="3CB6DAB6" w14:textId="47FDFD77" w:rsidR="005504DE" w:rsidRDefault="005504DE" w:rsidP="00927CE5">
      <w:pPr>
        <w:pStyle w:val="ListParagraph"/>
        <w:numPr>
          <w:ilvl w:val="1"/>
          <w:numId w:val="142"/>
        </w:numPr>
      </w:pPr>
      <w:r>
        <w:t xml:space="preserve">Try </w:t>
      </w:r>
      <w:r w:rsidR="0066518D">
        <w:t xml:space="preserve">merging </w:t>
      </w:r>
      <w:r>
        <w:t>the section with existing section</w:t>
      </w:r>
      <w:r w:rsidR="00164D02">
        <w:t>s</w:t>
      </w:r>
      <w:r w:rsidR="0066518D">
        <w:t xml:space="preserve"> </w:t>
      </w:r>
      <w:r w:rsidR="00045941">
        <w:t xml:space="preserve">in the free-space manager </w:t>
      </w:r>
      <w:r w:rsidR="005A3BD5">
        <w:t>if</w:t>
      </w:r>
      <w:r w:rsidR="00045941">
        <w:t xml:space="preserve"> they adjoin</w:t>
      </w:r>
      <w:r w:rsidR="003651F0">
        <w:t>.</w:t>
      </w:r>
      <w:r w:rsidR="00045941">
        <w:t xml:space="preserve"> </w:t>
      </w:r>
    </w:p>
    <w:p w14:paraId="67E93C86" w14:textId="615574D6" w:rsidR="00FF11EC" w:rsidRDefault="00FF11EC" w:rsidP="00927CE5">
      <w:pPr>
        <w:pStyle w:val="ListParagraph"/>
        <w:numPr>
          <w:ilvl w:val="1"/>
          <w:numId w:val="142"/>
        </w:numPr>
      </w:pPr>
      <w:r>
        <w:t xml:space="preserve">Try </w:t>
      </w:r>
      <w:r w:rsidR="0066518D">
        <w:t>shrinking</w:t>
      </w:r>
      <w:r>
        <w:t xml:space="preserve"> </w:t>
      </w:r>
      <w:r w:rsidR="00A2302E">
        <w:t xml:space="preserve">action as described in </w:t>
      </w:r>
      <w:r w:rsidR="00A2302E" w:rsidRPr="00927CE5">
        <w:rPr>
          <w:b/>
          <w:i/>
        </w:rPr>
        <w:t>Cycle of operation when shrinking file space</w:t>
      </w:r>
      <w:r w:rsidR="00301E49" w:rsidRPr="0006117A">
        <w:rPr>
          <w:b/>
        </w:rPr>
        <w:t xml:space="preserve"> </w:t>
      </w:r>
      <w:r w:rsidR="00301E49" w:rsidRPr="0006117A">
        <w:t>(see section 8 below)</w:t>
      </w:r>
      <w:r w:rsidR="00A07097" w:rsidRPr="0006117A">
        <w:t>.</w:t>
      </w:r>
    </w:p>
    <w:p w14:paraId="172A7D45" w14:textId="104E445E" w:rsidR="00D624F0" w:rsidRDefault="001B4FB7" w:rsidP="00927CE5">
      <w:pPr>
        <w:pStyle w:val="ListParagraph"/>
        <w:numPr>
          <w:ilvl w:val="1"/>
          <w:numId w:val="142"/>
        </w:numPr>
      </w:pPr>
      <w:r>
        <w:t xml:space="preserve">If the section </w:t>
      </w:r>
      <w:r w:rsidR="00D624F0">
        <w:t>is not merged away</w:t>
      </w:r>
      <w:r w:rsidR="00A2302E">
        <w:t xml:space="preserve"> or shrunk</w:t>
      </w:r>
      <w:r>
        <w:t>, add the section to the manager</w:t>
      </w:r>
      <w:r w:rsidR="00D624F0">
        <w:t>.</w:t>
      </w:r>
    </w:p>
    <w:p w14:paraId="5C5AFA5E" w14:textId="0A51F7CF" w:rsidR="001B4FB7" w:rsidRPr="0035115A" w:rsidRDefault="00D624F0" w:rsidP="00927CE5">
      <w:pPr>
        <w:pStyle w:val="ListParagraph"/>
        <w:numPr>
          <w:ilvl w:val="1"/>
          <w:numId w:val="142"/>
        </w:numPr>
      </w:pPr>
      <w:r>
        <w:t>Return to the caller.</w:t>
      </w:r>
    </w:p>
    <w:p w14:paraId="38A06670" w14:textId="31875714" w:rsidR="004B0A75" w:rsidRDefault="00254799">
      <w:pPr>
        <w:pStyle w:val="Heading2"/>
      </w:pPr>
      <w:bookmarkStart w:id="18" w:name="_Toc433019968"/>
      <w:r>
        <w:t>H5F_FSPACE_STRATEGY_PAGE</w:t>
      </w:r>
      <w:bookmarkEnd w:id="18"/>
    </w:p>
    <w:p w14:paraId="0D1A409D" w14:textId="0012A976" w:rsidR="00A2302E" w:rsidRDefault="003011C5" w:rsidP="00927CE5">
      <w:pPr>
        <w:pStyle w:val="ListParagraph"/>
        <w:numPr>
          <w:ilvl w:val="0"/>
          <w:numId w:val="143"/>
        </w:numPr>
      </w:pPr>
      <w:r>
        <w:t xml:space="preserve">If there is no existing free-space manager for the </w:t>
      </w:r>
      <w:r w:rsidR="00794D1F">
        <w:t>file space</w:t>
      </w:r>
      <w:r>
        <w:t xml:space="preserve"> type</w:t>
      </w:r>
      <w:r w:rsidR="000F0486">
        <w:t xml:space="preserve">, </w:t>
      </w:r>
      <w:r w:rsidR="00A2302E">
        <w:t xml:space="preserve">the library will attempt shrinking action as described in </w:t>
      </w:r>
      <w:r w:rsidR="00A2302E" w:rsidRPr="00927CE5">
        <w:rPr>
          <w:b/>
          <w:i/>
        </w:rPr>
        <w:t>Cycle of operation when shrinking file space</w:t>
      </w:r>
      <w:r w:rsidR="00301E49" w:rsidRPr="0006117A">
        <w:t xml:space="preserve"> (see section 8 below)</w:t>
      </w:r>
      <w:r w:rsidR="00A142EE" w:rsidRPr="0006117A">
        <w:t>.</w:t>
      </w:r>
    </w:p>
    <w:p w14:paraId="5A0F47C4" w14:textId="1F945A0F" w:rsidR="003011C5" w:rsidRDefault="001B4FB7" w:rsidP="00927CE5">
      <w:pPr>
        <w:pStyle w:val="ListParagraph"/>
        <w:numPr>
          <w:ilvl w:val="0"/>
          <w:numId w:val="143"/>
        </w:numPr>
      </w:pPr>
      <w:r>
        <w:t xml:space="preserve">If the </w:t>
      </w:r>
      <w:r w:rsidR="00875875">
        <w:t>shrinking action</w:t>
      </w:r>
      <w:r>
        <w:t xml:space="preserve"> succeeds, return to the caller.</w:t>
      </w:r>
    </w:p>
    <w:p w14:paraId="194FC55F" w14:textId="273059A2" w:rsidR="00875875" w:rsidRDefault="00CB1C5F" w:rsidP="00927CE5">
      <w:pPr>
        <w:pStyle w:val="ListParagraph"/>
        <w:numPr>
          <w:ilvl w:val="0"/>
          <w:numId w:val="143"/>
        </w:numPr>
      </w:pPr>
      <w:r>
        <w:t>If</w:t>
      </w:r>
      <w:r w:rsidR="00875875">
        <w:t xml:space="preserve"> the section size is less than the free-space threshold, drop the section and return to the caller.</w:t>
      </w:r>
    </w:p>
    <w:p w14:paraId="0D572493" w14:textId="5D55EA4E" w:rsidR="007E0728" w:rsidRDefault="00875875" w:rsidP="00927CE5">
      <w:pPr>
        <w:pStyle w:val="ListParagraph"/>
        <w:numPr>
          <w:ilvl w:val="0"/>
          <w:numId w:val="143"/>
        </w:numPr>
      </w:pPr>
      <w:r>
        <w:t xml:space="preserve">If the section size is &gt;= free-space threshold, </w:t>
      </w:r>
      <w:r w:rsidR="00A2302E">
        <w:t xml:space="preserve">start </w:t>
      </w:r>
      <w:r w:rsidR="001B4FB7">
        <w:t>up the small</w:t>
      </w:r>
      <w:r w:rsidR="00C93314">
        <w:t>-sized</w:t>
      </w:r>
      <w:r w:rsidR="001B4FB7">
        <w:t xml:space="preserve"> or large-sized free-space manager for the </w:t>
      </w:r>
      <w:r w:rsidR="00B570BE">
        <w:t>file space</w:t>
      </w:r>
      <w:r w:rsidR="001B4FB7">
        <w:t xml:space="preserve"> type and </w:t>
      </w:r>
      <w:r w:rsidR="00251A5E">
        <w:t>perform the following</w:t>
      </w:r>
      <w:r w:rsidR="00D67079">
        <w:t xml:space="preserve"> (Note: we are experimenting with deleting the page-end threshold region optimization, as we question whether the added complexity is worth the gain.)</w:t>
      </w:r>
      <w:r w:rsidR="00251A5E">
        <w:t>:</w:t>
      </w:r>
    </w:p>
    <w:p w14:paraId="0D08B149" w14:textId="28A3CD85" w:rsidR="00446E4F" w:rsidRDefault="00446E4F" w:rsidP="00927CE5">
      <w:pPr>
        <w:pStyle w:val="ListParagraph"/>
        <w:numPr>
          <w:ilvl w:val="1"/>
          <w:numId w:val="143"/>
        </w:numPr>
      </w:pPr>
      <w:r>
        <w:t>For a small-sized section:</w:t>
      </w:r>
    </w:p>
    <w:p w14:paraId="2185E4B6" w14:textId="5680E9E2" w:rsidR="00446E4F" w:rsidRDefault="00446E4F" w:rsidP="00927CE5">
      <w:pPr>
        <w:pStyle w:val="ListParagraph"/>
        <w:numPr>
          <w:ilvl w:val="2"/>
          <w:numId w:val="143"/>
        </w:numPr>
      </w:pPr>
      <w:r>
        <w:t>If the section resides in the page</w:t>
      </w:r>
      <w:r w:rsidR="00CB1C5F">
        <w:t>-</w:t>
      </w:r>
      <w:r>
        <w:t>end threshold region, drop the section and return to the caller.</w:t>
      </w:r>
    </w:p>
    <w:p w14:paraId="1B5BC754" w14:textId="506FB7FD" w:rsidR="00446E4F" w:rsidRDefault="00446E4F" w:rsidP="00927CE5">
      <w:pPr>
        <w:pStyle w:val="ListParagraph"/>
        <w:numPr>
          <w:ilvl w:val="2"/>
          <w:numId w:val="143"/>
        </w:numPr>
      </w:pPr>
      <w:r>
        <w:t>If the section ends within the page</w:t>
      </w:r>
      <w:r w:rsidR="00CB1C5F">
        <w:t>-</w:t>
      </w:r>
      <w:r>
        <w:t xml:space="preserve">end threshold region, </w:t>
      </w:r>
      <w:r w:rsidR="00833A95">
        <w:t>increase</w:t>
      </w:r>
      <w:r>
        <w:t xml:space="preserve"> section size to end of page and continue.</w:t>
      </w:r>
    </w:p>
    <w:p w14:paraId="7C80F65D" w14:textId="33A7E0AF" w:rsidR="00164D02" w:rsidRDefault="00164D02" w:rsidP="00927CE5">
      <w:pPr>
        <w:pStyle w:val="ListParagraph"/>
        <w:numPr>
          <w:ilvl w:val="1"/>
          <w:numId w:val="143"/>
        </w:numPr>
      </w:pPr>
      <w:r>
        <w:t>Try merging the section with existing sections:</w:t>
      </w:r>
    </w:p>
    <w:p w14:paraId="6B6CAFD6" w14:textId="6C432978" w:rsidR="007E0728" w:rsidRDefault="007E0728" w:rsidP="00927CE5">
      <w:pPr>
        <w:pStyle w:val="ListParagraph"/>
        <w:numPr>
          <w:ilvl w:val="2"/>
          <w:numId w:val="143"/>
        </w:numPr>
      </w:pPr>
      <w:r>
        <w:t xml:space="preserve">For a small section: </w:t>
      </w:r>
      <w:r w:rsidR="00251A5E">
        <w:t xml:space="preserve">if they adjoin </w:t>
      </w:r>
      <w:r>
        <w:t>and the merged section does not cross page boundary</w:t>
      </w:r>
      <w:r w:rsidR="00F051CA">
        <w:t>.</w:t>
      </w:r>
    </w:p>
    <w:p w14:paraId="48BA506A" w14:textId="790C69C8" w:rsidR="007E0728" w:rsidRDefault="00251A5E" w:rsidP="00927CE5">
      <w:pPr>
        <w:pStyle w:val="ListParagraph"/>
        <w:numPr>
          <w:ilvl w:val="2"/>
          <w:numId w:val="143"/>
        </w:numPr>
      </w:pPr>
      <w:r>
        <w:t xml:space="preserve">For a large section: </w:t>
      </w:r>
      <w:r w:rsidR="00164D02">
        <w:t>if they adjoin</w:t>
      </w:r>
      <w:r w:rsidR="00F051CA">
        <w:t>.</w:t>
      </w:r>
    </w:p>
    <w:p w14:paraId="4970A481" w14:textId="53EAF9FA" w:rsidR="007E0728" w:rsidRDefault="00A2302E">
      <w:pPr>
        <w:pStyle w:val="ListParagraph"/>
        <w:numPr>
          <w:ilvl w:val="0"/>
          <w:numId w:val="76"/>
        </w:numPr>
      </w:pPr>
      <w:r>
        <w:t xml:space="preserve">Try shrinking action as described in </w:t>
      </w:r>
      <w:r w:rsidRPr="00927CE5">
        <w:rPr>
          <w:b/>
          <w:i/>
        </w:rPr>
        <w:t>Cycle of operation when shrinking file space</w:t>
      </w:r>
      <w:r w:rsidR="0006117A">
        <w:rPr>
          <w:b/>
          <w:i/>
        </w:rPr>
        <w:t xml:space="preserve"> </w:t>
      </w:r>
      <w:r w:rsidR="0006117A">
        <w:t>(see section 8 below)</w:t>
      </w:r>
      <w:r>
        <w:rPr>
          <w:i/>
        </w:rPr>
        <w:t xml:space="preserve"> </w:t>
      </w:r>
    </w:p>
    <w:p w14:paraId="18DCF405" w14:textId="15322DB1" w:rsidR="001B4FB7" w:rsidRDefault="001B4FB7">
      <w:pPr>
        <w:pStyle w:val="ListParagraph"/>
        <w:numPr>
          <w:ilvl w:val="0"/>
          <w:numId w:val="76"/>
        </w:numPr>
      </w:pPr>
      <w:r>
        <w:t xml:space="preserve">If the section </w:t>
      </w:r>
      <w:r w:rsidR="00D624F0">
        <w:t>is not merged away or shrunk</w:t>
      </w:r>
      <w:r>
        <w:t xml:space="preserve">, add the section to the </w:t>
      </w:r>
      <w:r w:rsidR="00A2302E">
        <w:t xml:space="preserve">corresponding </w:t>
      </w:r>
      <w:r>
        <w:t>manager.</w:t>
      </w:r>
    </w:p>
    <w:p w14:paraId="059C7A92" w14:textId="5F16F99F" w:rsidR="00D624F0" w:rsidRDefault="00D624F0">
      <w:pPr>
        <w:pStyle w:val="ListParagraph"/>
        <w:numPr>
          <w:ilvl w:val="0"/>
          <w:numId w:val="76"/>
        </w:numPr>
      </w:pPr>
      <w:r>
        <w:t>Return to the caller.</w:t>
      </w:r>
    </w:p>
    <w:p w14:paraId="30246678" w14:textId="4D415CF9" w:rsidR="00254799" w:rsidRDefault="00254799">
      <w:pPr>
        <w:pStyle w:val="Heading2"/>
      </w:pPr>
      <w:bookmarkStart w:id="19" w:name="_Toc433019969"/>
      <w:r>
        <w:t>H5F_FSPACE_STRATEGY_AGGR</w:t>
      </w:r>
      <w:bookmarkEnd w:id="19"/>
    </w:p>
    <w:p w14:paraId="3C766666" w14:textId="5B1D248E" w:rsidR="00A07097" w:rsidRPr="00927CE5" w:rsidRDefault="00A07097" w:rsidP="00927CE5">
      <w:pPr>
        <w:pStyle w:val="ListParagraph"/>
        <w:numPr>
          <w:ilvl w:val="0"/>
          <w:numId w:val="149"/>
        </w:numPr>
        <w:rPr>
          <w:b/>
        </w:rPr>
      </w:pPr>
      <w:r>
        <w:t xml:space="preserve">The library will attempt shrinking action as described in </w:t>
      </w:r>
      <w:r w:rsidRPr="00927CE5">
        <w:rPr>
          <w:b/>
          <w:i/>
        </w:rPr>
        <w:t>Cycle of operation when shrinking file space</w:t>
      </w:r>
      <w:r w:rsidR="00800301">
        <w:rPr>
          <w:b/>
          <w:i/>
        </w:rPr>
        <w:t xml:space="preserve"> </w:t>
      </w:r>
      <w:r w:rsidR="00800301" w:rsidRPr="0006117A">
        <w:t>(see section 8 below)</w:t>
      </w:r>
      <w:r>
        <w:rPr>
          <w:b/>
          <w:i/>
        </w:rPr>
        <w:t>.</w:t>
      </w:r>
    </w:p>
    <w:p w14:paraId="4966EE5A" w14:textId="17FF2EA0" w:rsidR="00FC490E" w:rsidRDefault="00FC490E" w:rsidP="00927CE5">
      <w:pPr>
        <w:pStyle w:val="ListParagraph"/>
        <w:numPr>
          <w:ilvl w:val="0"/>
          <w:numId w:val="149"/>
        </w:numPr>
      </w:pPr>
      <w:r>
        <w:t>If the shrinking action succeeds, return to the caller.</w:t>
      </w:r>
    </w:p>
    <w:p w14:paraId="1089F816" w14:textId="349F82CF" w:rsidR="00FC490E" w:rsidRPr="00BD4313" w:rsidRDefault="0083452B" w:rsidP="00927CE5">
      <w:pPr>
        <w:pStyle w:val="ListParagraph"/>
        <w:numPr>
          <w:ilvl w:val="0"/>
          <w:numId w:val="149"/>
        </w:numPr>
      </w:pPr>
      <w:r>
        <w:t>Otherwise drop the section on the floor and return to the caller.</w:t>
      </w:r>
    </w:p>
    <w:p w14:paraId="0B79DE33" w14:textId="6950185C" w:rsidR="004B0A75" w:rsidRDefault="00254799">
      <w:pPr>
        <w:pStyle w:val="Heading2"/>
      </w:pPr>
      <w:bookmarkStart w:id="20" w:name="_Toc433019970"/>
      <w:r>
        <w:t>H5F_FSPACE_STRATEGY_NONE</w:t>
      </w:r>
      <w:bookmarkEnd w:id="20"/>
    </w:p>
    <w:p w14:paraId="12F9C897" w14:textId="729074BD" w:rsidR="0083452B" w:rsidRPr="00927CE5" w:rsidRDefault="0083452B" w:rsidP="00927CE5">
      <w:pPr>
        <w:pStyle w:val="ListParagraph"/>
        <w:numPr>
          <w:ilvl w:val="0"/>
          <w:numId w:val="150"/>
        </w:numPr>
        <w:rPr>
          <w:b/>
        </w:rPr>
      </w:pPr>
      <w:r>
        <w:t xml:space="preserve">The library will attempt shrinking action as described in </w:t>
      </w:r>
      <w:r w:rsidRPr="00927CE5">
        <w:rPr>
          <w:b/>
          <w:i/>
        </w:rPr>
        <w:t>Cycle of operation when shrinking file space</w:t>
      </w:r>
      <w:r w:rsidR="00800301">
        <w:rPr>
          <w:b/>
          <w:i/>
        </w:rPr>
        <w:t xml:space="preserve"> </w:t>
      </w:r>
      <w:r w:rsidR="00800301">
        <w:t>(see section 8 below)</w:t>
      </w:r>
      <w:r>
        <w:rPr>
          <w:b/>
          <w:i/>
        </w:rPr>
        <w:t>.</w:t>
      </w:r>
    </w:p>
    <w:p w14:paraId="156BF1FA" w14:textId="6332C905" w:rsidR="0083452B" w:rsidRDefault="0083452B" w:rsidP="00927CE5">
      <w:pPr>
        <w:pStyle w:val="ListParagraph"/>
        <w:numPr>
          <w:ilvl w:val="0"/>
          <w:numId w:val="150"/>
        </w:numPr>
      </w:pPr>
      <w:r>
        <w:t>If the shrinking action succeeds, return to the caller.</w:t>
      </w:r>
    </w:p>
    <w:p w14:paraId="428AD5A4" w14:textId="090C36D0" w:rsidR="0083452B" w:rsidRPr="00BD4313" w:rsidRDefault="0083452B" w:rsidP="00927CE5">
      <w:pPr>
        <w:pStyle w:val="ListParagraph"/>
        <w:numPr>
          <w:ilvl w:val="0"/>
          <w:numId w:val="150"/>
        </w:numPr>
      </w:pPr>
      <w:r>
        <w:t>Otherwise drop the section on the floor and return to the caller.</w:t>
      </w:r>
    </w:p>
    <w:p w14:paraId="1D513433" w14:textId="77777777" w:rsidR="00CC5CE0" w:rsidRDefault="00CC5CE0" w:rsidP="00CC5CE0">
      <w:pPr>
        <w:pStyle w:val="Heading1"/>
      </w:pPr>
      <w:bookmarkStart w:id="21" w:name="_Toc433019971"/>
      <w:r>
        <w:t>Cycle of operation when shrinking file space</w:t>
      </w:r>
      <w:bookmarkEnd w:id="21"/>
    </w:p>
    <w:p w14:paraId="62A298E7" w14:textId="2ADB6DF3" w:rsidR="00A07A19" w:rsidRDefault="00B2357A">
      <w:r>
        <w:t>The</w:t>
      </w:r>
      <w:r w:rsidR="003A3645">
        <w:t xml:space="preserve"> library performs</w:t>
      </w:r>
      <w:r>
        <w:t xml:space="preserve"> shrinking action</w:t>
      </w:r>
      <w:r w:rsidR="00800301">
        <w:t>s</w:t>
      </w:r>
      <w:r>
        <w:t xml:space="preserve"> </w:t>
      </w:r>
      <w:r w:rsidR="00760339">
        <w:t>via the</w:t>
      </w:r>
      <w:r>
        <w:t xml:space="preserve"> </w:t>
      </w:r>
      <w:proofErr w:type="spellStart"/>
      <w:r w:rsidRPr="00927CE5">
        <w:rPr>
          <w:i/>
        </w:rPr>
        <w:t>can_</w:t>
      </w:r>
      <w:proofErr w:type="gramStart"/>
      <w:r w:rsidRPr="00927CE5">
        <w:rPr>
          <w:i/>
        </w:rPr>
        <w:t>shrink</w:t>
      </w:r>
      <w:proofErr w:type="spellEnd"/>
      <w:r w:rsidR="00760339">
        <w:rPr>
          <w:i/>
        </w:rPr>
        <w:t>(</w:t>
      </w:r>
      <w:proofErr w:type="gramEnd"/>
      <w:r w:rsidR="00760339">
        <w:rPr>
          <w:i/>
        </w:rPr>
        <w:t>)</w:t>
      </w:r>
      <w:r>
        <w:t xml:space="preserve"> and </w:t>
      </w:r>
      <w:r w:rsidRPr="00927CE5">
        <w:rPr>
          <w:i/>
        </w:rPr>
        <w:t>shrink</w:t>
      </w:r>
      <w:r w:rsidR="00760339">
        <w:rPr>
          <w:i/>
        </w:rPr>
        <w:t>()</w:t>
      </w:r>
      <w:r>
        <w:t xml:space="preserve"> callbacks </w:t>
      </w:r>
      <w:r w:rsidR="00833A95">
        <w:t>according to</w:t>
      </w:r>
      <w:r w:rsidR="00760339">
        <w:t xml:space="preserve"> the </w:t>
      </w:r>
      <w:r w:rsidR="003A3645">
        <w:t xml:space="preserve">free-space </w:t>
      </w:r>
      <w:r w:rsidR="00760339">
        <w:t xml:space="preserve">section </w:t>
      </w:r>
      <w:r w:rsidR="00253307">
        <w:t>class</w:t>
      </w:r>
      <w:r w:rsidR="00760339">
        <w:t>.</w:t>
      </w:r>
      <w:r w:rsidR="00253307">
        <w:t xml:space="preserve">  </w:t>
      </w:r>
      <w:r w:rsidR="00A07A19">
        <w:t xml:space="preserve">There are 3 kinds of </w:t>
      </w:r>
      <w:r w:rsidR="00BE4CAC">
        <w:t>section classes:</w:t>
      </w:r>
    </w:p>
    <w:p w14:paraId="6B3AAB1A" w14:textId="77777777" w:rsidR="00EE31FE" w:rsidRDefault="003A3645" w:rsidP="00927CE5">
      <w:pPr>
        <w:pStyle w:val="ListParagraph"/>
        <w:numPr>
          <w:ilvl w:val="0"/>
          <w:numId w:val="132"/>
        </w:numPr>
      </w:pPr>
      <w:r w:rsidRPr="00927CE5">
        <w:rPr>
          <w:i/>
        </w:rPr>
        <w:t xml:space="preserve">simple </w:t>
      </w:r>
      <w:r>
        <w:t xml:space="preserve">section class: </w:t>
      </w:r>
    </w:p>
    <w:p w14:paraId="10A63202" w14:textId="71852F6E" w:rsidR="007012CE" w:rsidRDefault="0082252D" w:rsidP="00927CE5">
      <w:pPr>
        <w:pStyle w:val="ListParagraph"/>
        <w:numPr>
          <w:ilvl w:val="1"/>
          <w:numId w:val="132"/>
        </w:numPr>
      </w:pPr>
      <w:r>
        <w:t xml:space="preserve">Used by the </w:t>
      </w:r>
      <w:r w:rsidR="007012CE">
        <w:t>following strategies:</w:t>
      </w:r>
    </w:p>
    <w:p w14:paraId="1D7978E9" w14:textId="138C9BDD" w:rsidR="007012CE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H5F_FSPACE_STRATEGY_</w:t>
      </w:r>
      <w:r>
        <w:t>FSM_</w:t>
      </w:r>
      <w:r w:rsidRPr="00ED120C">
        <w:t>AGGR</w:t>
      </w:r>
    </w:p>
    <w:p w14:paraId="6BA2DD10" w14:textId="77777777" w:rsidR="007012CE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</w:t>
      </w:r>
      <w:r>
        <w:t>_AGGR</w:t>
      </w:r>
    </w:p>
    <w:p w14:paraId="4D20055F" w14:textId="5DD6252D" w:rsidR="0082252D" w:rsidRDefault="00521A43" w:rsidP="00927CE5">
      <w:pPr>
        <w:pStyle w:val="ListParagraph"/>
        <w:numPr>
          <w:ilvl w:val="2"/>
          <w:numId w:val="132"/>
        </w:numPr>
      </w:pPr>
      <w:r w:rsidRPr="00ED120C">
        <w:t>H5F_FSPACE_STRATEGY</w:t>
      </w:r>
      <w:r>
        <w:t xml:space="preserve">_NONE </w:t>
      </w:r>
    </w:p>
    <w:p w14:paraId="726249EC" w14:textId="61558B78" w:rsidR="00EE31FE" w:rsidRDefault="00EE31FE" w:rsidP="00927CE5">
      <w:pPr>
        <w:pStyle w:val="ListParagraph"/>
        <w:numPr>
          <w:ilvl w:val="1"/>
          <w:numId w:val="132"/>
        </w:numPr>
      </w:pPr>
      <w:r>
        <w:t>Attempt 2 kinds of shrinking action:</w:t>
      </w:r>
    </w:p>
    <w:p w14:paraId="6F835A27" w14:textId="65687986" w:rsidR="00EE31FE" w:rsidRDefault="00EE31FE" w:rsidP="00927CE5">
      <w:pPr>
        <w:pStyle w:val="ListParagraph"/>
        <w:numPr>
          <w:ilvl w:val="2"/>
          <w:numId w:val="132"/>
        </w:numPr>
      </w:pPr>
      <w:r>
        <w:t xml:space="preserve">Shrink </w:t>
      </w:r>
      <w:r w:rsidR="0082252D">
        <w:t>via EOA: shrink the file at EOA by section size</w:t>
      </w:r>
    </w:p>
    <w:p w14:paraId="3CDFB4F8" w14:textId="77777777" w:rsidR="007012CE" w:rsidRDefault="00EE31FE" w:rsidP="00927CE5">
      <w:pPr>
        <w:pStyle w:val="ListParagraph"/>
        <w:numPr>
          <w:ilvl w:val="2"/>
          <w:numId w:val="132"/>
        </w:numPr>
      </w:pPr>
      <w:r>
        <w:t xml:space="preserve">Shrink via aggregator: </w:t>
      </w:r>
    </w:p>
    <w:p w14:paraId="0BEBCDBE" w14:textId="77777777" w:rsidR="007012CE" w:rsidRDefault="007012CE" w:rsidP="007012CE">
      <w:pPr>
        <w:pStyle w:val="ListParagraph"/>
        <w:numPr>
          <w:ilvl w:val="3"/>
          <w:numId w:val="132"/>
        </w:numPr>
      </w:pPr>
      <w:r>
        <w:t xml:space="preserve">Try merging the section into the aggregator </w:t>
      </w:r>
    </w:p>
    <w:p w14:paraId="7040AF89" w14:textId="77777777" w:rsidR="007012CE" w:rsidRDefault="007012CE" w:rsidP="007012CE">
      <w:pPr>
        <w:pStyle w:val="ListParagraph"/>
        <w:numPr>
          <w:ilvl w:val="3"/>
          <w:numId w:val="132"/>
        </w:numPr>
      </w:pPr>
      <w:r>
        <w:t xml:space="preserve">Try absorbing the aggregator into the section </w:t>
      </w:r>
    </w:p>
    <w:p w14:paraId="0B738CC3" w14:textId="2FE58784" w:rsidR="00EE31FE" w:rsidRDefault="007012CE" w:rsidP="00927CE5">
      <w:pPr>
        <w:pStyle w:val="ListParagraph"/>
        <w:numPr>
          <w:ilvl w:val="3"/>
          <w:numId w:val="132"/>
        </w:numPr>
      </w:pPr>
      <w:r>
        <w:t xml:space="preserve">Applicable only for </w:t>
      </w:r>
      <w:r w:rsidR="004A3A49" w:rsidRPr="00ED120C">
        <w:t>H5F_FSPACE_STRATEGY</w:t>
      </w:r>
      <w:r w:rsidR="004A3A49">
        <w:t xml:space="preserve">_FSM_AGGR and </w:t>
      </w:r>
      <w:r w:rsidR="004A3A49" w:rsidRPr="00ED120C">
        <w:t>H5F_FSPACE_STRATEGY</w:t>
      </w:r>
      <w:r w:rsidR="004A3A49">
        <w:t xml:space="preserve">_AGGR </w:t>
      </w:r>
      <w:r w:rsidR="00AD4BD7" w:rsidRPr="00927CE5">
        <w:t>strateg</w:t>
      </w:r>
      <w:r w:rsidR="004A3A49">
        <w:t>ies</w:t>
      </w:r>
    </w:p>
    <w:p w14:paraId="37AE5ADE" w14:textId="5C945FF2" w:rsidR="00EE31FE" w:rsidRDefault="003A3645" w:rsidP="00927CE5">
      <w:pPr>
        <w:pStyle w:val="ListParagraph"/>
        <w:numPr>
          <w:ilvl w:val="0"/>
          <w:numId w:val="132"/>
        </w:numPr>
      </w:pPr>
      <w:r w:rsidRPr="003A3645">
        <w:rPr>
          <w:i/>
        </w:rPr>
        <w:t>small</w:t>
      </w:r>
      <w:r>
        <w:t xml:space="preserve"> section class: </w:t>
      </w:r>
    </w:p>
    <w:p w14:paraId="6BD68CE3" w14:textId="33F40CF2" w:rsidR="00405BB8" w:rsidRDefault="00405BB8" w:rsidP="00927CE5">
      <w:pPr>
        <w:pStyle w:val="ListParagraph"/>
        <w:numPr>
          <w:ilvl w:val="1"/>
          <w:numId w:val="132"/>
        </w:numPr>
      </w:pPr>
      <w:r>
        <w:t xml:space="preserve">The </w:t>
      </w:r>
      <w:proofErr w:type="spellStart"/>
      <w:r w:rsidRPr="00405BB8">
        <w:rPr>
          <w:i/>
        </w:rPr>
        <w:t>can_</w:t>
      </w:r>
      <w:proofErr w:type="gramStart"/>
      <w:r w:rsidRPr="00405BB8">
        <w:rPr>
          <w:i/>
        </w:rPr>
        <w:t>shrink</w:t>
      </w:r>
      <w:proofErr w:type="spellEnd"/>
      <w:r>
        <w:t>(</w:t>
      </w:r>
      <w:proofErr w:type="gramEnd"/>
      <w:r>
        <w:t xml:space="preserve">) and </w:t>
      </w:r>
      <w:r w:rsidRPr="00405BB8">
        <w:rPr>
          <w:i/>
        </w:rPr>
        <w:t>shrink</w:t>
      </w:r>
      <w:r>
        <w:t>() callbacks are not defined for the small section class.</w:t>
      </w:r>
      <w:r w:rsidR="00466FBB">
        <w:t xml:space="preserve">  However, the small free space managers will release</w:t>
      </w:r>
      <w:r w:rsidR="00556862">
        <w:t xml:space="preserve"> complete</w:t>
      </w:r>
      <w:r w:rsidR="00466FBB">
        <w:t xml:space="preserve"> pages to the appropriate large free space manager when they become free.</w:t>
      </w:r>
    </w:p>
    <w:p w14:paraId="686F0BF5" w14:textId="4331BA9A" w:rsidR="0082252D" w:rsidRDefault="0082252D" w:rsidP="0082252D">
      <w:pPr>
        <w:pStyle w:val="ListParagraph"/>
        <w:numPr>
          <w:ilvl w:val="0"/>
          <w:numId w:val="132"/>
        </w:numPr>
      </w:pPr>
      <w:r w:rsidRPr="00E90135">
        <w:rPr>
          <w:i/>
        </w:rPr>
        <w:t>large</w:t>
      </w:r>
      <w:r>
        <w:t xml:space="preserve"> section class: </w:t>
      </w:r>
    </w:p>
    <w:p w14:paraId="072A9E28" w14:textId="0C605A38" w:rsidR="0082252D" w:rsidRDefault="0082252D" w:rsidP="0082252D">
      <w:pPr>
        <w:pStyle w:val="ListParagraph"/>
        <w:numPr>
          <w:ilvl w:val="1"/>
          <w:numId w:val="132"/>
        </w:numPr>
      </w:pPr>
      <w:r>
        <w:t xml:space="preserve">Used by the </w:t>
      </w:r>
      <w:r w:rsidR="004A3A49" w:rsidRPr="00ED120C">
        <w:t>H5F_FSPACE_STRATEGY</w:t>
      </w:r>
      <w:r w:rsidR="004A3A49">
        <w:t xml:space="preserve">_PAGE </w:t>
      </w:r>
      <w:r>
        <w:t>strategy for the large-sized manager</w:t>
      </w:r>
      <w:r w:rsidR="00F051CA">
        <w:t>.</w:t>
      </w:r>
    </w:p>
    <w:p w14:paraId="09022A71" w14:textId="77777777" w:rsidR="0082252D" w:rsidRDefault="0082252D" w:rsidP="0082252D">
      <w:pPr>
        <w:pStyle w:val="ListParagraph"/>
        <w:numPr>
          <w:ilvl w:val="1"/>
          <w:numId w:val="132"/>
        </w:numPr>
      </w:pPr>
      <w:r>
        <w:t>Attempt 1 kind of shrinking action:</w:t>
      </w:r>
    </w:p>
    <w:p w14:paraId="5F6C93DE" w14:textId="758031BC" w:rsidR="0082252D" w:rsidRDefault="0082252D" w:rsidP="00927CE5">
      <w:pPr>
        <w:pStyle w:val="ListParagraph"/>
        <w:numPr>
          <w:ilvl w:val="2"/>
          <w:numId w:val="132"/>
        </w:numPr>
      </w:pPr>
      <w:r>
        <w:t>Shrink via EOA: shrink the file a</w:t>
      </w:r>
      <w:r w:rsidR="00F051CA">
        <w:t xml:space="preserve">t EOA when </w:t>
      </w:r>
      <w:r w:rsidR="00800301">
        <w:t xml:space="preserve">the </w:t>
      </w:r>
      <w:r w:rsidR="00F051CA">
        <w:t xml:space="preserve">section size is &gt;= </w:t>
      </w:r>
      <w:r>
        <w:t>file space page size</w:t>
      </w:r>
      <w:r w:rsidR="00F051CA">
        <w:t>.</w:t>
      </w:r>
    </w:p>
    <w:p w14:paraId="37C9FE94" w14:textId="3D4A2BBB" w:rsidR="00BE4CAC" w:rsidRDefault="003A3645">
      <w:r>
        <w:t xml:space="preserve">The </w:t>
      </w:r>
      <w:proofErr w:type="spellStart"/>
      <w:r w:rsidRPr="00927CE5">
        <w:rPr>
          <w:i/>
        </w:rPr>
        <w:t>can_</w:t>
      </w:r>
      <w:proofErr w:type="gramStart"/>
      <w:r w:rsidRPr="00927CE5">
        <w:rPr>
          <w:i/>
        </w:rPr>
        <w:t>shrink</w:t>
      </w:r>
      <w:proofErr w:type="spellEnd"/>
      <w:r w:rsidRPr="00927CE5">
        <w:rPr>
          <w:i/>
        </w:rPr>
        <w:t>(</w:t>
      </w:r>
      <w:proofErr w:type="gramEnd"/>
      <w:r w:rsidRPr="00927CE5">
        <w:rPr>
          <w:i/>
        </w:rPr>
        <w:t>)</w:t>
      </w:r>
      <w:r>
        <w:t xml:space="preserve"> callback determines the shrinking action that can be done and the </w:t>
      </w:r>
      <w:r w:rsidRPr="00927CE5">
        <w:rPr>
          <w:i/>
        </w:rPr>
        <w:t>shrink()</w:t>
      </w:r>
      <w:r>
        <w:t xml:space="preserve"> callback actually performs the shrinking action</w:t>
      </w:r>
      <w:r w:rsidR="00210265">
        <w:t xml:space="preserve"> allowed</w:t>
      </w:r>
      <w:r>
        <w:t xml:space="preserve">.  </w:t>
      </w:r>
      <w:r w:rsidR="00AD4BD7">
        <w:t xml:space="preserve">The </w:t>
      </w:r>
      <w:r w:rsidR="00210265">
        <w:t xml:space="preserve">following data structure </w:t>
      </w:r>
      <w:r w:rsidR="008079E0">
        <w:t xml:space="preserve">is used </w:t>
      </w:r>
      <w:r w:rsidR="00210265">
        <w:t xml:space="preserve">to pass information </w:t>
      </w:r>
      <w:r w:rsidR="008079E0">
        <w:t xml:space="preserve">to/from the client and </w:t>
      </w:r>
      <w:r w:rsidR="0010412B">
        <w:t xml:space="preserve">the </w:t>
      </w:r>
      <w:r w:rsidR="008079E0">
        <w:t>callbacks</w:t>
      </w:r>
      <w:r>
        <w:t>:</w:t>
      </w:r>
    </w:p>
    <w:p w14:paraId="15059121" w14:textId="77777777" w:rsidR="003C3C32" w:rsidRPr="00BD4313" w:rsidRDefault="003C3C32" w:rsidP="00927CE5">
      <w:pPr>
        <w:pStyle w:val="PlainText"/>
        <w:ind w:left="720"/>
      </w:pPr>
      <w:proofErr w:type="spellStart"/>
      <w:proofErr w:type="gramStart"/>
      <w:r w:rsidRPr="00E84205">
        <w:t>typedef</w:t>
      </w:r>
      <w:proofErr w:type="spellEnd"/>
      <w:proofErr w:type="gramEnd"/>
      <w:r w:rsidRPr="00E84205">
        <w:t xml:space="preserve"> </w:t>
      </w:r>
      <w:proofErr w:type="spellStart"/>
      <w:r w:rsidRPr="00E84205">
        <w:t>struct</w:t>
      </w:r>
      <w:proofErr w:type="spellEnd"/>
      <w:r w:rsidRPr="00E84205">
        <w:t xml:space="preserve"> H5MF_sect_ud_t {</w:t>
      </w:r>
    </w:p>
    <w:p w14:paraId="119D698C" w14:textId="77777777" w:rsidR="003C3C32" w:rsidRPr="00927CE5" w:rsidRDefault="003C3C32" w:rsidP="00927CE5">
      <w:pPr>
        <w:pStyle w:val="PlainText"/>
        <w:ind w:left="720"/>
      </w:pPr>
      <w:r w:rsidRPr="00927CE5">
        <w:t xml:space="preserve">    /* Down */</w:t>
      </w:r>
    </w:p>
    <w:p w14:paraId="5EE6C912" w14:textId="3FEB3482" w:rsidR="003C3C32" w:rsidRPr="00BD4313" w:rsidRDefault="004F7B21" w:rsidP="00927CE5">
      <w:pPr>
        <w:pStyle w:val="PlainText"/>
        <w:ind w:left="720"/>
      </w:pPr>
      <w:r w:rsidRPr="00927CE5">
        <w:t xml:space="preserve">    H5F_t *f;                 </w:t>
      </w:r>
      <w:r w:rsidR="0010412B">
        <w:t xml:space="preserve"> </w:t>
      </w:r>
      <w:r w:rsidR="003C3C32" w:rsidRPr="00E84205">
        <w:t>/* Pointer to file to operate on */</w:t>
      </w:r>
    </w:p>
    <w:p w14:paraId="56BC8DA1" w14:textId="640F743D" w:rsidR="003C3C32" w:rsidRPr="00BD4313" w:rsidRDefault="004F7B21" w:rsidP="00927CE5">
      <w:pPr>
        <w:pStyle w:val="PlainText"/>
        <w:ind w:left="720"/>
      </w:pPr>
      <w:r w:rsidRPr="00927CE5">
        <w:t xml:space="preserve">    </w:t>
      </w:r>
      <w:proofErr w:type="spellStart"/>
      <w:r w:rsidRPr="00927CE5">
        <w:t>hid_t</w:t>
      </w:r>
      <w:proofErr w:type="spellEnd"/>
      <w:r w:rsidRPr="00927CE5">
        <w:t xml:space="preserve"> </w:t>
      </w:r>
      <w:proofErr w:type="spellStart"/>
      <w:r w:rsidRPr="00927CE5">
        <w:t>dxpl_id</w:t>
      </w:r>
      <w:proofErr w:type="spellEnd"/>
      <w:r w:rsidRPr="00927CE5">
        <w:t xml:space="preserve">;            </w:t>
      </w:r>
      <w:r w:rsidR="0010412B">
        <w:t xml:space="preserve"> </w:t>
      </w:r>
      <w:r w:rsidR="003C3C32" w:rsidRPr="00E84205">
        <w:t>/* DXPL for VFD operations */</w:t>
      </w:r>
    </w:p>
    <w:p w14:paraId="1A924E61" w14:textId="4AC0DDF2" w:rsidR="003C3C32" w:rsidRPr="00BD4313" w:rsidRDefault="004F7B21" w:rsidP="00927CE5">
      <w:pPr>
        <w:pStyle w:val="PlainText"/>
        <w:ind w:left="720"/>
      </w:pPr>
      <w:r w:rsidRPr="00927CE5">
        <w:t xml:space="preserve">    H5FD_mem_t </w:t>
      </w:r>
      <w:proofErr w:type="spellStart"/>
      <w:r w:rsidRPr="00927CE5">
        <w:t>alloc_type</w:t>
      </w:r>
      <w:proofErr w:type="spellEnd"/>
      <w:r w:rsidRPr="00927CE5">
        <w:t xml:space="preserve">;    </w:t>
      </w:r>
      <w:r w:rsidR="0010412B">
        <w:t xml:space="preserve"> </w:t>
      </w:r>
      <w:r w:rsidR="003C3C32" w:rsidRPr="00E84205">
        <w:t xml:space="preserve">/* </w:t>
      </w:r>
      <w:r w:rsidR="0010412B">
        <w:t>File space type</w:t>
      </w:r>
      <w:r w:rsidR="003C3C32" w:rsidRPr="00E84205">
        <w:t xml:space="preserve"> */</w:t>
      </w:r>
    </w:p>
    <w:p w14:paraId="79D5A07F" w14:textId="3A8BD3E4" w:rsidR="003C3C32" w:rsidRPr="00BD4313" w:rsidRDefault="00C12E89" w:rsidP="00927CE5">
      <w:pPr>
        <w:pStyle w:val="PlainText"/>
        <w:ind w:left="720"/>
      </w:pPr>
      <w:r w:rsidRPr="00927CE5">
        <w:t xml:space="preserve">    </w:t>
      </w:r>
      <w:proofErr w:type="spellStart"/>
      <w:r w:rsidRPr="00927CE5">
        <w:t>hbool_t</w:t>
      </w:r>
      <w:proofErr w:type="spellEnd"/>
      <w:r w:rsidRPr="00927CE5">
        <w:t xml:space="preserve"> </w:t>
      </w:r>
      <w:proofErr w:type="spellStart"/>
      <w:r w:rsidRPr="00927CE5">
        <w:t>allow_sect_absorb</w:t>
      </w:r>
      <w:proofErr w:type="spellEnd"/>
      <w:r w:rsidRPr="00927CE5">
        <w:t xml:space="preserve">; </w:t>
      </w:r>
      <w:r w:rsidR="003C3C32" w:rsidRPr="00927CE5">
        <w:t xml:space="preserve">/* </w:t>
      </w:r>
      <w:r w:rsidR="00EE6D96">
        <w:t>See below</w:t>
      </w:r>
      <w:r w:rsidR="003C3C32" w:rsidRPr="00E84205">
        <w:t xml:space="preserve"> */</w:t>
      </w:r>
    </w:p>
    <w:p w14:paraId="137B305C" w14:textId="24AEF0BC" w:rsidR="003C3C32" w:rsidRPr="00BD4313" w:rsidRDefault="003C3C32" w:rsidP="00927CE5">
      <w:pPr>
        <w:pStyle w:val="PlainText"/>
        <w:ind w:left="720"/>
      </w:pPr>
      <w:r w:rsidRPr="00927CE5">
        <w:t xml:space="preserve">    </w:t>
      </w:r>
      <w:proofErr w:type="spellStart"/>
      <w:r w:rsidRPr="00927CE5">
        <w:t>hbool_t</w:t>
      </w:r>
      <w:proofErr w:type="spellEnd"/>
      <w:r w:rsidRPr="00927CE5">
        <w:t xml:space="preserve"> </w:t>
      </w:r>
      <w:proofErr w:type="spellStart"/>
      <w:r w:rsidRPr="00927CE5">
        <w:t>allow_eo</w:t>
      </w:r>
      <w:r w:rsidR="004F7B21" w:rsidRPr="00927CE5">
        <w:t>a_shrink_only</w:t>
      </w:r>
      <w:proofErr w:type="spellEnd"/>
      <w:r w:rsidR="004F7B21" w:rsidRPr="00927CE5">
        <w:t xml:space="preserve">; </w:t>
      </w:r>
      <w:r w:rsidRPr="00927CE5">
        <w:t xml:space="preserve">/* </w:t>
      </w:r>
      <w:r w:rsidR="00EE6D96">
        <w:t>See below</w:t>
      </w:r>
      <w:r w:rsidRPr="00E84205">
        <w:t xml:space="preserve"> */</w:t>
      </w:r>
    </w:p>
    <w:p w14:paraId="77FAF596" w14:textId="77777777" w:rsidR="003C3C32" w:rsidRPr="00927CE5" w:rsidRDefault="003C3C32" w:rsidP="00927CE5">
      <w:pPr>
        <w:pStyle w:val="PlainText"/>
        <w:ind w:left="720"/>
      </w:pPr>
    </w:p>
    <w:p w14:paraId="71AC7639" w14:textId="77777777" w:rsidR="003C3C32" w:rsidRPr="00927CE5" w:rsidRDefault="003C3C32" w:rsidP="00927CE5">
      <w:pPr>
        <w:pStyle w:val="PlainText"/>
        <w:ind w:left="720"/>
      </w:pPr>
      <w:r w:rsidRPr="00927CE5">
        <w:t xml:space="preserve">    /* Up */</w:t>
      </w:r>
    </w:p>
    <w:p w14:paraId="004056EE" w14:textId="0ECECC63" w:rsidR="003C3C32" w:rsidRPr="00BD4313" w:rsidRDefault="003C3C32" w:rsidP="00927CE5">
      <w:pPr>
        <w:pStyle w:val="PlainText"/>
        <w:ind w:left="720"/>
      </w:pPr>
      <w:r w:rsidRPr="00927CE5">
        <w:t xml:space="preserve">    H5MF_shrink_type_t shrink</w:t>
      </w:r>
      <w:proofErr w:type="gramStart"/>
      <w:r w:rsidRPr="00927CE5">
        <w:t>;  /</w:t>
      </w:r>
      <w:proofErr w:type="gramEnd"/>
      <w:r w:rsidRPr="00927CE5">
        <w:t xml:space="preserve">* </w:t>
      </w:r>
      <w:r w:rsidR="00EE6D96">
        <w:t>See below</w:t>
      </w:r>
      <w:r w:rsidRPr="00E84205">
        <w:t xml:space="preserve"> */</w:t>
      </w:r>
    </w:p>
    <w:p w14:paraId="3F53A36E" w14:textId="77777777" w:rsidR="003C3C32" w:rsidRPr="00927CE5" w:rsidRDefault="003C3C32" w:rsidP="00927CE5">
      <w:pPr>
        <w:pStyle w:val="PlainText"/>
        <w:ind w:left="720"/>
      </w:pPr>
      <w:r w:rsidRPr="00927CE5">
        <w:t xml:space="preserve">    H5F_blk_aggr_t *</w:t>
      </w:r>
      <w:proofErr w:type="spellStart"/>
      <w:r w:rsidRPr="00927CE5">
        <w:t>aggr</w:t>
      </w:r>
      <w:proofErr w:type="spellEnd"/>
      <w:r w:rsidRPr="00927CE5">
        <w:t>;       /* Aggregator block to operate on */</w:t>
      </w:r>
    </w:p>
    <w:p w14:paraId="06B18AEF" w14:textId="77777777" w:rsidR="003C3C32" w:rsidRDefault="003C3C32" w:rsidP="00927CE5">
      <w:pPr>
        <w:pStyle w:val="PlainText"/>
        <w:ind w:left="720"/>
      </w:pPr>
      <w:r w:rsidRPr="00927CE5">
        <w:t>} H5MF_sect_ud_t;</w:t>
      </w:r>
    </w:p>
    <w:p w14:paraId="0BD9EC70" w14:textId="77777777" w:rsidR="00EE544C" w:rsidRDefault="00EE544C" w:rsidP="00927CE5">
      <w:pPr>
        <w:pStyle w:val="PlainText"/>
      </w:pPr>
    </w:p>
    <w:p w14:paraId="60513FD9" w14:textId="7DF7500E" w:rsidR="0010412B" w:rsidRDefault="0010412B" w:rsidP="00927CE5">
      <w:pPr>
        <w:pStyle w:val="ListParagraph"/>
        <w:numPr>
          <w:ilvl w:val="0"/>
          <w:numId w:val="134"/>
        </w:numPr>
      </w:pPr>
      <w:proofErr w:type="spellStart"/>
      <w:r w:rsidRPr="00927CE5">
        <w:rPr>
          <w:i/>
        </w:rPr>
        <w:t>allow_sect_absorb</w:t>
      </w:r>
      <w:proofErr w:type="spellEnd"/>
      <w:r w:rsidR="00EE6D96">
        <w:rPr>
          <w:i/>
        </w:rPr>
        <w:t>:</w:t>
      </w:r>
      <w:r>
        <w:t xml:space="preserve"> </w:t>
      </w:r>
      <w:r w:rsidR="00EE6D96">
        <w:t xml:space="preserve">whether the section is allowed to absorb the aggregator </w:t>
      </w:r>
    </w:p>
    <w:p w14:paraId="12176C29" w14:textId="4F4FABDF" w:rsidR="007D2A30" w:rsidRDefault="007D2A30" w:rsidP="00927CE5">
      <w:pPr>
        <w:pStyle w:val="ListParagraph"/>
        <w:numPr>
          <w:ilvl w:val="1"/>
          <w:numId w:val="134"/>
        </w:numPr>
      </w:pPr>
      <w:r>
        <w:t xml:space="preserve">TRUE: allow the section to absorb the aggregator </w:t>
      </w:r>
    </w:p>
    <w:p w14:paraId="529598A6" w14:textId="12EBD64C" w:rsidR="0010412B" w:rsidRDefault="0010412B" w:rsidP="00927CE5">
      <w:pPr>
        <w:pStyle w:val="ListParagraph"/>
        <w:numPr>
          <w:ilvl w:val="1"/>
          <w:numId w:val="134"/>
        </w:numPr>
      </w:pPr>
      <w:r>
        <w:t>FALSE</w:t>
      </w:r>
      <w:r w:rsidR="007D2A30">
        <w:t xml:space="preserve">: does not allow the </w:t>
      </w:r>
      <w:r>
        <w:t>s</w:t>
      </w:r>
      <w:r w:rsidR="0047224C">
        <w:t xml:space="preserve">ection to absorb the aggregator </w:t>
      </w:r>
      <w:r w:rsidR="0021580E">
        <w:t xml:space="preserve">i.e. only </w:t>
      </w:r>
      <w:r w:rsidR="00A31C1D">
        <w:t>allow</w:t>
      </w:r>
      <w:r w:rsidR="0021580E">
        <w:t xml:space="preserve"> merging the section into the aggregator</w:t>
      </w:r>
      <w:r w:rsidR="001A3AAB">
        <w:t>; this setting is mainly used when starting up the free-space manager is not desirable</w:t>
      </w:r>
    </w:p>
    <w:p w14:paraId="544119BD" w14:textId="7E14B2C0" w:rsidR="007D2A30" w:rsidRDefault="007D2A30">
      <w:pPr>
        <w:pStyle w:val="ListParagraph"/>
        <w:numPr>
          <w:ilvl w:val="0"/>
          <w:numId w:val="134"/>
        </w:numPr>
        <w:rPr>
          <w:i/>
        </w:rPr>
      </w:pPr>
      <w:proofErr w:type="spellStart"/>
      <w:r>
        <w:rPr>
          <w:i/>
        </w:rPr>
        <w:t>allow_</w:t>
      </w:r>
      <w:r w:rsidRPr="00927CE5">
        <w:rPr>
          <w:i/>
        </w:rPr>
        <w:t>eoa_shrink_only</w:t>
      </w:r>
      <w:proofErr w:type="spellEnd"/>
      <w:r w:rsidR="00EE6D96">
        <w:rPr>
          <w:i/>
        </w:rPr>
        <w:t xml:space="preserve">: </w:t>
      </w:r>
      <w:r w:rsidR="00EE6D96">
        <w:t xml:space="preserve">whether only </w:t>
      </w:r>
      <w:r w:rsidR="0047224C" w:rsidRPr="00927CE5">
        <w:rPr>
          <w:i/>
        </w:rPr>
        <w:t>shrink via</w:t>
      </w:r>
      <w:r w:rsidR="00EE6D96" w:rsidRPr="00927CE5">
        <w:rPr>
          <w:i/>
        </w:rPr>
        <w:t xml:space="preserve"> EOA</w:t>
      </w:r>
      <w:r w:rsidR="00EE6D96">
        <w:t xml:space="preserve"> is allowed </w:t>
      </w:r>
    </w:p>
    <w:p w14:paraId="1377BC2C" w14:textId="0CA09FDA" w:rsidR="007D2A30" w:rsidRPr="00927CE5" w:rsidRDefault="007D2A30" w:rsidP="00927CE5">
      <w:pPr>
        <w:pStyle w:val="ListParagraph"/>
        <w:numPr>
          <w:ilvl w:val="1"/>
          <w:numId w:val="134"/>
        </w:numPr>
        <w:rPr>
          <w:i/>
        </w:rPr>
      </w:pPr>
      <w:r>
        <w:t xml:space="preserve">TRUE: allow only </w:t>
      </w:r>
      <w:r w:rsidRPr="00927CE5">
        <w:rPr>
          <w:i/>
        </w:rPr>
        <w:t>shrink via EOA</w:t>
      </w:r>
      <w:r w:rsidR="00D131CB">
        <w:t>; this setting is mainly used when shutting down the free-space managers on file closing</w:t>
      </w:r>
    </w:p>
    <w:p w14:paraId="1475A78C" w14:textId="00A9542B" w:rsidR="007D2A30" w:rsidRPr="00927CE5" w:rsidRDefault="007D2A30" w:rsidP="00927CE5">
      <w:pPr>
        <w:pStyle w:val="ListParagraph"/>
        <w:numPr>
          <w:ilvl w:val="1"/>
          <w:numId w:val="134"/>
        </w:numPr>
        <w:rPr>
          <w:i/>
        </w:rPr>
      </w:pPr>
      <w:r>
        <w:t>FALSE: no restriction</w:t>
      </w:r>
    </w:p>
    <w:p w14:paraId="27733E55" w14:textId="5B9A7795" w:rsidR="00EE6D96" w:rsidRDefault="00EE6D96">
      <w:pPr>
        <w:pStyle w:val="ListParagraph"/>
        <w:numPr>
          <w:ilvl w:val="0"/>
          <w:numId w:val="134"/>
        </w:numPr>
        <w:rPr>
          <w:i/>
        </w:rPr>
      </w:pPr>
      <w:r>
        <w:rPr>
          <w:i/>
        </w:rPr>
        <w:t>s</w:t>
      </w:r>
      <w:r w:rsidRPr="00927CE5">
        <w:rPr>
          <w:i/>
        </w:rPr>
        <w:t>hrink</w:t>
      </w:r>
      <w:r>
        <w:rPr>
          <w:i/>
        </w:rPr>
        <w:t xml:space="preserve">: </w:t>
      </w:r>
      <w:r>
        <w:t>type of shrink operation to perform</w:t>
      </w:r>
      <w:r w:rsidR="00830E93">
        <w:t xml:space="preserve"> as determined by </w:t>
      </w:r>
      <w:proofErr w:type="spellStart"/>
      <w:r w:rsidR="00830E93" w:rsidRPr="00927CE5">
        <w:rPr>
          <w:i/>
        </w:rPr>
        <w:t>can_shrink</w:t>
      </w:r>
      <w:proofErr w:type="spellEnd"/>
      <w:r w:rsidR="00830E93" w:rsidRPr="00927CE5">
        <w:rPr>
          <w:i/>
        </w:rPr>
        <w:t>()</w:t>
      </w:r>
      <w:r w:rsidR="00830E93">
        <w:t xml:space="preserve"> callback</w:t>
      </w:r>
    </w:p>
    <w:p w14:paraId="40B748D9" w14:textId="7ED54744" w:rsidR="00EE6D96" w:rsidRPr="00927CE5" w:rsidRDefault="00EE6D96" w:rsidP="00927CE5">
      <w:pPr>
        <w:pStyle w:val="ListParagraph"/>
        <w:numPr>
          <w:ilvl w:val="1"/>
          <w:numId w:val="134"/>
        </w:numPr>
        <w:rPr>
          <w:rStyle w:val="Strong"/>
          <w:b w:val="0"/>
          <w:bCs w:val="0"/>
          <w:i/>
        </w:rPr>
      </w:pPr>
      <w:r w:rsidRPr="00927CE5">
        <w:rPr>
          <w:rStyle w:val="Strong"/>
        </w:rPr>
        <w:t>H5MF_SHRINK_EOA</w:t>
      </w:r>
      <w:r>
        <w:rPr>
          <w:rStyle w:val="Strong"/>
          <w:b w:val="0"/>
        </w:rPr>
        <w:t>: s</w:t>
      </w:r>
      <w:r w:rsidRPr="00927CE5">
        <w:rPr>
          <w:rStyle w:val="Strong"/>
          <w:b w:val="0"/>
        </w:rPr>
        <w:t>ection should shrink the EOA value</w:t>
      </w:r>
    </w:p>
    <w:p w14:paraId="708205BA" w14:textId="6559FF18" w:rsidR="00EE6D96" w:rsidRPr="00927CE5" w:rsidRDefault="00EE6D96" w:rsidP="00927CE5">
      <w:pPr>
        <w:pStyle w:val="ListParagraph"/>
        <w:numPr>
          <w:ilvl w:val="1"/>
          <w:numId w:val="134"/>
        </w:numPr>
        <w:rPr>
          <w:rStyle w:val="Strong"/>
          <w:b w:val="0"/>
          <w:bCs w:val="0"/>
          <w:i/>
        </w:rPr>
      </w:pPr>
      <w:r w:rsidRPr="00927CE5">
        <w:rPr>
          <w:rStyle w:val="Strong"/>
        </w:rPr>
        <w:t>H5MF_SHRINK_AGGR_ABSORB_SECT</w:t>
      </w:r>
      <w:r>
        <w:rPr>
          <w:rStyle w:val="Strong"/>
          <w:b w:val="0"/>
        </w:rPr>
        <w:t>:  s</w:t>
      </w:r>
      <w:r w:rsidRPr="00927CE5">
        <w:rPr>
          <w:rStyle w:val="Strong"/>
          <w:b w:val="0"/>
        </w:rPr>
        <w:t>ection should merge into the aggregator</w:t>
      </w:r>
    </w:p>
    <w:p w14:paraId="356FC138" w14:textId="10609D7D" w:rsidR="00614B80" w:rsidRPr="00927CE5" w:rsidRDefault="00EE6D96" w:rsidP="00927CE5">
      <w:pPr>
        <w:pStyle w:val="ListParagraph"/>
        <w:numPr>
          <w:ilvl w:val="1"/>
          <w:numId w:val="134"/>
        </w:numPr>
        <w:rPr>
          <w:i/>
        </w:rPr>
      </w:pPr>
      <w:r w:rsidRPr="003E6E7D">
        <w:rPr>
          <w:rStyle w:val="Strong"/>
        </w:rPr>
        <w:t>H5MF_SHRINK_SECT_ABSORB_AGGR</w:t>
      </w:r>
      <w:r>
        <w:rPr>
          <w:rStyle w:val="Strong"/>
          <w:b w:val="0"/>
        </w:rPr>
        <w:t>: a</w:t>
      </w:r>
      <w:r w:rsidRPr="00927CE5">
        <w:rPr>
          <w:rStyle w:val="Strong"/>
          <w:b w:val="0"/>
        </w:rPr>
        <w:t>ggregator should merge into the section</w:t>
      </w:r>
    </w:p>
    <w:p w14:paraId="40D5701B" w14:textId="3EDB2F54" w:rsidR="00CC5CE0" w:rsidRPr="00097196" w:rsidRDefault="00254799">
      <w:pPr>
        <w:pStyle w:val="Heading2"/>
      </w:pPr>
      <w:bookmarkStart w:id="22" w:name="_Toc433019972"/>
      <w:r>
        <w:t>H5F_FSPACE_STRATEGY_FSM_AGGR</w:t>
      </w:r>
      <w:bookmarkEnd w:id="22"/>
    </w:p>
    <w:p w14:paraId="573AA47B" w14:textId="77777777" w:rsidR="00CC5CE0" w:rsidRDefault="00CC5CE0" w:rsidP="00CC5CE0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7FC4F95E" w14:textId="234F5624" w:rsidR="00CC5CE0" w:rsidRDefault="00CC5CE0" w:rsidP="00CC5CE0">
      <w:pPr>
        <w:pStyle w:val="ListParagraph"/>
        <w:numPr>
          <w:ilvl w:val="0"/>
          <w:numId w:val="87"/>
        </w:numPr>
      </w:pPr>
      <w:r>
        <w:t xml:space="preserve">Otherwise, try </w:t>
      </w:r>
      <w:r w:rsidRPr="00927CE5">
        <w:rPr>
          <w:i/>
        </w:rPr>
        <w:t>shrink via aggregator</w:t>
      </w:r>
      <w:r>
        <w:t>:</w:t>
      </w:r>
    </w:p>
    <w:p w14:paraId="429F8090" w14:textId="179A110D" w:rsidR="00CC5CE0" w:rsidRPr="00097196" w:rsidRDefault="00CC5CE0" w:rsidP="00CC5CE0">
      <w:pPr>
        <w:pStyle w:val="ListParagraph"/>
        <w:numPr>
          <w:ilvl w:val="1"/>
          <w:numId w:val="87"/>
        </w:numPr>
      </w:pPr>
      <w:r>
        <w:t>If the section adjoins the beginning or end of the aggregator, merge the section into the aggregator or absorb the aggregator into the section</w:t>
      </w:r>
      <w:r w:rsidR="00F051CA">
        <w:t>.</w:t>
      </w:r>
    </w:p>
    <w:p w14:paraId="7C13E010" w14:textId="5F6A8ABA" w:rsidR="00CC5CE0" w:rsidRDefault="00254799">
      <w:pPr>
        <w:pStyle w:val="Heading2"/>
      </w:pPr>
      <w:bookmarkStart w:id="23" w:name="_Toc433019973"/>
      <w:r>
        <w:t>H5F_FSPACE_STRATEGY_PAGE</w:t>
      </w:r>
      <w:bookmarkEnd w:id="23"/>
    </w:p>
    <w:p w14:paraId="2187B828" w14:textId="2D1CD6D3" w:rsidR="00CC5CE0" w:rsidRDefault="00CC5CE0" w:rsidP="00CC5CE0">
      <w:pPr>
        <w:pStyle w:val="ListParagraph"/>
        <w:numPr>
          <w:ilvl w:val="0"/>
          <w:numId w:val="90"/>
        </w:numPr>
      </w:pPr>
      <w:r>
        <w:t>For a small section at EOA</w:t>
      </w:r>
      <w:r w:rsidR="00466FBB">
        <w:t xml:space="preserve"> </w:t>
      </w:r>
      <w:r w:rsidR="00D67079">
        <w:t>or elsewhere</w:t>
      </w:r>
      <w:r>
        <w:t xml:space="preserve">, </w:t>
      </w:r>
      <w:r w:rsidR="00D67079">
        <w:t>if the section</w:t>
      </w:r>
      <w:r w:rsidR="00556862">
        <w:t xml:space="preserve"> is page aligned, and the section</w:t>
      </w:r>
      <w:r w:rsidR="00D67079">
        <w:t xml:space="preserve"> size is </w:t>
      </w:r>
      <w:r>
        <w:t>equal to file space page size</w:t>
      </w:r>
      <w:r w:rsidR="00D67079">
        <w:t>, release the section to the large-size free-space manager</w:t>
      </w:r>
      <w:r w:rsidR="00466FBB">
        <w:t xml:space="preserve">.  Note that this is part of the normal operation of the small free space managers, and is not triggered via the </w:t>
      </w:r>
      <w:proofErr w:type="spellStart"/>
      <w:r w:rsidR="00466FBB" w:rsidRPr="00466FBB">
        <w:rPr>
          <w:i/>
        </w:rPr>
        <w:t>can_</w:t>
      </w:r>
      <w:proofErr w:type="gramStart"/>
      <w:r w:rsidR="00466FBB" w:rsidRPr="00466FBB">
        <w:rPr>
          <w:i/>
        </w:rPr>
        <w:t>shrink</w:t>
      </w:r>
      <w:proofErr w:type="spellEnd"/>
      <w:r w:rsidR="00466FBB">
        <w:t>(</w:t>
      </w:r>
      <w:proofErr w:type="gramEnd"/>
      <w:r w:rsidR="00466FBB">
        <w:t xml:space="preserve">) and </w:t>
      </w:r>
      <w:r w:rsidR="00466FBB" w:rsidRPr="00466FBB">
        <w:rPr>
          <w:i/>
        </w:rPr>
        <w:t>shrink</w:t>
      </w:r>
      <w:r w:rsidR="00466FBB">
        <w:t>() callbacks</w:t>
      </w:r>
      <w:r>
        <w:t xml:space="preserve">.  </w:t>
      </w:r>
    </w:p>
    <w:p w14:paraId="6EB09133" w14:textId="0EB332BB" w:rsidR="00CC5CE0" w:rsidRPr="00097196" w:rsidRDefault="00CC5CE0">
      <w:pPr>
        <w:pStyle w:val="ListParagraph"/>
        <w:numPr>
          <w:ilvl w:val="0"/>
          <w:numId w:val="90"/>
        </w:numPr>
      </w:pPr>
      <w:r>
        <w:t xml:space="preserve">For a large section at EOA, shrink the file if the section </w:t>
      </w:r>
      <w:r w:rsidR="00CB1C5F">
        <w:t xml:space="preserve">size </w:t>
      </w:r>
      <w:r>
        <w:t>is &gt;= file space page size</w:t>
      </w:r>
      <w:r w:rsidR="00D36DDF">
        <w:t xml:space="preserve">.  </w:t>
      </w:r>
      <w:r>
        <w:t>Note that only full</w:t>
      </w:r>
      <w:r w:rsidR="00FA1DF1">
        <w:t>-sized</w:t>
      </w:r>
      <w:r>
        <w:t xml:space="preserve"> pages are shrunk with partial page put into the large-sized manager to keep EOA at page boundary.</w:t>
      </w:r>
    </w:p>
    <w:p w14:paraId="1558DF02" w14:textId="20203212" w:rsidR="00254799" w:rsidRDefault="00254799">
      <w:pPr>
        <w:pStyle w:val="Heading2"/>
      </w:pPr>
      <w:bookmarkStart w:id="24" w:name="_Toc433019974"/>
      <w:r>
        <w:t>H5F_FSPACE_STRATEGY_AGGR</w:t>
      </w:r>
      <w:bookmarkEnd w:id="24"/>
    </w:p>
    <w:p w14:paraId="10DED9C9" w14:textId="77777777" w:rsidR="00431325" w:rsidRDefault="00431325" w:rsidP="00431325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5055B85B" w14:textId="18D63730" w:rsidR="00431325" w:rsidRDefault="005172E2" w:rsidP="00431325">
      <w:pPr>
        <w:pStyle w:val="ListParagraph"/>
        <w:numPr>
          <w:ilvl w:val="0"/>
          <w:numId w:val="87"/>
        </w:numPr>
      </w:pPr>
      <w:r>
        <w:t xml:space="preserve">Otherwise, try </w:t>
      </w:r>
      <w:r w:rsidRPr="00927CE5">
        <w:rPr>
          <w:i/>
        </w:rPr>
        <w:t>shrink</w:t>
      </w:r>
      <w:r w:rsidR="00431325" w:rsidRPr="00927CE5">
        <w:rPr>
          <w:i/>
        </w:rPr>
        <w:t xml:space="preserve"> via aggregator</w:t>
      </w:r>
      <w:r w:rsidR="00431325">
        <w:t>:</w:t>
      </w:r>
    </w:p>
    <w:p w14:paraId="02765671" w14:textId="4621EB67" w:rsidR="00431325" w:rsidRPr="00BD4313" w:rsidRDefault="00431325" w:rsidP="00927CE5">
      <w:pPr>
        <w:pStyle w:val="ListParagraph"/>
        <w:numPr>
          <w:ilvl w:val="1"/>
          <w:numId w:val="87"/>
        </w:numPr>
      </w:pPr>
      <w:r>
        <w:t>If the section adjoins the beginning or end of the aggregator, merge the section into the aggregator.</w:t>
      </w:r>
    </w:p>
    <w:p w14:paraId="06BF33FD" w14:textId="63F96FC1" w:rsidR="00CC5CE0" w:rsidRDefault="00254799">
      <w:pPr>
        <w:pStyle w:val="Heading2"/>
      </w:pPr>
      <w:bookmarkStart w:id="25" w:name="_Toc433019975"/>
      <w:r>
        <w:t>H5F_FSPACE_STRATEGY_NONE</w:t>
      </w:r>
      <w:bookmarkEnd w:id="25"/>
    </w:p>
    <w:p w14:paraId="703A1818" w14:textId="77777777" w:rsidR="00CC5CE0" w:rsidRPr="00097196" w:rsidRDefault="00CC5CE0" w:rsidP="00CC5CE0">
      <w:pPr>
        <w:pStyle w:val="ListParagraph"/>
        <w:numPr>
          <w:ilvl w:val="0"/>
          <w:numId w:val="87"/>
        </w:numPr>
      </w:pPr>
      <w:r>
        <w:t>If the section ends at EOA, shrink the file by section size and return to the caller.</w:t>
      </w:r>
    </w:p>
    <w:p w14:paraId="0D413EC5" w14:textId="026EC407" w:rsidR="00305FF2" w:rsidRDefault="00305FF2">
      <w:pPr>
        <w:pStyle w:val="Heading1"/>
      </w:pPr>
      <w:bookmarkStart w:id="26" w:name="_Toc433019976"/>
      <w:r>
        <w:t xml:space="preserve">Cycle of operation when extending </w:t>
      </w:r>
      <w:r w:rsidR="00A11894">
        <w:t>file space</w:t>
      </w:r>
      <w:bookmarkEnd w:id="26"/>
    </w:p>
    <w:p w14:paraId="671831C8" w14:textId="105416E4" w:rsidR="00035AEA" w:rsidRDefault="0032341E" w:rsidP="00927CE5">
      <w:r>
        <w:t xml:space="preserve">Under appropriate circumstances, the library will attempt to extend an existing section of allocated memory via the </w:t>
      </w:r>
      <w:r w:rsidRPr="0022097A">
        <w:rPr>
          <w:i/>
        </w:rPr>
        <w:t>H5MF_try_</w:t>
      </w:r>
      <w:proofErr w:type="gramStart"/>
      <w:r w:rsidRPr="0022097A">
        <w:rPr>
          <w:i/>
        </w:rPr>
        <w:t>extend(</w:t>
      </w:r>
      <w:proofErr w:type="gramEnd"/>
      <w:r w:rsidRPr="0022097A">
        <w:rPr>
          <w:i/>
        </w:rPr>
        <w:t>)</w:t>
      </w:r>
      <w:r>
        <w:t xml:space="preserve"> call.  The cycle of operation for this action is described below.</w:t>
      </w:r>
    </w:p>
    <w:p w14:paraId="773DBE1F" w14:textId="2B9CF54C" w:rsidR="002309F7" w:rsidRDefault="00254799">
      <w:pPr>
        <w:pStyle w:val="Heading2"/>
      </w:pPr>
      <w:bookmarkStart w:id="27" w:name="_Toc433019977"/>
      <w:r>
        <w:t>H5F_FSPACE_STRATEGY_FSM_AGGR</w:t>
      </w:r>
      <w:bookmarkEnd w:id="27"/>
    </w:p>
    <w:p w14:paraId="29994713" w14:textId="4CE61A1B" w:rsidR="002309F7" w:rsidRDefault="00D64737" w:rsidP="00927CE5">
      <w:pPr>
        <w:pStyle w:val="Heading3"/>
      </w:pPr>
      <w:bookmarkStart w:id="28" w:name="_Toc433019978"/>
      <w:r>
        <w:t>E</w:t>
      </w:r>
      <w:r w:rsidR="002309F7">
        <w:t xml:space="preserve">xtending the </w:t>
      </w:r>
      <w:r w:rsidR="00AC62E3">
        <w:t>section</w:t>
      </w:r>
      <w:r w:rsidR="002309F7">
        <w:t xml:space="preserve"> at EOA</w:t>
      </w:r>
      <w:bookmarkEnd w:id="28"/>
    </w:p>
    <w:p w14:paraId="5D2698A1" w14:textId="1CC9AE75" w:rsidR="003B1223" w:rsidRDefault="000F016B" w:rsidP="00927CE5">
      <w:pPr>
        <w:pStyle w:val="ListParagraph"/>
        <w:numPr>
          <w:ilvl w:val="0"/>
          <w:numId w:val="116"/>
        </w:numPr>
      </w:pPr>
      <w:r>
        <w:t xml:space="preserve">If the </w:t>
      </w:r>
      <w:r w:rsidR="00AC62E3">
        <w:t>section</w:t>
      </w:r>
      <w:r>
        <w:t xml:space="preserve"> ends at EOA</w:t>
      </w:r>
      <w:r w:rsidR="003B1223">
        <w:t>:</w:t>
      </w:r>
    </w:p>
    <w:p w14:paraId="18A731F3" w14:textId="08D74324" w:rsidR="000F016B" w:rsidRDefault="00CB1C5F" w:rsidP="00927CE5">
      <w:pPr>
        <w:pStyle w:val="ListParagraph"/>
        <w:numPr>
          <w:ilvl w:val="1"/>
          <w:numId w:val="116"/>
        </w:numPr>
      </w:pPr>
      <w:r>
        <w:t>Extend</w:t>
      </w:r>
      <w:r w:rsidR="00093E79">
        <w:t xml:space="preserve"> the file</w:t>
      </w:r>
      <w:r w:rsidR="003B1223">
        <w:t xml:space="preserve"> by extra requested</w:t>
      </w:r>
      <w:r w:rsidR="00062793">
        <w:t xml:space="preserve"> and return </w:t>
      </w:r>
      <w:r w:rsidR="00D25204" w:rsidRPr="00927CE5">
        <w:rPr>
          <w:i/>
        </w:rPr>
        <w:t>extended</w:t>
      </w:r>
      <w:r w:rsidR="00D25204">
        <w:t xml:space="preserve"> to the caller</w:t>
      </w:r>
      <w:r w:rsidR="00F051CA">
        <w:t>.</w:t>
      </w:r>
    </w:p>
    <w:p w14:paraId="3B82BB6E" w14:textId="453767D6" w:rsidR="00093E79" w:rsidRDefault="003B1223" w:rsidP="00927CE5">
      <w:pPr>
        <w:pStyle w:val="ListParagraph"/>
        <w:numPr>
          <w:ilvl w:val="0"/>
          <w:numId w:val="116"/>
        </w:numPr>
      </w:pPr>
      <w:r>
        <w:t xml:space="preserve">Otherwise </w:t>
      </w:r>
      <w:r w:rsidR="00B570BE">
        <w:t>continue with</w:t>
      </w:r>
      <w:r w:rsidR="0067338A">
        <w:t xml:space="preserve"> </w:t>
      </w:r>
      <w:r w:rsidR="00F954C9">
        <w:t>9</w:t>
      </w:r>
      <w:r w:rsidR="00D64737">
        <w:t>.1.2</w:t>
      </w:r>
      <w:r w:rsidR="00F051CA">
        <w:t>.</w:t>
      </w:r>
    </w:p>
    <w:p w14:paraId="3E2F14C3" w14:textId="11AA324F" w:rsidR="00336E3A" w:rsidRDefault="00D64737" w:rsidP="00927CE5">
      <w:pPr>
        <w:pStyle w:val="Heading3"/>
      </w:pPr>
      <w:bookmarkStart w:id="29" w:name="_Toc433019979"/>
      <w:r>
        <w:t>E</w:t>
      </w:r>
      <w:r w:rsidR="002309F7">
        <w:t xml:space="preserve">xtending </w:t>
      </w:r>
      <w:r w:rsidR="00D25204">
        <w:t xml:space="preserve">the </w:t>
      </w:r>
      <w:r w:rsidR="00AC62E3">
        <w:t>section</w:t>
      </w:r>
      <w:r w:rsidR="00D25204">
        <w:t xml:space="preserve"> </w:t>
      </w:r>
      <w:r w:rsidR="002309F7">
        <w:t xml:space="preserve">into </w:t>
      </w:r>
      <w:r w:rsidR="00336E3A">
        <w:t xml:space="preserve">either the metadata or raw data </w:t>
      </w:r>
      <w:r w:rsidR="002309F7">
        <w:t>aggregato</w:t>
      </w:r>
      <w:r w:rsidR="00336E3A">
        <w:t>r</w:t>
      </w:r>
      <w:bookmarkEnd w:id="29"/>
    </w:p>
    <w:p w14:paraId="663DD881" w14:textId="3E545EA1" w:rsidR="00785942" w:rsidRDefault="000F016B" w:rsidP="00927CE5">
      <w:pPr>
        <w:pStyle w:val="ListParagraph"/>
        <w:numPr>
          <w:ilvl w:val="0"/>
          <w:numId w:val="111"/>
        </w:numPr>
      </w:pPr>
      <w:r>
        <w:t xml:space="preserve">If the </w:t>
      </w:r>
      <w:r w:rsidR="00AC62E3">
        <w:t>section</w:t>
      </w:r>
      <w:r>
        <w:t xml:space="preserve"> adjoins the beginning of the aggregator</w:t>
      </w:r>
      <w:r w:rsidR="00F051CA">
        <w:t>:</w:t>
      </w:r>
    </w:p>
    <w:p w14:paraId="44F08C31" w14:textId="43C2E48C" w:rsidR="000F016B" w:rsidRDefault="00785942" w:rsidP="00927CE5">
      <w:pPr>
        <w:pStyle w:val="ListParagraph"/>
        <w:numPr>
          <w:ilvl w:val="0"/>
          <w:numId w:val="112"/>
        </w:numPr>
      </w:pPr>
      <w:r>
        <w:t xml:space="preserve">If </w:t>
      </w:r>
      <w:r w:rsidR="000F016B">
        <w:t>the aggregator is not at EOA:</w:t>
      </w:r>
    </w:p>
    <w:p w14:paraId="30EE9166" w14:textId="77777777" w:rsidR="0003796F" w:rsidRDefault="000F016B" w:rsidP="00927CE5">
      <w:pPr>
        <w:pStyle w:val="ListParagraph"/>
        <w:numPr>
          <w:ilvl w:val="0"/>
          <w:numId w:val="113"/>
        </w:numPr>
      </w:pPr>
      <w:r>
        <w:t>If the aggregator has enough spac</w:t>
      </w:r>
      <w:r w:rsidR="00336E3A">
        <w:t>e to fulfill the extra requested</w:t>
      </w:r>
      <w:r w:rsidR="0003796F">
        <w:t>:</w:t>
      </w:r>
    </w:p>
    <w:p w14:paraId="08666248" w14:textId="45BF14A3" w:rsidR="00014F28" w:rsidRDefault="003577AB" w:rsidP="00927CE5">
      <w:pPr>
        <w:pStyle w:val="ListParagraph"/>
        <w:numPr>
          <w:ilvl w:val="1"/>
          <w:numId w:val="113"/>
        </w:numPr>
      </w:pPr>
      <w:r>
        <w:t>Extend</w:t>
      </w:r>
      <w:r w:rsidR="00D25204">
        <w:t xml:space="preserve"> the </w:t>
      </w:r>
      <w:r w:rsidR="00AC62E3">
        <w:t>section</w:t>
      </w:r>
      <w:r w:rsidR="00D25204">
        <w:t xml:space="preserve"> into the aggregator</w:t>
      </w:r>
      <w:r w:rsidR="00062793">
        <w:t xml:space="preserve"> and r</w:t>
      </w:r>
      <w:r>
        <w:t>eturn</w:t>
      </w:r>
      <w:r w:rsidR="00336E3A">
        <w:t xml:space="preserve"> </w:t>
      </w:r>
      <w:r w:rsidR="00336E3A" w:rsidRPr="00927CE5">
        <w:rPr>
          <w:i/>
        </w:rPr>
        <w:t>extended</w:t>
      </w:r>
      <w:r w:rsidR="00336E3A">
        <w:t xml:space="preserve"> to the caller</w:t>
      </w:r>
      <w:r w:rsidR="00F051CA">
        <w:t>.</w:t>
      </w:r>
    </w:p>
    <w:p w14:paraId="2789AC40" w14:textId="4E879C5D" w:rsidR="00093E79" w:rsidRDefault="003B1223" w:rsidP="00927CE5">
      <w:pPr>
        <w:pStyle w:val="ListParagraph"/>
        <w:numPr>
          <w:ilvl w:val="0"/>
          <w:numId w:val="113"/>
        </w:numPr>
      </w:pPr>
      <w:r>
        <w:t>Otherwise</w:t>
      </w:r>
      <w:r w:rsidR="00336E3A">
        <w:t xml:space="preserve"> </w:t>
      </w:r>
      <w:r w:rsidR="00B570BE">
        <w:t>continue with</w:t>
      </w:r>
      <w:r w:rsidR="0067338A">
        <w:t xml:space="preserve"> </w:t>
      </w:r>
      <w:r w:rsidR="00F954C9">
        <w:t>9</w:t>
      </w:r>
      <w:r w:rsidR="0067338A">
        <w:t>.1.3</w:t>
      </w:r>
      <w:r w:rsidR="00F051CA">
        <w:t>.</w:t>
      </w:r>
    </w:p>
    <w:p w14:paraId="063CEA4F" w14:textId="04B3D5E9" w:rsidR="000F016B" w:rsidRDefault="000F016B" w:rsidP="00927CE5">
      <w:pPr>
        <w:pStyle w:val="ListParagraph"/>
        <w:numPr>
          <w:ilvl w:val="0"/>
          <w:numId w:val="112"/>
        </w:numPr>
      </w:pPr>
      <w:r>
        <w:t xml:space="preserve">If </w:t>
      </w:r>
      <w:r w:rsidR="0003796F">
        <w:t xml:space="preserve">the </w:t>
      </w:r>
      <w:r>
        <w:t>aggregator is at EOA:</w:t>
      </w:r>
    </w:p>
    <w:p w14:paraId="14E30B58" w14:textId="77777777" w:rsidR="0003796F" w:rsidRDefault="00093E79" w:rsidP="00927CE5">
      <w:pPr>
        <w:pStyle w:val="ListParagraph"/>
        <w:numPr>
          <w:ilvl w:val="0"/>
          <w:numId w:val="114"/>
        </w:numPr>
      </w:pPr>
      <w:r>
        <w:t>If the extra request</w:t>
      </w:r>
      <w:r w:rsidR="00014F28">
        <w:t>ed</w:t>
      </w:r>
      <w:r>
        <w:t xml:space="preserve"> is below </w:t>
      </w:r>
      <w:r w:rsidR="00014F28">
        <w:t xml:space="preserve">the extension </w:t>
      </w:r>
      <w:r w:rsidR="0003796F">
        <w:t>percentage threshold:</w:t>
      </w:r>
    </w:p>
    <w:p w14:paraId="000E7313" w14:textId="43866BE2" w:rsidR="00093E79" w:rsidRDefault="003577AB" w:rsidP="00927CE5">
      <w:pPr>
        <w:pStyle w:val="ListParagraph"/>
        <w:numPr>
          <w:ilvl w:val="1"/>
          <w:numId w:val="114"/>
        </w:numPr>
      </w:pPr>
      <w:r>
        <w:t>Extend</w:t>
      </w:r>
      <w:r w:rsidR="00093E79">
        <w:t xml:space="preserve"> the </w:t>
      </w:r>
      <w:r w:rsidR="00AC62E3">
        <w:t>section</w:t>
      </w:r>
      <w:r w:rsidR="00093E79">
        <w:t xml:space="preserve"> into the aggregator</w:t>
      </w:r>
      <w:r w:rsidR="00062793">
        <w:t xml:space="preserve"> and r</w:t>
      </w:r>
      <w:r>
        <w:t>eturn</w:t>
      </w:r>
      <w:r w:rsidR="00D4689C">
        <w:t xml:space="preserve"> </w:t>
      </w:r>
      <w:r w:rsidR="00D4689C" w:rsidRPr="00927CE5">
        <w:rPr>
          <w:i/>
        </w:rPr>
        <w:t>extended</w:t>
      </w:r>
      <w:r w:rsidR="00D4689C">
        <w:t xml:space="preserve"> to the </w:t>
      </w:r>
      <w:r w:rsidR="00014F28">
        <w:t>caller</w:t>
      </w:r>
      <w:r w:rsidR="00F051CA">
        <w:t>.</w:t>
      </w:r>
    </w:p>
    <w:p w14:paraId="69F62DC7" w14:textId="3397848C" w:rsidR="00014F28" w:rsidRDefault="0003796F" w:rsidP="00927CE5">
      <w:pPr>
        <w:pStyle w:val="ListParagraph"/>
        <w:numPr>
          <w:ilvl w:val="0"/>
          <w:numId w:val="114"/>
        </w:numPr>
      </w:pPr>
      <w:r>
        <w:t>If</w:t>
      </w:r>
      <w:r w:rsidR="00014F28">
        <w:t xml:space="preserve"> the extra requested is above the</w:t>
      </w:r>
      <w:r>
        <w:t xml:space="preserve"> extension percentage threshold:</w:t>
      </w:r>
    </w:p>
    <w:p w14:paraId="55B7350E" w14:textId="16E59D9D" w:rsidR="00D25204" w:rsidRDefault="003577AB" w:rsidP="00927CE5">
      <w:pPr>
        <w:pStyle w:val="ListParagraph"/>
        <w:numPr>
          <w:ilvl w:val="0"/>
          <w:numId w:val="115"/>
        </w:numPr>
      </w:pPr>
      <w:r>
        <w:t>Increase</w:t>
      </w:r>
      <w:r w:rsidR="00014F28">
        <w:t xml:space="preserve"> the size of the aggregator</w:t>
      </w:r>
      <w:r w:rsidR="00062793">
        <w:t>, e</w:t>
      </w:r>
      <w:r>
        <w:t>xtend</w:t>
      </w:r>
      <w:r w:rsidR="00014F28">
        <w:t xml:space="preserve"> the </w:t>
      </w:r>
      <w:r w:rsidR="00AC62E3">
        <w:t>section</w:t>
      </w:r>
      <w:r w:rsidR="00014F28">
        <w:t xml:space="preserve"> into the aggregator</w:t>
      </w:r>
      <w:r w:rsidR="00062793">
        <w:t xml:space="preserve"> and r</w:t>
      </w:r>
      <w:r>
        <w:t>eturn</w:t>
      </w:r>
      <w:r w:rsidR="00D25204">
        <w:t xml:space="preserve"> </w:t>
      </w:r>
      <w:r w:rsidR="00D25204" w:rsidRPr="00927CE5">
        <w:rPr>
          <w:i/>
        </w:rPr>
        <w:t>extended</w:t>
      </w:r>
      <w:r w:rsidR="00D25204">
        <w:t xml:space="preserve"> to the caller</w:t>
      </w:r>
      <w:r w:rsidR="00F051CA">
        <w:t>.</w:t>
      </w:r>
    </w:p>
    <w:p w14:paraId="3BE12829" w14:textId="7EB27225" w:rsidR="000F016B" w:rsidRDefault="003B1223" w:rsidP="00927CE5">
      <w:pPr>
        <w:pStyle w:val="ListParagraph"/>
        <w:numPr>
          <w:ilvl w:val="0"/>
          <w:numId w:val="111"/>
        </w:numPr>
      </w:pPr>
      <w:r>
        <w:t>Otherwise</w:t>
      </w:r>
      <w:r w:rsidR="00D25204">
        <w:t xml:space="preserve"> </w:t>
      </w:r>
      <w:r w:rsidR="00B570BE">
        <w:t>continue with</w:t>
      </w:r>
      <w:r w:rsidR="0067338A">
        <w:t xml:space="preserve"> </w:t>
      </w:r>
      <w:r w:rsidR="00F954C9">
        <w:t>9</w:t>
      </w:r>
      <w:r w:rsidR="0067338A">
        <w:t>.1.3</w:t>
      </w:r>
    </w:p>
    <w:p w14:paraId="3584BA0B" w14:textId="3AA47512" w:rsidR="002309F7" w:rsidRDefault="00D64737" w:rsidP="00927CE5">
      <w:pPr>
        <w:pStyle w:val="Heading3"/>
      </w:pPr>
      <w:bookmarkStart w:id="30" w:name="_Toc433019980"/>
      <w:r>
        <w:t>E</w:t>
      </w:r>
      <w:r w:rsidR="002309F7">
        <w:t xml:space="preserve">xtending </w:t>
      </w:r>
      <w:r w:rsidR="00D25204">
        <w:t xml:space="preserve">the </w:t>
      </w:r>
      <w:r w:rsidR="00AC62E3">
        <w:t>section</w:t>
      </w:r>
      <w:r w:rsidR="00D25204">
        <w:t xml:space="preserve"> </w:t>
      </w:r>
      <w:r w:rsidR="002309F7">
        <w:t>into</w:t>
      </w:r>
      <w:r w:rsidR="00693C6E">
        <w:t xml:space="preserve"> a free-space section</w:t>
      </w:r>
      <w:bookmarkEnd w:id="30"/>
    </w:p>
    <w:p w14:paraId="6CA60B06" w14:textId="6B092C53" w:rsidR="0003796F" w:rsidRDefault="00014F28">
      <w:pPr>
        <w:pStyle w:val="ListParagraph"/>
        <w:numPr>
          <w:ilvl w:val="0"/>
          <w:numId w:val="111"/>
        </w:numPr>
      </w:pPr>
      <w:r>
        <w:t xml:space="preserve">If the </w:t>
      </w:r>
      <w:r w:rsidR="00AC62E3">
        <w:t>section</w:t>
      </w:r>
      <w:r>
        <w:t xml:space="preserve"> adjoins a</w:t>
      </w:r>
      <w:r w:rsidR="00AC62E3">
        <w:t>n existing</w:t>
      </w:r>
      <w:r>
        <w:t xml:space="preserve"> free-space section </w:t>
      </w:r>
      <w:r w:rsidR="00AC62E3">
        <w:t xml:space="preserve">in the manager </w:t>
      </w:r>
      <w:r w:rsidR="00BF0BDB">
        <w:t>with</w:t>
      </w:r>
      <w:r w:rsidR="003577AB">
        <w:t xml:space="preserve"> </w:t>
      </w:r>
      <w:r w:rsidR="00AC62E3">
        <w:t xml:space="preserve">size </w:t>
      </w:r>
      <w:r w:rsidR="0003796F">
        <w:t xml:space="preserve">large enough to fulfill the extra requested:  </w:t>
      </w:r>
    </w:p>
    <w:p w14:paraId="56AA0C90" w14:textId="01DC41B7" w:rsidR="0003796F" w:rsidRDefault="00CB1C5F" w:rsidP="00927CE5">
      <w:pPr>
        <w:pStyle w:val="ListParagraph"/>
        <w:numPr>
          <w:ilvl w:val="1"/>
          <w:numId w:val="111"/>
        </w:numPr>
      </w:pPr>
      <w:r>
        <w:t>Extend</w:t>
      </w:r>
      <w:r w:rsidR="0003796F">
        <w:t xml:space="preserve"> </w:t>
      </w:r>
      <w:r w:rsidR="003651F0">
        <w:t xml:space="preserve">the section </w:t>
      </w:r>
      <w:r w:rsidR="0003796F">
        <w:t xml:space="preserve">into the </w:t>
      </w:r>
      <w:r w:rsidR="00BF0BDB">
        <w:t xml:space="preserve">adjoined </w:t>
      </w:r>
      <w:r w:rsidR="00AC62E3">
        <w:t xml:space="preserve">free-space </w:t>
      </w:r>
      <w:r w:rsidR="0003796F">
        <w:t xml:space="preserve">section </w:t>
      </w:r>
      <w:r w:rsidR="003651F0">
        <w:t>and r</w:t>
      </w:r>
      <w:r>
        <w:t>eturn</w:t>
      </w:r>
      <w:r w:rsidR="0003796F">
        <w:t xml:space="preserve"> </w:t>
      </w:r>
      <w:r w:rsidR="0003796F" w:rsidRPr="00927CE5">
        <w:rPr>
          <w:i/>
        </w:rPr>
        <w:t>extended</w:t>
      </w:r>
      <w:r w:rsidR="0003796F">
        <w:t xml:space="preserve"> to the caller</w:t>
      </w:r>
      <w:r w:rsidR="00F051CA">
        <w:t>.</w:t>
      </w:r>
    </w:p>
    <w:p w14:paraId="2734B072" w14:textId="79D1CD5D" w:rsidR="0003796F" w:rsidRDefault="0003796F">
      <w:pPr>
        <w:pStyle w:val="ListParagraph"/>
        <w:numPr>
          <w:ilvl w:val="0"/>
          <w:numId w:val="111"/>
        </w:numPr>
      </w:pPr>
      <w:r>
        <w:t xml:space="preserve">Otherwise return </w:t>
      </w:r>
      <w:r w:rsidRPr="00927CE5">
        <w:rPr>
          <w:i/>
        </w:rPr>
        <w:t>not extended</w:t>
      </w:r>
      <w:r>
        <w:t xml:space="preserve"> to the caller</w:t>
      </w:r>
      <w:r w:rsidR="00F051CA">
        <w:t>.</w:t>
      </w:r>
    </w:p>
    <w:p w14:paraId="049233BE" w14:textId="2CB2F16B" w:rsidR="002309F7" w:rsidRDefault="00254799">
      <w:pPr>
        <w:pStyle w:val="Heading2"/>
      </w:pPr>
      <w:bookmarkStart w:id="31" w:name="_Toc433019981"/>
      <w:r>
        <w:t>H5F_FSPACE_STRATEGY_PAGE</w:t>
      </w:r>
      <w:bookmarkEnd w:id="31"/>
    </w:p>
    <w:p w14:paraId="5FE4EC8F" w14:textId="4AB3AB42" w:rsidR="00B206D2" w:rsidRDefault="00D64737" w:rsidP="00927CE5">
      <w:pPr>
        <w:pStyle w:val="Heading3"/>
      </w:pPr>
      <w:bookmarkStart w:id="32" w:name="_Toc433019982"/>
      <w:r>
        <w:t>E</w:t>
      </w:r>
      <w:r w:rsidR="00693C6E">
        <w:t xml:space="preserve">xtending the </w:t>
      </w:r>
      <w:r w:rsidR="00AC62E3">
        <w:t>section</w:t>
      </w:r>
      <w:r w:rsidR="00693C6E">
        <w:t xml:space="preserve"> at EOA</w:t>
      </w:r>
      <w:bookmarkEnd w:id="32"/>
    </w:p>
    <w:p w14:paraId="6C54165E" w14:textId="3584DBD0" w:rsidR="00B206D2" w:rsidRDefault="00B206D2" w:rsidP="00B206D2">
      <w:pPr>
        <w:pStyle w:val="ListParagraph"/>
        <w:numPr>
          <w:ilvl w:val="0"/>
          <w:numId w:val="116"/>
        </w:numPr>
      </w:pPr>
      <w:r>
        <w:t xml:space="preserve">If the </w:t>
      </w:r>
      <w:r w:rsidR="00AC62E3">
        <w:t>section</w:t>
      </w:r>
      <w:r>
        <w:t xml:space="preserve"> ends at EOA:</w:t>
      </w:r>
    </w:p>
    <w:p w14:paraId="00B89D2B" w14:textId="0044C2B6" w:rsidR="004464F7" w:rsidRDefault="004464F7" w:rsidP="00B206D2">
      <w:pPr>
        <w:pStyle w:val="ListParagraph"/>
        <w:numPr>
          <w:ilvl w:val="1"/>
          <w:numId w:val="116"/>
        </w:numPr>
      </w:pPr>
      <w:r>
        <w:t xml:space="preserve">For a small-sized </w:t>
      </w:r>
      <w:r w:rsidR="00AC62E3">
        <w:t>section</w:t>
      </w:r>
      <w:r>
        <w:t>:</w:t>
      </w:r>
    </w:p>
    <w:p w14:paraId="70EB0DFB" w14:textId="5F3F59A9" w:rsidR="00B206D2" w:rsidRDefault="00F60C2C" w:rsidP="00927CE5">
      <w:pPr>
        <w:pStyle w:val="ListParagraph"/>
        <w:numPr>
          <w:ilvl w:val="2"/>
          <w:numId w:val="116"/>
        </w:numPr>
      </w:pPr>
      <w:r>
        <w:t xml:space="preserve">Return </w:t>
      </w:r>
      <w:r w:rsidRPr="00F60C2C">
        <w:rPr>
          <w:i/>
        </w:rPr>
        <w:t>not extended</w:t>
      </w:r>
      <w:r>
        <w:t xml:space="preserve"> to the caller</w:t>
      </w:r>
      <w:r w:rsidR="00FE4139">
        <w:t>.</w:t>
      </w:r>
    </w:p>
    <w:p w14:paraId="5842B697" w14:textId="3820688C" w:rsidR="004464F7" w:rsidRDefault="004464F7">
      <w:pPr>
        <w:pStyle w:val="ListParagraph"/>
        <w:numPr>
          <w:ilvl w:val="1"/>
          <w:numId w:val="116"/>
        </w:numPr>
      </w:pPr>
      <w:r>
        <w:t>For a large-sized block:</w:t>
      </w:r>
    </w:p>
    <w:p w14:paraId="2E7730D5" w14:textId="6E0A774B" w:rsidR="004464F7" w:rsidRDefault="004464F7" w:rsidP="00927CE5">
      <w:pPr>
        <w:pStyle w:val="ListParagraph"/>
        <w:numPr>
          <w:ilvl w:val="2"/>
          <w:numId w:val="116"/>
        </w:numPr>
      </w:pPr>
      <w:r>
        <w:t>Extend the file by extra requested plus misaligned fragment to keep the EOA at page boundary</w:t>
      </w:r>
      <w:r w:rsidR="00412676">
        <w:t>; p</w:t>
      </w:r>
      <w:r>
        <w:t>ut the misaligned fragment into the large-sized free-space manager</w:t>
      </w:r>
      <w:r w:rsidR="00F051CA">
        <w:t>.</w:t>
      </w:r>
    </w:p>
    <w:p w14:paraId="04843D83" w14:textId="228F6917" w:rsidR="00B206D2" w:rsidRDefault="00412676" w:rsidP="00B206D2">
      <w:pPr>
        <w:pStyle w:val="ListParagraph"/>
        <w:numPr>
          <w:ilvl w:val="1"/>
          <w:numId w:val="116"/>
        </w:numPr>
      </w:pPr>
      <w:r>
        <w:t>Return</w:t>
      </w:r>
      <w:r w:rsidR="00B206D2">
        <w:t xml:space="preserve"> </w:t>
      </w:r>
      <w:r w:rsidR="00B206D2" w:rsidRPr="00EF33D2">
        <w:rPr>
          <w:i/>
        </w:rPr>
        <w:t>extended</w:t>
      </w:r>
      <w:r w:rsidR="00B206D2">
        <w:t xml:space="preserve"> to the caller</w:t>
      </w:r>
      <w:r w:rsidR="00F051CA">
        <w:t>.</w:t>
      </w:r>
    </w:p>
    <w:p w14:paraId="603890A5" w14:textId="72BF6B7F" w:rsidR="00B206D2" w:rsidRDefault="00B206D2" w:rsidP="00B206D2">
      <w:pPr>
        <w:pStyle w:val="ListParagraph"/>
        <w:numPr>
          <w:ilvl w:val="0"/>
          <w:numId w:val="116"/>
        </w:numPr>
      </w:pPr>
      <w:r>
        <w:t xml:space="preserve">Otherwise </w:t>
      </w:r>
      <w:r w:rsidR="00015647">
        <w:t xml:space="preserve">continue </w:t>
      </w:r>
      <w:r w:rsidR="00CB1C5F">
        <w:t>with</w:t>
      </w:r>
      <w:r w:rsidR="00AC62E3">
        <w:t xml:space="preserve"> </w:t>
      </w:r>
      <w:r w:rsidR="00F954C9">
        <w:t>9</w:t>
      </w:r>
      <w:r w:rsidR="00AC62E3">
        <w:t>.2.2</w:t>
      </w:r>
      <w:r w:rsidR="00F051CA">
        <w:t>.</w:t>
      </w:r>
    </w:p>
    <w:p w14:paraId="743ADF7A" w14:textId="419B7F06" w:rsidR="00B206D2" w:rsidRDefault="00D64737" w:rsidP="00927CE5">
      <w:pPr>
        <w:pStyle w:val="Heading3"/>
      </w:pPr>
      <w:bookmarkStart w:id="33" w:name="_Toc433019983"/>
      <w:r>
        <w:t>E</w:t>
      </w:r>
      <w:r w:rsidR="00B206D2">
        <w:t xml:space="preserve">xtending the </w:t>
      </w:r>
      <w:r w:rsidR="00AC62E3">
        <w:t>section</w:t>
      </w:r>
      <w:r w:rsidR="00693C6E">
        <w:t xml:space="preserve"> into a free-space section</w:t>
      </w:r>
      <w:bookmarkEnd w:id="33"/>
    </w:p>
    <w:p w14:paraId="264FA8B0" w14:textId="1A0980D9" w:rsidR="00B206D2" w:rsidRDefault="00B206D2" w:rsidP="00927CE5">
      <w:pPr>
        <w:pStyle w:val="ListParagraph"/>
        <w:numPr>
          <w:ilvl w:val="0"/>
          <w:numId w:val="118"/>
        </w:numPr>
      </w:pPr>
      <w:r>
        <w:t xml:space="preserve">If the </w:t>
      </w:r>
      <w:r w:rsidR="00AC62E3">
        <w:t>section</w:t>
      </w:r>
      <w:r>
        <w:t xml:space="preserve"> adjoins a</w:t>
      </w:r>
      <w:r w:rsidR="00AC62E3">
        <w:t>n existing</w:t>
      </w:r>
      <w:r>
        <w:t xml:space="preserve"> free-space section </w:t>
      </w:r>
      <w:r w:rsidR="00AC62E3">
        <w:t xml:space="preserve">in the manager </w:t>
      </w:r>
      <w:r w:rsidR="00BF0BDB">
        <w:t>with</w:t>
      </w:r>
      <w:r>
        <w:t xml:space="preserve"> </w:t>
      </w:r>
      <w:r w:rsidR="00AC62E3">
        <w:t xml:space="preserve">size </w:t>
      </w:r>
      <w:r>
        <w:t xml:space="preserve">large enough to fulfill the extra requested:  </w:t>
      </w:r>
    </w:p>
    <w:p w14:paraId="05CC8878" w14:textId="52650756" w:rsidR="00B206D2" w:rsidRDefault="00412676" w:rsidP="00927CE5">
      <w:pPr>
        <w:pStyle w:val="ListParagraph"/>
        <w:numPr>
          <w:ilvl w:val="1"/>
          <w:numId w:val="118"/>
        </w:numPr>
      </w:pPr>
      <w:r>
        <w:t>Extend</w:t>
      </w:r>
      <w:r w:rsidR="00B206D2">
        <w:t xml:space="preserve"> </w:t>
      </w:r>
      <w:r w:rsidR="003651F0">
        <w:t xml:space="preserve">the section </w:t>
      </w:r>
      <w:r w:rsidR="00B206D2">
        <w:t xml:space="preserve">into the </w:t>
      </w:r>
      <w:r w:rsidR="00BF0BDB">
        <w:t xml:space="preserve">adjoined </w:t>
      </w:r>
      <w:r w:rsidR="00AC62E3">
        <w:t xml:space="preserve">free-space </w:t>
      </w:r>
      <w:r w:rsidR="00B206D2">
        <w:t xml:space="preserve">section </w:t>
      </w:r>
      <w:r w:rsidR="003651F0">
        <w:t>and r</w:t>
      </w:r>
      <w:r>
        <w:t>eturn</w:t>
      </w:r>
      <w:r w:rsidR="00B206D2">
        <w:t xml:space="preserve"> </w:t>
      </w:r>
      <w:r w:rsidR="00B206D2" w:rsidRPr="003651F0">
        <w:rPr>
          <w:i/>
        </w:rPr>
        <w:t>extended</w:t>
      </w:r>
      <w:r w:rsidR="00B206D2">
        <w:t xml:space="preserve"> to the caller</w:t>
      </w:r>
      <w:r w:rsidR="00F051CA">
        <w:t>.</w:t>
      </w:r>
    </w:p>
    <w:p w14:paraId="129C1F77" w14:textId="2854A5B0" w:rsidR="00B206D2" w:rsidRDefault="00B206D2" w:rsidP="00927CE5">
      <w:pPr>
        <w:pStyle w:val="ListParagraph"/>
        <w:numPr>
          <w:ilvl w:val="0"/>
          <w:numId w:val="118"/>
        </w:numPr>
      </w:pPr>
      <w:r>
        <w:t xml:space="preserve">Otherwise </w:t>
      </w:r>
      <w:r w:rsidR="00015647">
        <w:t>continue with</w:t>
      </w:r>
      <w:r>
        <w:t xml:space="preserve"> </w:t>
      </w:r>
      <w:r w:rsidR="00F954C9">
        <w:t>9</w:t>
      </w:r>
      <w:r w:rsidR="003651F0">
        <w:t>.2.3</w:t>
      </w:r>
      <w:r w:rsidR="00F051CA">
        <w:t>.</w:t>
      </w:r>
    </w:p>
    <w:p w14:paraId="1DE9DDA1" w14:textId="40C1D528" w:rsidR="00F60C2C" w:rsidRPr="00F60C2C" w:rsidRDefault="00D64737" w:rsidP="00F60C2C">
      <w:pPr>
        <w:pStyle w:val="Heading3"/>
      </w:pPr>
      <w:bookmarkStart w:id="34" w:name="_Toc433019984"/>
      <w:r>
        <w:t>E</w:t>
      </w:r>
      <w:r w:rsidR="00D02277">
        <w:t xml:space="preserve">xtending the </w:t>
      </w:r>
      <w:r w:rsidR="00BF0BDB">
        <w:t>section</w:t>
      </w:r>
      <w:r w:rsidR="00D02277">
        <w:t xml:space="preserve"> into the page</w:t>
      </w:r>
      <w:r w:rsidR="00015647">
        <w:t>-</w:t>
      </w:r>
      <w:r w:rsidR="00D02277">
        <w:t>end threshold</w:t>
      </w:r>
      <w:r w:rsidR="00F60C2C">
        <w:t xml:space="preserve"> (may delete this optimization)</w:t>
      </w:r>
      <w:bookmarkEnd w:id="34"/>
    </w:p>
    <w:p w14:paraId="06DE6E7B" w14:textId="3F0C1556" w:rsidR="00D02277" w:rsidRDefault="00D02277" w:rsidP="00927CE5">
      <w:pPr>
        <w:pStyle w:val="ListParagraph"/>
        <w:numPr>
          <w:ilvl w:val="0"/>
          <w:numId w:val="120"/>
        </w:numPr>
      </w:pPr>
      <w:r>
        <w:t xml:space="preserve">For a metadata </w:t>
      </w:r>
      <w:r w:rsidR="00BF0BDB">
        <w:t>section</w:t>
      </w:r>
      <w:r>
        <w:t xml:space="preserve"> which ends in the </w:t>
      </w:r>
      <w:r w:rsidR="00015647">
        <w:t xml:space="preserve">page-end </w:t>
      </w:r>
      <w:r>
        <w:t>threshold region and the threshold size can fulfill the extra requested:</w:t>
      </w:r>
    </w:p>
    <w:p w14:paraId="363A21FE" w14:textId="35C6D7E1" w:rsidR="00D02277" w:rsidRDefault="00D02277" w:rsidP="00927CE5">
      <w:pPr>
        <w:pStyle w:val="ListParagraph"/>
        <w:numPr>
          <w:ilvl w:val="1"/>
          <w:numId w:val="120"/>
        </w:numPr>
      </w:pPr>
      <w:r>
        <w:t>Extend into the threshold region</w:t>
      </w:r>
      <w:r w:rsidR="003651F0">
        <w:t xml:space="preserve"> and r</w:t>
      </w:r>
      <w:r>
        <w:t xml:space="preserve">eturn </w:t>
      </w:r>
      <w:r w:rsidRPr="00927CE5">
        <w:rPr>
          <w:i/>
        </w:rPr>
        <w:t>extended</w:t>
      </w:r>
      <w:r>
        <w:t xml:space="preserve"> to the caller</w:t>
      </w:r>
      <w:r w:rsidR="00F051CA">
        <w:t>.</w:t>
      </w:r>
    </w:p>
    <w:p w14:paraId="226736BE" w14:textId="348BE6AA" w:rsidR="00D02277" w:rsidRPr="00BD4313" w:rsidRDefault="00D02277" w:rsidP="00927CE5">
      <w:pPr>
        <w:pStyle w:val="ListParagraph"/>
        <w:numPr>
          <w:ilvl w:val="0"/>
          <w:numId w:val="120"/>
        </w:numPr>
      </w:pPr>
      <w:r>
        <w:t>Otherwise return</w:t>
      </w:r>
      <w:r w:rsidRPr="00D02277">
        <w:rPr>
          <w:i/>
        </w:rPr>
        <w:t xml:space="preserve"> </w:t>
      </w:r>
      <w:r w:rsidRPr="00EF33D2">
        <w:rPr>
          <w:i/>
        </w:rPr>
        <w:t>not extended</w:t>
      </w:r>
      <w:r>
        <w:t xml:space="preserve"> to the caller</w:t>
      </w:r>
      <w:r w:rsidR="00F051CA">
        <w:t>.</w:t>
      </w:r>
    </w:p>
    <w:p w14:paraId="4C445FD5" w14:textId="14E32AED" w:rsidR="00254799" w:rsidRDefault="00254799">
      <w:pPr>
        <w:pStyle w:val="Heading2"/>
      </w:pPr>
      <w:bookmarkStart w:id="35" w:name="_Toc433019985"/>
      <w:r>
        <w:t>H5F_FSPACE_STRATEGY_AGGR</w:t>
      </w:r>
      <w:bookmarkEnd w:id="35"/>
    </w:p>
    <w:p w14:paraId="05120780" w14:textId="77777777" w:rsidR="00214405" w:rsidRDefault="00214405" w:rsidP="00214405">
      <w:pPr>
        <w:pStyle w:val="Heading3"/>
      </w:pPr>
      <w:bookmarkStart w:id="36" w:name="_Toc433019986"/>
      <w:r>
        <w:t>Extending the section at EOA</w:t>
      </w:r>
      <w:bookmarkEnd w:id="36"/>
    </w:p>
    <w:p w14:paraId="1FB66E8D" w14:textId="77777777" w:rsidR="00214405" w:rsidRDefault="00214405" w:rsidP="00214405">
      <w:pPr>
        <w:pStyle w:val="ListParagraph"/>
        <w:numPr>
          <w:ilvl w:val="0"/>
          <w:numId w:val="116"/>
        </w:numPr>
      </w:pPr>
      <w:r>
        <w:t>If the section ends at EOA:</w:t>
      </w:r>
    </w:p>
    <w:p w14:paraId="34BBE1C7" w14:textId="77777777" w:rsidR="00214405" w:rsidRDefault="00214405" w:rsidP="00214405">
      <w:pPr>
        <w:pStyle w:val="ListParagraph"/>
        <w:numPr>
          <w:ilvl w:val="1"/>
          <w:numId w:val="116"/>
        </w:numPr>
      </w:pPr>
      <w:r>
        <w:t xml:space="preserve">Extend the file by extra requested and return </w:t>
      </w:r>
      <w:r w:rsidRPr="00EC08DB">
        <w:rPr>
          <w:i/>
        </w:rPr>
        <w:t>extended</w:t>
      </w:r>
      <w:r>
        <w:t xml:space="preserve"> to the caller.</w:t>
      </w:r>
    </w:p>
    <w:p w14:paraId="26D15EDE" w14:textId="11D1A2A1" w:rsidR="00214405" w:rsidRDefault="006432D6" w:rsidP="00214405">
      <w:pPr>
        <w:pStyle w:val="ListParagraph"/>
        <w:numPr>
          <w:ilvl w:val="0"/>
          <w:numId w:val="116"/>
        </w:numPr>
      </w:pPr>
      <w:r>
        <w:t>Otherwise continue with 9.3</w:t>
      </w:r>
      <w:r w:rsidR="00214405">
        <w:t>.2.</w:t>
      </w:r>
    </w:p>
    <w:p w14:paraId="493140BE" w14:textId="77777777" w:rsidR="00214405" w:rsidRDefault="00214405" w:rsidP="00214405">
      <w:pPr>
        <w:pStyle w:val="Heading3"/>
      </w:pPr>
      <w:bookmarkStart w:id="37" w:name="_Toc433019987"/>
      <w:r>
        <w:t>Extending the section into either the metadata or raw data aggregator</w:t>
      </w:r>
      <w:bookmarkEnd w:id="37"/>
    </w:p>
    <w:p w14:paraId="018D878D" w14:textId="77777777" w:rsidR="00214405" w:rsidRDefault="00214405" w:rsidP="00214405">
      <w:pPr>
        <w:pStyle w:val="ListParagraph"/>
        <w:numPr>
          <w:ilvl w:val="0"/>
          <w:numId w:val="111"/>
        </w:numPr>
      </w:pPr>
      <w:r>
        <w:t>If the section adjoins the beginning of the aggregator:</w:t>
      </w:r>
    </w:p>
    <w:p w14:paraId="2D95ED7D" w14:textId="77777777" w:rsidR="00214405" w:rsidRDefault="00214405" w:rsidP="00214405">
      <w:pPr>
        <w:pStyle w:val="ListParagraph"/>
        <w:numPr>
          <w:ilvl w:val="0"/>
          <w:numId w:val="112"/>
        </w:numPr>
      </w:pPr>
      <w:r>
        <w:t>If the aggregator is not at EOA:</w:t>
      </w:r>
    </w:p>
    <w:p w14:paraId="6BC48FE7" w14:textId="77777777" w:rsidR="00214405" w:rsidRDefault="00214405" w:rsidP="00214405">
      <w:pPr>
        <w:pStyle w:val="ListParagraph"/>
        <w:numPr>
          <w:ilvl w:val="0"/>
          <w:numId w:val="113"/>
        </w:numPr>
      </w:pPr>
      <w:r>
        <w:t>If the aggregator has enough space to fulfill the extra requested:</w:t>
      </w:r>
    </w:p>
    <w:p w14:paraId="6ED17ECC" w14:textId="77777777" w:rsidR="00214405" w:rsidRDefault="00214405" w:rsidP="00214405">
      <w:pPr>
        <w:pStyle w:val="ListParagraph"/>
        <w:numPr>
          <w:ilvl w:val="1"/>
          <w:numId w:val="113"/>
        </w:numPr>
      </w:pPr>
      <w:r>
        <w:t xml:space="preserve">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75FA53AA" w14:textId="32CD63EF" w:rsidR="00214405" w:rsidRDefault="00214405" w:rsidP="00214405">
      <w:pPr>
        <w:pStyle w:val="ListParagraph"/>
        <w:numPr>
          <w:ilvl w:val="0"/>
          <w:numId w:val="113"/>
        </w:numPr>
      </w:pPr>
      <w:r>
        <w:t xml:space="preserve">Otherwise </w:t>
      </w:r>
      <w:r w:rsidR="006432D6">
        <w:t>return</w:t>
      </w:r>
      <w:r w:rsidR="006432D6" w:rsidRPr="00D02277">
        <w:rPr>
          <w:i/>
        </w:rPr>
        <w:t xml:space="preserve"> </w:t>
      </w:r>
      <w:r w:rsidR="006432D6" w:rsidRPr="00EF33D2">
        <w:rPr>
          <w:i/>
        </w:rPr>
        <w:t>not extended</w:t>
      </w:r>
      <w:r w:rsidR="006432D6">
        <w:t xml:space="preserve"> to the caller</w:t>
      </w:r>
      <w:r>
        <w:t>.</w:t>
      </w:r>
    </w:p>
    <w:p w14:paraId="1F688ED4" w14:textId="77777777" w:rsidR="00214405" w:rsidRDefault="00214405" w:rsidP="00214405">
      <w:pPr>
        <w:pStyle w:val="ListParagraph"/>
        <w:numPr>
          <w:ilvl w:val="0"/>
          <w:numId w:val="112"/>
        </w:numPr>
      </w:pPr>
      <w:r>
        <w:t>If the aggregator is at EOA:</w:t>
      </w:r>
    </w:p>
    <w:p w14:paraId="093C2E6A" w14:textId="77777777" w:rsidR="00214405" w:rsidRDefault="00214405" w:rsidP="00214405">
      <w:pPr>
        <w:pStyle w:val="ListParagraph"/>
        <w:numPr>
          <w:ilvl w:val="0"/>
          <w:numId w:val="114"/>
        </w:numPr>
      </w:pPr>
      <w:r>
        <w:t>If the extra requested is below the extension percentage threshold:</w:t>
      </w:r>
    </w:p>
    <w:p w14:paraId="64CD525A" w14:textId="77777777" w:rsidR="00214405" w:rsidRDefault="00214405" w:rsidP="00214405">
      <w:pPr>
        <w:pStyle w:val="ListParagraph"/>
        <w:numPr>
          <w:ilvl w:val="1"/>
          <w:numId w:val="114"/>
        </w:numPr>
      </w:pPr>
      <w:r>
        <w:t xml:space="preserve">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33DD293A" w14:textId="77777777" w:rsidR="00214405" w:rsidRDefault="00214405" w:rsidP="00214405">
      <w:pPr>
        <w:pStyle w:val="ListParagraph"/>
        <w:numPr>
          <w:ilvl w:val="0"/>
          <w:numId w:val="114"/>
        </w:numPr>
      </w:pPr>
      <w:r>
        <w:t>If the extra requested is above the extension percentage threshold:</w:t>
      </w:r>
    </w:p>
    <w:p w14:paraId="46836A71" w14:textId="77777777" w:rsidR="00214405" w:rsidRDefault="00214405" w:rsidP="00214405">
      <w:pPr>
        <w:pStyle w:val="ListParagraph"/>
        <w:numPr>
          <w:ilvl w:val="0"/>
          <w:numId w:val="115"/>
        </w:numPr>
      </w:pPr>
      <w:r>
        <w:t xml:space="preserve">Increase the size of the aggregator, extend the section into the aggregator and return </w:t>
      </w:r>
      <w:r w:rsidRPr="00EC08DB">
        <w:rPr>
          <w:i/>
        </w:rPr>
        <w:t>extended</w:t>
      </w:r>
      <w:r>
        <w:t xml:space="preserve"> to the caller.</w:t>
      </w:r>
    </w:p>
    <w:p w14:paraId="63531323" w14:textId="58798EBB" w:rsidR="00214405" w:rsidRPr="00BD4313" w:rsidRDefault="00214405" w:rsidP="00927CE5">
      <w:pPr>
        <w:pStyle w:val="ListParagraph"/>
        <w:numPr>
          <w:ilvl w:val="0"/>
          <w:numId w:val="111"/>
        </w:numPr>
      </w:pPr>
      <w:r>
        <w:t>Otherwise return</w:t>
      </w:r>
      <w:r w:rsidRPr="00D02277">
        <w:rPr>
          <w:i/>
        </w:rPr>
        <w:t xml:space="preserve"> </w:t>
      </w:r>
      <w:r w:rsidRPr="00EF33D2">
        <w:rPr>
          <w:i/>
        </w:rPr>
        <w:t>not extended</w:t>
      </w:r>
      <w:r>
        <w:t xml:space="preserve"> to the caller.</w:t>
      </w:r>
    </w:p>
    <w:p w14:paraId="055A60BC" w14:textId="20FB25C2" w:rsidR="002309F7" w:rsidRDefault="00254799">
      <w:pPr>
        <w:pStyle w:val="Heading2"/>
      </w:pPr>
      <w:bookmarkStart w:id="38" w:name="_Toc433019988"/>
      <w:r>
        <w:t>H5F_FSPACE_STRATEGY_NONE</w:t>
      </w:r>
      <w:bookmarkEnd w:id="38"/>
    </w:p>
    <w:p w14:paraId="1D02CCAF" w14:textId="3A03C0EB" w:rsidR="00726C85" w:rsidRDefault="00D64737" w:rsidP="00927CE5">
      <w:pPr>
        <w:pStyle w:val="Heading3"/>
      </w:pPr>
      <w:bookmarkStart w:id="39" w:name="_Toc433019989"/>
      <w:r>
        <w:t xml:space="preserve">Extending the </w:t>
      </w:r>
      <w:r w:rsidR="00BF0BDB">
        <w:t>section</w:t>
      </w:r>
      <w:r>
        <w:t xml:space="preserve"> at EOA</w:t>
      </w:r>
      <w:bookmarkEnd w:id="39"/>
    </w:p>
    <w:p w14:paraId="4CBAA46B" w14:textId="31246662" w:rsidR="00726C85" w:rsidRDefault="00726C85" w:rsidP="00927CE5">
      <w:pPr>
        <w:pStyle w:val="ListParagraph"/>
        <w:numPr>
          <w:ilvl w:val="0"/>
          <w:numId w:val="122"/>
        </w:numPr>
      </w:pPr>
      <w:r>
        <w:t xml:space="preserve">If the </w:t>
      </w:r>
      <w:r w:rsidR="00BF0BDB">
        <w:t>section</w:t>
      </w:r>
      <w:r>
        <w:t xml:space="preserve"> ends at EOA:</w:t>
      </w:r>
    </w:p>
    <w:p w14:paraId="22FF1F3B" w14:textId="761CE797" w:rsidR="00726C85" w:rsidRDefault="00015647" w:rsidP="00927CE5">
      <w:pPr>
        <w:pStyle w:val="ListParagraph"/>
        <w:numPr>
          <w:ilvl w:val="0"/>
          <w:numId w:val="124"/>
        </w:numPr>
      </w:pPr>
      <w:r>
        <w:t>Extend</w:t>
      </w:r>
      <w:r w:rsidR="00726C85">
        <w:t xml:space="preserve"> the file by extra requested</w:t>
      </w:r>
      <w:r w:rsidR="003651F0">
        <w:t xml:space="preserve"> and r</w:t>
      </w:r>
      <w:r>
        <w:t>eturn</w:t>
      </w:r>
      <w:r w:rsidR="00726C85">
        <w:t xml:space="preserve"> </w:t>
      </w:r>
      <w:r w:rsidR="00726C85" w:rsidRPr="003651F0">
        <w:rPr>
          <w:i/>
        </w:rPr>
        <w:t>extended</w:t>
      </w:r>
      <w:r w:rsidR="00726C85">
        <w:t xml:space="preserve"> to the caller</w:t>
      </w:r>
      <w:r w:rsidR="00F051CA">
        <w:t>.</w:t>
      </w:r>
    </w:p>
    <w:p w14:paraId="18277881" w14:textId="0005339B" w:rsidR="00D64737" w:rsidRPr="00BD4313" w:rsidRDefault="00BF0BDB" w:rsidP="00927CE5">
      <w:pPr>
        <w:pStyle w:val="ListParagraph"/>
        <w:numPr>
          <w:ilvl w:val="0"/>
          <w:numId w:val="122"/>
        </w:numPr>
      </w:pPr>
      <w:r>
        <w:t xml:space="preserve">Otherwise </w:t>
      </w:r>
      <w:r w:rsidR="00431325">
        <w:t>return</w:t>
      </w:r>
      <w:r w:rsidR="00431325" w:rsidRPr="00D02277">
        <w:rPr>
          <w:i/>
        </w:rPr>
        <w:t xml:space="preserve"> </w:t>
      </w:r>
      <w:r w:rsidR="00431325" w:rsidRPr="00EF33D2">
        <w:rPr>
          <w:i/>
        </w:rPr>
        <w:t>not extended</w:t>
      </w:r>
      <w:r w:rsidR="00431325">
        <w:t xml:space="preserve"> to the caller</w:t>
      </w:r>
      <w:r w:rsidR="00F051CA">
        <w:t>.</w:t>
      </w:r>
    </w:p>
    <w:p w14:paraId="0F7326A6" w14:textId="47FE2D5B" w:rsidR="00D624F0" w:rsidRDefault="00D624F0">
      <w:pPr>
        <w:pStyle w:val="Heading1"/>
      </w:pPr>
      <w:bookmarkStart w:id="40" w:name="_Toc433019990"/>
      <w:r>
        <w:t xml:space="preserve">Shutting </w:t>
      </w:r>
      <w:r w:rsidR="00B54B19">
        <w:t>D</w:t>
      </w:r>
      <w:r>
        <w:t xml:space="preserve">own </w:t>
      </w:r>
      <w:r w:rsidR="00B54B19">
        <w:t>Free</w:t>
      </w:r>
      <w:r>
        <w:t>-</w:t>
      </w:r>
      <w:r w:rsidR="00B54B19">
        <w:t xml:space="preserve">Space Managers </w:t>
      </w:r>
      <w:r w:rsidR="00C022B2">
        <w:t xml:space="preserve">on </w:t>
      </w:r>
      <w:r w:rsidR="00B54B19">
        <w:t>File Close</w:t>
      </w:r>
      <w:bookmarkEnd w:id="40"/>
    </w:p>
    <w:p w14:paraId="09EE0632" w14:textId="2CE0A7F3" w:rsidR="00477A7D" w:rsidRPr="007F13C0" w:rsidRDefault="00CC6EA4" w:rsidP="001D33CA">
      <w:r>
        <w:t>When the file is closing down</w:t>
      </w:r>
      <w:r w:rsidR="00EE3528">
        <w:t xml:space="preserve"> and </w:t>
      </w:r>
      <w:r w:rsidR="00162F70">
        <w:t xml:space="preserve">persistent </w:t>
      </w:r>
      <w:r w:rsidR="00EE3528">
        <w:t>free-space</w:t>
      </w:r>
      <w:r w:rsidR="00162F70">
        <w:t xml:space="preserve"> management is enabled</w:t>
      </w:r>
      <w:r>
        <w:t>, the library</w:t>
      </w:r>
      <w:r w:rsidR="00EE3528">
        <w:t xml:space="preserve"> </w:t>
      </w:r>
      <w:r w:rsidR="002C735A">
        <w:t xml:space="preserve">will </w:t>
      </w:r>
      <w:r w:rsidR="00162F70">
        <w:t>allocate space for all raw data and then</w:t>
      </w:r>
      <w:r w:rsidR="002C735A">
        <w:t xml:space="preserve"> call </w:t>
      </w:r>
      <w:r w:rsidR="00E10218" w:rsidRPr="00EC259A">
        <w:rPr>
          <w:i/>
        </w:rPr>
        <w:t>H5MF_settle_raw_data_</w:t>
      </w:r>
      <w:proofErr w:type="gramStart"/>
      <w:r w:rsidR="00E10218" w:rsidRPr="00EC259A">
        <w:rPr>
          <w:i/>
        </w:rPr>
        <w:t>fsm(</w:t>
      </w:r>
      <w:proofErr w:type="gramEnd"/>
      <w:r w:rsidR="00E10218" w:rsidRPr="00EC259A">
        <w:rPr>
          <w:i/>
        </w:rPr>
        <w:t>)</w:t>
      </w:r>
      <w:r w:rsidR="00E10218">
        <w:rPr>
          <w:i/>
        </w:rPr>
        <w:t xml:space="preserve"> </w:t>
      </w:r>
      <w:r w:rsidR="00E10218" w:rsidRPr="00927CE5">
        <w:t xml:space="preserve">to </w:t>
      </w:r>
      <w:r w:rsidR="00162F70">
        <w:t>allocate</w:t>
      </w:r>
      <w:r w:rsidR="00162F70" w:rsidRPr="00927CE5">
        <w:t xml:space="preserve"> </w:t>
      </w:r>
      <w:r w:rsidR="00D629DD">
        <w:t xml:space="preserve">file space for </w:t>
      </w:r>
      <w:r w:rsidR="00370989">
        <w:t xml:space="preserve">the </w:t>
      </w:r>
      <w:r w:rsidR="00D629DD">
        <w:t>free-space managers</w:t>
      </w:r>
      <w:r w:rsidR="00600A84" w:rsidRPr="00600A84">
        <w:t xml:space="preserve"> </w:t>
      </w:r>
      <w:r w:rsidR="00600A84">
        <w:t>that are not self-referential</w:t>
      </w:r>
      <w:r w:rsidR="00162F70">
        <w:t>,</w:t>
      </w:r>
      <w:r w:rsidR="00477A7D">
        <w:t xml:space="preserve"> </w:t>
      </w:r>
      <w:r w:rsidR="00162F70">
        <w:t xml:space="preserve"> It will then</w:t>
      </w:r>
      <w:r w:rsidR="002C735A">
        <w:t xml:space="preserve"> call </w:t>
      </w:r>
      <w:r w:rsidR="00D629DD" w:rsidRPr="00933973">
        <w:rPr>
          <w:i/>
        </w:rPr>
        <w:t>H5MF_settle_meta_data_fsm()</w:t>
      </w:r>
      <w:r w:rsidR="00D629DD">
        <w:rPr>
          <w:i/>
        </w:rPr>
        <w:t xml:space="preserve"> </w:t>
      </w:r>
      <w:r w:rsidR="00D629DD">
        <w:t xml:space="preserve">to </w:t>
      </w:r>
      <w:r w:rsidR="00162F70">
        <w:t xml:space="preserve">allocate </w:t>
      </w:r>
      <w:r w:rsidR="00D629DD">
        <w:t xml:space="preserve">file space for </w:t>
      </w:r>
      <w:r w:rsidR="00370989">
        <w:t xml:space="preserve">the </w:t>
      </w:r>
      <w:r>
        <w:t>self-referential free-space managers.</w:t>
      </w:r>
      <w:r w:rsidR="00D629DD" w:rsidRPr="00D629DD">
        <w:rPr>
          <w:i/>
        </w:rPr>
        <w:t xml:space="preserve"> </w:t>
      </w:r>
      <w:r w:rsidR="007F13C0">
        <w:t xml:space="preserve">  These two settle routines are called before the final close of file space via </w:t>
      </w:r>
      <w:r w:rsidR="007F13C0" w:rsidRPr="00927CE5">
        <w:rPr>
          <w:i/>
        </w:rPr>
        <w:t>H5MF_</w:t>
      </w:r>
      <w:proofErr w:type="gramStart"/>
      <w:r w:rsidR="007F13C0" w:rsidRPr="00927CE5">
        <w:rPr>
          <w:i/>
        </w:rPr>
        <w:t>close(</w:t>
      </w:r>
      <w:proofErr w:type="gramEnd"/>
      <w:r w:rsidR="007F13C0" w:rsidRPr="00927CE5">
        <w:rPr>
          <w:i/>
        </w:rPr>
        <w:t>).</w:t>
      </w:r>
    </w:p>
    <w:p w14:paraId="32AE5841" w14:textId="130842ED" w:rsidR="005E6D49" w:rsidRDefault="006E6EC8" w:rsidP="001D33CA">
      <w:r>
        <w:t xml:space="preserve">Self-referential free-space managers are managers that </w:t>
      </w:r>
      <w:r w:rsidR="00162F70">
        <w:t xml:space="preserve">allocate </w:t>
      </w:r>
      <w:r>
        <w:t xml:space="preserve">file space for </w:t>
      </w:r>
      <w:r w:rsidR="00162F70">
        <w:t xml:space="preserve">free space </w:t>
      </w:r>
      <w:r>
        <w:t>manage</w:t>
      </w:r>
      <w:r w:rsidR="001454AA">
        <w:t>rs’ free-space header and</w:t>
      </w:r>
      <w:r w:rsidR="00162F70">
        <w:t>/or</w:t>
      </w:r>
      <w:r>
        <w:t xml:space="preserve"> section info.  The reason</w:t>
      </w:r>
      <w:r w:rsidR="005E6D49">
        <w:t>s</w:t>
      </w:r>
      <w:r>
        <w:t xml:space="preserve"> </w:t>
      </w:r>
      <w:r w:rsidR="001454AA">
        <w:t>to</w:t>
      </w:r>
      <w:r>
        <w:t xml:space="preserve"> differentiat</w:t>
      </w:r>
      <w:r w:rsidR="001454AA">
        <w:t>e</w:t>
      </w:r>
      <w:r>
        <w:t xml:space="preserve"> these managers from others </w:t>
      </w:r>
      <w:r w:rsidR="005E6D49">
        <w:t>are:</w:t>
      </w:r>
    </w:p>
    <w:p w14:paraId="00078651" w14:textId="2AFAD044" w:rsidR="005E6D49" w:rsidRDefault="005E6D49" w:rsidP="00927CE5">
      <w:pPr>
        <w:pStyle w:val="ListParagraph"/>
        <w:numPr>
          <w:ilvl w:val="0"/>
          <w:numId w:val="145"/>
        </w:numPr>
      </w:pPr>
      <w:r>
        <w:t xml:space="preserve">The allocation of </w:t>
      </w:r>
      <w:r w:rsidR="001E0505">
        <w:t xml:space="preserve">file space for </w:t>
      </w:r>
      <w:r>
        <w:t>header and section info may result in the manager</w:t>
      </w:r>
      <w:r w:rsidR="001454AA">
        <w:t>s</w:t>
      </w:r>
      <w:r>
        <w:t xml:space="preserve"> being empty, thus </w:t>
      </w:r>
      <w:r w:rsidR="001E0505">
        <w:t>forcing</w:t>
      </w:r>
      <w:r>
        <w:t xml:space="preserve"> us to free the space.</w:t>
      </w:r>
    </w:p>
    <w:p w14:paraId="63EDB90A" w14:textId="6F853A18" w:rsidR="005E6D49" w:rsidRDefault="005E6D49" w:rsidP="00927CE5">
      <w:pPr>
        <w:pStyle w:val="ListParagraph"/>
        <w:numPr>
          <w:ilvl w:val="0"/>
          <w:numId w:val="145"/>
        </w:numPr>
      </w:pPr>
      <w:r>
        <w:t xml:space="preserve">The allocation of </w:t>
      </w:r>
      <w:r w:rsidR="001E0505">
        <w:t xml:space="preserve">file space for </w:t>
      </w:r>
      <w:r>
        <w:t xml:space="preserve">section info </w:t>
      </w:r>
      <w:r w:rsidR="001E0505">
        <w:t>may change</w:t>
      </w:r>
      <w:r>
        <w:t xml:space="preserve"> the size of the section info</w:t>
      </w:r>
      <w:r w:rsidR="00477A7D">
        <w:t xml:space="preserve"> itself</w:t>
      </w:r>
      <w:r>
        <w:t xml:space="preserve">, </w:t>
      </w:r>
      <w:r w:rsidR="001E0505">
        <w:t xml:space="preserve">thus </w:t>
      </w:r>
      <w:r>
        <w:t xml:space="preserve">forcing us to </w:t>
      </w:r>
      <w:r w:rsidR="001E0505">
        <w:t>free the space.</w:t>
      </w:r>
    </w:p>
    <w:p w14:paraId="58CC2211" w14:textId="3EFC36D2" w:rsidR="00477A7D" w:rsidRDefault="005E6D49" w:rsidP="001D33CA">
      <w:r>
        <w:t xml:space="preserve">To avoid </w:t>
      </w:r>
      <w:r w:rsidR="001E0505">
        <w:t>the above</w:t>
      </w:r>
      <w:r>
        <w:t xml:space="preserve"> potential problems</w:t>
      </w:r>
      <w:r w:rsidR="00477A7D">
        <w:t xml:space="preserve"> that may result in infinite loop</w:t>
      </w:r>
      <w:r>
        <w:t xml:space="preserve">, </w:t>
      </w:r>
      <w:r w:rsidR="00AA3629">
        <w:t>t</w:t>
      </w:r>
      <w:r w:rsidR="00477A7D">
        <w:t xml:space="preserve">he routine </w:t>
      </w:r>
      <w:r w:rsidR="00477A7D" w:rsidRPr="00933973">
        <w:rPr>
          <w:i/>
        </w:rPr>
        <w:t>H5MF_settle_</w:t>
      </w:r>
      <w:r w:rsidR="00162F70">
        <w:rPr>
          <w:i/>
        </w:rPr>
        <w:t>raw</w:t>
      </w:r>
      <w:r w:rsidR="00477A7D" w:rsidRPr="00933973">
        <w:rPr>
          <w:i/>
        </w:rPr>
        <w:t>_data_</w:t>
      </w:r>
      <w:proofErr w:type="gramStart"/>
      <w:r w:rsidR="00477A7D" w:rsidRPr="00933973">
        <w:rPr>
          <w:i/>
        </w:rPr>
        <w:t>fsm(</w:t>
      </w:r>
      <w:proofErr w:type="gramEnd"/>
      <w:r w:rsidR="00477A7D" w:rsidRPr="00933973">
        <w:rPr>
          <w:i/>
        </w:rPr>
        <w:t>)</w:t>
      </w:r>
      <w:r w:rsidR="00477A7D">
        <w:rPr>
          <w:i/>
        </w:rPr>
        <w:t xml:space="preserve"> </w:t>
      </w:r>
      <w:r w:rsidR="00477A7D" w:rsidRPr="00927CE5">
        <w:t xml:space="preserve">will </w:t>
      </w:r>
      <w:r w:rsidR="00B26994">
        <w:t xml:space="preserve">first </w:t>
      </w:r>
      <w:r w:rsidR="00164471">
        <w:t xml:space="preserve">settle file space </w:t>
      </w:r>
      <w:r w:rsidR="00AA3629">
        <w:t xml:space="preserve">for managers that are not self-referential </w:t>
      </w:r>
      <w:r w:rsidR="00164471">
        <w:t>by:</w:t>
      </w:r>
    </w:p>
    <w:p w14:paraId="5F398508" w14:textId="22019AF8" w:rsidR="00164471" w:rsidRDefault="00164471" w:rsidP="00927CE5">
      <w:pPr>
        <w:pStyle w:val="ListParagraph"/>
        <w:numPr>
          <w:ilvl w:val="0"/>
          <w:numId w:val="146"/>
        </w:numPr>
      </w:pPr>
      <w:r>
        <w:t>Reduce the file’s EOA to the extent possible</w:t>
      </w:r>
    </w:p>
    <w:p w14:paraId="729B9F0F" w14:textId="33FE7974" w:rsidR="00164471" w:rsidRDefault="00164471" w:rsidP="00927CE5">
      <w:pPr>
        <w:pStyle w:val="ListParagraph"/>
        <w:numPr>
          <w:ilvl w:val="0"/>
          <w:numId w:val="146"/>
        </w:numPr>
      </w:pPr>
      <w:r>
        <w:t xml:space="preserve">Allocate file space for the </w:t>
      </w:r>
      <w:r w:rsidRPr="00927CE5">
        <w:rPr>
          <w:i/>
        </w:rPr>
        <w:t>file space info</w:t>
      </w:r>
      <w:r>
        <w:t xml:space="preserve"> message</w:t>
      </w:r>
    </w:p>
    <w:p w14:paraId="5731FE88" w14:textId="113AD7F9" w:rsidR="00164471" w:rsidRDefault="00164471" w:rsidP="00927CE5">
      <w:pPr>
        <w:pStyle w:val="ListParagraph"/>
        <w:numPr>
          <w:ilvl w:val="0"/>
          <w:numId w:val="146"/>
        </w:numPr>
      </w:pPr>
      <w:r>
        <w:t xml:space="preserve">Allocate file space for the header and section info for </w:t>
      </w:r>
      <w:r w:rsidR="00162F70">
        <w:t xml:space="preserve">free space </w:t>
      </w:r>
      <w:r>
        <w:t>managers that are not self-referential</w:t>
      </w:r>
    </w:p>
    <w:p w14:paraId="44862D02" w14:textId="51977161" w:rsidR="00164471" w:rsidRDefault="00164471" w:rsidP="001D33CA">
      <w:r>
        <w:t xml:space="preserve">After calling this routine, all raw data allocations are finalized as well as metadata allocations not involving self-referential </w:t>
      </w:r>
      <w:r w:rsidR="00EB2237">
        <w:t xml:space="preserve">free space </w:t>
      </w:r>
      <w:r>
        <w:t>managers.</w:t>
      </w:r>
    </w:p>
    <w:p w14:paraId="74EBCD28" w14:textId="1D19E811" w:rsidR="00AA3629" w:rsidRDefault="00AA3629" w:rsidP="001D33CA">
      <w:r>
        <w:t xml:space="preserve">Then the routine </w:t>
      </w:r>
      <w:r w:rsidRPr="00933973">
        <w:rPr>
          <w:i/>
        </w:rPr>
        <w:t>H5MF_settle_meta_data_</w:t>
      </w:r>
      <w:proofErr w:type="gramStart"/>
      <w:r w:rsidRPr="00933973">
        <w:rPr>
          <w:i/>
        </w:rPr>
        <w:t>fsm(</w:t>
      </w:r>
      <w:proofErr w:type="gramEnd"/>
      <w:r w:rsidRPr="00933973">
        <w:rPr>
          <w:i/>
        </w:rPr>
        <w:t>)</w:t>
      </w:r>
      <w:r>
        <w:rPr>
          <w:i/>
        </w:rPr>
        <w:t xml:space="preserve"> </w:t>
      </w:r>
      <w:r>
        <w:t>will settle file space by:</w:t>
      </w:r>
    </w:p>
    <w:p w14:paraId="14F44BF5" w14:textId="270CBF9F" w:rsidR="00AA3629" w:rsidRDefault="00AA3629">
      <w:pPr>
        <w:pStyle w:val="ListParagraph"/>
        <w:numPr>
          <w:ilvl w:val="0"/>
          <w:numId w:val="146"/>
        </w:numPr>
      </w:pPr>
      <w:r>
        <w:t>Reduce the file’s EOA to the extent possible</w:t>
      </w:r>
    </w:p>
    <w:p w14:paraId="2A43D585" w14:textId="1808B07D" w:rsidR="00477A7D" w:rsidRPr="00927CE5" w:rsidRDefault="00AA3629" w:rsidP="00927CE5">
      <w:pPr>
        <w:pStyle w:val="ListParagraph"/>
        <w:numPr>
          <w:ilvl w:val="0"/>
          <w:numId w:val="146"/>
        </w:numPr>
      </w:pPr>
      <w:r>
        <w:t xml:space="preserve">Allocate space </w:t>
      </w:r>
      <w:r w:rsidR="00CF3E5C">
        <w:t xml:space="preserve">at the end of the file </w:t>
      </w:r>
      <w:r>
        <w:t xml:space="preserve">for the header and section info </w:t>
      </w:r>
      <w:r w:rsidR="00CF3E5C">
        <w:t xml:space="preserve">of the </w:t>
      </w:r>
      <w:proofErr w:type="spellStart"/>
      <w:r w:rsidR="00CF3E5C">
        <w:t>self referential</w:t>
      </w:r>
      <w:proofErr w:type="spellEnd"/>
      <w:r w:rsidR="00CF3E5C">
        <w:t xml:space="preserve"> free space managers</w:t>
      </w:r>
      <w:r w:rsidR="00EB2237">
        <w:t xml:space="preserve"> directly from the VFD so as to avoid changing the contents of the free space managers.</w:t>
      </w:r>
    </w:p>
    <w:p w14:paraId="1AE72427" w14:textId="1798ECA4" w:rsidR="00AA3629" w:rsidRDefault="00AA3629" w:rsidP="00927CE5">
      <w:r>
        <w:t xml:space="preserve">As </w:t>
      </w:r>
      <w:r w:rsidR="00EB2237">
        <w:t xml:space="preserve">allocation of space for the </w:t>
      </w:r>
      <w:proofErr w:type="spellStart"/>
      <w:r w:rsidR="00EB2237">
        <w:t>self referential</w:t>
      </w:r>
      <w:proofErr w:type="spellEnd"/>
      <w:r w:rsidR="00EB2237">
        <w:t xml:space="preserve"> free space managers directly from the virtual file driver </w:t>
      </w:r>
      <w:r w:rsidR="00CF3E5C">
        <w:t xml:space="preserve">could </w:t>
      </w:r>
      <w:r>
        <w:t>increase the file size on each subsequent file close/open</w:t>
      </w:r>
      <w:r w:rsidR="00CF3E5C">
        <w:t xml:space="preserve"> cycle</w:t>
      </w:r>
      <w:r>
        <w:t xml:space="preserve">, </w:t>
      </w:r>
      <w:r w:rsidR="00CF3E5C">
        <w:t xml:space="preserve">the </w:t>
      </w:r>
      <w:proofErr w:type="spellStart"/>
      <w:r w:rsidR="00CF3E5C">
        <w:t>self referential</w:t>
      </w:r>
      <w:proofErr w:type="spellEnd"/>
      <w:r w:rsidR="00CF3E5C">
        <w:t xml:space="preserve"> free space manager are floated on file open, and the file space allocated to them is freed – reducing the EOA to its value prior to the allocation of space for the </w:t>
      </w:r>
      <w:proofErr w:type="spellStart"/>
      <w:r w:rsidR="00CF3E5C">
        <w:t>self referential</w:t>
      </w:r>
      <w:proofErr w:type="spellEnd"/>
      <w:r w:rsidR="00CF3E5C">
        <w:t xml:space="preserve"> free space managers.  (</w:t>
      </w:r>
      <w:proofErr w:type="gramStart"/>
      <w:r w:rsidR="00CF3E5C">
        <w:t>see</w:t>
      </w:r>
      <w:proofErr w:type="gramEnd"/>
      <w:r w:rsidR="00CF3E5C">
        <w:t xml:space="preserve"> section 11, </w:t>
      </w:r>
      <w:r w:rsidRPr="00AA3629">
        <w:rPr>
          <w:b/>
          <w:i/>
        </w:rPr>
        <w:t>Floating free-space managers when reopen file</w:t>
      </w:r>
      <w:r w:rsidR="00CF3E5C">
        <w:rPr>
          <w:b/>
          <w:i/>
        </w:rPr>
        <w:t xml:space="preserve"> </w:t>
      </w:r>
      <w:r w:rsidR="00CF3E5C">
        <w:t>below for further details)</w:t>
      </w:r>
      <w:r>
        <w:t>.</w:t>
      </w:r>
    </w:p>
    <w:p w14:paraId="1EDF93CB" w14:textId="77777777" w:rsidR="00F3288F" w:rsidRDefault="00F3288F" w:rsidP="00F3288F">
      <w:r w:rsidRPr="004D0FB4">
        <w:t>Note:</w:t>
      </w:r>
      <w:r>
        <w:rPr>
          <w:i/>
        </w:rPr>
        <w:t xml:space="preserve"> </w:t>
      </w:r>
      <w:r w:rsidRPr="00374246">
        <w:rPr>
          <w:i/>
        </w:rPr>
        <w:t>H5FD_</w:t>
      </w:r>
      <w:proofErr w:type="gramStart"/>
      <w:r w:rsidRPr="00374246">
        <w:rPr>
          <w:i/>
        </w:rPr>
        <w:t>free(</w:t>
      </w:r>
      <w:proofErr w:type="gramEnd"/>
      <w:r w:rsidRPr="00374246">
        <w:rPr>
          <w:i/>
        </w:rPr>
        <w:t>)</w:t>
      </w:r>
      <w:r>
        <w:t xml:space="preserve"> and </w:t>
      </w:r>
      <w:r w:rsidRPr="00374246">
        <w:rPr>
          <w:i/>
        </w:rPr>
        <w:t>H5FD_alloc()</w:t>
      </w:r>
      <w:r>
        <w:t xml:space="preserve"> mentioned below are the virtual file driver’s </w:t>
      </w:r>
      <w:r w:rsidRPr="00374246">
        <w:rPr>
          <w:i/>
        </w:rPr>
        <w:t>free</w:t>
      </w:r>
      <w:r>
        <w:t xml:space="preserve"> and </w:t>
      </w:r>
      <w:proofErr w:type="spellStart"/>
      <w:r w:rsidRPr="00374246">
        <w:rPr>
          <w:i/>
        </w:rPr>
        <w:t>alloc</w:t>
      </w:r>
      <w:proofErr w:type="spellEnd"/>
      <w:r>
        <w:t xml:space="preserve"> callbacks to free and allocate file space. </w:t>
      </w:r>
    </w:p>
    <w:p w14:paraId="3834CA3F" w14:textId="41320F5B" w:rsidR="001118D8" w:rsidRDefault="00254799">
      <w:pPr>
        <w:pStyle w:val="Heading2"/>
      </w:pPr>
      <w:bookmarkStart w:id="41" w:name="_Toc433019991"/>
      <w:r>
        <w:t>H5F_FSPACE_STRATEGY_FSM_AGGR</w:t>
      </w:r>
      <w:bookmarkEnd w:id="41"/>
    </w:p>
    <w:p w14:paraId="68144846" w14:textId="7409ED67" w:rsidR="00D629DD" w:rsidRPr="00927CE5" w:rsidRDefault="00D629DD" w:rsidP="00927CE5">
      <w:r>
        <w:t xml:space="preserve">The </w:t>
      </w:r>
      <w:r w:rsidRPr="00EC259A">
        <w:rPr>
          <w:i/>
        </w:rPr>
        <w:t>H5MF_settle_raw_data_</w:t>
      </w:r>
      <w:proofErr w:type="gramStart"/>
      <w:r w:rsidRPr="00EC259A">
        <w:rPr>
          <w:i/>
        </w:rPr>
        <w:t>fsm(</w:t>
      </w:r>
      <w:proofErr w:type="gramEnd"/>
      <w:r w:rsidRPr="00EC259A">
        <w:rPr>
          <w:i/>
        </w:rPr>
        <w:t>)</w:t>
      </w:r>
      <w:r>
        <w:rPr>
          <w:i/>
        </w:rPr>
        <w:t xml:space="preserve"> </w:t>
      </w:r>
      <w:r>
        <w:t>will perform the following:</w:t>
      </w:r>
    </w:p>
    <w:p w14:paraId="4372655B" w14:textId="51373765" w:rsidR="00D629DD" w:rsidRDefault="006168D3" w:rsidP="00927CE5">
      <w:pPr>
        <w:pStyle w:val="ListParagraph"/>
        <w:numPr>
          <w:ilvl w:val="0"/>
          <w:numId w:val="139"/>
        </w:numPr>
      </w:pPr>
      <w:r>
        <w:t xml:space="preserve">Free </w:t>
      </w:r>
      <w:r w:rsidR="00EF5897">
        <w:t xml:space="preserve">file space for the metadata and raw data </w:t>
      </w:r>
      <w:r>
        <w:t>aggregators</w:t>
      </w:r>
      <w:r w:rsidR="00C252DE">
        <w:t xml:space="preserve"> </w:t>
      </w:r>
      <w:r w:rsidR="00481194">
        <w:t xml:space="preserve">via </w:t>
      </w:r>
      <w:r w:rsidR="00481194" w:rsidRPr="00927CE5">
        <w:rPr>
          <w:i/>
        </w:rPr>
        <w:t>H5MF_</w:t>
      </w:r>
      <w:proofErr w:type="gramStart"/>
      <w:r w:rsidR="00481194" w:rsidRPr="00927CE5">
        <w:rPr>
          <w:i/>
        </w:rPr>
        <w:t>xfree(</w:t>
      </w:r>
      <w:proofErr w:type="gramEnd"/>
      <w:r w:rsidR="00481194" w:rsidRPr="00927CE5">
        <w:rPr>
          <w:i/>
        </w:rPr>
        <w:t>)</w:t>
      </w:r>
      <w:r w:rsidR="00C748F3">
        <w:t>, if any</w:t>
      </w:r>
      <w:r w:rsidR="001C4150">
        <w:t>.</w:t>
      </w:r>
    </w:p>
    <w:p w14:paraId="72E026E1" w14:textId="4E55053E" w:rsidR="006168D3" w:rsidRDefault="006168D3" w:rsidP="00927CE5">
      <w:pPr>
        <w:pStyle w:val="ListParagraph"/>
        <w:numPr>
          <w:ilvl w:val="0"/>
          <w:numId w:val="139"/>
        </w:numPr>
      </w:pPr>
      <w:r>
        <w:t xml:space="preserve">Free file space </w:t>
      </w:r>
      <w:r w:rsidR="00C748F3">
        <w:t xml:space="preserve">(if any) </w:t>
      </w:r>
      <w:r>
        <w:t>allocated</w:t>
      </w:r>
      <w:r w:rsidR="00804573">
        <w:t xml:space="preserve"> for each free-space manager</w:t>
      </w:r>
      <w:r w:rsidR="002566D7">
        <w:t xml:space="preserve">’s </w:t>
      </w:r>
      <w:r w:rsidR="00804573">
        <w:t>header and section info</w:t>
      </w:r>
      <w:r w:rsidR="00737741">
        <w:t xml:space="preserve"> </w:t>
      </w:r>
      <w:r w:rsidR="00481194">
        <w:t xml:space="preserve">via </w:t>
      </w:r>
      <w:r w:rsidR="00481194" w:rsidRPr="00927CE5">
        <w:rPr>
          <w:i/>
        </w:rPr>
        <w:t>H5MF_</w:t>
      </w:r>
      <w:proofErr w:type="gramStart"/>
      <w:r w:rsidR="00481194" w:rsidRPr="00927CE5">
        <w:rPr>
          <w:i/>
        </w:rPr>
        <w:t>xfree(</w:t>
      </w:r>
      <w:proofErr w:type="gramEnd"/>
      <w:r w:rsidR="00481194" w:rsidRPr="00927CE5">
        <w:rPr>
          <w:i/>
        </w:rPr>
        <w:t>)</w:t>
      </w:r>
      <w:r w:rsidR="001C4150">
        <w:t>.</w:t>
      </w:r>
    </w:p>
    <w:p w14:paraId="350BAF2C" w14:textId="1CF00DC9" w:rsidR="00804573" w:rsidRDefault="00804573" w:rsidP="00927CE5">
      <w:pPr>
        <w:pStyle w:val="ListParagraph"/>
        <w:numPr>
          <w:ilvl w:val="0"/>
          <w:numId w:val="139"/>
        </w:numPr>
      </w:pPr>
      <w:r>
        <w:t xml:space="preserve">Delete the </w:t>
      </w:r>
      <w:r w:rsidR="00BD4199" w:rsidRPr="00927CE5">
        <w:rPr>
          <w:i/>
        </w:rPr>
        <w:t>file space info</w:t>
      </w:r>
      <w:r w:rsidR="00BD4199">
        <w:t xml:space="preserve"> message from the </w:t>
      </w:r>
      <w:r>
        <w:t>superblock extension if allocated</w:t>
      </w:r>
      <w:r w:rsidR="001C4150">
        <w:t>.</w:t>
      </w:r>
    </w:p>
    <w:p w14:paraId="2E233171" w14:textId="404D9443" w:rsidR="00737741" w:rsidRPr="00927CE5" w:rsidRDefault="00737741" w:rsidP="00927CE5">
      <w:pPr>
        <w:pStyle w:val="ListParagraph"/>
        <w:numPr>
          <w:ilvl w:val="0"/>
          <w:numId w:val="138"/>
        </w:numPr>
      </w:pPr>
      <w:r>
        <w:t xml:space="preserve">Shrink the </w:t>
      </w:r>
      <w:r w:rsidR="004437E5">
        <w:t xml:space="preserve">file’s </w:t>
      </w:r>
      <w:r>
        <w:t xml:space="preserve">EOA </w:t>
      </w:r>
      <w:r w:rsidR="0048599A">
        <w:t xml:space="preserve">to the extent possible </w:t>
      </w:r>
      <w:r>
        <w:t xml:space="preserve">via </w:t>
      </w:r>
      <w:r w:rsidR="0048599A" w:rsidRPr="00E90135">
        <w:rPr>
          <w:i/>
        </w:rPr>
        <w:t>H5</w:t>
      </w:r>
      <w:r w:rsidR="0048599A">
        <w:rPr>
          <w:i/>
        </w:rPr>
        <w:t>FD</w:t>
      </w:r>
      <w:r w:rsidR="0048599A" w:rsidRPr="00E90135">
        <w:rPr>
          <w:i/>
        </w:rPr>
        <w:t>_</w:t>
      </w:r>
      <w:proofErr w:type="gramStart"/>
      <w:r w:rsidR="0048599A" w:rsidRPr="00E90135">
        <w:rPr>
          <w:i/>
        </w:rPr>
        <w:t>free(</w:t>
      </w:r>
      <w:proofErr w:type="gramEnd"/>
      <w:r w:rsidR="0048599A" w:rsidRPr="00E90135">
        <w:rPr>
          <w:i/>
        </w:rPr>
        <w:t>)</w:t>
      </w:r>
      <w:r w:rsidR="001C4150">
        <w:rPr>
          <w:i/>
        </w:rPr>
        <w:t>.</w:t>
      </w:r>
      <w:r w:rsidR="00331AD4">
        <w:rPr>
          <w:i/>
        </w:rPr>
        <w:t xml:space="preserve"> </w:t>
      </w:r>
    </w:p>
    <w:p w14:paraId="769EA4F7" w14:textId="71AB784B" w:rsidR="002566D7" w:rsidRDefault="00EF5897" w:rsidP="00927CE5">
      <w:pPr>
        <w:pStyle w:val="ListParagraph"/>
        <w:numPr>
          <w:ilvl w:val="0"/>
          <w:numId w:val="138"/>
        </w:numPr>
      </w:pPr>
      <w:r>
        <w:t>Re-a</w:t>
      </w:r>
      <w:r w:rsidR="002566D7">
        <w:t xml:space="preserve">llocate </w:t>
      </w:r>
      <w:r w:rsidR="00BD4199">
        <w:t xml:space="preserve">file </w:t>
      </w:r>
      <w:r w:rsidR="002566D7">
        <w:t>space</w:t>
      </w:r>
      <w:r w:rsidR="00BD4199">
        <w:t xml:space="preserve"> for the</w:t>
      </w:r>
      <w:r w:rsidR="002566D7">
        <w:t xml:space="preserve"> </w:t>
      </w:r>
      <w:r w:rsidR="00BD4199" w:rsidRPr="00E90135">
        <w:rPr>
          <w:i/>
        </w:rPr>
        <w:t>file space info</w:t>
      </w:r>
      <w:r w:rsidR="00BD4199">
        <w:t xml:space="preserve"> message</w:t>
      </w:r>
      <w:r w:rsidR="001C4150">
        <w:t>.</w:t>
      </w:r>
      <w:r w:rsidR="00BD4199">
        <w:t xml:space="preserve"> </w:t>
      </w:r>
    </w:p>
    <w:p w14:paraId="6231B20F" w14:textId="3DBB6AFF" w:rsidR="001118D8" w:rsidRDefault="00C748F3" w:rsidP="00927CE5">
      <w:pPr>
        <w:pStyle w:val="ListParagraph"/>
        <w:numPr>
          <w:ilvl w:val="0"/>
          <w:numId w:val="138"/>
        </w:numPr>
      </w:pPr>
      <w:r>
        <w:t xml:space="preserve">For each non empty and non </w:t>
      </w:r>
      <w:proofErr w:type="spellStart"/>
      <w:r>
        <w:t>self referential</w:t>
      </w:r>
      <w:proofErr w:type="spellEnd"/>
      <w:r>
        <w:t xml:space="preserve"> free space manager, r</w:t>
      </w:r>
      <w:r w:rsidR="00EF5897">
        <w:t>e-a</w:t>
      </w:r>
      <w:r w:rsidR="002566D7">
        <w:t xml:space="preserve">llocate file space for </w:t>
      </w:r>
      <w:r>
        <w:t xml:space="preserve">the </w:t>
      </w:r>
      <w:r w:rsidR="00EF5897">
        <w:t xml:space="preserve">free-space manger’s header and </w:t>
      </w:r>
      <w:r w:rsidR="00BD4199">
        <w:t>section info</w:t>
      </w:r>
      <w:r w:rsidR="00C252DE">
        <w:t xml:space="preserve"> via </w:t>
      </w:r>
      <w:r w:rsidR="004437E5">
        <w:rPr>
          <w:i/>
        </w:rPr>
        <w:t>H5MF_alloc</w:t>
      </w:r>
      <w:r w:rsidR="00C71181">
        <w:rPr>
          <w:i/>
        </w:rPr>
        <w:t>()</w:t>
      </w:r>
    </w:p>
    <w:p w14:paraId="04F1DDBA" w14:textId="1E21623C" w:rsidR="00D629DD" w:rsidRDefault="00D629DD" w:rsidP="00927CE5">
      <w:r>
        <w:t xml:space="preserve">The </w:t>
      </w:r>
      <w:r w:rsidRPr="00933973">
        <w:rPr>
          <w:i/>
        </w:rPr>
        <w:t>H5MF_settle_meta_data_</w:t>
      </w:r>
      <w:proofErr w:type="gramStart"/>
      <w:r w:rsidRPr="00933973">
        <w:rPr>
          <w:i/>
        </w:rPr>
        <w:t>fsm(</w:t>
      </w:r>
      <w:proofErr w:type="gramEnd"/>
      <w:r w:rsidRPr="00933973">
        <w:rPr>
          <w:i/>
        </w:rPr>
        <w:t>)</w:t>
      </w:r>
      <w:r>
        <w:rPr>
          <w:i/>
        </w:rPr>
        <w:t xml:space="preserve"> </w:t>
      </w:r>
      <w:r>
        <w:t>will perform the following:</w:t>
      </w:r>
    </w:p>
    <w:p w14:paraId="3E27F651" w14:textId="7B3DA9AD" w:rsidR="00D629DD" w:rsidRDefault="001E1CBD" w:rsidP="00927CE5">
      <w:pPr>
        <w:pStyle w:val="ListParagraph"/>
        <w:numPr>
          <w:ilvl w:val="0"/>
          <w:numId w:val="141"/>
        </w:numPr>
      </w:pPr>
      <w:r>
        <w:t xml:space="preserve">Free file space for the metadata </w:t>
      </w:r>
      <w:r w:rsidR="00C252DE">
        <w:t xml:space="preserve">and raw data </w:t>
      </w:r>
      <w:r w:rsidR="00744BB8">
        <w:t>aggregator</w:t>
      </w:r>
      <w:r w:rsidR="00C252DE">
        <w:t xml:space="preserve">s </w:t>
      </w:r>
      <w:r w:rsidR="00FB2824">
        <w:t xml:space="preserve">via </w:t>
      </w:r>
      <w:r w:rsidR="00FB2824" w:rsidRPr="00E90135">
        <w:rPr>
          <w:i/>
        </w:rPr>
        <w:t>H5MF_</w:t>
      </w:r>
      <w:proofErr w:type="gramStart"/>
      <w:r w:rsidR="00FB2824" w:rsidRPr="00E90135">
        <w:rPr>
          <w:i/>
        </w:rPr>
        <w:t>xfree(</w:t>
      </w:r>
      <w:proofErr w:type="gramEnd"/>
      <w:r w:rsidR="00FB2824" w:rsidRPr="00E90135">
        <w:rPr>
          <w:i/>
        </w:rPr>
        <w:t>)</w:t>
      </w:r>
      <w:r w:rsidR="001C4150">
        <w:t>.</w:t>
      </w:r>
    </w:p>
    <w:p w14:paraId="5DD55DF7" w14:textId="07A33BCD" w:rsidR="00CD49A6" w:rsidRDefault="00737741" w:rsidP="00927CE5">
      <w:pPr>
        <w:pStyle w:val="ListParagraph"/>
        <w:numPr>
          <w:ilvl w:val="0"/>
          <w:numId w:val="141"/>
        </w:numPr>
      </w:pPr>
      <w:r>
        <w:t>Shrink</w:t>
      </w:r>
      <w:r w:rsidR="00CD49A6">
        <w:t xml:space="preserve"> the </w:t>
      </w:r>
      <w:r w:rsidR="004437E5">
        <w:t xml:space="preserve">file’s </w:t>
      </w:r>
      <w:r w:rsidR="00CD49A6">
        <w:t xml:space="preserve">EOA </w:t>
      </w:r>
      <w:r w:rsidR="0048599A">
        <w:t xml:space="preserve">to the extent possible </w:t>
      </w:r>
      <w:r w:rsidR="00CD49A6">
        <w:t xml:space="preserve">via </w:t>
      </w:r>
      <w:r w:rsidR="0048599A" w:rsidRPr="002F37D6">
        <w:rPr>
          <w:i/>
        </w:rPr>
        <w:t>H5F</w:t>
      </w:r>
      <w:r w:rsidR="0048599A">
        <w:rPr>
          <w:i/>
        </w:rPr>
        <w:t>D</w:t>
      </w:r>
      <w:r w:rsidR="0048599A" w:rsidRPr="002F37D6">
        <w:rPr>
          <w:i/>
        </w:rPr>
        <w:t>_</w:t>
      </w:r>
      <w:proofErr w:type="gramStart"/>
      <w:r w:rsidR="0048599A" w:rsidRPr="002F37D6">
        <w:rPr>
          <w:i/>
        </w:rPr>
        <w:t>free(</w:t>
      </w:r>
      <w:proofErr w:type="gramEnd"/>
      <w:r w:rsidR="0048599A" w:rsidRPr="002F37D6">
        <w:rPr>
          <w:i/>
        </w:rPr>
        <w:t>)</w:t>
      </w:r>
      <w:r w:rsidR="001C4150">
        <w:t>.</w:t>
      </w:r>
    </w:p>
    <w:p w14:paraId="5EC42CBE" w14:textId="7ED23503" w:rsidR="00B46EDF" w:rsidRPr="00927CE5" w:rsidRDefault="00B46EDF" w:rsidP="00927CE5">
      <w:pPr>
        <w:pStyle w:val="ListParagraph"/>
        <w:numPr>
          <w:ilvl w:val="0"/>
          <w:numId w:val="141"/>
        </w:numPr>
      </w:pPr>
      <w:r>
        <w:t xml:space="preserve">Save the EOA in </w:t>
      </w:r>
      <w:r w:rsidRPr="00E90135">
        <w:rPr>
          <w:i/>
        </w:rPr>
        <w:t>f-&gt;shared-&gt;</w:t>
      </w:r>
      <w:proofErr w:type="spellStart"/>
      <w:r w:rsidRPr="00E90135">
        <w:rPr>
          <w:i/>
        </w:rPr>
        <w:t>eoa_pre_fsm_fsalloc</w:t>
      </w:r>
      <w:proofErr w:type="spellEnd"/>
      <w:r>
        <w:rPr>
          <w:i/>
        </w:rPr>
        <w:t xml:space="preserve"> </w:t>
      </w:r>
      <w:r>
        <w:t>which is the EOA before the allocation of header and section info for self-referential managers.</w:t>
      </w:r>
    </w:p>
    <w:p w14:paraId="4E2E6CC0" w14:textId="6D929D97" w:rsidR="00CD49A6" w:rsidRDefault="00C71181" w:rsidP="00927CE5">
      <w:pPr>
        <w:pStyle w:val="ListParagraph"/>
        <w:numPr>
          <w:ilvl w:val="0"/>
          <w:numId w:val="141"/>
        </w:numPr>
      </w:pPr>
      <w:r>
        <w:t xml:space="preserve">For each non empty, </w:t>
      </w:r>
      <w:proofErr w:type="spellStart"/>
      <w:r>
        <w:t>self referential</w:t>
      </w:r>
      <w:proofErr w:type="spellEnd"/>
      <w:r>
        <w:t xml:space="preserve"> free space manager, a</w:t>
      </w:r>
      <w:r w:rsidR="0048599A">
        <w:t>llocate file space from EOA</w:t>
      </w:r>
      <w:r w:rsidR="00CD49A6">
        <w:t xml:space="preserve"> </w:t>
      </w:r>
      <w:r w:rsidR="00481194" w:rsidRPr="00927CE5">
        <w:t>via</w:t>
      </w:r>
      <w:r w:rsidR="00481194">
        <w:rPr>
          <w:i/>
        </w:rPr>
        <w:t xml:space="preserve"> </w:t>
      </w:r>
      <w:r w:rsidR="00481194" w:rsidRPr="008F1A53">
        <w:rPr>
          <w:i/>
        </w:rPr>
        <w:t>H5FD_</w:t>
      </w:r>
      <w:proofErr w:type="gramStart"/>
      <w:r w:rsidR="00481194" w:rsidRPr="008F1A53">
        <w:rPr>
          <w:i/>
        </w:rPr>
        <w:t>alloc(</w:t>
      </w:r>
      <w:proofErr w:type="gramEnd"/>
      <w:r w:rsidR="00481194" w:rsidRPr="008F1A53">
        <w:rPr>
          <w:i/>
        </w:rPr>
        <w:t>)</w:t>
      </w:r>
      <w:r w:rsidR="00481194">
        <w:t xml:space="preserve"> </w:t>
      </w:r>
      <w:r w:rsidR="00CD49A6">
        <w:t xml:space="preserve">for </w:t>
      </w:r>
      <w:r w:rsidR="00481194">
        <w:t>each free-space manager’s</w:t>
      </w:r>
      <w:r w:rsidR="00CD49A6">
        <w:t xml:space="preserve"> header and section info</w:t>
      </w:r>
      <w:r w:rsidR="001C4150">
        <w:t>.</w:t>
      </w:r>
    </w:p>
    <w:p w14:paraId="11CF4D60" w14:textId="339F4869" w:rsidR="001118D8" w:rsidRDefault="00254799">
      <w:pPr>
        <w:pStyle w:val="Heading2"/>
      </w:pPr>
      <w:bookmarkStart w:id="42" w:name="_Toc433019992"/>
      <w:r>
        <w:t>H5F_FSPACE_STRATEG</w:t>
      </w:r>
      <w:r w:rsidR="00F317B2">
        <w:t>Y</w:t>
      </w:r>
      <w:r>
        <w:t>_PAGE</w:t>
      </w:r>
      <w:bookmarkEnd w:id="42"/>
    </w:p>
    <w:p w14:paraId="0C84A4C8" w14:textId="77777777" w:rsidR="003C49E5" w:rsidRPr="00E90135" w:rsidRDefault="003C49E5" w:rsidP="003C49E5">
      <w:r>
        <w:t xml:space="preserve">The </w:t>
      </w:r>
      <w:r w:rsidRPr="00EC259A">
        <w:rPr>
          <w:i/>
        </w:rPr>
        <w:t>H5MF_settle_raw_data_</w:t>
      </w:r>
      <w:proofErr w:type="gramStart"/>
      <w:r w:rsidRPr="00EC259A">
        <w:rPr>
          <w:i/>
        </w:rPr>
        <w:t>fsm(</w:t>
      </w:r>
      <w:proofErr w:type="gramEnd"/>
      <w:r w:rsidRPr="00EC259A">
        <w:rPr>
          <w:i/>
        </w:rPr>
        <w:t>)</w:t>
      </w:r>
      <w:r>
        <w:rPr>
          <w:i/>
        </w:rPr>
        <w:t xml:space="preserve"> </w:t>
      </w:r>
      <w:r>
        <w:t>will perform the following:</w:t>
      </w:r>
    </w:p>
    <w:p w14:paraId="6D7B3CB3" w14:textId="4BA73227" w:rsidR="003C49E5" w:rsidRDefault="003C49E5" w:rsidP="003C49E5">
      <w:pPr>
        <w:pStyle w:val="ListParagraph"/>
        <w:numPr>
          <w:ilvl w:val="0"/>
          <w:numId w:val="139"/>
        </w:numPr>
      </w:pPr>
      <w:r>
        <w:t xml:space="preserve">Free file space allocated for each free-space manager’s header and section info via </w:t>
      </w:r>
      <w:r w:rsidRPr="00E90135">
        <w:rPr>
          <w:i/>
        </w:rPr>
        <w:t>H5MF_</w:t>
      </w:r>
      <w:proofErr w:type="gramStart"/>
      <w:r w:rsidRPr="00E90135">
        <w:rPr>
          <w:i/>
        </w:rPr>
        <w:t>xfree(</w:t>
      </w:r>
      <w:proofErr w:type="gramEnd"/>
      <w:r w:rsidRPr="00E90135">
        <w:rPr>
          <w:i/>
        </w:rPr>
        <w:t>)</w:t>
      </w:r>
      <w:r>
        <w:t>; this is done for the small-sized and large-sized free-space managers.</w:t>
      </w:r>
    </w:p>
    <w:p w14:paraId="2BD49C4F" w14:textId="68CC4A33" w:rsidR="003C49E5" w:rsidRDefault="003C49E5" w:rsidP="003C49E5">
      <w:pPr>
        <w:pStyle w:val="ListParagraph"/>
        <w:numPr>
          <w:ilvl w:val="0"/>
          <w:numId w:val="139"/>
        </w:numPr>
      </w:pPr>
      <w:r>
        <w:t xml:space="preserve">Delete the </w:t>
      </w:r>
      <w:r w:rsidRPr="00E90135">
        <w:rPr>
          <w:i/>
        </w:rPr>
        <w:t>file space info</w:t>
      </w:r>
      <w:r>
        <w:t xml:space="preserve"> message from the superblock extension if allocated</w:t>
      </w:r>
      <w:r w:rsidR="001C4150">
        <w:t>.</w:t>
      </w:r>
    </w:p>
    <w:p w14:paraId="167D5127" w14:textId="00476671" w:rsidR="003C49E5" w:rsidRPr="00E90135" w:rsidRDefault="003C49E5" w:rsidP="003C49E5">
      <w:pPr>
        <w:pStyle w:val="ListParagraph"/>
        <w:numPr>
          <w:ilvl w:val="0"/>
          <w:numId w:val="138"/>
        </w:numPr>
      </w:pPr>
      <w:r>
        <w:t xml:space="preserve">Shrink the file’s EOA to the extent possible via </w:t>
      </w:r>
      <w:r w:rsidRPr="00E90135">
        <w:rPr>
          <w:i/>
        </w:rPr>
        <w:t>H5</w:t>
      </w:r>
      <w:r>
        <w:rPr>
          <w:i/>
        </w:rPr>
        <w:t>FD</w:t>
      </w:r>
      <w:r w:rsidRPr="00E90135">
        <w:rPr>
          <w:i/>
        </w:rPr>
        <w:t>_</w:t>
      </w:r>
      <w:proofErr w:type="gramStart"/>
      <w:r w:rsidRPr="00E90135">
        <w:rPr>
          <w:i/>
        </w:rPr>
        <w:t>free(</w:t>
      </w:r>
      <w:proofErr w:type="gramEnd"/>
      <w:r w:rsidRPr="00E90135">
        <w:rPr>
          <w:i/>
        </w:rPr>
        <w:t>)</w:t>
      </w:r>
      <w:r w:rsidR="001C4150">
        <w:t>.</w:t>
      </w:r>
      <w:r>
        <w:rPr>
          <w:i/>
        </w:rPr>
        <w:t xml:space="preserve"> </w:t>
      </w:r>
    </w:p>
    <w:p w14:paraId="609EFF76" w14:textId="4E319D58" w:rsidR="003C49E5" w:rsidRDefault="003C49E5" w:rsidP="003C49E5">
      <w:pPr>
        <w:pStyle w:val="ListParagraph"/>
        <w:numPr>
          <w:ilvl w:val="0"/>
          <w:numId w:val="138"/>
        </w:numPr>
      </w:pPr>
      <w:r>
        <w:t xml:space="preserve">Re-allocate file space for the </w:t>
      </w:r>
      <w:r w:rsidRPr="00E90135">
        <w:rPr>
          <w:i/>
        </w:rPr>
        <w:t>file space info</w:t>
      </w:r>
      <w:r>
        <w:t xml:space="preserve"> message</w:t>
      </w:r>
      <w:r w:rsidR="001C4150">
        <w:t>.</w:t>
      </w:r>
      <w:r>
        <w:t xml:space="preserve"> </w:t>
      </w:r>
    </w:p>
    <w:p w14:paraId="4EBB37D8" w14:textId="726EAC89" w:rsidR="003C49E5" w:rsidRDefault="00C71181" w:rsidP="003C49E5">
      <w:pPr>
        <w:pStyle w:val="ListParagraph"/>
        <w:numPr>
          <w:ilvl w:val="0"/>
          <w:numId w:val="138"/>
        </w:numPr>
      </w:pPr>
      <w:r>
        <w:t xml:space="preserve">For each non empty and non </w:t>
      </w:r>
      <w:proofErr w:type="spellStart"/>
      <w:r>
        <w:t>self referential</w:t>
      </w:r>
      <w:proofErr w:type="spellEnd"/>
      <w:r>
        <w:t xml:space="preserve"> free space manager, r</w:t>
      </w:r>
      <w:r w:rsidR="003C49E5">
        <w:t xml:space="preserve">e-allocate file space for each free-space manger’s header and section info via </w:t>
      </w:r>
      <w:r w:rsidR="003C49E5">
        <w:rPr>
          <w:i/>
        </w:rPr>
        <w:t>H5MF_alloc()</w:t>
      </w:r>
      <w:r w:rsidR="001C4150">
        <w:t>.</w:t>
      </w:r>
    </w:p>
    <w:p w14:paraId="7F5A3B79" w14:textId="77777777" w:rsidR="003C49E5" w:rsidRDefault="003C49E5" w:rsidP="003C49E5">
      <w:r>
        <w:t xml:space="preserve">The </w:t>
      </w:r>
      <w:r w:rsidRPr="00933973">
        <w:rPr>
          <w:i/>
        </w:rPr>
        <w:t>H5MF_settle_meta_data_</w:t>
      </w:r>
      <w:proofErr w:type="gramStart"/>
      <w:r w:rsidRPr="00933973">
        <w:rPr>
          <w:i/>
        </w:rPr>
        <w:t>fsm(</w:t>
      </w:r>
      <w:proofErr w:type="gramEnd"/>
      <w:r w:rsidRPr="00933973">
        <w:rPr>
          <w:i/>
        </w:rPr>
        <w:t>)</w:t>
      </w:r>
      <w:r>
        <w:rPr>
          <w:i/>
        </w:rPr>
        <w:t xml:space="preserve"> </w:t>
      </w:r>
      <w:r>
        <w:t>will perform the following:</w:t>
      </w:r>
    </w:p>
    <w:p w14:paraId="32743F0F" w14:textId="7B7AFC3E" w:rsidR="003C49E5" w:rsidRDefault="003C49E5" w:rsidP="003C49E5">
      <w:pPr>
        <w:pStyle w:val="ListParagraph"/>
        <w:numPr>
          <w:ilvl w:val="0"/>
          <w:numId w:val="141"/>
        </w:numPr>
      </w:pPr>
      <w:r>
        <w:t xml:space="preserve">Shrink the file’s EOA to the extent possible via </w:t>
      </w:r>
      <w:r w:rsidRPr="002F37D6">
        <w:rPr>
          <w:i/>
        </w:rPr>
        <w:t>H5F</w:t>
      </w:r>
      <w:r>
        <w:rPr>
          <w:i/>
        </w:rPr>
        <w:t>D</w:t>
      </w:r>
      <w:r w:rsidRPr="002F37D6">
        <w:rPr>
          <w:i/>
        </w:rPr>
        <w:t>_</w:t>
      </w:r>
      <w:proofErr w:type="gramStart"/>
      <w:r w:rsidRPr="002F37D6">
        <w:rPr>
          <w:i/>
        </w:rPr>
        <w:t>free(</w:t>
      </w:r>
      <w:proofErr w:type="gramEnd"/>
      <w:r w:rsidRPr="002F37D6">
        <w:rPr>
          <w:i/>
        </w:rPr>
        <w:t>)</w:t>
      </w:r>
      <w:r w:rsidR="001C4150">
        <w:t>.</w:t>
      </w:r>
    </w:p>
    <w:p w14:paraId="7F428787" w14:textId="54AAB292" w:rsidR="00B46EDF" w:rsidRPr="00E90135" w:rsidRDefault="00B46EDF">
      <w:pPr>
        <w:pStyle w:val="ListParagraph"/>
        <w:numPr>
          <w:ilvl w:val="0"/>
          <w:numId w:val="141"/>
        </w:numPr>
      </w:pPr>
      <w:r>
        <w:t xml:space="preserve">Save the EOA in </w:t>
      </w:r>
      <w:r w:rsidRPr="00E90135">
        <w:rPr>
          <w:i/>
        </w:rPr>
        <w:t>f-&gt;shared-&gt;</w:t>
      </w:r>
      <w:proofErr w:type="spellStart"/>
      <w:r w:rsidRPr="00E90135">
        <w:rPr>
          <w:i/>
        </w:rPr>
        <w:t>eoa_pre_fsm_fsalloc</w:t>
      </w:r>
      <w:proofErr w:type="spellEnd"/>
      <w:r>
        <w:rPr>
          <w:i/>
        </w:rPr>
        <w:t xml:space="preserve"> </w:t>
      </w:r>
      <w:r>
        <w:t>which is the EOA before the allocation of header and section info for self-referential managers.</w:t>
      </w:r>
    </w:p>
    <w:p w14:paraId="4D81ED97" w14:textId="255DD873" w:rsidR="003C49E5" w:rsidRPr="00BD4313" w:rsidRDefault="00C71181" w:rsidP="00927CE5">
      <w:pPr>
        <w:pStyle w:val="ListParagraph"/>
        <w:numPr>
          <w:ilvl w:val="0"/>
          <w:numId w:val="141"/>
        </w:numPr>
      </w:pPr>
      <w:r>
        <w:t xml:space="preserve">For each non empty, </w:t>
      </w:r>
      <w:proofErr w:type="spellStart"/>
      <w:r>
        <w:t>self referential</w:t>
      </w:r>
      <w:proofErr w:type="spellEnd"/>
      <w:r>
        <w:t xml:space="preserve"> free space manager, a</w:t>
      </w:r>
      <w:r w:rsidR="003C49E5">
        <w:t xml:space="preserve">llocate file space </w:t>
      </w:r>
      <w:r w:rsidR="00F317B2">
        <w:t xml:space="preserve">at </w:t>
      </w:r>
      <w:r w:rsidR="003C49E5">
        <w:t xml:space="preserve">EOA </w:t>
      </w:r>
      <w:r w:rsidR="003C49E5" w:rsidRPr="00E90135">
        <w:t>via</w:t>
      </w:r>
      <w:r w:rsidR="003C49E5">
        <w:rPr>
          <w:i/>
        </w:rPr>
        <w:t xml:space="preserve"> </w:t>
      </w:r>
      <w:r w:rsidR="003C49E5" w:rsidRPr="008F1A53">
        <w:rPr>
          <w:i/>
        </w:rPr>
        <w:t>H5FD_</w:t>
      </w:r>
      <w:proofErr w:type="gramStart"/>
      <w:r w:rsidR="003C49E5" w:rsidRPr="008F1A53">
        <w:rPr>
          <w:i/>
        </w:rPr>
        <w:t>alloc(</w:t>
      </w:r>
      <w:proofErr w:type="gramEnd"/>
      <w:r w:rsidR="003C49E5" w:rsidRPr="008F1A53">
        <w:rPr>
          <w:i/>
        </w:rPr>
        <w:t>)</w:t>
      </w:r>
      <w:r w:rsidR="003C49E5">
        <w:t xml:space="preserve"> for each free-space manager’s header and section info</w:t>
      </w:r>
      <w:r w:rsidR="00307102">
        <w:t xml:space="preserve">.  The file space allocated is extended to the next file space page </w:t>
      </w:r>
      <w:r>
        <w:t>boundary</w:t>
      </w:r>
      <w:r w:rsidR="00307102">
        <w:t>.</w:t>
      </w:r>
    </w:p>
    <w:p w14:paraId="703F8CF6" w14:textId="6399A46C" w:rsidR="00254799" w:rsidRDefault="00254799">
      <w:pPr>
        <w:pStyle w:val="Heading2"/>
      </w:pPr>
      <w:bookmarkStart w:id="43" w:name="_Toc433019993"/>
      <w:r>
        <w:t>H5F_FSPACE_STRATEGY_AGGR</w:t>
      </w:r>
      <w:bookmarkEnd w:id="43"/>
    </w:p>
    <w:p w14:paraId="38006E32" w14:textId="3E843E3F" w:rsidR="007F13C0" w:rsidRPr="00BD4313" w:rsidRDefault="007F13C0" w:rsidP="00927CE5">
      <w:r>
        <w:t xml:space="preserve">Since no free-space managers are involved with this strategy, the library will just perform final close of file space via </w:t>
      </w:r>
      <w:r w:rsidRPr="00927CE5">
        <w:rPr>
          <w:i/>
        </w:rPr>
        <w:t>H5MF_</w:t>
      </w:r>
      <w:proofErr w:type="gramStart"/>
      <w:r w:rsidRPr="00927CE5">
        <w:rPr>
          <w:i/>
        </w:rPr>
        <w:t>close(</w:t>
      </w:r>
      <w:proofErr w:type="gramEnd"/>
      <w:r w:rsidRPr="00927CE5">
        <w:rPr>
          <w:i/>
        </w:rPr>
        <w:t>)</w:t>
      </w:r>
      <w:r>
        <w:t>.</w:t>
      </w:r>
    </w:p>
    <w:p w14:paraId="4E46FACB" w14:textId="202DA469" w:rsidR="001118D8" w:rsidRDefault="00254799">
      <w:pPr>
        <w:pStyle w:val="Heading2"/>
      </w:pPr>
      <w:bookmarkStart w:id="44" w:name="_Toc433019994"/>
      <w:r>
        <w:t>H5F_FSPACE_STRATEGY_NONE</w:t>
      </w:r>
      <w:bookmarkEnd w:id="44"/>
    </w:p>
    <w:p w14:paraId="29BDE8EB" w14:textId="1C9F59D6" w:rsidR="0048599A" w:rsidRPr="00927CE5" w:rsidRDefault="007F13C0" w:rsidP="00927CE5">
      <w:r>
        <w:t xml:space="preserve">Since no free-space managers are involved with this strategy, the library will just perform final close of file space via </w:t>
      </w:r>
      <w:r w:rsidRPr="00EC08DB">
        <w:rPr>
          <w:i/>
        </w:rPr>
        <w:t>H5MF_</w:t>
      </w:r>
      <w:proofErr w:type="gramStart"/>
      <w:r w:rsidRPr="00EC08DB">
        <w:rPr>
          <w:i/>
        </w:rPr>
        <w:t>close(</w:t>
      </w:r>
      <w:proofErr w:type="gramEnd"/>
      <w:r w:rsidRPr="00EC08DB">
        <w:rPr>
          <w:i/>
        </w:rPr>
        <w:t>)</w:t>
      </w:r>
      <w:r>
        <w:t>.</w:t>
      </w:r>
    </w:p>
    <w:p w14:paraId="4F9E78A2" w14:textId="1F31442B" w:rsidR="00D624F0" w:rsidRDefault="000D04E5">
      <w:pPr>
        <w:pStyle w:val="Heading1"/>
      </w:pPr>
      <w:bookmarkStart w:id="45" w:name="_Toc433019995"/>
      <w:r>
        <w:t>Floating</w:t>
      </w:r>
      <w:r w:rsidR="00D624F0">
        <w:t xml:space="preserve"> </w:t>
      </w:r>
      <w:r w:rsidR="00F317B2">
        <w:t>F</w:t>
      </w:r>
      <w:r w:rsidR="00D624F0">
        <w:t>ree-</w:t>
      </w:r>
      <w:r w:rsidR="00F317B2">
        <w:t>Space Managers When Reopening Files</w:t>
      </w:r>
      <w:bookmarkEnd w:id="45"/>
    </w:p>
    <w:p w14:paraId="0C8122F4" w14:textId="77777777" w:rsidR="00C71181" w:rsidRDefault="000D04E5" w:rsidP="00927CE5">
      <w:r>
        <w:t xml:space="preserve">When the file is re-opened </w:t>
      </w:r>
      <w:r w:rsidR="00FB3B71">
        <w:t>with read/write access and persisting free-space, the library will float the self-referential free-space managers</w:t>
      </w:r>
      <w:r w:rsidR="00C71181">
        <w:t xml:space="preserve"> and free the file space allocated to them</w:t>
      </w:r>
      <w:r w:rsidR="00FB3B71">
        <w:t xml:space="preserve"> so as to avoid ever increasing </w:t>
      </w:r>
      <w:r w:rsidR="00BF694A">
        <w:t xml:space="preserve">file space for each subsequent file close/open.  </w:t>
      </w:r>
    </w:p>
    <w:p w14:paraId="1101C895" w14:textId="648761AC" w:rsidR="00BF694A" w:rsidRDefault="00600A84" w:rsidP="00927CE5">
      <w:r>
        <w:t xml:space="preserve">To do </w:t>
      </w:r>
      <w:r w:rsidR="00C71181">
        <w:t>this, the library</w:t>
      </w:r>
      <w:r w:rsidR="00BF694A">
        <w:t xml:space="preserve"> calls </w:t>
      </w:r>
      <w:r w:rsidR="00BF694A" w:rsidRPr="00927CE5">
        <w:rPr>
          <w:i/>
        </w:rPr>
        <w:t>H5MF_tidy_self_referential_fsm_</w:t>
      </w:r>
      <w:proofErr w:type="gramStart"/>
      <w:r w:rsidR="00BF694A" w:rsidRPr="00927CE5">
        <w:rPr>
          <w:i/>
        </w:rPr>
        <w:t>hack(</w:t>
      </w:r>
      <w:proofErr w:type="gramEnd"/>
      <w:r w:rsidR="00BF694A" w:rsidRPr="00927CE5">
        <w:rPr>
          <w:i/>
        </w:rPr>
        <w:t>)</w:t>
      </w:r>
      <w:r w:rsidR="00BF694A">
        <w:t xml:space="preserve"> on the first file space allocation or de-allocation</w:t>
      </w:r>
      <w:r w:rsidR="00C71181">
        <w:t xml:space="preserve"> or other operation that references the free space managers.  The activities of this function are </w:t>
      </w:r>
      <w:r w:rsidR="00BF694A">
        <w:t>described below.</w:t>
      </w:r>
    </w:p>
    <w:p w14:paraId="557483F1" w14:textId="6D2473B2" w:rsidR="00BF694A" w:rsidRDefault="00254799">
      <w:pPr>
        <w:pStyle w:val="Heading2"/>
      </w:pPr>
      <w:bookmarkStart w:id="46" w:name="_Toc433019996"/>
      <w:r>
        <w:t>H5F_FSPACE_STRATEGY_FSM_AGGR</w:t>
      </w:r>
      <w:bookmarkEnd w:id="46"/>
    </w:p>
    <w:p w14:paraId="4AED5919" w14:textId="03CB25DF" w:rsidR="00BF694A" w:rsidRDefault="00BF694A" w:rsidP="00927CE5">
      <w:pPr>
        <w:pStyle w:val="ListParagraph"/>
        <w:numPr>
          <w:ilvl w:val="0"/>
          <w:numId w:val="136"/>
        </w:numPr>
      </w:pPr>
      <w:r>
        <w:t xml:space="preserve">Get the current </w:t>
      </w:r>
      <w:r w:rsidR="00702704">
        <w:t>EOA</w:t>
      </w:r>
      <w:r>
        <w:t xml:space="preserve">.  If the </w:t>
      </w:r>
      <w:r w:rsidR="00702704">
        <w:t>EOA</w:t>
      </w:r>
      <w:r>
        <w:t xml:space="preserve"> is the same as </w:t>
      </w:r>
      <w:r w:rsidRPr="00927CE5">
        <w:rPr>
          <w:i/>
        </w:rPr>
        <w:t>f-&gt;shared-&gt;</w:t>
      </w:r>
      <w:proofErr w:type="spellStart"/>
      <w:r w:rsidRPr="00927CE5">
        <w:rPr>
          <w:i/>
        </w:rPr>
        <w:t>eoa_pre_fsm_fsalloc</w:t>
      </w:r>
      <w:proofErr w:type="spellEnd"/>
      <w:r>
        <w:t>, we are done and return to the caller.</w:t>
      </w:r>
    </w:p>
    <w:p w14:paraId="23B52D53" w14:textId="5BD43832" w:rsidR="00BF694A" w:rsidRDefault="00BF694A" w:rsidP="00927CE5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 xml:space="preserve">any </w:t>
      </w:r>
      <w:proofErr w:type="spellStart"/>
      <w:r w:rsidR="00103C6F">
        <w:t>self referential</w:t>
      </w:r>
      <w:proofErr w:type="spellEnd"/>
      <w:r w:rsidR="00103C6F">
        <w:t xml:space="preserve"> free space </w:t>
      </w:r>
      <w:r>
        <w:t>manager</w:t>
      </w:r>
      <w:r w:rsidR="006A6164">
        <w:t>s</w:t>
      </w:r>
      <w:r>
        <w:t xml:space="preserve"> </w:t>
      </w:r>
      <w:r w:rsidR="00103C6F">
        <w:t xml:space="preserve">whose header and section info appears after the </w:t>
      </w:r>
      <w:r w:rsidR="00B82CB1">
        <w:t>address</w:t>
      </w:r>
      <w:r w:rsidR="00103C6F">
        <w:t xml:space="preserve"> stored in </w:t>
      </w:r>
      <w:r w:rsidR="00103C6F" w:rsidRPr="00927CE5">
        <w:rPr>
          <w:i/>
        </w:rPr>
        <w:t>f-&gt;shared-&gt;</w:t>
      </w:r>
      <w:proofErr w:type="spellStart"/>
      <w:r w:rsidR="00103C6F" w:rsidRPr="00927CE5">
        <w:rPr>
          <w:i/>
        </w:rPr>
        <w:t>eoa_pre_fsm_fsalloc</w:t>
      </w:r>
      <w:proofErr w:type="spellEnd"/>
      <w:r w:rsidR="00103C6F">
        <w:t>.</w:t>
      </w:r>
    </w:p>
    <w:p w14:paraId="12432BC1" w14:textId="5431C534" w:rsidR="00BF694A" w:rsidRDefault="00702704" w:rsidP="00927CE5">
      <w:pPr>
        <w:pStyle w:val="ListParagraph"/>
        <w:numPr>
          <w:ilvl w:val="0"/>
          <w:numId w:val="136"/>
        </w:numPr>
      </w:pPr>
      <w:r>
        <w:t>Float</w:t>
      </w:r>
      <w:r w:rsidR="00BF694A">
        <w:t xml:space="preserve"> </w:t>
      </w:r>
      <w:r>
        <w:t>the</w:t>
      </w:r>
      <w:r w:rsidR="00BF694A">
        <w:t xml:space="preserve"> </w:t>
      </w:r>
      <w:r w:rsidR="00B82CB1">
        <w:t xml:space="preserve">above </w:t>
      </w:r>
      <w:proofErr w:type="spellStart"/>
      <w:r w:rsidR="00B82CB1">
        <w:t>self referential</w:t>
      </w:r>
      <w:proofErr w:type="spellEnd"/>
      <w:r w:rsidR="00B82CB1">
        <w:t xml:space="preserve"> free space </w:t>
      </w:r>
      <w:r w:rsidR="006A6164">
        <w:t xml:space="preserve">managers </w:t>
      </w:r>
      <w:r w:rsidR="00BF694A">
        <w:t xml:space="preserve">via </w:t>
      </w:r>
      <w:r w:rsidR="00BF694A" w:rsidRPr="00927CE5">
        <w:rPr>
          <w:i/>
        </w:rPr>
        <w:t>H5FS_</w:t>
      </w:r>
      <w:proofErr w:type="gramStart"/>
      <w:r w:rsidR="00BF694A" w:rsidRPr="00927CE5">
        <w:rPr>
          <w:i/>
        </w:rPr>
        <w:t>free(</w:t>
      </w:r>
      <w:proofErr w:type="gramEnd"/>
      <w:r w:rsidR="00BF694A" w:rsidRPr="00927CE5">
        <w:rPr>
          <w:i/>
        </w:rPr>
        <w:t>)</w:t>
      </w:r>
      <w:r w:rsidR="00B82CB1">
        <w:rPr>
          <w:i/>
        </w:rPr>
        <w:t>,</w:t>
      </w:r>
      <w:r w:rsidR="006A6164">
        <w:t xml:space="preserve"> which will </w:t>
      </w:r>
      <w:r w:rsidR="00F317B2">
        <w:t xml:space="preserve">remove the free space manager header and section info from the metadata </w:t>
      </w:r>
      <w:r w:rsidR="006A6164">
        <w:t>cache</w:t>
      </w:r>
      <w:r w:rsidR="001C4150">
        <w:t>.</w:t>
      </w:r>
    </w:p>
    <w:p w14:paraId="0D0BF9EB" w14:textId="587F01D8" w:rsidR="006A6164" w:rsidRDefault="006A6164" w:rsidP="00927CE5">
      <w:pPr>
        <w:pStyle w:val="ListParagraph"/>
        <w:numPr>
          <w:ilvl w:val="0"/>
          <w:numId w:val="136"/>
        </w:numPr>
      </w:pPr>
      <w:r>
        <w:t xml:space="preserve">Free the file space </w:t>
      </w:r>
      <w:r w:rsidR="00B82CB1">
        <w:t xml:space="preserve">allocated to the </w:t>
      </w:r>
      <w:proofErr w:type="spellStart"/>
      <w:r w:rsidR="00B82CB1">
        <w:t>self referential</w:t>
      </w:r>
      <w:proofErr w:type="spellEnd"/>
      <w:r w:rsidR="00B82CB1">
        <w:t xml:space="preserve"> free space manager header and section info </w:t>
      </w:r>
      <w:r>
        <w:t xml:space="preserve">via </w:t>
      </w:r>
      <w:r w:rsidRPr="00927CE5">
        <w:rPr>
          <w:i/>
        </w:rPr>
        <w:t>H5F</w:t>
      </w:r>
      <w:r w:rsidR="00EB4C68">
        <w:rPr>
          <w:i/>
        </w:rPr>
        <w:t>D</w:t>
      </w:r>
      <w:r w:rsidRPr="00927CE5">
        <w:rPr>
          <w:i/>
        </w:rPr>
        <w:t>_</w:t>
      </w:r>
      <w:proofErr w:type="gramStart"/>
      <w:r w:rsidRPr="00927CE5">
        <w:rPr>
          <w:i/>
        </w:rPr>
        <w:t>free(</w:t>
      </w:r>
      <w:proofErr w:type="gramEnd"/>
      <w:r w:rsidRPr="00927CE5">
        <w:rPr>
          <w:i/>
        </w:rPr>
        <w:t>)</w:t>
      </w:r>
      <w:r>
        <w:t>.</w:t>
      </w:r>
      <w:r w:rsidR="00007E83">
        <w:t xml:space="preserve">  The EOA after </w:t>
      </w:r>
      <w:r w:rsidR="00B82CB1">
        <w:t xml:space="preserve">this operation </w:t>
      </w:r>
      <w:r w:rsidR="00007E83">
        <w:t xml:space="preserve">should be </w:t>
      </w:r>
      <w:r w:rsidR="00007E83" w:rsidRPr="00E90135">
        <w:rPr>
          <w:i/>
        </w:rPr>
        <w:t>f-&gt;shared-&gt;</w:t>
      </w:r>
      <w:proofErr w:type="spellStart"/>
      <w:r w:rsidR="00007E83" w:rsidRPr="00E90135">
        <w:rPr>
          <w:i/>
        </w:rPr>
        <w:t>eoa_pre_fsm_fsalloc</w:t>
      </w:r>
      <w:proofErr w:type="spellEnd"/>
      <w:r w:rsidR="00007E83">
        <w:rPr>
          <w:i/>
        </w:rPr>
        <w:t>.</w:t>
      </w:r>
    </w:p>
    <w:p w14:paraId="4986E3E8" w14:textId="01F4778F" w:rsidR="00BF694A" w:rsidRDefault="00254799">
      <w:pPr>
        <w:pStyle w:val="Heading2"/>
      </w:pPr>
      <w:bookmarkStart w:id="47" w:name="_Toc433019997"/>
      <w:r>
        <w:t>H5F_FSPACE_STRATEGY_PAGE</w:t>
      </w:r>
      <w:bookmarkEnd w:id="47"/>
    </w:p>
    <w:p w14:paraId="173BD590" w14:textId="77777777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Get the current EOA.  If the EOA is the same as </w:t>
      </w:r>
      <w:r w:rsidRPr="00E90135">
        <w:rPr>
          <w:i/>
        </w:rPr>
        <w:t>f-&gt;shared-&gt;</w:t>
      </w:r>
      <w:proofErr w:type="spellStart"/>
      <w:r w:rsidRPr="00E90135">
        <w:rPr>
          <w:i/>
        </w:rPr>
        <w:t>eoa_pre_fsm_fsalloc</w:t>
      </w:r>
      <w:proofErr w:type="spellEnd"/>
      <w:r>
        <w:t>, we are done and return to the caller.</w:t>
      </w:r>
    </w:p>
    <w:p w14:paraId="6D7CC0B0" w14:textId="4524FADC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 xml:space="preserve">any </w:t>
      </w:r>
      <w:proofErr w:type="spellStart"/>
      <w:r w:rsidR="00B82CB1">
        <w:t>self referential</w:t>
      </w:r>
      <w:proofErr w:type="spellEnd"/>
      <w:r w:rsidR="00B82CB1">
        <w:t xml:space="preserve"> small-size free space managers wh</w:t>
      </w:r>
      <w:r w:rsidR="00C44CB2">
        <w:t>ose header and section info app</w:t>
      </w:r>
      <w:r w:rsidR="00B82CB1">
        <w:t>ea</w:t>
      </w:r>
      <w:r w:rsidR="00C44CB2">
        <w:t>r</w:t>
      </w:r>
      <w:r w:rsidR="00B82CB1">
        <w:t xml:space="preserve">s after the address stored in </w:t>
      </w:r>
      <w:r w:rsidR="00B82CB1" w:rsidRPr="00927CE5">
        <w:rPr>
          <w:i/>
        </w:rPr>
        <w:t>f-&gt;shared-&gt;</w:t>
      </w:r>
      <w:proofErr w:type="spellStart"/>
      <w:r w:rsidR="00B82CB1" w:rsidRPr="00927CE5">
        <w:rPr>
          <w:i/>
        </w:rPr>
        <w:t>eoa_pre_fsm_fsalloc</w:t>
      </w:r>
      <w:proofErr w:type="spellEnd"/>
      <w:r w:rsidR="001C4150">
        <w:t>.</w:t>
      </w:r>
    </w:p>
    <w:p w14:paraId="1013281A" w14:textId="3540ECFD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Load and open </w:t>
      </w:r>
      <w:r w:rsidR="00B82CB1">
        <w:t xml:space="preserve">any </w:t>
      </w:r>
      <w:proofErr w:type="spellStart"/>
      <w:r w:rsidR="00B82CB1">
        <w:t>self referential</w:t>
      </w:r>
      <w:proofErr w:type="spellEnd"/>
      <w:r w:rsidR="00B82CB1">
        <w:t xml:space="preserve"> large-size free space managers wh</w:t>
      </w:r>
      <w:r w:rsidR="00C44CB2">
        <w:t>ose header and section info app</w:t>
      </w:r>
      <w:r w:rsidR="00B82CB1">
        <w:t>ea</w:t>
      </w:r>
      <w:r w:rsidR="00C44CB2">
        <w:t>r</w:t>
      </w:r>
      <w:r w:rsidR="00B82CB1">
        <w:t xml:space="preserve">s after the address stored in </w:t>
      </w:r>
      <w:r w:rsidR="00B82CB1" w:rsidRPr="00927CE5">
        <w:rPr>
          <w:i/>
        </w:rPr>
        <w:t>f-&gt;shared-&gt;</w:t>
      </w:r>
      <w:proofErr w:type="spellStart"/>
      <w:r w:rsidR="00B82CB1" w:rsidRPr="00927CE5">
        <w:rPr>
          <w:i/>
        </w:rPr>
        <w:t>eoa_pre_fsm_</w:t>
      </w:r>
      <w:r w:rsidR="00B82CB1">
        <w:rPr>
          <w:i/>
        </w:rPr>
        <w:t>fsalloc</w:t>
      </w:r>
      <w:proofErr w:type="spellEnd"/>
      <w:r w:rsidR="001C4150">
        <w:t>.</w:t>
      </w:r>
    </w:p>
    <w:p w14:paraId="65F915CC" w14:textId="47B7273B" w:rsidR="00007E83" w:rsidRDefault="00007E83" w:rsidP="00007E83">
      <w:pPr>
        <w:pStyle w:val="ListParagraph"/>
        <w:numPr>
          <w:ilvl w:val="0"/>
          <w:numId w:val="136"/>
        </w:numPr>
      </w:pPr>
      <w:r>
        <w:t xml:space="preserve">Float the </w:t>
      </w:r>
      <w:r w:rsidR="00B82CB1">
        <w:t xml:space="preserve">above </w:t>
      </w:r>
      <w:proofErr w:type="spellStart"/>
      <w:r w:rsidR="00B82CB1">
        <w:t>self referential</w:t>
      </w:r>
      <w:proofErr w:type="spellEnd"/>
      <w:r w:rsidR="00B82CB1">
        <w:t xml:space="preserve"> free space </w:t>
      </w:r>
      <w:r>
        <w:t xml:space="preserve">managers via </w:t>
      </w:r>
      <w:r w:rsidRPr="00E90135">
        <w:rPr>
          <w:i/>
        </w:rPr>
        <w:t>H5FS_</w:t>
      </w:r>
      <w:proofErr w:type="gramStart"/>
      <w:r w:rsidRPr="00E90135">
        <w:rPr>
          <w:i/>
        </w:rPr>
        <w:t>free(</w:t>
      </w:r>
      <w:proofErr w:type="gramEnd"/>
      <w:r w:rsidRPr="00E90135">
        <w:rPr>
          <w:i/>
        </w:rPr>
        <w:t>)</w:t>
      </w:r>
      <w:r>
        <w:t xml:space="preserve"> which will </w:t>
      </w:r>
      <w:r w:rsidR="00F317B2">
        <w:t xml:space="preserve">remove the free space manager header and section info from the metadata </w:t>
      </w:r>
      <w:r>
        <w:t>cache</w:t>
      </w:r>
      <w:r w:rsidR="001C4150">
        <w:t>.</w:t>
      </w:r>
    </w:p>
    <w:p w14:paraId="3C8C17B1" w14:textId="6F2D3607" w:rsidR="00007E83" w:rsidRPr="00BD4313" w:rsidRDefault="00007E83" w:rsidP="00927CE5">
      <w:pPr>
        <w:pStyle w:val="ListParagraph"/>
        <w:numPr>
          <w:ilvl w:val="0"/>
          <w:numId w:val="136"/>
        </w:numPr>
      </w:pPr>
      <w:r>
        <w:t xml:space="preserve">Free the file space </w:t>
      </w:r>
      <w:r w:rsidR="00B82CB1">
        <w:t xml:space="preserve">allocated to the </w:t>
      </w:r>
      <w:proofErr w:type="spellStart"/>
      <w:r w:rsidR="00B82CB1">
        <w:t>self referential</w:t>
      </w:r>
      <w:proofErr w:type="spellEnd"/>
      <w:r w:rsidR="00B82CB1">
        <w:t xml:space="preserve"> free space manager header and section info </w:t>
      </w:r>
      <w:r>
        <w:t xml:space="preserve">via </w:t>
      </w:r>
      <w:r w:rsidRPr="00E90135">
        <w:rPr>
          <w:i/>
        </w:rPr>
        <w:t>H5</w:t>
      </w:r>
      <w:r w:rsidR="00EB4C68">
        <w:rPr>
          <w:i/>
        </w:rPr>
        <w:t>D</w:t>
      </w:r>
      <w:r w:rsidRPr="00E90135">
        <w:rPr>
          <w:i/>
        </w:rPr>
        <w:t>F_</w:t>
      </w:r>
      <w:proofErr w:type="gramStart"/>
      <w:r w:rsidRPr="00E90135">
        <w:rPr>
          <w:i/>
        </w:rPr>
        <w:t>free(</w:t>
      </w:r>
      <w:proofErr w:type="gramEnd"/>
      <w:r w:rsidRPr="00E90135">
        <w:rPr>
          <w:i/>
        </w:rPr>
        <w:t>)</w:t>
      </w:r>
      <w:r>
        <w:t xml:space="preserve">.  The EOA after </w:t>
      </w:r>
      <w:r w:rsidR="00B82CB1">
        <w:t xml:space="preserve">this operation </w:t>
      </w:r>
      <w:r>
        <w:t xml:space="preserve">should be </w:t>
      </w:r>
      <w:r w:rsidRPr="00E90135">
        <w:rPr>
          <w:i/>
        </w:rPr>
        <w:t>f-&gt;shared-&gt;</w:t>
      </w:r>
      <w:proofErr w:type="spellStart"/>
      <w:r w:rsidRPr="00E90135">
        <w:rPr>
          <w:i/>
        </w:rPr>
        <w:t>eoa_pre_fsm_fsalloc</w:t>
      </w:r>
      <w:proofErr w:type="spellEnd"/>
      <w:r>
        <w:rPr>
          <w:i/>
        </w:rPr>
        <w:t>.</w:t>
      </w:r>
    </w:p>
    <w:p w14:paraId="1A9B4C18" w14:textId="1B69824C" w:rsidR="00254799" w:rsidRDefault="00254799">
      <w:pPr>
        <w:pStyle w:val="Heading2"/>
      </w:pPr>
      <w:bookmarkStart w:id="48" w:name="_Toc433019998"/>
      <w:r>
        <w:t>H5F_FSPACE_STRATEGY_AGGR</w:t>
      </w:r>
      <w:bookmarkEnd w:id="48"/>
    </w:p>
    <w:p w14:paraId="0AF81B62" w14:textId="347E9FCF" w:rsidR="00452668" w:rsidRPr="00BD4313" w:rsidRDefault="00452668" w:rsidP="00927CE5">
      <w:r>
        <w:t xml:space="preserve">Since no free-space managers are involved for this strategy, </w:t>
      </w:r>
      <w:r w:rsidR="00DD71D8">
        <w:t>there is no need</w:t>
      </w:r>
      <w:r>
        <w:t xml:space="preserve"> to float the managers </w:t>
      </w:r>
      <w:r w:rsidR="00F62FE2">
        <w:t>on the first file space allocation or de-allocation when</w:t>
      </w:r>
      <w:r>
        <w:t xml:space="preserve"> reopen</w:t>
      </w:r>
      <w:r w:rsidR="00DD71D8">
        <w:t>ing the</w:t>
      </w:r>
      <w:r w:rsidR="00F62FE2">
        <w:t xml:space="preserve"> file</w:t>
      </w:r>
      <w:r>
        <w:t>.</w:t>
      </w:r>
    </w:p>
    <w:p w14:paraId="648C27CE" w14:textId="0FA55728" w:rsidR="00BF694A" w:rsidRDefault="00254799">
      <w:pPr>
        <w:pStyle w:val="Heading2"/>
      </w:pPr>
      <w:bookmarkStart w:id="49" w:name="_Toc433019999"/>
      <w:r>
        <w:t>H5F_FSPACE_STRATEGY_NONE</w:t>
      </w:r>
      <w:bookmarkEnd w:id="49"/>
    </w:p>
    <w:p w14:paraId="71F69069" w14:textId="16D06454" w:rsidR="00BF694A" w:rsidRDefault="00F62FE2" w:rsidP="00927CE5">
      <w:r>
        <w:t xml:space="preserve">Since no free-space managers are involved for this strategy, </w:t>
      </w:r>
      <w:r w:rsidR="00DD71D8">
        <w:t>there is no need</w:t>
      </w:r>
      <w:r>
        <w:t xml:space="preserve"> to float the managers on the first file space allocation or de-allocation when reopen</w:t>
      </w:r>
      <w:r w:rsidR="00DD71D8">
        <w:t>ing the</w:t>
      </w:r>
      <w:r>
        <w:t xml:space="preserve"> file</w:t>
      </w:r>
      <w:r w:rsidR="00BF694A">
        <w:t>.</w:t>
      </w:r>
    </w:p>
    <w:p w14:paraId="6E74E7C2" w14:textId="73593A3B" w:rsidR="009125E5" w:rsidRDefault="00B71ABC">
      <w:pPr>
        <w:pStyle w:val="Heading1"/>
      </w:pPr>
      <w:bookmarkStart w:id="50" w:name="_Toc433020000"/>
      <w:r>
        <w:t>Tools</w:t>
      </w:r>
      <w:bookmarkEnd w:id="50"/>
    </w:p>
    <w:p w14:paraId="08FD49A8" w14:textId="77777777" w:rsidR="00BF2515" w:rsidRDefault="00BF2515">
      <w:pPr>
        <w:pStyle w:val="Heading2"/>
      </w:pPr>
      <w:bookmarkStart w:id="51" w:name="_Toc433020001"/>
      <w:r>
        <w:t>h5dump</w:t>
      </w:r>
      <w:bookmarkEnd w:id="51"/>
    </w:p>
    <w:p w14:paraId="77FF58D7" w14:textId="2D6BA0EE" w:rsidR="00BF2515" w:rsidRDefault="00BF2515" w:rsidP="00BF2515">
      <w:r>
        <w:t xml:space="preserve">When printing the file creation property information for superblock via the -B option, include the </w:t>
      </w:r>
      <w:r w:rsidR="004E6809">
        <w:t>page</w:t>
      </w:r>
      <w:r>
        <w:t xml:space="preserve"> size obtained via </w:t>
      </w:r>
      <w:r w:rsidRPr="004D797A">
        <w:rPr>
          <w:i/>
        </w:rPr>
        <w:t>H5Pget_file_space_</w:t>
      </w:r>
      <w:r w:rsidR="00F633DB">
        <w:rPr>
          <w:i/>
        </w:rPr>
        <w:t>page</w:t>
      </w:r>
      <w:r w:rsidRPr="004D797A">
        <w:rPr>
          <w:i/>
        </w:rPr>
        <w:t>_size</w:t>
      </w:r>
      <w:r>
        <w:t>.</w:t>
      </w:r>
    </w:p>
    <w:p w14:paraId="1A0033C2" w14:textId="77777777" w:rsidR="00BF2515" w:rsidRDefault="00BF2515">
      <w:pPr>
        <w:pStyle w:val="Heading2"/>
      </w:pPr>
      <w:bookmarkStart w:id="52" w:name="_Toc433020002"/>
      <w:r>
        <w:t>h5stat</w:t>
      </w:r>
      <w:bookmarkEnd w:id="52"/>
    </w:p>
    <w:p w14:paraId="14CE5280" w14:textId="2CE2BBCD" w:rsidR="00BF2515" w:rsidRDefault="00BF2515" w:rsidP="00BF2515">
      <w:r>
        <w:t xml:space="preserve">When printing file space information via the -S option, include the </w:t>
      </w:r>
      <w:r w:rsidR="004E6809">
        <w:t>page</w:t>
      </w:r>
      <w:r>
        <w:t xml:space="preserve"> size obtained via </w:t>
      </w:r>
      <w:r w:rsidRPr="009B3F78">
        <w:rPr>
          <w:i/>
        </w:rPr>
        <w:t>H5Pget_file_space_</w:t>
      </w:r>
      <w:r>
        <w:rPr>
          <w:i/>
        </w:rPr>
        <w:t>page</w:t>
      </w:r>
      <w:r w:rsidRPr="009B3F78">
        <w:rPr>
          <w:i/>
        </w:rPr>
        <w:t>_size</w:t>
      </w:r>
      <w:r>
        <w:t>.</w:t>
      </w:r>
    </w:p>
    <w:p w14:paraId="4A3FB4BE" w14:textId="77777777" w:rsidR="00BF2515" w:rsidRDefault="00BF2515">
      <w:pPr>
        <w:pStyle w:val="Heading2"/>
      </w:pPr>
      <w:bookmarkStart w:id="53" w:name="_Toc433020003"/>
      <w:r>
        <w:t>h5repack</w:t>
      </w:r>
      <w:bookmarkEnd w:id="53"/>
    </w:p>
    <w:p w14:paraId="100369C6" w14:textId="77777777" w:rsidR="00BF2515" w:rsidRPr="009B3F78" w:rsidRDefault="00BF2515" w:rsidP="00BF2515">
      <w:pPr>
        <w:pStyle w:val="ListParagraph"/>
        <w:numPr>
          <w:ilvl w:val="0"/>
          <w:numId w:val="46"/>
        </w:numPr>
      </w:pPr>
      <w:r>
        <w:t xml:space="preserve">Add a new option </w:t>
      </w:r>
      <w:r w:rsidRPr="009B3F78">
        <w:rPr>
          <w:i/>
        </w:rPr>
        <w:t xml:space="preserve">-G </w:t>
      </w:r>
      <w:r w:rsidRPr="00927CE5">
        <w:t>FS_PAGEISZE</w:t>
      </w:r>
    </w:p>
    <w:p w14:paraId="6DFD9077" w14:textId="04D2001F" w:rsidR="00BF2515" w:rsidRPr="009B3F78" w:rsidRDefault="00BF2515" w:rsidP="00BF2515">
      <w:pPr>
        <w:pStyle w:val="ListParagraph"/>
        <w:numPr>
          <w:ilvl w:val="1"/>
          <w:numId w:val="46"/>
        </w:numPr>
      </w:pPr>
      <w:r>
        <w:t xml:space="preserve">Set the file space page size </w:t>
      </w:r>
      <w:r w:rsidR="00AD47C3">
        <w:t xml:space="preserve">to </w:t>
      </w:r>
      <w:r w:rsidR="00F633DB">
        <w:t xml:space="preserve">FS_PAGESIZE </w:t>
      </w:r>
      <w:r>
        <w:t xml:space="preserve">via </w:t>
      </w:r>
      <w:r w:rsidRPr="009B3F78">
        <w:rPr>
          <w:i/>
        </w:rPr>
        <w:t>H5Pset_file_space_</w:t>
      </w:r>
      <w:r>
        <w:rPr>
          <w:i/>
        </w:rPr>
        <w:t>page</w:t>
      </w:r>
      <w:r w:rsidRPr="009B3F78">
        <w:rPr>
          <w:i/>
        </w:rPr>
        <w:t>_size</w:t>
      </w:r>
    </w:p>
    <w:p w14:paraId="0882E301" w14:textId="77777777" w:rsidR="00BF2515" w:rsidRDefault="00BF2515" w:rsidP="00BF2515">
      <w:pPr>
        <w:pStyle w:val="ListParagraph"/>
        <w:numPr>
          <w:ilvl w:val="0"/>
          <w:numId w:val="46"/>
        </w:numPr>
      </w:pPr>
      <w:r>
        <w:t xml:space="preserve">Add a new option -P FS_PERSIST </w:t>
      </w:r>
    </w:p>
    <w:p w14:paraId="204B6226" w14:textId="5836E782" w:rsidR="00BF2515" w:rsidRDefault="00F633DB" w:rsidP="00BF2515">
      <w:pPr>
        <w:pStyle w:val="ListParagraph"/>
        <w:numPr>
          <w:ilvl w:val="1"/>
          <w:numId w:val="46"/>
        </w:numPr>
      </w:pPr>
      <w:r>
        <w:t>Set p</w:t>
      </w:r>
      <w:r w:rsidR="00BF2515">
        <w:t>ersist</w:t>
      </w:r>
      <w:r>
        <w:t>ing</w:t>
      </w:r>
      <w:r w:rsidR="00BF2515">
        <w:t xml:space="preserve"> free-space </w:t>
      </w:r>
      <w:r w:rsidR="00AD47C3">
        <w:t>to FS_PERSIST</w:t>
      </w:r>
      <w:r w:rsidR="00BF2515">
        <w:t xml:space="preserve"> via </w:t>
      </w:r>
      <w:r w:rsidR="00BF2515" w:rsidRPr="009B3F78">
        <w:rPr>
          <w:i/>
        </w:rPr>
        <w:t>H5Pset_file_space_strategy</w:t>
      </w:r>
    </w:p>
    <w:p w14:paraId="07011BE8" w14:textId="77777777" w:rsidR="00BF2515" w:rsidRDefault="00BF2515" w:rsidP="00BF2515">
      <w:pPr>
        <w:pStyle w:val="ListParagraph"/>
        <w:numPr>
          <w:ilvl w:val="1"/>
          <w:numId w:val="46"/>
        </w:numPr>
      </w:pPr>
      <w:r>
        <w:t>FS_PERSIST can be 1 (persist) or 0 (not persist)</w:t>
      </w:r>
    </w:p>
    <w:p w14:paraId="50984D6D" w14:textId="77777777" w:rsidR="00BF2515" w:rsidRDefault="00BF2515" w:rsidP="00BF2515">
      <w:pPr>
        <w:pStyle w:val="ListParagraph"/>
        <w:numPr>
          <w:ilvl w:val="1"/>
          <w:numId w:val="46"/>
        </w:numPr>
      </w:pPr>
      <w:r>
        <w:t xml:space="preserve">Options already implemented to set file space info via </w:t>
      </w:r>
      <w:r w:rsidRPr="009B3F78">
        <w:rPr>
          <w:i/>
        </w:rPr>
        <w:t>H5Pset_file_space_strategy</w:t>
      </w:r>
      <w:r>
        <w:t>:</w:t>
      </w:r>
    </w:p>
    <w:p w14:paraId="7DDF26A3" w14:textId="77777777" w:rsidR="00BF2515" w:rsidRDefault="00BF2515" w:rsidP="00BF2515">
      <w:pPr>
        <w:pStyle w:val="ListParagraph"/>
        <w:numPr>
          <w:ilvl w:val="2"/>
          <w:numId w:val="46"/>
        </w:numPr>
      </w:pPr>
      <w:r>
        <w:t>-S FS_STRATEGY to set the file space management strategy</w:t>
      </w:r>
    </w:p>
    <w:p w14:paraId="74DA2576" w14:textId="77777777" w:rsidR="00BF2515" w:rsidRDefault="00BF2515" w:rsidP="00BF2515">
      <w:pPr>
        <w:pStyle w:val="ListParagraph"/>
        <w:numPr>
          <w:ilvl w:val="2"/>
          <w:numId w:val="46"/>
        </w:numPr>
      </w:pPr>
      <w:r>
        <w:t xml:space="preserve">-T FS_THRESHOLD to set free-space section threshold </w:t>
      </w:r>
    </w:p>
    <w:p w14:paraId="467B65C7" w14:textId="56C75A56" w:rsidR="00B71ABC" w:rsidRDefault="00B71ABC">
      <w:pPr>
        <w:pStyle w:val="Heading1"/>
      </w:pPr>
      <w:bookmarkStart w:id="54" w:name="_Toc433020004"/>
      <w:r>
        <w:t>Testing</w:t>
      </w:r>
      <w:bookmarkEnd w:id="54"/>
    </w:p>
    <w:p w14:paraId="1DB7A3FD" w14:textId="79E7E44A" w:rsidR="0090507B" w:rsidRDefault="00E4415C" w:rsidP="00927CE5">
      <w:r>
        <w:t>Two files</w:t>
      </w:r>
      <w:r w:rsidR="00742AF5">
        <w:t xml:space="preserve">, </w:t>
      </w:r>
      <w:proofErr w:type="spellStart"/>
      <w:r w:rsidR="00742AF5" w:rsidRPr="00927CE5">
        <w:rPr>
          <w:i/>
        </w:rPr>
        <w:t>mf.c</w:t>
      </w:r>
      <w:proofErr w:type="spellEnd"/>
      <w:r w:rsidR="00742AF5">
        <w:t xml:space="preserve"> and </w:t>
      </w:r>
      <w:proofErr w:type="spellStart"/>
      <w:r w:rsidR="00742AF5" w:rsidRPr="00927CE5">
        <w:rPr>
          <w:i/>
        </w:rPr>
        <w:t>tfile.c</w:t>
      </w:r>
      <w:proofErr w:type="spellEnd"/>
      <w:r w:rsidR="00742AF5">
        <w:t>,</w:t>
      </w:r>
      <w:r>
        <w:t xml:space="preserve"> in the </w:t>
      </w:r>
      <w:r w:rsidRPr="00927CE5">
        <w:rPr>
          <w:i/>
        </w:rPr>
        <w:t>test</w:t>
      </w:r>
      <w:r>
        <w:t xml:space="preserve"> directory contain tests to verify the correctness of paged aggregation:</w:t>
      </w:r>
    </w:p>
    <w:p w14:paraId="3D3C8813" w14:textId="563D0D54" w:rsidR="00192685" w:rsidRDefault="00192685" w:rsidP="00927CE5">
      <w:r>
        <w:t xml:space="preserve">Tests in </w:t>
      </w:r>
      <w:proofErr w:type="spellStart"/>
      <w:r w:rsidRPr="00927CE5">
        <w:rPr>
          <w:i/>
        </w:rPr>
        <w:t>mf.c</w:t>
      </w:r>
      <w:proofErr w:type="spellEnd"/>
      <w:r>
        <w:t>:</w:t>
      </w:r>
    </w:p>
    <w:p w14:paraId="08FFED79" w14:textId="7F3533D7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</w:t>
      </w:r>
      <w:r w:rsidR="004A7E78" w:rsidRPr="00927CE5">
        <w:rPr>
          <w:i/>
        </w:rPr>
        <w:t>est_page_small</w:t>
      </w:r>
      <w:proofErr w:type="spellEnd"/>
      <w:r w:rsidRPr="00927CE5">
        <w:rPr>
          <w:i/>
        </w:rPr>
        <w:t>()</w:t>
      </w:r>
    </w:p>
    <w:p w14:paraId="2579D6D1" w14:textId="030031B1" w:rsidR="00C13ED2" w:rsidRDefault="00C13ED2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small-sized allocations </w:t>
      </w:r>
      <w:r w:rsidR="00FE20D4">
        <w:t xml:space="preserve">and de-allocations </w:t>
      </w:r>
      <w:r w:rsidR="00CC02C3">
        <w:t xml:space="preserve">of file space </w:t>
      </w:r>
      <w:r>
        <w:t xml:space="preserve">function </w:t>
      </w:r>
      <w:r w:rsidR="00A777F9">
        <w:t xml:space="preserve">as described </w:t>
      </w:r>
      <w:r w:rsidR="00A11894" w:rsidRPr="00BD4313">
        <w:t>for paged aggregation</w:t>
      </w:r>
      <w:r w:rsidR="00FE20D4">
        <w:t>.</w:t>
      </w:r>
    </w:p>
    <w:p w14:paraId="6B107F3E" w14:textId="5D5A9B32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</w:t>
      </w:r>
      <w:r w:rsidR="00577DAD" w:rsidRPr="00927CE5">
        <w:rPr>
          <w:i/>
        </w:rPr>
        <w:t>large</w:t>
      </w:r>
      <w:proofErr w:type="spellEnd"/>
      <w:r w:rsidR="004A7E78" w:rsidRPr="00927CE5">
        <w:rPr>
          <w:i/>
        </w:rPr>
        <w:t>()</w:t>
      </w:r>
      <w:r w:rsidR="00303D17" w:rsidRPr="00927CE5">
        <w:rPr>
          <w:i/>
        </w:rPr>
        <w:t xml:space="preserve">: </w:t>
      </w:r>
    </w:p>
    <w:p w14:paraId="7A4747BC" w14:textId="4B2027C2" w:rsidR="00FE20D4" w:rsidRDefault="00FE20D4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large-sized allocations and de-allocations </w:t>
      </w:r>
      <w:r w:rsidR="00CC02C3">
        <w:t xml:space="preserve">of file space </w:t>
      </w:r>
      <w:r>
        <w:t>fu</w:t>
      </w:r>
      <w:r w:rsidR="00A11894">
        <w:t xml:space="preserve">nction as described </w:t>
      </w:r>
      <w:r w:rsidR="00A11894" w:rsidRPr="00BD4313">
        <w:t>for paged aggregation</w:t>
      </w:r>
      <w:r>
        <w:t>.</w:t>
      </w:r>
    </w:p>
    <w:p w14:paraId="6A70021B" w14:textId="77777777" w:rsidR="00CC02C3" w:rsidRPr="00927CE5" w:rsidRDefault="00CC02C3" w:rsidP="00CC02C3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test_page_small_try_extend</w:t>
      </w:r>
      <w:proofErr w:type="spellEnd"/>
      <w:r w:rsidRPr="00927CE5">
        <w:rPr>
          <w:i/>
        </w:rPr>
        <w:t>()</w:t>
      </w:r>
    </w:p>
    <w:p w14:paraId="4C5FBFD3" w14:textId="05D54627" w:rsidR="00CC02C3" w:rsidRDefault="00CC02C3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the extension of an allocated block that is &lt; f</w:t>
      </w:r>
      <w:r w:rsidR="00A777F9">
        <w:t xml:space="preserve">ile space page size function </w:t>
      </w:r>
      <w:r>
        <w:t xml:space="preserve">as described </w:t>
      </w:r>
      <w:r w:rsidRPr="00927CE5">
        <w:t>for paged aggregation</w:t>
      </w:r>
      <w:r>
        <w:rPr>
          <w:i/>
        </w:rPr>
        <w:t>.</w:t>
      </w:r>
    </w:p>
    <w:p w14:paraId="3E61DC6C" w14:textId="236A1D9C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test_page_large_try_extend</w:t>
      </w:r>
      <w:proofErr w:type="spellEnd"/>
      <w:r w:rsidRPr="00927CE5">
        <w:rPr>
          <w:i/>
        </w:rPr>
        <w:t>()</w:t>
      </w:r>
    </w:p>
    <w:p w14:paraId="76B7A194" w14:textId="1955FFA3" w:rsidR="00A11894" w:rsidRDefault="00A11894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</w:t>
      </w:r>
      <w:r w:rsidR="00CC02C3">
        <w:t xml:space="preserve">the extension of an allocated block that is &gt;= file space page size </w:t>
      </w:r>
      <w:r w:rsidR="00A777F9">
        <w:t>function</w:t>
      </w:r>
      <w:r w:rsidR="00CC02C3">
        <w:t xml:space="preserve"> </w:t>
      </w:r>
      <w:r w:rsidR="00C81371">
        <w:t xml:space="preserve">is </w:t>
      </w:r>
      <w:r w:rsidR="00CC02C3">
        <w:t xml:space="preserve">as described </w:t>
      </w:r>
      <w:r w:rsidR="00CC02C3" w:rsidRPr="00927CE5">
        <w:t>for paged aggregation</w:t>
      </w:r>
      <w:r>
        <w:t>.</w:t>
      </w:r>
    </w:p>
    <w:p w14:paraId="38FEABFC" w14:textId="3944057E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test_page_try_shrink</w:t>
      </w:r>
      <w:proofErr w:type="spellEnd"/>
      <w:r w:rsidRPr="00927CE5">
        <w:rPr>
          <w:i/>
        </w:rPr>
        <w:t>()</w:t>
      </w:r>
    </w:p>
    <w:p w14:paraId="28405D77" w14:textId="72D44D56" w:rsidR="000A2F39" w:rsidRDefault="000A2F39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shrinking an allocated block that is large or small sized will </w:t>
      </w:r>
      <w:r w:rsidR="00A777F9">
        <w:t>function</w:t>
      </w:r>
      <w:r w:rsidRPr="000A2F39">
        <w:t xml:space="preserve"> </w:t>
      </w:r>
      <w:r>
        <w:t xml:space="preserve">as described </w:t>
      </w:r>
      <w:r w:rsidRPr="00927CE5">
        <w:t>for paged aggregation</w:t>
      </w:r>
      <w:r w:rsidR="00A777F9">
        <w:t>.</w:t>
      </w:r>
    </w:p>
    <w:p w14:paraId="5792E40F" w14:textId="39A28AD2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test_page_alloc_xfree</w:t>
      </w:r>
      <w:proofErr w:type="spellEnd"/>
      <w:r w:rsidRPr="00927CE5">
        <w:rPr>
          <w:i/>
        </w:rPr>
        <w:t>()</w:t>
      </w:r>
    </w:p>
    <w:p w14:paraId="457254ED" w14:textId="39101FFB" w:rsidR="00856DD7" w:rsidRDefault="00856DD7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for both persisting or non-persisting free-space, the allocations and de-allocations </w:t>
      </w:r>
      <w:r w:rsidR="00A777F9">
        <w:t>of file space function</w:t>
      </w:r>
      <w:r>
        <w:t xml:space="preserve"> as described </w:t>
      </w:r>
      <w:r w:rsidRPr="00927CE5">
        <w:t>for paged aggregation</w:t>
      </w:r>
      <w:r>
        <w:rPr>
          <w:i/>
        </w:rPr>
        <w:t>.</w:t>
      </w:r>
    </w:p>
    <w:p w14:paraId="412ED1D2" w14:textId="252E2259" w:rsidR="004E7EFB" w:rsidRPr="00927CE5" w:rsidRDefault="004E7EFB" w:rsidP="00927CE5">
      <w:pPr>
        <w:pStyle w:val="ListParagraph"/>
        <w:numPr>
          <w:ilvl w:val="0"/>
          <w:numId w:val="105"/>
        </w:numPr>
        <w:rPr>
          <w:i/>
        </w:rPr>
      </w:pPr>
      <w:proofErr w:type="spellStart"/>
      <w:r w:rsidRPr="00927CE5">
        <w:rPr>
          <w:i/>
        </w:rPr>
        <w:t>test_page_alignment</w:t>
      </w:r>
      <w:proofErr w:type="spellEnd"/>
      <w:r w:rsidRPr="00927CE5">
        <w:rPr>
          <w:i/>
        </w:rPr>
        <w:t>()</w:t>
      </w:r>
    </w:p>
    <w:p w14:paraId="33875315" w14:textId="6187B5D4" w:rsidR="004E7EFB" w:rsidRDefault="00856DD7" w:rsidP="00927CE5">
      <w:pPr>
        <w:pStyle w:val="ListParagraph"/>
        <w:numPr>
          <w:ilvl w:val="1"/>
          <w:numId w:val="105"/>
        </w:numPr>
      </w:pPr>
      <w:proofErr w:type="gramStart"/>
      <w:r>
        <w:t>verify</w:t>
      </w:r>
      <w:proofErr w:type="gramEnd"/>
      <w:r>
        <w:t xml:space="preserve"> that alignment set via H5Pset_alignment() or paged aggregation</w:t>
      </w:r>
      <w:r w:rsidR="00192685">
        <w:t xml:space="preserve"> strategy</w:t>
      </w:r>
      <w:r>
        <w:t xml:space="preserve"> work </w:t>
      </w:r>
      <w:r w:rsidR="0069125B">
        <w:t xml:space="preserve">as described </w:t>
      </w:r>
      <w:r w:rsidR="00A777F9">
        <w:t>for page aggregation.</w:t>
      </w:r>
    </w:p>
    <w:p w14:paraId="4C60A5E2" w14:textId="3BC14A6F" w:rsidR="007A7C32" w:rsidRDefault="00192685" w:rsidP="00927CE5">
      <w:r>
        <w:t xml:space="preserve">Tests in </w:t>
      </w:r>
      <w:proofErr w:type="spellStart"/>
      <w:r w:rsidR="007A7C32" w:rsidRPr="00927CE5">
        <w:rPr>
          <w:i/>
        </w:rPr>
        <w:t>tfile.c</w:t>
      </w:r>
      <w:proofErr w:type="spellEnd"/>
      <w:r w:rsidR="007A7C32">
        <w:t>:</w:t>
      </w:r>
    </w:p>
    <w:p w14:paraId="099C6170" w14:textId="4F52A994" w:rsidR="004E7EFB" w:rsidRDefault="004E7EFB" w:rsidP="00927CE5">
      <w:pPr>
        <w:pStyle w:val="ListParagraph"/>
        <w:numPr>
          <w:ilvl w:val="0"/>
          <w:numId w:val="106"/>
        </w:numPr>
        <w:rPr>
          <w:i/>
        </w:rPr>
      </w:pPr>
      <w:proofErr w:type="spellStart"/>
      <w:r w:rsidRPr="00927CE5">
        <w:rPr>
          <w:i/>
        </w:rPr>
        <w:t>test_userblock_alignment_paged</w:t>
      </w:r>
      <w:proofErr w:type="spellEnd"/>
      <w:r w:rsidRPr="00927CE5">
        <w:rPr>
          <w:i/>
        </w:rPr>
        <w:t>()</w:t>
      </w:r>
    </w:p>
    <w:p w14:paraId="5E51BFC3" w14:textId="416301AF" w:rsidR="00A31846" w:rsidRPr="00927CE5" w:rsidRDefault="003621AE" w:rsidP="00927CE5">
      <w:pPr>
        <w:pStyle w:val="ListParagraph"/>
        <w:numPr>
          <w:ilvl w:val="1"/>
          <w:numId w:val="106"/>
        </w:numPr>
        <w:rPr>
          <w:i/>
        </w:rPr>
      </w:pPr>
      <w:proofErr w:type="gramStart"/>
      <w:r>
        <w:t>verify</w:t>
      </w:r>
      <w:proofErr w:type="gramEnd"/>
      <w:r>
        <w:t xml:space="preserve"> that the public routines </w:t>
      </w:r>
      <w:r w:rsidRPr="00927CE5">
        <w:rPr>
          <w:i/>
        </w:rPr>
        <w:t>H5Pset_userblock</w:t>
      </w:r>
      <w:r>
        <w:t xml:space="preserve">, </w:t>
      </w:r>
      <w:r w:rsidRPr="00927CE5">
        <w:rPr>
          <w:i/>
        </w:rPr>
        <w:t>H5Pset_alignment</w:t>
      </w:r>
      <w:r>
        <w:t xml:space="preserve"> and paged aggregation work </w:t>
      </w:r>
      <w:r w:rsidR="00576C7C">
        <w:t>as expected</w:t>
      </w:r>
      <w:r>
        <w:t>.</w:t>
      </w:r>
    </w:p>
    <w:p w14:paraId="49F5D9E2" w14:textId="66BA9243" w:rsidR="00841E43" w:rsidRDefault="007A7C32" w:rsidP="00927CE5">
      <w:pPr>
        <w:pStyle w:val="ListParagraph"/>
        <w:numPr>
          <w:ilvl w:val="0"/>
          <w:numId w:val="106"/>
        </w:numPr>
        <w:rPr>
          <w:i/>
        </w:rPr>
      </w:pPr>
      <w:proofErr w:type="spellStart"/>
      <w:r w:rsidRPr="00927CE5">
        <w:rPr>
          <w:i/>
        </w:rPr>
        <w:t>test_filespace_info</w:t>
      </w:r>
      <w:proofErr w:type="spellEnd"/>
      <w:r w:rsidR="00841E43" w:rsidRPr="00927CE5">
        <w:rPr>
          <w:i/>
        </w:rPr>
        <w:t>()</w:t>
      </w:r>
    </w:p>
    <w:p w14:paraId="7138E4B2" w14:textId="175BBEF7" w:rsidR="00841E43" w:rsidRPr="00927CE5" w:rsidRDefault="00841E43" w:rsidP="00927CE5">
      <w:pPr>
        <w:pStyle w:val="ListParagraph"/>
        <w:numPr>
          <w:ilvl w:val="1"/>
          <w:numId w:val="106"/>
        </w:numPr>
        <w:rPr>
          <w:i/>
        </w:rPr>
      </w:pPr>
      <w:proofErr w:type="gramStart"/>
      <w:r>
        <w:t>verify</w:t>
      </w:r>
      <w:proofErr w:type="gramEnd"/>
      <w:r>
        <w:t xml:space="preserve"> that the public routines </w:t>
      </w:r>
      <w:r w:rsidRPr="00927CE5">
        <w:rPr>
          <w:i/>
        </w:rPr>
        <w:t>H5Pget/</w:t>
      </w:r>
      <w:proofErr w:type="spellStart"/>
      <w:r w:rsidRPr="00927CE5">
        <w:rPr>
          <w:i/>
        </w:rPr>
        <w:t>set_file_space</w:t>
      </w:r>
      <w:proofErr w:type="spellEnd"/>
      <w:r w:rsidRPr="00927CE5">
        <w:rPr>
          <w:i/>
        </w:rPr>
        <w:t xml:space="preserve"> strategy</w:t>
      </w:r>
      <w:r>
        <w:t xml:space="preserve"> and </w:t>
      </w:r>
      <w:r w:rsidRPr="00927CE5">
        <w:rPr>
          <w:i/>
        </w:rPr>
        <w:t>H5Pget/</w:t>
      </w:r>
      <w:proofErr w:type="spellStart"/>
      <w:r w:rsidRPr="00927CE5">
        <w:rPr>
          <w:i/>
        </w:rPr>
        <w:t>set_file_space_page_size</w:t>
      </w:r>
      <w:proofErr w:type="spellEnd"/>
      <w:r>
        <w:t xml:space="preserve"> work as expected.</w:t>
      </w:r>
    </w:p>
    <w:p w14:paraId="35B9C274" w14:textId="77777777" w:rsidR="006A73B4" w:rsidRPr="00927CE5" w:rsidRDefault="007A7C32" w:rsidP="00927CE5">
      <w:pPr>
        <w:pStyle w:val="ListParagraph"/>
        <w:numPr>
          <w:ilvl w:val="0"/>
          <w:numId w:val="106"/>
        </w:numPr>
        <w:rPr>
          <w:i/>
        </w:rPr>
      </w:pPr>
      <w:proofErr w:type="spellStart"/>
      <w:r w:rsidRPr="00927CE5">
        <w:rPr>
          <w:i/>
        </w:rPr>
        <w:t>test_file_freespace</w:t>
      </w:r>
      <w:proofErr w:type="spellEnd"/>
      <w:r w:rsidRPr="00927CE5">
        <w:rPr>
          <w:i/>
        </w:rPr>
        <w:t>()</w:t>
      </w:r>
    </w:p>
    <w:p w14:paraId="6CCFF4B7" w14:textId="1E1BBB86" w:rsidR="007A7C32" w:rsidRDefault="007A7C32" w:rsidP="00927CE5">
      <w:pPr>
        <w:pStyle w:val="ListParagraph"/>
        <w:numPr>
          <w:ilvl w:val="1"/>
          <w:numId w:val="106"/>
        </w:numPr>
      </w:pPr>
      <w:proofErr w:type="gramStart"/>
      <w:r>
        <w:t>verify</w:t>
      </w:r>
      <w:proofErr w:type="gramEnd"/>
      <w:r>
        <w:t xml:space="preserve"> </w:t>
      </w:r>
      <w:r w:rsidR="006A73B4">
        <w:t xml:space="preserve">that the public routine </w:t>
      </w:r>
      <w:r w:rsidRPr="00927CE5">
        <w:rPr>
          <w:i/>
        </w:rPr>
        <w:t>H5Fget_freespace()</w:t>
      </w:r>
      <w:r>
        <w:t xml:space="preserve"> </w:t>
      </w:r>
      <w:r w:rsidR="006A73B4">
        <w:t>returned the expected amount of free-space.</w:t>
      </w:r>
    </w:p>
    <w:p w14:paraId="4EE4031C" w14:textId="19D97A39" w:rsidR="006A73B4" w:rsidRPr="00927CE5" w:rsidRDefault="006A73B4" w:rsidP="00927CE5">
      <w:pPr>
        <w:pStyle w:val="ListParagraph"/>
        <w:numPr>
          <w:ilvl w:val="0"/>
          <w:numId w:val="106"/>
        </w:numPr>
        <w:rPr>
          <w:i/>
        </w:rPr>
      </w:pPr>
      <w:proofErr w:type="spellStart"/>
      <w:r w:rsidRPr="00927CE5">
        <w:rPr>
          <w:i/>
        </w:rPr>
        <w:t>test_sects_freespace</w:t>
      </w:r>
      <w:proofErr w:type="spellEnd"/>
      <w:r w:rsidRPr="00927CE5">
        <w:rPr>
          <w:i/>
        </w:rPr>
        <w:t>()</w:t>
      </w:r>
    </w:p>
    <w:p w14:paraId="00EBF710" w14:textId="082B5B09" w:rsidR="007A7C32" w:rsidRDefault="007A7C32" w:rsidP="00927CE5">
      <w:pPr>
        <w:pStyle w:val="ListParagraph"/>
        <w:numPr>
          <w:ilvl w:val="1"/>
          <w:numId w:val="106"/>
        </w:numPr>
      </w:pPr>
      <w:proofErr w:type="gramStart"/>
      <w:r>
        <w:t>verify</w:t>
      </w:r>
      <w:proofErr w:type="gramEnd"/>
      <w:r>
        <w:t xml:space="preserve"> </w:t>
      </w:r>
      <w:r w:rsidR="006A73B4">
        <w:t xml:space="preserve">that the public routine </w:t>
      </w:r>
      <w:r w:rsidRPr="00927CE5">
        <w:rPr>
          <w:i/>
        </w:rPr>
        <w:t>H5Fget_free_sections()</w:t>
      </w:r>
      <w:r w:rsidR="006A73B4">
        <w:t xml:space="preserve"> returned the expected information</w:t>
      </w:r>
      <w:r w:rsidR="006A73B4" w:rsidRPr="006A73B4">
        <w:t xml:space="preserve"> </w:t>
      </w:r>
      <w:r w:rsidR="0098426A">
        <w:t>for</w:t>
      </w:r>
      <w:r w:rsidR="006A73B4">
        <w:t xml:space="preserve"> free-space sections.</w:t>
      </w:r>
    </w:p>
    <w:p w14:paraId="0C64E813" w14:textId="76FF5BF4" w:rsidR="002539BC" w:rsidRPr="00E26CA2" w:rsidRDefault="002539BC" w:rsidP="00927CE5">
      <w:r>
        <w:t xml:space="preserve">The tests in </w:t>
      </w:r>
      <w:r w:rsidRPr="00927CE5">
        <w:rPr>
          <w:i/>
        </w:rPr>
        <w:t>test/</w:t>
      </w:r>
      <w:proofErr w:type="spellStart"/>
      <w:r w:rsidRPr="00927CE5">
        <w:rPr>
          <w:i/>
        </w:rPr>
        <w:t>dsets.c</w:t>
      </w:r>
      <w:proofErr w:type="spellEnd"/>
      <w:r w:rsidRPr="00927CE5">
        <w:rPr>
          <w:i/>
        </w:rPr>
        <w:t xml:space="preserve">, </w:t>
      </w:r>
      <w:r>
        <w:rPr>
          <w:i/>
        </w:rPr>
        <w:t>test/</w:t>
      </w:r>
      <w:proofErr w:type="spellStart"/>
      <w:r>
        <w:rPr>
          <w:i/>
        </w:rPr>
        <w:t>stab.c</w:t>
      </w:r>
      <w:proofErr w:type="spellEnd"/>
      <w:r>
        <w:rPr>
          <w:i/>
        </w:rPr>
        <w:t xml:space="preserve">, </w:t>
      </w:r>
      <w:r w:rsidR="00DF5C70">
        <w:t xml:space="preserve">and </w:t>
      </w:r>
      <w:r w:rsidR="00DF5C70" w:rsidRPr="00927CE5">
        <w:rPr>
          <w:i/>
        </w:rPr>
        <w:t>test/</w:t>
      </w:r>
      <w:proofErr w:type="spellStart"/>
      <w:r w:rsidR="00DF5C70" w:rsidRPr="00927CE5">
        <w:rPr>
          <w:i/>
        </w:rPr>
        <w:t>fheap.c</w:t>
      </w:r>
      <w:proofErr w:type="spellEnd"/>
      <w:r w:rsidR="00DF5C70">
        <w:t xml:space="preserve"> </w:t>
      </w:r>
      <w:r>
        <w:t>are modified to run with and without paged aggregation enabled.</w:t>
      </w:r>
    </w:p>
    <w:p w14:paraId="1B318BA8" w14:textId="38E178D3" w:rsidR="00B71ABC" w:rsidRPr="00B71ABC" w:rsidRDefault="00B71ABC">
      <w:pPr>
        <w:pStyle w:val="Heading1"/>
      </w:pPr>
      <w:bookmarkStart w:id="55" w:name="_Toc433020005"/>
      <w:r>
        <w:t>Documentation</w:t>
      </w:r>
      <w:bookmarkEnd w:id="55"/>
    </w:p>
    <w:p w14:paraId="4258F57D" w14:textId="77777777" w:rsidR="00BF2515" w:rsidRDefault="00BF2515" w:rsidP="00BF2515">
      <w:r>
        <w:t>Add reference manual entries for the following two new public routines:</w:t>
      </w:r>
    </w:p>
    <w:p w14:paraId="69CE9473" w14:textId="4B027B02" w:rsidR="00BF2515" w:rsidRPr="002775C0" w:rsidRDefault="00BF2515" w:rsidP="00BF2515">
      <w:pPr>
        <w:pStyle w:val="ListParagraph"/>
        <w:numPr>
          <w:ilvl w:val="0"/>
          <w:numId w:val="56"/>
        </w:numPr>
        <w:rPr>
          <w:i/>
        </w:rPr>
      </w:pPr>
      <w:r w:rsidRPr="002775C0">
        <w:rPr>
          <w:i/>
        </w:rPr>
        <w:t>H5Pset</w:t>
      </w:r>
      <w:r w:rsidR="002009AF">
        <w:rPr>
          <w:i/>
        </w:rPr>
        <w:t>/</w:t>
      </w:r>
      <w:proofErr w:type="spellStart"/>
      <w:r w:rsidR="002009AF">
        <w:rPr>
          <w:i/>
        </w:rPr>
        <w:t>get</w:t>
      </w:r>
      <w:r w:rsidRPr="002775C0">
        <w:rPr>
          <w:i/>
        </w:rPr>
        <w:t>_file_space_</w:t>
      </w:r>
      <w:r>
        <w:rPr>
          <w:i/>
        </w:rPr>
        <w:t>page</w:t>
      </w:r>
      <w:r w:rsidRPr="002775C0">
        <w:rPr>
          <w:i/>
        </w:rPr>
        <w:t>_size</w:t>
      </w:r>
      <w:proofErr w:type="spellEnd"/>
    </w:p>
    <w:p w14:paraId="27187ECC" w14:textId="77777777" w:rsidR="00BF2515" w:rsidRDefault="00BF2515" w:rsidP="00BF2515">
      <w:pPr>
        <w:pStyle w:val="ListParagraph"/>
        <w:numPr>
          <w:ilvl w:val="0"/>
          <w:numId w:val="47"/>
        </w:numPr>
      </w:pPr>
      <w:r w:rsidRPr="00A25118">
        <w:rPr>
          <w:i/>
        </w:rPr>
        <w:t>H5P</w:t>
      </w:r>
      <w:r>
        <w:rPr>
          <w:i/>
        </w:rPr>
        <w:t>s</w:t>
      </w:r>
      <w:r w:rsidRPr="00A25118">
        <w:rPr>
          <w:i/>
        </w:rPr>
        <w:t>et/</w:t>
      </w:r>
      <w:proofErr w:type="spellStart"/>
      <w:r>
        <w:rPr>
          <w:i/>
        </w:rPr>
        <w:t>g</w:t>
      </w:r>
      <w:r w:rsidRPr="00A25118">
        <w:rPr>
          <w:i/>
        </w:rPr>
        <w:t>et_file_space</w:t>
      </w:r>
      <w:r>
        <w:rPr>
          <w:i/>
        </w:rPr>
        <w:t>_strategy</w:t>
      </w:r>
      <w:proofErr w:type="spellEnd"/>
    </w:p>
    <w:p w14:paraId="1C04F3C7" w14:textId="6FAA5DB9" w:rsidR="002009AF" w:rsidRPr="00A80BC1" w:rsidRDefault="002009AF" w:rsidP="00927CE5">
      <w:r>
        <w:t xml:space="preserve">Update the following reference manual entries about the changes described previously </w:t>
      </w:r>
      <w:r w:rsidR="005172E2">
        <w:t>due to paged aggregation</w:t>
      </w:r>
      <w:r>
        <w:t>:</w:t>
      </w:r>
    </w:p>
    <w:p w14:paraId="695C8817" w14:textId="192B260C" w:rsidR="00BF2515" w:rsidRDefault="004E6809" w:rsidP="00BF2515">
      <w:pPr>
        <w:pStyle w:val="ListParagraph"/>
        <w:numPr>
          <w:ilvl w:val="0"/>
          <w:numId w:val="47"/>
        </w:numPr>
        <w:rPr>
          <w:i/>
        </w:rPr>
      </w:pPr>
      <w:r>
        <w:rPr>
          <w:i/>
        </w:rPr>
        <w:t>H5Pset</w:t>
      </w:r>
      <w:r w:rsidR="00BF2515" w:rsidRPr="00A25118">
        <w:rPr>
          <w:i/>
        </w:rPr>
        <w:t>_alignment</w:t>
      </w:r>
    </w:p>
    <w:p w14:paraId="6061B0C9" w14:textId="77777777" w:rsidR="00BF2515" w:rsidRPr="00B922C4" w:rsidRDefault="00BF2515" w:rsidP="00BF2515">
      <w:pPr>
        <w:pStyle w:val="ListParagraph"/>
        <w:numPr>
          <w:ilvl w:val="0"/>
          <w:numId w:val="47"/>
        </w:numPr>
      </w:pPr>
      <w:r>
        <w:t xml:space="preserve">Tools:  </w:t>
      </w:r>
      <w:r w:rsidRPr="00B922C4">
        <w:rPr>
          <w:i/>
        </w:rPr>
        <w:t>h5repack</w:t>
      </w:r>
      <w:r>
        <w:t xml:space="preserve">, </w:t>
      </w:r>
      <w:r w:rsidRPr="00B922C4">
        <w:rPr>
          <w:i/>
        </w:rPr>
        <w:t>h5dump</w:t>
      </w:r>
      <w:r>
        <w:t xml:space="preserve">, </w:t>
      </w:r>
      <w:r w:rsidRPr="00B922C4">
        <w:rPr>
          <w:i/>
        </w:rPr>
        <w:t>h5stat</w:t>
      </w:r>
    </w:p>
    <w:p w14:paraId="1EC80A81" w14:textId="0BADE536" w:rsidR="00BF2515" w:rsidRDefault="00FA1DF1" w:rsidP="00BF2515">
      <w:pPr>
        <w:pStyle w:val="ListParagraph"/>
        <w:numPr>
          <w:ilvl w:val="0"/>
          <w:numId w:val="47"/>
        </w:numPr>
      </w:pPr>
      <w:r>
        <w:rPr>
          <w:i/>
        </w:rPr>
        <w:t xml:space="preserve">Version 1 </w:t>
      </w:r>
      <w:r w:rsidR="00BF2515" w:rsidRPr="002775C0">
        <w:rPr>
          <w:i/>
        </w:rPr>
        <w:t>File Space Info</w:t>
      </w:r>
      <w:r w:rsidR="00BF2515">
        <w:t xml:space="preserve"> message in </w:t>
      </w:r>
      <w:r w:rsidR="00BF2515" w:rsidRPr="002775C0">
        <w:rPr>
          <w:i/>
        </w:rPr>
        <w:t>HDF5 File Format Specification</w:t>
      </w:r>
      <w:r w:rsidR="00BF2515">
        <w:t xml:space="preserve"> </w:t>
      </w:r>
    </w:p>
    <w:p w14:paraId="201EAC4C" w14:textId="162A5D4A" w:rsidR="00C57455" w:rsidRDefault="00A777F9" w:rsidP="00927CE5">
      <w:pPr>
        <w:pStyle w:val="ListParagraph"/>
        <w:numPr>
          <w:ilvl w:val="0"/>
          <w:numId w:val="47"/>
        </w:numPr>
      </w:pPr>
      <w:r>
        <w:t>Modify</w:t>
      </w:r>
      <w:r w:rsidR="00BF2515">
        <w:t xml:space="preserve"> description in </w:t>
      </w:r>
      <w:r w:rsidR="00BF2515" w:rsidRPr="00A25118">
        <w:rPr>
          <w:i/>
        </w:rPr>
        <w:t>HDF5 File Space Management</w:t>
      </w:r>
      <w:r>
        <w:rPr>
          <w:i/>
        </w:rPr>
        <w:t xml:space="preserve"> </w:t>
      </w:r>
      <w:r>
        <w:t xml:space="preserve">to reflect file space </w:t>
      </w:r>
      <w:r w:rsidR="005172E2">
        <w:t xml:space="preserve">handling </w:t>
      </w:r>
      <w:r>
        <w:t>strategies</w:t>
      </w:r>
      <w:r w:rsidR="005172E2">
        <w:t xml:space="preserve"> due to paged aggregation</w:t>
      </w:r>
    </w:p>
    <w:p w14:paraId="25B3EB46" w14:textId="77777777" w:rsidR="00DC663B" w:rsidRDefault="00DC663B" w:rsidP="00927CE5">
      <w:pPr>
        <w:pStyle w:val="Heading1"/>
      </w:pPr>
      <w:bookmarkStart w:id="56" w:name="_Toc433020006"/>
      <w:r>
        <w:t>Backward/Forward Compatibility</w:t>
      </w:r>
      <w:bookmarkEnd w:id="56"/>
    </w:p>
    <w:p w14:paraId="43770768" w14:textId="7F590D7F" w:rsidR="00411F17" w:rsidRDefault="00FE7720" w:rsidP="00927CE5">
      <w:r>
        <w:t xml:space="preserve">The first compatibility issue </w:t>
      </w:r>
      <w:r w:rsidR="00DD71D8">
        <w:t>concerns</w:t>
      </w:r>
      <w:r>
        <w:t xml:space="preserve"> </w:t>
      </w:r>
      <w:r w:rsidR="00DD71D8">
        <w:t>HDF5</w:t>
      </w:r>
      <w:r w:rsidR="00411F17">
        <w:t xml:space="preserve"> 1.10.0</w:t>
      </w:r>
      <w:r>
        <w:t>,</w:t>
      </w:r>
      <w:r w:rsidR="00411F17">
        <w:t xml:space="preserve"> </w:t>
      </w:r>
      <w:r>
        <w:t xml:space="preserve">which </w:t>
      </w:r>
      <w:r w:rsidR="00DD71D8">
        <w:t>was released</w:t>
      </w:r>
      <w:r w:rsidR="00411F17">
        <w:t xml:space="preserve"> with </w:t>
      </w:r>
      <w:r w:rsidR="005172E2">
        <w:t>the</w:t>
      </w:r>
      <w:r w:rsidR="007A2890">
        <w:t xml:space="preserve"> </w:t>
      </w:r>
      <w:r w:rsidR="00411F17">
        <w:t xml:space="preserve">file </w:t>
      </w:r>
      <w:r w:rsidR="00DD71D8">
        <w:t xml:space="preserve">free </w:t>
      </w:r>
      <w:r w:rsidR="00411F17">
        <w:t xml:space="preserve">space </w:t>
      </w:r>
      <w:r w:rsidR="00DD71D8">
        <w:t xml:space="preserve">management </w:t>
      </w:r>
      <w:r w:rsidR="00411F17">
        <w:t>as described in section 2</w:t>
      </w:r>
      <w:r>
        <w:t>.  For</w:t>
      </w:r>
      <w:r w:rsidR="00CF2348">
        <w:t xml:space="preserve"> release 1.10.1, </w:t>
      </w:r>
      <w:r w:rsidR="00411F17">
        <w:t xml:space="preserve">paged aggregation as described in </w:t>
      </w:r>
      <w:r w:rsidR="002D0223">
        <w:t>this RFC</w:t>
      </w:r>
      <w:r w:rsidR="00411F17">
        <w:t xml:space="preserve"> </w:t>
      </w:r>
      <w:r w:rsidR="00CF2348">
        <w:t>will be used instead</w:t>
      </w:r>
      <w:r w:rsidR="00411F17">
        <w:t xml:space="preserve">. </w:t>
      </w:r>
      <w:r w:rsidR="00DD71D8">
        <w:t xml:space="preserve">In </w:t>
      </w:r>
      <w:r>
        <w:t>the following description, we</w:t>
      </w:r>
      <w:r w:rsidR="002D0223">
        <w:t xml:space="preserve"> refer </w:t>
      </w:r>
      <w:r w:rsidR="00DD71D8">
        <w:t xml:space="preserve">to </w:t>
      </w:r>
      <w:r w:rsidR="002D0223">
        <w:t xml:space="preserve">the file space </w:t>
      </w:r>
      <w:r w:rsidR="00DD71D8">
        <w:t xml:space="preserve">management </w:t>
      </w:r>
      <w:r w:rsidR="002D0223">
        <w:t xml:space="preserve">in release 1.10.0 as </w:t>
      </w:r>
      <w:r w:rsidR="0021009E">
        <w:t xml:space="preserve">the </w:t>
      </w:r>
      <w:r w:rsidR="002D0223">
        <w:t xml:space="preserve">old method and </w:t>
      </w:r>
      <w:r w:rsidR="00DD71D8">
        <w:t>that</w:t>
      </w:r>
      <w:r w:rsidR="002D0223">
        <w:t xml:space="preserve"> in release 1.10.1 as the new method.</w:t>
      </w:r>
      <w:r>
        <w:t xml:space="preserve">  The compatibility issue will be addressed as below:</w:t>
      </w:r>
    </w:p>
    <w:p w14:paraId="518A21BA" w14:textId="2171E419" w:rsidR="002D0223" w:rsidRDefault="00411F17" w:rsidP="00927CE5">
      <w:pPr>
        <w:pStyle w:val="ListParagraph"/>
        <w:numPr>
          <w:ilvl w:val="0"/>
          <w:numId w:val="151"/>
        </w:numPr>
      </w:pPr>
      <w:r>
        <w:t>The public routine</w:t>
      </w:r>
      <w:r w:rsidR="002009AF">
        <w:t>s</w:t>
      </w:r>
      <w:r w:rsidRPr="00411F17">
        <w:rPr>
          <w:i/>
        </w:rPr>
        <w:t xml:space="preserve"> </w:t>
      </w:r>
      <w:r w:rsidRPr="00DA1544">
        <w:rPr>
          <w:i/>
        </w:rPr>
        <w:t>H5P</w:t>
      </w:r>
      <w:r>
        <w:rPr>
          <w:i/>
        </w:rPr>
        <w:t>set/</w:t>
      </w:r>
      <w:proofErr w:type="spellStart"/>
      <w:r>
        <w:rPr>
          <w:i/>
        </w:rPr>
        <w:t>get_file_</w:t>
      </w:r>
      <w:proofErr w:type="gramStart"/>
      <w:r>
        <w:rPr>
          <w:i/>
        </w:rPr>
        <w:t>space</w:t>
      </w:r>
      <w:proofErr w:type="spellEnd"/>
      <w:r w:rsidR="00207BBE">
        <w:rPr>
          <w:i/>
        </w:rPr>
        <w:t>(</w:t>
      </w:r>
      <w:proofErr w:type="gramEnd"/>
      <w:r w:rsidR="00207BBE">
        <w:rPr>
          <w:i/>
        </w:rPr>
        <w:t>)</w:t>
      </w:r>
      <w:r>
        <w:t xml:space="preserve"> will be deprecated in release 1.10.1.</w:t>
      </w:r>
    </w:p>
    <w:p w14:paraId="14F03009" w14:textId="293F01B7" w:rsidR="002D0223" w:rsidRDefault="002D0223" w:rsidP="00927CE5">
      <w:pPr>
        <w:pStyle w:val="ListParagraph"/>
        <w:numPr>
          <w:ilvl w:val="0"/>
          <w:numId w:val="151"/>
        </w:numPr>
      </w:pPr>
      <w:r>
        <w:t xml:space="preserve">When opening a file that is created under release 1.10.0 with the old method, the library will read the old </w:t>
      </w:r>
      <w:r w:rsidR="00FE7720" w:rsidRPr="00BD4313">
        <w:rPr>
          <w:i/>
        </w:rPr>
        <w:t>File Space I</w:t>
      </w:r>
      <w:r w:rsidRPr="00927CE5">
        <w:rPr>
          <w:i/>
        </w:rPr>
        <w:t>nfo</w:t>
      </w:r>
      <w:r>
        <w:t xml:space="preserve"> message </w:t>
      </w:r>
      <w:r w:rsidR="005172E2">
        <w:t xml:space="preserve">with version 0 </w:t>
      </w:r>
      <w:r>
        <w:t xml:space="preserve">and map the information to the new </w:t>
      </w:r>
      <w:r w:rsidR="0018718F">
        <w:rPr>
          <w:i/>
        </w:rPr>
        <w:t>File</w:t>
      </w:r>
      <w:r w:rsidR="0018718F" w:rsidRPr="00BD4313">
        <w:rPr>
          <w:i/>
        </w:rPr>
        <w:t xml:space="preserve"> Space In</w:t>
      </w:r>
      <w:r w:rsidRPr="00927CE5">
        <w:rPr>
          <w:i/>
        </w:rPr>
        <w:t>fo</w:t>
      </w:r>
      <w:r>
        <w:t xml:space="preserve"> message</w:t>
      </w:r>
      <w:r w:rsidR="005172E2">
        <w:t xml:space="preserve"> with version 1</w:t>
      </w:r>
      <w:r>
        <w:t xml:space="preserve">.  Then the library will delete the old message and create the </w:t>
      </w:r>
      <w:r w:rsidR="0021009E">
        <w:t xml:space="preserve">new </w:t>
      </w:r>
      <w:r>
        <w:t>message with the mapped information in the superblock extension.</w:t>
      </w:r>
      <w:r w:rsidR="000E6D58">
        <w:t xml:space="preserve">  </w:t>
      </w:r>
      <w:r w:rsidR="0021009E">
        <w:t xml:space="preserve">This means the file will have the </w:t>
      </w:r>
      <w:r w:rsidR="005172E2">
        <w:t>version 1</w:t>
      </w:r>
      <w:r w:rsidR="0021009E">
        <w:t xml:space="preserve"> </w:t>
      </w:r>
      <w:r w:rsidR="0018718F">
        <w:rPr>
          <w:i/>
        </w:rPr>
        <w:t>File</w:t>
      </w:r>
      <w:r w:rsidR="0018718F" w:rsidRPr="00BD4313">
        <w:rPr>
          <w:i/>
        </w:rPr>
        <w:t xml:space="preserve"> Space I</w:t>
      </w:r>
      <w:r w:rsidR="0021009E" w:rsidRPr="00927CE5">
        <w:rPr>
          <w:i/>
        </w:rPr>
        <w:t>nfo</w:t>
      </w:r>
      <w:r w:rsidR="0021009E">
        <w:t xml:space="preserve"> message from this point on</w:t>
      </w:r>
      <w:r w:rsidR="000E6D58">
        <w:t>.</w:t>
      </w:r>
    </w:p>
    <w:p w14:paraId="2D2D2AB9" w14:textId="38CCD473" w:rsidR="0018718F" w:rsidRPr="00BD4313" w:rsidRDefault="0018718F" w:rsidP="00927CE5">
      <w:pPr>
        <w:pStyle w:val="ListParagraph"/>
        <w:numPr>
          <w:ilvl w:val="0"/>
          <w:numId w:val="151"/>
        </w:numPr>
      </w:pPr>
      <w:r>
        <w:t>Generate HDF5 files with the old method under library release 1.10.0.  File a bug report about the format change and deposit the files there for future reference.</w:t>
      </w:r>
    </w:p>
    <w:p w14:paraId="025599F3" w14:textId="43AF9AD3" w:rsidR="008C0928" w:rsidRDefault="000E6D58" w:rsidP="00927CE5">
      <w:r>
        <w:t>Another</w:t>
      </w:r>
      <w:r w:rsidR="007C37C8">
        <w:t xml:space="preserve"> compatibility issue is the possibility of a</w:t>
      </w:r>
      <w:r w:rsidR="008C0928">
        <w:t xml:space="preserve"> round trip </w:t>
      </w:r>
      <w:r w:rsidR="0018718F">
        <w:t xml:space="preserve">scenario </w:t>
      </w:r>
      <w:r w:rsidR="0021009E">
        <w:t>between</w:t>
      </w:r>
      <w:r>
        <w:t xml:space="preserve"> </w:t>
      </w:r>
      <w:r w:rsidR="007C37C8">
        <w:t xml:space="preserve">library </w:t>
      </w:r>
      <w:r>
        <w:t>release</w:t>
      </w:r>
      <w:r w:rsidR="007C37C8">
        <w:t xml:space="preserve"> </w:t>
      </w:r>
      <w:r>
        <w:t xml:space="preserve">1.10.1 </w:t>
      </w:r>
      <w:r w:rsidR="0021009E">
        <w:t>that supports the new method and library release</w:t>
      </w:r>
      <w:r w:rsidR="002009AF">
        <w:t>s</w:t>
      </w:r>
      <w:r>
        <w:t xml:space="preserve"> like 1.8</w:t>
      </w:r>
      <w:r w:rsidR="007C37C8">
        <w:t xml:space="preserve"> that do not </w:t>
      </w:r>
      <w:r>
        <w:t>understand the new method</w:t>
      </w:r>
      <w:r w:rsidR="0021009E">
        <w:t>:</w:t>
      </w:r>
      <w:r w:rsidR="007C37C8">
        <w:t xml:space="preserve"> </w:t>
      </w:r>
    </w:p>
    <w:p w14:paraId="656BF8CD" w14:textId="7A5C192E" w:rsidR="0021009E" w:rsidRDefault="0021009E" w:rsidP="00927CE5">
      <w:pPr>
        <w:pStyle w:val="ListParagraph"/>
        <w:numPr>
          <w:ilvl w:val="0"/>
          <w:numId w:val="152"/>
        </w:numPr>
      </w:pPr>
      <w:r>
        <w:t>Create a</w:t>
      </w:r>
      <w:r w:rsidR="005172E2">
        <w:t>n HDF5</w:t>
      </w:r>
      <w:r>
        <w:t xml:space="preserve"> file and dataset under library release 1.10.1</w:t>
      </w:r>
    </w:p>
    <w:p w14:paraId="1CEE0368" w14:textId="3A3EFD36" w:rsidR="0021009E" w:rsidRDefault="0021009E" w:rsidP="00927CE5">
      <w:pPr>
        <w:pStyle w:val="ListParagraph"/>
        <w:numPr>
          <w:ilvl w:val="0"/>
          <w:numId w:val="152"/>
        </w:numPr>
      </w:pPr>
      <w:r>
        <w:t xml:space="preserve">Open the </w:t>
      </w:r>
      <w:r w:rsidR="005172E2">
        <w:t xml:space="preserve">HDF5 </w:t>
      </w:r>
      <w:r>
        <w:t>file and modify the dataset under library release 1.8</w:t>
      </w:r>
    </w:p>
    <w:p w14:paraId="234F1D16" w14:textId="1D84D211" w:rsidR="0021009E" w:rsidRDefault="0021009E" w:rsidP="00927CE5">
      <w:pPr>
        <w:pStyle w:val="ListParagraph"/>
        <w:numPr>
          <w:ilvl w:val="0"/>
          <w:numId w:val="152"/>
        </w:numPr>
      </w:pPr>
      <w:r>
        <w:t xml:space="preserve">Open the </w:t>
      </w:r>
      <w:r w:rsidR="005172E2">
        <w:t xml:space="preserve">HDF5 </w:t>
      </w:r>
      <w:r>
        <w:t>file and modify the dataset again under library release 1.10.1</w:t>
      </w:r>
    </w:p>
    <w:p w14:paraId="75343F61" w14:textId="2405BA50" w:rsidR="009439B4" w:rsidRPr="00DC663B" w:rsidRDefault="00196B1F" w:rsidP="00927CE5">
      <w:r>
        <w:t>This</w:t>
      </w:r>
      <w:r w:rsidR="007C37C8">
        <w:t xml:space="preserve"> issue is </w:t>
      </w:r>
      <w:r>
        <w:t>addressed by enabling</w:t>
      </w:r>
      <w:r w:rsidR="007C37C8">
        <w:t xml:space="preserve"> the H5O_MSG_FLAG_MARK_IF_UNKNOWN flag </w:t>
      </w:r>
      <w:r w:rsidR="008C0928">
        <w:t>in</w:t>
      </w:r>
      <w:r w:rsidR="007C37C8">
        <w:t xml:space="preserve"> the </w:t>
      </w:r>
      <w:r w:rsidR="007C37C8" w:rsidRPr="00927CE5">
        <w:rPr>
          <w:i/>
        </w:rPr>
        <w:t>File Space Info</w:t>
      </w:r>
      <w:r w:rsidR="007C37C8">
        <w:t xml:space="preserve"> message when a file </w:t>
      </w:r>
      <w:r w:rsidR="0021009E">
        <w:t>is created under library release 1.10.1</w:t>
      </w:r>
      <w:r w:rsidR="007C37C8">
        <w:t>.  When</w:t>
      </w:r>
      <w:r w:rsidR="0001440B">
        <w:t xml:space="preserve"> the</w:t>
      </w:r>
      <w:r w:rsidR="008C0928">
        <w:t xml:space="preserve"> </w:t>
      </w:r>
      <w:r w:rsidR="0021009E">
        <w:t xml:space="preserve">1.8 </w:t>
      </w:r>
      <w:r w:rsidR="008C0928">
        <w:t xml:space="preserve">library opens the file, it will </w:t>
      </w:r>
      <w:r w:rsidR="009439B4">
        <w:t xml:space="preserve">mark the </w:t>
      </w:r>
      <w:r w:rsidR="009439B4" w:rsidRPr="008C0928">
        <w:rPr>
          <w:i/>
        </w:rPr>
        <w:t>File Space Info</w:t>
      </w:r>
      <w:r w:rsidR="009439B4">
        <w:t xml:space="preserve"> message as unknown by setting </w:t>
      </w:r>
      <w:r w:rsidR="008C0928">
        <w:t>the H5O_MSG_FLAG_WAS_UNKNOWN flag.  Later on,</w:t>
      </w:r>
      <w:r w:rsidR="00BF1C31">
        <w:t xml:space="preserve"> </w:t>
      </w:r>
      <w:r w:rsidR="0021009E">
        <w:t>when</w:t>
      </w:r>
      <w:r w:rsidR="001C1371">
        <w:t xml:space="preserve"> the </w:t>
      </w:r>
      <w:r w:rsidR="0021009E">
        <w:t xml:space="preserve">1.10.1 </w:t>
      </w:r>
      <w:r w:rsidR="001C1371">
        <w:t xml:space="preserve">library </w:t>
      </w:r>
      <w:r w:rsidR="00BF1C31">
        <w:t>opens</w:t>
      </w:r>
      <w:r w:rsidR="001C1371">
        <w:t xml:space="preserve"> the file</w:t>
      </w:r>
      <w:r w:rsidR="0018718F">
        <w:t xml:space="preserve"> again</w:t>
      </w:r>
      <w:r w:rsidR="001C1371">
        <w:t xml:space="preserve">, it will detect </w:t>
      </w:r>
      <w:r w:rsidR="00BF1C31">
        <w:t>the flag</w:t>
      </w:r>
      <w:r w:rsidR="001C1371">
        <w:t xml:space="preserve"> </w:t>
      </w:r>
      <w:r w:rsidR="009439B4">
        <w:t xml:space="preserve">being set </w:t>
      </w:r>
      <w:r w:rsidR="001C1371">
        <w:t xml:space="preserve">and will </w:t>
      </w:r>
      <w:r w:rsidR="0021009E">
        <w:t>operate with the library default file space handling</w:t>
      </w:r>
      <w:r w:rsidR="00BF1C31">
        <w:t>.</w:t>
      </w:r>
    </w:p>
    <w:p w14:paraId="67BAD9CB" w14:textId="06423065" w:rsidR="00C556EE" w:rsidRDefault="00C556EE">
      <w:pPr>
        <w:pStyle w:val="Heading1"/>
      </w:pPr>
      <w:bookmarkStart w:id="57" w:name="_Toc433020007"/>
      <w:r>
        <w:t>Limitations</w:t>
      </w:r>
      <w:bookmarkEnd w:id="57"/>
    </w:p>
    <w:p w14:paraId="2F3747E9" w14:textId="65788529" w:rsidR="002539BC" w:rsidRDefault="007B174F" w:rsidP="00927CE5">
      <w:r>
        <w:t>Currently, when multi/split driver is used in combination with paged aggregation strategy and/or persist</w:t>
      </w:r>
      <w:r w:rsidR="0001440B">
        <w:t>ent</w:t>
      </w:r>
      <w:r>
        <w:t xml:space="preserve"> free-space, file creation/open will fail.</w:t>
      </w:r>
    </w:p>
    <w:p w14:paraId="5B233FAA" w14:textId="4035672F" w:rsidR="008F3C1A" w:rsidRDefault="008F3C1A" w:rsidP="008F3C1A">
      <w:pPr>
        <w:pStyle w:val="Heading1"/>
      </w:pPr>
      <w:bookmarkStart w:id="58" w:name="_Toc433020008"/>
      <w:r>
        <w:t xml:space="preserve">A </w:t>
      </w:r>
      <w:r w:rsidR="00620AD0">
        <w:t xml:space="preserve">New </w:t>
      </w:r>
      <w:r>
        <w:t xml:space="preserve">Solution </w:t>
      </w:r>
      <w:proofErr w:type="gramStart"/>
      <w:r w:rsidR="00B70558">
        <w:t>For</w:t>
      </w:r>
      <w:proofErr w:type="gramEnd"/>
      <w:r w:rsidR="00B70558">
        <w:t xml:space="preserve"> Shutting Down Free-space Managers</w:t>
      </w:r>
      <w:bookmarkEnd w:id="58"/>
    </w:p>
    <w:p w14:paraId="7216179C" w14:textId="4726BCDD" w:rsidR="004A56B7" w:rsidRDefault="009515AE" w:rsidP="008F3C1A">
      <w:r>
        <w:t>Section</w:t>
      </w:r>
      <w:r w:rsidR="005A1747">
        <w:t xml:space="preserve"> 10 and section 11 </w:t>
      </w:r>
      <w:r>
        <w:t xml:space="preserve">describes </w:t>
      </w:r>
      <w:r w:rsidR="008F3C1A">
        <w:t xml:space="preserve">a </w:t>
      </w:r>
      <w:r w:rsidR="00B64AD7">
        <w:t>temporary fix</w:t>
      </w:r>
      <w:r w:rsidR="008F3C1A">
        <w:t xml:space="preserve"> to </w:t>
      </w:r>
      <w:r w:rsidR="008E4F4C">
        <w:t>avoid</w:t>
      </w:r>
      <w:r w:rsidR="001A566D">
        <w:t xml:space="preserve"> the </w:t>
      </w:r>
      <w:r w:rsidR="008E4F4C">
        <w:t xml:space="preserve">potential </w:t>
      </w:r>
      <w:r w:rsidR="001A566D">
        <w:t xml:space="preserve">infinite loop problem when allocating file space for the </w:t>
      </w:r>
      <w:proofErr w:type="gramStart"/>
      <w:r w:rsidR="001A566D">
        <w:t>meta</w:t>
      </w:r>
      <w:proofErr w:type="gramEnd"/>
      <w:r w:rsidR="001A566D">
        <w:t xml:space="preserve"> data of the self-referential free-space managers</w:t>
      </w:r>
      <w:r w:rsidR="008E4F4C">
        <w:t xml:space="preserve"> at file closing.</w:t>
      </w:r>
      <w:r w:rsidR="00797880">
        <w:t xml:space="preserve">  </w:t>
      </w:r>
      <w:r w:rsidR="00BE2132">
        <w:t>In this section, w</w:t>
      </w:r>
      <w:r>
        <w:t xml:space="preserve">e propose a </w:t>
      </w:r>
      <w:r w:rsidR="004A56B7">
        <w:t>solution to</w:t>
      </w:r>
      <w:r w:rsidR="00BE2132">
        <w:t xml:space="preserve"> properly </w:t>
      </w:r>
      <w:r w:rsidR="004C366B">
        <w:t>settle</w:t>
      </w:r>
      <w:r w:rsidR="004A56B7">
        <w:t xml:space="preserve"> this infinite loop issue by </w:t>
      </w:r>
      <w:r w:rsidR="00B435DF">
        <w:t>not</w:t>
      </w:r>
      <w:r w:rsidR="004A56B7">
        <w:t xml:space="preserve"> allowing the allocation of section info to shrink in size</w:t>
      </w:r>
      <w:r w:rsidR="004E3213">
        <w:t xml:space="preserve"> at file close</w:t>
      </w:r>
      <w:r w:rsidR="004A56B7">
        <w:t>.</w:t>
      </w:r>
      <w:r w:rsidR="00B435DF">
        <w:t xml:space="preserve">  This</w:t>
      </w:r>
      <w:r w:rsidR="004E3213">
        <w:t xml:space="preserve"> means when allocating file space for the section info with a specified size </w:t>
      </w:r>
      <w:r w:rsidR="00B435DF" w:rsidRPr="003B01FE">
        <w:rPr>
          <w:i/>
        </w:rPr>
        <w:t>x</w:t>
      </w:r>
      <w:r w:rsidR="004E3213">
        <w:t xml:space="preserve">, if the section info shrinks in size </w:t>
      </w:r>
      <w:r w:rsidR="00DF2512">
        <w:t>during</w:t>
      </w:r>
      <w:r w:rsidR="004E3213">
        <w:t xml:space="preserve"> the process, the </w:t>
      </w:r>
      <w:r w:rsidR="00DF2512">
        <w:t>initial</w:t>
      </w:r>
      <w:r w:rsidR="004E3213">
        <w:t xml:space="preserve"> size </w:t>
      </w:r>
      <w:r w:rsidR="00B435DF" w:rsidRPr="003B01FE">
        <w:rPr>
          <w:i/>
        </w:rPr>
        <w:t>x</w:t>
      </w:r>
      <w:r w:rsidR="004E3213">
        <w:t xml:space="preserve"> will be </w:t>
      </w:r>
      <w:r w:rsidR="00DF2512">
        <w:t>retained</w:t>
      </w:r>
      <w:r w:rsidR="000C52B4">
        <w:t xml:space="preserve"> and the</w:t>
      </w:r>
      <w:r w:rsidR="004C366B">
        <w:t xml:space="preserve"> </w:t>
      </w:r>
      <w:r w:rsidR="000C52B4">
        <w:t xml:space="preserve">section info </w:t>
      </w:r>
      <w:r w:rsidR="00DF2512">
        <w:t xml:space="preserve">allocated </w:t>
      </w:r>
      <w:r w:rsidR="00AD4086">
        <w:t>may</w:t>
      </w:r>
      <w:r w:rsidR="000C52B4">
        <w:t xml:space="preserve"> be larger than what is actually needed. </w:t>
      </w:r>
      <w:r w:rsidR="004C366B">
        <w:t xml:space="preserve">This fix will settle the allocation of </w:t>
      </w:r>
      <w:proofErr w:type="gramStart"/>
      <w:r w:rsidR="004C366B">
        <w:t>meta</w:t>
      </w:r>
      <w:proofErr w:type="gramEnd"/>
      <w:r w:rsidR="004C366B">
        <w:t xml:space="preserve"> data for self-referential free-space managers within a few passes.</w:t>
      </w:r>
    </w:p>
    <w:p w14:paraId="7A689C8C" w14:textId="5C62A781" w:rsidR="00555EB4" w:rsidRDefault="004C366B">
      <w:r>
        <w:t>The following</w:t>
      </w:r>
      <w:r w:rsidR="0093228A">
        <w:t xml:space="preserve"> </w:t>
      </w:r>
      <w:r w:rsidR="00795B28">
        <w:t>five</w:t>
      </w:r>
      <w:r w:rsidR="0093228A">
        <w:t xml:space="preserve"> areas are identified for the </w:t>
      </w:r>
      <w:r>
        <w:t>implement</w:t>
      </w:r>
      <w:r w:rsidR="00795B28">
        <w:t xml:space="preserve">ation </w:t>
      </w:r>
      <w:r w:rsidR="0093228A">
        <w:t xml:space="preserve">of the </w:t>
      </w:r>
      <w:r w:rsidR="00795B28">
        <w:t>new solution</w:t>
      </w:r>
      <w:r w:rsidR="0093228A">
        <w:t>:</w:t>
      </w:r>
    </w:p>
    <w:p w14:paraId="0C663E37" w14:textId="0E984F76" w:rsidR="00795B28" w:rsidRPr="003B01FE" w:rsidRDefault="0093228A" w:rsidP="003B01FE">
      <w:pPr>
        <w:pStyle w:val="ListParagraph"/>
        <w:numPr>
          <w:ilvl w:val="0"/>
          <w:numId w:val="175"/>
        </w:numPr>
        <w:rPr>
          <w:i/>
        </w:rPr>
      </w:pPr>
      <w:r w:rsidRPr="003B01FE">
        <w:rPr>
          <w:i/>
        </w:rPr>
        <w:t>H5FS_sinfo_unlock()</w:t>
      </w:r>
    </w:p>
    <w:p w14:paraId="69B564E0" w14:textId="3242D9B2" w:rsidR="0093228A" w:rsidRPr="003B01FE" w:rsidRDefault="00795B28" w:rsidP="003B01FE">
      <w:pPr>
        <w:pStyle w:val="ListParagraph"/>
        <w:numPr>
          <w:ilvl w:val="1"/>
          <w:numId w:val="175"/>
        </w:numPr>
        <w:rPr>
          <w:i/>
        </w:rPr>
      </w:pPr>
      <w:r>
        <w:t>Fix to disa</w:t>
      </w:r>
      <w:r w:rsidR="0093228A">
        <w:t xml:space="preserve">llow </w:t>
      </w:r>
      <w:r>
        <w:t xml:space="preserve">the </w:t>
      </w:r>
      <w:r w:rsidR="0093228A">
        <w:t>shrinking of section info</w:t>
      </w:r>
    </w:p>
    <w:p w14:paraId="61A655A6" w14:textId="503F86A6" w:rsidR="00795B28" w:rsidRDefault="00555EB4" w:rsidP="003B01FE">
      <w:pPr>
        <w:pStyle w:val="ListParagraph"/>
        <w:numPr>
          <w:ilvl w:val="0"/>
          <w:numId w:val="168"/>
        </w:numPr>
      </w:pPr>
      <w:r>
        <w:t>The</w:t>
      </w:r>
      <w:r w:rsidR="0093228A">
        <w:t xml:space="preserve"> cache</w:t>
      </w:r>
      <w:r>
        <w:t xml:space="preserve"> </w:t>
      </w:r>
      <w:r w:rsidRPr="003B01FE">
        <w:rPr>
          <w:i/>
        </w:rPr>
        <w:t>serialize</w:t>
      </w:r>
      <w:r>
        <w:t xml:space="preserve"> and </w:t>
      </w:r>
      <w:proofErr w:type="spellStart"/>
      <w:r w:rsidRPr="003B01FE">
        <w:rPr>
          <w:i/>
        </w:rPr>
        <w:t>deserialize</w:t>
      </w:r>
      <w:proofErr w:type="spellEnd"/>
      <w:r>
        <w:t xml:space="preserve"> callbacks for </w:t>
      </w:r>
      <w:r w:rsidR="0093228A">
        <w:t xml:space="preserve">the </w:t>
      </w:r>
      <w:r>
        <w:t>free-space manager</w:t>
      </w:r>
    </w:p>
    <w:p w14:paraId="3E22D51C" w14:textId="40C83DD2" w:rsidR="00555EB4" w:rsidRDefault="00795B28" w:rsidP="003B01FE">
      <w:pPr>
        <w:pStyle w:val="ListParagraph"/>
        <w:numPr>
          <w:ilvl w:val="1"/>
          <w:numId w:val="168"/>
        </w:numPr>
      </w:pPr>
      <w:r>
        <w:t>Fix</w:t>
      </w:r>
      <w:r w:rsidR="0093228A">
        <w:t xml:space="preserve"> to accommodate unused space in section </w:t>
      </w:r>
      <w:r w:rsidR="00797880">
        <w:t>list</w:t>
      </w:r>
      <w:r w:rsidR="0093228A">
        <w:t xml:space="preserve"> </w:t>
      </w:r>
      <w:r>
        <w:t xml:space="preserve">on disk </w:t>
      </w:r>
    </w:p>
    <w:p w14:paraId="5139FB90" w14:textId="7505B008" w:rsidR="00795B28" w:rsidRDefault="0093228A" w:rsidP="003B01FE">
      <w:pPr>
        <w:pStyle w:val="ListParagraph"/>
        <w:numPr>
          <w:ilvl w:val="0"/>
          <w:numId w:val="168"/>
        </w:numPr>
      </w:pPr>
      <w:r>
        <w:t>S</w:t>
      </w:r>
      <w:r w:rsidR="00555EB4">
        <w:t>hutting down free-space managers on file close</w:t>
      </w:r>
    </w:p>
    <w:p w14:paraId="0B1B5EBB" w14:textId="3BFD518C" w:rsidR="00555EB4" w:rsidRDefault="00795B28" w:rsidP="003B01FE">
      <w:pPr>
        <w:pStyle w:val="ListParagraph"/>
        <w:numPr>
          <w:ilvl w:val="1"/>
          <w:numId w:val="168"/>
        </w:numPr>
      </w:pPr>
      <w:r>
        <w:t>Fix</w:t>
      </w:r>
      <w:r w:rsidR="0093228A">
        <w:t xml:space="preserve"> the </w:t>
      </w:r>
      <w:r w:rsidR="0093228A" w:rsidRPr="003B01FE">
        <w:rPr>
          <w:i/>
        </w:rPr>
        <w:t>H5MF_settle_meta_data_fsm()</w:t>
      </w:r>
      <w:r w:rsidR="0093228A">
        <w:t xml:space="preserve"> routine to allocate file space for header and section info via </w:t>
      </w:r>
      <w:r w:rsidR="00CF4E27">
        <w:rPr>
          <w:i/>
        </w:rPr>
        <w:t>H5MF_alloc</w:t>
      </w:r>
      <w:r w:rsidR="0093228A" w:rsidRPr="003B01FE">
        <w:rPr>
          <w:i/>
        </w:rPr>
        <w:t>()</w:t>
      </w:r>
    </w:p>
    <w:p w14:paraId="772F0FB6" w14:textId="6C333D5F" w:rsidR="00795B28" w:rsidRDefault="00795B28" w:rsidP="003B01FE">
      <w:pPr>
        <w:pStyle w:val="ListParagraph"/>
        <w:numPr>
          <w:ilvl w:val="0"/>
          <w:numId w:val="168"/>
        </w:numPr>
      </w:pPr>
      <w:r>
        <w:t>Allocation of cache image at file close</w:t>
      </w:r>
    </w:p>
    <w:p w14:paraId="1187DBBD" w14:textId="3CFE9D60" w:rsidR="0093228A" w:rsidRPr="003B01FE" w:rsidRDefault="00795B28" w:rsidP="003B01FE">
      <w:pPr>
        <w:pStyle w:val="ListParagraph"/>
        <w:numPr>
          <w:ilvl w:val="1"/>
          <w:numId w:val="168"/>
        </w:numPr>
      </w:pPr>
      <w:r>
        <w:t xml:space="preserve">Fix to allocate the cache image block via </w:t>
      </w:r>
      <w:r w:rsidRPr="003B01FE">
        <w:rPr>
          <w:i/>
        </w:rPr>
        <w:t>H5MF_alloc()</w:t>
      </w:r>
    </w:p>
    <w:p w14:paraId="04C65921" w14:textId="18A17283" w:rsidR="00795B28" w:rsidRDefault="00795B28" w:rsidP="003B01FE">
      <w:pPr>
        <w:pStyle w:val="ListParagraph"/>
        <w:numPr>
          <w:ilvl w:val="0"/>
          <w:numId w:val="168"/>
        </w:numPr>
      </w:pPr>
      <w:r>
        <w:t xml:space="preserve">Clean up the existing code </w:t>
      </w:r>
    </w:p>
    <w:p w14:paraId="63D24471" w14:textId="52C1B298" w:rsidR="008F3C1A" w:rsidRDefault="008F3C1A">
      <w:pPr>
        <w:pStyle w:val="Heading2"/>
      </w:pPr>
      <w:bookmarkStart w:id="59" w:name="_Toc433020009"/>
      <w:r>
        <w:t>H5FS_sinfo_</w:t>
      </w:r>
      <w:proofErr w:type="gramStart"/>
      <w:r>
        <w:t>unlock</w:t>
      </w:r>
      <w:r w:rsidR="00806846">
        <w:t>()</w:t>
      </w:r>
      <w:bookmarkEnd w:id="59"/>
      <w:proofErr w:type="gramEnd"/>
    </w:p>
    <w:p w14:paraId="23CEB875" w14:textId="4EE97DDB" w:rsidR="00806846" w:rsidRDefault="00C45A07" w:rsidP="003B01FE">
      <w:r>
        <w:t>The h</w:t>
      </w:r>
      <w:r w:rsidR="00806846">
        <w:t xml:space="preserve">andling </w:t>
      </w:r>
      <w:r>
        <w:t xml:space="preserve">of </w:t>
      </w:r>
      <w:r w:rsidR="00806846">
        <w:t xml:space="preserve">a </w:t>
      </w:r>
      <w:r>
        <w:t xml:space="preserve">free-space </w:t>
      </w:r>
      <w:r w:rsidR="00806846">
        <w:t>section</w:t>
      </w:r>
      <w:r>
        <w:t xml:space="preserve"> for the free-space manager </w:t>
      </w:r>
      <w:r w:rsidR="00806846">
        <w:t xml:space="preserve">is enclosed with </w:t>
      </w:r>
      <w:r>
        <w:t xml:space="preserve">the </w:t>
      </w:r>
      <w:r w:rsidR="00806846" w:rsidRPr="003B01FE">
        <w:rPr>
          <w:i/>
        </w:rPr>
        <w:t>H5FS_sinfo_</w:t>
      </w:r>
      <w:proofErr w:type="gramStart"/>
      <w:r w:rsidR="00806846" w:rsidRPr="003B01FE">
        <w:rPr>
          <w:i/>
        </w:rPr>
        <w:t>lock(</w:t>
      </w:r>
      <w:proofErr w:type="gramEnd"/>
      <w:r w:rsidR="00806846" w:rsidRPr="003B01FE">
        <w:rPr>
          <w:i/>
        </w:rPr>
        <w:t>)/H5FS_sinfo_unlock()</w:t>
      </w:r>
      <w:r>
        <w:t xml:space="preserve"> </w:t>
      </w:r>
      <w:r w:rsidR="00555EB4">
        <w:t xml:space="preserve">pair of </w:t>
      </w:r>
      <w:r>
        <w:t>routines</w:t>
      </w:r>
      <w:r w:rsidR="00806846">
        <w:t>.</w:t>
      </w:r>
      <w:r>
        <w:t xml:space="preserve">  The actions that might be performed on a free-space section are:</w:t>
      </w:r>
    </w:p>
    <w:p w14:paraId="32753CD0" w14:textId="067EF0D3" w:rsidR="00806846" w:rsidRDefault="002E3DB6" w:rsidP="003B01FE">
      <w:pPr>
        <w:pStyle w:val="ListParagraph"/>
        <w:numPr>
          <w:ilvl w:val="0"/>
          <w:numId w:val="167"/>
        </w:numPr>
      </w:pPr>
      <w:r>
        <w:t xml:space="preserve">Adding a section via </w:t>
      </w:r>
      <w:r w:rsidR="00806846" w:rsidRPr="003B01FE">
        <w:rPr>
          <w:i/>
        </w:rPr>
        <w:t>H5FS_sect_add</w:t>
      </w:r>
      <w:r w:rsidR="00555EB4">
        <w:t>()</w:t>
      </w:r>
    </w:p>
    <w:p w14:paraId="56AAB6F3" w14:textId="2F5C7CA5" w:rsidR="00806846" w:rsidRDefault="002E3DB6" w:rsidP="003B01FE">
      <w:pPr>
        <w:pStyle w:val="ListParagraph"/>
        <w:numPr>
          <w:ilvl w:val="0"/>
          <w:numId w:val="167"/>
        </w:numPr>
      </w:pPr>
      <w:r>
        <w:t xml:space="preserve">Removing a section via </w:t>
      </w:r>
      <w:r w:rsidR="00806846" w:rsidRPr="003B01FE">
        <w:rPr>
          <w:i/>
        </w:rPr>
        <w:t>H5FS_sect_remove</w:t>
      </w:r>
      <w:r w:rsidR="00555EB4">
        <w:t>()</w:t>
      </w:r>
    </w:p>
    <w:p w14:paraId="2E4CFE58" w14:textId="5112AB3B" w:rsidR="00806846" w:rsidRDefault="002E3DB6" w:rsidP="003B01FE">
      <w:pPr>
        <w:pStyle w:val="ListParagraph"/>
        <w:numPr>
          <w:ilvl w:val="0"/>
          <w:numId w:val="167"/>
        </w:numPr>
      </w:pPr>
      <w:r>
        <w:t xml:space="preserve">Locating a section that is large enough to fulfill a space request via </w:t>
      </w:r>
      <w:r w:rsidR="00806846" w:rsidRPr="003B01FE">
        <w:rPr>
          <w:i/>
        </w:rPr>
        <w:t>H5FS_sect_find</w:t>
      </w:r>
      <w:r w:rsidR="00555EB4">
        <w:t>()</w:t>
      </w:r>
    </w:p>
    <w:p w14:paraId="31473363" w14:textId="29D596B2" w:rsidR="00806846" w:rsidRDefault="002E3DB6" w:rsidP="003B01FE">
      <w:pPr>
        <w:pStyle w:val="ListParagraph"/>
        <w:numPr>
          <w:ilvl w:val="0"/>
          <w:numId w:val="167"/>
        </w:numPr>
      </w:pPr>
      <w:r>
        <w:t>E</w:t>
      </w:r>
      <w:r w:rsidR="00C45A07">
        <w:t xml:space="preserve">xtending a section </w:t>
      </w:r>
      <w:r w:rsidR="00555EB4">
        <w:t>into an existing</w:t>
      </w:r>
      <w:r>
        <w:t xml:space="preserve"> section via </w:t>
      </w:r>
      <w:r w:rsidR="00806846" w:rsidRPr="003B01FE">
        <w:rPr>
          <w:i/>
        </w:rPr>
        <w:t>H5FS_sect_try_extend</w:t>
      </w:r>
      <w:r w:rsidR="00C45A07">
        <w:t>()</w:t>
      </w:r>
    </w:p>
    <w:p w14:paraId="138B34C9" w14:textId="1D8C4E49" w:rsidR="00806846" w:rsidRDefault="00555EB4" w:rsidP="003B01FE">
      <w:pPr>
        <w:pStyle w:val="ListParagraph"/>
        <w:numPr>
          <w:ilvl w:val="0"/>
          <w:numId w:val="167"/>
        </w:numPr>
      </w:pPr>
      <w:r>
        <w:t>Merging a section with existing sections via</w:t>
      </w:r>
      <w:r w:rsidRPr="00C41BA2">
        <w:rPr>
          <w:i/>
        </w:rPr>
        <w:t xml:space="preserve"> </w:t>
      </w:r>
      <w:r w:rsidR="00C45A07" w:rsidRPr="00C41BA2">
        <w:rPr>
          <w:i/>
        </w:rPr>
        <w:t>H5FS_sect_try_merge</w:t>
      </w:r>
      <w:r>
        <w:t>()</w:t>
      </w:r>
    </w:p>
    <w:p w14:paraId="14AC4655" w14:textId="135C48EE" w:rsidR="00806846" w:rsidRDefault="00555EB4" w:rsidP="003B01FE">
      <w:pPr>
        <w:pStyle w:val="ListParagraph"/>
        <w:numPr>
          <w:ilvl w:val="0"/>
          <w:numId w:val="167"/>
        </w:numPr>
      </w:pPr>
      <w:r>
        <w:t xml:space="preserve">Shrinking an existing </w:t>
      </w:r>
      <w:r w:rsidR="002E3DB6">
        <w:t xml:space="preserve">section </w:t>
      </w:r>
      <w:r>
        <w:t xml:space="preserve">if it is </w:t>
      </w:r>
      <w:r w:rsidR="00AB702A">
        <w:t>at</w:t>
      </w:r>
      <w:r>
        <w:t xml:space="preserve"> EOF </w:t>
      </w:r>
      <w:r w:rsidR="002E3DB6">
        <w:t xml:space="preserve">via </w:t>
      </w:r>
      <w:r w:rsidR="00806846" w:rsidRPr="003B01FE">
        <w:rPr>
          <w:i/>
        </w:rPr>
        <w:t>H5FS_sect_try_shrink_eoa</w:t>
      </w:r>
      <w:r w:rsidR="00806846">
        <w:t>(</w:t>
      </w:r>
      <w:r>
        <w:t xml:space="preserve">) </w:t>
      </w:r>
    </w:p>
    <w:p w14:paraId="3012DF1B" w14:textId="17DACE5E" w:rsidR="00806846" w:rsidRDefault="002E3DB6" w:rsidP="003B01FE">
      <w:pPr>
        <w:pStyle w:val="ListParagraph"/>
        <w:numPr>
          <w:ilvl w:val="0"/>
          <w:numId w:val="167"/>
        </w:numPr>
      </w:pPr>
      <w:r>
        <w:t xml:space="preserve">Iterating over all the free-space sections via </w:t>
      </w:r>
      <w:r w:rsidR="00806846" w:rsidRPr="003B01FE">
        <w:rPr>
          <w:i/>
        </w:rPr>
        <w:t>H5FS_sect_iterate</w:t>
      </w:r>
    </w:p>
    <w:p w14:paraId="7B84FEFC" w14:textId="607717C8" w:rsidR="00806846" w:rsidRDefault="002E3DB6" w:rsidP="003B01FE">
      <w:pPr>
        <w:pStyle w:val="ListParagraph"/>
        <w:numPr>
          <w:ilvl w:val="0"/>
          <w:numId w:val="167"/>
        </w:numPr>
      </w:pPr>
      <w:r>
        <w:t xml:space="preserve">Changing the class of a section via </w:t>
      </w:r>
      <w:r w:rsidR="00806846" w:rsidRPr="003B01FE">
        <w:rPr>
          <w:i/>
        </w:rPr>
        <w:t>H5FS_sect_change_class</w:t>
      </w:r>
      <w:r w:rsidR="00555EB4">
        <w:t>()</w:t>
      </w:r>
    </w:p>
    <w:p w14:paraId="43527D9A" w14:textId="5CE4F317" w:rsidR="00C70051" w:rsidRDefault="00806846" w:rsidP="003B01FE">
      <w:r>
        <w:t xml:space="preserve">The </w:t>
      </w:r>
      <w:r w:rsidR="00555EB4" w:rsidRPr="003B01FE">
        <w:rPr>
          <w:i/>
        </w:rPr>
        <w:t>H5FS_sinfo_</w:t>
      </w:r>
      <w:proofErr w:type="gramStart"/>
      <w:r w:rsidR="00555EB4" w:rsidRPr="003B01FE">
        <w:rPr>
          <w:i/>
        </w:rPr>
        <w:t>lock(</w:t>
      </w:r>
      <w:proofErr w:type="gramEnd"/>
      <w:r w:rsidR="00555EB4" w:rsidRPr="003B01FE">
        <w:rPr>
          <w:i/>
        </w:rPr>
        <w:t>)</w:t>
      </w:r>
      <w:r w:rsidR="00555EB4">
        <w:t xml:space="preserve"> routine </w:t>
      </w:r>
      <w:r w:rsidR="00C70051">
        <w:t>ensures the section info for the free-space manager is in memory</w:t>
      </w:r>
      <w:r w:rsidR="00E72BA6">
        <w:t xml:space="preserve"> as follows</w:t>
      </w:r>
      <w:r w:rsidR="00C70051">
        <w:t>:</w:t>
      </w:r>
    </w:p>
    <w:p w14:paraId="62C95930" w14:textId="11640EF9" w:rsidR="00C70051" w:rsidRDefault="00C70051" w:rsidP="003B01FE">
      <w:pPr>
        <w:pStyle w:val="ListParagraph"/>
        <w:numPr>
          <w:ilvl w:val="0"/>
          <w:numId w:val="169"/>
        </w:numPr>
      </w:pPr>
      <w:r>
        <w:t>If the free-space manager already</w:t>
      </w:r>
      <w:r w:rsidR="00E72BA6">
        <w:t xml:space="preserve"> owns the </w:t>
      </w:r>
      <w:r>
        <w:t>section info:</w:t>
      </w:r>
    </w:p>
    <w:p w14:paraId="6B4A7A26" w14:textId="1C4CDFCD" w:rsidR="00C70051" w:rsidRDefault="00E72BA6" w:rsidP="003B01FE">
      <w:pPr>
        <w:pStyle w:val="ListParagraph"/>
        <w:numPr>
          <w:ilvl w:val="1"/>
          <w:numId w:val="169"/>
        </w:numPr>
      </w:pPr>
      <w:r>
        <w:t xml:space="preserve">Ensures that a </w:t>
      </w:r>
      <w:r w:rsidR="00C70051">
        <w:t>protected</w:t>
      </w:r>
      <w:r>
        <w:t xml:space="preserve"> section info has</w:t>
      </w:r>
      <w:r w:rsidR="00C70051">
        <w:t xml:space="preserve"> read/write access</w:t>
      </w:r>
    </w:p>
    <w:p w14:paraId="4C328F3E" w14:textId="5C57A828" w:rsidR="00E72BA6" w:rsidRDefault="00E72BA6" w:rsidP="003B01FE">
      <w:pPr>
        <w:pStyle w:val="ListParagraph"/>
        <w:numPr>
          <w:ilvl w:val="0"/>
          <w:numId w:val="169"/>
        </w:numPr>
      </w:pPr>
      <w:r>
        <w:t>If the free-space manager does not own the section info, performs either one of the following actions:</w:t>
      </w:r>
    </w:p>
    <w:p w14:paraId="15482DAE" w14:textId="73609C43" w:rsidR="00E72BA6" w:rsidRDefault="00E72BA6" w:rsidP="003B01FE">
      <w:pPr>
        <w:pStyle w:val="ListParagraph"/>
        <w:numPr>
          <w:ilvl w:val="1"/>
          <w:numId w:val="169"/>
        </w:numPr>
      </w:pPr>
      <w:r>
        <w:t>Load the section info from disk if it exists and protects it</w:t>
      </w:r>
    </w:p>
    <w:p w14:paraId="75D540DA" w14:textId="0D0D2370" w:rsidR="00E72BA6" w:rsidRDefault="00E72BA6" w:rsidP="003B01FE">
      <w:pPr>
        <w:pStyle w:val="ListParagraph"/>
        <w:numPr>
          <w:ilvl w:val="1"/>
          <w:numId w:val="169"/>
        </w:numPr>
      </w:pPr>
      <w:r>
        <w:t>Create and initialize a section info</w:t>
      </w:r>
    </w:p>
    <w:p w14:paraId="1373A695" w14:textId="38723CB4" w:rsidR="00806846" w:rsidRPr="00642527" w:rsidRDefault="00555EB4" w:rsidP="003B01FE">
      <w:r>
        <w:t xml:space="preserve">The </w:t>
      </w:r>
      <w:r w:rsidR="00806846" w:rsidRPr="003B01FE">
        <w:rPr>
          <w:i/>
        </w:rPr>
        <w:t>H5FS_sinfo_</w:t>
      </w:r>
      <w:proofErr w:type="gramStart"/>
      <w:r w:rsidR="00806846" w:rsidRPr="003B01FE">
        <w:rPr>
          <w:i/>
        </w:rPr>
        <w:t>unlock(</w:t>
      </w:r>
      <w:proofErr w:type="gramEnd"/>
      <w:r w:rsidR="00806846" w:rsidRPr="003B01FE">
        <w:rPr>
          <w:i/>
        </w:rPr>
        <w:t>)</w:t>
      </w:r>
      <w:r w:rsidR="00806846">
        <w:t xml:space="preserve"> </w:t>
      </w:r>
      <w:r w:rsidR="00F2737B">
        <w:t xml:space="preserve">performs the following to release the section info if it is </w:t>
      </w:r>
      <w:r w:rsidR="00981839">
        <w:t>changed</w:t>
      </w:r>
      <w:r w:rsidR="00F2737B">
        <w:t xml:space="preserve">.  The routine </w:t>
      </w:r>
      <w:r w:rsidR="00806846">
        <w:t xml:space="preserve">will be modified </w:t>
      </w:r>
      <w:r w:rsidR="00F2737B">
        <w:t>to only allow expansion of section</w:t>
      </w:r>
      <w:r w:rsidR="00981839">
        <w:t xml:space="preserve"> info on file close</w:t>
      </w:r>
      <w:r w:rsidR="00806846">
        <w:t>:</w:t>
      </w:r>
    </w:p>
    <w:p w14:paraId="14987D7E" w14:textId="77777777" w:rsidR="008F3C1A" w:rsidRDefault="008F3C1A" w:rsidP="008F3C1A">
      <w:pPr>
        <w:pStyle w:val="ListParagraph"/>
        <w:numPr>
          <w:ilvl w:val="0"/>
          <w:numId w:val="160"/>
        </w:numPr>
      </w:pPr>
      <w:r>
        <w:t>If the input parameter indicates that the section info has been modified:</w:t>
      </w:r>
    </w:p>
    <w:p w14:paraId="39130777" w14:textId="77777777" w:rsidR="008F3C1A" w:rsidRDefault="008F3C1A" w:rsidP="008F3C1A">
      <w:pPr>
        <w:pStyle w:val="ListParagraph"/>
        <w:numPr>
          <w:ilvl w:val="1"/>
          <w:numId w:val="160"/>
        </w:numPr>
      </w:pPr>
      <w:r>
        <w:t>Mark the section info for the free-space manager as dirty and modified</w:t>
      </w:r>
    </w:p>
    <w:p w14:paraId="2A123F04" w14:textId="77777777" w:rsidR="008F3C1A" w:rsidRDefault="008F3C1A" w:rsidP="008F3C1A">
      <w:pPr>
        <w:pStyle w:val="ListParagraph"/>
        <w:numPr>
          <w:ilvl w:val="1"/>
          <w:numId w:val="160"/>
        </w:numPr>
      </w:pPr>
      <w:r>
        <w:t>Mark the header for the free-space manager as dirty</w:t>
      </w:r>
    </w:p>
    <w:p w14:paraId="19084DAE" w14:textId="77777777" w:rsidR="008F3C1A" w:rsidRDefault="008F3C1A" w:rsidP="008F3C1A">
      <w:pPr>
        <w:pStyle w:val="ListParagraph"/>
        <w:numPr>
          <w:ilvl w:val="0"/>
          <w:numId w:val="160"/>
        </w:numPr>
      </w:pPr>
      <w:r>
        <w:t>After decrementing, if the lock count for the section info goes to zero:</w:t>
      </w:r>
    </w:p>
    <w:p w14:paraId="6E98BBCA" w14:textId="435DD945" w:rsidR="008F3C1A" w:rsidRDefault="008F3C1A" w:rsidP="008F3C1A">
      <w:pPr>
        <w:pStyle w:val="ListParagraph"/>
        <w:numPr>
          <w:ilvl w:val="1"/>
          <w:numId w:val="160"/>
        </w:numPr>
      </w:pPr>
      <w:r>
        <w:t xml:space="preserve">If the section info is protected: </w:t>
      </w:r>
    </w:p>
    <w:p w14:paraId="74691B55" w14:textId="77777777" w:rsidR="008F3C1A" w:rsidRDefault="008F3C1A" w:rsidP="008F3C1A">
      <w:pPr>
        <w:pStyle w:val="ListParagraph"/>
        <w:numPr>
          <w:ilvl w:val="2"/>
          <w:numId w:val="160"/>
        </w:numPr>
      </w:pPr>
      <w:r>
        <w:t xml:space="preserve">If the section info has not been modified, unprotect the section info via </w:t>
      </w:r>
      <w:r w:rsidRPr="00C30F0F">
        <w:rPr>
          <w:i/>
        </w:rPr>
        <w:t>H5AC_unprotect()</w:t>
      </w:r>
    </w:p>
    <w:p w14:paraId="7F4A7BE5" w14:textId="51657DD1" w:rsidR="008F3C1A" w:rsidRDefault="008F3C1A" w:rsidP="008F3C1A">
      <w:pPr>
        <w:pStyle w:val="ListParagraph"/>
        <w:numPr>
          <w:ilvl w:val="2"/>
          <w:numId w:val="160"/>
        </w:numPr>
      </w:pPr>
      <w:r>
        <w:t xml:space="preserve">If the section info has been modified, unprotect the section info </w:t>
      </w:r>
      <w:r w:rsidR="00EC5C05">
        <w:t>as dirty</w:t>
      </w:r>
      <w:r w:rsidR="00F2737B">
        <w:t xml:space="preserve">.  It </w:t>
      </w:r>
      <w:r w:rsidR="00EC5C05">
        <w:t xml:space="preserve">might </w:t>
      </w:r>
      <w:r w:rsidR="00F2737B">
        <w:t xml:space="preserve">also be unprotected with </w:t>
      </w:r>
      <w:r w:rsidR="00EC5C05">
        <w:t>flush</w:t>
      </w:r>
      <w:r w:rsidR="00F2737B">
        <w:t>ing</w:t>
      </w:r>
      <w:r w:rsidR="00EC5C05">
        <w:t xml:space="preserve"> to disk </w:t>
      </w:r>
      <w:r w:rsidR="00F2737B">
        <w:t xml:space="preserve">and marked to be released later </w:t>
      </w:r>
      <w:r w:rsidR="00EC5C05">
        <w:t>if either one of the following condition</w:t>
      </w:r>
      <w:r w:rsidR="00AD4086">
        <w:t>s</w:t>
      </w:r>
      <w:r w:rsidR="00EC5C05">
        <w:t xml:space="preserve"> is true:</w:t>
      </w:r>
      <w:r>
        <w:t xml:space="preserve"> </w:t>
      </w:r>
    </w:p>
    <w:p w14:paraId="320C91ED" w14:textId="290E6B18" w:rsidR="008F3C1A" w:rsidRDefault="00F2737B">
      <w:pPr>
        <w:pStyle w:val="ListParagraph"/>
        <w:numPr>
          <w:ilvl w:val="3"/>
          <w:numId w:val="160"/>
        </w:numPr>
      </w:pPr>
      <w:r>
        <w:t xml:space="preserve">The </w:t>
      </w:r>
      <w:r w:rsidR="00BA46AA">
        <w:t xml:space="preserve">file </w:t>
      </w:r>
      <w:r w:rsidR="00E72BA6">
        <w:t xml:space="preserve">is </w:t>
      </w:r>
      <w:r w:rsidR="00BA46AA">
        <w:t xml:space="preserve">not closing down and </w:t>
      </w:r>
      <w:r w:rsidR="008F3C1A">
        <w:t>the s</w:t>
      </w:r>
      <w:r w:rsidR="00BA46AA">
        <w:t>ection info size has changed</w:t>
      </w:r>
    </w:p>
    <w:p w14:paraId="698A213B" w14:textId="172AAEB1" w:rsidR="008F3C1A" w:rsidRDefault="00F2737B" w:rsidP="003B01FE">
      <w:pPr>
        <w:pStyle w:val="ListParagraph"/>
        <w:numPr>
          <w:ilvl w:val="3"/>
          <w:numId w:val="160"/>
        </w:numPr>
      </w:pPr>
      <w:r w:rsidRPr="003B01FE">
        <w:t>T</w:t>
      </w:r>
      <w:r w:rsidR="00BA46AA" w:rsidRPr="00981839">
        <w:t xml:space="preserve">he file is closing down and the section </w:t>
      </w:r>
      <w:r w:rsidR="006B251C" w:rsidRPr="00981839">
        <w:t>info</w:t>
      </w:r>
      <w:r w:rsidR="00BA46AA" w:rsidRPr="00981839">
        <w:t xml:space="preserve"> size has increased </w:t>
      </w:r>
    </w:p>
    <w:p w14:paraId="5DDD5DC9" w14:textId="347F72BC" w:rsidR="00086E7D" w:rsidRPr="003B01FE" w:rsidRDefault="00086E7D" w:rsidP="003B01FE">
      <w:pPr>
        <w:ind w:left="2160"/>
      </w:pPr>
      <w:r>
        <w:t>If the file is closing down but the section info size has decreased, the section info size is set to the previous allocated section size.</w:t>
      </w:r>
    </w:p>
    <w:p w14:paraId="7329C439" w14:textId="77777777" w:rsidR="008F3C1A" w:rsidRDefault="008F3C1A" w:rsidP="008F3C1A">
      <w:pPr>
        <w:pStyle w:val="ListParagraph"/>
        <w:numPr>
          <w:ilvl w:val="1"/>
          <w:numId w:val="164"/>
        </w:numPr>
      </w:pPr>
      <w:r>
        <w:t>If the section info is not protected:</w:t>
      </w:r>
    </w:p>
    <w:p w14:paraId="2459BF36" w14:textId="3C99D85F" w:rsidR="008F3C1A" w:rsidRDefault="008F3C1A" w:rsidP="008F3C1A">
      <w:pPr>
        <w:pStyle w:val="ListParagraph"/>
        <w:numPr>
          <w:ilvl w:val="2"/>
          <w:numId w:val="164"/>
        </w:numPr>
      </w:pPr>
      <w:r>
        <w:t xml:space="preserve">If the section info </w:t>
      </w:r>
      <w:r w:rsidR="00EC5C05">
        <w:t xml:space="preserve">exists and </w:t>
      </w:r>
      <w:r>
        <w:t>has been modified, mark the section info to be released later</w:t>
      </w:r>
      <w:r w:rsidR="006B251C">
        <w:t xml:space="preserve"> </w:t>
      </w:r>
      <w:r w:rsidR="00F2737B">
        <w:t>if</w:t>
      </w:r>
      <w:r w:rsidR="006B251C">
        <w:t xml:space="preserve"> either </w:t>
      </w:r>
      <w:r w:rsidR="00F2737B">
        <w:t xml:space="preserve">one of the following </w:t>
      </w:r>
      <w:r w:rsidR="006B251C">
        <w:t>condition</w:t>
      </w:r>
      <w:r w:rsidR="00F2737B">
        <w:t>s</w:t>
      </w:r>
      <w:r w:rsidR="006B251C">
        <w:t xml:space="preserve"> is true:</w:t>
      </w:r>
    </w:p>
    <w:p w14:paraId="1F54B71C" w14:textId="4A8643B8" w:rsidR="006B251C" w:rsidRDefault="00F2737B" w:rsidP="003B01FE">
      <w:pPr>
        <w:pStyle w:val="ListParagraph"/>
        <w:numPr>
          <w:ilvl w:val="3"/>
          <w:numId w:val="164"/>
        </w:numPr>
      </w:pPr>
      <w:r>
        <w:t>T</w:t>
      </w:r>
      <w:r w:rsidR="006B251C">
        <w:t xml:space="preserve">he file </w:t>
      </w:r>
      <w:r w:rsidR="00EC5C05">
        <w:t xml:space="preserve">is </w:t>
      </w:r>
      <w:r w:rsidR="006B251C">
        <w:t>not closing down</w:t>
      </w:r>
    </w:p>
    <w:p w14:paraId="1802CF5E" w14:textId="1B5AC43F" w:rsidR="006B251C" w:rsidRDefault="00F2737B" w:rsidP="003B01FE">
      <w:pPr>
        <w:pStyle w:val="ListParagraph"/>
        <w:numPr>
          <w:ilvl w:val="3"/>
          <w:numId w:val="164"/>
        </w:numPr>
      </w:pPr>
      <w:r w:rsidRPr="003B01FE">
        <w:t>T</w:t>
      </w:r>
      <w:r w:rsidR="006B251C" w:rsidRPr="00981839">
        <w:t>he file is closing down and the section info size has increased</w:t>
      </w:r>
    </w:p>
    <w:p w14:paraId="6661A2E1" w14:textId="0211E198" w:rsidR="00840F1F" w:rsidRPr="00981839" w:rsidRDefault="00840F1F" w:rsidP="003B01FE">
      <w:pPr>
        <w:ind w:left="2160"/>
      </w:pPr>
      <w:r>
        <w:t>If the file is closing down but the section info size has decreased, the section info size is set to the previous allocated section size.</w:t>
      </w:r>
    </w:p>
    <w:p w14:paraId="220941E0" w14:textId="77777777" w:rsidR="008F3C1A" w:rsidRPr="00520F92" w:rsidRDefault="008F3C1A" w:rsidP="008F3C1A">
      <w:pPr>
        <w:pStyle w:val="ListParagraph"/>
        <w:numPr>
          <w:ilvl w:val="0"/>
          <w:numId w:val="165"/>
        </w:numPr>
      </w:pPr>
      <w:r>
        <w:t xml:space="preserve">If the section info is marked to be released, free the section info via </w:t>
      </w:r>
      <w:r w:rsidRPr="00520F92">
        <w:rPr>
          <w:i/>
        </w:rPr>
        <w:t>H5MF_xfree()</w:t>
      </w:r>
    </w:p>
    <w:p w14:paraId="467E4FA8" w14:textId="463D2704" w:rsidR="004E4DEC" w:rsidRDefault="004E4DEC">
      <w:pPr>
        <w:pStyle w:val="Heading2"/>
      </w:pPr>
      <w:bookmarkStart w:id="60" w:name="_Toc433020010"/>
      <w:r>
        <w:t xml:space="preserve">Cache Callbacks </w:t>
      </w:r>
      <w:r w:rsidR="005F0251">
        <w:t>For Free-space Manager</w:t>
      </w:r>
      <w:bookmarkEnd w:id="60"/>
    </w:p>
    <w:p w14:paraId="76C2BA77" w14:textId="321B527E" w:rsidR="004E4DEC" w:rsidRDefault="00AB702A" w:rsidP="004E4DEC">
      <w:r>
        <w:t xml:space="preserve">Modify </w:t>
      </w:r>
      <w:proofErr w:type="gramStart"/>
      <w:r>
        <w:t>the</w:t>
      </w:r>
      <w:r w:rsidR="004E4DEC">
        <w:t xml:space="preserve"> </w:t>
      </w:r>
      <w:r w:rsidR="004E4DEC" w:rsidRPr="003B01FE">
        <w:rPr>
          <w:i/>
        </w:rPr>
        <w:t>serialize</w:t>
      </w:r>
      <w:proofErr w:type="gramEnd"/>
      <w:r w:rsidR="004E4DEC">
        <w:t xml:space="preserve"> and </w:t>
      </w:r>
      <w:proofErr w:type="spellStart"/>
      <w:r w:rsidR="004E4DEC" w:rsidRPr="003B01FE">
        <w:rPr>
          <w:i/>
        </w:rPr>
        <w:t>deserialize</w:t>
      </w:r>
      <w:proofErr w:type="spellEnd"/>
      <w:r w:rsidR="004E4DEC">
        <w:t xml:space="preserve"> callbacks for </w:t>
      </w:r>
      <w:r w:rsidR="005F0251">
        <w:t xml:space="preserve">the </w:t>
      </w:r>
      <w:r w:rsidR="004E4DEC">
        <w:t>free-space</w:t>
      </w:r>
      <w:r w:rsidR="005F0251">
        <w:t xml:space="preserve"> manager</w:t>
      </w:r>
      <w:r>
        <w:t xml:space="preserve"> as follows</w:t>
      </w:r>
      <w:r w:rsidR="004E4DEC">
        <w:t>:</w:t>
      </w:r>
    </w:p>
    <w:p w14:paraId="277870A7" w14:textId="20821F81" w:rsidR="004E4DEC" w:rsidRDefault="00DB454D" w:rsidP="004E4DEC">
      <w:pPr>
        <w:pStyle w:val="ListParagraph"/>
        <w:numPr>
          <w:ilvl w:val="0"/>
          <w:numId w:val="159"/>
        </w:numPr>
      </w:pPr>
      <w:r>
        <w:t xml:space="preserve">Modify the </w:t>
      </w:r>
      <w:proofErr w:type="spellStart"/>
      <w:r w:rsidRPr="003B01FE">
        <w:rPr>
          <w:i/>
        </w:rPr>
        <w:t>deserialize</w:t>
      </w:r>
      <w:proofErr w:type="spellEnd"/>
      <w:r>
        <w:t xml:space="preserve"> callback </w:t>
      </w:r>
      <w:r w:rsidR="00BE17DB">
        <w:t xml:space="preserve">for section info </w:t>
      </w:r>
      <w:r>
        <w:t>to decode</w:t>
      </w:r>
      <w:r w:rsidR="004E4DEC">
        <w:t xml:space="preserve"> the free-space section list </w:t>
      </w:r>
      <w:r>
        <w:t>with</w:t>
      </w:r>
      <w:r w:rsidR="005F0251">
        <w:t xml:space="preserve"> </w:t>
      </w:r>
      <w:r>
        <w:t>possible</w:t>
      </w:r>
      <w:r w:rsidR="004E4DEC">
        <w:t xml:space="preserve"> </w:t>
      </w:r>
      <w:r w:rsidR="008B7C76">
        <w:t>unused</w:t>
      </w:r>
      <w:r w:rsidR="004E4DEC">
        <w:t xml:space="preserve"> space after the checksum </w:t>
      </w:r>
    </w:p>
    <w:p w14:paraId="0C09964A" w14:textId="715F7553" w:rsidR="00DB454D" w:rsidRDefault="00DB454D" w:rsidP="004E4DEC">
      <w:pPr>
        <w:pStyle w:val="ListParagraph"/>
        <w:numPr>
          <w:ilvl w:val="0"/>
          <w:numId w:val="159"/>
        </w:numPr>
      </w:pPr>
      <w:r>
        <w:t>Modify sanity checks to allow unused space after the checksum</w:t>
      </w:r>
    </w:p>
    <w:p w14:paraId="2EE9F8F6" w14:textId="77777777" w:rsidR="009822E8" w:rsidRPr="003B01FE" w:rsidRDefault="009822E8">
      <w:pPr>
        <w:pStyle w:val="ListParagraph"/>
        <w:numPr>
          <w:ilvl w:val="0"/>
          <w:numId w:val="159"/>
        </w:numPr>
      </w:pPr>
      <w:r>
        <w:t>Modify</w:t>
      </w:r>
      <w:r w:rsidR="004E4DEC">
        <w:t xml:space="preserve"> </w:t>
      </w:r>
      <w:r w:rsidR="00DB454D">
        <w:t>sanity checks</w:t>
      </w:r>
      <w:r w:rsidR="004E4DEC">
        <w:t xml:space="preserve"> </w:t>
      </w:r>
      <w:r>
        <w:t>to allow for zero section counts</w:t>
      </w:r>
      <w:r w:rsidR="004E4DEC">
        <w:t xml:space="preserve"> </w:t>
      </w:r>
    </w:p>
    <w:p w14:paraId="3667243E" w14:textId="6100C1B8" w:rsidR="0035434A" w:rsidRDefault="0035434A" w:rsidP="003B01FE">
      <w:r>
        <w:t xml:space="preserve">See the </w:t>
      </w:r>
      <w:r w:rsidR="005F0251" w:rsidRPr="003B01FE">
        <w:rPr>
          <w:i/>
        </w:rPr>
        <w:t xml:space="preserve">HDF5 </w:t>
      </w:r>
      <w:r w:rsidRPr="003B01FE">
        <w:rPr>
          <w:i/>
        </w:rPr>
        <w:t>Format Specification</w:t>
      </w:r>
      <w:r>
        <w:t xml:space="preserve"> for the format</w:t>
      </w:r>
      <w:r w:rsidR="005F0251">
        <w:t xml:space="preserve"> of the free-space section list on disk.</w:t>
      </w:r>
    </w:p>
    <w:p w14:paraId="5830FE3F" w14:textId="77777777" w:rsidR="008F3C1A" w:rsidRDefault="008F3C1A">
      <w:pPr>
        <w:pStyle w:val="Heading2"/>
      </w:pPr>
      <w:bookmarkStart w:id="61" w:name="_Toc433020011"/>
      <w:r>
        <w:t>Shutting Down Free-Space Managers on File Close</w:t>
      </w:r>
      <w:bookmarkEnd w:id="61"/>
    </w:p>
    <w:p w14:paraId="0AD98960" w14:textId="288088E6" w:rsidR="003E55D5" w:rsidRPr="00642527" w:rsidRDefault="00D54F23" w:rsidP="003B01FE">
      <w:r>
        <w:t>We will f</w:t>
      </w:r>
      <w:r w:rsidR="00833039">
        <w:t>ollow the same</w:t>
      </w:r>
      <w:r w:rsidR="00840F1F">
        <w:t xml:space="preserve"> flow of control </w:t>
      </w:r>
      <w:r w:rsidR="003E55D5">
        <w:t xml:space="preserve">when </w:t>
      </w:r>
      <w:r w:rsidR="00840F1F">
        <w:t xml:space="preserve">the file </w:t>
      </w:r>
      <w:r w:rsidR="003E55D5">
        <w:t>is closing down and persistent free-space management is enabled</w:t>
      </w:r>
      <w:r w:rsidR="00840F1F">
        <w:t>.</w:t>
      </w:r>
      <w:r w:rsidR="00086E7D">
        <w:t xml:space="preserve"> </w:t>
      </w:r>
      <w:r w:rsidR="003E55D5">
        <w:t xml:space="preserve">The library will first allocate file space for the free-space managers that are not self-referential via </w:t>
      </w:r>
      <w:r w:rsidR="00C40BB0" w:rsidRPr="003B01FE">
        <w:rPr>
          <w:i/>
        </w:rPr>
        <w:t>H5MF_settle_raw_data_</w:t>
      </w:r>
      <w:proofErr w:type="gramStart"/>
      <w:r w:rsidR="00C40BB0" w:rsidRPr="003B01FE">
        <w:rPr>
          <w:i/>
        </w:rPr>
        <w:t>fsm(</w:t>
      </w:r>
      <w:proofErr w:type="gramEnd"/>
      <w:r w:rsidR="00C40BB0" w:rsidRPr="003B01FE">
        <w:rPr>
          <w:i/>
        </w:rPr>
        <w:t>)</w:t>
      </w:r>
      <w:r w:rsidR="00C40BB0">
        <w:t xml:space="preserve"> which is unchanged.  </w:t>
      </w:r>
      <w:r w:rsidR="003E55D5">
        <w:t xml:space="preserve">It will then call </w:t>
      </w:r>
      <w:r w:rsidR="003E55D5" w:rsidRPr="003B01FE">
        <w:rPr>
          <w:i/>
        </w:rPr>
        <w:t>H5MF_settle_meta_data_</w:t>
      </w:r>
      <w:proofErr w:type="gramStart"/>
      <w:r w:rsidR="003E55D5" w:rsidRPr="003B01FE">
        <w:rPr>
          <w:i/>
        </w:rPr>
        <w:t>fsm(</w:t>
      </w:r>
      <w:proofErr w:type="gramEnd"/>
      <w:r w:rsidR="003E55D5" w:rsidRPr="003B01FE">
        <w:rPr>
          <w:i/>
        </w:rPr>
        <w:t>)</w:t>
      </w:r>
      <w:r w:rsidR="003E55D5">
        <w:t xml:space="preserve"> which will be modified </w:t>
      </w:r>
      <w:r w:rsidR="00CF4E27">
        <w:t xml:space="preserve">as described </w:t>
      </w:r>
      <w:r>
        <w:t xml:space="preserve">below </w:t>
      </w:r>
      <w:r w:rsidR="003E55D5">
        <w:t xml:space="preserve">to allocate file </w:t>
      </w:r>
      <w:r w:rsidR="00C40BB0">
        <w:t>space for the self-referential free-space managers.</w:t>
      </w:r>
    </w:p>
    <w:p w14:paraId="6A96A8DA" w14:textId="717A9A78" w:rsidR="008F3C1A" w:rsidRDefault="008F3C1A">
      <w:pPr>
        <w:pStyle w:val="Heading3"/>
      </w:pPr>
      <w:bookmarkStart w:id="62" w:name="_Toc433020012"/>
      <w:r>
        <w:t>H5F_FSPACE_STRATEGY_FSM_AGGR</w:t>
      </w:r>
      <w:r w:rsidR="00F82682">
        <w:t xml:space="preserve"> and H5F_FSPACE_STRATEGY_PAGE</w:t>
      </w:r>
      <w:bookmarkEnd w:id="62"/>
    </w:p>
    <w:p w14:paraId="30D8979A" w14:textId="2B3BB36C" w:rsidR="008F3C1A" w:rsidRPr="00927CE5" w:rsidRDefault="007908EA" w:rsidP="008F3C1A">
      <w:r>
        <w:t xml:space="preserve">For these two strategies with persisting free-space, </w:t>
      </w:r>
      <w:r w:rsidR="008F3C1A" w:rsidRPr="00EC259A">
        <w:rPr>
          <w:i/>
        </w:rPr>
        <w:t>H5MF_settle_raw_data_</w:t>
      </w:r>
      <w:proofErr w:type="gramStart"/>
      <w:r w:rsidR="008F3C1A" w:rsidRPr="00EC259A">
        <w:rPr>
          <w:i/>
        </w:rPr>
        <w:t>fsm(</w:t>
      </w:r>
      <w:proofErr w:type="gramEnd"/>
      <w:r w:rsidR="008F3C1A" w:rsidRPr="00EC259A">
        <w:rPr>
          <w:i/>
        </w:rPr>
        <w:t>)</w:t>
      </w:r>
      <w:r w:rsidR="008F3C1A">
        <w:rPr>
          <w:i/>
        </w:rPr>
        <w:t xml:space="preserve"> </w:t>
      </w:r>
      <w:r w:rsidR="00840F1F">
        <w:t>will perform the same actions as before</w:t>
      </w:r>
      <w:r w:rsidR="008F3C1A">
        <w:t>:</w:t>
      </w:r>
    </w:p>
    <w:p w14:paraId="003CB1B6" w14:textId="77777777" w:rsidR="008F3C1A" w:rsidRDefault="008F3C1A" w:rsidP="008F3C1A">
      <w:pPr>
        <w:pStyle w:val="ListParagraph"/>
        <w:numPr>
          <w:ilvl w:val="0"/>
          <w:numId w:val="139"/>
        </w:numPr>
      </w:pPr>
      <w:r>
        <w:t xml:space="preserve">Free file space for the metadata and raw data aggregators via </w:t>
      </w:r>
      <w:r w:rsidRPr="00927CE5">
        <w:rPr>
          <w:i/>
        </w:rPr>
        <w:t>H5MF_</w:t>
      </w:r>
      <w:proofErr w:type="gramStart"/>
      <w:r w:rsidRPr="00927CE5">
        <w:rPr>
          <w:i/>
        </w:rPr>
        <w:t>xfree(</w:t>
      </w:r>
      <w:proofErr w:type="gramEnd"/>
      <w:r w:rsidRPr="00927CE5">
        <w:rPr>
          <w:i/>
        </w:rPr>
        <w:t>)</w:t>
      </w:r>
      <w:r>
        <w:t>, if any.</w:t>
      </w:r>
    </w:p>
    <w:p w14:paraId="337A4086" w14:textId="77777777" w:rsidR="008F3C1A" w:rsidRDefault="008F3C1A" w:rsidP="008F3C1A">
      <w:pPr>
        <w:pStyle w:val="ListParagraph"/>
        <w:numPr>
          <w:ilvl w:val="0"/>
          <w:numId w:val="139"/>
        </w:numPr>
      </w:pPr>
      <w:r>
        <w:t xml:space="preserve">Free file space (if any) allocated for each free-space manager’s header and section info via </w:t>
      </w:r>
      <w:r w:rsidRPr="00927CE5">
        <w:rPr>
          <w:i/>
        </w:rPr>
        <w:t>H5MF_</w:t>
      </w:r>
      <w:proofErr w:type="gramStart"/>
      <w:r w:rsidRPr="00927CE5">
        <w:rPr>
          <w:i/>
        </w:rPr>
        <w:t>xfree(</w:t>
      </w:r>
      <w:proofErr w:type="gramEnd"/>
      <w:r w:rsidRPr="00927CE5">
        <w:rPr>
          <w:i/>
        </w:rPr>
        <w:t>)</w:t>
      </w:r>
      <w:r>
        <w:t>.</w:t>
      </w:r>
    </w:p>
    <w:p w14:paraId="740A315D" w14:textId="77777777" w:rsidR="008F3C1A" w:rsidRDefault="008F3C1A" w:rsidP="008F3C1A">
      <w:pPr>
        <w:pStyle w:val="ListParagraph"/>
        <w:numPr>
          <w:ilvl w:val="0"/>
          <w:numId w:val="139"/>
        </w:numPr>
      </w:pPr>
      <w:r>
        <w:t xml:space="preserve">Delete the </w:t>
      </w:r>
      <w:r w:rsidRPr="00927CE5">
        <w:rPr>
          <w:i/>
        </w:rPr>
        <w:t>file space info</w:t>
      </w:r>
      <w:r>
        <w:t xml:space="preserve"> message from the superblock extension if allocated.</w:t>
      </w:r>
    </w:p>
    <w:p w14:paraId="4614BF76" w14:textId="77777777" w:rsidR="008F3C1A" w:rsidRPr="00927CE5" w:rsidRDefault="008F3C1A" w:rsidP="008F3C1A">
      <w:pPr>
        <w:pStyle w:val="ListParagraph"/>
        <w:numPr>
          <w:ilvl w:val="0"/>
          <w:numId w:val="138"/>
        </w:numPr>
      </w:pPr>
      <w:r>
        <w:t xml:space="preserve">Shrink the file’s EOA to the extent possible via </w:t>
      </w:r>
      <w:r w:rsidRPr="00E90135">
        <w:rPr>
          <w:i/>
        </w:rPr>
        <w:t>H5</w:t>
      </w:r>
      <w:r>
        <w:rPr>
          <w:i/>
        </w:rPr>
        <w:t>FD</w:t>
      </w:r>
      <w:r w:rsidRPr="00E90135">
        <w:rPr>
          <w:i/>
        </w:rPr>
        <w:t>_</w:t>
      </w:r>
      <w:proofErr w:type="gramStart"/>
      <w:r w:rsidRPr="00E90135">
        <w:rPr>
          <w:i/>
        </w:rPr>
        <w:t>free(</w:t>
      </w:r>
      <w:proofErr w:type="gramEnd"/>
      <w:r w:rsidRPr="00E90135">
        <w:rPr>
          <w:i/>
        </w:rPr>
        <w:t>)</w:t>
      </w:r>
      <w:r>
        <w:rPr>
          <w:i/>
        </w:rPr>
        <w:t xml:space="preserve">. </w:t>
      </w:r>
    </w:p>
    <w:p w14:paraId="2501E351" w14:textId="77777777" w:rsidR="008F3C1A" w:rsidRDefault="008F3C1A" w:rsidP="008F3C1A">
      <w:pPr>
        <w:pStyle w:val="ListParagraph"/>
        <w:numPr>
          <w:ilvl w:val="0"/>
          <w:numId w:val="138"/>
        </w:numPr>
      </w:pPr>
      <w:r>
        <w:t xml:space="preserve">Re-allocate file space for the </w:t>
      </w:r>
      <w:r w:rsidRPr="00E90135">
        <w:rPr>
          <w:i/>
        </w:rPr>
        <w:t>file space info</w:t>
      </w:r>
      <w:r>
        <w:t xml:space="preserve"> message. </w:t>
      </w:r>
    </w:p>
    <w:p w14:paraId="547A5EE9" w14:textId="77777777" w:rsidR="008F3C1A" w:rsidRDefault="008F3C1A" w:rsidP="008F3C1A">
      <w:pPr>
        <w:pStyle w:val="ListParagraph"/>
        <w:numPr>
          <w:ilvl w:val="0"/>
          <w:numId w:val="138"/>
        </w:numPr>
      </w:pPr>
      <w:r>
        <w:t xml:space="preserve">For each non empty and non </w:t>
      </w:r>
      <w:proofErr w:type="spellStart"/>
      <w:r>
        <w:t>self referential</w:t>
      </w:r>
      <w:proofErr w:type="spellEnd"/>
      <w:r>
        <w:t xml:space="preserve"> free space manager, re-allocate file space for the free-space manger’s header and section info via </w:t>
      </w:r>
      <w:r>
        <w:rPr>
          <w:i/>
        </w:rPr>
        <w:t>H5MF_alloc()</w:t>
      </w:r>
    </w:p>
    <w:p w14:paraId="7597EB3B" w14:textId="7BEF629B" w:rsidR="008F3C1A" w:rsidRDefault="008F3C1A" w:rsidP="008F3C1A">
      <w:r>
        <w:t xml:space="preserve">The </w:t>
      </w:r>
      <w:r w:rsidRPr="00933973">
        <w:rPr>
          <w:i/>
        </w:rPr>
        <w:t>H5MF_settle_meta_data_</w:t>
      </w:r>
      <w:proofErr w:type="gramStart"/>
      <w:r w:rsidRPr="00933973">
        <w:rPr>
          <w:i/>
        </w:rPr>
        <w:t>fsm(</w:t>
      </w:r>
      <w:proofErr w:type="gramEnd"/>
      <w:r w:rsidRPr="00933973">
        <w:rPr>
          <w:i/>
        </w:rPr>
        <w:t>)</w:t>
      </w:r>
      <w:r>
        <w:rPr>
          <w:i/>
        </w:rPr>
        <w:t xml:space="preserve"> </w:t>
      </w:r>
      <w:r>
        <w:t xml:space="preserve">will </w:t>
      </w:r>
      <w:r w:rsidR="00840F1F">
        <w:t>be modified as follows</w:t>
      </w:r>
      <w:r>
        <w:t>:</w:t>
      </w:r>
    </w:p>
    <w:p w14:paraId="6028276C" w14:textId="77777777" w:rsidR="008F3C1A" w:rsidRDefault="008F3C1A" w:rsidP="008F3C1A">
      <w:pPr>
        <w:pStyle w:val="ListParagraph"/>
        <w:numPr>
          <w:ilvl w:val="0"/>
          <w:numId w:val="141"/>
        </w:numPr>
      </w:pPr>
      <w:r>
        <w:t xml:space="preserve">Free file space for the metadata and raw data aggregators via </w:t>
      </w:r>
      <w:r w:rsidRPr="00E90135">
        <w:rPr>
          <w:i/>
        </w:rPr>
        <w:t>H5MF_</w:t>
      </w:r>
      <w:proofErr w:type="gramStart"/>
      <w:r w:rsidRPr="00E90135">
        <w:rPr>
          <w:i/>
        </w:rPr>
        <w:t>xfree(</w:t>
      </w:r>
      <w:proofErr w:type="gramEnd"/>
      <w:r w:rsidRPr="00E90135">
        <w:rPr>
          <w:i/>
        </w:rPr>
        <w:t>)</w:t>
      </w:r>
      <w:r>
        <w:t>.</w:t>
      </w:r>
    </w:p>
    <w:p w14:paraId="7F7D5723" w14:textId="77777777" w:rsidR="008F3C1A" w:rsidRDefault="008F3C1A" w:rsidP="008F3C1A">
      <w:pPr>
        <w:pStyle w:val="ListParagraph"/>
        <w:numPr>
          <w:ilvl w:val="0"/>
          <w:numId w:val="141"/>
        </w:numPr>
      </w:pPr>
      <w:r>
        <w:t xml:space="preserve">Shrink the file’s EOA to the extent possible via </w:t>
      </w:r>
      <w:r w:rsidRPr="002F37D6">
        <w:rPr>
          <w:i/>
        </w:rPr>
        <w:t>H5F</w:t>
      </w:r>
      <w:r>
        <w:rPr>
          <w:i/>
        </w:rPr>
        <w:t>D</w:t>
      </w:r>
      <w:r w:rsidRPr="002F37D6">
        <w:rPr>
          <w:i/>
        </w:rPr>
        <w:t>_</w:t>
      </w:r>
      <w:proofErr w:type="gramStart"/>
      <w:r w:rsidRPr="002F37D6">
        <w:rPr>
          <w:i/>
        </w:rPr>
        <w:t>free(</w:t>
      </w:r>
      <w:proofErr w:type="gramEnd"/>
      <w:r w:rsidRPr="002F37D6">
        <w:rPr>
          <w:i/>
        </w:rPr>
        <w:t>)</w:t>
      </w:r>
      <w:r>
        <w:t>.</w:t>
      </w:r>
    </w:p>
    <w:p w14:paraId="307B0BC6" w14:textId="31A97FC5" w:rsidR="008F3C1A" w:rsidRDefault="008F3C1A" w:rsidP="008F3C1A">
      <w:pPr>
        <w:pStyle w:val="ListParagraph"/>
        <w:numPr>
          <w:ilvl w:val="0"/>
          <w:numId w:val="141"/>
        </w:numPr>
      </w:pPr>
      <w:r>
        <w:t xml:space="preserve">For each non empty, </w:t>
      </w:r>
      <w:proofErr w:type="spellStart"/>
      <w:r>
        <w:t>self referential</w:t>
      </w:r>
      <w:proofErr w:type="spellEnd"/>
      <w:r>
        <w:t xml:space="preserve"> free space manager, allocate file space </w:t>
      </w:r>
      <w:r w:rsidRPr="00927CE5">
        <w:t>via</w:t>
      </w:r>
      <w:r>
        <w:rPr>
          <w:i/>
        </w:rPr>
        <w:t xml:space="preserve"> </w:t>
      </w:r>
      <w:r w:rsidR="00840F1F">
        <w:rPr>
          <w:i/>
        </w:rPr>
        <w:t>H5MF_</w:t>
      </w:r>
      <w:proofErr w:type="gramStart"/>
      <w:r w:rsidR="00840F1F">
        <w:rPr>
          <w:i/>
        </w:rPr>
        <w:t>alloc(</w:t>
      </w:r>
      <w:proofErr w:type="gramEnd"/>
      <w:r w:rsidR="00840F1F">
        <w:rPr>
          <w:i/>
        </w:rPr>
        <w:t>)</w:t>
      </w:r>
      <w:r w:rsidR="00840F1F" w:rsidRPr="008F1A53">
        <w:rPr>
          <w:i/>
        </w:rPr>
        <w:t xml:space="preserve"> </w:t>
      </w:r>
      <w:r>
        <w:t>for each free-space manager’s header and section info.</w:t>
      </w:r>
      <w:r w:rsidR="00840F1F">
        <w:t xml:space="preserve"> </w:t>
      </w:r>
      <w:r w:rsidR="00833039">
        <w:t xml:space="preserve">Repeat this action </w:t>
      </w:r>
      <w:r w:rsidR="008B7C76">
        <w:t>until</w:t>
      </w:r>
      <w:r w:rsidR="00833039">
        <w:t xml:space="preserve"> a</w:t>
      </w:r>
      <w:r w:rsidR="00840F1F">
        <w:t xml:space="preserve">ll the header and section info for the </w:t>
      </w:r>
      <w:proofErr w:type="spellStart"/>
      <w:r w:rsidR="00840F1F">
        <w:t>self referential</w:t>
      </w:r>
      <w:proofErr w:type="spellEnd"/>
      <w:r w:rsidR="00840F1F">
        <w:t xml:space="preserve"> free-space managers </w:t>
      </w:r>
      <w:r w:rsidR="00833039">
        <w:t>are</w:t>
      </w:r>
      <w:r w:rsidR="00840F1F">
        <w:t xml:space="preserve"> allocated</w:t>
      </w:r>
      <w:r w:rsidR="00833039">
        <w:t xml:space="preserve">.  This should be </w:t>
      </w:r>
      <w:r w:rsidR="00CF4E27">
        <w:t xml:space="preserve">settled </w:t>
      </w:r>
      <w:r w:rsidR="00840F1F">
        <w:t>in couple passes.</w:t>
      </w:r>
    </w:p>
    <w:p w14:paraId="51105D07" w14:textId="30A93228" w:rsidR="004D644B" w:rsidRDefault="007F6EEA" w:rsidP="003B01FE">
      <w:pPr>
        <w:pStyle w:val="ListParagraph"/>
        <w:numPr>
          <w:ilvl w:val="0"/>
          <w:numId w:val="141"/>
        </w:numPr>
      </w:pPr>
      <w:r>
        <w:t>After allocating the file space for all the free-space managers, g</w:t>
      </w:r>
      <w:r w:rsidR="004D644B">
        <w:t xml:space="preserve">et the current EOA and set it to </w:t>
      </w:r>
      <w:r w:rsidR="004D644B" w:rsidRPr="003B01FE">
        <w:rPr>
          <w:i/>
        </w:rPr>
        <w:t>f-&gt;shared</w:t>
      </w:r>
      <w:r w:rsidR="00375853" w:rsidRPr="003B01FE">
        <w:rPr>
          <w:i/>
        </w:rPr>
        <w:t xml:space="preserve">-&gt; </w:t>
      </w:r>
      <w:proofErr w:type="spellStart"/>
      <w:r w:rsidR="00375853" w:rsidRPr="003B01FE">
        <w:rPr>
          <w:i/>
        </w:rPr>
        <w:t>eoa_pre_fsm_fsalloc</w:t>
      </w:r>
      <w:proofErr w:type="spellEnd"/>
      <w:r w:rsidR="00375853">
        <w:t>:</w:t>
      </w:r>
    </w:p>
    <w:p w14:paraId="23E963FE" w14:textId="788C03ED" w:rsidR="004D644B" w:rsidRPr="003B01FE" w:rsidRDefault="004D644B" w:rsidP="003B01FE">
      <w:pPr>
        <w:pStyle w:val="ListParagraph"/>
        <w:numPr>
          <w:ilvl w:val="1"/>
          <w:numId w:val="141"/>
        </w:numPr>
        <w:rPr>
          <w:i/>
        </w:rPr>
      </w:pPr>
      <w:r>
        <w:t xml:space="preserve">This will </w:t>
      </w:r>
      <w:r w:rsidR="00375853">
        <w:t>allow the 1</w:t>
      </w:r>
      <w:r>
        <w:t xml:space="preserve">.10 library with the </w:t>
      </w:r>
      <w:r w:rsidR="00375853">
        <w:t>hack</w:t>
      </w:r>
      <w:r>
        <w:t xml:space="preserve"> to </w:t>
      </w:r>
      <w:r w:rsidR="00375853">
        <w:t>open</w:t>
      </w:r>
      <w:r>
        <w:t xml:space="preserve"> the file</w:t>
      </w:r>
      <w:r w:rsidR="00A24C7A">
        <w:t xml:space="preserve"> with the new fix</w:t>
      </w:r>
      <w:r w:rsidR="00BF6AC8">
        <w:t>.  The</w:t>
      </w:r>
      <w:r w:rsidR="00375853">
        <w:t xml:space="preserve"> actions in</w:t>
      </w:r>
      <w:r w:rsidR="00375853" w:rsidRPr="00375853">
        <w:t xml:space="preserve"> </w:t>
      </w:r>
      <w:r w:rsidR="00375853" w:rsidRPr="003B01FE">
        <w:rPr>
          <w:i/>
        </w:rPr>
        <w:t>H5MF_tidy_self_referential_fsm_hack()</w:t>
      </w:r>
      <w:r w:rsidR="00375853">
        <w:rPr>
          <w:i/>
        </w:rPr>
        <w:t xml:space="preserve"> </w:t>
      </w:r>
      <w:r w:rsidR="00456E1F" w:rsidRPr="003B01FE">
        <w:t>will be bypassed</w:t>
      </w:r>
      <w:r w:rsidR="00456E1F">
        <w:rPr>
          <w:i/>
        </w:rPr>
        <w:t xml:space="preserve"> </w:t>
      </w:r>
      <w:r w:rsidR="00375853" w:rsidRPr="003B01FE">
        <w:t>as follows</w:t>
      </w:r>
      <w:r w:rsidR="00375853">
        <w:rPr>
          <w:i/>
        </w:rPr>
        <w:t>:</w:t>
      </w:r>
    </w:p>
    <w:p w14:paraId="4CF52E6C" w14:textId="5E5AFFC6" w:rsidR="00375853" w:rsidRDefault="00375853" w:rsidP="003B01FE">
      <w:pPr>
        <w:pStyle w:val="ListParagraph"/>
        <w:numPr>
          <w:ilvl w:val="2"/>
          <w:numId w:val="141"/>
        </w:numPr>
      </w:pPr>
      <w:r>
        <w:t>It</w:t>
      </w:r>
      <w:r w:rsidR="00FA7CD6">
        <w:t xml:space="preserve"> will first obtain the EOA</w:t>
      </w:r>
    </w:p>
    <w:p w14:paraId="009E36CF" w14:textId="7502D3C0" w:rsidR="004D644B" w:rsidRDefault="00375853" w:rsidP="003B01FE">
      <w:pPr>
        <w:pStyle w:val="ListParagraph"/>
        <w:numPr>
          <w:ilvl w:val="2"/>
          <w:numId w:val="141"/>
        </w:numPr>
      </w:pPr>
      <w:r>
        <w:t>If the EOA</w:t>
      </w:r>
      <w:r w:rsidR="004D644B">
        <w:t xml:space="preserve"> is the same as </w:t>
      </w:r>
      <w:r w:rsidR="004D644B" w:rsidRPr="003B01FE">
        <w:rPr>
          <w:i/>
        </w:rPr>
        <w:t>f-&gt;shared-</w:t>
      </w:r>
      <w:r w:rsidRPr="003B01FE">
        <w:rPr>
          <w:i/>
        </w:rPr>
        <w:t>&gt;</w:t>
      </w:r>
      <w:proofErr w:type="spellStart"/>
      <w:r w:rsidRPr="003B01FE">
        <w:rPr>
          <w:i/>
        </w:rPr>
        <w:t>eoa_pre_fsm_fsalloc</w:t>
      </w:r>
      <w:proofErr w:type="spellEnd"/>
      <w:r>
        <w:t>, it will exit the routine with SUCCESS</w:t>
      </w:r>
    </w:p>
    <w:p w14:paraId="39525C82" w14:textId="7E9233B4" w:rsidR="00086E7D" w:rsidRDefault="00D54F23" w:rsidP="003B01FE">
      <w:r>
        <w:t>For the H5F_FSPACE_STRATEGY_FSM_AGGR strategy, when</w:t>
      </w:r>
      <w:r w:rsidR="00086E7D">
        <w:t xml:space="preserve"> </w:t>
      </w:r>
      <w:r w:rsidR="00086E7D" w:rsidRPr="003B01FE">
        <w:rPr>
          <w:i/>
        </w:rPr>
        <w:t>H5MF_</w:t>
      </w:r>
      <w:proofErr w:type="gramStart"/>
      <w:r w:rsidR="00086E7D" w:rsidRPr="003B01FE">
        <w:rPr>
          <w:i/>
        </w:rPr>
        <w:t>alloc(</w:t>
      </w:r>
      <w:proofErr w:type="gramEnd"/>
      <w:r w:rsidR="00086E7D" w:rsidRPr="003B01FE">
        <w:rPr>
          <w:i/>
        </w:rPr>
        <w:t>)</w:t>
      </w:r>
      <w:r w:rsidR="00086E7D">
        <w:t xml:space="preserve"> </w:t>
      </w:r>
      <w:r>
        <w:t xml:space="preserve">is unable to find file space from the free-space managers, it </w:t>
      </w:r>
      <w:r w:rsidR="00086E7D">
        <w:t xml:space="preserve">will call </w:t>
      </w:r>
      <w:r w:rsidR="00086E7D" w:rsidRPr="003B01FE">
        <w:rPr>
          <w:i/>
        </w:rPr>
        <w:t>H5MF__aggr_alloc()</w:t>
      </w:r>
      <w:r w:rsidR="00086E7D">
        <w:t xml:space="preserve"> </w:t>
      </w:r>
      <w:r>
        <w:t>to get space fr</w:t>
      </w:r>
      <w:r w:rsidR="008B7C76">
        <w:t xml:space="preserve">om the aggregators and the virtual file drivers. </w:t>
      </w:r>
      <w:r w:rsidR="00A5757C">
        <w:t>This</w:t>
      </w:r>
      <w:r>
        <w:t xml:space="preserve"> routine </w:t>
      </w:r>
      <w:r w:rsidR="00A5757C">
        <w:t xml:space="preserve">will be modified </w:t>
      </w:r>
      <w:r>
        <w:t>to skip</w:t>
      </w:r>
      <w:r w:rsidR="00086E7D">
        <w:t xml:space="preserve"> allocation from the aggregators </w:t>
      </w:r>
      <w:r>
        <w:t>when t</w:t>
      </w:r>
      <w:r w:rsidR="008B7C76">
        <w:t>he file is closing down to avoid starting up the aggregators again.</w:t>
      </w:r>
    </w:p>
    <w:p w14:paraId="5A7524AD" w14:textId="7B6E02D9" w:rsidR="00F82682" w:rsidRDefault="008F3C1A" w:rsidP="00F82682">
      <w:pPr>
        <w:pStyle w:val="Heading3"/>
      </w:pPr>
      <w:bookmarkStart w:id="63" w:name="_Toc433020013"/>
      <w:r>
        <w:t>H5F_FSPACE_STRATEGY_AGGR</w:t>
      </w:r>
      <w:r w:rsidR="00F82682">
        <w:t xml:space="preserve"> and H5F_FSPACE_STRATEGY_NONE</w:t>
      </w:r>
      <w:bookmarkEnd w:id="63"/>
    </w:p>
    <w:p w14:paraId="71BB777B" w14:textId="63BFB7F4" w:rsidR="00F82682" w:rsidRPr="00BD4313" w:rsidRDefault="00DF2512" w:rsidP="00F82682">
      <w:r>
        <w:t>Since no fre</w:t>
      </w:r>
      <w:r w:rsidR="00BF6AC8">
        <w:t xml:space="preserve">e-space managers are involved, </w:t>
      </w:r>
      <w:r>
        <w:t>n</w:t>
      </w:r>
      <w:r w:rsidR="00375853">
        <w:t>othing is changed for these two strategies</w:t>
      </w:r>
      <w:r>
        <w:t>. The</w:t>
      </w:r>
      <w:r w:rsidR="00F82682">
        <w:t xml:space="preserve"> library will just perform final close of file space via </w:t>
      </w:r>
      <w:r w:rsidR="00F82682" w:rsidRPr="00927CE5">
        <w:rPr>
          <w:i/>
        </w:rPr>
        <w:t>H5MF_</w:t>
      </w:r>
      <w:proofErr w:type="gramStart"/>
      <w:r w:rsidR="00F82682" w:rsidRPr="00927CE5">
        <w:rPr>
          <w:i/>
        </w:rPr>
        <w:t>close(</w:t>
      </w:r>
      <w:proofErr w:type="gramEnd"/>
      <w:r w:rsidR="00F82682" w:rsidRPr="00927CE5">
        <w:rPr>
          <w:i/>
        </w:rPr>
        <w:t>)</w:t>
      </w:r>
      <w:r w:rsidR="00F82682">
        <w:t>.</w:t>
      </w:r>
    </w:p>
    <w:p w14:paraId="7EA40859" w14:textId="0F295FFD" w:rsidR="004405B7" w:rsidRDefault="00795B28">
      <w:pPr>
        <w:pStyle w:val="Heading2"/>
      </w:pPr>
      <w:bookmarkStart w:id="64" w:name="_Toc433020014"/>
      <w:r>
        <w:t xml:space="preserve">Allocation </w:t>
      </w:r>
      <w:proofErr w:type="gramStart"/>
      <w:r>
        <w:t>Of</w:t>
      </w:r>
      <w:proofErr w:type="gramEnd"/>
      <w:r>
        <w:t xml:space="preserve"> Cache Image At File Close</w:t>
      </w:r>
      <w:bookmarkEnd w:id="64"/>
    </w:p>
    <w:p w14:paraId="5A575FE7" w14:textId="712ECE67" w:rsidR="004405B7" w:rsidRDefault="004405B7" w:rsidP="003B01FE">
      <w:r>
        <w:t xml:space="preserve">When the file is closing down, </w:t>
      </w:r>
      <w:r w:rsidR="00E70ABC">
        <w:t>the library</w:t>
      </w:r>
      <w:r>
        <w:t xml:space="preserve"> </w:t>
      </w:r>
      <w:r w:rsidR="00E70ABC">
        <w:t>will call</w:t>
      </w:r>
      <w:r>
        <w:t xml:space="preserve"> </w:t>
      </w:r>
      <w:r w:rsidRPr="003B01FE">
        <w:rPr>
          <w:i/>
        </w:rPr>
        <w:t>H5AC_prep_for_file_</w:t>
      </w:r>
      <w:proofErr w:type="gramStart"/>
      <w:r w:rsidRPr="003B01FE">
        <w:rPr>
          <w:i/>
        </w:rPr>
        <w:t>close(</w:t>
      </w:r>
      <w:proofErr w:type="gramEnd"/>
      <w:r w:rsidRPr="003B01FE">
        <w:rPr>
          <w:i/>
        </w:rPr>
        <w:t>)</w:t>
      </w:r>
      <w:r>
        <w:t xml:space="preserve"> to notify the metadata cache that the file is about to be closed</w:t>
      </w:r>
      <w:r w:rsidR="00EE7C53">
        <w:t xml:space="preserve">.  This routine will invoke </w:t>
      </w:r>
      <w:r w:rsidR="00EE7C53" w:rsidRPr="004632B8">
        <w:rPr>
          <w:i/>
        </w:rPr>
        <w:t>H5C__prep_image_for_file_</w:t>
      </w:r>
      <w:proofErr w:type="gramStart"/>
      <w:r w:rsidR="00EE7C53" w:rsidRPr="004632B8">
        <w:rPr>
          <w:i/>
        </w:rPr>
        <w:t>close(</w:t>
      </w:r>
      <w:proofErr w:type="gramEnd"/>
      <w:r w:rsidR="00EE7C53" w:rsidRPr="004632B8">
        <w:rPr>
          <w:i/>
        </w:rPr>
        <w:t>)</w:t>
      </w:r>
      <w:r w:rsidR="00EE7C53">
        <w:t xml:space="preserve"> to create</w:t>
      </w:r>
      <w:r>
        <w:t xml:space="preserve"> a metadata cache image if this has been requested.</w:t>
      </w:r>
      <w:r w:rsidR="00E70ABC">
        <w:t xml:space="preserve">  </w:t>
      </w:r>
      <w:r w:rsidR="00EE7C53">
        <w:t>Instead of allocating</w:t>
      </w:r>
      <w:r w:rsidR="00CC7E3E">
        <w:t xml:space="preserve"> the cache image block</w:t>
      </w:r>
      <w:r w:rsidR="00EE7C53">
        <w:t xml:space="preserve"> via </w:t>
      </w:r>
      <w:r w:rsidR="00EE7C53" w:rsidRPr="001C4C2D">
        <w:rPr>
          <w:i/>
        </w:rPr>
        <w:t>H5FD_</w:t>
      </w:r>
      <w:proofErr w:type="gramStart"/>
      <w:r w:rsidR="00EE7C53" w:rsidRPr="001C4C2D">
        <w:rPr>
          <w:i/>
        </w:rPr>
        <w:t>alloc(</w:t>
      </w:r>
      <w:proofErr w:type="gramEnd"/>
      <w:r w:rsidR="00EE7C53" w:rsidRPr="001C4C2D">
        <w:rPr>
          <w:i/>
        </w:rPr>
        <w:t>)</w:t>
      </w:r>
      <w:r w:rsidR="00EE7C53">
        <w:t xml:space="preserve"> so as to avoid unsettling the free-space managers, we </w:t>
      </w:r>
      <w:r w:rsidR="00A5757C">
        <w:t>will</w:t>
      </w:r>
      <w:r w:rsidR="00EE7C53">
        <w:t xml:space="preserve"> now use </w:t>
      </w:r>
      <w:r w:rsidRPr="003B01FE">
        <w:rPr>
          <w:i/>
        </w:rPr>
        <w:t>H5MF_alloc()</w:t>
      </w:r>
      <w:r w:rsidR="00CC7E3E">
        <w:t xml:space="preserve">.  This </w:t>
      </w:r>
      <w:r w:rsidR="00EE7C53">
        <w:t xml:space="preserve">will </w:t>
      </w:r>
      <w:r w:rsidR="00375853">
        <w:t xml:space="preserve">also </w:t>
      </w:r>
      <w:r w:rsidR="00EE7C53">
        <w:t xml:space="preserve">take care of freeing </w:t>
      </w:r>
      <w:r w:rsidR="00A5757C">
        <w:t>a</w:t>
      </w:r>
      <w:r w:rsidR="002E3EC2">
        <w:t xml:space="preserve"> </w:t>
      </w:r>
      <w:r w:rsidR="00EE7C53">
        <w:t xml:space="preserve">potential </w:t>
      </w:r>
      <w:r>
        <w:t>fragment</w:t>
      </w:r>
      <w:r w:rsidR="00A5757C">
        <w:t xml:space="preserve"> resulted</w:t>
      </w:r>
      <w:r w:rsidR="00CC7E3E">
        <w:t xml:space="preserve"> </w:t>
      </w:r>
      <w:r w:rsidR="00A5757C">
        <w:t>from</w:t>
      </w:r>
      <w:r w:rsidR="00CC7E3E">
        <w:t xml:space="preserve"> alignment other than 1 instead of dropping the fragment to the floor.</w:t>
      </w:r>
    </w:p>
    <w:p w14:paraId="2C5EF76C" w14:textId="26EDF956" w:rsidR="00D74195" w:rsidRDefault="004405B7" w:rsidP="003B01FE">
      <w:pPr>
        <w:pStyle w:val="Heading2"/>
      </w:pPr>
      <w:bookmarkStart w:id="65" w:name="_Toc433020015"/>
      <w:r>
        <w:t>Clean up</w:t>
      </w:r>
      <w:bookmarkEnd w:id="65"/>
    </w:p>
    <w:p w14:paraId="6A343666" w14:textId="77777777" w:rsidR="00CC7E3E" w:rsidRDefault="00CC7E3E" w:rsidP="003B01FE">
      <w:pPr>
        <w:pStyle w:val="ListParagraph"/>
        <w:numPr>
          <w:ilvl w:val="0"/>
          <w:numId w:val="170"/>
        </w:numPr>
      </w:pPr>
      <w:r w:rsidRPr="00D74195">
        <w:rPr>
          <w:i/>
        </w:rPr>
        <w:t>f-&gt;shared-&gt;</w:t>
      </w:r>
      <w:proofErr w:type="spellStart"/>
      <w:r w:rsidRPr="00D74195">
        <w:rPr>
          <w:i/>
        </w:rPr>
        <w:t>first_alloc_dealloc</w:t>
      </w:r>
      <w:proofErr w:type="spellEnd"/>
      <w:r>
        <w:t xml:space="preserve"> </w:t>
      </w:r>
    </w:p>
    <w:p w14:paraId="29D79E7D" w14:textId="316751F3" w:rsidR="00CC7E3E" w:rsidRDefault="00D74195" w:rsidP="003B01FE">
      <w:pPr>
        <w:pStyle w:val="ListParagraph"/>
        <w:numPr>
          <w:ilvl w:val="1"/>
          <w:numId w:val="170"/>
        </w:numPr>
      </w:pPr>
      <w:r>
        <w:t>Remove t</w:t>
      </w:r>
      <w:r w:rsidR="00CC7E3E">
        <w:t>his</w:t>
      </w:r>
      <w:r w:rsidR="008F3C1A">
        <w:t xml:space="preserve"> field which i</w:t>
      </w:r>
      <w:r>
        <w:t>s used to keep track of persiste</w:t>
      </w:r>
      <w:r w:rsidR="008F3C1A">
        <w:t>nt free space managers that have not been accessed for allocation or de-allocation since file open</w:t>
      </w:r>
    </w:p>
    <w:p w14:paraId="37BF23DA" w14:textId="7DDE917E" w:rsidR="00CC7E3E" w:rsidRPr="003B01FE" w:rsidRDefault="00CC7E3E" w:rsidP="003B01FE">
      <w:pPr>
        <w:pStyle w:val="ListParagraph"/>
        <w:numPr>
          <w:ilvl w:val="1"/>
          <w:numId w:val="170"/>
        </w:numPr>
      </w:pPr>
      <w:r>
        <w:t xml:space="preserve">Remove coding that set and check for </w:t>
      </w:r>
      <w:r w:rsidRPr="00D74195">
        <w:rPr>
          <w:i/>
        </w:rPr>
        <w:t>f-&gt;shared-&gt;</w:t>
      </w:r>
      <w:proofErr w:type="spellStart"/>
      <w:r w:rsidRPr="00D74195">
        <w:rPr>
          <w:i/>
        </w:rPr>
        <w:t>first_alloc_dealloc</w:t>
      </w:r>
      <w:proofErr w:type="spellEnd"/>
    </w:p>
    <w:p w14:paraId="7AABD4F7" w14:textId="63BFA37A" w:rsidR="00D74195" w:rsidRDefault="00D74195" w:rsidP="003B01FE">
      <w:pPr>
        <w:pStyle w:val="ListParagraph"/>
        <w:numPr>
          <w:ilvl w:val="1"/>
          <w:numId w:val="170"/>
        </w:numPr>
      </w:pPr>
      <w:r>
        <w:t>Remove</w:t>
      </w:r>
      <w:r w:rsidR="00CC7E3E">
        <w:t xml:space="preserve"> the associated routine </w:t>
      </w:r>
      <w:r w:rsidR="00CC7E3E" w:rsidRPr="003B01FE">
        <w:rPr>
          <w:i/>
        </w:rPr>
        <w:t>H5F_get_first_alloc_dealloc()</w:t>
      </w:r>
    </w:p>
    <w:p w14:paraId="0938A625" w14:textId="6B5202EC" w:rsidR="00CC7E3E" w:rsidRPr="003B01FE" w:rsidRDefault="00CC7E3E" w:rsidP="00CC7E3E">
      <w:pPr>
        <w:pStyle w:val="ListParagraph"/>
        <w:numPr>
          <w:ilvl w:val="0"/>
          <w:numId w:val="170"/>
        </w:numPr>
      </w:pPr>
      <w:r w:rsidRPr="009977B6">
        <w:rPr>
          <w:i/>
        </w:rPr>
        <w:t xml:space="preserve">H5MF_tidy_self_referential </w:t>
      </w:r>
      <w:proofErr w:type="spellStart"/>
      <w:r w:rsidRPr="009977B6">
        <w:rPr>
          <w:i/>
        </w:rPr>
        <w:t>fsm_hack</w:t>
      </w:r>
      <w:proofErr w:type="spellEnd"/>
      <w:r w:rsidRPr="009977B6">
        <w:rPr>
          <w:i/>
        </w:rPr>
        <w:t>()</w:t>
      </w:r>
    </w:p>
    <w:p w14:paraId="44471816" w14:textId="124D8B15" w:rsidR="00CC7E3E" w:rsidRDefault="00CC7E3E" w:rsidP="003B01FE">
      <w:pPr>
        <w:pStyle w:val="ListParagraph"/>
        <w:numPr>
          <w:ilvl w:val="1"/>
          <w:numId w:val="170"/>
        </w:numPr>
      </w:pPr>
      <w:r w:rsidRPr="003B01FE">
        <w:t xml:space="preserve">Remove </w:t>
      </w:r>
      <w:r>
        <w:t>this routine</w:t>
      </w:r>
      <w:r w:rsidR="00DF2512">
        <w:t xml:space="preserve"> since we no longer need to float</w:t>
      </w:r>
      <w:r w:rsidR="00A30E20">
        <w:t xml:space="preserve"> free-space managers when reopening files</w:t>
      </w:r>
    </w:p>
    <w:p w14:paraId="336F296F" w14:textId="09F0A758" w:rsidR="008F3C1A" w:rsidRDefault="00D74195" w:rsidP="003B01FE">
      <w:pPr>
        <w:pStyle w:val="ListParagraph"/>
        <w:numPr>
          <w:ilvl w:val="1"/>
          <w:numId w:val="170"/>
        </w:numPr>
      </w:pPr>
      <w:r>
        <w:t>Remove c</w:t>
      </w:r>
      <w:r w:rsidR="008F3C1A">
        <w:t xml:space="preserve">oding </w:t>
      </w:r>
      <w:r>
        <w:t xml:space="preserve">that invokes </w:t>
      </w:r>
      <w:r w:rsidR="00A30E20" w:rsidRPr="003B01FE">
        <w:rPr>
          <w:i/>
        </w:rPr>
        <w:t>H5MF_tidy_self_referential_fsm_hack()</w:t>
      </w:r>
      <w:r w:rsidR="00CC7E3E">
        <w:rPr>
          <w:i/>
        </w:rPr>
        <w:t xml:space="preserve"> </w:t>
      </w:r>
      <w:r>
        <w:t xml:space="preserve">based on </w:t>
      </w:r>
      <w:r w:rsidR="008F3C1A" w:rsidRPr="003B01FE">
        <w:rPr>
          <w:i/>
        </w:rPr>
        <w:t>f-&gt;shared-&gt;</w:t>
      </w:r>
      <w:proofErr w:type="spellStart"/>
      <w:r w:rsidR="008F3C1A" w:rsidRPr="003B01FE">
        <w:rPr>
          <w:i/>
        </w:rPr>
        <w:t>first_alloc_dealloc</w:t>
      </w:r>
      <w:proofErr w:type="spellEnd"/>
      <w:r w:rsidR="008F3C1A">
        <w:t xml:space="preserve"> in the following routines:</w:t>
      </w:r>
    </w:p>
    <w:p w14:paraId="74BF6127" w14:textId="77777777" w:rsidR="00D74195" w:rsidRPr="003B01FE" w:rsidRDefault="008F3C1A" w:rsidP="003B01FE">
      <w:pPr>
        <w:pStyle w:val="ListParagraph"/>
        <w:numPr>
          <w:ilvl w:val="2"/>
          <w:numId w:val="170"/>
        </w:numPr>
        <w:rPr>
          <w:i/>
        </w:rPr>
      </w:pPr>
      <w:r w:rsidRPr="003B01FE">
        <w:rPr>
          <w:i/>
        </w:rPr>
        <w:t>H5MF_alloc()</w:t>
      </w:r>
    </w:p>
    <w:p w14:paraId="0BFC89BB" w14:textId="6CFEFF7D" w:rsidR="008F3C1A" w:rsidRPr="003B01FE" w:rsidRDefault="008F3C1A" w:rsidP="003B01FE">
      <w:pPr>
        <w:pStyle w:val="ListParagraph"/>
        <w:numPr>
          <w:ilvl w:val="2"/>
          <w:numId w:val="170"/>
        </w:numPr>
        <w:rPr>
          <w:i/>
        </w:rPr>
      </w:pPr>
      <w:r w:rsidRPr="003B01FE">
        <w:rPr>
          <w:i/>
        </w:rPr>
        <w:t xml:space="preserve">H5MF_xfree() </w:t>
      </w:r>
    </w:p>
    <w:p w14:paraId="723C6FCC" w14:textId="77777777" w:rsidR="008F3C1A" w:rsidRPr="003B01FE" w:rsidRDefault="008F3C1A" w:rsidP="003B01FE">
      <w:pPr>
        <w:pStyle w:val="ListParagraph"/>
        <w:numPr>
          <w:ilvl w:val="2"/>
          <w:numId w:val="170"/>
        </w:numPr>
        <w:rPr>
          <w:i/>
        </w:rPr>
      </w:pPr>
      <w:r w:rsidRPr="003B01FE">
        <w:rPr>
          <w:i/>
        </w:rPr>
        <w:t>H5MF_try_extend()</w:t>
      </w:r>
    </w:p>
    <w:p w14:paraId="1399CD0A" w14:textId="5A2BB185" w:rsidR="008F3C1A" w:rsidRPr="003B01FE" w:rsidRDefault="008F3C1A" w:rsidP="003B01FE">
      <w:pPr>
        <w:pStyle w:val="ListParagraph"/>
        <w:numPr>
          <w:ilvl w:val="2"/>
          <w:numId w:val="170"/>
        </w:numPr>
        <w:rPr>
          <w:i/>
        </w:rPr>
      </w:pPr>
      <w:r w:rsidRPr="003B01FE">
        <w:rPr>
          <w:i/>
        </w:rPr>
        <w:t xml:space="preserve">H5MF_try_close() </w:t>
      </w:r>
    </w:p>
    <w:p w14:paraId="2A35317D" w14:textId="77777777" w:rsidR="00D74195" w:rsidRPr="003B01FE" w:rsidRDefault="008F3C1A" w:rsidP="003B01FE">
      <w:pPr>
        <w:pStyle w:val="ListParagraph"/>
        <w:numPr>
          <w:ilvl w:val="2"/>
          <w:numId w:val="170"/>
        </w:numPr>
        <w:rPr>
          <w:i/>
        </w:rPr>
      </w:pPr>
      <w:r w:rsidRPr="003B01FE">
        <w:rPr>
          <w:i/>
        </w:rPr>
        <w:t>H5MF_get_free_sections()</w:t>
      </w:r>
    </w:p>
    <w:p w14:paraId="77E55205" w14:textId="77777777" w:rsidR="00CC7E3E" w:rsidRDefault="004405B7" w:rsidP="003B01FE">
      <w:pPr>
        <w:pStyle w:val="ListParagraph"/>
        <w:numPr>
          <w:ilvl w:val="0"/>
          <w:numId w:val="170"/>
        </w:numPr>
      </w:pPr>
      <w:r w:rsidRPr="008B12EB">
        <w:rPr>
          <w:i/>
        </w:rPr>
        <w:t>H5C_force_cache_image_load()</w:t>
      </w:r>
      <w:r>
        <w:t xml:space="preserve"> </w:t>
      </w:r>
    </w:p>
    <w:p w14:paraId="1478FD53" w14:textId="72F6197D" w:rsidR="00CC7E3E" w:rsidRPr="003B01FE" w:rsidRDefault="00CC7E3E" w:rsidP="003B01FE">
      <w:pPr>
        <w:pStyle w:val="ListParagraph"/>
        <w:numPr>
          <w:ilvl w:val="1"/>
          <w:numId w:val="170"/>
        </w:numPr>
      </w:pPr>
      <w:r>
        <w:t xml:space="preserve">Remove this routine </w:t>
      </w:r>
      <w:r w:rsidR="004405B7">
        <w:t xml:space="preserve">since we no longer use </w:t>
      </w:r>
      <w:r w:rsidR="004405B7" w:rsidRPr="003B01FE">
        <w:rPr>
          <w:i/>
        </w:rPr>
        <w:t>H5MF</w:t>
      </w:r>
      <w:r w:rsidR="004405B7" w:rsidRPr="008B12EB">
        <w:rPr>
          <w:i/>
        </w:rPr>
        <w:t>_tidy_self_referential_fsm_hack()</w:t>
      </w:r>
    </w:p>
    <w:p w14:paraId="065BBFC4" w14:textId="745E7BD1" w:rsidR="005A1747" w:rsidRPr="003B01FE" w:rsidRDefault="00CC7E3E" w:rsidP="003B01FE">
      <w:pPr>
        <w:pStyle w:val="ListParagraph"/>
        <w:numPr>
          <w:ilvl w:val="1"/>
          <w:numId w:val="170"/>
        </w:numPr>
      </w:pPr>
      <w:r w:rsidRPr="003B01FE">
        <w:t>R</w:t>
      </w:r>
      <w:r w:rsidR="004405B7" w:rsidRPr="003B01FE">
        <w:t>emove coding that invokes this routine</w:t>
      </w:r>
    </w:p>
    <w:p w14:paraId="3FDEA240" w14:textId="1B993513" w:rsidR="008F3C1A" w:rsidRDefault="008F3C1A">
      <w:pPr>
        <w:pStyle w:val="Heading2"/>
      </w:pPr>
      <w:bookmarkStart w:id="66" w:name="_Toc433020016"/>
      <w:r>
        <w:t xml:space="preserve">Backward </w:t>
      </w:r>
      <w:r w:rsidR="009758EC">
        <w:t xml:space="preserve">and Forward </w:t>
      </w:r>
      <w:r>
        <w:t>Compatibility</w:t>
      </w:r>
      <w:bookmarkEnd w:id="66"/>
    </w:p>
    <w:p w14:paraId="411F9475" w14:textId="734F910C" w:rsidR="009758EC" w:rsidRDefault="00A24C7A" w:rsidP="003B01FE">
      <w:r>
        <w:t xml:space="preserve">To enable the 1.10 library with the hack to read </w:t>
      </w:r>
      <w:r w:rsidR="00A5757C">
        <w:t>a</w:t>
      </w:r>
      <w:r>
        <w:t xml:space="preserve"> file with the new fix, </w:t>
      </w:r>
      <w:r w:rsidR="00A5757C">
        <w:t>the</w:t>
      </w:r>
      <w:r>
        <w:t xml:space="preserve"> </w:t>
      </w:r>
      <w:r w:rsidRPr="003B01FE">
        <w:rPr>
          <w:i/>
        </w:rPr>
        <w:t>f-&gt;shared-&gt;</w:t>
      </w:r>
      <w:proofErr w:type="spellStart"/>
      <w:r w:rsidRPr="003B01FE">
        <w:rPr>
          <w:i/>
        </w:rPr>
        <w:t>eoa_pre_fsm_fsalloc</w:t>
      </w:r>
      <w:proofErr w:type="spellEnd"/>
      <w:r>
        <w:t xml:space="preserve"> </w:t>
      </w:r>
      <w:r w:rsidR="00A5757C">
        <w:t xml:space="preserve">field is set </w:t>
      </w:r>
      <w:r>
        <w:t xml:space="preserve">to the EOA after settling the </w:t>
      </w:r>
      <w:proofErr w:type="gramStart"/>
      <w:r>
        <w:t>meta</w:t>
      </w:r>
      <w:proofErr w:type="gramEnd"/>
      <w:r>
        <w:t xml:space="preserve"> data for the self-referential free-space managers</w:t>
      </w:r>
      <w:r w:rsidR="00A30E20">
        <w:t xml:space="preserve">.   See </w:t>
      </w:r>
      <w:r w:rsidR="001E3055">
        <w:t xml:space="preserve">the </w:t>
      </w:r>
      <w:r w:rsidR="00A30E20">
        <w:t>description in section 17.3.1</w:t>
      </w:r>
      <w:r>
        <w:t>.</w:t>
      </w:r>
    </w:p>
    <w:p w14:paraId="2E755C2F" w14:textId="1D3FC968" w:rsidR="00A24C7A" w:rsidRDefault="00A24C7A" w:rsidP="003B01FE">
      <w:r>
        <w:t xml:space="preserve">When the library with the new fix opens a file generated by the 1.10 library with the hack, the library </w:t>
      </w:r>
      <w:r w:rsidR="00A5757C">
        <w:t>is not doing</w:t>
      </w:r>
      <w:r>
        <w:t xml:space="preserve"> </w:t>
      </w:r>
      <w:r w:rsidR="00D7461F">
        <w:t xml:space="preserve">anything to float the self-referential free-space managers nor free the file space allocated </w:t>
      </w:r>
      <w:r w:rsidR="00A30E20">
        <w:t>to them.  For the H5F_FSPACE_STRATEGY_PAGE strategy in particular, t</w:t>
      </w:r>
      <w:r w:rsidR="00B435DF">
        <w:t xml:space="preserve">his </w:t>
      </w:r>
      <w:r w:rsidR="00A30E20">
        <w:t>means the unused f</w:t>
      </w:r>
      <w:r w:rsidR="00D7461F">
        <w:t>ile space</w:t>
      </w:r>
      <w:r w:rsidR="00A30E20">
        <w:t xml:space="preserve"> allocated at EOA for the self-referential free-space managers’ header and section info </w:t>
      </w:r>
      <w:r w:rsidR="00D7461F">
        <w:t>will not be reclaimed</w:t>
      </w:r>
      <w:r w:rsidR="00EB6FF2">
        <w:t xml:space="preserve"> and is dropped to the floor</w:t>
      </w:r>
      <w:r w:rsidR="00D7461F">
        <w:t>.</w:t>
      </w:r>
    </w:p>
    <w:p w14:paraId="5B0343D2" w14:textId="77777777" w:rsidR="008F3C1A" w:rsidRDefault="008F3C1A">
      <w:pPr>
        <w:pStyle w:val="Heading2"/>
      </w:pPr>
      <w:bookmarkStart w:id="67" w:name="_Toc433020017"/>
      <w:r>
        <w:t>Testing</w:t>
      </w:r>
      <w:bookmarkEnd w:id="67"/>
    </w:p>
    <w:p w14:paraId="1E1318C0" w14:textId="2C509FE5" w:rsidR="009758EC" w:rsidRDefault="00005E1B" w:rsidP="003B01FE">
      <w:pPr>
        <w:pStyle w:val="ListParagraph"/>
        <w:numPr>
          <w:ilvl w:val="0"/>
          <w:numId w:val="173"/>
        </w:numPr>
      </w:pPr>
      <w:r>
        <w:t>Ens</w:t>
      </w:r>
      <w:r w:rsidR="009758EC">
        <w:t xml:space="preserve">ure </w:t>
      </w:r>
      <w:r w:rsidR="002F63A9" w:rsidRPr="003B01FE">
        <w:rPr>
          <w:i/>
        </w:rPr>
        <w:t>test/</w:t>
      </w:r>
      <w:proofErr w:type="spellStart"/>
      <w:r w:rsidR="002F63A9" w:rsidRPr="003B01FE">
        <w:rPr>
          <w:i/>
        </w:rPr>
        <w:t>cache_</w:t>
      </w:r>
      <w:r w:rsidR="009758EC" w:rsidRPr="003B01FE">
        <w:rPr>
          <w:i/>
        </w:rPr>
        <w:t>image</w:t>
      </w:r>
      <w:r w:rsidR="002F63A9" w:rsidRPr="003B01FE">
        <w:rPr>
          <w:i/>
        </w:rPr>
        <w:t>.c</w:t>
      </w:r>
      <w:proofErr w:type="spellEnd"/>
      <w:r>
        <w:t xml:space="preserve"> succeeds</w:t>
      </w:r>
    </w:p>
    <w:p w14:paraId="76071E23" w14:textId="1D6AA3B4" w:rsidR="009758EC" w:rsidRDefault="00005E1B" w:rsidP="003B01FE">
      <w:pPr>
        <w:pStyle w:val="ListParagraph"/>
        <w:numPr>
          <w:ilvl w:val="0"/>
          <w:numId w:val="173"/>
        </w:numPr>
      </w:pPr>
      <w:r>
        <w:t xml:space="preserve">Ensure </w:t>
      </w:r>
      <w:r w:rsidR="002F63A9" w:rsidRPr="003B01FE">
        <w:rPr>
          <w:i/>
        </w:rPr>
        <w:t>test/</w:t>
      </w:r>
      <w:proofErr w:type="spellStart"/>
      <w:r w:rsidR="009758EC" w:rsidRPr="003B01FE">
        <w:rPr>
          <w:i/>
        </w:rPr>
        <w:t>fheap.c</w:t>
      </w:r>
      <w:proofErr w:type="spellEnd"/>
      <w:r w:rsidR="009758EC">
        <w:t xml:space="preserve"> </w:t>
      </w:r>
      <w:r w:rsidR="00456E1F">
        <w:t xml:space="preserve">succeeds </w:t>
      </w:r>
      <w:r w:rsidR="001E3055">
        <w:t xml:space="preserve">when running </w:t>
      </w:r>
      <w:r w:rsidR="00456E1F">
        <w:t xml:space="preserve">with HDF5TestExpress </w:t>
      </w:r>
      <w:r w:rsidR="001E3055">
        <w:t>set</w:t>
      </w:r>
      <w:r w:rsidR="00456E1F">
        <w:t xml:space="preserve"> to </w:t>
      </w:r>
      <w:r w:rsidR="002F63A9">
        <w:t>0</w:t>
      </w:r>
    </w:p>
    <w:p w14:paraId="5702B1F3" w14:textId="482DE679" w:rsidR="002F63A9" w:rsidRDefault="009758EC" w:rsidP="003B01FE">
      <w:pPr>
        <w:pStyle w:val="ListParagraph"/>
        <w:numPr>
          <w:ilvl w:val="0"/>
          <w:numId w:val="173"/>
        </w:numPr>
      </w:pPr>
      <w:r>
        <w:t>Add new test</w:t>
      </w:r>
      <w:r w:rsidR="00456E1F">
        <w:t>s</w:t>
      </w:r>
      <w:r>
        <w:t xml:space="preserve"> to </w:t>
      </w:r>
      <w:r w:rsidR="00456E1F" w:rsidRPr="00EA2B6F">
        <w:rPr>
          <w:i/>
        </w:rPr>
        <w:t>test/</w:t>
      </w:r>
      <w:proofErr w:type="spellStart"/>
      <w:r w:rsidR="00456E1F" w:rsidRPr="00EA2B6F">
        <w:rPr>
          <w:i/>
        </w:rPr>
        <w:t>mf.c</w:t>
      </w:r>
      <w:proofErr w:type="spellEnd"/>
      <w:r w:rsidR="00456E1F">
        <w:t xml:space="preserve"> to verify</w:t>
      </w:r>
      <w:r>
        <w:t xml:space="preserve"> </w:t>
      </w:r>
      <w:r w:rsidR="00456E1F">
        <w:t>the following cases</w:t>
      </w:r>
      <w:r>
        <w:t xml:space="preserve">: </w:t>
      </w:r>
    </w:p>
    <w:p w14:paraId="75C67F66" w14:textId="77777777" w:rsidR="00456E1F" w:rsidRDefault="00456E1F" w:rsidP="00456E1F">
      <w:pPr>
        <w:pStyle w:val="ListParagraph"/>
        <w:numPr>
          <w:ilvl w:val="1"/>
          <w:numId w:val="173"/>
        </w:numPr>
      </w:pPr>
      <w:r>
        <w:t>The free-space manager goes empty when allocating space for the free-space header</w:t>
      </w:r>
    </w:p>
    <w:p w14:paraId="0C60E0AF" w14:textId="4BF70FE8" w:rsidR="00456E1F" w:rsidRDefault="00456E1F" w:rsidP="003B01FE">
      <w:pPr>
        <w:pStyle w:val="ListParagraph"/>
        <w:numPr>
          <w:ilvl w:val="1"/>
          <w:numId w:val="173"/>
        </w:numPr>
      </w:pPr>
      <w:r>
        <w:t>S</w:t>
      </w:r>
      <w:r w:rsidR="002F63A9">
        <w:t>ection info decreases</w:t>
      </w:r>
      <w:r w:rsidR="001E3055">
        <w:t>, increases or stays the same</w:t>
      </w:r>
    </w:p>
    <w:p w14:paraId="24C8987B" w14:textId="454ACF8E" w:rsidR="002F63A9" w:rsidRPr="003B01FE" w:rsidRDefault="00456E1F" w:rsidP="003B01FE">
      <w:pPr>
        <w:pStyle w:val="ListParagraph"/>
        <w:numPr>
          <w:ilvl w:val="1"/>
          <w:numId w:val="173"/>
        </w:numPr>
      </w:pPr>
      <w:r>
        <w:t>A</w:t>
      </w:r>
      <w:r w:rsidR="002F63A9">
        <w:t>lignment is not 1 resulting in fragment</w:t>
      </w:r>
      <w:r w:rsidR="00005E1B">
        <w:t xml:space="preserve"> via </w:t>
      </w:r>
      <w:r w:rsidR="00005E1B" w:rsidRPr="003B01FE">
        <w:rPr>
          <w:i/>
        </w:rPr>
        <w:t>H5FD_alloc()</w:t>
      </w:r>
    </w:p>
    <w:p w14:paraId="1401AC3E" w14:textId="1F39732F" w:rsidR="00921288" w:rsidRDefault="00921288" w:rsidP="003B01FE">
      <w:pPr>
        <w:pStyle w:val="ListParagraph"/>
        <w:numPr>
          <w:ilvl w:val="0"/>
          <w:numId w:val="173"/>
        </w:numPr>
      </w:pPr>
      <w:r>
        <w:t xml:space="preserve">Compatibility testing: </w:t>
      </w:r>
    </w:p>
    <w:p w14:paraId="7A048F70" w14:textId="21DC7967" w:rsidR="00921288" w:rsidRDefault="00921288" w:rsidP="003B01FE">
      <w:pPr>
        <w:pStyle w:val="ListParagraph"/>
        <w:numPr>
          <w:ilvl w:val="1"/>
          <w:numId w:val="173"/>
        </w:numPr>
      </w:pPr>
      <w:r>
        <w:t xml:space="preserve">Create test file from 1.10 library </w:t>
      </w:r>
      <w:r w:rsidR="00E4643A">
        <w:t xml:space="preserve">with the hack </w:t>
      </w:r>
      <w:r>
        <w:t>and ensure that the current library with the new fix can access the file</w:t>
      </w:r>
    </w:p>
    <w:p w14:paraId="02F8C317" w14:textId="2DA80534" w:rsidR="00921288" w:rsidRDefault="00921288" w:rsidP="003B01FE">
      <w:pPr>
        <w:pStyle w:val="ListParagraph"/>
        <w:numPr>
          <w:ilvl w:val="1"/>
          <w:numId w:val="173"/>
        </w:numPr>
      </w:pPr>
      <w:r>
        <w:t xml:space="preserve">Create test file from the current library with the fix and ensure </w:t>
      </w:r>
      <w:r w:rsidR="00E4643A">
        <w:t>the</w:t>
      </w:r>
      <w:r>
        <w:t xml:space="preserve"> 1.10 library</w:t>
      </w:r>
      <w:r w:rsidR="00E4643A">
        <w:t xml:space="preserve"> with the hack</w:t>
      </w:r>
      <w:r>
        <w:t xml:space="preserve"> can access the file</w:t>
      </w:r>
    </w:p>
    <w:p w14:paraId="274DAF93" w14:textId="77777777" w:rsidR="008F3C1A" w:rsidRDefault="008F3C1A">
      <w:pPr>
        <w:pStyle w:val="Heading2"/>
      </w:pPr>
      <w:bookmarkStart w:id="68" w:name="_Toc433020018"/>
      <w:r>
        <w:t>Time estimate</w:t>
      </w:r>
      <w:bookmarkEnd w:id="68"/>
    </w:p>
    <w:p w14:paraId="745936C8" w14:textId="47D75057" w:rsidR="00487154" w:rsidRDefault="00D5524B" w:rsidP="003B01FE">
      <w:pPr>
        <w:pStyle w:val="ListParagraph"/>
        <w:numPr>
          <w:ilvl w:val="0"/>
          <w:numId w:val="176"/>
        </w:numPr>
      </w:pPr>
      <w:r>
        <w:t>Estimate 5</w:t>
      </w:r>
      <w:r w:rsidR="00487154">
        <w:t xml:space="preserve">0 </w:t>
      </w:r>
      <w:r w:rsidR="00E4643A">
        <w:t>hours</w:t>
      </w:r>
      <w:r w:rsidR="00487154">
        <w:t xml:space="preserve"> for</w:t>
      </w:r>
      <w:r>
        <w:t xml:space="preserve"> the implementation and</w:t>
      </w:r>
      <w:r w:rsidR="00487154">
        <w:t xml:space="preserve"> debugging</w:t>
      </w:r>
      <w:r>
        <w:t xml:space="preserve"> of this new </w:t>
      </w:r>
      <w:r w:rsidR="001E3055">
        <w:t>solution</w:t>
      </w:r>
    </w:p>
    <w:p w14:paraId="1D977D89" w14:textId="73488990" w:rsidR="00487154" w:rsidRDefault="00D5524B" w:rsidP="003B01FE">
      <w:pPr>
        <w:pStyle w:val="ListParagraph"/>
        <w:numPr>
          <w:ilvl w:val="0"/>
          <w:numId w:val="176"/>
        </w:numPr>
      </w:pPr>
      <w:r>
        <w:t xml:space="preserve">Estimate </w:t>
      </w:r>
      <w:r w:rsidR="00F74433">
        <w:t>6</w:t>
      </w:r>
      <w:r w:rsidR="005F79A5">
        <w:t>0</w:t>
      </w:r>
      <w:r w:rsidR="00487154">
        <w:t xml:space="preserve"> </w:t>
      </w:r>
      <w:r w:rsidR="00E4643A">
        <w:t>hours</w:t>
      </w:r>
      <w:r w:rsidR="00487154">
        <w:t xml:space="preserve"> for</w:t>
      </w:r>
      <w:r w:rsidR="00E4643A">
        <w:t xml:space="preserve"> testing </w:t>
      </w:r>
      <w:r w:rsidR="00F74433">
        <w:t>as described in the previous section</w:t>
      </w:r>
    </w:p>
    <w:p w14:paraId="3D697C6F" w14:textId="57223F13" w:rsidR="00487154" w:rsidRPr="003B01FE" w:rsidRDefault="00D5524B" w:rsidP="003B01FE">
      <w:pPr>
        <w:pStyle w:val="ListParagraph"/>
        <w:numPr>
          <w:ilvl w:val="0"/>
          <w:numId w:val="176"/>
        </w:numPr>
      </w:pPr>
      <w:r>
        <w:t>Estimate 2</w:t>
      </w:r>
      <w:r w:rsidR="005E7A25">
        <w:t>0</w:t>
      </w:r>
      <w:r>
        <w:t xml:space="preserve"> </w:t>
      </w:r>
      <w:r w:rsidR="00E4643A">
        <w:t>hours</w:t>
      </w:r>
      <w:r>
        <w:t xml:space="preserve"> for </w:t>
      </w:r>
      <w:r w:rsidR="00E4643A">
        <w:t xml:space="preserve">RFC and </w:t>
      </w:r>
      <w:r>
        <w:t xml:space="preserve">code review </w:t>
      </w:r>
    </w:p>
    <w:p w14:paraId="20E6B302" w14:textId="77777777" w:rsidR="002F2CB8" w:rsidRDefault="002F2CB8">
      <w:pPr>
        <w:pStyle w:val="Heading1"/>
      </w:pPr>
      <w:bookmarkStart w:id="69" w:name="_Toc433020019"/>
      <w:r>
        <w:t>Future</w:t>
      </w:r>
      <w:r w:rsidR="00FE65CD">
        <w:t xml:space="preserve"> Issues</w:t>
      </w:r>
      <w:bookmarkEnd w:id="69"/>
    </w:p>
    <w:p w14:paraId="6A3F175F" w14:textId="11708A02" w:rsidR="003E6E7D" w:rsidRPr="003E6E7D" w:rsidRDefault="003E6E7D" w:rsidP="0022097A">
      <w:r>
        <w:t>TBD</w:t>
      </w:r>
    </w:p>
    <w:p w14:paraId="08682691" w14:textId="77777777" w:rsidR="00F3329C" w:rsidRPr="000557A5" w:rsidRDefault="00F3329C" w:rsidP="00927CE5">
      <w:pPr>
        <w:pStyle w:val="Heading"/>
      </w:pPr>
      <w:bookmarkStart w:id="70" w:name="_Toc433020020"/>
      <w:r>
        <w:t>Acknowledgements</w:t>
      </w:r>
      <w:bookmarkEnd w:id="70"/>
    </w:p>
    <w:p w14:paraId="1E9C3530" w14:textId="77777777" w:rsidR="00F3329C" w:rsidRDefault="00C56927" w:rsidP="00F3329C">
      <w:r>
        <w:t>This work was supported by Lawrence Livermore National Laboratory (LLNL). Any opinions, findings, conclusions, or recommendations expressed in this material are those of the author[s] and do not necessarily reflect the views of LLNL.</w:t>
      </w:r>
    </w:p>
    <w:p w14:paraId="69B121DD" w14:textId="77777777" w:rsidR="00F3329C" w:rsidRDefault="00F3329C">
      <w:pPr>
        <w:pStyle w:val="Heading"/>
      </w:pPr>
      <w:bookmarkStart w:id="71" w:name="_Toc433020021"/>
      <w:r>
        <w:t>Revision History</w:t>
      </w:r>
      <w:bookmarkEnd w:id="71"/>
    </w:p>
    <w:p w14:paraId="4B6D1AAA" w14:textId="77777777" w:rsidR="00F3329C" w:rsidRPr="00401C14" w:rsidRDefault="00F3329C" w:rsidP="00F3329C">
      <w:pPr>
        <w:rPr>
          <w:i/>
        </w:rPr>
      </w:pPr>
    </w:p>
    <w:tbl>
      <w:tblPr>
        <w:tblStyle w:val="TableGrid"/>
        <w:tblW w:w="1008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7743"/>
      </w:tblGrid>
      <w:tr w:rsidR="00780670" w:rsidRPr="009D6CFF" w14:paraId="6C87FACF" w14:textId="77777777">
        <w:trPr>
          <w:jc w:val="center"/>
        </w:trPr>
        <w:tc>
          <w:tcPr>
            <w:tcW w:w="2337" w:type="dxa"/>
          </w:tcPr>
          <w:p w14:paraId="33A4BD81" w14:textId="77777777" w:rsidR="00780670" w:rsidRDefault="00C03C8D" w:rsidP="002775C0">
            <w:pPr>
              <w:jc w:val="left"/>
              <w:rPr>
                <w:rFonts w:eastAsiaTheme="majorEastAsia" w:cstheme="majorBidi"/>
                <w:i/>
                <w:color w:val="404040" w:themeColor="text1" w:themeTint="BF"/>
                <w:szCs w:val="20"/>
              </w:rPr>
            </w:pPr>
            <w:r>
              <w:rPr>
                <w:i/>
              </w:rPr>
              <w:t xml:space="preserve">August </w:t>
            </w:r>
            <w:r w:rsidR="00233FA2">
              <w:rPr>
                <w:i/>
              </w:rPr>
              <w:t>22</w:t>
            </w:r>
            <w:r w:rsidR="00780670">
              <w:rPr>
                <w:i/>
              </w:rPr>
              <w:t>, 201</w:t>
            </w:r>
            <w:r w:rsidR="007943C8">
              <w:rPr>
                <w:i/>
              </w:rPr>
              <w:t>2</w:t>
            </w:r>
          </w:p>
        </w:tc>
        <w:tc>
          <w:tcPr>
            <w:tcW w:w="7743" w:type="dxa"/>
          </w:tcPr>
          <w:p w14:paraId="5206DE38" w14:textId="77777777" w:rsidR="00780670" w:rsidRDefault="00780670" w:rsidP="00493D99">
            <w:pPr>
              <w:jc w:val="left"/>
            </w:pPr>
            <w:r>
              <w:t xml:space="preserve">Version 0 – </w:t>
            </w:r>
            <w:r w:rsidR="007943C8">
              <w:t>Modif</w:t>
            </w:r>
            <w:r w:rsidR="00A30069">
              <w:t>i</w:t>
            </w:r>
            <w:r w:rsidR="007943C8">
              <w:t xml:space="preserve">cations </w:t>
            </w:r>
            <w:r w:rsidR="00493D99">
              <w:t>based on</w:t>
            </w:r>
            <w:r w:rsidR="007943C8">
              <w:t xml:space="preserve"> </w:t>
            </w:r>
            <w:r w:rsidR="007943C8" w:rsidRPr="00401C14">
              <w:rPr>
                <w:i/>
              </w:rPr>
              <w:t>RFC: HDF5 File Space Allocation and Aggregation</w:t>
            </w:r>
            <w:r w:rsidR="00C03C8D">
              <w:t xml:space="preserve"> by John Mainzer</w:t>
            </w:r>
          </w:p>
        </w:tc>
      </w:tr>
      <w:tr w:rsidR="002A74DF" w:rsidRPr="009D6CFF" w14:paraId="49DD05C1" w14:textId="77777777">
        <w:trPr>
          <w:jc w:val="center"/>
        </w:trPr>
        <w:tc>
          <w:tcPr>
            <w:tcW w:w="2337" w:type="dxa"/>
          </w:tcPr>
          <w:p w14:paraId="37ADC9B1" w14:textId="577330E3" w:rsidR="002A74DF" w:rsidRPr="009D6CFF" w:rsidRDefault="00E84205">
            <w:pPr>
              <w:jc w:val="left"/>
              <w:rPr>
                <w:i/>
              </w:rPr>
            </w:pPr>
            <w:r>
              <w:rPr>
                <w:i/>
              </w:rPr>
              <w:t>January  10</w:t>
            </w:r>
            <w:r w:rsidR="002A74DF">
              <w:rPr>
                <w:i/>
              </w:rPr>
              <w:t>, 2016</w:t>
            </w:r>
          </w:p>
        </w:tc>
        <w:tc>
          <w:tcPr>
            <w:tcW w:w="7743" w:type="dxa"/>
          </w:tcPr>
          <w:p w14:paraId="211F53C2" w14:textId="75F82972" w:rsidR="002A74DF" w:rsidRPr="009D6CFF" w:rsidRDefault="00E84205" w:rsidP="0046043A">
            <w:pPr>
              <w:jc w:val="left"/>
            </w:pPr>
            <w:r>
              <w:t>Version 1 –</w:t>
            </w:r>
            <w:r w:rsidR="002A74DF">
              <w:t>Updated to reflect current implementation.</w:t>
            </w:r>
          </w:p>
        </w:tc>
      </w:tr>
      <w:tr w:rsidR="002A74DF" w:rsidRPr="009D6CFF" w14:paraId="61642F7B" w14:textId="77777777">
        <w:trPr>
          <w:jc w:val="center"/>
        </w:trPr>
        <w:tc>
          <w:tcPr>
            <w:tcW w:w="2337" w:type="dxa"/>
          </w:tcPr>
          <w:p w14:paraId="3F329382" w14:textId="1FFE5202" w:rsidR="002A74DF" w:rsidRDefault="00095404" w:rsidP="00F3329C">
            <w:pPr>
              <w:jc w:val="left"/>
              <w:rPr>
                <w:i/>
              </w:rPr>
            </w:pPr>
            <w:r>
              <w:rPr>
                <w:i/>
              </w:rPr>
              <w:t>January 13, 2016</w:t>
            </w:r>
          </w:p>
        </w:tc>
        <w:tc>
          <w:tcPr>
            <w:tcW w:w="7743" w:type="dxa"/>
          </w:tcPr>
          <w:p w14:paraId="1251A644" w14:textId="31B9C471" w:rsidR="002A74DF" w:rsidRDefault="00095404" w:rsidP="00BB17E6">
            <w:pPr>
              <w:jc w:val="left"/>
            </w:pPr>
            <w:r>
              <w:t>Version 2—Updated after review.</w:t>
            </w:r>
          </w:p>
        </w:tc>
      </w:tr>
      <w:tr w:rsidR="0067276A" w:rsidRPr="009D6CFF" w14:paraId="548108AC" w14:textId="77777777">
        <w:trPr>
          <w:jc w:val="center"/>
        </w:trPr>
        <w:tc>
          <w:tcPr>
            <w:tcW w:w="2337" w:type="dxa"/>
          </w:tcPr>
          <w:p w14:paraId="1D882A14" w14:textId="753697E8" w:rsidR="0067276A" w:rsidRDefault="0067276A" w:rsidP="00F3329C">
            <w:pPr>
              <w:jc w:val="left"/>
              <w:rPr>
                <w:i/>
              </w:rPr>
            </w:pPr>
            <w:r>
              <w:rPr>
                <w:i/>
              </w:rPr>
              <w:t>June 26, 2017</w:t>
            </w:r>
          </w:p>
        </w:tc>
        <w:tc>
          <w:tcPr>
            <w:tcW w:w="7743" w:type="dxa"/>
          </w:tcPr>
          <w:p w14:paraId="0BC30AC6" w14:textId="7DCECFFD" w:rsidR="0067276A" w:rsidRDefault="0067276A" w:rsidP="00BB17E6">
            <w:pPr>
              <w:jc w:val="left"/>
            </w:pPr>
            <w:r>
              <w:t>Version 3 – Updated to clean up prose, and to bring the document into conformance with the current state of the code.</w:t>
            </w:r>
          </w:p>
        </w:tc>
      </w:tr>
      <w:tr w:rsidR="002A74DF" w:rsidRPr="009D6CFF" w14:paraId="1184DF34" w14:textId="77777777">
        <w:trPr>
          <w:jc w:val="center"/>
        </w:trPr>
        <w:tc>
          <w:tcPr>
            <w:tcW w:w="2337" w:type="dxa"/>
          </w:tcPr>
          <w:p w14:paraId="5B7E650A" w14:textId="7234122E" w:rsidR="002A74DF" w:rsidRDefault="004F29B1" w:rsidP="00F3329C">
            <w:pPr>
              <w:jc w:val="left"/>
              <w:rPr>
                <w:i/>
              </w:rPr>
            </w:pPr>
            <w:r>
              <w:rPr>
                <w:i/>
              </w:rPr>
              <w:t>April 19, 2018</w:t>
            </w:r>
          </w:p>
        </w:tc>
        <w:tc>
          <w:tcPr>
            <w:tcW w:w="7743" w:type="dxa"/>
          </w:tcPr>
          <w:p w14:paraId="1AF704EE" w14:textId="3406BD56" w:rsidR="002A74DF" w:rsidRDefault="004F29B1" w:rsidP="00BB17E6">
            <w:pPr>
              <w:jc w:val="left"/>
            </w:pPr>
            <w:r>
              <w:t>Version 4—Accepted changes from John Mainzer and checked in.</w:t>
            </w:r>
          </w:p>
        </w:tc>
      </w:tr>
      <w:tr w:rsidR="009220EB" w:rsidRPr="009D6CFF" w14:paraId="6AFE3740" w14:textId="77777777">
        <w:trPr>
          <w:jc w:val="center"/>
        </w:trPr>
        <w:tc>
          <w:tcPr>
            <w:tcW w:w="2337" w:type="dxa"/>
          </w:tcPr>
          <w:p w14:paraId="55724B76" w14:textId="72C5C574" w:rsidR="009220EB" w:rsidRDefault="009220EB" w:rsidP="00F3329C">
            <w:pPr>
              <w:jc w:val="left"/>
              <w:rPr>
                <w:i/>
              </w:rPr>
            </w:pPr>
            <w:r>
              <w:rPr>
                <w:i/>
              </w:rPr>
              <w:t>June 19, 2018</w:t>
            </w:r>
          </w:p>
        </w:tc>
        <w:tc>
          <w:tcPr>
            <w:tcW w:w="7743" w:type="dxa"/>
          </w:tcPr>
          <w:p w14:paraId="1CC5CAB5" w14:textId="1141F415" w:rsidR="009220EB" w:rsidRDefault="009220EB">
            <w:pPr>
              <w:jc w:val="left"/>
            </w:pPr>
            <w:r>
              <w:t xml:space="preserve">Version 5—Document the new solution for </w:t>
            </w:r>
            <w:r w:rsidR="00BE2132">
              <w:t>shutting down free-space managers on file close</w:t>
            </w:r>
          </w:p>
        </w:tc>
      </w:tr>
    </w:tbl>
    <w:p w14:paraId="2CDE311C" w14:textId="77777777" w:rsidR="00EA3EAE" w:rsidRDefault="00EA3EAE" w:rsidP="00F3329C"/>
    <w:sectPr w:rsidR="00EA3EAE" w:rsidSect="00F3329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152" w:right="1152" w:bottom="1440" w:left="1152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77B07" w14:textId="77777777" w:rsidR="00797880" w:rsidRDefault="00797880" w:rsidP="00F3329C">
      <w:r>
        <w:separator/>
      </w:r>
    </w:p>
  </w:endnote>
  <w:endnote w:type="continuationSeparator" w:id="0">
    <w:p w14:paraId="26D12B03" w14:textId="77777777" w:rsidR="00797880" w:rsidRDefault="00797880" w:rsidP="00F332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43565960"/>
      <w:docPartObj>
        <w:docPartGallery w:val="Page Numbers (Bottom of Page)"/>
        <w:docPartUnique/>
      </w:docPartObj>
    </w:sdtPr>
    <w:sdtEndPr/>
    <w:sdtContent>
      <w:sdt>
        <w:sdtPr>
          <w:id w:val="565050523"/>
          <w:docPartObj>
            <w:docPartGallery w:val="Page Numbers (Top of Page)"/>
            <w:docPartUnique/>
          </w:docPartObj>
        </w:sdtPr>
        <w:sdtEndPr/>
        <w:sdtContent>
          <w:p w14:paraId="653CE533" w14:textId="77777777" w:rsidR="00797880" w:rsidRDefault="00797880">
            <w:pPr>
              <w:pStyle w:val="Footer"/>
            </w:pPr>
            <w:r>
              <w:t xml:space="preserve">Page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Cs w:val="24"/>
              </w:rPr>
              <w:fldChar w:fldCharType="separate"/>
            </w:r>
            <w:r w:rsidR="000F3145">
              <w:rPr>
                <w:b/>
                <w:noProof/>
              </w:rPr>
              <w:t>30</w:t>
            </w:r>
            <w:r>
              <w:rPr>
                <w:b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Cs w:val="24"/>
              </w:rPr>
              <w:fldChar w:fldCharType="separate"/>
            </w:r>
            <w:r w:rsidR="000F3145">
              <w:rPr>
                <w:b/>
                <w:noProof/>
              </w:rPr>
              <w:t>30</w:t>
            </w:r>
            <w:r>
              <w:rPr>
                <w:b/>
                <w:szCs w:val="24"/>
              </w:rPr>
              <w:fldChar w:fldCharType="end"/>
            </w:r>
          </w:p>
        </w:sdtContent>
      </w:sdt>
    </w:sdtContent>
  </w:sdt>
  <w:p w14:paraId="6C31CE29" w14:textId="77777777" w:rsidR="00797880" w:rsidRDefault="0079788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8483"/>
      <w:docPartObj>
        <w:docPartGallery w:val="Page Numbers (Bottom of Page)"/>
        <w:docPartUnique/>
      </w:docPartObj>
    </w:sdtPr>
    <w:sdtEndPr/>
    <w:sdtContent>
      <w:sdt>
        <w:sdtPr>
          <w:id w:val="1478484"/>
          <w:docPartObj>
            <w:docPartGallery w:val="Page Numbers (Top of Page)"/>
            <w:docPartUnique/>
          </w:docPartObj>
        </w:sdtPr>
        <w:sdtEndPr/>
        <w:sdtContent>
          <w:p w14:paraId="6FB37AFC" w14:textId="77777777" w:rsidR="00797880" w:rsidRDefault="00797880" w:rsidP="00F3329C">
            <w:pPr>
              <w:pStyle w:val="HDFFooter"/>
            </w:pPr>
            <w:r>
              <w:rPr>
                <w:noProof/>
              </w:rPr>
              <w:drawing>
                <wp:anchor distT="0" distB="0" distL="0" distR="0" simplePos="0" relativeHeight="251660288" behindDoc="0" locked="0" layoutInCell="1" allowOverlap="1" wp14:anchorId="1A27CC97" wp14:editId="03E073EF">
                  <wp:simplePos x="0" y="0"/>
                  <wp:positionH relativeFrom="leftMargin">
                    <wp:posOffset>822960</wp:posOffset>
                  </wp:positionH>
                  <wp:positionV relativeFrom="bottomMargin">
                    <wp:posOffset>288290</wp:posOffset>
                  </wp:positionV>
                  <wp:extent cx="594360" cy="360680"/>
                  <wp:effectExtent l="19050" t="0" r="0" b="0"/>
                  <wp:wrapSquare wrapText="right"/>
                  <wp:docPr id="3" name="Picture 0" descr="hdf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df2.gif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0F3145"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>
              <w:t xml:space="preserve"> of </w:t>
            </w:r>
            <w:fldSimple w:instr=" NUMPAGES  ">
              <w:r w:rsidR="000F3145">
                <w:rPr>
                  <w:noProof/>
                </w:rPr>
                <w:t>30</w:t>
              </w:r>
            </w:fldSimple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DAC8F6" w14:textId="77777777" w:rsidR="00797880" w:rsidRDefault="00797880" w:rsidP="00F3329C">
      <w:r>
        <w:separator/>
      </w:r>
    </w:p>
  </w:footnote>
  <w:footnote w:type="continuationSeparator" w:id="0">
    <w:p w14:paraId="29702BF3" w14:textId="77777777" w:rsidR="00797880" w:rsidRDefault="00797880" w:rsidP="00F332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4706A4" w14:textId="20617275" w:rsidR="00797880" w:rsidRDefault="00797880" w:rsidP="00F3329C">
    <w:pPr>
      <w:pStyle w:val="THGHeader2"/>
    </w:pPr>
    <w:r>
      <w:t>June 19, 2018</w:t>
    </w:r>
    <w:r>
      <w:ptab w:relativeTo="margin" w:alignment="center" w:leader="none"/>
    </w:r>
    <w:r>
      <w:ptab w:relativeTo="margin" w:alignment="right" w:leader="none"/>
    </w:r>
    <w:r>
      <w:t>RFC THG 2012-05-23.v5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7DA4D1" w14:textId="60FAB90E" w:rsidR="00797880" w:rsidRPr="006D4EA4" w:rsidRDefault="00797880" w:rsidP="00F3329C">
    <w:pPr>
      <w:pStyle w:val="THGHeader"/>
    </w:pPr>
    <w:r>
      <w:t>June 19, 2018</w:t>
    </w:r>
    <w:r>
      <w:ptab w:relativeTo="margin" w:alignment="center" w:leader="none"/>
    </w:r>
    <w:r>
      <w:ptab w:relativeTo="margin" w:alignment="right" w:leader="none"/>
    </w:r>
    <w:r>
      <w:t>RFC THG 2012-05-23.v5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5141D16"/>
    <w:lvl w:ilvl="0">
      <w:start w:val="1"/>
      <w:numFmt w:val="decimal"/>
      <w:pStyle w:val="ListNumber5"/>
      <w:lvlText w:val="%1)"/>
      <w:lvlJc w:val="left"/>
      <w:pPr>
        <w:ind w:left="1800" w:hanging="360"/>
      </w:pPr>
    </w:lvl>
  </w:abstractNum>
  <w:abstractNum w:abstractNumId="1">
    <w:nsid w:val="FFFFFF7D"/>
    <w:multiLevelType w:val="singleLevel"/>
    <w:tmpl w:val="652EF332"/>
    <w:lvl w:ilvl="0">
      <w:start w:val="1"/>
      <w:numFmt w:val="decimal"/>
      <w:pStyle w:val="ListNumber4"/>
      <w:lvlText w:val="%1)"/>
      <w:lvlJc w:val="left"/>
      <w:pPr>
        <w:ind w:left="1440" w:hanging="360"/>
      </w:pPr>
    </w:lvl>
  </w:abstractNum>
  <w:abstractNum w:abstractNumId="2">
    <w:nsid w:val="FFFFFF7E"/>
    <w:multiLevelType w:val="singleLevel"/>
    <w:tmpl w:val="B70E38B6"/>
    <w:lvl w:ilvl="0">
      <w:start w:val="1"/>
      <w:numFmt w:val="decimal"/>
      <w:pStyle w:val="ListNumber3"/>
      <w:lvlText w:val="%1)"/>
      <w:lvlJc w:val="left"/>
      <w:pPr>
        <w:ind w:left="1080" w:hanging="360"/>
      </w:pPr>
    </w:lvl>
  </w:abstractNum>
  <w:abstractNum w:abstractNumId="3">
    <w:nsid w:val="FFFFFF80"/>
    <w:multiLevelType w:val="singleLevel"/>
    <w:tmpl w:val="03288E2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>
    <w:nsid w:val="FFFFFF81"/>
    <w:multiLevelType w:val="singleLevel"/>
    <w:tmpl w:val="1D521C5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281072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B99E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A7D08074"/>
    <w:lvl w:ilvl="0">
      <w:start w:val="1"/>
      <w:numFmt w:val="decimal"/>
      <w:pStyle w:val="ListNumberReference"/>
      <w:lvlText w:val="%1."/>
      <w:lvlJc w:val="left"/>
      <w:pPr>
        <w:ind w:left="360" w:hanging="360"/>
      </w:pPr>
    </w:lvl>
  </w:abstractNum>
  <w:abstractNum w:abstractNumId="8">
    <w:nsid w:val="FFFFFF89"/>
    <w:multiLevelType w:val="singleLevel"/>
    <w:tmpl w:val="826843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01B38FE"/>
    <w:multiLevelType w:val="hybridMultilevel"/>
    <w:tmpl w:val="55482F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17A582E"/>
    <w:multiLevelType w:val="hybridMultilevel"/>
    <w:tmpl w:val="572A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1AD032A"/>
    <w:multiLevelType w:val="hybridMultilevel"/>
    <w:tmpl w:val="1DD83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1C219B6"/>
    <w:multiLevelType w:val="hybridMultilevel"/>
    <w:tmpl w:val="2FCCF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1E54A27"/>
    <w:multiLevelType w:val="hybridMultilevel"/>
    <w:tmpl w:val="F260E00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3771B3B"/>
    <w:multiLevelType w:val="hybridMultilevel"/>
    <w:tmpl w:val="CE56764E"/>
    <w:lvl w:ilvl="0" w:tplc="04090013">
      <w:start w:val="1"/>
      <w:numFmt w:val="upperRoman"/>
      <w:lvlText w:val="%1."/>
      <w:lvlJc w:val="right"/>
      <w:pPr>
        <w:ind w:left="1296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5">
    <w:nsid w:val="05BD51BA"/>
    <w:multiLevelType w:val="hybridMultilevel"/>
    <w:tmpl w:val="1ED415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07270D06"/>
    <w:multiLevelType w:val="hybridMultilevel"/>
    <w:tmpl w:val="C0B80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7591A68"/>
    <w:multiLevelType w:val="multilevel"/>
    <w:tmpl w:val="2544E4A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8"/>
        <w:szCs w:val="2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6"/>
        <w:szCs w:val="2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>
    <w:nsid w:val="07DE7E46"/>
    <w:multiLevelType w:val="hybridMultilevel"/>
    <w:tmpl w:val="0F5C92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8060AFD"/>
    <w:multiLevelType w:val="hybridMultilevel"/>
    <w:tmpl w:val="729EA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0991380D"/>
    <w:multiLevelType w:val="hybridMultilevel"/>
    <w:tmpl w:val="2DA2F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AB861F2"/>
    <w:multiLevelType w:val="hybridMultilevel"/>
    <w:tmpl w:val="A4889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0B5854A9"/>
    <w:multiLevelType w:val="hybridMultilevel"/>
    <w:tmpl w:val="4ED823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0C346B59"/>
    <w:multiLevelType w:val="hybridMultilevel"/>
    <w:tmpl w:val="5D446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0D4C4CAF"/>
    <w:multiLevelType w:val="hybridMultilevel"/>
    <w:tmpl w:val="33BE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DA46C32"/>
    <w:multiLevelType w:val="hybridMultilevel"/>
    <w:tmpl w:val="0828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0DEF4488"/>
    <w:multiLevelType w:val="hybridMultilevel"/>
    <w:tmpl w:val="D43A7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0E8B12EC"/>
    <w:multiLevelType w:val="hybridMultilevel"/>
    <w:tmpl w:val="31FC0E0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0E8C45FE"/>
    <w:multiLevelType w:val="hybridMultilevel"/>
    <w:tmpl w:val="C80C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0ED231C7"/>
    <w:multiLevelType w:val="hybridMultilevel"/>
    <w:tmpl w:val="A16EA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0EE21DFB"/>
    <w:multiLevelType w:val="hybridMultilevel"/>
    <w:tmpl w:val="E06AC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0F5B5857"/>
    <w:multiLevelType w:val="hybridMultilevel"/>
    <w:tmpl w:val="B616DA64"/>
    <w:lvl w:ilvl="0" w:tplc="04090003">
      <w:start w:val="1"/>
      <w:numFmt w:val="bullet"/>
      <w:lvlText w:val="o"/>
      <w:lvlJc w:val="left"/>
      <w:pPr>
        <w:ind w:left="93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2">
    <w:nsid w:val="12AD18B3"/>
    <w:multiLevelType w:val="hybridMultilevel"/>
    <w:tmpl w:val="B8E009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12FE58B2"/>
    <w:multiLevelType w:val="hybridMultilevel"/>
    <w:tmpl w:val="B7142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38B77AC"/>
    <w:multiLevelType w:val="hybridMultilevel"/>
    <w:tmpl w:val="A740DD8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146A4A63"/>
    <w:multiLevelType w:val="hybridMultilevel"/>
    <w:tmpl w:val="FD60ED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178D20CB"/>
    <w:multiLevelType w:val="hybridMultilevel"/>
    <w:tmpl w:val="66D2F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7C926B2"/>
    <w:multiLevelType w:val="hybridMultilevel"/>
    <w:tmpl w:val="1BAC1C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17D56E95"/>
    <w:multiLevelType w:val="hybridMultilevel"/>
    <w:tmpl w:val="5296A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7F2476B"/>
    <w:multiLevelType w:val="hybridMultilevel"/>
    <w:tmpl w:val="138EADB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>
    <w:nsid w:val="1B682A1A"/>
    <w:multiLevelType w:val="hybridMultilevel"/>
    <w:tmpl w:val="AB929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BA70DFB"/>
    <w:multiLevelType w:val="hybridMultilevel"/>
    <w:tmpl w:val="208CF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>
    <w:nsid w:val="1E3167B9"/>
    <w:multiLevelType w:val="hybridMultilevel"/>
    <w:tmpl w:val="318C15D8"/>
    <w:lvl w:ilvl="0" w:tplc="D93E9C5E"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1E892DFE"/>
    <w:multiLevelType w:val="hybridMultilevel"/>
    <w:tmpl w:val="373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1F732E08"/>
    <w:multiLevelType w:val="hybridMultilevel"/>
    <w:tmpl w:val="4A0E932A"/>
    <w:lvl w:ilvl="0" w:tplc="30883CC2">
      <w:start w:val="1"/>
      <w:numFmt w:val="lowerLetter"/>
      <w:pStyle w:val="ListAlpha3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1F88559F"/>
    <w:multiLevelType w:val="hybridMultilevel"/>
    <w:tmpl w:val="FD369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1F8D1B11"/>
    <w:multiLevelType w:val="hybridMultilevel"/>
    <w:tmpl w:val="01125D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20E238E8"/>
    <w:multiLevelType w:val="hybridMultilevel"/>
    <w:tmpl w:val="B0BC9FEC"/>
    <w:lvl w:ilvl="0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48">
    <w:nsid w:val="21171A7B"/>
    <w:multiLevelType w:val="hybridMultilevel"/>
    <w:tmpl w:val="DE52A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B262C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14D4DCB"/>
    <w:multiLevelType w:val="hybridMultilevel"/>
    <w:tmpl w:val="700037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0">
    <w:nsid w:val="21642CFE"/>
    <w:multiLevelType w:val="hybridMultilevel"/>
    <w:tmpl w:val="773A5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2194754F"/>
    <w:multiLevelType w:val="hybridMultilevel"/>
    <w:tmpl w:val="49327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>
    <w:nsid w:val="21CD7674"/>
    <w:multiLevelType w:val="hybridMultilevel"/>
    <w:tmpl w:val="156C3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27F1CEE"/>
    <w:multiLevelType w:val="hybridMultilevel"/>
    <w:tmpl w:val="1E0ADC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>
    <w:nsid w:val="23A53574"/>
    <w:multiLevelType w:val="hybridMultilevel"/>
    <w:tmpl w:val="C8283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47A0728"/>
    <w:multiLevelType w:val="hybridMultilevel"/>
    <w:tmpl w:val="967C7E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>
    <w:nsid w:val="26037CD3"/>
    <w:multiLevelType w:val="hybridMultilevel"/>
    <w:tmpl w:val="E44AA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6320AF8"/>
    <w:multiLevelType w:val="hybridMultilevel"/>
    <w:tmpl w:val="13E0B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8061E0C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59">
    <w:nsid w:val="290A1BAC"/>
    <w:multiLevelType w:val="hybridMultilevel"/>
    <w:tmpl w:val="9D625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9D764E2"/>
    <w:multiLevelType w:val="hybridMultilevel"/>
    <w:tmpl w:val="1BEA4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A6D4722"/>
    <w:multiLevelType w:val="hybridMultilevel"/>
    <w:tmpl w:val="3ADC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CA33758"/>
    <w:multiLevelType w:val="hybridMultilevel"/>
    <w:tmpl w:val="D1924B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3">
    <w:nsid w:val="2CDD5110"/>
    <w:multiLevelType w:val="hybridMultilevel"/>
    <w:tmpl w:val="36C0D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2F8A733C"/>
    <w:multiLevelType w:val="hybridMultilevel"/>
    <w:tmpl w:val="39DCF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30142FAC"/>
    <w:multiLevelType w:val="hybridMultilevel"/>
    <w:tmpl w:val="2D580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01C6BDF"/>
    <w:multiLevelType w:val="hybridMultilevel"/>
    <w:tmpl w:val="8F5AED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301F5CCD"/>
    <w:multiLevelType w:val="hybridMultilevel"/>
    <w:tmpl w:val="EF985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1426198"/>
    <w:multiLevelType w:val="hybridMultilevel"/>
    <w:tmpl w:val="8318C3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9">
    <w:nsid w:val="318C0D28"/>
    <w:multiLevelType w:val="hybridMultilevel"/>
    <w:tmpl w:val="F0E06C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322917CB"/>
    <w:multiLevelType w:val="hybridMultilevel"/>
    <w:tmpl w:val="4AA87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2937638"/>
    <w:multiLevelType w:val="hybridMultilevel"/>
    <w:tmpl w:val="1A0A6B1A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72">
    <w:nsid w:val="345966A4"/>
    <w:multiLevelType w:val="hybridMultilevel"/>
    <w:tmpl w:val="C8C6FD3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>
    <w:nsid w:val="36673AD7"/>
    <w:multiLevelType w:val="hybridMultilevel"/>
    <w:tmpl w:val="1AA471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37A579DB"/>
    <w:multiLevelType w:val="hybridMultilevel"/>
    <w:tmpl w:val="19E4B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84B59A8"/>
    <w:multiLevelType w:val="hybridMultilevel"/>
    <w:tmpl w:val="7E7A7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9AE125D"/>
    <w:multiLevelType w:val="hybridMultilevel"/>
    <w:tmpl w:val="5DA02A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>
    <w:nsid w:val="3A2E2E50"/>
    <w:multiLevelType w:val="hybridMultilevel"/>
    <w:tmpl w:val="F8DEF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B090860"/>
    <w:multiLevelType w:val="hybridMultilevel"/>
    <w:tmpl w:val="9E80FE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340" w:hanging="360"/>
      </w:p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3BE56EEF"/>
    <w:multiLevelType w:val="hybridMultilevel"/>
    <w:tmpl w:val="472CB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C0B2BBA"/>
    <w:multiLevelType w:val="hybridMultilevel"/>
    <w:tmpl w:val="C16002B4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81">
    <w:nsid w:val="3C8328DD"/>
    <w:multiLevelType w:val="hybridMultilevel"/>
    <w:tmpl w:val="C92A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D977880"/>
    <w:multiLevelType w:val="hybridMultilevel"/>
    <w:tmpl w:val="30163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E3717F9"/>
    <w:multiLevelType w:val="hybridMultilevel"/>
    <w:tmpl w:val="F8B25A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3EB039DA"/>
    <w:multiLevelType w:val="hybridMultilevel"/>
    <w:tmpl w:val="2F5077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5">
    <w:nsid w:val="3F7F2ACA"/>
    <w:multiLevelType w:val="hybridMultilevel"/>
    <w:tmpl w:val="86DE8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FCD66EC"/>
    <w:multiLevelType w:val="hybridMultilevel"/>
    <w:tmpl w:val="8F36B2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402C0AAA"/>
    <w:multiLevelType w:val="hybridMultilevel"/>
    <w:tmpl w:val="B14C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420F7AAC"/>
    <w:multiLevelType w:val="hybridMultilevel"/>
    <w:tmpl w:val="B8B8E22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43316D7A"/>
    <w:multiLevelType w:val="hybridMultilevel"/>
    <w:tmpl w:val="559C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43681D56"/>
    <w:multiLevelType w:val="hybridMultilevel"/>
    <w:tmpl w:val="36F492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>
    <w:nsid w:val="4437385A"/>
    <w:multiLevelType w:val="hybridMultilevel"/>
    <w:tmpl w:val="3FB69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464646B"/>
    <w:multiLevelType w:val="hybridMultilevel"/>
    <w:tmpl w:val="49D6E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502182F"/>
    <w:multiLevelType w:val="hybridMultilevel"/>
    <w:tmpl w:val="E1A64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>
    <w:nsid w:val="459060FF"/>
    <w:multiLevelType w:val="hybridMultilevel"/>
    <w:tmpl w:val="CBC61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45CD04C1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>
    <w:nsid w:val="492C605B"/>
    <w:multiLevelType w:val="hybridMultilevel"/>
    <w:tmpl w:val="81262B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7">
    <w:nsid w:val="49366828"/>
    <w:multiLevelType w:val="hybridMultilevel"/>
    <w:tmpl w:val="11A8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B0E130C"/>
    <w:multiLevelType w:val="hybridMultilevel"/>
    <w:tmpl w:val="2B689BE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9">
    <w:nsid w:val="4B703E1A"/>
    <w:multiLevelType w:val="hybridMultilevel"/>
    <w:tmpl w:val="7C92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B8209E5"/>
    <w:multiLevelType w:val="hybridMultilevel"/>
    <w:tmpl w:val="7C261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BC329DE"/>
    <w:multiLevelType w:val="hybridMultilevel"/>
    <w:tmpl w:val="D68AF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>
    <w:nsid w:val="4C83154F"/>
    <w:multiLevelType w:val="hybridMultilevel"/>
    <w:tmpl w:val="3E0E0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D5743EA"/>
    <w:multiLevelType w:val="hybridMultilevel"/>
    <w:tmpl w:val="75FCA48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4E277D8A"/>
    <w:multiLevelType w:val="hybridMultilevel"/>
    <w:tmpl w:val="1812F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E4F659B"/>
    <w:multiLevelType w:val="hybridMultilevel"/>
    <w:tmpl w:val="2722C9D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6">
    <w:nsid w:val="502D0DD3"/>
    <w:multiLevelType w:val="hybridMultilevel"/>
    <w:tmpl w:val="369E9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506D37DA"/>
    <w:multiLevelType w:val="hybridMultilevel"/>
    <w:tmpl w:val="BC245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50D37864"/>
    <w:multiLevelType w:val="hybridMultilevel"/>
    <w:tmpl w:val="DE4A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5163115A"/>
    <w:multiLevelType w:val="hybridMultilevel"/>
    <w:tmpl w:val="BC802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51865A8E"/>
    <w:multiLevelType w:val="hybridMultilevel"/>
    <w:tmpl w:val="A2DEB87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51D351BA"/>
    <w:multiLevelType w:val="hybridMultilevel"/>
    <w:tmpl w:val="14CC3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52EA13DA"/>
    <w:multiLevelType w:val="hybridMultilevel"/>
    <w:tmpl w:val="693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53D60121"/>
    <w:multiLevelType w:val="hybridMultilevel"/>
    <w:tmpl w:val="E1E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54BD11A5"/>
    <w:multiLevelType w:val="hybridMultilevel"/>
    <w:tmpl w:val="20F82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5">
    <w:nsid w:val="54D23116"/>
    <w:multiLevelType w:val="hybridMultilevel"/>
    <w:tmpl w:val="85DA7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550736DC"/>
    <w:multiLevelType w:val="hybridMultilevel"/>
    <w:tmpl w:val="83445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7">
    <w:nsid w:val="564D21E6"/>
    <w:multiLevelType w:val="hybridMultilevel"/>
    <w:tmpl w:val="BA8E7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56DD14F4"/>
    <w:multiLevelType w:val="hybridMultilevel"/>
    <w:tmpl w:val="2EE46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76756FB"/>
    <w:multiLevelType w:val="hybridMultilevel"/>
    <w:tmpl w:val="92DA5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8335AE1"/>
    <w:multiLevelType w:val="hybridMultilevel"/>
    <w:tmpl w:val="5AC0D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1">
    <w:nsid w:val="59251B5F"/>
    <w:multiLevelType w:val="hybridMultilevel"/>
    <w:tmpl w:val="A402683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22">
    <w:nsid w:val="59845314"/>
    <w:multiLevelType w:val="hybridMultilevel"/>
    <w:tmpl w:val="DDFEF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3">
    <w:nsid w:val="5C17358D"/>
    <w:multiLevelType w:val="hybridMultilevel"/>
    <w:tmpl w:val="6D46A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5C25523C"/>
    <w:multiLevelType w:val="hybridMultilevel"/>
    <w:tmpl w:val="F94C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D762FC3"/>
    <w:multiLevelType w:val="hybridMultilevel"/>
    <w:tmpl w:val="BE22D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DC940CE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7">
    <w:nsid w:val="5E1648EC"/>
    <w:multiLevelType w:val="hybridMultilevel"/>
    <w:tmpl w:val="910A9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F2C6892"/>
    <w:multiLevelType w:val="hybridMultilevel"/>
    <w:tmpl w:val="EB502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FA7470C"/>
    <w:multiLevelType w:val="hybridMultilevel"/>
    <w:tmpl w:val="D464C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0">
    <w:nsid w:val="5FCA1320"/>
    <w:multiLevelType w:val="hybridMultilevel"/>
    <w:tmpl w:val="E8C68F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606A7FC3"/>
    <w:multiLevelType w:val="hybridMultilevel"/>
    <w:tmpl w:val="43C41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61FD5FD9"/>
    <w:multiLevelType w:val="hybridMultilevel"/>
    <w:tmpl w:val="C9B84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62F359CF"/>
    <w:multiLevelType w:val="hybridMultilevel"/>
    <w:tmpl w:val="F2DA43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4">
    <w:nsid w:val="63C7199C"/>
    <w:multiLevelType w:val="hybridMultilevel"/>
    <w:tmpl w:val="531E41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645D22E9"/>
    <w:multiLevelType w:val="hybridMultilevel"/>
    <w:tmpl w:val="1608B3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6">
    <w:nsid w:val="657D47F3"/>
    <w:multiLevelType w:val="hybridMultilevel"/>
    <w:tmpl w:val="EE782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>
    <w:nsid w:val="66593A6D"/>
    <w:multiLevelType w:val="hybridMultilevel"/>
    <w:tmpl w:val="5E7AE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67020A7C"/>
    <w:multiLevelType w:val="hybridMultilevel"/>
    <w:tmpl w:val="AEE07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686E10CB"/>
    <w:multiLevelType w:val="hybridMultilevel"/>
    <w:tmpl w:val="C2F00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6900608D"/>
    <w:multiLevelType w:val="hybridMultilevel"/>
    <w:tmpl w:val="BBFEB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1">
    <w:nsid w:val="69831D06"/>
    <w:multiLevelType w:val="hybridMultilevel"/>
    <w:tmpl w:val="705AA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69B21485"/>
    <w:multiLevelType w:val="hybridMultilevel"/>
    <w:tmpl w:val="AB706830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3">
    <w:nsid w:val="69DE2594"/>
    <w:multiLevelType w:val="hybridMultilevel"/>
    <w:tmpl w:val="B9965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6ABA295D"/>
    <w:multiLevelType w:val="hybridMultilevel"/>
    <w:tmpl w:val="2FB6B67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45">
    <w:nsid w:val="6B2776FB"/>
    <w:multiLevelType w:val="hybridMultilevel"/>
    <w:tmpl w:val="A0B2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6">
    <w:nsid w:val="6CE559A5"/>
    <w:multiLevelType w:val="hybridMultilevel"/>
    <w:tmpl w:val="935A6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>
    <w:nsid w:val="6D4C5C56"/>
    <w:multiLevelType w:val="hybridMultilevel"/>
    <w:tmpl w:val="0F70B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>
    <w:nsid w:val="6F1B3B55"/>
    <w:multiLevelType w:val="hybridMultilevel"/>
    <w:tmpl w:val="BDB0A8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9">
    <w:nsid w:val="6F8352A3"/>
    <w:multiLevelType w:val="hybridMultilevel"/>
    <w:tmpl w:val="EA0A1458"/>
    <w:lvl w:ilvl="0" w:tplc="F30CBE4A">
      <w:start w:val="1"/>
      <w:numFmt w:val="decimal"/>
      <w:pStyle w:val="ListNumber2"/>
      <w:lvlText w:val="%1)"/>
      <w:lvlJc w:val="left"/>
      <w:pPr>
        <w:ind w:left="72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>
    <w:nsid w:val="70634E4F"/>
    <w:multiLevelType w:val="hybridMultilevel"/>
    <w:tmpl w:val="F272C32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706F299D"/>
    <w:multiLevelType w:val="hybridMultilevel"/>
    <w:tmpl w:val="63566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70A53043"/>
    <w:multiLevelType w:val="hybridMultilevel"/>
    <w:tmpl w:val="90685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3">
    <w:nsid w:val="71145E63"/>
    <w:multiLevelType w:val="hybridMultilevel"/>
    <w:tmpl w:val="868C38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4">
    <w:nsid w:val="72725F17"/>
    <w:multiLevelType w:val="hybridMultilevel"/>
    <w:tmpl w:val="793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72F31B91"/>
    <w:multiLevelType w:val="hybridMultilevel"/>
    <w:tmpl w:val="7D6AEC4E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56">
    <w:nsid w:val="72F72DC8"/>
    <w:multiLevelType w:val="hybridMultilevel"/>
    <w:tmpl w:val="2ABAA6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7">
    <w:nsid w:val="73DE6E39"/>
    <w:multiLevelType w:val="hybridMultilevel"/>
    <w:tmpl w:val="87A42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75911556"/>
    <w:multiLevelType w:val="hybridMultilevel"/>
    <w:tmpl w:val="351E30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9">
    <w:nsid w:val="762D5F42"/>
    <w:multiLevelType w:val="hybridMultilevel"/>
    <w:tmpl w:val="89808DB6"/>
    <w:lvl w:ilvl="0" w:tplc="04090013">
      <w:start w:val="1"/>
      <w:numFmt w:val="upperRoman"/>
      <w:lvlText w:val="%1."/>
      <w:lvlJc w:val="right"/>
      <w:pPr>
        <w:ind w:left="936" w:hanging="360"/>
      </w:p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60">
    <w:nsid w:val="76FA14B8"/>
    <w:multiLevelType w:val="hybridMultilevel"/>
    <w:tmpl w:val="018EF7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1">
    <w:nsid w:val="77705433"/>
    <w:multiLevelType w:val="hybridMultilevel"/>
    <w:tmpl w:val="EFFC30DC"/>
    <w:lvl w:ilvl="0" w:tplc="0409000F">
      <w:start w:val="1"/>
      <w:numFmt w:val="decimal"/>
      <w:lvlText w:val="%1."/>
      <w:lvlJc w:val="left"/>
      <w:pPr>
        <w:ind w:left="773" w:hanging="360"/>
      </w:pPr>
    </w:lvl>
    <w:lvl w:ilvl="1" w:tplc="04090019">
      <w:start w:val="1"/>
      <w:numFmt w:val="lowerLetter"/>
      <w:lvlText w:val="%2."/>
      <w:lvlJc w:val="left"/>
      <w:pPr>
        <w:ind w:left="1493" w:hanging="360"/>
      </w:pPr>
    </w:lvl>
    <w:lvl w:ilvl="2" w:tplc="0409001B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62">
    <w:nsid w:val="778E43D4"/>
    <w:multiLevelType w:val="hybridMultilevel"/>
    <w:tmpl w:val="A4BE8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78AB0FC7"/>
    <w:multiLevelType w:val="hybridMultilevel"/>
    <w:tmpl w:val="94F8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>
    <w:nsid w:val="792129CC"/>
    <w:multiLevelType w:val="hybridMultilevel"/>
    <w:tmpl w:val="6414B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79340F11"/>
    <w:multiLevelType w:val="hybridMultilevel"/>
    <w:tmpl w:val="5D029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7A2E10D2"/>
    <w:multiLevelType w:val="hybridMultilevel"/>
    <w:tmpl w:val="ED7A2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7">
    <w:nsid w:val="7B6D4596"/>
    <w:multiLevelType w:val="multilevel"/>
    <w:tmpl w:val="F2DA43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8">
    <w:nsid w:val="7B9D1116"/>
    <w:multiLevelType w:val="hybridMultilevel"/>
    <w:tmpl w:val="69766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7C994024"/>
    <w:multiLevelType w:val="hybridMultilevel"/>
    <w:tmpl w:val="D4FA1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7D3954D1"/>
    <w:multiLevelType w:val="hybridMultilevel"/>
    <w:tmpl w:val="573CF49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>
    <w:nsid w:val="7D3F3BFE"/>
    <w:multiLevelType w:val="hybridMultilevel"/>
    <w:tmpl w:val="29F2AD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2">
    <w:nsid w:val="7EF00ACD"/>
    <w:multiLevelType w:val="hybridMultilevel"/>
    <w:tmpl w:val="00C62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7F4F5AA7"/>
    <w:multiLevelType w:val="hybridMultilevel"/>
    <w:tmpl w:val="1640D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4">
    <w:nsid w:val="7F6F0D21"/>
    <w:multiLevelType w:val="hybridMultilevel"/>
    <w:tmpl w:val="550AB7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9"/>
  </w:num>
  <w:num w:numId="3">
    <w:abstractNumId w:val="2"/>
  </w:num>
  <w:num w:numId="4">
    <w:abstractNumId w:val="1"/>
  </w:num>
  <w:num w:numId="5">
    <w:abstractNumId w:val="0"/>
  </w:num>
  <w:num w:numId="6">
    <w:abstractNumId w:val="44"/>
  </w:num>
  <w:num w:numId="7">
    <w:abstractNumId w:val="7"/>
  </w:num>
  <w:num w:numId="8">
    <w:abstractNumId w:val="83"/>
  </w:num>
  <w:num w:numId="9">
    <w:abstractNumId w:val="155"/>
  </w:num>
  <w:num w:numId="10">
    <w:abstractNumId w:val="32"/>
  </w:num>
  <w:num w:numId="11">
    <w:abstractNumId w:val="144"/>
  </w:num>
  <w:num w:numId="12">
    <w:abstractNumId w:val="80"/>
  </w:num>
  <w:num w:numId="13">
    <w:abstractNumId w:val="129"/>
  </w:num>
  <w:num w:numId="14">
    <w:abstractNumId w:val="71"/>
  </w:num>
  <w:num w:numId="15">
    <w:abstractNumId w:val="173"/>
  </w:num>
  <w:num w:numId="16">
    <w:abstractNumId w:val="136"/>
  </w:num>
  <w:num w:numId="17">
    <w:abstractNumId w:val="58"/>
  </w:num>
  <w:num w:numId="18">
    <w:abstractNumId w:val="126"/>
  </w:num>
  <w:num w:numId="19">
    <w:abstractNumId w:val="49"/>
  </w:num>
  <w:num w:numId="20">
    <w:abstractNumId w:val="69"/>
  </w:num>
  <w:num w:numId="21">
    <w:abstractNumId w:val="18"/>
  </w:num>
  <w:num w:numId="22">
    <w:abstractNumId w:val="114"/>
  </w:num>
  <w:num w:numId="23">
    <w:abstractNumId w:val="161"/>
  </w:num>
  <w:num w:numId="24">
    <w:abstractNumId w:val="19"/>
  </w:num>
  <w:num w:numId="25">
    <w:abstractNumId w:val="22"/>
  </w:num>
  <w:num w:numId="26">
    <w:abstractNumId w:val="135"/>
  </w:num>
  <w:num w:numId="27">
    <w:abstractNumId w:val="123"/>
  </w:num>
  <w:num w:numId="28">
    <w:abstractNumId w:val="66"/>
  </w:num>
  <w:num w:numId="29">
    <w:abstractNumId w:val="163"/>
  </w:num>
  <w:num w:numId="30">
    <w:abstractNumId w:val="133"/>
  </w:num>
  <w:num w:numId="31">
    <w:abstractNumId w:val="86"/>
  </w:num>
  <w:num w:numId="32">
    <w:abstractNumId w:val="167"/>
  </w:num>
  <w:num w:numId="33">
    <w:abstractNumId w:val="95"/>
  </w:num>
  <w:num w:numId="34">
    <w:abstractNumId w:val="7"/>
    <w:lvlOverride w:ilvl="0">
      <w:startOverride w:val="1"/>
    </w:lvlOverride>
  </w:num>
  <w:num w:numId="35">
    <w:abstractNumId w:val="38"/>
  </w:num>
  <w:num w:numId="36">
    <w:abstractNumId w:val="168"/>
  </w:num>
  <w:num w:numId="37">
    <w:abstractNumId w:val="26"/>
  </w:num>
  <w:num w:numId="38">
    <w:abstractNumId w:val="137"/>
  </w:num>
  <w:num w:numId="39">
    <w:abstractNumId w:val="67"/>
  </w:num>
  <w:num w:numId="40">
    <w:abstractNumId w:val="29"/>
  </w:num>
  <w:num w:numId="41">
    <w:abstractNumId w:val="8"/>
  </w:num>
  <w:num w:numId="42">
    <w:abstractNumId w:val="6"/>
  </w:num>
  <w:num w:numId="43">
    <w:abstractNumId w:val="5"/>
  </w:num>
  <w:num w:numId="44">
    <w:abstractNumId w:val="4"/>
  </w:num>
  <w:num w:numId="45">
    <w:abstractNumId w:val="3"/>
  </w:num>
  <w:num w:numId="46">
    <w:abstractNumId w:val="125"/>
  </w:num>
  <w:num w:numId="47">
    <w:abstractNumId w:val="23"/>
  </w:num>
  <w:num w:numId="48">
    <w:abstractNumId w:val="104"/>
  </w:num>
  <w:num w:numId="49">
    <w:abstractNumId w:val="157"/>
  </w:num>
  <w:num w:numId="50">
    <w:abstractNumId w:val="24"/>
  </w:num>
  <w:num w:numId="51">
    <w:abstractNumId w:val="90"/>
  </w:num>
  <w:num w:numId="52">
    <w:abstractNumId w:val="152"/>
  </w:num>
  <w:num w:numId="53">
    <w:abstractNumId w:val="130"/>
  </w:num>
  <w:num w:numId="54">
    <w:abstractNumId w:val="109"/>
  </w:num>
  <w:num w:numId="55">
    <w:abstractNumId w:val="20"/>
  </w:num>
  <w:num w:numId="56">
    <w:abstractNumId w:val="162"/>
  </w:num>
  <w:num w:numId="57">
    <w:abstractNumId w:val="134"/>
  </w:num>
  <w:num w:numId="58">
    <w:abstractNumId w:val="145"/>
  </w:num>
  <w:num w:numId="59">
    <w:abstractNumId w:val="121"/>
  </w:num>
  <w:num w:numId="60">
    <w:abstractNumId w:val="13"/>
  </w:num>
  <w:num w:numId="61">
    <w:abstractNumId w:val="160"/>
  </w:num>
  <w:num w:numId="62">
    <w:abstractNumId w:val="78"/>
  </w:num>
  <w:num w:numId="63">
    <w:abstractNumId w:val="141"/>
  </w:num>
  <w:num w:numId="64">
    <w:abstractNumId w:val="146"/>
  </w:num>
  <w:num w:numId="65">
    <w:abstractNumId w:val="54"/>
  </w:num>
  <w:num w:numId="66">
    <w:abstractNumId w:val="52"/>
  </w:num>
  <w:num w:numId="67">
    <w:abstractNumId w:val="36"/>
  </w:num>
  <w:num w:numId="68">
    <w:abstractNumId w:val="35"/>
  </w:num>
  <w:num w:numId="69">
    <w:abstractNumId w:val="72"/>
  </w:num>
  <w:num w:numId="70">
    <w:abstractNumId w:val="75"/>
  </w:num>
  <w:num w:numId="71">
    <w:abstractNumId w:val="70"/>
  </w:num>
  <w:num w:numId="72">
    <w:abstractNumId w:val="68"/>
  </w:num>
  <w:num w:numId="73">
    <w:abstractNumId w:val="34"/>
  </w:num>
  <w:num w:numId="74">
    <w:abstractNumId w:val="28"/>
  </w:num>
  <w:num w:numId="75">
    <w:abstractNumId w:val="127"/>
  </w:num>
  <w:num w:numId="76">
    <w:abstractNumId w:val="139"/>
  </w:num>
  <w:num w:numId="77">
    <w:abstractNumId w:val="11"/>
  </w:num>
  <w:num w:numId="78">
    <w:abstractNumId w:val="59"/>
  </w:num>
  <w:num w:numId="79">
    <w:abstractNumId w:val="21"/>
  </w:num>
  <w:num w:numId="80">
    <w:abstractNumId w:val="122"/>
  </w:num>
  <w:num w:numId="81">
    <w:abstractNumId w:val="45"/>
  </w:num>
  <w:num w:numId="82">
    <w:abstractNumId w:val="140"/>
  </w:num>
  <w:num w:numId="83">
    <w:abstractNumId w:val="62"/>
  </w:num>
  <w:num w:numId="84">
    <w:abstractNumId w:val="51"/>
  </w:num>
  <w:num w:numId="85">
    <w:abstractNumId w:val="15"/>
  </w:num>
  <w:num w:numId="86">
    <w:abstractNumId w:val="148"/>
  </w:num>
  <w:num w:numId="87">
    <w:abstractNumId w:val="107"/>
  </w:num>
  <w:num w:numId="88">
    <w:abstractNumId w:val="53"/>
  </w:num>
  <w:num w:numId="89">
    <w:abstractNumId w:val="131"/>
  </w:num>
  <w:num w:numId="90">
    <w:abstractNumId w:val="33"/>
  </w:num>
  <w:num w:numId="91">
    <w:abstractNumId w:val="25"/>
  </w:num>
  <w:num w:numId="92">
    <w:abstractNumId w:val="113"/>
  </w:num>
  <w:num w:numId="93">
    <w:abstractNumId w:val="81"/>
  </w:num>
  <w:num w:numId="94">
    <w:abstractNumId w:val="172"/>
  </w:num>
  <w:num w:numId="95">
    <w:abstractNumId w:val="165"/>
  </w:num>
  <w:num w:numId="96">
    <w:abstractNumId w:val="153"/>
  </w:num>
  <w:num w:numId="97">
    <w:abstractNumId w:val="76"/>
  </w:num>
  <w:num w:numId="98">
    <w:abstractNumId w:val="27"/>
  </w:num>
  <w:num w:numId="99">
    <w:abstractNumId w:val="42"/>
  </w:num>
  <w:num w:numId="100">
    <w:abstractNumId w:val="64"/>
  </w:num>
  <w:num w:numId="101">
    <w:abstractNumId w:val="101"/>
  </w:num>
  <w:num w:numId="102">
    <w:abstractNumId w:val="103"/>
  </w:num>
  <w:num w:numId="103">
    <w:abstractNumId w:val="56"/>
  </w:num>
  <w:num w:numId="104">
    <w:abstractNumId w:val="77"/>
  </w:num>
  <w:num w:numId="105">
    <w:abstractNumId w:val="106"/>
  </w:num>
  <w:num w:numId="106">
    <w:abstractNumId w:val="43"/>
  </w:num>
  <w:num w:numId="107">
    <w:abstractNumId w:val="30"/>
  </w:num>
  <w:num w:numId="108">
    <w:abstractNumId w:val="150"/>
  </w:num>
  <w:num w:numId="109">
    <w:abstractNumId w:val="50"/>
  </w:num>
  <w:num w:numId="110">
    <w:abstractNumId w:val="46"/>
  </w:num>
  <w:num w:numId="111">
    <w:abstractNumId w:val="120"/>
  </w:num>
  <w:num w:numId="112">
    <w:abstractNumId w:val="105"/>
  </w:num>
  <w:num w:numId="113">
    <w:abstractNumId w:val="174"/>
  </w:num>
  <w:num w:numId="114">
    <w:abstractNumId w:val="98"/>
  </w:num>
  <w:num w:numId="115">
    <w:abstractNumId w:val="142"/>
  </w:num>
  <w:num w:numId="116">
    <w:abstractNumId w:val="55"/>
  </w:num>
  <w:num w:numId="117">
    <w:abstractNumId w:val="170"/>
  </w:num>
  <w:num w:numId="118">
    <w:abstractNumId w:val="171"/>
  </w:num>
  <w:num w:numId="119">
    <w:abstractNumId w:val="116"/>
  </w:num>
  <w:num w:numId="120">
    <w:abstractNumId w:val="9"/>
  </w:num>
  <w:num w:numId="121">
    <w:abstractNumId w:val="88"/>
  </w:num>
  <w:num w:numId="122">
    <w:abstractNumId w:val="37"/>
  </w:num>
  <w:num w:numId="123">
    <w:abstractNumId w:val="164"/>
  </w:num>
  <w:num w:numId="124">
    <w:abstractNumId w:val="110"/>
  </w:num>
  <w:num w:numId="125">
    <w:abstractNumId w:val="73"/>
  </w:num>
  <w:num w:numId="126">
    <w:abstractNumId w:val="14"/>
  </w:num>
  <w:num w:numId="127">
    <w:abstractNumId w:val="159"/>
  </w:num>
  <w:num w:numId="128">
    <w:abstractNumId w:val="39"/>
  </w:num>
  <w:num w:numId="129">
    <w:abstractNumId w:val="31"/>
  </w:num>
  <w:num w:numId="130">
    <w:abstractNumId w:val="47"/>
  </w:num>
  <w:num w:numId="131">
    <w:abstractNumId w:val="89"/>
  </w:num>
  <w:num w:numId="132">
    <w:abstractNumId w:val="92"/>
  </w:num>
  <w:num w:numId="133">
    <w:abstractNumId w:val="99"/>
  </w:num>
  <w:num w:numId="134">
    <w:abstractNumId w:val="158"/>
  </w:num>
  <w:num w:numId="135">
    <w:abstractNumId w:val="84"/>
  </w:num>
  <w:num w:numId="136">
    <w:abstractNumId w:val="138"/>
  </w:num>
  <w:num w:numId="137">
    <w:abstractNumId w:val="60"/>
  </w:num>
  <w:num w:numId="138">
    <w:abstractNumId w:val="97"/>
  </w:num>
  <w:num w:numId="139">
    <w:abstractNumId w:val="79"/>
  </w:num>
  <w:num w:numId="140">
    <w:abstractNumId w:val="156"/>
  </w:num>
  <w:num w:numId="141">
    <w:abstractNumId w:val="12"/>
  </w:num>
  <w:num w:numId="142">
    <w:abstractNumId w:val="87"/>
  </w:num>
  <w:num w:numId="143">
    <w:abstractNumId w:val="40"/>
  </w:num>
  <w:num w:numId="144">
    <w:abstractNumId w:val="57"/>
  </w:num>
  <w:num w:numId="145">
    <w:abstractNumId w:val="10"/>
  </w:num>
  <w:num w:numId="146">
    <w:abstractNumId w:val="132"/>
  </w:num>
  <w:num w:numId="147">
    <w:abstractNumId w:val="41"/>
  </w:num>
  <w:num w:numId="148">
    <w:abstractNumId w:val="74"/>
  </w:num>
  <w:num w:numId="149">
    <w:abstractNumId w:val="61"/>
  </w:num>
  <w:num w:numId="150">
    <w:abstractNumId w:val="85"/>
  </w:num>
  <w:num w:numId="151">
    <w:abstractNumId w:val="108"/>
  </w:num>
  <w:num w:numId="152">
    <w:abstractNumId w:val="65"/>
  </w:num>
  <w:num w:numId="153">
    <w:abstractNumId w:val="94"/>
  </w:num>
  <w:num w:numId="154">
    <w:abstractNumId w:val="93"/>
  </w:num>
  <w:num w:numId="155">
    <w:abstractNumId w:val="147"/>
  </w:num>
  <w:num w:numId="156">
    <w:abstractNumId w:val="166"/>
  </w:num>
  <w:num w:numId="157">
    <w:abstractNumId w:val="16"/>
  </w:num>
  <w:num w:numId="158">
    <w:abstractNumId w:val="118"/>
  </w:num>
  <w:num w:numId="159">
    <w:abstractNumId w:val="124"/>
  </w:num>
  <w:num w:numId="160">
    <w:abstractNumId w:val="63"/>
  </w:num>
  <w:num w:numId="161">
    <w:abstractNumId w:val="169"/>
  </w:num>
  <w:num w:numId="162">
    <w:abstractNumId w:val="91"/>
  </w:num>
  <w:num w:numId="163">
    <w:abstractNumId w:val="96"/>
  </w:num>
  <w:num w:numId="164">
    <w:abstractNumId w:val="82"/>
  </w:num>
  <w:num w:numId="165">
    <w:abstractNumId w:val="151"/>
  </w:num>
  <w:num w:numId="166">
    <w:abstractNumId w:val="112"/>
  </w:num>
  <w:num w:numId="167">
    <w:abstractNumId w:val="48"/>
  </w:num>
  <w:num w:numId="168">
    <w:abstractNumId w:val="115"/>
  </w:num>
  <w:num w:numId="169">
    <w:abstractNumId w:val="117"/>
  </w:num>
  <w:num w:numId="170">
    <w:abstractNumId w:val="128"/>
  </w:num>
  <w:num w:numId="171">
    <w:abstractNumId w:val="119"/>
  </w:num>
  <w:num w:numId="172">
    <w:abstractNumId w:val="111"/>
  </w:num>
  <w:num w:numId="173">
    <w:abstractNumId w:val="102"/>
  </w:num>
  <w:num w:numId="174">
    <w:abstractNumId w:val="100"/>
  </w:num>
  <w:num w:numId="175">
    <w:abstractNumId w:val="143"/>
  </w:num>
  <w:num w:numId="176">
    <w:abstractNumId w:val="154"/>
  </w:num>
  <w:numIdMacAtCleanup w:val="1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attachedTemplate r:id="rId1"/>
  <w:trackRevisions/>
  <w:defaultTabStop w:val="720"/>
  <w:drawingGridHorizontalSpacing w:val="12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29C"/>
    <w:rsid w:val="000006D5"/>
    <w:rsid w:val="00005E1B"/>
    <w:rsid w:val="00006285"/>
    <w:rsid w:val="00006BF3"/>
    <w:rsid w:val="00006F66"/>
    <w:rsid w:val="00007142"/>
    <w:rsid w:val="00007A25"/>
    <w:rsid w:val="00007E83"/>
    <w:rsid w:val="0001440B"/>
    <w:rsid w:val="00014F28"/>
    <w:rsid w:val="00015647"/>
    <w:rsid w:val="00017473"/>
    <w:rsid w:val="00017E66"/>
    <w:rsid w:val="0002178E"/>
    <w:rsid w:val="00023BDE"/>
    <w:rsid w:val="00025410"/>
    <w:rsid w:val="000266F5"/>
    <w:rsid w:val="00033177"/>
    <w:rsid w:val="00035AEA"/>
    <w:rsid w:val="0003796F"/>
    <w:rsid w:val="00041658"/>
    <w:rsid w:val="0004175B"/>
    <w:rsid w:val="00041A87"/>
    <w:rsid w:val="00044342"/>
    <w:rsid w:val="00044C1B"/>
    <w:rsid w:val="00045941"/>
    <w:rsid w:val="000471B6"/>
    <w:rsid w:val="00051136"/>
    <w:rsid w:val="00054A2F"/>
    <w:rsid w:val="00056204"/>
    <w:rsid w:val="000603A9"/>
    <w:rsid w:val="0006117A"/>
    <w:rsid w:val="00062793"/>
    <w:rsid w:val="00062AD5"/>
    <w:rsid w:val="00063E3A"/>
    <w:rsid w:val="000642C3"/>
    <w:rsid w:val="00070932"/>
    <w:rsid w:val="0007174B"/>
    <w:rsid w:val="00072DAC"/>
    <w:rsid w:val="00073940"/>
    <w:rsid w:val="0007572A"/>
    <w:rsid w:val="0007668D"/>
    <w:rsid w:val="00077382"/>
    <w:rsid w:val="0007759D"/>
    <w:rsid w:val="00077896"/>
    <w:rsid w:val="00077C05"/>
    <w:rsid w:val="00080EF7"/>
    <w:rsid w:val="00080F04"/>
    <w:rsid w:val="000814F8"/>
    <w:rsid w:val="000824CC"/>
    <w:rsid w:val="00082953"/>
    <w:rsid w:val="00082C9B"/>
    <w:rsid w:val="000830D9"/>
    <w:rsid w:val="00084FAE"/>
    <w:rsid w:val="0008512B"/>
    <w:rsid w:val="00086E7D"/>
    <w:rsid w:val="00090EBE"/>
    <w:rsid w:val="00092324"/>
    <w:rsid w:val="0009284B"/>
    <w:rsid w:val="00093E79"/>
    <w:rsid w:val="00095404"/>
    <w:rsid w:val="000A13A2"/>
    <w:rsid w:val="000A1567"/>
    <w:rsid w:val="000A158E"/>
    <w:rsid w:val="000A29AA"/>
    <w:rsid w:val="000A2B17"/>
    <w:rsid w:val="000A2F39"/>
    <w:rsid w:val="000A48AF"/>
    <w:rsid w:val="000A7078"/>
    <w:rsid w:val="000B2EE0"/>
    <w:rsid w:val="000B3610"/>
    <w:rsid w:val="000B4F79"/>
    <w:rsid w:val="000B50BF"/>
    <w:rsid w:val="000B7B2E"/>
    <w:rsid w:val="000C1276"/>
    <w:rsid w:val="000C15DC"/>
    <w:rsid w:val="000C3853"/>
    <w:rsid w:val="000C3F37"/>
    <w:rsid w:val="000C5083"/>
    <w:rsid w:val="000C52B4"/>
    <w:rsid w:val="000C7277"/>
    <w:rsid w:val="000D00A6"/>
    <w:rsid w:val="000D04E5"/>
    <w:rsid w:val="000D07A7"/>
    <w:rsid w:val="000D26E6"/>
    <w:rsid w:val="000D2F5B"/>
    <w:rsid w:val="000D3A00"/>
    <w:rsid w:val="000D6DFD"/>
    <w:rsid w:val="000D6ECC"/>
    <w:rsid w:val="000E4A7F"/>
    <w:rsid w:val="000E4B7D"/>
    <w:rsid w:val="000E624D"/>
    <w:rsid w:val="000E6D58"/>
    <w:rsid w:val="000E78E7"/>
    <w:rsid w:val="000F0108"/>
    <w:rsid w:val="000F016B"/>
    <w:rsid w:val="000F01AB"/>
    <w:rsid w:val="000F0486"/>
    <w:rsid w:val="000F06AA"/>
    <w:rsid w:val="000F1C78"/>
    <w:rsid w:val="000F2D5E"/>
    <w:rsid w:val="000F3145"/>
    <w:rsid w:val="000F5D75"/>
    <w:rsid w:val="000F6A9A"/>
    <w:rsid w:val="000F70E0"/>
    <w:rsid w:val="00102F97"/>
    <w:rsid w:val="00103C6F"/>
    <w:rsid w:val="0010412B"/>
    <w:rsid w:val="00105900"/>
    <w:rsid w:val="00105BC8"/>
    <w:rsid w:val="001118D8"/>
    <w:rsid w:val="00113432"/>
    <w:rsid w:val="00114062"/>
    <w:rsid w:val="00114354"/>
    <w:rsid w:val="00115DA6"/>
    <w:rsid w:val="00116675"/>
    <w:rsid w:val="00121B16"/>
    <w:rsid w:val="001236A7"/>
    <w:rsid w:val="001245B5"/>
    <w:rsid w:val="001257DD"/>
    <w:rsid w:val="00125F6C"/>
    <w:rsid w:val="00126DC6"/>
    <w:rsid w:val="00130617"/>
    <w:rsid w:val="001333B0"/>
    <w:rsid w:val="00135E25"/>
    <w:rsid w:val="00136728"/>
    <w:rsid w:val="001378C1"/>
    <w:rsid w:val="001420D0"/>
    <w:rsid w:val="00142940"/>
    <w:rsid w:val="001429F5"/>
    <w:rsid w:val="001454AA"/>
    <w:rsid w:val="00145F4A"/>
    <w:rsid w:val="00146EAF"/>
    <w:rsid w:val="00152A25"/>
    <w:rsid w:val="00154EB4"/>
    <w:rsid w:val="00155D12"/>
    <w:rsid w:val="0015604F"/>
    <w:rsid w:val="00160210"/>
    <w:rsid w:val="00160AF5"/>
    <w:rsid w:val="00161C80"/>
    <w:rsid w:val="00162632"/>
    <w:rsid w:val="00162F70"/>
    <w:rsid w:val="001638CE"/>
    <w:rsid w:val="00164471"/>
    <w:rsid w:val="00164D02"/>
    <w:rsid w:val="00166AFA"/>
    <w:rsid w:val="00167786"/>
    <w:rsid w:val="00167AD0"/>
    <w:rsid w:val="00167EC1"/>
    <w:rsid w:val="00167F93"/>
    <w:rsid w:val="001700C0"/>
    <w:rsid w:val="001762A4"/>
    <w:rsid w:val="00181E95"/>
    <w:rsid w:val="001822B5"/>
    <w:rsid w:val="00182B3D"/>
    <w:rsid w:val="0018718F"/>
    <w:rsid w:val="001874B9"/>
    <w:rsid w:val="001912B8"/>
    <w:rsid w:val="00191874"/>
    <w:rsid w:val="00192685"/>
    <w:rsid w:val="001937BF"/>
    <w:rsid w:val="00194025"/>
    <w:rsid w:val="00194264"/>
    <w:rsid w:val="001969FB"/>
    <w:rsid w:val="00196B1F"/>
    <w:rsid w:val="001A1290"/>
    <w:rsid w:val="001A300B"/>
    <w:rsid w:val="001A331C"/>
    <w:rsid w:val="001A3AAB"/>
    <w:rsid w:val="001A5018"/>
    <w:rsid w:val="001A566D"/>
    <w:rsid w:val="001A5AEB"/>
    <w:rsid w:val="001A6856"/>
    <w:rsid w:val="001A70B3"/>
    <w:rsid w:val="001B22E1"/>
    <w:rsid w:val="001B4FB7"/>
    <w:rsid w:val="001C06A6"/>
    <w:rsid w:val="001C12A5"/>
    <w:rsid w:val="001C1371"/>
    <w:rsid w:val="001C1FB9"/>
    <w:rsid w:val="001C315D"/>
    <w:rsid w:val="001C3628"/>
    <w:rsid w:val="001C4150"/>
    <w:rsid w:val="001C5724"/>
    <w:rsid w:val="001C5B47"/>
    <w:rsid w:val="001C6EE9"/>
    <w:rsid w:val="001D0B14"/>
    <w:rsid w:val="001D291A"/>
    <w:rsid w:val="001D33CA"/>
    <w:rsid w:val="001D703F"/>
    <w:rsid w:val="001D7E5D"/>
    <w:rsid w:val="001E0505"/>
    <w:rsid w:val="001E1CBD"/>
    <w:rsid w:val="001E25A6"/>
    <w:rsid w:val="001E2DA9"/>
    <w:rsid w:val="001E3055"/>
    <w:rsid w:val="001E615F"/>
    <w:rsid w:val="001E6B0F"/>
    <w:rsid w:val="001E7AFB"/>
    <w:rsid w:val="001E7C15"/>
    <w:rsid w:val="001F05A5"/>
    <w:rsid w:val="001F3119"/>
    <w:rsid w:val="001F69FF"/>
    <w:rsid w:val="001F7012"/>
    <w:rsid w:val="001F7BB2"/>
    <w:rsid w:val="002009AF"/>
    <w:rsid w:val="00207222"/>
    <w:rsid w:val="00207BBE"/>
    <w:rsid w:val="0021009E"/>
    <w:rsid w:val="00210265"/>
    <w:rsid w:val="002120EB"/>
    <w:rsid w:val="00213A6A"/>
    <w:rsid w:val="00214405"/>
    <w:rsid w:val="0021580E"/>
    <w:rsid w:val="00215E44"/>
    <w:rsid w:val="002179CD"/>
    <w:rsid w:val="0022097A"/>
    <w:rsid w:val="00222006"/>
    <w:rsid w:val="00222544"/>
    <w:rsid w:val="002228D9"/>
    <w:rsid w:val="002309F7"/>
    <w:rsid w:val="00231062"/>
    <w:rsid w:val="00231419"/>
    <w:rsid w:val="00232C40"/>
    <w:rsid w:val="00233293"/>
    <w:rsid w:val="002332D5"/>
    <w:rsid w:val="00233FA2"/>
    <w:rsid w:val="00235249"/>
    <w:rsid w:val="00235F6E"/>
    <w:rsid w:val="0023699C"/>
    <w:rsid w:val="00241ED4"/>
    <w:rsid w:val="00242345"/>
    <w:rsid w:val="00242F4A"/>
    <w:rsid w:val="0024358A"/>
    <w:rsid w:val="00243698"/>
    <w:rsid w:val="00244133"/>
    <w:rsid w:val="00251A5E"/>
    <w:rsid w:val="00253307"/>
    <w:rsid w:val="002539BC"/>
    <w:rsid w:val="00254799"/>
    <w:rsid w:val="002566D7"/>
    <w:rsid w:val="00261407"/>
    <w:rsid w:val="00261708"/>
    <w:rsid w:val="0026252C"/>
    <w:rsid w:val="00262A1A"/>
    <w:rsid w:val="002637BC"/>
    <w:rsid w:val="002643D1"/>
    <w:rsid w:val="00267D0E"/>
    <w:rsid w:val="00271D41"/>
    <w:rsid w:val="00273057"/>
    <w:rsid w:val="00273CF3"/>
    <w:rsid w:val="002755C0"/>
    <w:rsid w:val="002775C0"/>
    <w:rsid w:val="0028106F"/>
    <w:rsid w:val="00282BC5"/>
    <w:rsid w:val="00283843"/>
    <w:rsid w:val="002841AF"/>
    <w:rsid w:val="00284213"/>
    <w:rsid w:val="002856F9"/>
    <w:rsid w:val="00293DC5"/>
    <w:rsid w:val="00294659"/>
    <w:rsid w:val="00296088"/>
    <w:rsid w:val="002978D3"/>
    <w:rsid w:val="002A0757"/>
    <w:rsid w:val="002A11F4"/>
    <w:rsid w:val="002A1707"/>
    <w:rsid w:val="002A28B5"/>
    <w:rsid w:val="002A53D9"/>
    <w:rsid w:val="002A54E3"/>
    <w:rsid w:val="002A74DF"/>
    <w:rsid w:val="002A7769"/>
    <w:rsid w:val="002B43DD"/>
    <w:rsid w:val="002B47CE"/>
    <w:rsid w:val="002B5678"/>
    <w:rsid w:val="002B5DAF"/>
    <w:rsid w:val="002B622D"/>
    <w:rsid w:val="002B6701"/>
    <w:rsid w:val="002B6DBD"/>
    <w:rsid w:val="002C24B9"/>
    <w:rsid w:val="002C6398"/>
    <w:rsid w:val="002C735A"/>
    <w:rsid w:val="002C7885"/>
    <w:rsid w:val="002D0223"/>
    <w:rsid w:val="002D09F1"/>
    <w:rsid w:val="002D3F0A"/>
    <w:rsid w:val="002D3F0B"/>
    <w:rsid w:val="002D6A37"/>
    <w:rsid w:val="002D7FC6"/>
    <w:rsid w:val="002E3509"/>
    <w:rsid w:val="002E3DB6"/>
    <w:rsid w:val="002E3EC2"/>
    <w:rsid w:val="002E5D49"/>
    <w:rsid w:val="002E7AB3"/>
    <w:rsid w:val="002F010C"/>
    <w:rsid w:val="002F1590"/>
    <w:rsid w:val="002F2CB8"/>
    <w:rsid w:val="002F2F9B"/>
    <w:rsid w:val="002F413F"/>
    <w:rsid w:val="002F63A9"/>
    <w:rsid w:val="003011C5"/>
    <w:rsid w:val="00301E49"/>
    <w:rsid w:val="003026F6"/>
    <w:rsid w:val="003029A1"/>
    <w:rsid w:val="00302B94"/>
    <w:rsid w:val="00303D17"/>
    <w:rsid w:val="003042B7"/>
    <w:rsid w:val="00304A9E"/>
    <w:rsid w:val="003051F7"/>
    <w:rsid w:val="00305C15"/>
    <w:rsid w:val="00305FF2"/>
    <w:rsid w:val="003061D9"/>
    <w:rsid w:val="00306218"/>
    <w:rsid w:val="00307102"/>
    <w:rsid w:val="003126AF"/>
    <w:rsid w:val="003135C6"/>
    <w:rsid w:val="00314FF0"/>
    <w:rsid w:val="00315491"/>
    <w:rsid w:val="0031604C"/>
    <w:rsid w:val="00317174"/>
    <w:rsid w:val="0032235A"/>
    <w:rsid w:val="00323088"/>
    <w:rsid w:val="0032341E"/>
    <w:rsid w:val="00326F53"/>
    <w:rsid w:val="0032793C"/>
    <w:rsid w:val="00331AD4"/>
    <w:rsid w:val="00332FE3"/>
    <w:rsid w:val="0033318B"/>
    <w:rsid w:val="00334082"/>
    <w:rsid w:val="00334C64"/>
    <w:rsid w:val="003350AB"/>
    <w:rsid w:val="003360AE"/>
    <w:rsid w:val="00336E3A"/>
    <w:rsid w:val="00337C16"/>
    <w:rsid w:val="00341A2A"/>
    <w:rsid w:val="00343090"/>
    <w:rsid w:val="00343836"/>
    <w:rsid w:val="00343C9E"/>
    <w:rsid w:val="003442F3"/>
    <w:rsid w:val="00344C80"/>
    <w:rsid w:val="00344EA4"/>
    <w:rsid w:val="0034586C"/>
    <w:rsid w:val="003510DD"/>
    <w:rsid w:val="0035115A"/>
    <w:rsid w:val="00352A26"/>
    <w:rsid w:val="0035434A"/>
    <w:rsid w:val="00355DC8"/>
    <w:rsid w:val="003577AB"/>
    <w:rsid w:val="00362020"/>
    <w:rsid w:val="003621AE"/>
    <w:rsid w:val="00364218"/>
    <w:rsid w:val="003651F0"/>
    <w:rsid w:val="00365F11"/>
    <w:rsid w:val="003661E8"/>
    <w:rsid w:val="003672F4"/>
    <w:rsid w:val="00370989"/>
    <w:rsid w:val="00372372"/>
    <w:rsid w:val="00375853"/>
    <w:rsid w:val="00376C8D"/>
    <w:rsid w:val="0038011F"/>
    <w:rsid w:val="00380A09"/>
    <w:rsid w:val="00382693"/>
    <w:rsid w:val="003833E2"/>
    <w:rsid w:val="00384915"/>
    <w:rsid w:val="0038607B"/>
    <w:rsid w:val="00387D18"/>
    <w:rsid w:val="003919FE"/>
    <w:rsid w:val="003937CC"/>
    <w:rsid w:val="00393CC0"/>
    <w:rsid w:val="003A1B0C"/>
    <w:rsid w:val="003A2436"/>
    <w:rsid w:val="003A3645"/>
    <w:rsid w:val="003A4F68"/>
    <w:rsid w:val="003A7238"/>
    <w:rsid w:val="003B01FE"/>
    <w:rsid w:val="003B1223"/>
    <w:rsid w:val="003B1407"/>
    <w:rsid w:val="003B717D"/>
    <w:rsid w:val="003B7AF6"/>
    <w:rsid w:val="003C3A46"/>
    <w:rsid w:val="003C3ABB"/>
    <w:rsid w:val="003C3BCD"/>
    <w:rsid w:val="003C3C32"/>
    <w:rsid w:val="003C49E5"/>
    <w:rsid w:val="003C4B85"/>
    <w:rsid w:val="003D15D2"/>
    <w:rsid w:val="003D2ACB"/>
    <w:rsid w:val="003E08BE"/>
    <w:rsid w:val="003E0AE4"/>
    <w:rsid w:val="003E0B64"/>
    <w:rsid w:val="003E3407"/>
    <w:rsid w:val="003E3D3D"/>
    <w:rsid w:val="003E55D5"/>
    <w:rsid w:val="003E6080"/>
    <w:rsid w:val="003E6E7D"/>
    <w:rsid w:val="003F6A5C"/>
    <w:rsid w:val="003F6BD6"/>
    <w:rsid w:val="00401C14"/>
    <w:rsid w:val="00405BB8"/>
    <w:rsid w:val="00410BBE"/>
    <w:rsid w:val="00411F17"/>
    <w:rsid w:val="00412676"/>
    <w:rsid w:val="00413039"/>
    <w:rsid w:val="00414610"/>
    <w:rsid w:val="00417EB6"/>
    <w:rsid w:val="00420D59"/>
    <w:rsid w:val="00422010"/>
    <w:rsid w:val="00422B5E"/>
    <w:rsid w:val="004234A5"/>
    <w:rsid w:val="00424FC8"/>
    <w:rsid w:val="00425C9D"/>
    <w:rsid w:val="00426F83"/>
    <w:rsid w:val="004279AE"/>
    <w:rsid w:val="00427FC5"/>
    <w:rsid w:val="00431325"/>
    <w:rsid w:val="00431FD2"/>
    <w:rsid w:val="00432A3C"/>
    <w:rsid w:val="00432B7E"/>
    <w:rsid w:val="0043354A"/>
    <w:rsid w:val="00435633"/>
    <w:rsid w:val="004405B7"/>
    <w:rsid w:val="004409D5"/>
    <w:rsid w:val="004437E5"/>
    <w:rsid w:val="0044508C"/>
    <w:rsid w:val="004464F7"/>
    <w:rsid w:val="00446E4F"/>
    <w:rsid w:val="004472E1"/>
    <w:rsid w:val="00450C28"/>
    <w:rsid w:val="0045159D"/>
    <w:rsid w:val="00452668"/>
    <w:rsid w:val="00455151"/>
    <w:rsid w:val="00456034"/>
    <w:rsid w:val="00456E1F"/>
    <w:rsid w:val="00457850"/>
    <w:rsid w:val="0046043A"/>
    <w:rsid w:val="00461B47"/>
    <w:rsid w:val="00461C86"/>
    <w:rsid w:val="00462051"/>
    <w:rsid w:val="00462809"/>
    <w:rsid w:val="00464C24"/>
    <w:rsid w:val="00465579"/>
    <w:rsid w:val="004659F5"/>
    <w:rsid w:val="00466FBB"/>
    <w:rsid w:val="00467E52"/>
    <w:rsid w:val="00470D63"/>
    <w:rsid w:val="00471A5B"/>
    <w:rsid w:val="0047224C"/>
    <w:rsid w:val="00472686"/>
    <w:rsid w:val="004730F7"/>
    <w:rsid w:val="00475B2C"/>
    <w:rsid w:val="00476611"/>
    <w:rsid w:val="00477A7D"/>
    <w:rsid w:val="00480D5E"/>
    <w:rsid w:val="00481194"/>
    <w:rsid w:val="00482877"/>
    <w:rsid w:val="00484498"/>
    <w:rsid w:val="00484BD0"/>
    <w:rsid w:val="0048599A"/>
    <w:rsid w:val="00486852"/>
    <w:rsid w:val="00487154"/>
    <w:rsid w:val="00491315"/>
    <w:rsid w:val="0049272D"/>
    <w:rsid w:val="00493D99"/>
    <w:rsid w:val="004967B5"/>
    <w:rsid w:val="004A0028"/>
    <w:rsid w:val="004A0ED5"/>
    <w:rsid w:val="004A2E58"/>
    <w:rsid w:val="004A35C0"/>
    <w:rsid w:val="004A3A49"/>
    <w:rsid w:val="004A5198"/>
    <w:rsid w:val="004A56B7"/>
    <w:rsid w:val="004A6954"/>
    <w:rsid w:val="004A7E78"/>
    <w:rsid w:val="004B0A75"/>
    <w:rsid w:val="004B3EAA"/>
    <w:rsid w:val="004B7EBE"/>
    <w:rsid w:val="004C366B"/>
    <w:rsid w:val="004C59E0"/>
    <w:rsid w:val="004C7133"/>
    <w:rsid w:val="004D01BF"/>
    <w:rsid w:val="004D0FF5"/>
    <w:rsid w:val="004D1B19"/>
    <w:rsid w:val="004D21DA"/>
    <w:rsid w:val="004D2396"/>
    <w:rsid w:val="004D3515"/>
    <w:rsid w:val="004D47E1"/>
    <w:rsid w:val="004D4958"/>
    <w:rsid w:val="004D644B"/>
    <w:rsid w:val="004D75FB"/>
    <w:rsid w:val="004D797A"/>
    <w:rsid w:val="004E0255"/>
    <w:rsid w:val="004E038F"/>
    <w:rsid w:val="004E3213"/>
    <w:rsid w:val="004E4DEC"/>
    <w:rsid w:val="004E5B1A"/>
    <w:rsid w:val="004E6809"/>
    <w:rsid w:val="004E6FB5"/>
    <w:rsid w:val="004E7EFB"/>
    <w:rsid w:val="004F06D6"/>
    <w:rsid w:val="004F1961"/>
    <w:rsid w:val="004F2980"/>
    <w:rsid w:val="004F29B1"/>
    <w:rsid w:val="004F2B91"/>
    <w:rsid w:val="004F318E"/>
    <w:rsid w:val="004F4BBE"/>
    <w:rsid w:val="004F5163"/>
    <w:rsid w:val="004F60BD"/>
    <w:rsid w:val="004F664F"/>
    <w:rsid w:val="004F76DC"/>
    <w:rsid w:val="004F7B21"/>
    <w:rsid w:val="00501220"/>
    <w:rsid w:val="00501B0B"/>
    <w:rsid w:val="005020D3"/>
    <w:rsid w:val="005034C7"/>
    <w:rsid w:val="005048F8"/>
    <w:rsid w:val="00506B9B"/>
    <w:rsid w:val="0051431C"/>
    <w:rsid w:val="0051441C"/>
    <w:rsid w:val="00514448"/>
    <w:rsid w:val="00515683"/>
    <w:rsid w:val="005172E2"/>
    <w:rsid w:val="005210D9"/>
    <w:rsid w:val="00521A43"/>
    <w:rsid w:val="005221D6"/>
    <w:rsid w:val="00524F4E"/>
    <w:rsid w:val="00527027"/>
    <w:rsid w:val="00530B81"/>
    <w:rsid w:val="005320BE"/>
    <w:rsid w:val="00533F13"/>
    <w:rsid w:val="0053409A"/>
    <w:rsid w:val="00534D1F"/>
    <w:rsid w:val="005371B9"/>
    <w:rsid w:val="00537485"/>
    <w:rsid w:val="00537F1B"/>
    <w:rsid w:val="0054144F"/>
    <w:rsid w:val="00544827"/>
    <w:rsid w:val="005448AF"/>
    <w:rsid w:val="00545AF7"/>
    <w:rsid w:val="00546496"/>
    <w:rsid w:val="005504DE"/>
    <w:rsid w:val="005520B7"/>
    <w:rsid w:val="00552A24"/>
    <w:rsid w:val="00555828"/>
    <w:rsid w:val="00555AE7"/>
    <w:rsid w:val="00555EB4"/>
    <w:rsid w:val="00556862"/>
    <w:rsid w:val="00557181"/>
    <w:rsid w:val="005579E3"/>
    <w:rsid w:val="0056171B"/>
    <w:rsid w:val="00562C50"/>
    <w:rsid w:val="00564019"/>
    <w:rsid w:val="00564332"/>
    <w:rsid w:val="00564482"/>
    <w:rsid w:val="0056459E"/>
    <w:rsid w:val="00566F90"/>
    <w:rsid w:val="00567EB4"/>
    <w:rsid w:val="00567F08"/>
    <w:rsid w:val="00576C7C"/>
    <w:rsid w:val="00576EDF"/>
    <w:rsid w:val="00577DAD"/>
    <w:rsid w:val="00577DC7"/>
    <w:rsid w:val="00580275"/>
    <w:rsid w:val="00581489"/>
    <w:rsid w:val="005824DC"/>
    <w:rsid w:val="00583D84"/>
    <w:rsid w:val="005848F7"/>
    <w:rsid w:val="005871D9"/>
    <w:rsid w:val="005907C6"/>
    <w:rsid w:val="005940EA"/>
    <w:rsid w:val="005941BD"/>
    <w:rsid w:val="00595689"/>
    <w:rsid w:val="00595AE3"/>
    <w:rsid w:val="00597D48"/>
    <w:rsid w:val="005A03B7"/>
    <w:rsid w:val="005A1747"/>
    <w:rsid w:val="005A1FC2"/>
    <w:rsid w:val="005A3BD5"/>
    <w:rsid w:val="005A4FB2"/>
    <w:rsid w:val="005A6F17"/>
    <w:rsid w:val="005A779E"/>
    <w:rsid w:val="005A7C10"/>
    <w:rsid w:val="005A7C31"/>
    <w:rsid w:val="005B04DE"/>
    <w:rsid w:val="005B0EA9"/>
    <w:rsid w:val="005B1418"/>
    <w:rsid w:val="005B4243"/>
    <w:rsid w:val="005B5AB7"/>
    <w:rsid w:val="005B70A3"/>
    <w:rsid w:val="005C48F5"/>
    <w:rsid w:val="005C5E12"/>
    <w:rsid w:val="005C7E98"/>
    <w:rsid w:val="005D10E1"/>
    <w:rsid w:val="005D212E"/>
    <w:rsid w:val="005D328B"/>
    <w:rsid w:val="005D5533"/>
    <w:rsid w:val="005D71C6"/>
    <w:rsid w:val="005D7B05"/>
    <w:rsid w:val="005E2BB8"/>
    <w:rsid w:val="005E3115"/>
    <w:rsid w:val="005E32BA"/>
    <w:rsid w:val="005E415F"/>
    <w:rsid w:val="005E4C6C"/>
    <w:rsid w:val="005E57B1"/>
    <w:rsid w:val="005E6BA7"/>
    <w:rsid w:val="005E6D49"/>
    <w:rsid w:val="005E7A25"/>
    <w:rsid w:val="005F0251"/>
    <w:rsid w:val="005F3ACA"/>
    <w:rsid w:val="005F3BAA"/>
    <w:rsid w:val="005F79A5"/>
    <w:rsid w:val="005F7E31"/>
    <w:rsid w:val="00600A84"/>
    <w:rsid w:val="006010EE"/>
    <w:rsid w:val="0060246B"/>
    <w:rsid w:val="006035FD"/>
    <w:rsid w:val="00603BD0"/>
    <w:rsid w:val="0060484B"/>
    <w:rsid w:val="0060658E"/>
    <w:rsid w:val="00611BD7"/>
    <w:rsid w:val="00614B80"/>
    <w:rsid w:val="006168D3"/>
    <w:rsid w:val="0062048C"/>
    <w:rsid w:val="00620AD0"/>
    <w:rsid w:val="00621739"/>
    <w:rsid w:val="00621F56"/>
    <w:rsid w:val="00621F7F"/>
    <w:rsid w:val="006247F2"/>
    <w:rsid w:val="00624FFC"/>
    <w:rsid w:val="006262F3"/>
    <w:rsid w:val="006269A0"/>
    <w:rsid w:val="0062728E"/>
    <w:rsid w:val="00627DE0"/>
    <w:rsid w:val="006330FA"/>
    <w:rsid w:val="006339DE"/>
    <w:rsid w:val="00633D51"/>
    <w:rsid w:val="00634C71"/>
    <w:rsid w:val="00634D9E"/>
    <w:rsid w:val="00636147"/>
    <w:rsid w:val="00636EF2"/>
    <w:rsid w:val="006373DF"/>
    <w:rsid w:val="00637456"/>
    <w:rsid w:val="00640FF2"/>
    <w:rsid w:val="00642527"/>
    <w:rsid w:val="006432D6"/>
    <w:rsid w:val="0064586D"/>
    <w:rsid w:val="006465B7"/>
    <w:rsid w:val="00646DD1"/>
    <w:rsid w:val="00663E44"/>
    <w:rsid w:val="00664922"/>
    <w:rsid w:val="00664D80"/>
    <w:rsid w:val="0066518D"/>
    <w:rsid w:val="00667A43"/>
    <w:rsid w:val="006701A0"/>
    <w:rsid w:val="00672077"/>
    <w:rsid w:val="00672276"/>
    <w:rsid w:val="00672454"/>
    <w:rsid w:val="0067276A"/>
    <w:rsid w:val="00673386"/>
    <w:rsid w:val="0067338A"/>
    <w:rsid w:val="00675D94"/>
    <w:rsid w:val="00677AC4"/>
    <w:rsid w:val="00680A15"/>
    <w:rsid w:val="006812B1"/>
    <w:rsid w:val="00682823"/>
    <w:rsid w:val="00682BC0"/>
    <w:rsid w:val="00683E28"/>
    <w:rsid w:val="00686200"/>
    <w:rsid w:val="00686B81"/>
    <w:rsid w:val="00686CA8"/>
    <w:rsid w:val="00686FE3"/>
    <w:rsid w:val="0069125B"/>
    <w:rsid w:val="0069161E"/>
    <w:rsid w:val="00693519"/>
    <w:rsid w:val="00693C6E"/>
    <w:rsid w:val="00694637"/>
    <w:rsid w:val="0069463C"/>
    <w:rsid w:val="00694778"/>
    <w:rsid w:val="00694F73"/>
    <w:rsid w:val="006959EB"/>
    <w:rsid w:val="006965FE"/>
    <w:rsid w:val="006A149F"/>
    <w:rsid w:val="006A47A6"/>
    <w:rsid w:val="006A53C8"/>
    <w:rsid w:val="006A5EEF"/>
    <w:rsid w:val="006A6164"/>
    <w:rsid w:val="006A73B4"/>
    <w:rsid w:val="006B251C"/>
    <w:rsid w:val="006B6266"/>
    <w:rsid w:val="006B6EE6"/>
    <w:rsid w:val="006B7262"/>
    <w:rsid w:val="006C0B56"/>
    <w:rsid w:val="006C0F32"/>
    <w:rsid w:val="006C22B9"/>
    <w:rsid w:val="006C36AB"/>
    <w:rsid w:val="006C4122"/>
    <w:rsid w:val="006D02E8"/>
    <w:rsid w:val="006D0706"/>
    <w:rsid w:val="006D09D2"/>
    <w:rsid w:val="006D11C6"/>
    <w:rsid w:val="006D2097"/>
    <w:rsid w:val="006D32AC"/>
    <w:rsid w:val="006D39A7"/>
    <w:rsid w:val="006D4673"/>
    <w:rsid w:val="006D4EB4"/>
    <w:rsid w:val="006D74D2"/>
    <w:rsid w:val="006D7CE3"/>
    <w:rsid w:val="006E02F9"/>
    <w:rsid w:val="006E0FA7"/>
    <w:rsid w:val="006E1F17"/>
    <w:rsid w:val="006E3313"/>
    <w:rsid w:val="006E4C60"/>
    <w:rsid w:val="006E6EC8"/>
    <w:rsid w:val="006F5D87"/>
    <w:rsid w:val="006F5E96"/>
    <w:rsid w:val="007012CE"/>
    <w:rsid w:val="00702704"/>
    <w:rsid w:val="007027EB"/>
    <w:rsid w:val="00702BE5"/>
    <w:rsid w:val="00702E11"/>
    <w:rsid w:val="00703022"/>
    <w:rsid w:val="007032CF"/>
    <w:rsid w:val="00703699"/>
    <w:rsid w:val="00704403"/>
    <w:rsid w:val="00704A5E"/>
    <w:rsid w:val="007057E5"/>
    <w:rsid w:val="00710DCE"/>
    <w:rsid w:val="007113DA"/>
    <w:rsid w:val="0071320B"/>
    <w:rsid w:val="00713F6D"/>
    <w:rsid w:val="007162C3"/>
    <w:rsid w:val="0071705A"/>
    <w:rsid w:val="00717F7A"/>
    <w:rsid w:val="00721F30"/>
    <w:rsid w:val="007227EC"/>
    <w:rsid w:val="00723CA6"/>
    <w:rsid w:val="00726326"/>
    <w:rsid w:val="007264A2"/>
    <w:rsid w:val="00726C85"/>
    <w:rsid w:val="00730125"/>
    <w:rsid w:val="00730F46"/>
    <w:rsid w:val="00733767"/>
    <w:rsid w:val="00734A1A"/>
    <w:rsid w:val="00737741"/>
    <w:rsid w:val="00742901"/>
    <w:rsid w:val="00742AF5"/>
    <w:rsid w:val="00743CB5"/>
    <w:rsid w:val="00744BB8"/>
    <w:rsid w:val="00746346"/>
    <w:rsid w:val="007469EB"/>
    <w:rsid w:val="00752302"/>
    <w:rsid w:val="00752B0B"/>
    <w:rsid w:val="00754B1A"/>
    <w:rsid w:val="00754EC5"/>
    <w:rsid w:val="007550F2"/>
    <w:rsid w:val="007554D5"/>
    <w:rsid w:val="00756A46"/>
    <w:rsid w:val="00760339"/>
    <w:rsid w:val="00761BF9"/>
    <w:rsid w:val="0076212A"/>
    <w:rsid w:val="00763397"/>
    <w:rsid w:val="00766280"/>
    <w:rsid w:val="00771621"/>
    <w:rsid w:val="007757D2"/>
    <w:rsid w:val="00777740"/>
    <w:rsid w:val="0078005A"/>
    <w:rsid w:val="00780670"/>
    <w:rsid w:val="00780AFC"/>
    <w:rsid w:val="00780D6F"/>
    <w:rsid w:val="00781610"/>
    <w:rsid w:val="007828CC"/>
    <w:rsid w:val="00784E08"/>
    <w:rsid w:val="0078503F"/>
    <w:rsid w:val="00785942"/>
    <w:rsid w:val="007870D8"/>
    <w:rsid w:val="00787913"/>
    <w:rsid w:val="007879D7"/>
    <w:rsid w:val="007908EA"/>
    <w:rsid w:val="0079124F"/>
    <w:rsid w:val="007919BD"/>
    <w:rsid w:val="007943C8"/>
    <w:rsid w:val="00794465"/>
    <w:rsid w:val="00794D1F"/>
    <w:rsid w:val="00795B28"/>
    <w:rsid w:val="00797880"/>
    <w:rsid w:val="007A10E7"/>
    <w:rsid w:val="007A1310"/>
    <w:rsid w:val="007A1D23"/>
    <w:rsid w:val="007A2004"/>
    <w:rsid w:val="007A2890"/>
    <w:rsid w:val="007A39A0"/>
    <w:rsid w:val="007A70D5"/>
    <w:rsid w:val="007A7C32"/>
    <w:rsid w:val="007B06D8"/>
    <w:rsid w:val="007B081C"/>
    <w:rsid w:val="007B0CA1"/>
    <w:rsid w:val="007B174F"/>
    <w:rsid w:val="007B1A4F"/>
    <w:rsid w:val="007B4F63"/>
    <w:rsid w:val="007B6537"/>
    <w:rsid w:val="007C37C8"/>
    <w:rsid w:val="007C55B2"/>
    <w:rsid w:val="007D2A30"/>
    <w:rsid w:val="007D4C9C"/>
    <w:rsid w:val="007D4D56"/>
    <w:rsid w:val="007D7293"/>
    <w:rsid w:val="007D7DA3"/>
    <w:rsid w:val="007E0728"/>
    <w:rsid w:val="007E497F"/>
    <w:rsid w:val="007E4B9C"/>
    <w:rsid w:val="007E5BA3"/>
    <w:rsid w:val="007F0E12"/>
    <w:rsid w:val="007F13C0"/>
    <w:rsid w:val="007F2FBC"/>
    <w:rsid w:val="007F3730"/>
    <w:rsid w:val="007F3CEE"/>
    <w:rsid w:val="007F4B4C"/>
    <w:rsid w:val="007F6EEA"/>
    <w:rsid w:val="00800301"/>
    <w:rsid w:val="00802993"/>
    <w:rsid w:val="0080369E"/>
    <w:rsid w:val="00804573"/>
    <w:rsid w:val="008055E7"/>
    <w:rsid w:val="00805CED"/>
    <w:rsid w:val="00806846"/>
    <w:rsid w:val="00806F4D"/>
    <w:rsid w:val="008079E0"/>
    <w:rsid w:val="00811503"/>
    <w:rsid w:val="008135C4"/>
    <w:rsid w:val="0081618E"/>
    <w:rsid w:val="0082252D"/>
    <w:rsid w:val="0082428B"/>
    <w:rsid w:val="00825CB9"/>
    <w:rsid w:val="00830C90"/>
    <w:rsid w:val="00830E93"/>
    <w:rsid w:val="0083147F"/>
    <w:rsid w:val="00833039"/>
    <w:rsid w:val="00833A95"/>
    <w:rsid w:val="0083452B"/>
    <w:rsid w:val="00835F6D"/>
    <w:rsid w:val="00840F1F"/>
    <w:rsid w:val="00841E43"/>
    <w:rsid w:val="00846E0F"/>
    <w:rsid w:val="00847D50"/>
    <w:rsid w:val="00850328"/>
    <w:rsid w:val="00856DD7"/>
    <w:rsid w:val="00860031"/>
    <w:rsid w:val="0086026E"/>
    <w:rsid w:val="00860B80"/>
    <w:rsid w:val="00860D6C"/>
    <w:rsid w:val="00861F51"/>
    <w:rsid w:val="00863649"/>
    <w:rsid w:val="00863EB0"/>
    <w:rsid w:val="00865996"/>
    <w:rsid w:val="00866C67"/>
    <w:rsid w:val="00870759"/>
    <w:rsid w:val="0087179C"/>
    <w:rsid w:val="00871A5C"/>
    <w:rsid w:val="00871B91"/>
    <w:rsid w:val="00875070"/>
    <w:rsid w:val="00875875"/>
    <w:rsid w:val="00875B21"/>
    <w:rsid w:val="00876EF8"/>
    <w:rsid w:val="00877406"/>
    <w:rsid w:val="00877A46"/>
    <w:rsid w:val="00880E11"/>
    <w:rsid w:val="008829FF"/>
    <w:rsid w:val="00887F84"/>
    <w:rsid w:val="00892664"/>
    <w:rsid w:val="0089515B"/>
    <w:rsid w:val="00897723"/>
    <w:rsid w:val="008A1F1D"/>
    <w:rsid w:val="008A2569"/>
    <w:rsid w:val="008A2E54"/>
    <w:rsid w:val="008A5524"/>
    <w:rsid w:val="008A57F9"/>
    <w:rsid w:val="008B0B3E"/>
    <w:rsid w:val="008B1FC1"/>
    <w:rsid w:val="008B2DD9"/>
    <w:rsid w:val="008B4822"/>
    <w:rsid w:val="008B6557"/>
    <w:rsid w:val="008B7C76"/>
    <w:rsid w:val="008C0079"/>
    <w:rsid w:val="008C05EB"/>
    <w:rsid w:val="008C0928"/>
    <w:rsid w:val="008C1F26"/>
    <w:rsid w:val="008C39EB"/>
    <w:rsid w:val="008C4F1A"/>
    <w:rsid w:val="008C5005"/>
    <w:rsid w:val="008C7F18"/>
    <w:rsid w:val="008D0FA2"/>
    <w:rsid w:val="008D11C3"/>
    <w:rsid w:val="008D25B8"/>
    <w:rsid w:val="008D468C"/>
    <w:rsid w:val="008D4959"/>
    <w:rsid w:val="008E0B99"/>
    <w:rsid w:val="008E4BE9"/>
    <w:rsid w:val="008E4F4C"/>
    <w:rsid w:val="008E6CB9"/>
    <w:rsid w:val="008E78E8"/>
    <w:rsid w:val="008E7E77"/>
    <w:rsid w:val="008F1185"/>
    <w:rsid w:val="008F2D01"/>
    <w:rsid w:val="008F3C1A"/>
    <w:rsid w:val="008F4175"/>
    <w:rsid w:val="008F7121"/>
    <w:rsid w:val="008F7536"/>
    <w:rsid w:val="008F7BC3"/>
    <w:rsid w:val="009045A3"/>
    <w:rsid w:val="0090507B"/>
    <w:rsid w:val="0090651B"/>
    <w:rsid w:val="00911150"/>
    <w:rsid w:val="00911960"/>
    <w:rsid w:val="009125E5"/>
    <w:rsid w:val="0091429A"/>
    <w:rsid w:val="00914466"/>
    <w:rsid w:val="00917F71"/>
    <w:rsid w:val="00921288"/>
    <w:rsid w:val="00921F44"/>
    <w:rsid w:val="009220EB"/>
    <w:rsid w:val="00922C63"/>
    <w:rsid w:val="00923803"/>
    <w:rsid w:val="0092596D"/>
    <w:rsid w:val="00926371"/>
    <w:rsid w:val="00926D44"/>
    <w:rsid w:val="00927CE5"/>
    <w:rsid w:val="00931985"/>
    <w:rsid w:val="0093228A"/>
    <w:rsid w:val="009325B4"/>
    <w:rsid w:val="00932C01"/>
    <w:rsid w:val="00933844"/>
    <w:rsid w:val="00934B21"/>
    <w:rsid w:val="00936E84"/>
    <w:rsid w:val="00941E09"/>
    <w:rsid w:val="009422C0"/>
    <w:rsid w:val="009427AC"/>
    <w:rsid w:val="00942AE1"/>
    <w:rsid w:val="009439B4"/>
    <w:rsid w:val="00951467"/>
    <w:rsid w:val="009515AE"/>
    <w:rsid w:val="00951F46"/>
    <w:rsid w:val="0095272E"/>
    <w:rsid w:val="00956838"/>
    <w:rsid w:val="00957601"/>
    <w:rsid w:val="00961A63"/>
    <w:rsid w:val="00962A48"/>
    <w:rsid w:val="00966A5F"/>
    <w:rsid w:val="00966F89"/>
    <w:rsid w:val="009713C6"/>
    <w:rsid w:val="009758EC"/>
    <w:rsid w:val="00976234"/>
    <w:rsid w:val="009764F6"/>
    <w:rsid w:val="00976D90"/>
    <w:rsid w:val="009778EC"/>
    <w:rsid w:val="00981839"/>
    <w:rsid w:val="009822E8"/>
    <w:rsid w:val="0098426A"/>
    <w:rsid w:val="00984624"/>
    <w:rsid w:val="00985A29"/>
    <w:rsid w:val="00985FBE"/>
    <w:rsid w:val="00986C0E"/>
    <w:rsid w:val="009915DE"/>
    <w:rsid w:val="009929A4"/>
    <w:rsid w:val="0099475D"/>
    <w:rsid w:val="009965C9"/>
    <w:rsid w:val="009A1A3E"/>
    <w:rsid w:val="009A21D3"/>
    <w:rsid w:val="009A36E2"/>
    <w:rsid w:val="009A3EB7"/>
    <w:rsid w:val="009A4296"/>
    <w:rsid w:val="009A61AE"/>
    <w:rsid w:val="009B09C6"/>
    <w:rsid w:val="009B2EEE"/>
    <w:rsid w:val="009B4DD3"/>
    <w:rsid w:val="009B5CB0"/>
    <w:rsid w:val="009B7C83"/>
    <w:rsid w:val="009C2561"/>
    <w:rsid w:val="009C2C36"/>
    <w:rsid w:val="009C3722"/>
    <w:rsid w:val="009C3C3B"/>
    <w:rsid w:val="009C48CA"/>
    <w:rsid w:val="009C665B"/>
    <w:rsid w:val="009C7357"/>
    <w:rsid w:val="009D1336"/>
    <w:rsid w:val="009D5FEC"/>
    <w:rsid w:val="009E1266"/>
    <w:rsid w:val="009E21BC"/>
    <w:rsid w:val="009E3851"/>
    <w:rsid w:val="009E668E"/>
    <w:rsid w:val="009E6C6D"/>
    <w:rsid w:val="009F1EE1"/>
    <w:rsid w:val="009F6393"/>
    <w:rsid w:val="009F6734"/>
    <w:rsid w:val="009F7356"/>
    <w:rsid w:val="00A000A3"/>
    <w:rsid w:val="00A00139"/>
    <w:rsid w:val="00A02997"/>
    <w:rsid w:val="00A02EE7"/>
    <w:rsid w:val="00A03CC4"/>
    <w:rsid w:val="00A04D78"/>
    <w:rsid w:val="00A05682"/>
    <w:rsid w:val="00A066D6"/>
    <w:rsid w:val="00A07035"/>
    <w:rsid w:val="00A07097"/>
    <w:rsid w:val="00A07A19"/>
    <w:rsid w:val="00A10AF0"/>
    <w:rsid w:val="00A10B39"/>
    <w:rsid w:val="00A11894"/>
    <w:rsid w:val="00A12166"/>
    <w:rsid w:val="00A142EE"/>
    <w:rsid w:val="00A17019"/>
    <w:rsid w:val="00A2302E"/>
    <w:rsid w:val="00A24019"/>
    <w:rsid w:val="00A24C7A"/>
    <w:rsid w:val="00A25118"/>
    <w:rsid w:val="00A268BF"/>
    <w:rsid w:val="00A27D3C"/>
    <w:rsid w:val="00A30069"/>
    <w:rsid w:val="00A30E20"/>
    <w:rsid w:val="00A31846"/>
    <w:rsid w:val="00A31C1D"/>
    <w:rsid w:val="00A31EA2"/>
    <w:rsid w:val="00A33260"/>
    <w:rsid w:val="00A34334"/>
    <w:rsid w:val="00A35E82"/>
    <w:rsid w:val="00A36D93"/>
    <w:rsid w:val="00A4094D"/>
    <w:rsid w:val="00A41AED"/>
    <w:rsid w:val="00A422E6"/>
    <w:rsid w:val="00A4449D"/>
    <w:rsid w:val="00A4792B"/>
    <w:rsid w:val="00A5156E"/>
    <w:rsid w:val="00A51D8D"/>
    <w:rsid w:val="00A52569"/>
    <w:rsid w:val="00A5477A"/>
    <w:rsid w:val="00A57305"/>
    <w:rsid w:val="00A5757C"/>
    <w:rsid w:val="00A63B37"/>
    <w:rsid w:val="00A650F4"/>
    <w:rsid w:val="00A659F1"/>
    <w:rsid w:val="00A65FF4"/>
    <w:rsid w:val="00A664D8"/>
    <w:rsid w:val="00A71815"/>
    <w:rsid w:val="00A720B0"/>
    <w:rsid w:val="00A73908"/>
    <w:rsid w:val="00A73EBD"/>
    <w:rsid w:val="00A746F9"/>
    <w:rsid w:val="00A7517B"/>
    <w:rsid w:val="00A751C9"/>
    <w:rsid w:val="00A754AA"/>
    <w:rsid w:val="00A777F9"/>
    <w:rsid w:val="00A77D95"/>
    <w:rsid w:val="00A80A92"/>
    <w:rsid w:val="00A80BC1"/>
    <w:rsid w:val="00A83795"/>
    <w:rsid w:val="00A8455C"/>
    <w:rsid w:val="00A859FB"/>
    <w:rsid w:val="00A866D2"/>
    <w:rsid w:val="00A900BB"/>
    <w:rsid w:val="00A918A9"/>
    <w:rsid w:val="00A92643"/>
    <w:rsid w:val="00A93008"/>
    <w:rsid w:val="00A939EA"/>
    <w:rsid w:val="00A9408B"/>
    <w:rsid w:val="00A95835"/>
    <w:rsid w:val="00A95FBD"/>
    <w:rsid w:val="00AA281E"/>
    <w:rsid w:val="00AA2848"/>
    <w:rsid w:val="00AA3629"/>
    <w:rsid w:val="00AA4C6E"/>
    <w:rsid w:val="00AA568F"/>
    <w:rsid w:val="00AA7892"/>
    <w:rsid w:val="00AB1E67"/>
    <w:rsid w:val="00AB3717"/>
    <w:rsid w:val="00AB4848"/>
    <w:rsid w:val="00AB702A"/>
    <w:rsid w:val="00AC36D1"/>
    <w:rsid w:val="00AC62E3"/>
    <w:rsid w:val="00AC7C55"/>
    <w:rsid w:val="00AC7DEF"/>
    <w:rsid w:val="00AD04E6"/>
    <w:rsid w:val="00AD4086"/>
    <w:rsid w:val="00AD4545"/>
    <w:rsid w:val="00AD47C3"/>
    <w:rsid w:val="00AD4BD7"/>
    <w:rsid w:val="00AD6034"/>
    <w:rsid w:val="00AD6390"/>
    <w:rsid w:val="00AE0092"/>
    <w:rsid w:val="00AE59E7"/>
    <w:rsid w:val="00AF5F38"/>
    <w:rsid w:val="00AF6A2F"/>
    <w:rsid w:val="00B009A0"/>
    <w:rsid w:val="00B033DC"/>
    <w:rsid w:val="00B039F1"/>
    <w:rsid w:val="00B04DE8"/>
    <w:rsid w:val="00B0709A"/>
    <w:rsid w:val="00B071D5"/>
    <w:rsid w:val="00B0774D"/>
    <w:rsid w:val="00B206D2"/>
    <w:rsid w:val="00B20E46"/>
    <w:rsid w:val="00B233C1"/>
    <w:rsid w:val="00B2357A"/>
    <w:rsid w:val="00B23D5D"/>
    <w:rsid w:val="00B26994"/>
    <w:rsid w:val="00B27F68"/>
    <w:rsid w:val="00B3432E"/>
    <w:rsid w:val="00B37B4B"/>
    <w:rsid w:val="00B37FB7"/>
    <w:rsid w:val="00B40CC8"/>
    <w:rsid w:val="00B416BB"/>
    <w:rsid w:val="00B435DF"/>
    <w:rsid w:val="00B444A7"/>
    <w:rsid w:val="00B4598F"/>
    <w:rsid w:val="00B46641"/>
    <w:rsid w:val="00B46EDF"/>
    <w:rsid w:val="00B500F7"/>
    <w:rsid w:val="00B52B63"/>
    <w:rsid w:val="00B52E6A"/>
    <w:rsid w:val="00B54B19"/>
    <w:rsid w:val="00B55C71"/>
    <w:rsid w:val="00B56286"/>
    <w:rsid w:val="00B570BE"/>
    <w:rsid w:val="00B57665"/>
    <w:rsid w:val="00B6048F"/>
    <w:rsid w:val="00B64AD7"/>
    <w:rsid w:val="00B66B09"/>
    <w:rsid w:val="00B67890"/>
    <w:rsid w:val="00B7038A"/>
    <w:rsid w:val="00B70558"/>
    <w:rsid w:val="00B71ABC"/>
    <w:rsid w:val="00B766A4"/>
    <w:rsid w:val="00B77397"/>
    <w:rsid w:val="00B77606"/>
    <w:rsid w:val="00B8275C"/>
    <w:rsid w:val="00B82CB1"/>
    <w:rsid w:val="00B845F0"/>
    <w:rsid w:val="00B8588D"/>
    <w:rsid w:val="00B91176"/>
    <w:rsid w:val="00B91475"/>
    <w:rsid w:val="00B9212C"/>
    <w:rsid w:val="00B922C4"/>
    <w:rsid w:val="00B92AB2"/>
    <w:rsid w:val="00B93316"/>
    <w:rsid w:val="00BA01CF"/>
    <w:rsid w:val="00BA0EFF"/>
    <w:rsid w:val="00BA11AA"/>
    <w:rsid w:val="00BA1667"/>
    <w:rsid w:val="00BA2847"/>
    <w:rsid w:val="00BA2D72"/>
    <w:rsid w:val="00BA2DAF"/>
    <w:rsid w:val="00BA46AA"/>
    <w:rsid w:val="00BA5BB5"/>
    <w:rsid w:val="00BB17E6"/>
    <w:rsid w:val="00BB2C63"/>
    <w:rsid w:val="00BB513B"/>
    <w:rsid w:val="00BB5BBC"/>
    <w:rsid w:val="00BB7B40"/>
    <w:rsid w:val="00BC2637"/>
    <w:rsid w:val="00BC6582"/>
    <w:rsid w:val="00BD06C9"/>
    <w:rsid w:val="00BD0CBC"/>
    <w:rsid w:val="00BD1EC5"/>
    <w:rsid w:val="00BD4199"/>
    <w:rsid w:val="00BD4313"/>
    <w:rsid w:val="00BD44FB"/>
    <w:rsid w:val="00BD7339"/>
    <w:rsid w:val="00BE0F1C"/>
    <w:rsid w:val="00BE17DB"/>
    <w:rsid w:val="00BE2132"/>
    <w:rsid w:val="00BE260A"/>
    <w:rsid w:val="00BE4CAC"/>
    <w:rsid w:val="00BE5FF4"/>
    <w:rsid w:val="00BE6425"/>
    <w:rsid w:val="00BF0649"/>
    <w:rsid w:val="00BF0BDB"/>
    <w:rsid w:val="00BF1BD5"/>
    <w:rsid w:val="00BF1C31"/>
    <w:rsid w:val="00BF2515"/>
    <w:rsid w:val="00BF33BD"/>
    <w:rsid w:val="00BF5CB5"/>
    <w:rsid w:val="00BF694A"/>
    <w:rsid w:val="00BF6AC8"/>
    <w:rsid w:val="00C022B2"/>
    <w:rsid w:val="00C03AFB"/>
    <w:rsid w:val="00C03C8D"/>
    <w:rsid w:val="00C07AE1"/>
    <w:rsid w:val="00C12E89"/>
    <w:rsid w:val="00C13ED2"/>
    <w:rsid w:val="00C153C7"/>
    <w:rsid w:val="00C1546A"/>
    <w:rsid w:val="00C15781"/>
    <w:rsid w:val="00C17AC7"/>
    <w:rsid w:val="00C20DE6"/>
    <w:rsid w:val="00C21021"/>
    <w:rsid w:val="00C23FFC"/>
    <w:rsid w:val="00C244E4"/>
    <w:rsid w:val="00C24618"/>
    <w:rsid w:val="00C252DE"/>
    <w:rsid w:val="00C2606F"/>
    <w:rsid w:val="00C32147"/>
    <w:rsid w:val="00C3757C"/>
    <w:rsid w:val="00C40759"/>
    <w:rsid w:val="00C40BB0"/>
    <w:rsid w:val="00C41A17"/>
    <w:rsid w:val="00C41AA6"/>
    <w:rsid w:val="00C42C41"/>
    <w:rsid w:val="00C4394E"/>
    <w:rsid w:val="00C44CB2"/>
    <w:rsid w:val="00C44E7F"/>
    <w:rsid w:val="00C44F8E"/>
    <w:rsid w:val="00C45A07"/>
    <w:rsid w:val="00C45E7B"/>
    <w:rsid w:val="00C507DF"/>
    <w:rsid w:val="00C50E11"/>
    <w:rsid w:val="00C51EF3"/>
    <w:rsid w:val="00C52EFB"/>
    <w:rsid w:val="00C536C4"/>
    <w:rsid w:val="00C53EEF"/>
    <w:rsid w:val="00C556EE"/>
    <w:rsid w:val="00C5618B"/>
    <w:rsid w:val="00C56927"/>
    <w:rsid w:val="00C57455"/>
    <w:rsid w:val="00C576E1"/>
    <w:rsid w:val="00C61070"/>
    <w:rsid w:val="00C61B86"/>
    <w:rsid w:val="00C62F6B"/>
    <w:rsid w:val="00C63010"/>
    <w:rsid w:val="00C6322C"/>
    <w:rsid w:val="00C657A4"/>
    <w:rsid w:val="00C67ABB"/>
    <w:rsid w:val="00C70051"/>
    <w:rsid w:val="00C70E63"/>
    <w:rsid w:val="00C71181"/>
    <w:rsid w:val="00C7124A"/>
    <w:rsid w:val="00C71250"/>
    <w:rsid w:val="00C720E6"/>
    <w:rsid w:val="00C725CE"/>
    <w:rsid w:val="00C729DC"/>
    <w:rsid w:val="00C741BB"/>
    <w:rsid w:val="00C748F3"/>
    <w:rsid w:val="00C77B2D"/>
    <w:rsid w:val="00C81371"/>
    <w:rsid w:val="00C85BA9"/>
    <w:rsid w:val="00C866C3"/>
    <w:rsid w:val="00C925E5"/>
    <w:rsid w:val="00C92B0D"/>
    <w:rsid w:val="00C92DBA"/>
    <w:rsid w:val="00C93087"/>
    <w:rsid w:val="00C93314"/>
    <w:rsid w:val="00C946C3"/>
    <w:rsid w:val="00C961DA"/>
    <w:rsid w:val="00C97822"/>
    <w:rsid w:val="00CA0DAF"/>
    <w:rsid w:val="00CA0E26"/>
    <w:rsid w:val="00CA1264"/>
    <w:rsid w:val="00CA274C"/>
    <w:rsid w:val="00CA6F2E"/>
    <w:rsid w:val="00CA767C"/>
    <w:rsid w:val="00CA78EE"/>
    <w:rsid w:val="00CB1C5F"/>
    <w:rsid w:val="00CB466A"/>
    <w:rsid w:val="00CB6903"/>
    <w:rsid w:val="00CC02C3"/>
    <w:rsid w:val="00CC1A64"/>
    <w:rsid w:val="00CC2929"/>
    <w:rsid w:val="00CC5364"/>
    <w:rsid w:val="00CC5CE0"/>
    <w:rsid w:val="00CC6EA4"/>
    <w:rsid w:val="00CC7E3E"/>
    <w:rsid w:val="00CC7E51"/>
    <w:rsid w:val="00CC7F2A"/>
    <w:rsid w:val="00CD30BD"/>
    <w:rsid w:val="00CD344A"/>
    <w:rsid w:val="00CD36FB"/>
    <w:rsid w:val="00CD4016"/>
    <w:rsid w:val="00CD49A6"/>
    <w:rsid w:val="00CE1DE4"/>
    <w:rsid w:val="00CE404A"/>
    <w:rsid w:val="00CE445B"/>
    <w:rsid w:val="00CE4B3D"/>
    <w:rsid w:val="00CF1616"/>
    <w:rsid w:val="00CF2348"/>
    <w:rsid w:val="00CF3E5C"/>
    <w:rsid w:val="00CF4E27"/>
    <w:rsid w:val="00CF5210"/>
    <w:rsid w:val="00CF5B7C"/>
    <w:rsid w:val="00D02277"/>
    <w:rsid w:val="00D04AEF"/>
    <w:rsid w:val="00D0587B"/>
    <w:rsid w:val="00D05C28"/>
    <w:rsid w:val="00D05E26"/>
    <w:rsid w:val="00D10135"/>
    <w:rsid w:val="00D11AAD"/>
    <w:rsid w:val="00D121AA"/>
    <w:rsid w:val="00D131CB"/>
    <w:rsid w:val="00D131E7"/>
    <w:rsid w:val="00D135E6"/>
    <w:rsid w:val="00D14DDA"/>
    <w:rsid w:val="00D16F61"/>
    <w:rsid w:val="00D17908"/>
    <w:rsid w:val="00D20EBA"/>
    <w:rsid w:val="00D21BF8"/>
    <w:rsid w:val="00D25204"/>
    <w:rsid w:val="00D25755"/>
    <w:rsid w:val="00D2630E"/>
    <w:rsid w:val="00D301ED"/>
    <w:rsid w:val="00D30656"/>
    <w:rsid w:val="00D3080F"/>
    <w:rsid w:val="00D34B72"/>
    <w:rsid w:val="00D359EE"/>
    <w:rsid w:val="00D36DDF"/>
    <w:rsid w:val="00D3753D"/>
    <w:rsid w:val="00D37D5B"/>
    <w:rsid w:val="00D42F27"/>
    <w:rsid w:val="00D45AB3"/>
    <w:rsid w:val="00D4689C"/>
    <w:rsid w:val="00D4702C"/>
    <w:rsid w:val="00D504E2"/>
    <w:rsid w:val="00D527BA"/>
    <w:rsid w:val="00D528AC"/>
    <w:rsid w:val="00D54CCD"/>
    <w:rsid w:val="00D54F23"/>
    <w:rsid w:val="00D5524B"/>
    <w:rsid w:val="00D557DA"/>
    <w:rsid w:val="00D60883"/>
    <w:rsid w:val="00D62448"/>
    <w:rsid w:val="00D624F0"/>
    <w:rsid w:val="00D629DD"/>
    <w:rsid w:val="00D64737"/>
    <w:rsid w:val="00D647E2"/>
    <w:rsid w:val="00D67079"/>
    <w:rsid w:val="00D67A7C"/>
    <w:rsid w:val="00D67C8D"/>
    <w:rsid w:val="00D7099C"/>
    <w:rsid w:val="00D70B1C"/>
    <w:rsid w:val="00D71C7E"/>
    <w:rsid w:val="00D723C0"/>
    <w:rsid w:val="00D72427"/>
    <w:rsid w:val="00D72EE0"/>
    <w:rsid w:val="00D73572"/>
    <w:rsid w:val="00D73CF6"/>
    <w:rsid w:val="00D74195"/>
    <w:rsid w:val="00D7461F"/>
    <w:rsid w:val="00D76273"/>
    <w:rsid w:val="00D77006"/>
    <w:rsid w:val="00D8114A"/>
    <w:rsid w:val="00D82A9C"/>
    <w:rsid w:val="00D8449C"/>
    <w:rsid w:val="00D86DB1"/>
    <w:rsid w:val="00D955A0"/>
    <w:rsid w:val="00D95B70"/>
    <w:rsid w:val="00D97441"/>
    <w:rsid w:val="00DA1481"/>
    <w:rsid w:val="00DA17B7"/>
    <w:rsid w:val="00DA1C11"/>
    <w:rsid w:val="00DA2BB0"/>
    <w:rsid w:val="00DA3922"/>
    <w:rsid w:val="00DA4E07"/>
    <w:rsid w:val="00DA7B84"/>
    <w:rsid w:val="00DB0C47"/>
    <w:rsid w:val="00DB0F9D"/>
    <w:rsid w:val="00DB1D98"/>
    <w:rsid w:val="00DB2F93"/>
    <w:rsid w:val="00DB3E3D"/>
    <w:rsid w:val="00DB454D"/>
    <w:rsid w:val="00DB5BEA"/>
    <w:rsid w:val="00DB74A2"/>
    <w:rsid w:val="00DC2862"/>
    <w:rsid w:val="00DC32AF"/>
    <w:rsid w:val="00DC47F5"/>
    <w:rsid w:val="00DC4D15"/>
    <w:rsid w:val="00DC4E20"/>
    <w:rsid w:val="00DC5AC2"/>
    <w:rsid w:val="00DC663B"/>
    <w:rsid w:val="00DD0008"/>
    <w:rsid w:val="00DD075D"/>
    <w:rsid w:val="00DD14D0"/>
    <w:rsid w:val="00DD200B"/>
    <w:rsid w:val="00DD3175"/>
    <w:rsid w:val="00DD3F1D"/>
    <w:rsid w:val="00DD4238"/>
    <w:rsid w:val="00DD52EE"/>
    <w:rsid w:val="00DD6A96"/>
    <w:rsid w:val="00DD6B42"/>
    <w:rsid w:val="00DD6E82"/>
    <w:rsid w:val="00DD71D8"/>
    <w:rsid w:val="00DE00B5"/>
    <w:rsid w:val="00DE078F"/>
    <w:rsid w:val="00DE087F"/>
    <w:rsid w:val="00DE7669"/>
    <w:rsid w:val="00DE7A21"/>
    <w:rsid w:val="00DF026B"/>
    <w:rsid w:val="00DF0E6A"/>
    <w:rsid w:val="00DF1948"/>
    <w:rsid w:val="00DF2442"/>
    <w:rsid w:val="00DF2512"/>
    <w:rsid w:val="00DF267B"/>
    <w:rsid w:val="00DF28A2"/>
    <w:rsid w:val="00DF2A71"/>
    <w:rsid w:val="00DF2DFB"/>
    <w:rsid w:val="00DF4417"/>
    <w:rsid w:val="00DF5C70"/>
    <w:rsid w:val="00DF6178"/>
    <w:rsid w:val="00DF7534"/>
    <w:rsid w:val="00E00567"/>
    <w:rsid w:val="00E0134E"/>
    <w:rsid w:val="00E057D6"/>
    <w:rsid w:val="00E10218"/>
    <w:rsid w:val="00E12C1A"/>
    <w:rsid w:val="00E142B2"/>
    <w:rsid w:val="00E14A54"/>
    <w:rsid w:val="00E14D3A"/>
    <w:rsid w:val="00E154F9"/>
    <w:rsid w:val="00E159B6"/>
    <w:rsid w:val="00E172F3"/>
    <w:rsid w:val="00E208FE"/>
    <w:rsid w:val="00E217DD"/>
    <w:rsid w:val="00E233A1"/>
    <w:rsid w:val="00E246CC"/>
    <w:rsid w:val="00E26010"/>
    <w:rsid w:val="00E26CA2"/>
    <w:rsid w:val="00E27D40"/>
    <w:rsid w:val="00E3264F"/>
    <w:rsid w:val="00E33716"/>
    <w:rsid w:val="00E33E30"/>
    <w:rsid w:val="00E3502A"/>
    <w:rsid w:val="00E35C1A"/>
    <w:rsid w:val="00E37382"/>
    <w:rsid w:val="00E37989"/>
    <w:rsid w:val="00E37CDB"/>
    <w:rsid w:val="00E41D5E"/>
    <w:rsid w:val="00E434AB"/>
    <w:rsid w:val="00E4415C"/>
    <w:rsid w:val="00E4643A"/>
    <w:rsid w:val="00E50E45"/>
    <w:rsid w:val="00E52258"/>
    <w:rsid w:val="00E56B32"/>
    <w:rsid w:val="00E57271"/>
    <w:rsid w:val="00E60FD4"/>
    <w:rsid w:val="00E62688"/>
    <w:rsid w:val="00E6343C"/>
    <w:rsid w:val="00E634A3"/>
    <w:rsid w:val="00E636EC"/>
    <w:rsid w:val="00E6421B"/>
    <w:rsid w:val="00E65269"/>
    <w:rsid w:val="00E65C60"/>
    <w:rsid w:val="00E7057F"/>
    <w:rsid w:val="00E7074B"/>
    <w:rsid w:val="00E70ABC"/>
    <w:rsid w:val="00E72BA6"/>
    <w:rsid w:val="00E72C0D"/>
    <w:rsid w:val="00E743FA"/>
    <w:rsid w:val="00E74D4C"/>
    <w:rsid w:val="00E8071C"/>
    <w:rsid w:val="00E80BDB"/>
    <w:rsid w:val="00E813A3"/>
    <w:rsid w:val="00E84205"/>
    <w:rsid w:val="00E84C62"/>
    <w:rsid w:val="00E84D77"/>
    <w:rsid w:val="00E8626C"/>
    <w:rsid w:val="00E87254"/>
    <w:rsid w:val="00E87D28"/>
    <w:rsid w:val="00E90C5A"/>
    <w:rsid w:val="00E939FE"/>
    <w:rsid w:val="00E95C20"/>
    <w:rsid w:val="00EA12C2"/>
    <w:rsid w:val="00EA1456"/>
    <w:rsid w:val="00EA2BC7"/>
    <w:rsid w:val="00EA3EAE"/>
    <w:rsid w:val="00EA4FBA"/>
    <w:rsid w:val="00EA62F0"/>
    <w:rsid w:val="00EA6CCE"/>
    <w:rsid w:val="00EA710A"/>
    <w:rsid w:val="00EA745D"/>
    <w:rsid w:val="00EB00D9"/>
    <w:rsid w:val="00EB09B9"/>
    <w:rsid w:val="00EB1CE6"/>
    <w:rsid w:val="00EB2237"/>
    <w:rsid w:val="00EB27D6"/>
    <w:rsid w:val="00EB32EF"/>
    <w:rsid w:val="00EB34A3"/>
    <w:rsid w:val="00EB41C6"/>
    <w:rsid w:val="00EB4C68"/>
    <w:rsid w:val="00EB4FC2"/>
    <w:rsid w:val="00EB5172"/>
    <w:rsid w:val="00EB5308"/>
    <w:rsid w:val="00EB5AC4"/>
    <w:rsid w:val="00EB65F8"/>
    <w:rsid w:val="00EB6FF2"/>
    <w:rsid w:val="00EB7BF6"/>
    <w:rsid w:val="00EC0230"/>
    <w:rsid w:val="00EC287D"/>
    <w:rsid w:val="00EC5C05"/>
    <w:rsid w:val="00ED034C"/>
    <w:rsid w:val="00ED11DD"/>
    <w:rsid w:val="00ED120C"/>
    <w:rsid w:val="00ED2118"/>
    <w:rsid w:val="00ED261D"/>
    <w:rsid w:val="00ED35FE"/>
    <w:rsid w:val="00ED7716"/>
    <w:rsid w:val="00EE31FE"/>
    <w:rsid w:val="00EE3528"/>
    <w:rsid w:val="00EE3DA7"/>
    <w:rsid w:val="00EE4AE8"/>
    <w:rsid w:val="00EE544C"/>
    <w:rsid w:val="00EE59AE"/>
    <w:rsid w:val="00EE6D96"/>
    <w:rsid w:val="00EE7243"/>
    <w:rsid w:val="00EE7C53"/>
    <w:rsid w:val="00EF57E0"/>
    <w:rsid w:val="00EF5897"/>
    <w:rsid w:val="00EF6A40"/>
    <w:rsid w:val="00EF779F"/>
    <w:rsid w:val="00F0001F"/>
    <w:rsid w:val="00F016C4"/>
    <w:rsid w:val="00F01C10"/>
    <w:rsid w:val="00F0415A"/>
    <w:rsid w:val="00F04D7C"/>
    <w:rsid w:val="00F051CA"/>
    <w:rsid w:val="00F07928"/>
    <w:rsid w:val="00F07E8C"/>
    <w:rsid w:val="00F144CE"/>
    <w:rsid w:val="00F1517B"/>
    <w:rsid w:val="00F1541A"/>
    <w:rsid w:val="00F176C3"/>
    <w:rsid w:val="00F21421"/>
    <w:rsid w:val="00F26B99"/>
    <w:rsid w:val="00F2737B"/>
    <w:rsid w:val="00F27733"/>
    <w:rsid w:val="00F317B2"/>
    <w:rsid w:val="00F32082"/>
    <w:rsid w:val="00F3288F"/>
    <w:rsid w:val="00F32DCD"/>
    <w:rsid w:val="00F3329C"/>
    <w:rsid w:val="00F35AF9"/>
    <w:rsid w:val="00F422D5"/>
    <w:rsid w:val="00F435D5"/>
    <w:rsid w:val="00F4561F"/>
    <w:rsid w:val="00F45B82"/>
    <w:rsid w:val="00F45B9C"/>
    <w:rsid w:val="00F518D7"/>
    <w:rsid w:val="00F51B4B"/>
    <w:rsid w:val="00F5284A"/>
    <w:rsid w:val="00F5285E"/>
    <w:rsid w:val="00F552EC"/>
    <w:rsid w:val="00F60C2C"/>
    <w:rsid w:val="00F62E10"/>
    <w:rsid w:val="00F62FE2"/>
    <w:rsid w:val="00F633DB"/>
    <w:rsid w:val="00F64A79"/>
    <w:rsid w:val="00F67B1F"/>
    <w:rsid w:val="00F7125C"/>
    <w:rsid w:val="00F71E07"/>
    <w:rsid w:val="00F7205E"/>
    <w:rsid w:val="00F720F9"/>
    <w:rsid w:val="00F72836"/>
    <w:rsid w:val="00F74433"/>
    <w:rsid w:val="00F7627B"/>
    <w:rsid w:val="00F80191"/>
    <w:rsid w:val="00F82682"/>
    <w:rsid w:val="00F84E20"/>
    <w:rsid w:val="00F85C5E"/>
    <w:rsid w:val="00F90031"/>
    <w:rsid w:val="00F912BA"/>
    <w:rsid w:val="00F92614"/>
    <w:rsid w:val="00F93128"/>
    <w:rsid w:val="00F954C9"/>
    <w:rsid w:val="00F95E7A"/>
    <w:rsid w:val="00F9649A"/>
    <w:rsid w:val="00FA1DF1"/>
    <w:rsid w:val="00FA554E"/>
    <w:rsid w:val="00FA580B"/>
    <w:rsid w:val="00FA6BF2"/>
    <w:rsid w:val="00FA7CD6"/>
    <w:rsid w:val="00FB1761"/>
    <w:rsid w:val="00FB2824"/>
    <w:rsid w:val="00FB3B31"/>
    <w:rsid w:val="00FB3B71"/>
    <w:rsid w:val="00FB6BF2"/>
    <w:rsid w:val="00FB771A"/>
    <w:rsid w:val="00FC0083"/>
    <w:rsid w:val="00FC10C8"/>
    <w:rsid w:val="00FC3458"/>
    <w:rsid w:val="00FC490E"/>
    <w:rsid w:val="00FC4F86"/>
    <w:rsid w:val="00FC654E"/>
    <w:rsid w:val="00FC6F31"/>
    <w:rsid w:val="00FD0015"/>
    <w:rsid w:val="00FD1180"/>
    <w:rsid w:val="00FD2ED0"/>
    <w:rsid w:val="00FD64F6"/>
    <w:rsid w:val="00FD6714"/>
    <w:rsid w:val="00FD7B7A"/>
    <w:rsid w:val="00FE00D2"/>
    <w:rsid w:val="00FE0810"/>
    <w:rsid w:val="00FE0B73"/>
    <w:rsid w:val="00FE1873"/>
    <w:rsid w:val="00FE20D4"/>
    <w:rsid w:val="00FE2D98"/>
    <w:rsid w:val="00FE335E"/>
    <w:rsid w:val="00FE3F1D"/>
    <w:rsid w:val="00FE4139"/>
    <w:rsid w:val="00FE5AE3"/>
    <w:rsid w:val="00FE65CD"/>
    <w:rsid w:val="00FE6865"/>
    <w:rsid w:val="00FE7720"/>
    <w:rsid w:val="00FE7DC4"/>
    <w:rsid w:val="00FF0F9F"/>
    <w:rsid w:val="00FF118B"/>
    <w:rsid w:val="00FF11EC"/>
    <w:rsid w:val="00FF22C8"/>
    <w:rsid w:val="00FF2315"/>
    <w:rsid w:val="00FF26B6"/>
    <w:rsid w:val="00FF3773"/>
    <w:rsid w:val="00FF3AAD"/>
    <w:rsid w:val="00FF3FF9"/>
    <w:rsid w:val="00FF5517"/>
    <w:rsid w:val="00FF5E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30A98C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Emphasis" w:uiPriority="20" w:qFormat="1"/>
    <w:lsdException w:name="HTML Code" w:uiPriority="99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70AB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70ABC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E6E7D"/>
    <w:pPr>
      <w:spacing w:before="120" w:after="0"/>
      <w:jc w:val="left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rsid w:val="003E6E7D"/>
    <w:pPr>
      <w:spacing w:after="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rsid w:val="003E6E7D"/>
    <w:pPr>
      <w:spacing w:after="0"/>
      <w:ind w:left="480"/>
      <w:jc w:val="left"/>
    </w:pPr>
    <w:rPr>
      <w:sz w:val="22"/>
    </w:rPr>
  </w:style>
  <w:style w:type="paragraph" w:styleId="TOC4">
    <w:name w:val="toc 4"/>
    <w:basedOn w:val="Normal"/>
    <w:next w:val="Normal"/>
    <w:autoRedefine/>
    <w:rsid w:val="003E6E7D"/>
    <w:pPr>
      <w:spacing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E6E7D"/>
    <w:pPr>
      <w:spacing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E6E7D"/>
    <w:pPr>
      <w:spacing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E6E7D"/>
    <w:pPr>
      <w:spacing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E6E7D"/>
    <w:pPr>
      <w:spacing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E6E7D"/>
    <w:pPr>
      <w:spacing w:after="0"/>
      <w:ind w:left="1920"/>
      <w:jc w:val="left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footer" w:uiPriority="99"/>
    <w:lsdException w:name="Emphasis" w:uiPriority="20" w:qFormat="1"/>
    <w:lsdException w:name="HTML Code" w:uiPriority="99"/>
  </w:latentStyles>
  <w:style w:type="paragraph" w:default="1" w:styleId="Normal">
    <w:name w:val="Normal"/>
    <w:qFormat/>
    <w:rsid w:val="00913E2A"/>
    <w:pPr>
      <w:spacing w:after="120"/>
      <w:jc w:val="both"/>
    </w:pPr>
    <w:rPr>
      <w:rFonts w:asciiTheme="minorHAnsi" w:hAnsiTheme="minorHAnsi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2"/>
    <w:qFormat/>
    <w:rsid w:val="00C4394E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2"/>
    <w:qFormat/>
    <w:rsid w:val="00E70ABC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2"/>
    <w:qFormat/>
    <w:rsid w:val="000A29AA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autoRedefine/>
    <w:uiPriority w:val="16"/>
    <w:qFormat/>
    <w:rsid w:val="00911B7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16"/>
    <w:unhideWhenUsed/>
    <w:qFormat/>
    <w:rsid w:val="00D95412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i/>
      <w:color w:val="000000" w:themeColor="text1"/>
    </w:rPr>
  </w:style>
  <w:style w:type="paragraph" w:styleId="Heading6">
    <w:name w:val="heading 6"/>
    <w:basedOn w:val="Normal"/>
    <w:next w:val="Normal"/>
    <w:link w:val="Heading6Char"/>
    <w:autoRedefine/>
    <w:uiPriority w:val="16"/>
    <w:unhideWhenUsed/>
    <w:qFormat/>
    <w:rsid w:val="00D95412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62626" w:themeColor="text1" w:themeTint="D9"/>
    </w:rPr>
  </w:style>
  <w:style w:type="paragraph" w:styleId="Heading7">
    <w:name w:val="heading 7"/>
    <w:basedOn w:val="Normal"/>
    <w:next w:val="Normal"/>
    <w:link w:val="Heading7Char"/>
    <w:autoRedefine/>
    <w:uiPriority w:val="16"/>
    <w:semiHidden/>
    <w:unhideWhenUsed/>
    <w:qFormat/>
    <w:rsid w:val="00E374DB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16"/>
    <w:semiHidden/>
    <w:unhideWhenUsed/>
    <w:qFormat/>
    <w:rsid w:val="00E374DB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6"/>
    <w:semiHidden/>
    <w:unhideWhenUsed/>
    <w:qFormat/>
    <w:rsid w:val="00E374DB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0A25C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uiPriority w:val="99"/>
    <w:semiHidden/>
    <w:rsid w:val="000602F5"/>
    <w:rPr>
      <w:rFonts w:ascii="Lucida Grande" w:hAnsi="Lucida Grande" w:cs="Lucida Grande"/>
      <w:sz w:val="18"/>
      <w:szCs w:val="18"/>
    </w:rPr>
  </w:style>
  <w:style w:type="character" w:customStyle="1" w:styleId="BalloonTextChar0">
    <w:name w:val="Balloon Text Char"/>
    <w:basedOn w:val="DefaultParagraphFont"/>
    <w:uiPriority w:val="99"/>
    <w:semiHidden/>
    <w:rsid w:val="00D4156F"/>
    <w:rPr>
      <w:rFonts w:ascii="Lucida Grande" w:hAnsi="Lucida Grande" w:cs="Lucida Grande"/>
      <w:sz w:val="18"/>
      <w:szCs w:val="18"/>
    </w:rPr>
  </w:style>
  <w:style w:type="character" w:customStyle="1" w:styleId="BalloonTextChar2">
    <w:name w:val="Balloon Text Char"/>
    <w:basedOn w:val="DefaultParagraphFont"/>
    <w:uiPriority w:val="99"/>
    <w:semiHidden/>
    <w:rsid w:val="00F07DB1"/>
    <w:rPr>
      <w:rFonts w:ascii="Lucida Grande" w:hAnsi="Lucida Grande"/>
      <w:sz w:val="18"/>
      <w:szCs w:val="18"/>
    </w:rPr>
  </w:style>
  <w:style w:type="paragraph" w:styleId="PlainText">
    <w:name w:val="Plain Text"/>
    <w:basedOn w:val="Normal"/>
    <w:link w:val="PlainTextChar"/>
    <w:uiPriority w:val="7"/>
    <w:qFormat/>
    <w:rsid w:val="00433DA0"/>
    <w:pPr>
      <w:spacing w:after="0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rsid w:val="007C4964"/>
    <w:rPr>
      <w:rFonts w:ascii="Consolas" w:hAnsi="Consolas"/>
      <w:sz w:val="21"/>
      <w:szCs w:val="21"/>
    </w:rPr>
  </w:style>
  <w:style w:type="paragraph" w:styleId="NoSpacing">
    <w:name w:val="No Spacing"/>
    <w:uiPriority w:val="24"/>
    <w:unhideWhenUsed/>
    <w:rsid w:val="00633649"/>
  </w:style>
  <w:style w:type="paragraph" w:styleId="Header">
    <w:name w:val="header"/>
    <w:basedOn w:val="Normal"/>
    <w:link w:val="HeaderChar"/>
    <w:uiPriority w:val="99"/>
    <w:unhideWhenUsed/>
    <w:rsid w:val="000A25C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A25CE"/>
  </w:style>
  <w:style w:type="paragraph" w:styleId="Footer">
    <w:name w:val="footer"/>
    <w:basedOn w:val="Normal"/>
    <w:link w:val="FooterChar"/>
    <w:uiPriority w:val="99"/>
    <w:rsid w:val="00903C35"/>
    <w:pPr>
      <w:pBdr>
        <w:top w:val="single" w:sz="8" w:space="18" w:color="4F81BD" w:themeColor="accent1"/>
      </w:pBdr>
      <w:tabs>
        <w:tab w:val="center" w:pos="4680"/>
        <w:tab w:val="right" w:pos="9360"/>
      </w:tabs>
      <w:spacing w:after="0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903C35"/>
    <w:rPr>
      <w:rFonts w:asciiTheme="minorHAnsi" w:hAnsiTheme="minorHAnsi"/>
      <w:sz w:val="24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0A2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Author"/>
    <w:link w:val="TitleChar"/>
    <w:autoRedefine/>
    <w:uiPriority w:val="17"/>
    <w:qFormat/>
    <w:rsid w:val="000E4D80"/>
    <w:pPr>
      <w:spacing w:before="360" w:after="360"/>
      <w:contextualSpacing/>
      <w:jc w:val="center"/>
    </w:pPr>
    <w:rPr>
      <w:rFonts w:eastAsiaTheme="majorEastAsia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7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36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C4394E"/>
    <w:rPr>
      <w:rFonts w:eastAsiaTheme="majorEastAsia" w:cstheme="majorBidi"/>
      <w:b/>
      <w:bCs/>
      <w:color w:val="000000" w:themeColor="text1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F11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2"/>
    <w:rsid w:val="00E70ABC"/>
    <w:rPr>
      <w:rFonts w:eastAsiaTheme="majorEastAsia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2"/>
    <w:rsid w:val="000A29AA"/>
    <w:rPr>
      <w:rFonts w:eastAsiaTheme="majorEastAsia" w:cstheme="majorBidi"/>
      <w:b/>
      <w:bCs/>
      <w:color w:val="000000" w:themeColor="text1"/>
      <w:sz w:val="24"/>
    </w:rPr>
  </w:style>
  <w:style w:type="character" w:customStyle="1" w:styleId="Heading4Char">
    <w:name w:val="Heading 4 Char"/>
    <w:basedOn w:val="DefaultParagraphFont"/>
    <w:link w:val="Heading4"/>
    <w:uiPriority w:val="16"/>
    <w:rsid w:val="00985AAE"/>
    <w:rPr>
      <w:rFonts w:eastAsiaTheme="majorEastAsia" w:cstheme="majorBidi"/>
      <w:b/>
      <w:bCs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16"/>
    <w:rsid w:val="00985AAE"/>
    <w:rPr>
      <w:rFonts w:eastAsiaTheme="majorEastAsia" w:cstheme="majorBidi"/>
      <w:i/>
      <w:color w:val="000000" w:themeColor="text1"/>
      <w:sz w:val="24"/>
    </w:rPr>
  </w:style>
  <w:style w:type="character" w:customStyle="1" w:styleId="Heading6Char">
    <w:name w:val="Heading 6 Char"/>
    <w:basedOn w:val="DefaultParagraphFont"/>
    <w:link w:val="Heading6"/>
    <w:uiPriority w:val="16"/>
    <w:rsid w:val="00985AAE"/>
    <w:rPr>
      <w:rFonts w:eastAsiaTheme="majorEastAsia" w:cstheme="majorBidi"/>
      <w:i/>
      <w:iCs/>
      <w:color w:val="262626" w:themeColor="text1" w:themeTint="D9"/>
      <w:sz w:val="24"/>
    </w:rPr>
  </w:style>
  <w:style w:type="character" w:customStyle="1" w:styleId="Heading7Char">
    <w:name w:val="Heading 7 Char"/>
    <w:basedOn w:val="DefaultParagraphFont"/>
    <w:link w:val="Heading7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16"/>
    <w:semiHidden/>
    <w:rsid w:val="00985AAE"/>
    <w:rPr>
      <w:rFonts w:eastAsiaTheme="majorEastAsia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16"/>
    <w:semiHidden/>
    <w:rsid w:val="00985AAE"/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72A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A7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A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A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A75"/>
    <w:rPr>
      <w:b/>
      <w:bCs/>
      <w:sz w:val="20"/>
      <w:szCs w:val="20"/>
    </w:rPr>
  </w:style>
  <w:style w:type="paragraph" w:styleId="ListParagraph">
    <w:name w:val="List Paragraph"/>
    <w:aliases w:val="List Paragraph2"/>
    <w:basedOn w:val="Normal"/>
    <w:uiPriority w:val="5"/>
    <w:qFormat/>
    <w:rsid w:val="00ED4545"/>
    <w:pPr>
      <w:ind w:left="720"/>
      <w:jc w:val="left"/>
    </w:pPr>
  </w:style>
  <w:style w:type="paragraph" w:styleId="Revision">
    <w:name w:val="Revision"/>
    <w:hidden/>
    <w:uiPriority w:val="99"/>
    <w:semiHidden/>
    <w:rsid w:val="00954D56"/>
    <w:rPr>
      <w:sz w:val="24"/>
    </w:rPr>
  </w:style>
  <w:style w:type="paragraph" w:customStyle="1" w:styleId="Heading">
    <w:name w:val="Heading"/>
    <w:basedOn w:val="Heading1"/>
    <w:next w:val="Normal"/>
    <w:autoRedefine/>
    <w:uiPriority w:val="2"/>
    <w:qFormat/>
    <w:rsid w:val="0093561B"/>
    <w:pPr>
      <w:numPr>
        <w:numId w:val="0"/>
      </w:numPr>
    </w:pPr>
    <w:rPr>
      <w:color w:val="auto"/>
    </w:rPr>
  </w:style>
  <w:style w:type="paragraph" w:customStyle="1" w:styleId="Author">
    <w:name w:val="Author"/>
    <w:basedOn w:val="Title"/>
    <w:link w:val="AuthorChar"/>
    <w:autoRedefine/>
    <w:uiPriority w:val="18"/>
    <w:qFormat/>
    <w:rsid w:val="006000D5"/>
    <w:pPr>
      <w:pBdr>
        <w:bottom w:val="single" w:sz="8" w:space="10" w:color="4F81BD" w:themeColor="accent1"/>
      </w:pBdr>
      <w:spacing w:before="0" w:after="300"/>
    </w:pPr>
    <w:rPr>
      <w:color w:val="auto"/>
      <w:sz w:val="28"/>
      <w:szCs w:val="32"/>
    </w:rPr>
  </w:style>
  <w:style w:type="paragraph" w:customStyle="1" w:styleId="NoNumHead2">
    <w:name w:val="NoNum Head2"/>
    <w:basedOn w:val="Heading"/>
    <w:next w:val="Normal"/>
    <w:autoRedefine/>
    <w:uiPriority w:val="14"/>
    <w:qFormat/>
    <w:rsid w:val="00911B70"/>
    <w:pPr>
      <w:spacing w:before="200"/>
      <w:jc w:val="left"/>
    </w:pPr>
    <w:rPr>
      <w:sz w:val="26"/>
    </w:rPr>
  </w:style>
  <w:style w:type="character" w:customStyle="1" w:styleId="AuthorChar">
    <w:name w:val="Author Char"/>
    <w:basedOn w:val="TitleChar"/>
    <w:link w:val="Author"/>
    <w:uiPriority w:val="18"/>
    <w:rsid w:val="00913E2A"/>
    <w:rPr>
      <w:rFonts w:asciiTheme="minorHAnsi" w:eastAsiaTheme="majorEastAsia" w:hAnsiTheme="minorHAnsi" w:cstheme="majorBidi"/>
      <w:b/>
      <w:color w:val="000000" w:themeColor="text1"/>
      <w:spacing w:val="5"/>
      <w:kern w:val="28"/>
      <w:sz w:val="28"/>
      <w:szCs w:val="32"/>
    </w:rPr>
  </w:style>
  <w:style w:type="character" w:styleId="Emphasis">
    <w:name w:val="Emphasis"/>
    <w:basedOn w:val="DefaultParagraphFont"/>
    <w:uiPriority w:val="20"/>
    <w:qFormat/>
    <w:rsid w:val="00911B70"/>
    <w:rPr>
      <w:i/>
      <w:iCs/>
    </w:rPr>
  </w:style>
  <w:style w:type="character" w:styleId="IntenseEmphasis">
    <w:name w:val="Intense Emphasis"/>
    <w:basedOn w:val="DefaultParagraphFont"/>
    <w:uiPriority w:val="11"/>
    <w:qFormat/>
    <w:rsid w:val="00911B70"/>
    <w:rPr>
      <w:b/>
      <w:bCs/>
      <w:i/>
      <w:iCs/>
      <w:color w:val="auto"/>
    </w:rPr>
  </w:style>
  <w:style w:type="character" w:styleId="Strong">
    <w:name w:val="Strong"/>
    <w:basedOn w:val="DefaultParagraphFont"/>
    <w:uiPriority w:val="11"/>
    <w:qFormat/>
    <w:rsid w:val="00911B70"/>
    <w:rPr>
      <w:b/>
      <w:bCs/>
    </w:rPr>
  </w:style>
  <w:style w:type="paragraph" w:styleId="Quote">
    <w:name w:val="Quote"/>
    <w:basedOn w:val="Normal"/>
    <w:next w:val="Normal"/>
    <w:link w:val="QuoteChar"/>
    <w:uiPriority w:val="29"/>
    <w:rsid w:val="00911B7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11B70"/>
    <w:rPr>
      <w:rFonts w:asciiTheme="minorHAnsi" w:hAnsiTheme="minorHAnsi"/>
      <w:i/>
      <w:iCs/>
      <w:color w:val="000000" w:themeColor="text1"/>
      <w:sz w:val="24"/>
    </w:rPr>
  </w:style>
  <w:style w:type="paragraph" w:styleId="List">
    <w:name w:val="List"/>
    <w:basedOn w:val="Normal"/>
    <w:uiPriority w:val="5"/>
    <w:qFormat/>
    <w:rsid w:val="00515420"/>
    <w:pPr>
      <w:ind w:left="360" w:hanging="360"/>
      <w:contextualSpacing/>
    </w:pPr>
  </w:style>
  <w:style w:type="paragraph" w:styleId="ListNumber">
    <w:name w:val="List Number"/>
    <w:basedOn w:val="Normal"/>
    <w:uiPriority w:val="5"/>
    <w:qFormat/>
    <w:rsid w:val="00BE7C39"/>
    <w:pPr>
      <w:ind w:left="360" w:hanging="360"/>
      <w:contextualSpacing/>
    </w:pPr>
  </w:style>
  <w:style w:type="paragraph" w:styleId="ListNumber2">
    <w:name w:val="List Number 2"/>
    <w:basedOn w:val="Normal"/>
    <w:uiPriority w:val="5"/>
    <w:qFormat/>
    <w:rsid w:val="000F1A50"/>
    <w:pPr>
      <w:numPr>
        <w:numId w:val="2"/>
      </w:numPr>
      <w:spacing w:after="40"/>
      <w:jc w:val="left"/>
    </w:pPr>
    <w:rPr>
      <w:szCs w:val="24"/>
    </w:rPr>
  </w:style>
  <w:style w:type="paragraph" w:styleId="ListNumber3">
    <w:name w:val="List Number 3"/>
    <w:basedOn w:val="Normal"/>
    <w:autoRedefine/>
    <w:uiPriority w:val="99"/>
    <w:semiHidden/>
    <w:unhideWhenUsed/>
    <w:rsid w:val="00515420"/>
    <w:pPr>
      <w:numPr>
        <w:numId w:val="3"/>
      </w:numPr>
      <w:contextualSpacing/>
    </w:pPr>
  </w:style>
  <w:style w:type="paragraph" w:styleId="ListNumber4">
    <w:name w:val="List Number 4"/>
    <w:basedOn w:val="Normal"/>
    <w:autoRedefine/>
    <w:uiPriority w:val="99"/>
    <w:semiHidden/>
    <w:unhideWhenUsed/>
    <w:rsid w:val="00515420"/>
    <w:pPr>
      <w:numPr>
        <w:numId w:val="4"/>
      </w:numPr>
      <w:contextualSpacing/>
    </w:pPr>
  </w:style>
  <w:style w:type="paragraph" w:styleId="ListNumber5">
    <w:name w:val="List Number 5"/>
    <w:basedOn w:val="Normal"/>
    <w:autoRedefine/>
    <w:uiPriority w:val="99"/>
    <w:unhideWhenUsed/>
    <w:rsid w:val="00515420"/>
    <w:pPr>
      <w:numPr>
        <w:numId w:val="5"/>
      </w:numPr>
      <w:contextualSpacing/>
    </w:pPr>
  </w:style>
  <w:style w:type="paragraph" w:styleId="List2">
    <w:name w:val="List 2"/>
    <w:basedOn w:val="Normal"/>
    <w:uiPriority w:val="5"/>
    <w:rsid w:val="00985AAE"/>
    <w:pPr>
      <w:ind w:left="720" w:hanging="360"/>
      <w:contextualSpacing/>
    </w:pPr>
  </w:style>
  <w:style w:type="paragraph" w:customStyle="1" w:styleId="ListAlpha3">
    <w:name w:val="List Alpha 3"/>
    <w:basedOn w:val="ListNumber2"/>
    <w:uiPriority w:val="6"/>
    <w:qFormat/>
    <w:rsid w:val="00945E9B"/>
    <w:pPr>
      <w:numPr>
        <w:numId w:val="6"/>
      </w:numPr>
    </w:pPr>
  </w:style>
  <w:style w:type="paragraph" w:customStyle="1" w:styleId="HDFFooter">
    <w:name w:val="HDF Footer"/>
    <w:basedOn w:val="Footer"/>
    <w:link w:val="HDFFooterChar"/>
    <w:uiPriority w:val="23"/>
    <w:qFormat/>
    <w:rsid w:val="008832DF"/>
    <w:pPr>
      <w:pBdr>
        <w:top w:val="single" w:sz="8" w:space="1" w:color="4F81BD" w:themeColor="accent1"/>
      </w:pBdr>
    </w:pPr>
  </w:style>
  <w:style w:type="paragraph" w:customStyle="1" w:styleId="THGHeader">
    <w:name w:val="THG Header"/>
    <w:basedOn w:val="Header"/>
    <w:link w:val="THGHeaderChar"/>
    <w:uiPriority w:val="21"/>
    <w:qFormat/>
    <w:rsid w:val="001706A5"/>
  </w:style>
  <w:style w:type="character" w:customStyle="1" w:styleId="HDFFooterChar">
    <w:name w:val="HDF Footer Char"/>
    <w:basedOn w:val="FooterChar"/>
    <w:link w:val="HDFFooter"/>
    <w:uiPriority w:val="23"/>
    <w:rsid w:val="001706A5"/>
    <w:rPr>
      <w:rFonts w:asciiTheme="minorHAnsi" w:hAnsiTheme="minorHAnsi"/>
      <w:sz w:val="24"/>
    </w:rPr>
  </w:style>
  <w:style w:type="paragraph" w:customStyle="1" w:styleId="THGHeader2">
    <w:name w:val="THG Header2"/>
    <w:basedOn w:val="Header"/>
    <w:link w:val="THGHeader2Char"/>
    <w:uiPriority w:val="22"/>
    <w:qFormat/>
    <w:rsid w:val="001706A5"/>
    <w:pPr>
      <w:pBdr>
        <w:bottom w:val="single" w:sz="8" w:space="1" w:color="4F81BD" w:themeColor="accent1"/>
      </w:pBdr>
    </w:pPr>
  </w:style>
  <w:style w:type="character" w:customStyle="1" w:styleId="THGHeaderChar">
    <w:name w:val="THG Header Char"/>
    <w:basedOn w:val="HeaderChar"/>
    <w:link w:val="THGHeader"/>
    <w:uiPriority w:val="21"/>
    <w:rsid w:val="001706A5"/>
    <w:rPr>
      <w:rFonts w:asciiTheme="minorHAnsi" w:hAnsiTheme="minorHAnsi"/>
      <w:sz w:val="24"/>
    </w:rPr>
  </w:style>
  <w:style w:type="character" w:customStyle="1" w:styleId="THGHeader2Char">
    <w:name w:val="THG Header2 Char"/>
    <w:basedOn w:val="HeaderChar"/>
    <w:link w:val="THGHeader2"/>
    <w:uiPriority w:val="22"/>
    <w:rsid w:val="001706A5"/>
    <w:rPr>
      <w:rFonts w:asciiTheme="minorHAnsi" w:hAnsiTheme="minorHAnsi"/>
      <w:sz w:val="24"/>
    </w:rPr>
  </w:style>
  <w:style w:type="paragraph" w:customStyle="1" w:styleId="Abstract">
    <w:name w:val="Abstract"/>
    <w:basedOn w:val="Normal"/>
    <w:uiPriority w:val="19"/>
    <w:qFormat/>
    <w:rsid w:val="0093561B"/>
    <w:pPr>
      <w:ind w:left="720" w:right="720"/>
    </w:pPr>
  </w:style>
  <w:style w:type="paragraph" w:customStyle="1" w:styleId="Divider">
    <w:name w:val="Divider"/>
    <w:basedOn w:val="Author"/>
    <w:next w:val="Heading1"/>
    <w:uiPriority w:val="20"/>
    <w:qFormat/>
    <w:rsid w:val="00913E2A"/>
    <w:pPr>
      <w:spacing w:line="14" w:lineRule="auto"/>
    </w:pPr>
    <w:rPr>
      <w:b w:val="0"/>
      <w:sz w:val="22"/>
    </w:rPr>
  </w:style>
  <w:style w:type="table" w:styleId="TableGrid">
    <w:name w:val="Table Grid"/>
    <w:basedOn w:val="TableNormal"/>
    <w:uiPriority w:val="59"/>
    <w:rsid w:val="009D6CF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aption">
    <w:name w:val="Table Caption"/>
    <w:basedOn w:val="Caption"/>
    <w:qFormat/>
    <w:rsid w:val="00A51A91"/>
    <w:pPr>
      <w:keepNext/>
      <w:spacing w:before="240" w:after="120"/>
      <w:jc w:val="left"/>
    </w:pPr>
    <w:rPr>
      <w:rFonts w:eastAsiaTheme="minorEastAsia"/>
      <w:color w:val="000000" w:themeColor="text1"/>
      <w:sz w:val="24"/>
      <w:lang w:bidi="en-US"/>
    </w:rPr>
  </w:style>
  <w:style w:type="paragraph" w:customStyle="1" w:styleId="TableHeading">
    <w:name w:val="Table Heading"/>
    <w:basedOn w:val="Normal"/>
    <w:qFormat/>
    <w:rsid w:val="00A51A91"/>
    <w:pPr>
      <w:spacing w:before="160"/>
      <w:jc w:val="left"/>
    </w:pPr>
  </w:style>
  <w:style w:type="paragraph" w:customStyle="1" w:styleId="TableFootnote">
    <w:name w:val="Table Footnote"/>
    <w:basedOn w:val="Normal"/>
    <w:qFormat/>
    <w:rsid w:val="00A51A91"/>
    <w:rPr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A51A91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Figure">
    <w:name w:val="Figure"/>
    <w:basedOn w:val="Normal"/>
    <w:qFormat/>
    <w:rsid w:val="00804785"/>
    <w:pPr>
      <w:jc w:val="center"/>
    </w:pPr>
  </w:style>
  <w:style w:type="paragraph" w:customStyle="1" w:styleId="FigureCaption">
    <w:name w:val="Figure Caption"/>
    <w:basedOn w:val="TableCaption"/>
    <w:qFormat/>
    <w:rsid w:val="00804785"/>
  </w:style>
  <w:style w:type="paragraph" w:customStyle="1" w:styleId="ListNumberReference">
    <w:name w:val="List Number Reference"/>
    <w:basedOn w:val="ListNumber"/>
    <w:qFormat/>
    <w:rsid w:val="00440352"/>
    <w:pPr>
      <w:numPr>
        <w:numId w:val="7"/>
      </w:numPr>
    </w:pPr>
  </w:style>
  <w:style w:type="paragraph" w:styleId="FootnoteText">
    <w:name w:val="footnote text"/>
    <w:basedOn w:val="Normal"/>
    <w:link w:val="FootnoteTextChar"/>
    <w:rsid w:val="00142940"/>
    <w:pPr>
      <w:spacing w:after="0"/>
    </w:pPr>
    <w:rPr>
      <w:szCs w:val="24"/>
    </w:rPr>
  </w:style>
  <w:style w:type="character" w:customStyle="1" w:styleId="FootnoteTextChar">
    <w:name w:val="Footnote Text Char"/>
    <w:basedOn w:val="DefaultParagraphFont"/>
    <w:link w:val="FootnoteText"/>
    <w:rsid w:val="00142940"/>
    <w:rPr>
      <w:rFonts w:asciiTheme="minorHAnsi" w:hAnsiTheme="minorHAnsi"/>
      <w:sz w:val="24"/>
      <w:szCs w:val="24"/>
    </w:rPr>
  </w:style>
  <w:style w:type="character" w:styleId="FootnoteReference">
    <w:name w:val="footnote reference"/>
    <w:basedOn w:val="DefaultParagraphFont"/>
    <w:rsid w:val="00142940"/>
    <w:rPr>
      <w:vertAlign w:val="superscript"/>
    </w:rPr>
  </w:style>
  <w:style w:type="character" w:styleId="HTMLCode">
    <w:name w:val="HTML Code"/>
    <w:basedOn w:val="DefaultParagraphFont"/>
    <w:uiPriority w:val="99"/>
    <w:unhideWhenUsed/>
    <w:rsid w:val="008829FF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3E6E7D"/>
    <w:pPr>
      <w:spacing w:before="120" w:after="0"/>
      <w:jc w:val="left"/>
    </w:pPr>
    <w:rPr>
      <w:b/>
      <w:szCs w:val="24"/>
    </w:rPr>
  </w:style>
  <w:style w:type="paragraph" w:styleId="TOC2">
    <w:name w:val="toc 2"/>
    <w:basedOn w:val="Normal"/>
    <w:next w:val="Normal"/>
    <w:autoRedefine/>
    <w:uiPriority w:val="39"/>
    <w:rsid w:val="003E6E7D"/>
    <w:pPr>
      <w:spacing w:after="0"/>
      <w:ind w:left="240"/>
      <w:jc w:val="left"/>
    </w:pPr>
    <w:rPr>
      <w:b/>
      <w:sz w:val="22"/>
    </w:rPr>
  </w:style>
  <w:style w:type="paragraph" w:styleId="TOC3">
    <w:name w:val="toc 3"/>
    <w:basedOn w:val="Normal"/>
    <w:next w:val="Normal"/>
    <w:autoRedefine/>
    <w:uiPriority w:val="39"/>
    <w:rsid w:val="003E6E7D"/>
    <w:pPr>
      <w:spacing w:after="0"/>
      <w:ind w:left="480"/>
      <w:jc w:val="left"/>
    </w:pPr>
    <w:rPr>
      <w:sz w:val="22"/>
    </w:rPr>
  </w:style>
  <w:style w:type="paragraph" w:styleId="TOC4">
    <w:name w:val="toc 4"/>
    <w:basedOn w:val="Normal"/>
    <w:next w:val="Normal"/>
    <w:autoRedefine/>
    <w:rsid w:val="003E6E7D"/>
    <w:pPr>
      <w:spacing w:after="0"/>
      <w:ind w:left="720"/>
      <w:jc w:val="left"/>
    </w:pPr>
    <w:rPr>
      <w:sz w:val="20"/>
      <w:szCs w:val="20"/>
    </w:rPr>
  </w:style>
  <w:style w:type="paragraph" w:styleId="TOC5">
    <w:name w:val="toc 5"/>
    <w:basedOn w:val="Normal"/>
    <w:next w:val="Normal"/>
    <w:autoRedefine/>
    <w:rsid w:val="003E6E7D"/>
    <w:pPr>
      <w:spacing w:after="0"/>
      <w:ind w:left="96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rsid w:val="003E6E7D"/>
    <w:pPr>
      <w:spacing w:after="0"/>
      <w:ind w:left="12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rsid w:val="003E6E7D"/>
    <w:pPr>
      <w:spacing w:after="0"/>
      <w:ind w:left="144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rsid w:val="003E6E7D"/>
    <w:pPr>
      <w:spacing w:after="0"/>
      <w:ind w:left="168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rsid w:val="003E6E7D"/>
    <w:pPr>
      <w:spacing w:after="0"/>
      <w:ind w:left="1920"/>
      <w:jc w:val="left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choi.000\Documents\ncsamail\attach\RF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HG Theme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7064-8222-44CE-95B0-379061AB9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RFC_Template.dotx</Template>
  <TotalTime>0</TotalTime>
  <Pages>30</Pages>
  <Words>8372</Words>
  <Characters>47721</Characters>
  <Application>Microsoft Office Word</Application>
  <DocSecurity>0</DocSecurity>
  <Lines>397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RFC Template</vt:lpstr>
    </vt:vector>
  </TitlesOfParts>
  <Company>The HDF Group</Company>
  <LinksUpToDate>false</LinksUpToDate>
  <CharactersWithSpaces>55982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RFC Template</dc:title>
  <dc:creator>* *</dc:creator>
  <cp:lastModifiedBy>Barbara Jones</cp:lastModifiedBy>
  <cp:revision>2</cp:revision>
  <cp:lastPrinted>2019-10-21T20:34:00Z</cp:lastPrinted>
  <dcterms:created xsi:type="dcterms:W3CDTF">2019-10-21T20:35:00Z</dcterms:created>
  <dcterms:modified xsi:type="dcterms:W3CDTF">2019-10-21T20:35:00Z</dcterms:modified>
</cp:coreProperties>
</file>