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77AA2" w14:textId="1A871BF4" w:rsidR="00C81AFE" w:rsidRDefault="00F3329C" w:rsidP="005E5CE9">
      <w:pPr>
        <w:pStyle w:val="Title"/>
      </w:pPr>
      <w:bookmarkStart w:id="0" w:name="_GoBack"/>
      <w:bookmarkEnd w:id="0"/>
      <w:r>
        <w:t xml:space="preserve">RFC: </w:t>
      </w:r>
      <w:r w:rsidR="005E5CE9">
        <w:t xml:space="preserve">Enhancement to the tool </w:t>
      </w:r>
      <w:r w:rsidR="005E5CE9" w:rsidRPr="004441FC">
        <w:rPr>
          <w:i/>
        </w:rPr>
        <w:t>h5clear</w:t>
      </w:r>
    </w:p>
    <w:p w14:paraId="55227CE5" w14:textId="77777777" w:rsidR="00F3329C" w:rsidRDefault="004A2E58" w:rsidP="00F3329C">
      <w:pPr>
        <w:pStyle w:val="Author"/>
      </w:pPr>
      <w:r>
        <w:t>Vailin Choi</w:t>
      </w:r>
    </w:p>
    <w:p w14:paraId="42C73DE0" w14:textId="709D88F9" w:rsidR="00095404" w:rsidRPr="006000D5" w:rsidRDefault="00095404">
      <w:pPr>
        <w:pStyle w:val="Author"/>
      </w:pPr>
      <w:r>
        <w:t>John Mainzer</w:t>
      </w:r>
    </w:p>
    <w:p w14:paraId="092A8E5C" w14:textId="0A41DB71" w:rsidR="00D342E1" w:rsidRDefault="00D773F4" w:rsidP="004441FC">
      <w:pPr>
        <w:pStyle w:val="Abstract"/>
        <w:ind w:left="0"/>
      </w:pPr>
      <w:r>
        <w:t>The j</w:t>
      </w:r>
      <w:r w:rsidR="00E66C8B">
        <w:t>ira issue HDFFV-10360</w:t>
      </w:r>
      <w:r w:rsidR="00D342E1">
        <w:t xml:space="preserve"> </w:t>
      </w:r>
      <w:r w:rsidR="0054545E">
        <w:t>requested</w:t>
      </w:r>
      <w:r>
        <w:t xml:space="preserve"> </w:t>
      </w:r>
      <w:r w:rsidR="0054545E">
        <w:t xml:space="preserve">an enhancement to </w:t>
      </w:r>
      <w:r>
        <w:t xml:space="preserve">the tool </w:t>
      </w:r>
      <w:r w:rsidR="00D342E1" w:rsidRPr="004441FC">
        <w:rPr>
          <w:i/>
        </w:rPr>
        <w:t>h5clear</w:t>
      </w:r>
      <w:r w:rsidR="00D342E1">
        <w:t xml:space="preserve"> </w:t>
      </w:r>
      <w:r>
        <w:t>so that the user can set the file’s EOA (end-of-</w:t>
      </w:r>
      <w:r w:rsidR="00803A76">
        <w:t>file address</w:t>
      </w:r>
      <w:r>
        <w:t>)</w:t>
      </w:r>
      <w:r w:rsidR="00A9404C">
        <w:t xml:space="preserve"> stored in the superblock.  This issue </w:t>
      </w:r>
      <w:r w:rsidR="00F959C4">
        <w:t>was</w:t>
      </w:r>
      <w:r w:rsidR="00A9404C">
        <w:t xml:space="preserve"> a result of HDFFV-10347,</w:t>
      </w:r>
      <w:r w:rsidR="00F7156D">
        <w:t xml:space="preserve"> which </w:t>
      </w:r>
      <w:r w:rsidR="003F795F">
        <w:t>reported</w:t>
      </w:r>
      <w:r w:rsidR="00A9404C">
        <w:t xml:space="preserve"> that </w:t>
      </w:r>
      <w:r w:rsidR="00A9404C" w:rsidRPr="004441FC">
        <w:rPr>
          <w:i/>
        </w:rPr>
        <w:t>h5clear</w:t>
      </w:r>
      <w:r w:rsidR="00F7156D">
        <w:t xml:space="preserve"> corrupted</w:t>
      </w:r>
      <w:r w:rsidR="00A9404C">
        <w:t xml:space="preserve"> a user file and </w:t>
      </w:r>
      <w:r w:rsidR="0054545E">
        <w:t>data was</w:t>
      </w:r>
      <w:r w:rsidR="00AE6E4C">
        <w:t xml:space="preserve"> not </w:t>
      </w:r>
      <w:r w:rsidR="00A9404C">
        <w:t>accessible.</w:t>
      </w:r>
    </w:p>
    <w:p w14:paraId="34F7355D" w14:textId="28819660" w:rsidR="00574A32" w:rsidRDefault="00574A32" w:rsidP="004441FC">
      <w:pPr>
        <w:pStyle w:val="Abstract"/>
        <w:ind w:left="0"/>
      </w:pPr>
      <w:r>
        <w:t xml:space="preserve">This RFC describes the cause and </w:t>
      </w:r>
      <w:r w:rsidR="0054545E">
        <w:t xml:space="preserve">the </w:t>
      </w:r>
      <w:r>
        <w:t>solution for these jira issues.</w:t>
      </w:r>
    </w:p>
    <w:p w14:paraId="7C22D77D" w14:textId="77777777" w:rsidR="00F3329C" w:rsidRPr="00913E2A" w:rsidRDefault="00F3329C" w:rsidP="00F3329C">
      <w:pPr>
        <w:pStyle w:val="Divider"/>
      </w:pPr>
    </w:p>
    <w:p w14:paraId="5FB1C514" w14:textId="4BAA6EC9" w:rsidR="00F3329C" w:rsidRDefault="00F3329C">
      <w:pPr>
        <w:pStyle w:val="Heading1"/>
      </w:pPr>
      <w:r>
        <w:t xml:space="preserve">Introduction    </w:t>
      </w:r>
    </w:p>
    <w:p w14:paraId="069FE096" w14:textId="6C1B2632" w:rsidR="00274300" w:rsidRDefault="007D3E6E" w:rsidP="004441FC">
      <w:pPr>
        <w:pStyle w:val="Abstract"/>
        <w:ind w:left="0"/>
      </w:pPr>
      <w:r>
        <w:t xml:space="preserve">For </w:t>
      </w:r>
      <w:r w:rsidR="00E66C8B">
        <w:t>jira issue HDFFV-10347</w:t>
      </w:r>
      <w:r>
        <w:t xml:space="preserve">, the user reported that </w:t>
      </w:r>
      <w:r w:rsidR="00274300">
        <w:t xml:space="preserve">an HDF5 file was corrupted after using </w:t>
      </w:r>
      <w:r w:rsidR="00274300" w:rsidRPr="004441FC">
        <w:rPr>
          <w:i/>
        </w:rPr>
        <w:t>h5clear</w:t>
      </w:r>
      <w:r w:rsidR="00274300">
        <w:t xml:space="preserve"> on the file.</w:t>
      </w:r>
      <w:r w:rsidR="00E66C8B">
        <w:t xml:space="preserve">  The situation was described as below:</w:t>
      </w:r>
    </w:p>
    <w:p w14:paraId="76BE5726" w14:textId="77777777" w:rsidR="00E66C8B" w:rsidRDefault="00E66C8B" w:rsidP="00E66C8B">
      <w:pPr>
        <w:pStyle w:val="Abstract"/>
        <w:numPr>
          <w:ilvl w:val="0"/>
          <w:numId w:val="167"/>
        </w:numPr>
      </w:pPr>
      <w:r>
        <w:t xml:space="preserve">The user had a crashed file, which was opened with SWMR-write access.  </w:t>
      </w:r>
    </w:p>
    <w:p w14:paraId="7F22486F" w14:textId="77777777" w:rsidR="00E66C8B" w:rsidRDefault="00E66C8B" w:rsidP="00E66C8B">
      <w:pPr>
        <w:pStyle w:val="Abstract"/>
        <w:numPr>
          <w:ilvl w:val="0"/>
          <w:numId w:val="167"/>
        </w:numPr>
      </w:pPr>
      <w:r>
        <w:t>When opening the file with SWMR-read access, data can be read without problem.</w:t>
      </w:r>
    </w:p>
    <w:p w14:paraId="6141BF6F" w14:textId="2C93AD3D" w:rsidR="00E66C8B" w:rsidRDefault="00E66C8B" w:rsidP="00E66C8B">
      <w:pPr>
        <w:pStyle w:val="Abstract"/>
        <w:numPr>
          <w:ilvl w:val="0"/>
          <w:numId w:val="167"/>
        </w:numPr>
      </w:pPr>
      <w:proofErr w:type="gramStart"/>
      <w:r w:rsidRPr="00601411">
        <w:rPr>
          <w:i/>
        </w:rPr>
        <w:t>h5dump</w:t>
      </w:r>
      <w:proofErr w:type="gramEnd"/>
      <w:r w:rsidR="003F795F">
        <w:t xml:space="preserve"> was</w:t>
      </w:r>
      <w:r>
        <w:t xml:space="preserve"> unable to open the file.</w:t>
      </w:r>
    </w:p>
    <w:p w14:paraId="325A01EE" w14:textId="5FA360FF" w:rsidR="00E66C8B" w:rsidRDefault="00E66C8B" w:rsidP="00E66C8B">
      <w:pPr>
        <w:pStyle w:val="Abstract"/>
        <w:numPr>
          <w:ilvl w:val="0"/>
          <w:numId w:val="167"/>
        </w:numPr>
      </w:pPr>
      <w:proofErr w:type="gramStart"/>
      <w:r w:rsidRPr="00601411">
        <w:rPr>
          <w:i/>
        </w:rPr>
        <w:t>h5clear</w:t>
      </w:r>
      <w:proofErr w:type="gramEnd"/>
      <w:r w:rsidR="003F795F">
        <w:t xml:space="preserve"> was</w:t>
      </w:r>
      <w:r>
        <w:t xml:space="preserve"> used to clear the </w:t>
      </w:r>
      <w:r w:rsidRPr="00601411">
        <w:rPr>
          <w:i/>
        </w:rPr>
        <w:t>status_flags</w:t>
      </w:r>
      <w:r>
        <w:t xml:space="preserve"> </w:t>
      </w:r>
      <w:r w:rsidR="00F34057">
        <w:t xml:space="preserve">field </w:t>
      </w:r>
      <w:r w:rsidR="00AE0F6C">
        <w:t>for</w:t>
      </w:r>
      <w:r>
        <w:t xml:space="preserve"> the file.</w:t>
      </w:r>
    </w:p>
    <w:p w14:paraId="4208E3EC" w14:textId="2D2DACED" w:rsidR="00E66C8B" w:rsidRDefault="00E66C8B" w:rsidP="00E66C8B">
      <w:pPr>
        <w:pStyle w:val="Abstract"/>
        <w:numPr>
          <w:ilvl w:val="0"/>
          <w:numId w:val="167"/>
        </w:numPr>
      </w:pPr>
      <w:r>
        <w:t xml:space="preserve">After step #d, the </w:t>
      </w:r>
      <w:r w:rsidR="003F795F">
        <w:t>user encountered</w:t>
      </w:r>
      <w:r>
        <w:t xml:space="preserve"> the following problems:</w:t>
      </w:r>
    </w:p>
    <w:p w14:paraId="6A1CB41E" w14:textId="241B0EF5" w:rsidR="00E66C8B" w:rsidRDefault="00E66C8B" w:rsidP="00E66C8B">
      <w:pPr>
        <w:pStyle w:val="Abstract"/>
        <w:numPr>
          <w:ilvl w:val="0"/>
          <w:numId w:val="168"/>
        </w:numPr>
      </w:pPr>
      <w:proofErr w:type="gramStart"/>
      <w:r w:rsidRPr="00601411">
        <w:rPr>
          <w:i/>
        </w:rPr>
        <w:t>h5dump</w:t>
      </w:r>
      <w:proofErr w:type="gramEnd"/>
      <w:r w:rsidR="003F795F">
        <w:t xml:space="preserve"> printed </w:t>
      </w:r>
      <w:r>
        <w:t xml:space="preserve">the file’s metadata but </w:t>
      </w:r>
      <w:r w:rsidR="003F795F">
        <w:t>was</w:t>
      </w:r>
      <w:r>
        <w:t xml:space="preserve"> unable to print the data.</w:t>
      </w:r>
    </w:p>
    <w:p w14:paraId="6A36C580" w14:textId="65A64922" w:rsidR="00E66C8B" w:rsidRDefault="00E66C8B" w:rsidP="00E66C8B">
      <w:pPr>
        <w:pStyle w:val="Abstract"/>
        <w:numPr>
          <w:ilvl w:val="0"/>
          <w:numId w:val="168"/>
        </w:numPr>
      </w:pPr>
      <w:r>
        <w:t xml:space="preserve">When opening the file with SWMR-read access again, there </w:t>
      </w:r>
      <w:r w:rsidR="003F795F">
        <w:t>was</w:t>
      </w:r>
      <w:r>
        <w:t xml:space="preserve"> error stack from the library indicating that the data </w:t>
      </w:r>
      <w:r w:rsidR="003F795F">
        <w:t>could not</w:t>
      </w:r>
      <w:r>
        <w:t xml:space="preserve"> be read.</w:t>
      </w:r>
    </w:p>
    <w:p w14:paraId="434256F8" w14:textId="734DAC82" w:rsidR="003F795F" w:rsidRDefault="000A5A65" w:rsidP="004441FC">
      <w:pPr>
        <w:pStyle w:val="Abstract"/>
        <w:ind w:left="0"/>
      </w:pPr>
      <w:r>
        <w:t>The investigation of t</w:t>
      </w:r>
      <w:r w:rsidR="00E66C8B">
        <w:t>his jira issue</w:t>
      </w:r>
      <w:r>
        <w:t xml:space="preserve"> noted that the crashed file’s EOA </w:t>
      </w:r>
      <w:r w:rsidR="00E77532">
        <w:t>(end-of-</w:t>
      </w:r>
      <w:r w:rsidR="00803A76">
        <w:t>file address</w:t>
      </w:r>
      <w:r w:rsidR="00E77532">
        <w:t xml:space="preserve">) </w:t>
      </w:r>
      <w:r>
        <w:t>stored in the superblock was smaller than the file’s actual EOF</w:t>
      </w:r>
      <w:r w:rsidR="00ED2AA4">
        <w:t xml:space="preserve"> (end-of-file)</w:t>
      </w:r>
      <w:r w:rsidR="00AE0F6C">
        <w:t xml:space="preserve">.  When </w:t>
      </w:r>
      <w:r w:rsidR="00AE0F6C" w:rsidRPr="004441FC">
        <w:rPr>
          <w:i/>
        </w:rPr>
        <w:t>h5clear</w:t>
      </w:r>
      <w:r w:rsidR="00AE0F6C">
        <w:t xml:space="preserve"> closed the file, the library truncated </w:t>
      </w:r>
      <w:r>
        <w:t xml:space="preserve">the file </w:t>
      </w:r>
      <w:r w:rsidR="0054545E">
        <w:t>to the stored EOA</w:t>
      </w:r>
      <w:r w:rsidR="00663E38">
        <w:t xml:space="preserve">, thus causing </w:t>
      </w:r>
      <w:r w:rsidR="003F795F">
        <w:t>the errors listed in step #e above.</w:t>
      </w:r>
      <w:r w:rsidR="00663E38" w:rsidRPr="00663E38">
        <w:t xml:space="preserve"> </w:t>
      </w:r>
      <w:r w:rsidR="00663E38">
        <w:t xml:space="preserve">Therefore, HDFFV-10360 is filed to enhance the tool </w:t>
      </w:r>
      <w:r w:rsidR="00663E38" w:rsidRPr="006C26D6">
        <w:rPr>
          <w:i/>
        </w:rPr>
        <w:t>h5clear</w:t>
      </w:r>
      <w:r w:rsidR="00663E38">
        <w:t xml:space="preserve"> so </w:t>
      </w:r>
      <w:r w:rsidR="00803A76">
        <w:t>that the user can set the stored</w:t>
      </w:r>
      <w:r w:rsidR="00663E38">
        <w:t xml:space="preserve"> EOA </w:t>
      </w:r>
      <w:r w:rsidR="00803A76">
        <w:t xml:space="preserve">in the file’s superblock </w:t>
      </w:r>
      <w:r w:rsidR="00663E38">
        <w:t>and can avoid file truncation when not desired.</w:t>
      </w:r>
    </w:p>
    <w:p w14:paraId="552E47D5" w14:textId="131C6F91" w:rsidR="003C4327" w:rsidRDefault="009C4036" w:rsidP="004441FC">
      <w:pPr>
        <w:pStyle w:val="Abstract"/>
        <w:ind w:left="0"/>
      </w:pPr>
      <w:r>
        <w:t>Also, the reason for a file opened with SWMR-</w:t>
      </w:r>
      <w:r w:rsidR="00663E38">
        <w:t xml:space="preserve">read access </w:t>
      </w:r>
      <w:r>
        <w:t xml:space="preserve">(step #b) </w:t>
      </w:r>
      <w:r w:rsidR="00663E38">
        <w:t xml:space="preserve">can read the data </w:t>
      </w:r>
      <w:r>
        <w:t xml:space="preserve">whereas </w:t>
      </w:r>
      <w:r w:rsidRPr="004441FC">
        <w:rPr>
          <w:i/>
        </w:rPr>
        <w:t>h5dump</w:t>
      </w:r>
      <w:r>
        <w:t xml:space="preserve"> cannot </w:t>
      </w:r>
      <w:r w:rsidR="00663E38">
        <w:t>do so</w:t>
      </w:r>
      <w:r>
        <w:t xml:space="preserve"> (step #c)</w:t>
      </w:r>
      <w:r w:rsidR="00663E38">
        <w:t xml:space="preserve"> was</w:t>
      </w:r>
      <w:r>
        <w:t xml:space="preserve"> because the library </w:t>
      </w:r>
      <w:r w:rsidR="00663E38">
        <w:t>allowed data access past the file’s EOA for SWMR-read.</w:t>
      </w:r>
    </w:p>
    <w:p w14:paraId="0AA03FA5" w14:textId="0F64D539" w:rsidR="00ED2AA4" w:rsidRPr="0054545E" w:rsidRDefault="00B64D33" w:rsidP="004441FC">
      <w:pPr>
        <w:pStyle w:val="Abstract"/>
        <w:ind w:left="0"/>
      </w:pPr>
      <w:r>
        <w:t>This RFC proposes adding two new options to the tool as described below.</w:t>
      </w:r>
    </w:p>
    <w:p w14:paraId="44F0D53B" w14:textId="77777777" w:rsidR="006609B0" w:rsidRDefault="006609B0" w:rsidP="004441FC">
      <w:pPr>
        <w:pStyle w:val="Abstract"/>
        <w:ind w:left="0"/>
      </w:pPr>
    </w:p>
    <w:p w14:paraId="6631242E" w14:textId="77777777" w:rsidR="006609B0" w:rsidRDefault="006609B0" w:rsidP="004441FC">
      <w:pPr>
        <w:pStyle w:val="Abstract"/>
        <w:ind w:left="0"/>
      </w:pPr>
    </w:p>
    <w:p w14:paraId="0645DA32" w14:textId="77777777" w:rsidR="006609B0" w:rsidRDefault="006609B0" w:rsidP="004441FC">
      <w:pPr>
        <w:pStyle w:val="Abstract"/>
        <w:ind w:left="0"/>
      </w:pPr>
    </w:p>
    <w:p w14:paraId="7B9722C8" w14:textId="7CD05C3A" w:rsidR="00702BE5" w:rsidRDefault="005E5CE9" w:rsidP="0012118F">
      <w:pPr>
        <w:pStyle w:val="Heading1"/>
      </w:pPr>
      <w:r>
        <w:lastRenderedPageBreak/>
        <w:t>Current implementation</w:t>
      </w:r>
      <w:r w:rsidR="00C81AFE">
        <w:t xml:space="preserve"> </w:t>
      </w:r>
    </w:p>
    <w:p w14:paraId="1B55FB23" w14:textId="54C15974" w:rsidR="00D342E1" w:rsidRDefault="00F7156D" w:rsidP="004441FC">
      <w:r>
        <w:t>There are two</w:t>
      </w:r>
      <w:r w:rsidR="005E5CE9">
        <w:t xml:space="preserve"> </w:t>
      </w:r>
      <w:r w:rsidR="00521CE5">
        <w:t xml:space="preserve">existing </w:t>
      </w:r>
      <w:r w:rsidR="005E5CE9">
        <w:t>options to the tool</w:t>
      </w:r>
      <w:r w:rsidR="001B41E5">
        <w:t xml:space="preserve"> </w:t>
      </w:r>
      <w:r w:rsidR="001B41E5" w:rsidRPr="004441FC">
        <w:rPr>
          <w:i/>
        </w:rPr>
        <w:t>h5clear</w:t>
      </w:r>
      <w:r w:rsidR="005E5CE9">
        <w:t>:</w:t>
      </w:r>
    </w:p>
    <w:p w14:paraId="2F613F5E" w14:textId="77777777" w:rsidR="00D747D3" w:rsidRDefault="00D342E1" w:rsidP="004441FC">
      <w:pPr>
        <w:pStyle w:val="ListParagraph"/>
        <w:numPr>
          <w:ilvl w:val="0"/>
          <w:numId w:val="164"/>
        </w:numPr>
      </w:pPr>
      <w:r w:rsidRPr="00B55350">
        <w:rPr>
          <w:i/>
        </w:rPr>
        <w:t>-</w:t>
      </w:r>
      <w:proofErr w:type="gramStart"/>
      <w:r w:rsidRPr="00B55350">
        <w:rPr>
          <w:i/>
        </w:rPr>
        <w:t>s</w:t>
      </w:r>
      <w:proofErr w:type="gramEnd"/>
      <w:r w:rsidR="00D747D3">
        <w:t xml:space="preserve"> </w:t>
      </w:r>
    </w:p>
    <w:p w14:paraId="57550971" w14:textId="214A456C" w:rsidR="00521CE5" w:rsidRDefault="00D747D3" w:rsidP="004441FC">
      <w:pPr>
        <w:pStyle w:val="ListParagraph"/>
        <w:numPr>
          <w:ilvl w:val="1"/>
          <w:numId w:val="164"/>
        </w:numPr>
      </w:pPr>
      <w:r>
        <w:t>Cl</w:t>
      </w:r>
      <w:r w:rsidR="00D342E1">
        <w:t xml:space="preserve">ear the </w:t>
      </w:r>
      <w:r w:rsidR="00D342E1" w:rsidRPr="00D747D3">
        <w:rPr>
          <w:i/>
        </w:rPr>
        <w:t>status_flags</w:t>
      </w:r>
      <w:r w:rsidR="00D342E1">
        <w:t xml:space="preserve"> field in the file’s superblock</w:t>
      </w:r>
    </w:p>
    <w:p w14:paraId="20532074" w14:textId="77777777" w:rsidR="00D747D3" w:rsidRPr="004441FC" w:rsidRDefault="00D342E1" w:rsidP="004441FC">
      <w:pPr>
        <w:pStyle w:val="ListParagraph"/>
        <w:numPr>
          <w:ilvl w:val="0"/>
          <w:numId w:val="164"/>
        </w:numPr>
      </w:pPr>
      <w:r w:rsidRPr="00521CE5">
        <w:rPr>
          <w:i/>
        </w:rPr>
        <w:t>-</w:t>
      </w:r>
      <w:proofErr w:type="gramStart"/>
      <w:r w:rsidRPr="00521CE5">
        <w:rPr>
          <w:i/>
        </w:rPr>
        <w:t>m</w:t>
      </w:r>
      <w:proofErr w:type="gramEnd"/>
    </w:p>
    <w:p w14:paraId="5FCC209A" w14:textId="66FD80EA" w:rsidR="00D342E1" w:rsidRDefault="00D747D3" w:rsidP="004441FC">
      <w:pPr>
        <w:pStyle w:val="ListParagraph"/>
        <w:numPr>
          <w:ilvl w:val="1"/>
          <w:numId w:val="164"/>
        </w:numPr>
      </w:pPr>
      <w:r>
        <w:t xml:space="preserve"> R</w:t>
      </w:r>
      <w:r w:rsidR="00D342E1">
        <w:t>emove the existing metadata cache image from the file</w:t>
      </w:r>
    </w:p>
    <w:p w14:paraId="3CD9E106" w14:textId="6FC7A40E" w:rsidR="00E77532" w:rsidRDefault="00E77532" w:rsidP="004441FC">
      <w:pPr>
        <w:pStyle w:val="Heading1"/>
      </w:pPr>
      <w:r>
        <w:t>New options</w:t>
      </w:r>
    </w:p>
    <w:p w14:paraId="367566BD" w14:textId="1216D844" w:rsidR="00E77532" w:rsidRDefault="00E77532">
      <w:r>
        <w:t xml:space="preserve">We </w:t>
      </w:r>
      <w:r w:rsidR="00543C8A">
        <w:t xml:space="preserve">will </w:t>
      </w:r>
      <w:r>
        <w:t xml:space="preserve">introduce two new options to the tool </w:t>
      </w:r>
      <w:r w:rsidRPr="004441FC">
        <w:rPr>
          <w:i/>
        </w:rPr>
        <w:t>h5clear</w:t>
      </w:r>
      <w:r>
        <w:t>:</w:t>
      </w:r>
    </w:p>
    <w:p w14:paraId="7B253961" w14:textId="69D5EE1A" w:rsidR="00E77532" w:rsidRPr="004441FC" w:rsidRDefault="007D26B0" w:rsidP="00E77532">
      <w:pPr>
        <w:pStyle w:val="ListParagraph"/>
        <w:numPr>
          <w:ilvl w:val="0"/>
          <w:numId w:val="164"/>
        </w:numPr>
      </w:pPr>
      <w:r>
        <w:rPr>
          <w:i/>
        </w:rPr>
        <w:t>--</w:t>
      </w:r>
      <w:r w:rsidR="001B0784">
        <w:rPr>
          <w:i/>
        </w:rPr>
        <w:t xml:space="preserve"> </w:t>
      </w:r>
      <w:proofErr w:type="gramStart"/>
      <w:r w:rsidR="0032129C">
        <w:rPr>
          <w:i/>
        </w:rPr>
        <w:t>increment</w:t>
      </w:r>
      <w:proofErr w:type="gramEnd"/>
      <w:r>
        <w:rPr>
          <w:i/>
        </w:rPr>
        <w:t>=</w:t>
      </w:r>
      <w:r w:rsidR="0032129C">
        <w:rPr>
          <w:i/>
        </w:rPr>
        <w:t>C</w:t>
      </w:r>
    </w:p>
    <w:p w14:paraId="12B446D9" w14:textId="0D2E69E7" w:rsidR="00E77532" w:rsidRDefault="00E77532" w:rsidP="00E77532">
      <w:pPr>
        <w:pStyle w:val="ListParagraph"/>
        <w:numPr>
          <w:ilvl w:val="1"/>
          <w:numId w:val="164"/>
        </w:numPr>
      </w:pPr>
      <w:r>
        <w:t>S</w:t>
      </w:r>
      <w:r w:rsidRPr="00B55350">
        <w:t xml:space="preserve">et the file’s </w:t>
      </w:r>
      <w:r>
        <w:t>EOA</w:t>
      </w:r>
      <w:r w:rsidRPr="00085B78">
        <w:t xml:space="preserve"> to </w:t>
      </w:r>
      <w:r>
        <w:t xml:space="preserve">the maximum of (EOA, EOF) + </w:t>
      </w:r>
      <w:r w:rsidR="0032129C">
        <w:rPr>
          <w:i/>
        </w:rPr>
        <w:t>C</w:t>
      </w:r>
    </w:p>
    <w:p w14:paraId="3DC03B6B" w14:textId="779517D9" w:rsidR="00E77532" w:rsidRDefault="0032129C" w:rsidP="004441FC">
      <w:pPr>
        <w:pStyle w:val="ListParagraph"/>
        <w:numPr>
          <w:ilvl w:val="1"/>
          <w:numId w:val="164"/>
        </w:numPr>
      </w:pPr>
      <w:r>
        <w:rPr>
          <w:i/>
        </w:rPr>
        <w:t>C</w:t>
      </w:r>
      <w:r w:rsidR="007D26B0">
        <w:t xml:space="preserve"> is an integer &gt;= 0; it is optional and will default to</w:t>
      </w:r>
      <w:r w:rsidR="00203413">
        <w:t xml:space="preserve"> </w:t>
      </w:r>
      <w:r w:rsidR="007D26B0">
        <w:t>one megabytes when not set</w:t>
      </w:r>
    </w:p>
    <w:p w14:paraId="68EA8AA2" w14:textId="6A81D6B5" w:rsidR="00B168A9" w:rsidRPr="00B55350" w:rsidRDefault="00803A76" w:rsidP="004441FC">
      <w:pPr>
        <w:pStyle w:val="ListParagraph"/>
        <w:numPr>
          <w:ilvl w:val="1"/>
          <w:numId w:val="164"/>
        </w:numPr>
      </w:pPr>
      <w:r>
        <w:t xml:space="preserve">On file close, </w:t>
      </w:r>
      <w:r w:rsidR="001D7326">
        <w:t>the</w:t>
      </w:r>
      <w:r w:rsidR="00E253F5">
        <w:t xml:space="preserve"> </w:t>
      </w:r>
      <w:r w:rsidR="001D7326">
        <w:t xml:space="preserve">EOA and EOF </w:t>
      </w:r>
      <w:r w:rsidR="00543C8A">
        <w:t>will be</w:t>
      </w:r>
      <w:r w:rsidR="001D7326">
        <w:t xml:space="preserve"> the same</w:t>
      </w:r>
    </w:p>
    <w:p w14:paraId="08C1A95F" w14:textId="1E723468" w:rsidR="001B41E5" w:rsidRPr="004441FC" w:rsidRDefault="005E5CE9" w:rsidP="004441FC">
      <w:pPr>
        <w:pStyle w:val="ListParagraph"/>
        <w:numPr>
          <w:ilvl w:val="0"/>
          <w:numId w:val="164"/>
        </w:numPr>
      </w:pPr>
      <w:r w:rsidRPr="004441FC">
        <w:rPr>
          <w:i/>
        </w:rPr>
        <w:t>-</w:t>
      </w:r>
      <w:r w:rsidR="007D26B0">
        <w:rPr>
          <w:i/>
        </w:rPr>
        <w:t>-</w:t>
      </w:r>
      <w:proofErr w:type="gramStart"/>
      <w:r w:rsidR="00A0497C">
        <w:rPr>
          <w:i/>
        </w:rPr>
        <w:t>filesize</w:t>
      </w:r>
      <w:proofErr w:type="gramEnd"/>
    </w:p>
    <w:p w14:paraId="0202ABAA" w14:textId="380DE21B" w:rsidR="005E5CE9" w:rsidRDefault="001B41E5" w:rsidP="004441FC">
      <w:pPr>
        <w:pStyle w:val="ListParagraph"/>
        <w:numPr>
          <w:ilvl w:val="1"/>
          <w:numId w:val="164"/>
        </w:numPr>
      </w:pPr>
      <w:r w:rsidRPr="00CF13CC">
        <w:t>P</w:t>
      </w:r>
      <w:r w:rsidR="005E5CE9" w:rsidRPr="007D1246">
        <w:t xml:space="preserve">rint the </w:t>
      </w:r>
      <w:r>
        <w:t>file’s EOA</w:t>
      </w:r>
      <w:r w:rsidR="00CF13CC">
        <w:t xml:space="preserve"> and EOF</w:t>
      </w:r>
    </w:p>
    <w:p w14:paraId="3C386F71" w14:textId="3450EDF3" w:rsidR="00CC7CD3" w:rsidRPr="00CF13CC" w:rsidRDefault="00CC7CD3" w:rsidP="004441FC">
      <w:pPr>
        <w:pStyle w:val="ListParagraph"/>
        <w:numPr>
          <w:ilvl w:val="1"/>
          <w:numId w:val="164"/>
        </w:numPr>
      </w:pPr>
      <w:r>
        <w:t>Cannot combine with other options since the file is opened read-only</w:t>
      </w:r>
      <w:r w:rsidR="004574BB">
        <w:t xml:space="preserve"> for this option</w:t>
      </w:r>
    </w:p>
    <w:p w14:paraId="00510347" w14:textId="744CA671" w:rsidR="00803A76" w:rsidRDefault="00803A76">
      <w:pPr>
        <w:pStyle w:val="Heading1"/>
      </w:pPr>
      <w:r>
        <w:t>New private file access propert</w:t>
      </w:r>
      <w:r w:rsidR="00CD6928">
        <w:t>ies</w:t>
      </w:r>
    </w:p>
    <w:p w14:paraId="18A2A8E4" w14:textId="66F77C0E" w:rsidR="00775B6E" w:rsidRDefault="00CD6928" w:rsidP="004441FC">
      <w:r>
        <w:t>We will create two</w:t>
      </w:r>
      <w:r w:rsidR="00AB4B50">
        <w:t xml:space="preserve"> new private file access </w:t>
      </w:r>
      <w:r>
        <w:t>properties</w:t>
      </w:r>
      <w:r w:rsidR="00B05E64">
        <w:t xml:space="preserve">, which </w:t>
      </w:r>
      <w:r w:rsidR="003C707F">
        <w:t>will only be used internally by the tool.  They will</w:t>
      </w:r>
      <w:r w:rsidR="00B05E64">
        <w:t xml:space="preserve"> be set according to the input options before the tool opens the file:</w:t>
      </w:r>
    </w:p>
    <w:p w14:paraId="2E58665D" w14:textId="77777777" w:rsidR="00775B6E" w:rsidRDefault="00775B6E" w:rsidP="004441FC">
      <w:pPr>
        <w:pStyle w:val="ListParagraph"/>
        <w:numPr>
          <w:ilvl w:val="0"/>
          <w:numId w:val="173"/>
        </w:numPr>
      </w:pPr>
      <w:r w:rsidRPr="00CD6928">
        <w:t>H5F_ACS_SKIP_EOF_CHECK_NAME</w:t>
      </w:r>
      <w:r>
        <w:t xml:space="preserve"> </w:t>
      </w:r>
    </w:p>
    <w:p w14:paraId="1D95A700" w14:textId="55DE191A" w:rsidR="00B05E64" w:rsidRDefault="00B05E64" w:rsidP="004441FC">
      <w:pPr>
        <w:pStyle w:val="ListParagraph"/>
        <w:numPr>
          <w:ilvl w:val="1"/>
          <w:numId w:val="173"/>
        </w:numPr>
      </w:pPr>
      <w:r>
        <w:t xml:space="preserve">Set with the </w:t>
      </w:r>
      <w:r w:rsidR="0006297D">
        <w:t>-</w:t>
      </w:r>
      <w:r w:rsidRPr="008F2CD2">
        <w:rPr>
          <w:i/>
        </w:rPr>
        <w:t>-</w:t>
      </w:r>
      <w:r w:rsidRPr="004441FC">
        <w:rPr>
          <w:i/>
        </w:rPr>
        <w:t>increment</w:t>
      </w:r>
      <w:r>
        <w:t xml:space="preserve"> </w:t>
      </w:r>
      <w:r w:rsidR="00AF71C2">
        <w:t>or</w:t>
      </w:r>
      <w:r>
        <w:t xml:space="preserve"> </w:t>
      </w:r>
      <w:r w:rsidR="0006297D">
        <w:t>-</w:t>
      </w:r>
      <w:r w:rsidRPr="008F2CD2">
        <w:rPr>
          <w:i/>
        </w:rPr>
        <w:t>-</w:t>
      </w:r>
      <w:r w:rsidRPr="004441FC">
        <w:rPr>
          <w:i/>
        </w:rPr>
        <w:t>filesize</w:t>
      </w:r>
      <w:r>
        <w:t xml:space="preserve"> options</w:t>
      </w:r>
    </w:p>
    <w:p w14:paraId="7D585210" w14:textId="105BDB39" w:rsidR="00775B6E" w:rsidRDefault="00AB4B50" w:rsidP="004441FC">
      <w:pPr>
        <w:pStyle w:val="ListParagraph"/>
        <w:numPr>
          <w:ilvl w:val="0"/>
          <w:numId w:val="173"/>
        </w:numPr>
      </w:pPr>
      <w:r>
        <w:t>H5F_ACS_</w:t>
      </w:r>
      <w:r w:rsidR="00CD6928">
        <w:t>NULL_FSM_ADDR</w:t>
      </w:r>
      <w:r w:rsidRPr="00AB4B50">
        <w:t>_NAM</w:t>
      </w:r>
      <w:r>
        <w:t>E</w:t>
      </w:r>
      <w:r w:rsidR="00CD6928">
        <w:t xml:space="preserve"> </w:t>
      </w:r>
    </w:p>
    <w:p w14:paraId="18BBA75A" w14:textId="1C770525" w:rsidR="00B05E64" w:rsidRDefault="00B05E64" w:rsidP="004441FC">
      <w:pPr>
        <w:pStyle w:val="ListParagraph"/>
        <w:numPr>
          <w:ilvl w:val="1"/>
          <w:numId w:val="173"/>
        </w:numPr>
      </w:pPr>
      <w:r>
        <w:t xml:space="preserve">Set with the </w:t>
      </w:r>
      <w:r w:rsidR="0006297D">
        <w:t>-</w:t>
      </w:r>
      <w:r w:rsidRPr="008F2CD2">
        <w:rPr>
          <w:i/>
        </w:rPr>
        <w:t>-</w:t>
      </w:r>
      <w:r w:rsidRPr="004441FC">
        <w:rPr>
          <w:i/>
        </w:rPr>
        <w:t>increment</w:t>
      </w:r>
      <w:r>
        <w:t xml:space="preserve"> option</w:t>
      </w:r>
    </w:p>
    <w:p w14:paraId="653B6E89" w14:textId="3B53AC0F" w:rsidR="00AB4B50" w:rsidRDefault="004019E9" w:rsidP="004441FC">
      <w:r>
        <w:t>When t</w:t>
      </w:r>
      <w:r w:rsidR="00AE3B18">
        <w:t xml:space="preserve">he </w:t>
      </w:r>
      <w:r w:rsidR="00AB4B50">
        <w:t xml:space="preserve">library </w:t>
      </w:r>
      <w:r>
        <w:t xml:space="preserve">opens the file, it </w:t>
      </w:r>
      <w:r w:rsidR="00AE3B18">
        <w:t xml:space="preserve">will </w:t>
      </w:r>
      <w:r w:rsidR="00AB4B50">
        <w:t>do the following:</w:t>
      </w:r>
    </w:p>
    <w:p w14:paraId="6E51C7B7" w14:textId="77777777" w:rsidR="00AE3B18" w:rsidRDefault="00AE3B18" w:rsidP="004441FC">
      <w:pPr>
        <w:pStyle w:val="ListParagraph"/>
        <w:numPr>
          <w:ilvl w:val="0"/>
          <w:numId w:val="172"/>
        </w:numPr>
      </w:pPr>
      <w:r>
        <w:t>When the file has persistent free-space managers:</w:t>
      </w:r>
    </w:p>
    <w:p w14:paraId="64C3F22F" w14:textId="1A9D21D1" w:rsidR="00AB4B50" w:rsidRPr="00846CCC" w:rsidRDefault="00AB4B50" w:rsidP="004441FC">
      <w:pPr>
        <w:pStyle w:val="ListParagraph"/>
        <w:numPr>
          <w:ilvl w:val="1"/>
          <w:numId w:val="172"/>
        </w:numPr>
      </w:pPr>
      <w:r>
        <w:t xml:space="preserve">It is possible that the crashed file has outdated </w:t>
      </w:r>
      <w:r w:rsidR="00AE3B18">
        <w:t xml:space="preserve">free-space </w:t>
      </w:r>
      <w:r>
        <w:t xml:space="preserve">info and might create an inconsistent state </w:t>
      </w:r>
      <w:r w:rsidR="00AE3B18">
        <w:t>when</w:t>
      </w:r>
      <w:r>
        <w:t xml:space="preserve"> loading the free-space managers</w:t>
      </w:r>
      <w:r w:rsidR="001E2C58">
        <w:t xml:space="preserve"> and when using the free-space recorded in the managers</w:t>
      </w:r>
      <w:r>
        <w:t>.</w:t>
      </w:r>
      <w:r w:rsidR="00AE3B18">
        <w:t xml:space="preserve">  </w:t>
      </w:r>
      <w:r w:rsidR="004574BB">
        <w:t>If</w:t>
      </w:r>
      <w:r w:rsidR="00AE3B18">
        <w:t xml:space="preserve"> </w:t>
      </w:r>
      <w:r w:rsidR="003C707F">
        <w:t xml:space="preserve">the H5F_ACS_NULL_FSM_ADDR_NAME </w:t>
      </w:r>
      <w:r w:rsidR="00AE3B18">
        <w:t>property</w:t>
      </w:r>
      <w:r w:rsidR="004574BB">
        <w:t xml:space="preserve"> is set</w:t>
      </w:r>
      <w:r w:rsidR="00AE3B18">
        <w:t xml:space="preserve">, the library will </w:t>
      </w:r>
      <w:r>
        <w:t>nullify the free-space managers’ addresses</w:t>
      </w:r>
      <w:r w:rsidR="00AE3B18">
        <w:t xml:space="preserve"> stored in the superblock extension FSINFO message, thus dropping all free-space info to the floor </w:t>
      </w:r>
      <w:r>
        <w:t>to avoid possible confusion and inconsistency.</w:t>
      </w:r>
    </w:p>
    <w:p w14:paraId="2C15DC32" w14:textId="6E068DCB" w:rsidR="00AB4B50" w:rsidRDefault="001B329B" w:rsidP="004441FC">
      <w:pPr>
        <w:pStyle w:val="ListParagraph"/>
        <w:numPr>
          <w:ilvl w:val="0"/>
          <w:numId w:val="172"/>
        </w:numPr>
      </w:pPr>
      <w:r>
        <w:t xml:space="preserve">When the file’s </w:t>
      </w:r>
      <w:r w:rsidR="0000630D">
        <w:t xml:space="preserve">stored EOA is greater than the </w:t>
      </w:r>
      <w:r w:rsidR="00824254">
        <w:t>actual EOF</w:t>
      </w:r>
      <w:r>
        <w:t>:</w:t>
      </w:r>
    </w:p>
    <w:p w14:paraId="4831458F" w14:textId="22E82E56" w:rsidR="001B329B" w:rsidRPr="00566BBE" w:rsidRDefault="001B329B" w:rsidP="004441FC">
      <w:pPr>
        <w:pStyle w:val="ListParagraph"/>
        <w:numPr>
          <w:ilvl w:val="1"/>
          <w:numId w:val="172"/>
        </w:numPr>
      </w:pPr>
      <w:r>
        <w:lastRenderedPageBreak/>
        <w:t xml:space="preserve">The library has an existing check </w:t>
      </w:r>
      <w:r w:rsidR="00986795">
        <w:t>on whether</w:t>
      </w:r>
      <w:r>
        <w:t xml:space="preserve"> the file’s </w:t>
      </w:r>
      <w:r w:rsidR="0000630D">
        <w:t xml:space="preserve">stored EOA is greater than the </w:t>
      </w:r>
      <w:r>
        <w:t>actual EOF</w:t>
      </w:r>
      <w:r w:rsidR="00986795">
        <w:t xml:space="preserve">. It </w:t>
      </w:r>
      <w:r w:rsidR="00824254">
        <w:t>will return error saying the file is truncated</w:t>
      </w:r>
      <w:r w:rsidR="00C21FCF">
        <w:t xml:space="preserve"> if the check is true</w:t>
      </w:r>
      <w:r w:rsidR="00824254">
        <w:t>.</w:t>
      </w:r>
      <w:r>
        <w:t xml:space="preserve"> </w:t>
      </w:r>
      <w:r w:rsidR="00824254">
        <w:t xml:space="preserve">  </w:t>
      </w:r>
      <w:r w:rsidR="004574BB">
        <w:t>If the</w:t>
      </w:r>
      <w:r w:rsidR="00824254">
        <w:t xml:space="preserve"> </w:t>
      </w:r>
      <w:r w:rsidR="003C707F" w:rsidRPr="00CD6928">
        <w:t>H5F_ACS_SKIP_EOF_CHECK_</w:t>
      </w:r>
      <w:r w:rsidR="003C707F">
        <w:t xml:space="preserve">NAME </w:t>
      </w:r>
      <w:r w:rsidR="00824254">
        <w:t>prop</w:t>
      </w:r>
      <w:r w:rsidR="0000630D">
        <w:t>erty</w:t>
      </w:r>
      <w:r w:rsidR="00710753">
        <w:t xml:space="preserve"> is set</w:t>
      </w:r>
      <w:r w:rsidR="0000630D">
        <w:t xml:space="preserve">, the library will skip this </w:t>
      </w:r>
      <w:r w:rsidR="00824254">
        <w:t>check so as to a</w:t>
      </w:r>
      <w:r w:rsidR="0000630D">
        <w:t xml:space="preserve">llow the tool to </w:t>
      </w:r>
      <w:r w:rsidR="003C707F">
        <w:t xml:space="preserve">print out or </w:t>
      </w:r>
      <w:r w:rsidR="0032129C">
        <w:t>increment</w:t>
      </w:r>
      <w:r w:rsidR="0000630D">
        <w:t xml:space="preserve"> the EOA</w:t>
      </w:r>
      <w:r w:rsidR="00824254">
        <w:t>.</w:t>
      </w:r>
    </w:p>
    <w:p w14:paraId="24FCF84C" w14:textId="5C8ED4F9" w:rsidR="005F212A" w:rsidRPr="005F212A" w:rsidRDefault="00374424">
      <w:pPr>
        <w:pStyle w:val="Heading1"/>
      </w:pPr>
      <w:r>
        <w:t>Additions to the</w:t>
      </w:r>
      <w:r w:rsidR="005E5CE9">
        <w:t xml:space="preserve"> </w:t>
      </w:r>
      <w:r w:rsidR="00E77532">
        <w:t>API</w:t>
      </w:r>
      <w:r w:rsidR="001D7326">
        <w:t xml:space="preserve">  </w:t>
      </w:r>
    </w:p>
    <w:p w14:paraId="6DC276AC" w14:textId="59229A04" w:rsidR="001B41E5" w:rsidRDefault="001B41E5" w:rsidP="005E5CE9">
      <w:r>
        <w:t xml:space="preserve">We </w:t>
      </w:r>
      <w:r w:rsidR="00600F73">
        <w:t xml:space="preserve">will </w:t>
      </w:r>
      <w:r>
        <w:t>introduce two new public routines</w:t>
      </w:r>
      <w:r w:rsidR="00374424">
        <w:t xml:space="preserve">, which </w:t>
      </w:r>
      <w:r w:rsidR="00E77532">
        <w:t>will</w:t>
      </w:r>
      <w:r w:rsidR="0032129C">
        <w:t xml:space="preserve"> be used by the tool.</w:t>
      </w:r>
    </w:p>
    <w:p w14:paraId="3708019F" w14:textId="19AB61CD" w:rsidR="00E77532" w:rsidRDefault="0032129C" w:rsidP="004441FC">
      <w:pPr>
        <w:pStyle w:val="Heading2"/>
      </w:pPr>
      <w:r>
        <w:t>H5Fincrement</w:t>
      </w:r>
      <w:r w:rsidR="00E77532" w:rsidRPr="00CF13CC">
        <w:t>_</w:t>
      </w:r>
      <w:proofErr w:type="gramStart"/>
      <w:r>
        <w:t>filesize</w:t>
      </w:r>
      <w:r w:rsidR="00E77532" w:rsidRPr="00CF13CC">
        <w:t>(</w:t>
      </w:r>
      <w:proofErr w:type="gramEnd"/>
      <w:r w:rsidR="00E77532">
        <w:t xml:space="preserve">hid_t </w:t>
      </w:r>
      <w:r w:rsidR="00E77532" w:rsidRPr="00CF13CC">
        <w:t xml:space="preserve">fid, hsize_t </w:t>
      </w:r>
      <w:r>
        <w:t>increment</w:t>
      </w:r>
      <w:r w:rsidR="00E77532" w:rsidRPr="00CF13CC">
        <w:t>)</w:t>
      </w:r>
    </w:p>
    <w:p w14:paraId="1EEBF172" w14:textId="180A0CEE" w:rsidR="00E77532" w:rsidRDefault="00E77532" w:rsidP="004441FC">
      <w:r>
        <w:t>This routine s</w:t>
      </w:r>
      <w:r w:rsidRPr="00B55350">
        <w:t>et</w:t>
      </w:r>
      <w:r>
        <w:t>s</w:t>
      </w:r>
      <w:r w:rsidRPr="00B55350">
        <w:t xml:space="preserve"> the file’s </w:t>
      </w:r>
      <w:r w:rsidR="00374424">
        <w:t>EOA</w:t>
      </w:r>
      <w:r w:rsidRPr="00B55350">
        <w:t xml:space="preserve"> to the maximum of (EOA, EOF) +</w:t>
      </w:r>
      <w:r w:rsidRPr="00E77532">
        <w:rPr>
          <w:i/>
        </w:rPr>
        <w:t xml:space="preserve"> </w:t>
      </w:r>
      <w:r w:rsidR="0032129C">
        <w:rPr>
          <w:i/>
        </w:rPr>
        <w:t>increment</w:t>
      </w:r>
      <w:r>
        <w:t>.</w:t>
      </w:r>
      <w:r w:rsidR="0032129C">
        <w:t xml:space="preserve">  </w:t>
      </w:r>
    </w:p>
    <w:p w14:paraId="4998419A" w14:textId="62BFD5E3" w:rsidR="00E77532" w:rsidRDefault="00E77532" w:rsidP="004441FC">
      <w:r>
        <w:t>The parameters are:</w:t>
      </w:r>
    </w:p>
    <w:p w14:paraId="2C9B740D" w14:textId="79E327FC" w:rsidR="00E77532" w:rsidRDefault="00374424" w:rsidP="004441FC">
      <w:pPr>
        <w:pStyle w:val="ListParagraph"/>
        <w:numPr>
          <w:ilvl w:val="0"/>
          <w:numId w:val="169"/>
        </w:numPr>
      </w:pPr>
      <w:proofErr w:type="gramStart"/>
      <w:r w:rsidRPr="004441FC">
        <w:rPr>
          <w:i/>
        </w:rPr>
        <w:t>f</w:t>
      </w:r>
      <w:r w:rsidR="00E77532" w:rsidRPr="004441FC">
        <w:rPr>
          <w:i/>
        </w:rPr>
        <w:t>id</w:t>
      </w:r>
      <w:proofErr w:type="gramEnd"/>
      <w:r>
        <w:t>: the file identifier</w:t>
      </w:r>
    </w:p>
    <w:p w14:paraId="41F40F41" w14:textId="265AFE90" w:rsidR="00374424" w:rsidRDefault="0032129C" w:rsidP="004441FC">
      <w:pPr>
        <w:pStyle w:val="ListParagraph"/>
        <w:numPr>
          <w:ilvl w:val="0"/>
          <w:numId w:val="169"/>
        </w:numPr>
      </w:pPr>
      <w:proofErr w:type="gramStart"/>
      <w:r>
        <w:rPr>
          <w:i/>
        </w:rPr>
        <w:t>increment</w:t>
      </w:r>
      <w:proofErr w:type="gramEnd"/>
      <w:r w:rsidR="00374424">
        <w:t>: the number of bytes to be added to the maximum of (EOA, EOF)</w:t>
      </w:r>
    </w:p>
    <w:p w14:paraId="566BB46D" w14:textId="0B5FB4D7" w:rsidR="00CD6928" w:rsidRDefault="00600F73" w:rsidP="004441FC">
      <w:r>
        <w:t>Note that t</w:t>
      </w:r>
      <w:r w:rsidR="00CD6928">
        <w:t>his routine will only work for virtual file drivers that are SWMR-compatible.</w:t>
      </w:r>
    </w:p>
    <w:p w14:paraId="6EB23093" w14:textId="626AB10A" w:rsidR="005E5CE9" w:rsidRDefault="005E5CE9" w:rsidP="004441FC">
      <w:pPr>
        <w:pStyle w:val="Heading2"/>
      </w:pPr>
      <w:r w:rsidRPr="00CF13CC">
        <w:t>H5Fget_</w:t>
      </w:r>
      <w:proofErr w:type="gramStart"/>
      <w:r w:rsidRPr="00CF13CC">
        <w:t>eoa(</w:t>
      </w:r>
      <w:proofErr w:type="gramEnd"/>
      <w:r w:rsidR="00374424">
        <w:t xml:space="preserve">hid_t </w:t>
      </w:r>
      <w:r w:rsidRPr="00CF13CC">
        <w:t>fid, haddr_t *eoa)</w:t>
      </w:r>
    </w:p>
    <w:p w14:paraId="3216C3B2" w14:textId="5DB18757" w:rsidR="00374424" w:rsidRDefault="00374424">
      <w:r>
        <w:t>This routine retrieves the file’s EOA and returns</w:t>
      </w:r>
      <w:r w:rsidR="00F959C4">
        <w:t xml:space="preserve"> it</w:t>
      </w:r>
      <w:r>
        <w:t xml:space="preserve"> in the parameter </w:t>
      </w:r>
      <w:r w:rsidRPr="004441FC">
        <w:rPr>
          <w:i/>
        </w:rPr>
        <w:t>eoa</w:t>
      </w:r>
      <w:r>
        <w:t>.</w:t>
      </w:r>
    </w:p>
    <w:p w14:paraId="71253CBF" w14:textId="6D30660A" w:rsidR="00374424" w:rsidRDefault="00374424">
      <w:r>
        <w:t>The parameters are:</w:t>
      </w:r>
    </w:p>
    <w:p w14:paraId="530692C3" w14:textId="77777777" w:rsidR="00374424" w:rsidRDefault="00374424" w:rsidP="00374424">
      <w:pPr>
        <w:pStyle w:val="ListParagraph"/>
        <w:numPr>
          <w:ilvl w:val="0"/>
          <w:numId w:val="169"/>
        </w:numPr>
      </w:pPr>
      <w:proofErr w:type="gramStart"/>
      <w:r w:rsidRPr="00B55350">
        <w:rPr>
          <w:i/>
        </w:rPr>
        <w:t>fid</w:t>
      </w:r>
      <w:proofErr w:type="gramEnd"/>
      <w:r>
        <w:t>: the file identifier</w:t>
      </w:r>
    </w:p>
    <w:p w14:paraId="3A9E7D0E" w14:textId="7EA21002" w:rsidR="00374424" w:rsidRDefault="00374424" w:rsidP="004441FC">
      <w:pPr>
        <w:pStyle w:val="ListParagraph"/>
        <w:numPr>
          <w:ilvl w:val="0"/>
          <w:numId w:val="169"/>
        </w:numPr>
      </w:pPr>
      <w:proofErr w:type="gramStart"/>
      <w:r>
        <w:rPr>
          <w:i/>
        </w:rPr>
        <w:t>eoa</w:t>
      </w:r>
      <w:proofErr w:type="gramEnd"/>
      <w:r>
        <w:t>: the file’s EOA</w:t>
      </w:r>
    </w:p>
    <w:p w14:paraId="328C2AA2" w14:textId="404668A1" w:rsidR="00563044" w:rsidRPr="00374424" w:rsidRDefault="00600F73">
      <w:r>
        <w:t xml:space="preserve">Note that </w:t>
      </w:r>
      <w:r w:rsidR="00710753">
        <w:t>t</w:t>
      </w:r>
      <w:r w:rsidR="00563044">
        <w:t>his routine will only work for virtual file drivers that are SWMR-compatible.</w:t>
      </w:r>
    </w:p>
    <w:p w14:paraId="0940780C" w14:textId="094A1E2C" w:rsidR="001B41E5" w:rsidRDefault="001B41E5" w:rsidP="004441FC">
      <w:pPr>
        <w:pStyle w:val="Heading1"/>
      </w:pPr>
      <w:r>
        <w:t>Testing</w:t>
      </w:r>
    </w:p>
    <w:p w14:paraId="0F41D372" w14:textId="7C599B3D" w:rsidR="00CC286A" w:rsidRDefault="00CC286A" w:rsidP="004441FC">
      <w:pPr>
        <w:pStyle w:val="ListParagraph"/>
        <w:numPr>
          <w:ilvl w:val="0"/>
          <w:numId w:val="170"/>
        </w:numPr>
      </w:pPr>
      <w:r>
        <w:t>Add tests to</w:t>
      </w:r>
      <w:r w:rsidR="00CC6B61">
        <w:t xml:space="preserve"> </w:t>
      </w:r>
      <w:r w:rsidR="00CC6B61" w:rsidRPr="004441FC">
        <w:rPr>
          <w:i/>
        </w:rPr>
        <w:t>tools/test/misc/</w:t>
      </w:r>
      <w:r w:rsidRPr="004441FC">
        <w:rPr>
          <w:i/>
        </w:rPr>
        <w:t xml:space="preserve">testh5clear.sh.in </w:t>
      </w:r>
      <w:r w:rsidR="00A72015">
        <w:t xml:space="preserve">to verify the expected output from </w:t>
      </w:r>
      <w:r w:rsidR="00CC6B61">
        <w:t>the tool’s two</w:t>
      </w:r>
      <w:r>
        <w:t xml:space="preserve"> new options</w:t>
      </w:r>
      <w:r w:rsidR="00A72015">
        <w:t xml:space="preserve">.  </w:t>
      </w:r>
      <w:r w:rsidR="00EA6B77">
        <w:t xml:space="preserve"> </w:t>
      </w:r>
    </w:p>
    <w:p w14:paraId="638D3933" w14:textId="6749DFD8" w:rsidR="00A72015" w:rsidRDefault="00A72015" w:rsidP="004441FC">
      <w:pPr>
        <w:pStyle w:val="ListParagraph"/>
        <w:numPr>
          <w:ilvl w:val="0"/>
          <w:numId w:val="170"/>
        </w:numPr>
      </w:pPr>
      <w:r>
        <w:t xml:space="preserve">Add tests to </w:t>
      </w:r>
      <w:r w:rsidRPr="00B55350">
        <w:rPr>
          <w:i/>
        </w:rPr>
        <w:t>test/tfile.c</w:t>
      </w:r>
      <w:r>
        <w:rPr>
          <w:i/>
        </w:rPr>
        <w:t xml:space="preserve"> </w:t>
      </w:r>
      <w:r>
        <w:t>to verify the expected output from the two new public routines.</w:t>
      </w:r>
    </w:p>
    <w:p w14:paraId="4A83C071" w14:textId="38128472" w:rsidR="00A72015" w:rsidRDefault="00B168A9" w:rsidP="004441FC">
      <w:pPr>
        <w:pStyle w:val="ListParagraph"/>
        <w:numPr>
          <w:ilvl w:val="0"/>
          <w:numId w:val="170"/>
        </w:numPr>
      </w:pPr>
      <w:r>
        <w:t>T</w:t>
      </w:r>
      <w:r w:rsidR="00B4357A">
        <w:t>est files to use for testing</w:t>
      </w:r>
      <w:r w:rsidR="001634F0">
        <w:t xml:space="preserve"> (see </w:t>
      </w:r>
      <w:r w:rsidR="001634F0" w:rsidRPr="004441FC">
        <w:rPr>
          <w:i/>
        </w:rPr>
        <w:t>test/misc/h5clear_gentest.c</w:t>
      </w:r>
      <w:r w:rsidR="001634F0">
        <w:t xml:space="preserve"> for details)</w:t>
      </w:r>
      <w:r w:rsidR="001D352A">
        <w:t>:</w:t>
      </w:r>
    </w:p>
    <w:p w14:paraId="66B2BC22" w14:textId="77777777" w:rsidR="00563044" w:rsidRDefault="00563044" w:rsidP="00563044">
      <w:pPr>
        <w:pStyle w:val="ListParagraph"/>
        <w:numPr>
          <w:ilvl w:val="1"/>
          <w:numId w:val="170"/>
        </w:numPr>
      </w:pPr>
      <w:r>
        <w:t xml:space="preserve">Generate HDF5 files with/without persisting free-space and with/without user block.  Then write different EOA values  (smaller or greater than EOF) to the stored EOA location. </w:t>
      </w:r>
    </w:p>
    <w:p w14:paraId="538473B8" w14:textId="6876A7FB" w:rsidR="00956A7F" w:rsidRDefault="00563044" w:rsidP="004441FC">
      <w:pPr>
        <w:pStyle w:val="ListParagraph"/>
        <w:numPr>
          <w:ilvl w:val="1"/>
          <w:numId w:val="170"/>
        </w:numPr>
      </w:pPr>
      <w:r>
        <w:t xml:space="preserve">Generate an HDF5 file based on the </w:t>
      </w:r>
      <w:r w:rsidR="001D352A">
        <w:t xml:space="preserve">user-supplied test file attached to the jira issue HDFFV-10347: </w:t>
      </w:r>
      <w:r w:rsidR="00956A7F" w:rsidRPr="00956A7F">
        <w:t>TEST_CPS_PF1_QVAL_sdn_archiver_1512642969571559452.h5</w:t>
      </w:r>
      <w:r w:rsidR="008C7064">
        <w:t>.  This test file has an EOA stored in the superblock that is less than the EOF.</w:t>
      </w:r>
      <w:r w:rsidR="00B168A9">
        <w:t xml:space="preserve">  </w:t>
      </w:r>
    </w:p>
    <w:p w14:paraId="549EB285" w14:textId="6F12D5ED" w:rsidR="0032129C" w:rsidRDefault="0009143F" w:rsidP="004441FC">
      <w:pPr>
        <w:pStyle w:val="ListParagraph"/>
        <w:numPr>
          <w:ilvl w:val="1"/>
          <w:numId w:val="170"/>
        </w:numPr>
      </w:pPr>
      <w:r>
        <w:t xml:space="preserve">Generate </w:t>
      </w:r>
      <w:r w:rsidR="00563044">
        <w:t>an HDF5 file</w:t>
      </w:r>
      <w:r>
        <w:t xml:space="preserve"> with persisting free-space and then just exit without </w:t>
      </w:r>
      <w:r w:rsidR="001634F0">
        <w:t xml:space="preserve">flushing and </w:t>
      </w:r>
      <w:r>
        <w:t>closi</w:t>
      </w:r>
      <w:r w:rsidR="001634F0">
        <w:t>ng the file</w:t>
      </w:r>
      <w:r>
        <w:t>.</w:t>
      </w:r>
    </w:p>
    <w:p w14:paraId="69B121DD" w14:textId="77777777" w:rsidR="00F3329C" w:rsidRDefault="00F3329C">
      <w:pPr>
        <w:pStyle w:val="Heading"/>
      </w:pPr>
      <w:r>
        <w:t>Revision History</w:t>
      </w:r>
    </w:p>
    <w:p w14:paraId="4B6D1AAA" w14:textId="77777777" w:rsidR="00F3329C" w:rsidRPr="00401C14" w:rsidRDefault="00F3329C" w:rsidP="00F3329C">
      <w:pPr>
        <w:rPr>
          <w:i/>
        </w:rPr>
      </w:pP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780670" w:rsidRPr="009D6CFF" w14:paraId="6C87FACF" w14:textId="77777777">
        <w:trPr>
          <w:jc w:val="center"/>
        </w:trPr>
        <w:tc>
          <w:tcPr>
            <w:tcW w:w="2337" w:type="dxa"/>
          </w:tcPr>
          <w:p w14:paraId="33A4BD81" w14:textId="078B38BA" w:rsidR="00780670" w:rsidRDefault="00566BBE">
            <w:pPr>
              <w:jc w:val="left"/>
              <w:rPr>
                <w:rFonts w:eastAsiaTheme="majorEastAsia" w:cstheme="majorBidi"/>
                <w:i/>
                <w:color w:val="404040" w:themeColor="text1" w:themeTint="BF"/>
                <w:szCs w:val="20"/>
              </w:rPr>
            </w:pPr>
            <w:r>
              <w:rPr>
                <w:i/>
              </w:rPr>
              <w:t>February</w:t>
            </w:r>
            <w:r w:rsidR="0093377F">
              <w:rPr>
                <w:i/>
              </w:rPr>
              <w:t xml:space="preserve"> </w:t>
            </w:r>
            <w:r w:rsidR="009429FF">
              <w:rPr>
                <w:i/>
              </w:rPr>
              <w:t>22</w:t>
            </w:r>
            <w:r w:rsidR="00780670">
              <w:rPr>
                <w:i/>
              </w:rPr>
              <w:t>, 201</w:t>
            </w:r>
            <w:r w:rsidR="005E5CE9">
              <w:rPr>
                <w:i/>
              </w:rPr>
              <w:t>8</w:t>
            </w:r>
          </w:p>
        </w:tc>
        <w:tc>
          <w:tcPr>
            <w:tcW w:w="7743" w:type="dxa"/>
          </w:tcPr>
          <w:p w14:paraId="5206DE38" w14:textId="036B5CC5" w:rsidR="00780670" w:rsidRDefault="00780670" w:rsidP="004441FC">
            <w:pPr>
              <w:jc w:val="left"/>
              <w:rPr>
                <w:rFonts w:eastAsiaTheme="majorEastAsia" w:cstheme="majorBidi"/>
                <w:b/>
                <w:bCs/>
                <w:i/>
                <w:iCs/>
                <w:color w:val="262626" w:themeColor="text1" w:themeTint="D9"/>
                <w:szCs w:val="16"/>
              </w:rPr>
            </w:pPr>
            <w:r>
              <w:t xml:space="preserve">Version 0 – </w:t>
            </w:r>
            <w:r w:rsidR="005E5CE9">
              <w:t>Initial draft</w:t>
            </w:r>
          </w:p>
        </w:tc>
      </w:tr>
      <w:tr w:rsidR="00563044" w:rsidRPr="009D6CFF" w14:paraId="122644FD" w14:textId="77777777">
        <w:trPr>
          <w:jc w:val="center"/>
        </w:trPr>
        <w:tc>
          <w:tcPr>
            <w:tcW w:w="2337" w:type="dxa"/>
          </w:tcPr>
          <w:p w14:paraId="515BB052" w14:textId="61315A3A" w:rsidR="00563044" w:rsidDel="0093377F" w:rsidRDefault="00563044">
            <w:pPr>
              <w:jc w:val="left"/>
              <w:rPr>
                <w:i/>
              </w:rPr>
            </w:pPr>
            <w:r>
              <w:rPr>
                <w:i/>
              </w:rPr>
              <w:t>April 20, 2018</w:t>
            </w:r>
          </w:p>
        </w:tc>
        <w:tc>
          <w:tcPr>
            <w:tcW w:w="7743" w:type="dxa"/>
          </w:tcPr>
          <w:p w14:paraId="45881F51" w14:textId="0559DB11" w:rsidR="00563044" w:rsidRDefault="00563044">
            <w:pPr>
              <w:jc w:val="left"/>
            </w:pPr>
            <w:r>
              <w:t>Version 1—revised according to implementation</w:t>
            </w:r>
          </w:p>
        </w:tc>
      </w:tr>
    </w:tbl>
    <w:p w14:paraId="5146682C" w14:textId="28245A02" w:rsidR="00E41201" w:rsidRPr="00D515DE" w:rsidRDefault="00E41201"/>
    <w:sectPr w:rsidR="00E41201" w:rsidRPr="00D515DE" w:rsidSect="00F3329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77B07" w14:textId="77777777" w:rsidR="004574BB" w:rsidRDefault="004574BB" w:rsidP="00F3329C">
      <w:r>
        <w:separator/>
      </w:r>
    </w:p>
  </w:endnote>
  <w:endnote w:type="continuationSeparator" w:id="0">
    <w:p w14:paraId="26D12B03" w14:textId="77777777" w:rsidR="004574BB" w:rsidRDefault="004574BB" w:rsidP="00F3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5659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53CE533" w14:textId="77777777" w:rsidR="004574BB" w:rsidRDefault="004574BB">
            <w:pPr>
              <w:pStyle w:val="Foo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4441FC">
              <w:rPr>
                <w:b/>
                <w:noProof/>
              </w:rPr>
              <w:t>2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4441FC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6C31CE29" w14:textId="77777777" w:rsidR="004574BB" w:rsidRDefault="004574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6FB37AFC" w14:textId="77777777" w:rsidR="004574BB" w:rsidRDefault="004574BB" w:rsidP="00F3329C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A27CC97" wp14:editId="03E073E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441FC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4441FC">
              <w:fldChar w:fldCharType="begin"/>
            </w:r>
            <w:r w:rsidR="004441FC">
              <w:instrText xml:space="preserve"> NUMPAGES  </w:instrText>
            </w:r>
            <w:r w:rsidR="004441FC">
              <w:fldChar w:fldCharType="separate"/>
            </w:r>
            <w:r w:rsidR="004441FC">
              <w:rPr>
                <w:noProof/>
              </w:rPr>
              <w:t>4</w:t>
            </w:r>
            <w:r w:rsidR="004441FC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AC8F6" w14:textId="77777777" w:rsidR="004574BB" w:rsidRDefault="004574BB" w:rsidP="00F3329C">
      <w:r>
        <w:separator/>
      </w:r>
    </w:p>
  </w:footnote>
  <w:footnote w:type="continuationSeparator" w:id="0">
    <w:p w14:paraId="29702BF3" w14:textId="77777777" w:rsidR="004574BB" w:rsidRDefault="004574BB" w:rsidP="00F332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706A4" w14:textId="0EB89565" w:rsidR="004574BB" w:rsidRDefault="004574BB" w:rsidP="00F3329C">
    <w:pPr>
      <w:pStyle w:val="THGHeader2"/>
    </w:pPr>
    <w:r>
      <w:t>April 20, 2018</w:t>
    </w:r>
    <w:r>
      <w:ptab w:relativeTo="margin" w:alignment="center" w:leader="none"/>
    </w:r>
    <w:r>
      <w:ptab w:relativeTo="margin" w:alignment="right" w:leader="none"/>
    </w:r>
    <w:r>
      <w:t>RFC THG 2018-01-25.v1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DA4D1" w14:textId="158C8C2D" w:rsidR="004574BB" w:rsidRPr="006D4EA4" w:rsidRDefault="004574BB" w:rsidP="00F3329C">
    <w:pPr>
      <w:pStyle w:val="THGHeader"/>
    </w:pPr>
    <w:r>
      <w:t>April 20, 2018</w:t>
    </w:r>
    <w:r>
      <w:ptab w:relativeTo="margin" w:alignment="center" w:leader="none"/>
    </w:r>
    <w:r>
      <w:ptab w:relativeTo="margin" w:alignment="right" w:leader="none"/>
    </w:r>
    <w:r>
      <w:t>RFC THG 2018-01-25.v1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03288E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D521C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8107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99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82684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1B38FE"/>
    <w:multiLevelType w:val="hybridMultilevel"/>
    <w:tmpl w:val="55482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17A582E"/>
    <w:multiLevelType w:val="hybridMultilevel"/>
    <w:tmpl w:val="572A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D032A"/>
    <w:multiLevelType w:val="hybridMultilevel"/>
    <w:tmpl w:val="1DD8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1C219B6"/>
    <w:multiLevelType w:val="hybridMultilevel"/>
    <w:tmpl w:val="2FCC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1E54A27"/>
    <w:multiLevelType w:val="hybridMultilevel"/>
    <w:tmpl w:val="F260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2A47781"/>
    <w:multiLevelType w:val="hybridMultilevel"/>
    <w:tmpl w:val="C15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3771B3B"/>
    <w:multiLevelType w:val="hybridMultilevel"/>
    <w:tmpl w:val="CE56764E"/>
    <w:lvl w:ilvl="0" w:tplc="04090013">
      <w:start w:val="1"/>
      <w:numFmt w:val="upp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05320A02"/>
    <w:multiLevelType w:val="hybridMultilevel"/>
    <w:tmpl w:val="21F4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BD51BA"/>
    <w:multiLevelType w:val="hybridMultilevel"/>
    <w:tmpl w:val="1ED4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7591A68"/>
    <w:multiLevelType w:val="multilevel"/>
    <w:tmpl w:val="F13075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07DE7E46"/>
    <w:multiLevelType w:val="hybridMultilevel"/>
    <w:tmpl w:val="0F5C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060AFD"/>
    <w:multiLevelType w:val="hybridMultilevel"/>
    <w:tmpl w:val="729E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991380D"/>
    <w:multiLevelType w:val="hybridMultilevel"/>
    <w:tmpl w:val="2DA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B617E2"/>
    <w:multiLevelType w:val="hybridMultilevel"/>
    <w:tmpl w:val="CF266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AB861F2"/>
    <w:multiLevelType w:val="hybridMultilevel"/>
    <w:tmpl w:val="A488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B5854A9"/>
    <w:multiLevelType w:val="hybridMultilevel"/>
    <w:tmpl w:val="4ED82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C346B59"/>
    <w:multiLevelType w:val="hybridMultilevel"/>
    <w:tmpl w:val="5D4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D4C4CAF"/>
    <w:multiLevelType w:val="hybridMultilevel"/>
    <w:tmpl w:val="33BE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DA46C32"/>
    <w:multiLevelType w:val="hybridMultilevel"/>
    <w:tmpl w:val="082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DEF4488"/>
    <w:multiLevelType w:val="hybridMultilevel"/>
    <w:tmpl w:val="D43A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8B12EC"/>
    <w:multiLevelType w:val="hybridMultilevel"/>
    <w:tmpl w:val="31FC0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E8C45FE"/>
    <w:multiLevelType w:val="hybridMultilevel"/>
    <w:tmpl w:val="C80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ED231C7"/>
    <w:multiLevelType w:val="hybridMultilevel"/>
    <w:tmpl w:val="A16E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21DFB"/>
    <w:multiLevelType w:val="hybridMultilevel"/>
    <w:tmpl w:val="E06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5F24"/>
    <w:multiLevelType w:val="hybridMultilevel"/>
    <w:tmpl w:val="63D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5B5857"/>
    <w:multiLevelType w:val="hybridMultilevel"/>
    <w:tmpl w:val="B616DA6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>
    <w:nsid w:val="12AD18B3"/>
    <w:multiLevelType w:val="hybridMultilevel"/>
    <w:tmpl w:val="B8E0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12FE58B2"/>
    <w:multiLevelType w:val="hybridMultilevel"/>
    <w:tmpl w:val="B71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38B77AC"/>
    <w:multiLevelType w:val="hybridMultilevel"/>
    <w:tmpl w:val="A740DD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146A4A63"/>
    <w:multiLevelType w:val="hybridMultilevel"/>
    <w:tmpl w:val="FD60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178D20CB"/>
    <w:multiLevelType w:val="hybridMultilevel"/>
    <w:tmpl w:val="66D2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7C926B2"/>
    <w:multiLevelType w:val="hybridMultilevel"/>
    <w:tmpl w:val="1BAC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17D56E95"/>
    <w:multiLevelType w:val="hybridMultilevel"/>
    <w:tmpl w:val="5296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7F2476B"/>
    <w:multiLevelType w:val="hybridMultilevel"/>
    <w:tmpl w:val="138EA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1B682A1A"/>
    <w:multiLevelType w:val="hybridMultilevel"/>
    <w:tmpl w:val="AB92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BA70DFB"/>
    <w:multiLevelType w:val="hybridMultilevel"/>
    <w:tmpl w:val="208CF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1CB6207C"/>
    <w:multiLevelType w:val="hybridMultilevel"/>
    <w:tmpl w:val="E8E6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E3167B9"/>
    <w:multiLevelType w:val="hybridMultilevel"/>
    <w:tmpl w:val="318C15D8"/>
    <w:lvl w:ilvl="0" w:tplc="D93E9C5E"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E892DFE"/>
    <w:multiLevelType w:val="hybridMultilevel"/>
    <w:tmpl w:val="373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1F88559F"/>
    <w:multiLevelType w:val="hybridMultilevel"/>
    <w:tmpl w:val="FD36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F8D1B11"/>
    <w:multiLevelType w:val="hybridMultilevel"/>
    <w:tmpl w:val="01125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0E238E8"/>
    <w:multiLevelType w:val="hybridMultilevel"/>
    <w:tmpl w:val="B0BC9FEC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2">
    <w:nsid w:val="214D4DCB"/>
    <w:multiLevelType w:val="hybridMultilevel"/>
    <w:tmpl w:val="700037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21642CFE"/>
    <w:multiLevelType w:val="hybridMultilevel"/>
    <w:tmpl w:val="773A5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194754F"/>
    <w:multiLevelType w:val="hybridMultilevel"/>
    <w:tmpl w:val="49327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21CD7674"/>
    <w:multiLevelType w:val="hybridMultilevel"/>
    <w:tmpl w:val="156C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27F1CEE"/>
    <w:multiLevelType w:val="hybridMultilevel"/>
    <w:tmpl w:val="1E0A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23A53574"/>
    <w:multiLevelType w:val="hybridMultilevel"/>
    <w:tmpl w:val="C82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47A0728"/>
    <w:multiLevelType w:val="hybridMultilevel"/>
    <w:tmpl w:val="967C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25A97400"/>
    <w:multiLevelType w:val="hybridMultilevel"/>
    <w:tmpl w:val="FF72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6037CD3"/>
    <w:multiLevelType w:val="hybridMultilevel"/>
    <w:tmpl w:val="E44A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6320AF8"/>
    <w:multiLevelType w:val="hybridMultilevel"/>
    <w:tmpl w:val="13E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8061E0C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3">
    <w:nsid w:val="290A1BAC"/>
    <w:multiLevelType w:val="hybridMultilevel"/>
    <w:tmpl w:val="9D62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9D764E2"/>
    <w:multiLevelType w:val="hybridMultilevel"/>
    <w:tmpl w:val="1BEA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A6D4722"/>
    <w:multiLevelType w:val="hybridMultilevel"/>
    <w:tmpl w:val="3AD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CA33758"/>
    <w:multiLevelType w:val="hybridMultilevel"/>
    <w:tmpl w:val="D1924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2F8A733C"/>
    <w:multiLevelType w:val="hybridMultilevel"/>
    <w:tmpl w:val="39DC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0142FAC"/>
    <w:multiLevelType w:val="hybridMultilevel"/>
    <w:tmpl w:val="2D58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1C6BDF"/>
    <w:multiLevelType w:val="hybridMultilevel"/>
    <w:tmpl w:val="8F5AE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01F5CCD"/>
    <w:multiLevelType w:val="hybridMultilevel"/>
    <w:tmpl w:val="EF98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0946481"/>
    <w:multiLevelType w:val="hybridMultilevel"/>
    <w:tmpl w:val="ED12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426198"/>
    <w:multiLevelType w:val="hybridMultilevel"/>
    <w:tmpl w:val="8318C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318C0D28"/>
    <w:multiLevelType w:val="hybridMultilevel"/>
    <w:tmpl w:val="F0E06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22917CB"/>
    <w:multiLevelType w:val="hybridMultilevel"/>
    <w:tmpl w:val="4AA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2937638"/>
    <w:multiLevelType w:val="hybridMultilevel"/>
    <w:tmpl w:val="1A0A6B1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6">
    <w:nsid w:val="333943A8"/>
    <w:multiLevelType w:val="hybridMultilevel"/>
    <w:tmpl w:val="729A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45966A4"/>
    <w:multiLevelType w:val="hybridMultilevel"/>
    <w:tmpl w:val="C8C6FD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36673AD7"/>
    <w:multiLevelType w:val="hybridMultilevel"/>
    <w:tmpl w:val="1AA471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7A579DB"/>
    <w:multiLevelType w:val="hybridMultilevel"/>
    <w:tmpl w:val="19E4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7BB34EE"/>
    <w:multiLevelType w:val="hybridMultilevel"/>
    <w:tmpl w:val="896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84B59A8"/>
    <w:multiLevelType w:val="hybridMultilevel"/>
    <w:tmpl w:val="7E7A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9AE125D"/>
    <w:multiLevelType w:val="hybridMultilevel"/>
    <w:tmpl w:val="5DA02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3A2E2E50"/>
    <w:multiLevelType w:val="hybridMultilevel"/>
    <w:tmpl w:val="F8DE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B090860"/>
    <w:multiLevelType w:val="hybridMultilevel"/>
    <w:tmpl w:val="9E80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BE56EEF"/>
    <w:multiLevelType w:val="hybridMultilevel"/>
    <w:tmpl w:val="472C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0B2BBA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7">
    <w:nsid w:val="3C8328DD"/>
    <w:multiLevelType w:val="hybridMultilevel"/>
    <w:tmpl w:val="C92A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E3717F9"/>
    <w:multiLevelType w:val="hybridMultilevel"/>
    <w:tmpl w:val="F8B25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EB039DA"/>
    <w:multiLevelType w:val="hybridMultilevel"/>
    <w:tmpl w:val="2F507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3F7F2ACA"/>
    <w:multiLevelType w:val="hybridMultilevel"/>
    <w:tmpl w:val="86D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FCD66EC"/>
    <w:multiLevelType w:val="hybridMultilevel"/>
    <w:tmpl w:val="8F36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02C0AAA"/>
    <w:multiLevelType w:val="hybridMultilevel"/>
    <w:tmpl w:val="B14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0F7AAC"/>
    <w:multiLevelType w:val="hybridMultilevel"/>
    <w:tmpl w:val="B8B8E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3316D7A"/>
    <w:multiLevelType w:val="hybridMultilevel"/>
    <w:tmpl w:val="559C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681D56"/>
    <w:multiLevelType w:val="hybridMultilevel"/>
    <w:tmpl w:val="36F49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464646B"/>
    <w:multiLevelType w:val="hybridMultilevel"/>
    <w:tmpl w:val="49D6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502182F"/>
    <w:multiLevelType w:val="hybridMultilevel"/>
    <w:tmpl w:val="E1A6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59060FF"/>
    <w:multiLevelType w:val="hybridMultilevel"/>
    <w:tmpl w:val="CBC6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5CD04C1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9366828"/>
    <w:multiLevelType w:val="hybridMultilevel"/>
    <w:tmpl w:val="11A8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9B15185"/>
    <w:multiLevelType w:val="hybridMultilevel"/>
    <w:tmpl w:val="484A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4B0E130C"/>
    <w:multiLevelType w:val="hybridMultilevel"/>
    <w:tmpl w:val="2B689B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>
    <w:nsid w:val="4B703E1A"/>
    <w:multiLevelType w:val="hybridMultilevel"/>
    <w:tmpl w:val="7C92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BC329DE"/>
    <w:multiLevelType w:val="hybridMultilevel"/>
    <w:tmpl w:val="D68A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D5743EA"/>
    <w:multiLevelType w:val="hybridMultilevel"/>
    <w:tmpl w:val="75FCA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>
    <w:nsid w:val="4E277D8A"/>
    <w:multiLevelType w:val="hybridMultilevel"/>
    <w:tmpl w:val="1812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E4F659B"/>
    <w:multiLevelType w:val="hybridMultilevel"/>
    <w:tmpl w:val="2722C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502D0DD3"/>
    <w:multiLevelType w:val="hybridMultilevel"/>
    <w:tmpl w:val="369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06D37DA"/>
    <w:multiLevelType w:val="hybridMultilevel"/>
    <w:tmpl w:val="BC24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0D37864"/>
    <w:multiLevelType w:val="hybridMultilevel"/>
    <w:tmpl w:val="DE4A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163115A"/>
    <w:multiLevelType w:val="hybridMultilevel"/>
    <w:tmpl w:val="BC80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1865A8E"/>
    <w:multiLevelType w:val="hybridMultilevel"/>
    <w:tmpl w:val="A2DEB8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3D60121"/>
    <w:multiLevelType w:val="hybridMultilevel"/>
    <w:tmpl w:val="E1E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4BD11A5"/>
    <w:multiLevelType w:val="hybridMultilevel"/>
    <w:tmpl w:val="20F8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50736DC"/>
    <w:multiLevelType w:val="hybridMultilevel"/>
    <w:tmpl w:val="83445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>
    <w:nsid w:val="58335AE1"/>
    <w:multiLevelType w:val="hybridMultilevel"/>
    <w:tmpl w:val="5AC0D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>
    <w:nsid w:val="59251B5F"/>
    <w:multiLevelType w:val="hybridMultilevel"/>
    <w:tmpl w:val="A4026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8">
    <w:nsid w:val="59845314"/>
    <w:multiLevelType w:val="hybridMultilevel"/>
    <w:tmpl w:val="DDFE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C17358D"/>
    <w:multiLevelType w:val="hybridMultilevel"/>
    <w:tmpl w:val="6D46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D762FC3"/>
    <w:multiLevelType w:val="hybridMultilevel"/>
    <w:tmpl w:val="BE22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DC940CE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5E1648EC"/>
    <w:multiLevelType w:val="hybridMultilevel"/>
    <w:tmpl w:val="910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FA7470C"/>
    <w:multiLevelType w:val="hybridMultilevel"/>
    <w:tmpl w:val="D464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FCA1320"/>
    <w:multiLevelType w:val="hybridMultilevel"/>
    <w:tmpl w:val="E8C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06A7FC3"/>
    <w:multiLevelType w:val="hybridMultilevel"/>
    <w:tmpl w:val="43C4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1B816C3"/>
    <w:multiLevelType w:val="hybridMultilevel"/>
    <w:tmpl w:val="FD2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1FD5FD9"/>
    <w:multiLevelType w:val="hybridMultilevel"/>
    <w:tmpl w:val="C9B8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2CC7417"/>
    <w:multiLevelType w:val="hybridMultilevel"/>
    <w:tmpl w:val="DF00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2F359CF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3C7199C"/>
    <w:multiLevelType w:val="hybridMultilevel"/>
    <w:tmpl w:val="531E4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45D22E9"/>
    <w:multiLevelType w:val="hybridMultilevel"/>
    <w:tmpl w:val="1608B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4667391"/>
    <w:multiLevelType w:val="hybridMultilevel"/>
    <w:tmpl w:val="995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57D47F3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6593A6D"/>
    <w:multiLevelType w:val="hybridMultilevel"/>
    <w:tmpl w:val="5E7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7020A7C"/>
    <w:multiLevelType w:val="hybridMultilevel"/>
    <w:tmpl w:val="AEE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86E10CB"/>
    <w:multiLevelType w:val="hybridMultilevel"/>
    <w:tmpl w:val="C2F0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900608D"/>
    <w:multiLevelType w:val="hybridMultilevel"/>
    <w:tmpl w:val="BBFE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9831D06"/>
    <w:multiLevelType w:val="hybridMultilevel"/>
    <w:tmpl w:val="705A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9B21485"/>
    <w:multiLevelType w:val="hybridMultilevel"/>
    <w:tmpl w:val="AB7068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0">
    <w:nsid w:val="6ABA295D"/>
    <w:multiLevelType w:val="hybridMultilevel"/>
    <w:tmpl w:val="2FB6B67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1">
    <w:nsid w:val="6B2776FB"/>
    <w:multiLevelType w:val="hybridMultilevel"/>
    <w:tmpl w:val="A0B2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CE559A5"/>
    <w:multiLevelType w:val="hybridMultilevel"/>
    <w:tmpl w:val="935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D4C5C56"/>
    <w:multiLevelType w:val="hybridMultilevel"/>
    <w:tmpl w:val="0F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E0C1516"/>
    <w:multiLevelType w:val="hybridMultilevel"/>
    <w:tmpl w:val="298C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F1B3B55"/>
    <w:multiLevelType w:val="hybridMultilevel"/>
    <w:tmpl w:val="BDB0A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6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0634E4F"/>
    <w:multiLevelType w:val="hybridMultilevel"/>
    <w:tmpl w:val="F272C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0A53043"/>
    <w:multiLevelType w:val="hybridMultilevel"/>
    <w:tmpl w:val="90685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1145E63"/>
    <w:multiLevelType w:val="hybridMultilevel"/>
    <w:tmpl w:val="868C3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>
    <w:nsid w:val="72F31B91"/>
    <w:multiLevelType w:val="hybridMultilevel"/>
    <w:tmpl w:val="7D6AEC4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1">
    <w:nsid w:val="72F72DC8"/>
    <w:multiLevelType w:val="hybridMultilevel"/>
    <w:tmpl w:val="2ABAA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73DE6E39"/>
    <w:multiLevelType w:val="hybridMultilevel"/>
    <w:tmpl w:val="87A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47C04A7"/>
    <w:multiLevelType w:val="hybridMultilevel"/>
    <w:tmpl w:val="50D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5911556"/>
    <w:multiLevelType w:val="hybridMultilevel"/>
    <w:tmpl w:val="351E3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5">
    <w:nsid w:val="760F73A1"/>
    <w:multiLevelType w:val="hybridMultilevel"/>
    <w:tmpl w:val="524E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762D5F42"/>
    <w:multiLevelType w:val="hybridMultilevel"/>
    <w:tmpl w:val="89808DB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7">
    <w:nsid w:val="76FA14B8"/>
    <w:multiLevelType w:val="hybridMultilevel"/>
    <w:tmpl w:val="018E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7705433"/>
    <w:multiLevelType w:val="hybridMultilevel"/>
    <w:tmpl w:val="EFFC30D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9">
    <w:nsid w:val="778E43D4"/>
    <w:multiLevelType w:val="hybridMultilevel"/>
    <w:tmpl w:val="A4B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7D861DA"/>
    <w:multiLevelType w:val="hybridMultilevel"/>
    <w:tmpl w:val="66E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8AB0FC7"/>
    <w:multiLevelType w:val="hybridMultilevel"/>
    <w:tmpl w:val="94F8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92129CC"/>
    <w:multiLevelType w:val="hybridMultilevel"/>
    <w:tmpl w:val="641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9340F11"/>
    <w:multiLevelType w:val="hybridMultilevel"/>
    <w:tmpl w:val="5D0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A2E10D2"/>
    <w:multiLevelType w:val="hybridMultilevel"/>
    <w:tmpl w:val="ED7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B6D4596"/>
    <w:multiLevelType w:val="multilevel"/>
    <w:tmpl w:val="F2DA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7B9D1116"/>
    <w:multiLevelType w:val="hybridMultilevel"/>
    <w:tmpl w:val="6976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D3954D1"/>
    <w:multiLevelType w:val="hybridMultilevel"/>
    <w:tmpl w:val="573CF4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7D3F3BFE"/>
    <w:multiLevelType w:val="hybridMultilevel"/>
    <w:tmpl w:val="29F2A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>
    <w:nsid w:val="7EF00ACD"/>
    <w:multiLevelType w:val="hybridMultilevel"/>
    <w:tmpl w:val="00C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F4F5AA7"/>
    <w:multiLevelType w:val="hybridMultilevel"/>
    <w:tmpl w:val="1640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F6F0D21"/>
    <w:multiLevelType w:val="hybridMultilevel"/>
    <w:tmpl w:val="550AB7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6"/>
  </w:num>
  <w:num w:numId="3">
    <w:abstractNumId w:val="2"/>
  </w:num>
  <w:num w:numId="4">
    <w:abstractNumId w:val="1"/>
  </w:num>
  <w:num w:numId="5">
    <w:abstractNumId w:val="0"/>
  </w:num>
  <w:num w:numId="6">
    <w:abstractNumId w:val="48"/>
  </w:num>
  <w:num w:numId="7">
    <w:abstractNumId w:val="7"/>
  </w:num>
  <w:num w:numId="8">
    <w:abstractNumId w:val="88"/>
  </w:num>
  <w:num w:numId="9">
    <w:abstractNumId w:val="150"/>
  </w:num>
  <w:num w:numId="10">
    <w:abstractNumId w:val="35"/>
  </w:num>
  <w:num w:numId="11">
    <w:abstractNumId w:val="140"/>
  </w:num>
  <w:num w:numId="12">
    <w:abstractNumId w:val="86"/>
  </w:num>
  <w:num w:numId="13">
    <w:abstractNumId w:val="123"/>
  </w:num>
  <w:num w:numId="14">
    <w:abstractNumId w:val="75"/>
  </w:num>
  <w:num w:numId="15">
    <w:abstractNumId w:val="170"/>
  </w:num>
  <w:num w:numId="16">
    <w:abstractNumId w:val="133"/>
  </w:num>
  <w:num w:numId="17">
    <w:abstractNumId w:val="62"/>
  </w:num>
  <w:num w:numId="18">
    <w:abstractNumId w:val="121"/>
  </w:num>
  <w:num w:numId="19">
    <w:abstractNumId w:val="52"/>
  </w:num>
  <w:num w:numId="20">
    <w:abstractNumId w:val="73"/>
  </w:num>
  <w:num w:numId="21">
    <w:abstractNumId w:val="19"/>
  </w:num>
  <w:num w:numId="22">
    <w:abstractNumId w:val="114"/>
  </w:num>
  <w:num w:numId="23">
    <w:abstractNumId w:val="158"/>
  </w:num>
  <w:num w:numId="24">
    <w:abstractNumId w:val="20"/>
  </w:num>
  <w:num w:numId="25">
    <w:abstractNumId w:val="24"/>
  </w:num>
  <w:num w:numId="26">
    <w:abstractNumId w:val="131"/>
  </w:num>
  <w:num w:numId="27">
    <w:abstractNumId w:val="119"/>
  </w:num>
  <w:num w:numId="28">
    <w:abstractNumId w:val="69"/>
  </w:num>
  <w:num w:numId="29">
    <w:abstractNumId w:val="161"/>
  </w:num>
  <w:num w:numId="30">
    <w:abstractNumId w:val="129"/>
  </w:num>
  <w:num w:numId="31">
    <w:abstractNumId w:val="91"/>
  </w:num>
  <w:num w:numId="32">
    <w:abstractNumId w:val="165"/>
  </w:num>
  <w:num w:numId="33">
    <w:abstractNumId w:val="99"/>
  </w:num>
  <w:num w:numId="34">
    <w:abstractNumId w:val="7"/>
    <w:lvlOverride w:ilvl="0">
      <w:startOverride w:val="1"/>
    </w:lvlOverride>
  </w:num>
  <w:num w:numId="35">
    <w:abstractNumId w:val="41"/>
  </w:num>
  <w:num w:numId="36">
    <w:abstractNumId w:val="166"/>
  </w:num>
  <w:num w:numId="37">
    <w:abstractNumId w:val="28"/>
  </w:num>
  <w:num w:numId="38">
    <w:abstractNumId w:val="134"/>
  </w:num>
  <w:num w:numId="39">
    <w:abstractNumId w:val="70"/>
  </w:num>
  <w:num w:numId="40">
    <w:abstractNumId w:val="31"/>
  </w:num>
  <w:num w:numId="41">
    <w:abstractNumId w:val="8"/>
  </w:num>
  <w:num w:numId="42">
    <w:abstractNumId w:val="6"/>
  </w:num>
  <w:num w:numId="43">
    <w:abstractNumId w:val="5"/>
  </w:num>
  <w:num w:numId="44">
    <w:abstractNumId w:val="4"/>
  </w:num>
  <w:num w:numId="45">
    <w:abstractNumId w:val="3"/>
  </w:num>
  <w:num w:numId="46">
    <w:abstractNumId w:val="120"/>
  </w:num>
  <w:num w:numId="47">
    <w:abstractNumId w:val="25"/>
  </w:num>
  <w:num w:numId="48">
    <w:abstractNumId w:val="106"/>
  </w:num>
  <w:num w:numId="49">
    <w:abstractNumId w:val="152"/>
  </w:num>
  <w:num w:numId="50">
    <w:abstractNumId w:val="26"/>
  </w:num>
  <w:num w:numId="51">
    <w:abstractNumId w:val="95"/>
  </w:num>
  <w:num w:numId="52">
    <w:abstractNumId w:val="148"/>
  </w:num>
  <w:num w:numId="53">
    <w:abstractNumId w:val="124"/>
  </w:num>
  <w:num w:numId="54">
    <w:abstractNumId w:val="111"/>
  </w:num>
  <w:num w:numId="55">
    <w:abstractNumId w:val="21"/>
  </w:num>
  <w:num w:numId="56">
    <w:abstractNumId w:val="159"/>
  </w:num>
  <w:num w:numId="57">
    <w:abstractNumId w:val="130"/>
  </w:num>
  <w:num w:numId="58">
    <w:abstractNumId w:val="141"/>
  </w:num>
  <w:num w:numId="59">
    <w:abstractNumId w:val="117"/>
  </w:num>
  <w:num w:numId="60">
    <w:abstractNumId w:val="13"/>
  </w:num>
  <w:num w:numId="61">
    <w:abstractNumId w:val="157"/>
  </w:num>
  <w:num w:numId="62">
    <w:abstractNumId w:val="84"/>
  </w:num>
  <w:num w:numId="63">
    <w:abstractNumId w:val="138"/>
  </w:num>
  <w:num w:numId="64">
    <w:abstractNumId w:val="142"/>
  </w:num>
  <w:num w:numId="65">
    <w:abstractNumId w:val="57"/>
  </w:num>
  <w:num w:numId="66">
    <w:abstractNumId w:val="55"/>
  </w:num>
  <w:num w:numId="67">
    <w:abstractNumId w:val="39"/>
  </w:num>
  <w:num w:numId="68">
    <w:abstractNumId w:val="38"/>
  </w:num>
  <w:num w:numId="69">
    <w:abstractNumId w:val="77"/>
  </w:num>
  <w:num w:numId="70">
    <w:abstractNumId w:val="81"/>
  </w:num>
  <w:num w:numId="71">
    <w:abstractNumId w:val="74"/>
  </w:num>
  <w:num w:numId="72">
    <w:abstractNumId w:val="72"/>
  </w:num>
  <w:num w:numId="73">
    <w:abstractNumId w:val="37"/>
  </w:num>
  <w:num w:numId="74">
    <w:abstractNumId w:val="30"/>
  </w:num>
  <w:num w:numId="75">
    <w:abstractNumId w:val="122"/>
  </w:num>
  <w:num w:numId="76">
    <w:abstractNumId w:val="136"/>
  </w:num>
  <w:num w:numId="77">
    <w:abstractNumId w:val="11"/>
  </w:num>
  <w:num w:numId="78">
    <w:abstractNumId w:val="63"/>
  </w:num>
  <w:num w:numId="79">
    <w:abstractNumId w:val="23"/>
  </w:num>
  <w:num w:numId="80">
    <w:abstractNumId w:val="118"/>
  </w:num>
  <w:num w:numId="81">
    <w:abstractNumId w:val="49"/>
  </w:num>
  <w:num w:numId="82">
    <w:abstractNumId w:val="137"/>
  </w:num>
  <w:num w:numId="83">
    <w:abstractNumId w:val="66"/>
  </w:num>
  <w:num w:numId="84">
    <w:abstractNumId w:val="54"/>
  </w:num>
  <w:num w:numId="85">
    <w:abstractNumId w:val="17"/>
  </w:num>
  <w:num w:numId="86">
    <w:abstractNumId w:val="145"/>
  </w:num>
  <w:num w:numId="87">
    <w:abstractNumId w:val="109"/>
  </w:num>
  <w:num w:numId="88">
    <w:abstractNumId w:val="56"/>
  </w:num>
  <w:num w:numId="89">
    <w:abstractNumId w:val="125"/>
  </w:num>
  <w:num w:numId="90">
    <w:abstractNumId w:val="36"/>
  </w:num>
  <w:num w:numId="91">
    <w:abstractNumId w:val="27"/>
  </w:num>
  <w:num w:numId="92">
    <w:abstractNumId w:val="113"/>
  </w:num>
  <w:num w:numId="93">
    <w:abstractNumId w:val="87"/>
  </w:num>
  <w:num w:numId="94">
    <w:abstractNumId w:val="169"/>
  </w:num>
  <w:num w:numId="95">
    <w:abstractNumId w:val="163"/>
  </w:num>
  <w:num w:numId="96">
    <w:abstractNumId w:val="149"/>
  </w:num>
  <w:num w:numId="97">
    <w:abstractNumId w:val="82"/>
  </w:num>
  <w:num w:numId="98">
    <w:abstractNumId w:val="29"/>
  </w:num>
  <w:num w:numId="99">
    <w:abstractNumId w:val="46"/>
  </w:num>
  <w:num w:numId="100">
    <w:abstractNumId w:val="67"/>
  </w:num>
  <w:num w:numId="101">
    <w:abstractNumId w:val="104"/>
  </w:num>
  <w:num w:numId="102">
    <w:abstractNumId w:val="105"/>
  </w:num>
  <w:num w:numId="103">
    <w:abstractNumId w:val="60"/>
  </w:num>
  <w:num w:numId="104">
    <w:abstractNumId w:val="83"/>
  </w:num>
  <w:num w:numId="105">
    <w:abstractNumId w:val="108"/>
  </w:num>
  <w:num w:numId="106">
    <w:abstractNumId w:val="47"/>
  </w:num>
  <w:num w:numId="107">
    <w:abstractNumId w:val="32"/>
  </w:num>
  <w:num w:numId="108">
    <w:abstractNumId w:val="147"/>
  </w:num>
  <w:num w:numId="109">
    <w:abstractNumId w:val="53"/>
  </w:num>
  <w:num w:numId="110">
    <w:abstractNumId w:val="50"/>
  </w:num>
  <w:num w:numId="111">
    <w:abstractNumId w:val="116"/>
  </w:num>
  <w:num w:numId="112">
    <w:abstractNumId w:val="107"/>
  </w:num>
  <w:num w:numId="113">
    <w:abstractNumId w:val="171"/>
  </w:num>
  <w:num w:numId="114">
    <w:abstractNumId w:val="102"/>
  </w:num>
  <w:num w:numId="115">
    <w:abstractNumId w:val="139"/>
  </w:num>
  <w:num w:numId="116">
    <w:abstractNumId w:val="58"/>
  </w:num>
  <w:num w:numId="117">
    <w:abstractNumId w:val="167"/>
  </w:num>
  <w:num w:numId="118">
    <w:abstractNumId w:val="168"/>
  </w:num>
  <w:num w:numId="119">
    <w:abstractNumId w:val="115"/>
  </w:num>
  <w:num w:numId="120">
    <w:abstractNumId w:val="9"/>
  </w:num>
  <w:num w:numId="121">
    <w:abstractNumId w:val="93"/>
  </w:num>
  <w:num w:numId="122">
    <w:abstractNumId w:val="40"/>
  </w:num>
  <w:num w:numId="123">
    <w:abstractNumId w:val="162"/>
  </w:num>
  <w:num w:numId="124">
    <w:abstractNumId w:val="112"/>
  </w:num>
  <w:num w:numId="125">
    <w:abstractNumId w:val="78"/>
  </w:num>
  <w:num w:numId="126">
    <w:abstractNumId w:val="15"/>
  </w:num>
  <w:num w:numId="127">
    <w:abstractNumId w:val="156"/>
  </w:num>
  <w:num w:numId="128">
    <w:abstractNumId w:val="42"/>
  </w:num>
  <w:num w:numId="129">
    <w:abstractNumId w:val="34"/>
  </w:num>
  <w:num w:numId="130">
    <w:abstractNumId w:val="51"/>
  </w:num>
  <w:num w:numId="131">
    <w:abstractNumId w:val="94"/>
  </w:num>
  <w:num w:numId="132">
    <w:abstractNumId w:val="96"/>
  </w:num>
  <w:num w:numId="133">
    <w:abstractNumId w:val="103"/>
  </w:num>
  <w:num w:numId="134">
    <w:abstractNumId w:val="154"/>
  </w:num>
  <w:num w:numId="135">
    <w:abstractNumId w:val="89"/>
  </w:num>
  <w:num w:numId="136">
    <w:abstractNumId w:val="135"/>
  </w:num>
  <w:num w:numId="137">
    <w:abstractNumId w:val="64"/>
  </w:num>
  <w:num w:numId="138">
    <w:abstractNumId w:val="100"/>
  </w:num>
  <w:num w:numId="139">
    <w:abstractNumId w:val="85"/>
  </w:num>
  <w:num w:numId="140">
    <w:abstractNumId w:val="151"/>
  </w:num>
  <w:num w:numId="141">
    <w:abstractNumId w:val="12"/>
  </w:num>
  <w:num w:numId="142">
    <w:abstractNumId w:val="92"/>
  </w:num>
  <w:num w:numId="143">
    <w:abstractNumId w:val="43"/>
  </w:num>
  <w:num w:numId="144">
    <w:abstractNumId w:val="61"/>
  </w:num>
  <w:num w:numId="145">
    <w:abstractNumId w:val="10"/>
  </w:num>
  <w:num w:numId="146">
    <w:abstractNumId w:val="127"/>
  </w:num>
  <w:num w:numId="147">
    <w:abstractNumId w:val="44"/>
  </w:num>
  <w:num w:numId="148">
    <w:abstractNumId w:val="79"/>
  </w:num>
  <w:num w:numId="149">
    <w:abstractNumId w:val="65"/>
  </w:num>
  <w:num w:numId="150">
    <w:abstractNumId w:val="90"/>
  </w:num>
  <w:num w:numId="151">
    <w:abstractNumId w:val="110"/>
  </w:num>
  <w:num w:numId="152">
    <w:abstractNumId w:val="68"/>
  </w:num>
  <w:num w:numId="153">
    <w:abstractNumId w:val="98"/>
  </w:num>
  <w:num w:numId="154">
    <w:abstractNumId w:val="97"/>
  </w:num>
  <w:num w:numId="155">
    <w:abstractNumId w:val="143"/>
  </w:num>
  <w:num w:numId="156">
    <w:abstractNumId w:val="164"/>
  </w:num>
  <w:num w:numId="157">
    <w:abstractNumId w:val="160"/>
  </w:num>
  <w:num w:numId="158">
    <w:abstractNumId w:val="126"/>
  </w:num>
  <w:num w:numId="159">
    <w:abstractNumId w:val="144"/>
  </w:num>
  <w:num w:numId="160">
    <w:abstractNumId w:val="76"/>
  </w:num>
  <w:num w:numId="161">
    <w:abstractNumId w:val="132"/>
  </w:num>
  <w:num w:numId="162">
    <w:abstractNumId w:val="45"/>
  </w:num>
  <w:num w:numId="163">
    <w:abstractNumId w:val="128"/>
  </w:num>
  <w:num w:numId="164">
    <w:abstractNumId w:val="71"/>
  </w:num>
  <w:num w:numId="165">
    <w:abstractNumId w:val="33"/>
  </w:num>
  <w:num w:numId="166">
    <w:abstractNumId w:val="14"/>
  </w:num>
  <w:num w:numId="167">
    <w:abstractNumId w:val="22"/>
  </w:num>
  <w:num w:numId="168">
    <w:abstractNumId w:val="101"/>
  </w:num>
  <w:num w:numId="169">
    <w:abstractNumId w:val="153"/>
  </w:num>
  <w:num w:numId="170">
    <w:abstractNumId w:val="80"/>
  </w:num>
  <w:num w:numId="171">
    <w:abstractNumId w:val="16"/>
  </w:num>
  <w:num w:numId="172">
    <w:abstractNumId w:val="59"/>
  </w:num>
  <w:num w:numId="173">
    <w:abstractNumId w:val="155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9C"/>
    <w:rsid w:val="000058A5"/>
    <w:rsid w:val="0000630D"/>
    <w:rsid w:val="00006BF3"/>
    <w:rsid w:val="00006F66"/>
    <w:rsid w:val="00007142"/>
    <w:rsid w:val="00007A25"/>
    <w:rsid w:val="00007E83"/>
    <w:rsid w:val="00014F28"/>
    <w:rsid w:val="00015647"/>
    <w:rsid w:val="00017473"/>
    <w:rsid w:val="00017E66"/>
    <w:rsid w:val="0002178E"/>
    <w:rsid w:val="00023CAE"/>
    <w:rsid w:val="00025410"/>
    <w:rsid w:val="000266F5"/>
    <w:rsid w:val="00033177"/>
    <w:rsid w:val="00035AEA"/>
    <w:rsid w:val="0003796F"/>
    <w:rsid w:val="00041658"/>
    <w:rsid w:val="0004175B"/>
    <w:rsid w:val="00041A87"/>
    <w:rsid w:val="00044342"/>
    <w:rsid w:val="00045941"/>
    <w:rsid w:val="000471B6"/>
    <w:rsid w:val="00051136"/>
    <w:rsid w:val="000603A9"/>
    <w:rsid w:val="00062793"/>
    <w:rsid w:val="0006297D"/>
    <w:rsid w:val="00063E3A"/>
    <w:rsid w:val="000642C3"/>
    <w:rsid w:val="000653DA"/>
    <w:rsid w:val="00070932"/>
    <w:rsid w:val="0007174B"/>
    <w:rsid w:val="00072DAC"/>
    <w:rsid w:val="00073940"/>
    <w:rsid w:val="0007572A"/>
    <w:rsid w:val="00075BDD"/>
    <w:rsid w:val="0007668D"/>
    <w:rsid w:val="00077382"/>
    <w:rsid w:val="0007759D"/>
    <w:rsid w:val="00077896"/>
    <w:rsid w:val="00077C05"/>
    <w:rsid w:val="00077F81"/>
    <w:rsid w:val="00080EF7"/>
    <w:rsid w:val="00080F04"/>
    <w:rsid w:val="00081BD2"/>
    <w:rsid w:val="000824CC"/>
    <w:rsid w:val="00082953"/>
    <w:rsid w:val="00082C7A"/>
    <w:rsid w:val="00082C9B"/>
    <w:rsid w:val="00084FAE"/>
    <w:rsid w:val="0008512B"/>
    <w:rsid w:val="00085B78"/>
    <w:rsid w:val="00087ABD"/>
    <w:rsid w:val="00090EBE"/>
    <w:rsid w:val="0009143F"/>
    <w:rsid w:val="00092324"/>
    <w:rsid w:val="0009284B"/>
    <w:rsid w:val="00093E79"/>
    <w:rsid w:val="00095404"/>
    <w:rsid w:val="000A13A2"/>
    <w:rsid w:val="000A1567"/>
    <w:rsid w:val="000A21D8"/>
    <w:rsid w:val="000A29AA"/>
    <w:rsid w:val="000A2B17"/>
    <w:rsid w:val="000A2F39"/>
    <w:rsid w:val="000A48AF"/>
    <w:rsid w:val="000A5A65"/>
    <w:rsid w:val="000A7078"/>
    <w:rsid w:val="000B2EE0"/>
    <w:rsid w:val="000B3610"/>
    <w:rsid w:val="000B4F79"/>
    <w:rsid w:val="000B50BF"/>
    <w:rsid w:val="000B51E2"/>
    <w:rsid w:val="000B5231"/>
    <w:rsid w:val="000B7B2E"/>
    <w:rsid w:val="000C1276"/>
    <w:rsid w:val="000C15DC"/>
    <w:rsid w:val="000C3F37"/>
    <w:rsid w:val="000C5083"/>
    <w:rsid w:val="000C7277"/>
    <w:rsid w:val="000D00A6"/>
    <w:rsid w:val="000D04E5"/>
    <w:rsid w:val="000D07A7"/>
    <w:rsid w:val="000D26E6"/>
    <w:rsid w:val="000D2F5B"/>
    <w:rsid w:val="000D3A00"/>
    <w:rsid w:val="000D6DFD"/>
    <w:rsid w:val="000D6ECC"/>
    <w:rsid w:val="000E2BEA"/>
    <w:rsid w:val="000E4A7F"/>
    <w:rsid w:val="000E4B7D"/>
    <w:rsid w:val="000E624D"/>
    <w:rsid w:val="000E6D58"/>
    <w:rsid w:val="000F0108"/>
    <w:rsid w:val="000F016B"/>
    <w:rsid w:val="000F01AB"/>
    <w:rsid w:val="000F0486"/>
    <w:rsid w:val="000F06AA"/>
    <w:rsid w:val="000F1C78"/>
    <w:rsid w:val="000F2D5E"/>
    <w:rsid w:val="000F5D75"/>
    <w:rsid w:val="000F6A9A"/>
    <w:rsid w:val="000F70E0"/>
    <w:rsid w:val="001022D3"/>
    <w:rsid w:val="00102F97"/>
    <w:rsid w:val="0010412B"/>
    <w:rsid w:val="00105BC8"/>
    <w:rsid w:val="001118D8"/>
    <w:rsid w:val="00113432"/>
    <w:rsid w:val="00114062"/>
    <w:rsid w:val="00114354"/>
    <w:rsid w:val="00115DA6"/>
    <w:rsid w:val="00116675"/>
    <w:rsid w:val="0012118F"/>
    <w:rsid w:val="00121B16"/>
    <w:rsid w:val="001236A7"/>
    <w:rsid w:val="001245B5"/>
    <w:rsid w:val="001257DD"/>
    <w:rsid w:val="00125F6C"/>
    <w:rsid w:val="00126DC6"/>
    <w:rsid w:val="00130617"/>
    <w:rsid w:val="001333B0"/>
    <w:rsid w:val="00135E25"/>
    <w:rsid w:val="001378C1"/>
    <w:rsid w:val="001420D0"/>
    <w:rsid w:val="00142940"/>
    <w:rsid w:val="001429F5"/>
    <w:rsid w:val="001454AA"/>
    <w:rsid w:val="00145C41"/>
    <w:rsid w:val="00145F4A"/>
    <w:rsid w:val="00146E81"/>
    <w:rsid w:val="00146EAF"/>
    <w:rsid w:val="00151A38"/>
    <w:rsid w:val="00152A25"/>
    <w:rsid w:val="00154EB4"/>
    <w:rsid w:val="00155D12"/>
    <w:rsid w:val="0015604F"/>
    <w:rsid w:val="00160210"/>
    <w:rsid w:val="00160AF5"/>
    <w:rsid w:val="00161C80"/>
    <w:rsid w:val="00162632"/>
    <w:rsid w:val="001634F0"/>
    <w:rsid w:val="00164471"/>
    <w:rsid w:val="00164D02"/>
    <w:rsid w:val="00166AFA"/>
    <w:rsid w:val="00167786"/>
    <w:rsid w:val="00167AD0"/>
    <w:rsid w:val="00167EC1"/>
    <w:rsid w:val="00167F93"/>
    <w:rsid w:val="001700C0"/>
    <w:rsid w:val="00175B9F"/>
    <w:rsid w:val="001762A4"/>
    <w:rsid w:val="00176D9A"/>
    <w:rsid w:val="00181E95"/>
    <w:rsid w:val="001822B5"/>
    <w:rsid w:val="0018718F"/>
    <w:rsid w:val="001874B9"/>
    <w:rsid w:val="001912B8"/>
    <w:rsid w:val="00191722"/>
    <w:rsid w:val="00191874"/>
    <w:rsid w:val="00192685"/>
    <w:rsid w:val="001937BF"/>
    <w:rsid w:val="00194025"/>
    <w:rsid w:val="00194264"/>
    <w:rsid w:val="00194333"/>
    <w:rsid w:val="001969FB"/>
    <w:rsid w:val="00196B1F"/>
    <w:rsid w:val="001A1290"/>
    <w:rsid w:val="001A300B"/>
    <w:rsid w:val="001A331C"/>
    <w:rsid w:val="001A3AAB"/>
    <w:rsid w:val="001A5018"/>
    <w:rsid w:val="001A53CC"/>
    <w:rsid w:val="001A5AEB"/>
    <w:rsid w:val="001A6856"/>
    <w:rsid w:val="001A70B3"/>
    <w:rsid w:val="001B0784"/>
    <w:rsid w:val="001B0D00"/>
    <w:rsid w:val="001B22E1"/>
    <w:rsid w:val="001B329B"/>
    <w:rsid w:val="001B41E5"/>
    <w:rsid w:val="001B4FB7"/>
    <w:rsid w:val="001C06A6"/>
    <w:rsid w:val="001C12A5"/>
    <w:rsid w:val="001C1371"/>
    <w:rsid w:val="001C1FB9"/>
    <w:rsid w:val="001C315D"/>
    <w:rsid w:val="001C3628"/>
    <w:rsid w:val="001C4150"/>
    <w:rsid w:val="001C5724"/>
    <w:rsid w:val="001C5B47"/>
    <w:rsid w:val="001C6EE9"/>
    <w:rsid w:val="001D0B14"/>
    <w:rsid w:val="001D291A"/>
    <w:rsid w:val="001D33CA"/>
    <w:rsid w:val="001D352A"/>
    <w:rsid w:val="001D703F"/>
    <w:rsid w:val="001D7326"/>
    <w:rsid w:val="001D7E5D"/>
    <w:rsid w:val="001E0505"/>
    <w:rsid w:val="001E1406"/>
    <w:rsid w:val="001E1CBD"/>
    <w:rsid w:val="001E25A6"/>
    <w:rsid w:val="001E2C58"/>
    <w:rsid w:val="001E2DA9"/>
    <w:rsid w:val="001E615F"/>
    <w:rsid w:val="001E75D6"/>
    <w:rsid w:val="001E7AFB"/>
    <w:rsid w:val="001E7C15"/>
    <w:rsid w:val="001F05A5"/>
    <w:rsid w:val="001F123B"/>
    <w:rsid w:val="001F3119"/>
    <w:rsid w:val="001F69FF"/>
    <w:rsid w:val="001F7012"/>
    <w:rsid w:val="001F7BB2"/>
    <w:rsid w:val="002009AF"/>
    <w:rsid w:val="00203413"/>
    <w:rsid w:val="00207222"/>
    <w:rsid w:val="00207BBE"/>
    <w:rsid w:val="0021009E"/>
    <w:rsid w:val="00210265"/>
    <w:rsid w:val="002120EB"/>
    <w:rsid w:val="00213A6A"/>
    <w:rsid w:val="00214405"/>
    <w:rsid w:val="0021580E"/>
    <w:rsid w:val="00215E44"/>
    <w:rsid w:val="002179CD"/>
    <w:rsid w:val="00222006"/>
    <w:rsid w:val="002228D9"/>
    <w:rsid w:val="002309F7"/>
    <w:rsid w:val="00231062"/>
    <w:rsid w:val="00231419"/>
    <w:rsid w:val="00232C40"/>
    <w:rsid w:val="002332D5"/>
    <w:rsid w:val="00233FA2"/>
    <w:rsid w:val="00235F6E"/>
    <w:rsid w:val="0023699C"/>
    <w:rsid w:val="00242345"/>
    <w:rsid w:val="00242F4A"/>
    <w:rsid w:val="0024358A"/>
    <w:rsid w:val="00243698"/>
    <w:rsid w:val="00244133"/>
    <w:rsid w:val="00251A5E"/>
    <w:rsid w:val="00253307"/>
    <w:rsid w:val="002539BC"/>
    <w:rsid w:val="00254799"/>
    <w:rsid w:val="00255FB1"/>
    <w:rsid w:val="002566D7"/>
    <w:rsid w:val="00261407"/>
    <w:rsid w:val="00261708"/>
    <w:rsid w:val="0026252C"/>
    <w:rsid w:val="00262A1A"/>
    <w:rsid w:val="002643D1"/>
    <w:rsid w:val="00267555"/>
    <w:rsid w:val="00267D0E"/>
    <w:rsid w:val="00271BC2"/>
    <w:rsid w:val="00271D41"/>
    <w:rsid w:val="00273057"/>
    <w:rsid w:val="00273CF3"/>
    <w:rsid w:val="00274300"/>
    <w:rsid w:val="00274398"/>
    <w:rsid w:val="002755C0"/>
    <w:rsid w:val="002775C0"/>
    <w:rsid w:val="00282BC5"/>
    <w:rsid w:val="00283843"/>
    <w:rsid w:val="002841AF"/>
    <w:rsid w:val="00284213"/>
    <w:rsid w:val="002856F9"/>
    <w:rsid w:val="00285C61"/>
    <w:rsid w:val="00293DC5"/>
    <w:rsid w:val="00294659"/>
    <w:rsid w:val="00296088"/>
    <w:rsid w:val="002978D3"/>
    <w:rsid w:val="002A0757"/>
    <w:rsid w:val="002A11F4"/>
    <w:rsid w:val="002A1707"/>
    <w:rsid w:val="002A28B5"/>
    <w:rsid w:val="002A53D9"/>
    <w:rsid w:val="002A54E3"/>
    <w:rsid w:val="002A74DF"/>
    <w:rsid w:val="002A7769"/>
    <w:rsid w:val="002A78BA"/>
    <w:rsid w:val="002B2FB4"/>
    <w:rsid w:val="002B43DD"/>
    <w:rsid w:val="002B47CE"/>
    <w:rsid w:val="002B5678"/>
    <w:rsid w:val="002B5DAF"/>
    <w:rsid w:val="002B622D"/>
    <w:rsid w:val="002B6701"/>
    <w:rsid w:val="002C24B9"/>
    <w:rsid w:val="002C6398"/>
    <w:rsid w:val="002C735A"/>
    <w:rsid w:val="002C7885"/>
    <w:rsid w:val="002D0223"/>
    <w:rsid w:val="002D09F1"/>
    <w:rsid w:val="002D3F0A"/>
    <w:rsid w:val="002D3F0B"/>
    <w:rsid w:val="002D6A37"/>
    <w:rsid w:val="002D7FC6"/>
    <w:rsid w:val="002E3509"/>
    <w:rsid w:val="002E5D49"/>
    <w:rsid w:val="002E7AB3"/>
    <w:rsid w:val="002F010C"/>
    <w:rsid w:val="002F1590"/>
    <w:rsid w:val="002F2CB8"/>
    <w:rsid w:val="002F2F9B"/>
    <w:rsid w:val="002F413F"/>
    <w:rsid w:val="003011C5"/>
    <w:rsid w:val="003026F6"/>
    <w:rsid w:val="003029A1"/>
    <w:rsid w:val="00302B94"/>
    <w:rsid w:val="00303D17"/>
    <w:rsid w:val="003042B7"/>
    <w:rsid w:val="00304A9E"/>
    <w:rsid w:val="003051F7"/>
    <w:rsid w:val="00305C15"/>
    <w:rsid w:val="00305FF2"/>
    <w:rsid w:val="003061D9"/>
    <w:rsid w:val="00306218"/>
    <w:rsid w:val="00307102"/>
    <w:rsid w:val="003126AF"/>
    <w:rsid w:val="003135C6"/>
    <w:rsid w:val="00314FF0"/>
    <w:rsid w:val="00315491"/>
    <w:rsid w:val="0031604C"/>
    <w:rsid w:val="00317174"/>
    <w:rsid w:val="00320E87"/>
    <w:rsid w:val="0032129C"/>
    <w:rsid w:val="0032235A"/>
    <w:rsid w:val="00323088"/>
    <w:rsid w:val="00326F53"/>
    <w:rsid w:val="0032793C"/>
    <w:rsid w:val="00331AD4"/>
    <w:rsid w:val="00332FE3"/>
    <w:rsid w:val="0033318B"/>
    <w:rsid w:val="00334082"/>
    <w:rsid w:val="003350AB"/>
    <w:rsid w:val="003360AE"/>
    <w:rsid w:val="00336E3A"/>
    <w:rsid w:val="00337C16"/>
    <w:rsid w:val="00341A2A"/>
    <w:rsid w:val="00343090"/>
    <w:rsid w:val="00343836"/>
    <w:rsid w:val="00343C9E"/>
    <w:rsid w:val="00344C80"/>
    <w:rsid w:val="00344EA4"/>
    <w:rsid w:val="0034586C"/>
    <w:rsid w:val="00346488"/>
    <w:rsid w:val="0034744E"/>
    <w:rsid w:val="003510DD"/>
    <w:rsid w:val="0035115A"/>
    <w:rsid w:val="00352A26"/>
    <w:rsid w:val="0035366F"/>
    <w:rsid w:val="00355DC8"/>
    <w:rsid w:val="003577AB"/>
    <w:rsid w:val="00362020"/>
    <w:rsid w:val="003621AE"/>
    <w:rsid w:val="00364218"/>
    <w:rsid w:val="003651F0"/>
    <w:rsid w:val="00365F11"/>
    <w:rsid w:val="003661E8"/>
    <w:rsid w:val="003672F4"/>
    <w:rsid w:val="003702F7"/>
    <w:rsid w:val="00370989"/>
    <w:rsid w:val="00372372"/>
    <w:rsid w:val="00374424"/>
    <w:rsid w:val="00376C8D"/>
    <w:rsid w:val="0038011F"/>
    <w:rsid w:val="00380A09"/>
    <w:rsid w:val="00382693"/>
    <w:rsid w:val="003833E2"/>
    <w:rsid w:val="00384770"/>
    <w:rsid w:val="00384915"/>
    <w:rsid w:val="00387D18"/>
    <w:rsid w:val="003919FE"/>
    <w:rsid w:val="00393593"/>
    <w:rsid w:val="003937CC"/>
    <w:rsid w:val="00393CC0"/>
    <w:rsid w:val="003974D0"/>
    <w:rsid w:val="003A1B0C"/>
    <w:rsid w:val="003A2436"/>
    <w:rsid w:val="003A3645"/>
    <w:rsid w:val="003A4F68"/>
    <w:rsid w:val="003A7238"/>
    <w:rsid w:val="003B1223"/>
    <w:rsid w:val="003B1407"/>
    <w:rsid w:val="003B552E"/>
    <w:rsid w:val="003B717D"/>
    <w:rsid w:val="003B7AF6"/>
    <w:rsid w:val="003C3A46"/>
    <w:rsid w:val="003C3ABB"/>
    <w:rsid w:val="003C3C32"/>
    <w:rsid w:val="003C4327"/>
    <w:rsid w:val="003C49E5"/>
    <w:rsid w:val="003C4B85"/>
    <w:rsid w:val="003C707F"/>
    <w:rsid w:val="003D15D2"/>
    <w:rsid w:val="003D411B"/>
    <w:rsid w:val="003E08BE"/>
    <w:rsid w:val="003E0AE4"/>
    <w:rsid w:val="003E0B64"/>
    <w:rsid w:val="003E3407"/>
    <w:rsid w:val="003E3D3D"/>
    <w:rsid w:val="003E6080"/>
    <w:rsid w:val="003F6A5C"/>
    <w:rsid w:val="003F6BD6"/>
    <w:rsid w:val="003F795F"/>
    <w:rsid w:val="004012AA"/>
    <w:rsid w:val="004019E9"/>
    <w:rsid w:val="00401C14"/>
    <w:rsid w:val="004059C3"/>
    <w:rsid w:val="00410BBE"/>
    <w:rsid w:val="00411F17"/>
    <w:rsid w:val="00412676"/>
    <w:rsid w:val="00413039"/>
    <w:rsid w:val="0041327E"/>
    <w:rsid w:val="00414610"/>
    <w:rsid w:val="00417EB6"/>
    <w:rsid w:val="00420D59"/>
    <w:rsid w:val="00422010"/>
    <w:rsid w:val="00422B5E"/>
    <w:rsid w:val="004234A5"/>
    <w:rsid w:val="00424FC8"/>
    <w:rsid w:val="00425C9D"/>
    <w:rsid w:val="00426F83"/>
    <w:rsid w:val="004279AE"/>
    <w:rsid w:val="00427FC5"/>
    <w:rsid w:val="00431325"/>
    <w:rsid w:val="00431FD2"/>
    <w:rsid w:val="00432A3C"/>
    <w:rsid w:val="00432B7E"/>
    <w:rsid w:val="0043354A"/>
    <w:rsid w:val="00435633"/>
    <w:rsid w:val="004409D5"/>
    <w:rsid w:val="00441FBF"/>
    <w:rsid w:val="004437E5"/>
    <w:rsid w:val="004441FC"/>
    <w:rsid w:val="0044508C"/>
    <w:rsid w:val="004464F7"/>
    <w:rsid w:val="00446E4F"/>
    <w:rsid w:val="00450C28"/>
    <w:rsid w:val="00451049"/>
    <w:rsid w:val="0045159D"/>
    <w:rsid w:val="00452668"/>
    <w:rsid w:val="00455151"/>
    <w:rsid w:val="004574BB"/>
    <w:rsid w:val="00457850"/>
    <w:rsid w:val="0046043A"/>
    <w:rsid w:val="0046128E"/>
    <w:rsid w:val="00461B47"/>
    <w:rsid w:val="00461C86"/>
    <w:rsid w:val="00462051"/>
    <w:rsid w:val="00462809"/>
    <w:rsid w:val="00464C24"/>
    <w:rsid w:val="00465579"/>
    <w:rsid w:val="004659F5"/>
    <w:rsid w:val="00467E52"/>
    <w:rsid w:val="00470D63"/>
    <w:rsid w:val="00471A5B"/>
    <w:rsid w:val="0047224C"/>
    <w:rsid w:val="00472686"/>
    <w:rsid w:val="004730F7"/>
    <w:rsid w:val="00475B2C"/>
    <w:rsid w:val="00476611"/>
    <w:rsid w:val="00477A7D"/>
    <w:rsid w:val="00480D5E"/>
    <w:rsid w:val="00481194"/>
    <w:rsid w:val="00482877"/>
    <w:rsid w:val="00484498"/>
    <w:rsid w:val="0048599A"/>
    <w:rsid w:val="00486852"/>
    <w:rsid w:val="00491315"/>
    <w:rsid w:val="0049272D"/>
    <w:rsid w:val="00493D99"/>
    <w:rsid w:val="004967B5"/>
    <w:rsid w:val="00496FA0"/>
    <w:rsid w:val="004A0028"/>
    <w:rsid w:val="004A0ED5"/>
    <w:rsid w:val="004A2E58"/>
    <w:rsid w:val="004A35C0"/>
    <w:rsid w:val="004A3A49"/>
    <w:rsid w:val="004A5198"/>
    <w:rsid w:val="004A6954"/>
    <w:rsid w:val="004A7E78"/>
    <w:rsid w:val="004B0A75"/>
    <w:rsid w:val="004B3EAA"/>
    <w:rsid w:val="004B6176"/>
    <w:rsid w:val="004B7EBE"/>
    <w:rsid w:val="004C315A"/>
    <w:rsid w:val="004C59E0"/>
    <w:rsid w:val="004D01BF"/>
    <w:rsid w:val="004D0FF5"/>
    <w:rsid w:val="004D1B19"/>
    <w:rsid w:val="004D21DA"/>
    <w:rsid w:val="004D2396"/>
    <w:rsid w:val="004D3515"/>
    <w:rsid w:val="004D47E1"/>
    <w:rsid w:val="004D4958"/>
    <w:rsid w:val="004D75FB"/>
    <w:rsid w:val="004D797A"/>
    <w:rsid w:val="004E0255"/>
    <w:rsid w:val="004E038F"/>
    <w:rsid w:val="004E5B1A"/>
    <w:rsid w:val="004E6809"/>
    <w:rsid w:val="004E7EFB"/>
    <w:rsid w:val="004F05D1"/>
    <w:rsid w:val="004F06D6"/>
    <w:rsid w:val="004F1961"/>
    <w:rsid w:val="004F2980"/>
    <w:rsid w:val="004F2B91"/>
    <w:rsid w:val="004F4BBE"/>
    <w:rsid w:val="004F5163"/>
    <w:rsid w:val="004F60BD"/>
    <w:rsid w:val="004F664F"/>
    <w:rsid w:val="004F7B21"/>
    <w:rsid w:val="00501220"/>
    <w:rsid w:val="00501B0B"/>
    <w:rsid w:val="005020D3"/>
    <w:rsid w:val="005034C7"/>
    <w:rsid w:val="005048F8"/>
    <w:rsid w:val="00506B9B"/>
    <w:rsid w:val="00511738"/>
    <w:rsid w:val="0051431C"/>
    <w:rsid w:val="0051441C"/>
    <w:rsid w:val="00514448"/>
    <w:rsid w:val="00515683"/>
    <w:rsid w:val="005172E2"/>
    <w:rsid w:val="005210D9"/>
    <w:rsid w:val="00521A43"/>
    <w:rsid w:val="00521CE5"/>
    <w:rsid w:val="005221D6"/>
    <w:rsid w:val="00524F4E"/>
    <w:rsid w:val="00530B81"/>
    <w:rsid w:val="00531F14"/>
    <w:rsid w:val="005320BE"/>
    <w:rsid w:val="00533C7A"/>
    <w:rsid w:val="0053409A"/>
    <w:rsid w:val="00534D1F"/>
    <w:rsid w:val="005371B9"/>
    <w:rsid w:val="00537485"/>
    <w:rsid w:val="00537F1B"/>
    <w:rsid w:val="0054144F"/>
    <w:rsid w:val="00543C8A"/>
    <w:rsid w:val="0054432B"/>
    <w:rsid w:val="00544827"/>
    <w:rsid w:val="005448AF"/>
    <w:rsid w:val="0054545E"/>
    <w:rsid w:val="00545AF7"/>
    <w:rsid w:val="00546496"/>
    <w:rsid w:val="005504DE"/>
    <w:rsid w:val="00551180"/>
    <w:rsid w:val="005520B7"/>
    <w:rsid w:val="00552A24"/>
    <w:rsid w:val="005548BA"/>
    <w:rsid w:val="00555828"/>
    <w:rsid w:val="00555AE7"/>
    <w:rsid w:val="00557181"/>
    <w:rsid w:val="005579E3"/>
    <w:rsid w:val="0056171B"/>
    <w:rsid w:val="00562C50"/>
    <w:rsid w:val="00563044"/>
    <w:rsid w:val="00564019"/>
    <w:rsid w:val="00564332"/>
    <w:rsid w:val="00564482"/>
    <w:rsid w:val="0056459E"/>
    <w:rsid w:val="00566BBE"/>
    <w:rsid w:val="00566F90"/>
    <w:rsid w:val="00567EB4"/>
    <w:rsid w:val="00567F08"/>
    <w:rsid w:val="00574A32"/>
    <w:rsid w:val="00576C7C"/>
    <w:rsid w:val="00576EDF"/>
    <w:rsid w:val="00577DAD"/>
    <w:rsid w:val="00577DC7"/>
    <w:rsid w:val="00580275"/>
    <w:rsid w:val="00581489"/>
    <w:rsid w:val="005824DC"/>
    <w:rsid w:val="00583D84"/>
    <w:rsid w:val="005848F7"/>
    <w:rsid w:val="00586280"/>
    <w:rsid w:val="005871D9"/>
    <w:rsid w:val="005940EA"/>
    <w:rsid w:val="00595689"/>
    <w:rsid w:val="00595AE3"/>
    <w:rsid w:val="00597D48"/>
    <w:rsid w:val="005A03B7"/>
    <w:rsid w:val="005A044D"/>
    <w:rsid w:val="005A1FC2"/>
    <w:rsid w:val="005A3BD5"/>
    <w:rsid w:val="005A4FB2"/>
    <w:rsid w:val="005A6F17"/>
    <w:rsid w:val="005A779E"/>
    <w:rsid w:val="005A7C10"/>
    <w:rsid w:val="005A7C31"/>
    <w:rsid w:val="005B04DE"/>
    <w:rsid w:val="005B0EA9"/>
    <w:rsid w:val="005B1418"/>
    <w:rsid w:val="005B4243"/>
    <w:rsid w:val="005B4577"/>
    <w:rsid w:val="005B5AB7"/>
    <w:rsid w:val="005B70A3"/>
    <w:rsid w:val="005C48F5"/>
    <w:rsid w:val="005C5E12"/>
    <w:rsid w:val="005C7E98"/>
    <w:rsid w:val="005D10E1"/>
    <w:rsid w:val="005D212E"/>
    <w:rsid w:val="005D328B"/>
    <w:rsid w:val="005D71C6"/>
    <w:rsid w:val="005D7B05"/>
    <w:rsid w:val="005E2BB8"/>
    <w:rsid w:val="005E3115"/>
    <w:rsid w:val="005E32BA"/>
    <w:rsid w:val="005E415F"/>
    <w:rsid w:val="005E4C6C"/>
    <w:rsid w:val="005E57B1"/>
    <w:rsid w:val="005E5CE9"/>
    <w:rsid w:val="005E6BA7"/>
    <w:rsid w:val="005E6D49"/>
    <w:rsid w:val="005F212A"/>
    <w:rsid w:val="005F29B4"/>
    <w:rsid w:val="005F2F89"/>
    <w:rsid w:val="005F3ACA"/>
    <w:rsid w:val="005F3BAA"/>
    <w:rsid w:val="005F7E31"/>
    <w:rsid w:val="00600A84"/>
    <w:rsid w:val="00600F73"/>
    <w:rsid w:val="006010EE"/>
    <w:rsid w:val="0060246B"/>
    <w:rsid w:val="006035FD"/>
    <w:rsid w:val="00603BD0"/>
    <w:rsid w:val="0060484B"/>
    <w:rsid w:val="00611BD7"/>
    <w:rsid w:val="006124A8"/>
    <w:rsid w:val="0061436B"/>
    <w:rsid w:val="00614B80"/>
    <w:rsid w:val="006168D3"/>
    <w:rsid w:val="0062048C"/>
    <w:rsid w:val="00621739"/>
    <w:rsid w:val="00621F56"/>
    <w:rsid w:val="00621F7F"/>
    <w:rsid w:val="00624FFC"/>
    <w:rsid w:val="006262F3"/>
    <w:rsid w:val="006269A0"/>
    <w:rsid w:val="0062728E"/>
    <w:rsid w:val="00627DE0"/>
    <w:rsid w:val="00630ADC"/>
    <w:rsid w:val="006330FA"/>
    <w:rsid w:val="006339DE"/>
    <w:rsid w:val="00633D51"/>
    <w:rsid w:val="00634C71"/>
    <w:rsid w:val="00634D9E"/>
    <w:rsid w:val="00636147"/>
    <w:rsid w:val="00636EF2"/>
    <w:rsid w:val="006373DF"/>
    <w:rsid w:val="00637456"/>
    <w:rsid w:val="00640FF2"/>
    <w:rsid w:val="006432D6"/>
    <w:rsid w:val="006433D3"/>
    <w:rsid w:val="0064586D"/>
    <w:rsid w:val="006465B7"/>
    <w:rsid w:val="00646DD1"/>
    <w:rsid w:val="006609B0"/>
    <w:rsid w:val="00663E38"/>
    <w:rsid w:val="00663E44"/>
    <w:rsid w:val="00664922"/>
    <w:rsid w:val="00664D80"/>
    <w:rsid w:val="0066518D"/>
    <w:rsid w:val="00667A43"/>
    <w:rsid w:val="006701A0"/>
    <w:rsid w:val="00672077"/>
    <w:rsid w:val="00672454"/>
    <w:rsid w:val="00673386"/>
    <w:rsid w:val="0067338A"/>
    <w:rsid w:val="00675D94"/>
    <w:rsid w:val="00677AC4"/>
    <w:rsid w:val="00680A15"/>
    <w:rsid w:val="006812B1"/>
    <w:rsid w:val="00682823"/>
    <w:rsid w:val="00682BC0"/>
    <w:rsid w:val="00683E28"/>
    <w:rsid w:val="00686200"/>
    <w:rsid w:val="00686B81"/>
    <w:rsid w:val="00686CA8"/>
    <w:rsid w:val="00686FE3"/>
    <w:rsid w:val="0069125B"/>
    <w:rsid w:val="0069161E"/>
    <w:rsid w:val="00691A1D"/>
    <w:rsid w:val="00693519"/>
    <w:rsid w:val="00693C6E"/>
    <w:rsid w:val="00694637"/>
    <w:rsid w:val="0069463C"/>
    <w:rsid w:val="00694778"/>
    <w:rsid w:val="00694AFB"/>
    <w:rsid w:val="00694F73"/>
    <w:rsid w:val="006959EB"/>
    <w:rsid w:val="006965FE"/>
    <w:rsid w:val="006A149F"/>
    <w:rsid w:val="006A53C8"/>
    <w:rsid w:val="006A5EEF"/>
    <w:rsid w:val="006A6164"/>
    <w:rsid w:val="006A73B4"/>
    <w:rsid w:val="006B40C9"/>
    <w:rsid w:val="006B6266"/>
    <w:rsid w:val="006B6EE6"/>
    <w:rsid w:val="006B7262"/>
    <w:rsid w:val="006C0B56"/>
    <w:rsid w:val="006C22B9"/>
    <w:rsid w:val="006C36AB"/>
    <w:rsid w:val="006C4122"/>
    <w:rsid w:val="006D02E8"/>
    <w:rsid w:val="006D0706"/>
    <w:rsid w:val="006D09D2"/>
    <w:rsid w:val="006D11C6"/>
    <w:rsid w:val="006D1CB6"/>
    <w:rsid w:val="006D2097"/>
    <w:rsid w:val="006D32AC"/>
    <w:rsid w:val="006D39A7"/>
    <w:rsid w:val="006D4673"/>
    <w:rsid w:val="006D6F70"/>
    <w:rsid w:val="006D74D2"/>
    <w:rsid w:val="006D7CE3"/>
    <w:rsid w:val="006E02F9"/>
    <w:rsid w:val="006E0FA7"/>
    <w:rsid w:val="006E1C0A"/>
    <w:rsid w:val="006E1F17"/>
    <w:rsid w:val="006E3313"/>
    <w:rsid w:val="006E4C60"/>
    <w:rsid w:val="006E6EC8"/>
    <w:rsid w:val="006E6F82"/>
    <w:rsid w:val="006F5412"/>
    <w:rsid w:val="006F5D87"/>
    <w:rsid w:val="006F5E96"/>
    <w:rsid w:val="007012CE"/>
    <w:rsid w:val="00702704"/>
    <w:rsid w:val="007027EB"/>
    <w:rsid w:val="00702BE5"/>
    <w:rsid w:val="00702E11"/>
    <w:rsid w:val="00703022"/>
    <w:rsid w:val="007032CF"/>
    <w:rsid w:val="00703699"/>
    <w:rsid w:val="00704403"/>
    <w:rsid w:val="00704A5E"/>
    <w:rsid w:val="007057E5"/>
    <w:rsid w:val="00705DD4"/>
    <w:rsid w:val="00710753"/>
    <w:rsid w:val="00710DCE"/>
    <w:rsid w:val="007113DA"/>
    <w:rsid w:val="0071320B"/>
    <w:rsid w:val="00713F6D"/>
    <w:rsid w:val="007162C3"/>
    <w:rsid w:val="0071705A"/>
    <w:rsid w:val="00717F7A"/>
    <w:rsid w:val="00721F30"/>
    <w:rsid w:val="007227EC"/>
    <w:rsid w:val="00723CA6"/>
    <w:rsid w:val="00726326"/>
    <w:rsid w:val="007264A2"/>
    <w:rsid w:val="00726C85"/>
    <w:rsid w:val="00730125"/>
    <w:rsid w:val="00730F46"/>
    <w:rsid w:val="0073118A"/>
    <w:rsid w:val="00733767"/>
    <w:rsid w:val="00734A1A"/>
    <w:rsid w:val="00737437"/>
    <w:rsid w:val="00737741"/>
    <w:rsid w:val="007377AF"/>
    <w:rsid w:val="00742901"/>
    <w:rsid w:val="00742AF5"/>
    <w:rsid w:val="00743CB5"/>
    <w:rsid w:val="00743E75"/>
    <w:rsid w:val="00744BB8"/>
    <w:rsid w:val="007469EB"/>
    <w:rsid w:val="00752302"/>
    <w:rsid w:val="00752B0B"/>
    <w:rsid w:val="00754B1A"/>
    <w:rsid w:val="00754EC5"/>
    <w:rsid w:val="007550F2"/>
    <w:rsid w:val="00756A46"/>
    <w:rsid w:val="00760339"/>
    <w:rsid w:val="00761BF9"/>
    <w:rsid w:val="0076212A"/>
    <w:rsid w:val="00763397"/>
    <w:rsid w:val="00766280"/>
    <w:rsid w:val="00771621"/>
    <w:rsid w:val="007757D2"/>
    <w:rsid w:val="00775B6E"/>
    <w:rsid w:val="00777740"/>
    <w:rsid w:val="0078005A"/>
    <w:rsid w:val="00780670"/>
    <w:rsid w:val="00780AFC"/>
    <w:rsid w:val="00780D6F"/>
    <w:rsid w:val="00781610"/>
    <w:rsid w:val="007828CC"/>
    <w:rsid w:val="00784E08"/>
    <w:rsid w:val="00785942"/>
    <w:rsid w:val="007870D8"/>
    <w:rsid w:val="007872E3"/>
    <w:rsid w:val="00787913"/>
    <w:rsid w:val="007879D7"/>
    <w:rsid w:val="0079124F"/>
    <w:rsid w:val="007919BD"/>
    <w:rsid w:val="007943C8"/>
    <w:rsid w:val="00794465"/>
    <w:rsid w:val="00794D1F"/>
    <w:rsid w:val="007A10E7"/>
    <w:rsid w:val="007A1310"/>
    <w:rsid w:val="007A1D23"/>
    <w:rsid w:val="007A2004"/>
    <w:rsid w:val="007A2890"/>
    <w:rsid w:val="007A39A0"/>
    <w:rsid w:val="007A70D5"/>
    <w:rsid w:val="007A7C32"/>
    <w:rsid w:val="007B081C"/>
    <w:rsid w:val="007B174F"/>
    <w:rsid w:val="007B1A4F"/>
    <w:rsid w:val="007B4923"/>
    <w:rsid w:val="007B4F63"/>
    <w:rsid w:val="007B6537"/>
    <w:rsid w:val="007C37C8"/>
    <w:rsid w:val="007C55B2"/>
    <w:rsid w:val="007D1246"/>
    <w:rsid w:val="007D26B0"/>
    <w:rsid w:val="007D2A30"/>
    <w:rsid w:val="007D3E6E"/>
    <w:rsid w:val="007D4C9C"/>
    <w:rsid w:val="007D4D56"/>
    <w:rsid w:val="007D7293"/>
    <w:rsid w:val="007D7DA3"/>
    <w:rsid w:val="007E0728"/>
    <w:rsid w:val="007E497F"/>
    <w:rsid w:val="007E4B9C"/>
    <w:rsid w:val="007E5BA3"/>
    <w:rsid w:val="007F0E12"/>
    <w:rsid w:val="007F13C0"/>
    <w:rsid w:val="007F2FBC"/>
    <w:rsid w:val="007F3730"/>
    <w:rsid w:val="007F3CEE"/>
    <w:rsid w:val="007F4B4C"/>
    <w:rsid w:val="00802993"/>
    <w:rsid w:val="00803A76"/>
    <w:rsid w:val="00804573"/>
    <w:rsid w:val="008055E7"/>
    <w:rsid w:val="00805CED"/>
    <w:rsid w:val="00806F4D"/>
    <w:rsid w:val="008079E0"/>
    <w:rsid w:val="00811503"/>
    <w:rsid w:val="008135C4"/>
    <w:rsid w:val="008154AB"/>
    <w:rsid w:val="0081618E"/>
    <w:rsid w:val="0082252D"/>
    <w:rsid w:val="00824254"/>
    <w:rsid w:val="0082428B"/>
    <w:rsid w:val="00825CB9"/>
    <w:rsid w:val="00830C90"/>
    <w:rsid w:val="00830E93"/>
    <w:rsid w:val="0083147F"/>
    <w:rsid w:val="00833A95"/>
    <w:rsid w:val="0083452B"/>
    <w:rsid w:val="0083528B"/>
    <w:rsid w:val="00835F6D"/>
    <w:rsid w:val="00841E43"/>
    <w:rsid w:val="00846E0F"/>
    <w:rsid w:val="00847D50"/>
    <w:rsid w:val="00850328"/>
    <w:rsid w:val="00856DD7"/>
    <w:rsid w:val="00860031"/>
    <w:rsid w:val="00860B80"/>
    <w:rsid w:val="00860D6C"/>
    <w:rsid w:val="00861F51"/>
    <w:rsid w:val="0086251C"/>
    <w:rsid w:val="00863649"/>
    <w:rsid w:val="00863EB0"/>
    <w:rsid w:val="00865996"/>
    <w:rsid w:val="00866C67"/>
    <w:rsid w:val="00870759"/>
    <w:rsid w:val="0087179C"/>
    <w:rsid w:val="00871B91"/>
    <w:rsid w:val="008720EE"/>
    <w:rsid w:val="00872967"/>
    <w:rsid w:val="00875070"/>
    <w:rsid w:val="00875875"/>
    <w:rsid w:val="00875B21"/>
    <w:rsid w:val="00876EF8"/>
    <w:rsid w:val="00877406"/>
    <w:rsid w:val="00877A46"/>
    <w:rsid w:val="00880E11"/>
    <w:rsid w:val="008829FF"/>
    <w:rsid w:val="00887F84"/>
    <w:rsid w:val="00892664"/>
    <w:rsid w:val="0089515B"/>
    <w:rsid w:val="00897723"/>
    <w:rsid w:val="008A1F1D"/>
    <w:rsid w:val="008A2569"/>
    <w:rsid w:val="008A2E54"/>
    <w:rsid w:val="008A57F9"/>
    <w:rsid w:val="008B0B3E"/>
    <w:rsid w:val="008B1FC1"/>
    <w:rsid w:val="008B2DD9"/>
    <w:rsid w:val="008B4814"/>
    <w:rsid w:val="008B4822"/>
    <w:rsid w:val="008B6557"/>
    <w:rsid w:val="008C0079"/>
    <w:rsid w:val="008C05EB"/>
    <w:rsid w:val="008C0928"/>
    <w:rsid w:val="008C1F26"/>
    <w:rsid w:val="008C39EB"/>
    <w:rsid w:val="008C5005"/>
    <w:rsid w:val="008C7064"/>
    <w:rsid w:val="008C7F18"/>
    <w:rsid w:val="008D0FA2"/>
    <w:rsid w:val="008D11C3"/>
    <w:rsid w:val="008D25B8"/>
    <w:rsid w:val="008D468C"/>
    <w:rsid w:val="008D4959"/>
    <w:rsid w:val="008D5956"/>
    <w:rsid w:val="008E0B99"/>
    <w:rsid w:val="008E32F8"/>
    <w:rsid w:val="008E4BE9"/>
    <w:rsid w:val="008E6CB9"/>
    <w:rsid w:val="008E78E8"/>
    <w:rsid w:val="008E7E77"/>
    <w:rsid w:val="008F1185"/>
    <w:rsid w:val="008F2CD2"/>
    <w:rsid w:val="008F2D01"/>
    <w:rsid w:val="008F4175"/>
    <w:rsid w:val="008F7121"/>
    <w:rsid w:val="008F7536"/>
    <w:rsid w:val="008F7BC3"/>
    <w:rsid w:val="00901623"/>
    <w:rsid w:val="00903851"/>
    <w:rsid w:val="0090507B"/>
    <w:rsid w:val="0090651B"/>
    <w:rsid w:val="00911150"/>
    <w:rsid w:val="00911960"/>
    <w:rsid w:val="009125E5"/>
    <w:rsid w:val="0091429A"/>
    <w:rsid w:val="00914466"/>
    <w:rsid w:val="00917F71"/>
    <w:rsid w:val="00922C63"/>
    <w:rsid w:val="00923803"/>
    <w:rsid w:val="0092596D"/>
    <w:rsid w:val="00926371"/>
    <w:rsid w:val="00926D44"/>
    <w:rsid w:val="00931985"/>
    <w:rsid w:val="009325B4"/>
    <w:rsid w:val="00932C01"/>
    <w:rsid w:val="0093377F"/>
    <w:rsid w:val="00933844"/>
    <w:rsid w:val="00934B21"/>
    <w:rsid w:val="00936E84"/>
    <w:rsid w:val="00941E09"/>
    <w:rsid w:val="009422C0"/>
    <w:rsid w:val="009427AC"/>
    <w:rsid w:val="009429E6"/>
    <w:rsid w:val="009429FF"/>
    <w:rsid w:val="00942AE1"/>
    <w:rsid w:val="00942D86"/>
    <w:rsid w:val="009439B4"/>
    <w:rsid w:val="00951467"/>
    <w:rsid w:val="0095272E"/>
    <w:rsid w:val="00956838"/>
    <w:rsid w:val="00956A7F"/>
    <w:rsid w:val="0095735F"/>
    <w:rsid w:val="00957601"/>
    <w:rsid w:val="009578DE"/>
    <w:rsid w:val="0096126D"/>
    <w:rsid w:val="00961A63"/>
    <w:rsid w:val="00962A48"/>
    <w:rsid w:val="00966A5F"/>
    <w:rsid w:val="00966F89"/>
    <w:rsid w:val="009713C6"/>
    <w:rsid w:val="00976234"/>
    <w:rsid w:val="009764F6"/>
    <w:rsid w:val="00976D90"/>
    <w:rsid w:val="009778EC"/>
    <w:rsid w:val="0098426A"/>
    <w:rsid w:val="00984624"/>
    <w:rsid w:val="00985A29"/>
    <w:rsid w:val="00985FBE"/>
    <w:rsid w:val="00986795"/>
    <w:rsid w:val="00986C0E"/>
    <w:rsid w:val="00986C65"/>
    <w:rsid w:val="009915DE"/>
    <w:rsid w:val="009917A9"/>
    <w:rsid w:val="009929A4"/>
    <w:rsid w:val="0099475D"/>
    <w:rsid w:val="009965C9"/>
    <w:rsid w:val="009A1A3E"/>
    <w:rsid w:val="009A21D3"/>
    <w:rsid w:val="009A36E2"/>
    <w:rsid w:val="009A3EB7"/>
    <w:rsid w:val="009A4296"/>
    <w:rsid w:val="009A61AE"/>
    <w:rsid w:val="009B09C6"/>
    <w:rsid w:val="009B2EEE"/>
    <w:rsid w:val="009B4DD3"/>
    <w:rsid w:val="009B5CB0"/>
    <w:rsid w:val="009B7C83"/>
    <w:rsid w:val="009B7EAD"/>
    <w:rsid w:val="009C2561"/>
    <w:rsid w:val="009C2A08"/>
    <w:rsid w:val="009C2C36"/>
    <w:rsid w:val="009C3722"/>
    <w:rsid w:val="009C3C3B"/>
    <w:rsid w:val="009C4036"/>
    <w:rsid w:val="009C48CA"/>
    <w:rsid w:val="009C665B"/>
    <w:rsid w:val="009C7357"/>
    <w:rsid w:val="009C7D60"/>
    <w:rsid w:val="009D1336"/>
    <w:rsid w:val="009D5FEC"/>
    <w:rsid w:val="009E1266"/>
    <w:rsid w:val="009E21BC"/>
    <w:rsid w:val="009E3851"/>
    <w:rsid w:val="009E668E"/>
    <w:rsid w:val="009E6C6D"/>
    <w:rsid w:val="009F1EE1"/>
    <w:rsid w:val="009F6393"/>
    <w:rsid w:val="009F6734"/>
    <w:rsid w:val="009F7356"/>
    <w:rsid w:val="00A000A3"/>
    <w:rsid w:val="00A00139"/>
    <w:rsid w:val="00A0087B"/>
    <w:rsid w:val="00A02997"/>
    <w:rsid w:val="00A02EE7"/>
    <w:rsid w:val="00A03CC4"/>
    <w:rsid w:val="00A0497C"/>
    <w:rsid w:val="00A04D78"/>
    <w:rsid w:val="00A05682"/>
    <w:rsid w:val="00A066D6"/>
    <w:rsid w:val="00A07097"/>
    <w:rsid w:val="00A071B4"/>
    <w:rsid w:val="00A07A19"/>
    <w:rsid w:val="00A10AF0"/>
    <w:rsid w:val="00A10B39"/>
    <w:rsid w:val="00A11894"/>
    <w:rsid w:val="00A12166"/>
    <w:rsid w:val="00A142EE"/>
    <w:rsid w:val="00A17019"/>
    <w:rsid w:val="00A22C35"/>
    <w:rsid w:val="00A2302E"/>
    <w:rsid w:val="00A25118"/>
    <w:rsid w:val="00A268BF"/>
    <w:rsid w:val="00A27D3C"/>
    <w:rsid w:val="00A30069"/>
    <w:rsid w:val="00A31846"/>
    <w:rsid w:val="00A31C1D"/>
    <w:rsid w:val="00A31EA2"/>
    <w:rsid w:val="00A33260"/>
    <w:rsid w:val="00A34334"/>
    <w:rsid w:val="00A36D93"/>
    <w:rsid w:val="00A4094D"/>
    <w:rsid w:val="00A41AED"/>
    <w:rsid w:val="00A422E6"/>
    <w:rsid w:val="00A4449D"/>
    <w:rsid w:val="00A4792B"/>
    <w:rsid w:val="00A52569"/>
    <w:rsid w:val="00A5477A"/>
    <w:rsid w:val="00A57305"/>
    <w:rsid w:val="00A63B37"/>
    <w:rsid w:val="00A650F4"/>
    <w:rsid w:val="00A659F1"/>
    <w:rsid w:val="00A65FF4"/>
    <w:rsid w:val="00A664D8"/>
    <w:rsid w:val="00A66E49"/>
    <w:rsid w:val="00A712DD"/>
    <w:rsid w:val="00A71815"/>
    <w:rsid w:val="00A72015"/>
    <w:rsid w:val="00A720B0"/>
    <w:rsid w:val="00A73908"/>
    <w:rsid w:val="00A73EBD"/>
    <w:rsid w:val="00A746F9"/>
    <w:rsid w:val="00A7517B"/>
    <w:rsid w:val="00A751C9"/>
    <w:rsid w:val="00A754AA"/>
    <w:rsid w:val="00A777F9"/>
    <w:rsid w:val="00A77D95"/>
    <w:rsid w:val="00A80A92"/>
    <w:rsid w:val="00A80BC1"/>
    <w:rsid w:val="00A83795"/>
    <w:rsid w:val="00A8455C"/>
    <w:rsid w:val="00A859FB"/>
    <w:rsid w:val="00A866D2"/>
    <w:rsid w:val="00A900BB"/>
    <w:rsid w:val="00A92643"/>
    <w:rsid w:val="00A93008"/>
    <w:rsid w:val="00A939EA"/>
    <w:rsid w:val="00A9404C"/>
    <w:rsid w:val="00A9408B"/>
    <w:rsid w:val="00A95835"/>
    <w:rsid w:val="00A95FBD"/>
    <w:rsid w:val="00AA281E"/>
    <w:rsid w:val="00AA2848"/>
    <w:rsid w:val="00AA3629"/>
    <w:rsid w:val="00AA4C6E"/>
    <w:rsid w:val="00AA568F"/>
    <w:rsid w:val="00AB1E67"/>
    <w:rsid w:val="00AB3717"/>
    <w:rsid w:val="00AB3F92"/>
    <w:rsid w:val="00AB4848"/>
    <w:rsid w:val="00AB4B50"/>
    <w:rsid w:val="00AC107C"/>
    <w:rsid w:val="00AC36D1"/>
    <w:rsid w:val="00AC62E3"/>
    <w:rsid w:val="00AC7C55"/>
    <w:rsid w:val="00AC7DEF"/>
    <w:rsid w:val="00AD04E6"/>
    <w:rsid w:val="00AD0D3B"/>
    <w:rsid w:val="00AD4545"/>
    <w:rsid w:val="00AD47C3"/>
    <w:rsid w:val="00AD4BD7"/>
    <w:rsid w:val="00AD5286"/>
    <w:rsid w:val="00AD6034"/>
    <w:rsid w:val="00AD6390"/>
    <w:rsid w:val="00AE0092"/>
    <w:rsid w:val="00AE0F6C"/>
    <w:rsid w:val="00AE3B18"/>
    <w:rsid w:val="00AE59E7"/>
    <w:rsid w:val="00AE6E4C"/>
    <w:rsid w:val="00AF5F38"/>
    <w:rsid w:val="00AF6A2F"/>
    <w:rsid w:val="00AF71C2"/>
    <w:rsid w:val="00AF79AC"/>
    <w:rsid w:val="00B009A0"/>
    <w:rsid w:val="00B033DC"/>
    <w:rsid w:val="00B039F1"/>
    <w:rsid w:val="00B04DE8"/>
    <w:rsid w:val="00B05E64"/>
    <w:rsid w:val="00B0709A"/>
    <w:rsid w:val="00B071D5"/>
    <w:rsid w:val="00B168A9"/>
    <w:rsid w:val="00B206D2"/>
    <w:rsid w:val="00B20E46"/>
    <w:rsid w:val="00B233C1"/>
    <w:rsid w:val="00B2357A"/>
    <w:rsid w:val="00B23D5D"/>
    <w:rsid w:val="00B26994"/>
    <w:rsid w:val="00B27F68"/>
    <w:rsid w:val="00B3432E"/>
    <w:rsid w:val="00B37B4B"/>
    <w:rsid w:val="00B37FB7"/>
    <w:rsid w:val="00B40CC8"/>
    <w:rsid w:val="00B416BB"/>
    <w:rsid w:val="00B4357A"/>
    <w:rsid w:val="00B444A7"/>
    <w:rsid w:val="00B4598F"/>
    <w:rsid w:val="00B46641"/>
    <w:rsid w:val="00B46EDF"/>
    <w:rsid w:val="00B500F7"/>
    <w:rsid w:val="00B52B63"/>
    <w:rsid w:val="00B52E6A"/>
    <w:rsid w:val="00B55C71"/>
    <w:rsid w:val="00B570BE"/>
    <w:rsid w:val="00B57665"/>
    <w:rsid w:val="00B6048F"/>
    <w:rsid w:val="00B64D33"/>
    <w:rsid w:val="00B66B09"/>
    <w:rsid w:val="00B66B4D"/>
    <w:rsid w:val="00B67890"/>
    <w:rsid w:val="00B7038A"/>
    <w:rsid w:val="00B71ABC"/>
    <w:rsid w:val="00B73398"/>
    <w:rsid w:val="00B7499B"/>
    <w:rsid w:val="00B766A4"/>
    <w:rsid w:val="00B77397"/>
    <w:rsid w:val="00B77606"/>
    <w:rsid w:val="00B8275C"/>
    <w:rsid w:val="00B845F0"/>
    <w:rsid w:val="00B8588D"/>
    <w:rsid w:val="00B91176"/>
    <w:rsid w:val="00B91475"/>
    <w:rsid w:val="00B9212C"/>
    <w:rsid w:val="00B922C4"/>
    <w:rsid w:val="00B92AB2"/>
    <w:rsid w:val="00B93316"/>
    <w:rsid w:val="00BA0EFF"/>
    <w:rsid w:val="00BA11AA"/>
    <w:rsid w:val="00BA1667"/>
    <w:rsid w:val="00BA2847"/>
    <w:rsid w:val="00BA2D72"/>
    <w:rsid w:val="00BA2DAF"/>
    <w:rsid w:val="00BA45EB"/>
    <w:rsid w:val="00BA5BB5"/>
    <w:rsid w:val="00BB17E6"/>
    <w:rsid w:val="00BB2C63"/>
    <w:rsid w:val="00BB513B"/>
    <w:rsid w:val="00BB5BBC"/>
    <w:rsid w:val="00BB6226"/>
    <w:rsid w:val="00BB7B40"/>
    <w:rsid w:val="00BC2637"/>
    <w:rsid w:val="00BC4170"/>
    <w:rsid w:val="00BC6582"/>
    <w:rsid w:val="00BD06C9"/>
    <w:rsid w:val="00BD0CBC"/>
    <w:rsid w:val="00BD1EC5"/>
    <w:rsid w:val="00BD4199"/>
    <w:rsid w:val="00BD44FB"/>
    <w:rsid w:val="00BD7339"/>
    <w:rsid w:val="00BE0F1C"/>
    <w:rsid w:val="00BE260A"/>
    <w:rsid w:val="00BE4CAC"/>
    <w:rsid w:val="00BE5FF4"/>
    <w:rsid w:val="00BE6425"/>
    <w:rsid w:val="00BF0649"/>
    <w:rsid w:val="00BF0BDB"/>
    <w:rsid w:val="00BF1BD5"/>
    <w:rsid w:val="00BF1C31"/>
    <w:rsid w:val="00BF1F78"/>
    <w:rsid w:val="00BF2515"/>
    <w:rsid w:val="00BF5CB5"/>
    <w:rsid w:val="00BF694A"/>
    <w:rsid w:val="00C022B2"/>
    <w:rsid w:val="00C03AFB"/>
    <w:rsid w:val="00C03C8D"/>
    <w:rsid w:val="00C07AE1"/>
    <w:rsid w:val="00C10A21"/>
    <w:rsid w:val="00C1276C"/>
    <w:rsid w:val="00C12E89"/>
    <w:rsid w:val="00C13ED2"/>
    <w:rsid w:val="00C14F4D"/>
    <w:rsid w:val="00C153C7"/>
    <w:rsid w:val="00C15781"/>
    <w:rsid w:val="00C17AC7"/>
    <w:rsid w:val="00C20DE6"/>
    <w:rsid w:val="00C21021"/>
    <w:rsid w:val="00C21FCF"/>
    <w:rsid w:val="00C244E4"/>
    <w:rsid w:val="00C24618"/>
    <w:rsid w:val="00C252DE"/>
    <w:rsid w:val="00C2606F"/>
    <w:rsid w:val="00C32147"/>
    <w:rsid w:val="00C3757C"/>
    <w:rsid w:val="00C40759"/>
    <w:rsid w:val="00C41A17"/>
    <w:rsid w:val="00C41AA6"/>
    <w:rsid w:val="00C42C41"/>
    <w:rsid w:val="00C4394E"/>
    <w:rsid w:val="00C44E7F"/>
    <w:rsid w:val="00C44F8E"/>
    <w:rsid w:val="00C450BC"/>
    <w:rsid w:val="00C45E7B"/>
    <w:rsid w:val="00C50E11"/>
    <w:rsid w:val="00C52D11"/>
    <w:rsid w:val="00C52EFB"/>
    <w:rsid w:val="00C536C4"/>
    <w:rsid w:val="00C53EEF"/>
    <w:rsid w:val="00C556EE"/>
    <w:rsid w:val="00C5618B"/>
    <w:rsid w:val="00C56927"/>
    <w:rsid w:val="00C57455"/>
    <w:rsid w:val="00C576E1"/>
    <w:rsid w:val="00C61070"/>
    <w:rsid w:val="00C61B86"/>
    <w:rsid w:val="00C63010"/>
    <w:rsid w:val="00C6322C"/>
    <w:rsid w:val="00C67ABB"/>
    <w:rsid w:val="00C70E63"/>
    <w:rsid w:val="00C71250"/>
    <w:rsid w:val="00C720E6"/>
    <w:rsid w:val="00C725CE"/>
    <w:rsid w:val="00C729DC"/>
    <w:rsid w:val="00C741BB"/>
    <w:rsid w:val="00C774EC"/>
    <w:rsid w:val="00C77B2D"/>
    <w:rsid w:val="00C81371"/>
    <w:rsid w:val="00C81AFE"/>
    <w:rsid w:val="00C85BA9"/>
    <w:rsid w:val="00C866C3"/>
    <w:rsid w:val="00C878DC"/>
    <w:rsid w:val="00C92B0D"/>
    <w:rsid w:val="00C92DBA"/>
    <w:rsid w:val="00C93087"/>
    <w:rsid w:val="00C93314"/>
    <w:rsid w:val="00C946C3"/>
    <w:rsid w:val="00C961DA"/>
    <w:rsid w:val="00C97822"/>
    <w:rsid w:val="00CA0DAF"/>
    <w:rsid w:val="00CA0E26"/>
    <w:rsid w:val="00CA1264"/>
    <w:rsid w:val="00CA274C"/>
    <w:rsid w:val="00CA6F2E"/>
    <w:rsid w:val="00CA767C"/>
    <w:rsid w:val="00CA78EE"/>
    <w:rsid w:val="00CB1C5F"/>
    <w:rsid w:val="00CB466A"/>
    <w:rsid w:val="00CB6903"/>
    <w:rsid w:val="00CC02C3"/>
    <w:rsid w:val="00CC1A64"/>
    <w:rsid w:val="00CC286A"/>
    <w:rsid w:val="00CC2929"/>
    <w:rsid w:val="00CC5364"/>
    <w:rsid w:val="00CC5CE0"/>
    <w:rsid w:val="00CC6B61"/>
    <w:rsid w:val="00CC6EA4"/>
    <w:rsid w:val="00CC7CD3"/>
    <w:rsid w:val="00CC7F2A"/>
    <w:rsid w:val="00CD30BD"/>
    <w:rsid w:val="00CD344A"/>
    <w:rsid w:val="00CD36FB"/>
    <w:rsid w:val="00CD4016"/>
    <w:rsid w:val="00CD49A6"/>
    <w:rsid w:val="00CD6928"/>
    <w:rsid w:val="00CD7341"/>
    <w:rsid w:val="00CE1DE4"/>
    <w:rsid w:val="00CE404A"/>
    <w:rsid w:val="00CE445B"/>
    <w:rsid w:val="00CE4B3D"/>
    <w:rsid w:val="00CF13CC"/>
    <w:rsid w:val="00CF1616"/>
    <w:rsid w:val="00CF2348"/>
    <w:rsid w:val="00CF5210"/>
    <w:rsid w:val="00CF5B7C"/>
    <w:rsid w:val="00D02277"/>
    <w:rsid w:val="00D02504"/>
    <w:rsid w:val="00D04AEF"/>
    <w:rsid w:val="00D04C32"/>
    <w:rsid w:val="00D0587B"/>
    <w:rsid w:val="00D05C28"/>
    <w:rsid w:val="00D05E26"/>
    <w:rsid w:val="00D11AAD"/>
    <w:rsid w:val="00D121AA"/>
    <w:rsid w:val="00D131CB"/>
    <w:rsid w:val="00D131E7"/>
    <w:rsid w:val="00D135E6"/>
    <w:rsid w:val="00D14DDA"/>
    <w:rsid w:val="00D162E0"/>
    <w:rsid w:val="00D16F61"/>
    <w:rsid w:val="00D17908"/>
    <w:rsid w:val="00D20EBA"/>
    <w:rsid w:val="00D21BF8"/>
    <w:rsid w:val="00D25204"/>
    <w:rsid w:val="00D25755"/>
    <w:rsid w:val="00D2630E"/>
    <w:rsid w:val="00D301ED"/>
    <w:rsid w:val="00D302B6"/>
    <w:rsid w:val="00D30656"/>
    <w:rsid w:val="00D3080F"/>
    <w:rsid w:val="00D342E1"/>
    <w:rsid w:val="00D34B72"/>
    <w:rsid w:val="00D359EE"/>
    <w:rsid w:val="00D36DDF"/>
    <w:rsid w:val="00D3753D"/>
    <w:rsid w:val="00D37D5B"/>
    <w:rsid w:val="00D42F27"/>
    <w:rsid w:val="00D45AB3"/>
    <w:rsid w:val="00D4689C"/>
    <w:rsid w:val="00D4702C"/>
    <w:rsid w:val="00D504E2"/>
    <w:rsid w:val="00D515DE"/>
    <w:rsid w:val="00D527BA"/>
    <w:rsid w:val="00D528AC"/>
    <w:rsid w:val="00D540C7"/>
    <w:rsid w:val="00D54CCD"/>
    <w:rsid w:val="00D557DA"/>
    <w:rsid w:val="00D60883"/>
    <w:rsid w:val="00D624F0"/>
    <w:rsid w:val="00D629DD"/>
    <w:rsid w:val="00D639E7"/>
    <w:rsid w:val="00D64737"/>
    <w:rsid w:val="00D647E2"/>
    <w:rsid w:val="00D67A7C"/>
    <w:rsid w:val="00D67C8D"/>
    <w:rsid w:val="00D7099C"/>
    <w:rsid w:val="00D70B1C"/>
    <w:rsid w:val="00D71820"/>
    <w:rsid w:val="00D71C7E"/>
    <w:rsid w:val="00D723C0"/>
    <w:rsid w:val="00D72EE0"/>
    <w:rsid w:val="00D73572"/>
    <w:rsid w:val="00D73CF6"/>
    <w:rsid w:val="00D747D3"/>
    <w:rsid w:val="00D75B75"/>
    <w:rsid w:val="00D76273"/>
    <w:rsid w:val="00D77006"/>
    <w:rsid w:val="00D773F4"/>
    <w:rsid w:val="00D8114A"/>
    <w:rsid w:val="00D82A9C"/>
    <w:rsid w:val="00D8449C"/>
    <w:rsid w:val="00D86DB1"/>
    <w:rsid w:val="00D958EC"/>
    <w:rsid w:val="00D95B70"/>
    <w:rsid w:val="00D97441"/>
    <w:rsid w:val="00DA17B7"/>
    <w:rsid w:val="00DA1C11"/>
    <w:rsid w:val="00DA2BB0"/>
    <w:rsid w:val="00DA3922"/>
    <w:rsid w:val="00DA4E07"/>
    <w:rsid w:val="00DA7B84"/>
    <w:rsid w:val="00DB0C47"/>
    <w:rsid w:val="00DB0F9D"/>
    <w:rsid w:val="00DB2F93"/>
    <w:rsid w:val="00DB3E3D"/>
    <w:rsid w:val="00DB5BEA"/>
    <w:rsid w:val="00DB74A2"/>
    <w:rsid w:val="00DC25AC"/>
    <w:rsid w:val="00DC2862"/>
    <w:rsid w:val="00DC47F5"/>
    <w:rsid w:val="00DC4D15"/>
    <w:rsid w:val="00DC4E20"/>
    <w:rsid w:val="00DC5AC2"/>
    <w:rsid w:val="00DC663B"/>
    <w:rsid w:val="00DC7C01"/>
    <w:rsid w:val="00DD075D"/>
    <w:rsid w:val="00DD14D0"/>
    <w:rsid w:val="00DD200B"/>
    <w:rsid w:val="00DD3175"/>
    <w:rsid w:val="00DD3F1D"/>
    <w:rsid w:val="00DD4238"/>
    <w:rsid w:val="00DD6A96"/>
    <w:rsid w:val="00DD6B42"/>
    <w:rsid w:val="00DD6E82"/>
    <w:rsid w:val="00DE078F"/>
    <w:rsid w:val="00DE087F"/>
    <w:rsid w:val="00DE7669"/>
    <w:rsid w:val="00DE7A21"/>
    <w:rsid w:val="00DF026B"/>
    <w:rsid w:val="00DF1948"/>
    <w:rsid w:val="00DF2442"/>
    <w:rsid w:val="00DF267B"/>
    <w:rsid w:val="00DF28A2"/>
    <w:rsid w:val="00DF2A71"/>
    <w:rsid w:val="00DF2DFB"/>
    <w:rsid w:val="00DF5C70"/>
    <w:rsid w:val="00E00567"/>
    <w:rsid w:val="00E0134E"/>
    <w:rsid w:val="00E01A7B"/>
    <w:rsid w:val="00E0472B"/>
    <w:rsid w:val="00E057D6"/>
    <w:rsid w:val="00E07423"/>
    <w:rsid w:val="00E10218"/>
    <w:rsid w:val="00E12C1A"/>
    <w:rsid w:val="00E142B2"/>
    <w:rsid w:val="00E14A54"/>
    <w:rsid w:val="00E14D3A"/>
    <w:rsid w:val="00E154F9"/>
    <w:rsid w:val="00E159B6"/>
    <w:rsid w:val="00E172F3"/>
    <w:rsid w:val="00E208FE"/>
    <w:rsid w:val="00E217DD"/>
    <w:rsid w:val="00E233A1"/>
    <w:rsid w:val="00E246CC"/>
    <w:rsid w:val="00E253F5"/>
    <w:rsid w:val="00E26010"/>
    <w:rsid w:val="00E26CA2"/>
    <w:rsid w:val="00E27D40"/>
    <w:rsid w:val="00E306DD"/>
    <w:rsid w:val="00E3264F"/>
    <w:rsid w:val="00E33716"/>
    <w:rsid w:val="00E33E30"/>
    <w:rsid w:val="00E3502A"/>
    <w:rsid w:val="00E35C1A"/>
    <w:rsid w:val="00E37382"/>
    <w:rsid w:val="00E37989"/>
    <w:rsid w:val="00E37CDB"/>
    <w:rsid w:val="00E41201"/>
    <w:rsid w:val="00E41D5E"/>
    <w:rsid w:val="00E434AB"/>
    <w:rsid w:val="00E4415C"/>
    <w:rsid w:val="00E50E45"/>
    <w:rsid w:val="00E52258"/>
    <w:rsid w:val="00E53580"/>
    <w:rsid w:val="00E56B32"/>
    <w:rsid w:val="00E57271"/>
    <w:rsid w:val="00E60FD4"/>
    <w:rsid w:val="00E62688"/>
    <w:rsid w:val="00E634A3"/>
    <w:rsid w:val="00E636EC"/>
    <w:rsid w:val="00E65269"/>
    <w:rsid w:val="00E65C60"/>
    <w:rsid w:val="00E66C8B"/>
    <w:rsid w:val="00E7057F"/>
    <w:rsid w:val="00E7074B"/>
    <w:rsid w:val="00E72C0D"/>
    <w:rsid w:val="00E743FA"/>
    <w:rsid w:val="00E74D4C"/>
    <w:rsid w:val="00E77532"/>
    <w:rsid w:val="00E8071C"/>
    <w:rsid w:val="00E80BDB"/>
    <w:rsid w:val="00E813A3"/>
    <w:rsid w:val="00E84205"/>
    <w:rsid w:val="00E84C62"/>
    <w:rsid w:val="00E84D77"/>
    <w:rsid w:val="00E8626C"/>
    <w:rsid w:val="00E86787"/>
    <w:rsid w:val="00E87254"/>
    <w:rsid w:val="00E903B0"/>
    <w:rsid w:val="00E90C5A"/>
    <w:rsid w:val="00E939FE"/>
    <w:rsid w:val="00E95C20"/>
    <w:rsid w:val="00E97B7D"/>
    <w:rsid w:val="00EA12C2"/>
    <w:rsid w:val="00EA1456"/>
    <w:rsid w:val="00EA2BC7"/>
    <w:rsid w:val="00EA33A8"/>
    <w:rsid w:val="00EA3EAE"/>
    <w:rsid w:val="00EA4FBA"/>
    <w:rsid w:val="00EA62F0"/>
    <w:rsid w:val="00EA6B77"/>
    <w:rsid w:val="00EA6CCE"/>
    <w:rsid w:val="00EA710A"/>
    <w:rsid w:val="00EA7182"/>
    <w:rsid w:val="00EA745D"/>
    <w:rsid w:val="00EB00D9"/>
    <w:rsid w:val="00EB1CE6"/>
    <w:rsid w:val="00EB27D6"/>
    <w:rsid w:val="00EB32EF"/>
    <w:rsid w:val="00EB34A3"/>
    <w:rsid w:val="00EB41C6"/>
    <w:rsid w:val="00EB4C68"/>
    <w:rsid w:val="00EB4FC2"/>
    <w:rsid w:val="00EB5172"/>
    <w:rsid w:val="00EB5AC4"/>
    <w:rsid w:val="00EB65F8"/>
    <w:rsid w:val="00EB7121"/>
    <w:rsid w:val="00EB79DE"/>
    <w:rsid w:val="00EB7BF6"/>
    <w:rsid w:val="00EC0230"/>
    <w:rsid w:val="00EC1048"/>
    <w:rsid w:val="00EC287D"/>
    <w:rsid w:val="00ED11DD"/>
    <w:rsid w:val="00ED120C"/>
    <w:rsid w:val="00ED1F26"/>
    <w:rsid w:val="00ED2118"/>
    <w:rsid w:val="00ED261D"/>
    <w:rsid w:val="00ED2AA4"/>
    <w:rsid w:val="00ED35FE"/>
    <w:rsid w:val="00ED7716"/>
    <w:rsid w:val="00EE282C"/>
    <w:rsid w:val="00EE31FE"/>
    <w:rsid w:val="00EE3528"/>
    <w:rsid w:val="00EE3DA7"/>
    <w:rsid w:val="00EE4AE8"/>
    <w:rsid w:val="00EE544C"/>
    <w:rsid w:val="00EE59AE"/>
    <w:rsid w:val="00EE6D96"/>
    <w:rsid w:val="00EE7243"/>
    <w:rsid w:val="00EF0952"/>
    <w:rsid w:val="00EF57E0"/>
    <w:rsid w:val="00EF5897"/>
    <w:rsid w:val="00EF779F"/>
    <w:rsid w:val="00F0001F"/>
    <w:rsid w:val="00F016C4"/>
    <w:rsid w:val="00F01C10"/>
    <w:rsid w:val="00F0415A"/>
    <w:rsid w:val="00F04D7C"/>
    <w:rsid w:val="00F051CA"/>
    <w:rsid w:val="00F07928"/>
    <w:rsid w:val="00F07E8C"/>
    <w:rsid w:val="00F144CE"/>
    <w:rsid w:val="00F1517B"/>
    <w:rsid w:val="00F1541A"/>
    <w:rsid w:val="00F16D0C"/>
    <w:rsid w:val="00F176C3"/>
    <w:rsid w:val="00F21421"/>
    <w:rsid w:val="00F26B99"/>
    <w:rsid w:val="00F27733"/>
    <w:rsid w:val="00F32082"/>
    <w:rsid w:val="00F3288F"/>
    <w:rsid w:val="00F32DCD"/>
    <w:rsid w:val="00F3329C"/>
    <w:rsid w:val="00F34057"/>
    <w:rsid w:val="00F35AF9"/>
    <w:rsid w:val="00F364CC"/>
    <w:rsid w:val="00F435D5"/>
    <w:rsid w:val="00F4561F"/>
    <w:rsid w:val="00F45B82"/>
    <w:rsid w:val="00F45B9C"/>
    <w:rsid w:val="00F518D7"/>
    <w:rsid w:val="00F51B4B"/>
    <w:rsid w:val="00F5284A"/>
    <w:rsid w:val="00F552EC"/>
    <w:rsid w:val="00F62E10"/>
    <w:rsid w:val="00F62FE2"/>
    <w:rsid w:val="00F633DB"/>
    <w:rsid w:val="00F64A79"/>
    <w:rsid w:val="00F67B1F"/>
    <w:rsid w:val="00F7156D"/>
    <w:rsid w:val="00F71E07"/>
    <w:rsid w:val="00F7205E"/>
    <w:rsid w:val="00F720F9"/>
    <w:rsid w:val="00F72836"/>
    <w:rsid w:val="00F76E58"/>
    <w:rsid w:val="00F80191"/>
    <w:rsid w:val="00F84E20"/>
    <w:rsid w:val="00F85C5E"/>
    <w:rsid w:val="00F90031"/>
    <w:rsid w:val="00F92614"/>
    <w:rsid w:val="00F93128"/>
    <w:rsid w:val="00F94EFF"/>
    <w:rsid w:val="00F954C9"/>
    <w:rsid w:val="00F959C4"/>
    <w:rsid w:val="00F95E7A"/>
    <w:rsid w:val="00F9649A"/>
    <w:rsid w:val="00F96632"/>
    <w:rsid w:val="00FA1DF1"/>
    <w:rsid w:val="00FA554E"/>
    <w:rsid w:val="00FA580B"/>
    <w:rsid w:val="00FB1761"/>
    <w:rsid w:val="00FB2824"/>
    <w:rsid w:val="00FB3B31"/>
    <w:rsid w:val="00FB3B71"/>
    <w:rsid w:val="00FB3D5D"/>
    <w:rsid w:val="00FB6BF2"/>
    <w:rsid w:val="00FB771A"/>
    <w:rsid w:val="00FC3458"/>
    <w:rsid w:val="00FC490E"/>
    <w:rsid w:val="00FC4AC9"/>
    <w:rsid w:val="00FC4F86"/>
    <w:rsid w:val="00FC654E"/>
    <w:rsid w:val="00FC6F31"/>
    <w:rsid w:val="00FC766B"/>
    <w:rsid w:val="00FD0015"/>
    <w:rsid w:val="00FD1180"/>
    <w:rsid w:val="00FD2ED0"/>
    <w:rsid w:val="00FD64F6"/>
    <w:rsid w:val="00FD6714"/>
    <w:rsid w:val="00FD7B7A"/>
    <w:rsid w:val="00FE00D2"/>
    <w:rsid w:val="00FE0810"/>
    <w:rsid w:val="00FE0B73"/>
    <w:rsid w:val="00FE1873"/>
    <w:rsid w:val="00FE20D4"/>
    <w:rsid w:val="00FE2D98"/>
    <w:rsid w:val="00FE335E"/>
    <w:rsid w:val="00FE3F1D"/>
    <w:rsid w:val="00FE5AE3"/>
    <w:rsid w:val="00FE65CD"/>
    <w:rsid w:val="00FE6865"/>
    <w:rsid w:val="00FE7720"/>
    <w:rsid w:val="00FE7DC4"/>
    <w:rsid w:val="00FF0F9F"/>
    <w:rsid w:val="00FF118B"/>
    <w:rsid w:val="00FF11EC"/>
    <w:rsid w:val="00FF22C8"/>
    <w:rsid w:val="00FF2315"/>
    <w:rsid w:val="00FF26B6"/>
    <w:rsid w:val="00FF3773"/>
    <w:rsid w:val="00FF3AAD"/>
    <w:rsid w:val="00FF3FF9"/>
    <w:rsid w:val="00FF5517"/>
    <w:rsid w:val="00FF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0A9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  <w:lsdException w:name="Emphasis" w:uiPriority="20" w:qFormat="1"/>
    <w:lsdException w:name="Normal (Web)" w:uiPriority="99"/>
    <w:lsdException w:name="HTML Code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1118D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1118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342E1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  <w:lsdException w:name="Emphasis" w:uiPriority="20" w:qFormat="1"/>
    <w:lsdException w:name="Normal (Web)" w:uiPriority="99"/>
    <w:lsdException w:name="HTML Code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1118D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1118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342E1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Documents\ncsamail\attach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01F7D-87F5-4547-96F5-C27AF89B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\Users\vchoi.000\Documents\ncsamail\attach\RFC_Template.dotx</Template>
  <TotalTime>1</TotalTime>
  <Pages>4</Pages>
  <Words>799</Words>
  <Characters>4556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Vailin Choi</cp:lastModifiedBy>
  <cp:revision>3</cp:revision>
  <cp:lastPrinted>2018-04-20T22:17:00Z</cp:lastPrinted>
  <dcterms:created xsi:type="dcterms:W3CDTF">2018-04-23T05:45:00Z</dcterms:created>
  <dcterms:modified xsi:type="dcterms:W3CDTF">2018-04-23T05:46:00Z</dcterms:modified>
</cp:coreProperties>
</file>