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07B99" w14:textId="77777777" w:rsidR="00621809" w:rsidRDefault="003238E1" w:rsidP="00A13E79">
      <w:pPr>
        <w:pStyle w:val="Title"/>
      </w:pPr>
      <w:r w:rsidRPr="003238E1">
        <w:t>HDF5 File Space Management</w:t>
      </w:r>
    </w:p>
    <w:p w14:paraId="2F626890" w14:textId="77777777" w:rsidR="00485751" w:rsidRDefault="00485751" w:rsidP="00485751"/>
    <w:p w14:paraId="6D5216D4" w14:textId="77777777" w:rsidR="00621809" w:rsidRDefault="003C12D9" w:rsidP="0053342D">
      <w:pPr>
        <w:pStyle w:val="Subtitle"/>
      </w:pPr>
      <w:r>
        <w:t>Introduced with</w:t>
      </w:r>
    </w:p>
    <w:p w14:paraId="0142BDE7" w14:textId="77777777" w:rsidR="003C12D9" w:rsidRPr="003C12D9" w:rsidRDefault="003238E1" w:rsidP="003C12D9">
      <w:pPr>
        <w:pStyle w:val="Subtitle"/>
      </w:pPr>
      <w:r>
        <w:t>HDF5 Release 1.10.0</w:t>
      </w:r>
    </w:p>
    <w:p w14:paraId="787BF632" w14:textId="77777777" w:rsidR="003C12D9" w:rsidRDefault="003C12D9" w:rsidP="00874E7A">
      <w:pPr>
        <w:pStyle w:val="Subtitle"/>
      </w:pPr>
      <w:proofErr w:type="gramStart"/>
      <w:r>
        <w:t>in</w:t>
      </w:r>
      <w:proofErr w:type="gramEnd"/>
    </w:p>
    <w:p w14:paraId="46A0CD9B" w14:textId="77777777" w:rsidR="00874E7A" w:rsidRDefault="00874E7A" w:rsidP="00874E7A">
      <w:pPr>
        <w:pStyle w:val="Subtitle"/>
      </w:pPr>
      <w:r w:rsidRPr="00442746">
        <w:rPr>
          <w:highlight w:val="yellow"/>
        </w:rPr>
        <w:t>&lt;Date</w:t>
      </w:r>
      <w:proofErr w:type="gramStart"/>
      <w:r w:rsidRPr="00442746">
        <w:rPr>
          <w:highlight w:val="yellow"/>
        </w:rPr>
        <w:t>&gt;</w:t>
      </w:r>
      <w:r w:rsidR="003238E1" w:rsidRPr="00442746">
        <w:rPr>
          <w:highlight w:val="yellow"/>
        </w:rPr>
        <w:t xml:space="preserve"> ???????</w:t>
      </w:r>
      <w:proofErr w:type="gramEnd"/>
      <w:r w:rsidR="003238E1">
        <w:t xml:space="preserve"> </w:t>
      </w:r>
    </w:p>
    <w:p w14:paraId="21FC98D7" w14:textId="77777777" w:rsidR="00D9653E" w:rsidRDefault="00D9653E"/>
    <w:p w14:paraId="7280284D" w14:textId="77777777" w:rsidR="00C27E3A" w:rsidRDefault="00C27E3A"/>
    <w:p w14:paraId="3996F4A7" w14:textId="77777777" w:rsidR="00C27E3A" w:rsidRDefault="00C27E3A"/>
    <w:p w14:paraId="6F348D0C" w14:textId="77777777" w:rsidR="002E2C16" w:rsidRDefault="002E2C16"/>
    <w:p w14:paraId="4E13F228" w14:textId="77777777" w:rsidR="002E2C16" w:rsidRDefault="002E2C16"/>
    <w:p w14:paraId="6E3DB87A" w14:textId="77777777" w:rsidR="002E2C16" w:rsidRDefault="00A15271">
      <w:r>
        <w:rPr>
          <w:noProof/>
        </w:rPr>
        <mc:AlternateContent>
          <mc:Choice Requires="wps">
            <w:drawing>
              <wp:anchor distT="0" distB="0" distL="114300" distR="114300" simplePos="0" relativeHeight="251667456" behindDoc="0" locked="0" layoutInCell="1" allowOverlap="1" wp14:anchorId="6857B0E9" wp14:editId="072AD18F">
                <wp:simplePos x="0" y="0"/>
                <wp:positionH relativeFrom="column">
                  <wp:posOffset>3785235</wp:posOffset>
                </wp:positionH>
                <wp:positionV relativeFrom="paragraph">
                  <wp:posOffset>435610</wp:posOffset>
                </wp:positionV>
                <wp:extent cx="2523490" cy="172021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14:paraId="41F51194" w14:textId="77777777" w:rsidR="002E2C16" w:rsidRDefault="00801D68" w:rsidP="002E2C16">
                            <w:pPr>
                              <w:jc w:val="center"/>
                            </w:pPr>
                            <w:r>
                              <w:rPr>
                                <w:noProof/>
                              </w:rPr>
                              <w:drawing>
                                <wp:inline distT="0" distB="0" distL="0" distR="0" wp14:anchorId="2742F746" wp14:editId="4F150861">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71B03953" w14:textId="77777777" w:rsidR="00801D68" w:rsidRDefault="004B635D"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" filled="f" stroked="f">
                <v:textbox style="mso-fit-shape-to-text:t">
                  <w:txbxContent>
                    <w:p w14:paraId="41F51194" w14:textId="77777777" w:rsidR="002E2C16" w:rsidRDefault="00801D68" w:rsidP="002E2C16">
                      <w:pPr>
                        <w:jc w:val="center"/>
                      </w:pPr>
                      <w:r>
                        <w:rPr>
                          <w:noProof/>
                        </w:rPr>
                        <w:drawing>
                          <wp:inline distT="0" distB="0" distL="0" distR="0" wp14:anchorId="2742F746" wp14:editId="4F150861">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71B03953" w14:textId="77777777" w:rsidR="00801D68" w:rsidRDefault="004B635D" w:rsidP="002E2C16">
                      <w:pPr>
                        <w:jc w:val="center"/>
                      </w:pPr>
                      <w:hyperlink r:id="rId11" w:history="1">
                        <w:r w:rsidR="00801D68" w:rsidRPr="003575B2">
                          <w:rPr>
                            <w:rStyle w:val="Hyperlink"/>
                          </w:rPr>
                          <w:t>http://www.HDFGroup.org</w:t>
                        </w:r>
                      </w:hyperlink>
                      <w:r w:rsidR="00801D68">
                        <w:t xml:space="preserve"> </w:t>
                      </w:r>
                    </w:p>
                  </w:txbxContent>
                </v:textbox>
              </v:shape>
            </w:pict>
          </mc:Fallback>
        </mc:AlternateContent>
      </w:r>
    </w:p>
    <w:p w14:paraId="50DB1941" w14:textId="77777777" w:rsidR="00B24139" w:rsidRDefault="00B24139">
      <w:pPr>
        <w:sectPr w:rsidR="00B24139" w:rsidSect="005A0F21">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14:paraId="0064B30D" w14:textId="77777777" w:rsidR="008B4FA6" w:rsidRDefault="008B4FA6" w:rsidP="008B4FA6">
      <w:pPr>
        <w:pStyle w:val="SubSectionHeading"/>
      </w:pPr>
      <w:r>
        <w:lastRenderedPageBreak/>
        <w:t>Copyright Notice and License Terms for HDF5 (Hierarchical Data Format 5) Software Library and Utilities</w:t>
      </w:r>
    </w:p>
    <w:p w14:paraId="3235A46F" w14:textId="77777777" w:rsidR="008B4FA6" w:rsidRDefault="008B4FA6" w:rsidP="008B4FA6"/>
    <w:p w14:paraId="4EF1FE55" w14:textId="77777777" w:rsidR="008B4FA6" w:rsidRDefault="008B4FA6" w:rsidP="008B4FA6">
      <w:r>
        <w:t>HDF5 (Hierarchical Data Format 5) Software Library and Utilities</w:t>
      </w:r>
    </w:p>
    <w:p w14:paraId="34B6DA19" w14:textId="77777777" w:rsidR="008B4FA6" w:rsidRDefault="008B4FA6" w:rsidP="008B4FA6">
      <w:r>
        <w:t xml:space="preserve">Copyright 2006-2012 by </w:t>
      </w:r>
      <w:proofErr w:type="gramStart"/>
      <w:r>
        <w:t>The</w:t>
      </w:r>
      <w:proofErr w:type="gramEnd"/>
      <w:r>
        <w:t xml:space="preserve"> HDF Group.</w:t>
      </w:r>
    </w:p>
    <w:p w14:paraId="65D9B50A" w14:textId="77777777" w:rsidR="008B4FA6" w:rsidRDefault="008B4FA6" w:rsidP="008B4FA6"/>
    <w:p w14:paraId="6C03372B" w14:textId="77777777" w:rsidR="008B4FA6" w:rsidRDefault="008B4FA6" w:rsidP="008B4FA6">
      <w:r>
        <w:t>NCSA HDF5 (Hierarchical Data Format 5) Software Library and Utilities</w:t>
      </w:r>
    </w:p>
    <w:p w14:paraId="52685419" w14:textId="77777777" w:rsidR="008B4FA6" w:rsidRDefault="008B4FA6" w:rsidP="008B4FA6">
      <w:proofErr w:type="gramStart"/>
      <w:r>
        <w:t>Copyright 1998-2006 by the Board of Trustees of the University of Illinois.</w:t>
      </w:r>
      <w:proofErr w:type="gramEnd"/>
    </w:p>
    <w:p w14:paraId="076F1715" w14:textId="77777777" w:rsidR="008B4FA6" w:rsidRDefault="008B4FA6" w:rsidP="008B4FA6"/>
    <w:p w14:paraId="4BD5257E" w14:textId="77777777" w:rsidR="008B4FA6" w:rsidRPr="00702264" w:rsidRDefault="008B4FA6" w:rsidP="008B4FA6">
      <w:pPr>
        <w:rPr>
          <w:b/>
        </w:rPr>
      </w:pPr>
      <w:r w:rsidRPr="00702264">
        <w:rPr>
          <w:b/>
        </w:rPr>
        <w:t>All rights reserved.</w:t>
      </w:r>
    </w:p>
    <w:p w14:paraId="4B0C3AB3" w14:textId="77777777" w:rsidR="008B4FA6" w:rsidRDefault="008B4FA6" w:rsidP="008B4FA6"/>
    <w:p w14:paraId="2F34BC65" w14:textId="77777777"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14:paraId="152C4097" w14:textId="77777777" w:rsidR="008B4FA6" w:rsidRDefault="008B4FA6" w:rsidP="008B4FA6">
      <w:pPr>
        <w:pStyle w:val="Normal9"/>
      </w:pPr>
    </w:p>
    <w:p w14:paraId="5DB6A8C9" w14:textId="77777777" w:rsidR="008B4FA6" w:rsidRDefault="008B4FA6" w:rsidP="005033AA">
      <w:pPr>
        <w:pStyle w:val="Normal9"/>
        <w:numPr>
          <w:ilvl w:val="0"/>
          <w:numId w:val="12"/>
        </w:numPr>
      </w:pPr>
      <w:r>
        <w:t>Redistributions of source code must retain the above copyright notice, this list of conditions, and the following disclaimer.</w:t>
      </w:r>
    </w:p>
    <w:p w14:paraId="43760F3F" w14:textId="77777777"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14:paraId="2333B0C4" w14:textId="77777777"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14:paraId="1111109E" w14:textId="77777777"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56B746D4" w14:textId="77777777"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50250D27" w14:textId="77777777" w:rsidR="008B4FA6" w:rsidRDefault="008B4FA6" w:rsidP="008B4FA6">
      <w:pPr>
        <w:pStyle w:val="Normal9"/>
      </w:pPr>
    </w:p>
    <w:p w14:paraId="38767EB7" w14:textId="77777777"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14:paraId="34E7FB63" w14:textId="77777777" w:rsidR="008B4FA6" w:rsidRDefault="008B4FA6" w:rsidP="008B4FA6">
      <w:pPr>
        <w:pStyle w:val="Normal9"/>
      </w:pPr>
    </w:p>
    <w:p w14:paraId="42A3D4B0" w14:textId="77777777"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14:paraId="222347F8" w14:textId="77777777" w:rsidR="008B4FA6" w:rsidRDefault="008B4FA6" w:rsidP="008B4FA6">
      <w:pPr>
        <w:pStyle w:val="Normal9"/>
      </w:pPr>
    </w:p>
    <w:p w14:paraId="3E8CBB60" w14:textId="77777777"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14:paraId="37FD3A40" w14:textId="77777777" w:rsidR="008B4FA6" w:rsidRDefault="008B4FA6" w:rsidP="008B4FA6">
      <w:pPr>
        <w:pStyle w:val="Normal9"/>
      </w:pPr>
    </w:p>
    <w:p w14:paraId="08B08411" w14:textId="77777777"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14:paraId="76C73958" w14:textId="77777777" w:rsidR="008B4FA6" w:rsidRDefault="008B4FA6" w:rsidP="008B4FA6">
      <w:pPr>
        <w:pStyle w:val="Normal9"/>
      </w:pPr>
    </w:p>
    <w:p w14:paraId="53EFD583" w14:textId="77777777"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14:paraId="32DED5D6" w14:textId="77777777" w:rsidR="008B4FA6" w:rsidRDefault="008B4FA6" w:rsidP="008B4FA6">
      <w:pPr>
        <w:pStyle w:val="Normal9"/>
        <w:ind w:left="720"/>
      </w:pPr>
    </w:p>
    <w:p w14:paraId="29BE4504" w14:textId="77777777"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14:paraId="036A6EDE" w14:textId="77777777" w:rsidR="008B4FA6" w:rsidRDefault="008B4FA6"/>
    <w:p w14:paraId="252BE7E8" w14:textId="77777777" w:rsidR="00D9653E" w:rsidRDefault="00D9653E">
      <w:pPr>
        <w:rPr>
          <w:rFonts w:eastAsiaTheme="majorEastAsia" w:cstheme="majorBidi"/>
          <w:b/>
          <w:spacing w:val="5"/>
          <w:kern w:val="28"/>
          <w:sz w:val="28"/>
          <w:szCs w:val="32"/>
        </w:rPr>
      </w:pPr>
      <w:r>
        <w:br w:type="page"/>
      </w:r>
    </w:p>
    <w:p w14:paraId="206C7E08" w14:textId="77777777" w:rsidR="00B24139" w:rsidRDefault="00B24139" w:rsidP="00B24139">
      <w:pPr>
        <w:pStyle w:val="Contents"/>
        <w:sectPr w:rsidR="00B24139" w:rsidSect="005A0F21">
          <w:headerReference w:type="first" r:id="rId15"/>
          <w:footerReference w:type="first" r:id="rId16"/>
          <w:pgSz w:w="12240" w:h="15840" w:code="1"/>
          <w:pgMar w:top="1152" w:right="1152" w:bottom="1440" w:left="1152" w:header="432" w:footer="720" w:gutter="0"/>
          <w:cols w:space="720"/>
          <w:titlePg/>
          <w:docGrid w:linePitch="360"/>
        </w:sectPr>
      </w:pPr>
    </w:p>
    <w:p w14:paraId="7D2BCF12" w14:textId="77777777" w:rsidR="00D9653E" w:rsidRPr="006000D5" w:rsidRDefault="00D9653E" w:rsidP="00B24139">
      <w:pPr>
        <w:pStyle w:val="Contents"/>
      </w:pPr>
      <w:r>
        <w:lastRenderedPageBreak/>
        <w:t>Contents</w:t>
      </w:r>
    </w:p>
    <w:p w14:paraId="0C4DD37A" w14:textId="77777777" w:rsidR="006F3137"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6F3137">
        <w:t>1. Introduction</w:t>
      </w:r>
      <w:r w:rsidR="006F3137">
        <w:tab/>
      </w:r>
      <w:r w:rsidR="006F3137">
        <w:fldChar w:fldCharType="begin"/>
      </w:r>
      <w:r w:rsidR="006F3137">
        <w:instrText xml:space="preserve"> PAGEREF _Toc322079045 \h </w:instrText>
      </w:r>
      <w:r w:rsidR="006F3137">
        <w:fldChar w:fldCharType="separate"/>
      </w:r>
      <w:r w:rsidR="006F3137">
        <w:t>4</w:t>
      </w:r>
      <w:r w:rsidR="006F3137">
        <w:fldChar w:fldCharType="end"/>
      </w:r>
    </w:p>
    <w:p w14:paraId="20B694C9" w14:textId="77777777" w:rsidR="006F3137" w:rsidRDefault="006F3137">
      <w:pPr>
        <w:pStyle w:val="TOC2"/>
        <w:rPr>
          <w:lang w:bidi="ar-SA"/>
        </w:rPr>
      </w:pPr>
      <w:r>
        <w:t>1.1. Definitions and Concepts</w:t>
      </w:r>
      <w:r>
        <w:tab/>
      </w:r>
      <w:r>
        <w:fldChar w:fldCharType="begin"/>
      </w:r>
      <w:r>
        <w:instrText xml:space="preserve"> PAGEREF _Toc322079046 \h </w:instrText>
      </w:r>
      <w:r>
        <w:fldChar w:fldCharType="separate"/>
      </w:r>
      <w:r>
        <w:t>4</w:t>
      </w:r>
      <w:r>
        <w:fldChar w:fldCharType="end"/>
      </w:r>
    </w:p>
    <w:p w14:paraId="1776B5F8" w14:textId="77777777" w:rsidR="006F3137" w:rsidRDefault="006F3137">
      <w:pPr>
        <w:pStyle w:val="TOC1"/>
        <w:rPr>
          <w:lang w:bidi="ar-SA"/>
        </w:rPr>
      </w:pPr>
      <w:r>
        <w:t>2. File Space Allocation Mechanisms</w:t>
      </w:r>
      <w:r>
        <w:tab/>
      </w:r>
      <w:r>
        <w:fldChar w:fldCharType="begin"/>
      </w:r>
      <w:r>
        <w:instrText xml:space="preserve"> PAGEREF _Toc322079047 \h </w:instrText>
      </w:r>
      <w:r>
        <w:fldChar w:fldCharType="separate"/>
      </w:r>
      <w:r>
        <w:t>6</w:t>
      </w:r>
      <w:r>
        <w:fldChar w:fldCharType="end"/>
      </w:r>
    </w:p>
    <w:p w14:paraId="402FA17E" w14:textId="77777777" w:rsidR="006F3137" w:rsidRDefault="006F3137">
      <w:pPr>
        <w:pStyle w:val="TOC2"/>
        <w:rPr>
          <w:lang w:bidi="ar-SA"/>
        </w:rPr>
      </w:pPr>
      <w:r>
        <w:t>2.1. Free-Space Manager</w:t>
      </w:r>
      <w:r>
        <w:tab/>
      </w:r>
      <w:r>
        <w:fldChar w:fldCharType="begin"/>
      </w:r>
      <w:r>
        <w:instrText xml:space="preserve"> PAGEREF _Toc322079048 \h </w:instrText>
      </w:r>
      <w:r>
        <w:fldChar w:fldCharType="separate"/>
      </w:r>
      <w:r>
        <w:t>6</w:t>
      </w:r>
      <w:r>
        <w:fldChar w:fldCharType="end"/>
      </w:r>
    </w:p>
    <w:p w14:paraId="7E5333AA" w14:textId="77777777" w:rsidR="006F3137" w:rsidRDefault="006F3137">
      <w:pPr>
        <w:pStyle w:val="TOC2"/>
        <w:rPr>
          <w:lang w:bidi="ar-SA"/>
        </w:rPr>
      </w:pPr>
      <w:r>
        <w:t>2.2. Aggregators</w:t>
      </w:r>
      <w:r>
        <w:tab/>
      </w:r>
      <w:r>
        <w:fldChar w:fldCharType="begin"/>
      </w:r>
      <w:r>
        <w:instrText xml:space="preserve"> PAGEREF _Toc322079049 \h </w:instrText>
      </w:r>
      <w:r>
        <w:fldChar w:fldCharType="separate"/>
      </w:r>
      <w:r>
        <w:t>6</w:t>
      </w:r>
      <w:r>
        <w:fldChar w:fldCharType="end"/>
      </w:r>
    </w:p>
    <w:p w14:paraId="58F1F93E" w14:textId="77777777" w:rsidR="006F3137" w:rsidRDefault="006F3137">
      <w:pPr>
        <w:pStyle w:val="TOC2"/>
        <w:rPr>
          <w:lang w:bidi="ar-SA"/>
        </w:rPr>
      </w:pPr>
      <w:r>
        <w:t>2.3. Virtual File Driver</w:t>
      </w:r>
      <w:r>
        <w:tab/>
      </w:r>
      <w:r>
        <w:fldChar w:fldCharType="begin"/>
      </w:r>
      <w:r>
        <w:instrText xml:space="preserve"> PAGEREF _Toc322079050 \h </w:instrText>
      </w:r>
      <w:r>
        <w:fldChar w:fldCharType="separate"/>
      </w:r>
      <w:r>
        <w:t>6</w:t>
      </w:r>
      <w:r>
        <w:fldChar w:fldCharType="end"/>
      </w:r>
    </w:p>
    <w:p w14:paraId="55F39C5C" w14:textId="77777777" w:rsidR="006F3137" w:rsidRDefault="006F3137">
      <w:pPr>
        <w:pStyle w:val="TOC1"/>
        <w:rPr>
          <w:lang w:bidi="ar-SA"/>
        </w:rPr>
      </w:pPr>
      <w:r>
        <w:t>3. File Space Management Strategies</w:t>
      </w:r>
      <w:r>
        <w:tab/>
      </w:r>
      <w:r>
        <w:fldChar w:fldCharType="begin"/>
      </w:r>
      <w:r>
        <w:instrText xml:space="preserve"> PAGEREF _Toc322079051 \h </w:instrText>
      </w:r>
      <w:r>
        <w:fldChar w:fldCharType="separate"/>
      </w:r>
      <w:r>
        <w:t>7</w:t>
      </w:r>
      <w:r>
        <w:fldChar w:fldCharType="end"/>
      </w:r>
    </w:p>
    <w:p w14:paraId="7DC25148" w14:textId="77777777" w:rsidR="006F3137" w:rsidRDefault="006F3137">
      <w:pPr>
        <w:pStyle w:val="TOC2"/>
        <w:rPr>
          <w:lang w:bidi="ar-SA"/>
        </w:rPr>
      </w:pPr>
      <w:r>
        <w:t>3.1. The All Persist Strategy</w:t>
      </w:r>
      <w:r>
        <w:tab/>
      </w:r>
      <w:r>
        <w:fldChar w:fldCharType="begin"/>
      </w:r>
      <w:r>
        <w:instrText xml:space="preserve"> PAGEREF _Toc322079052 \h </w:instrText>
      </w:r>
      <w:r>
        <w:fldChar w:fldCharType="separate"/>
      </w:r>
      <w:r>
        <w:t>8</w:t>
      </w:r>
      <w:r>
        <w:fldChar w:fldCharType="end"/>
      </w:r>
    </w:p>
    <w:p w14:paraId="22B52B86" w14:textId="77777777" w:rsidR="006F3137" w:rsidRDefault="006F3137">
      <w:pPr>
        <w:pStyle w:val="TOC2"/>
        <w:rPr>
          <w:lang w:bidi="ar-SA"/>
        </w:rPr>
      </w:pPr>
      <w:r>
        <w:t>3.2. The All Strategy</w:t>
      </w:r>
      <w:r>
        <w:tab/>
      </w:r>
      <w:r>
        <w:fldChar w:fldCharType="begin"/>
      </w:r>
      <w:r>
        <w:instrText xml:space="preserve"> PAGEREF _Toc322079053 \h </w:instrText>
      </w:r>
      <w:r>
        <w:fldChar w:fldCharType="separate"/>
      </w:r>
      <w:r>
        <w:t>8</w:t>
      </w:r>
      <w:r>
        <w:fldChar w:fldCharType="end"/>
      </w:r>
    </w:p>
    <w:p w14:paraId="1B536A9B" w14:textId="77777777" w:rsidR="006F3137" w:rsidRDefault="006F3137">
      <w:pPr>
        <w:pStyle w:val="TOC2"/>
        <w:rPr>
          <w:lang w:bidi="ar-SA"/>
        </w:rPr>
      </w:pPr>
      <w:r>
        <w:t>3.3. The Aggregator VFD Strategy</w:t>
      </w:r>
      <w:r>
        <w:tab/>
      </w:r>
      <w:r>
        <w:fldChar w:fldCharType="begin"/>
      </w:r>
      <w:r>
        <w:instrText xml:space="preserve"> PAGEREF _Toc322079054 \h </w:instrText>
      </w:r>
      <w:r>
        <w:fldChar w:fldCharType="separate"/>
      </w:r>
      <w:r>
        <w:t>9</w:t>
      </w:r>
      <w:r>
        <w:fldChar w:fldCharType="end"/>
      </w:r>
    </w:p>
    <w:p w14:paraId="6A2D7540" w14:textId="77777777" w:rsidR="006F3137" w:rsidRDefault="006F3137">
      <w:pPr>
        <w:pStyle w:val="TOC2"/>
        <w:rPr>
          <w:lang w:bidi="ar-SA"/>
        </w:rPr>
      </w:pPr>
      <w:r>
        <w:t>3.4. The VFD Strategy</w:t>
      </w:r>
      <w:r>
        <w:tab/>
      </w:r>
      <w:r>
        <w:fldChar w:fldCharType="begin"/>
      </w:r>
      <w:r>
        <w:instrText xml:space="preserve"> PAGEREF _Toc322079055 \h </w:instrText>
      </w:r>
      <w:r>
        <w:fldChar w:fldCharType="separate"/>
      </w:r>
      <w:r>
        <w:t>9</w:t>
      </w:r>
      <w:r>
        <w:fldChar w:fldCharType="end"/>
      </w:r>
    </w:p>
    <w:p w14:paraId="6CF81A40" w14:textId="77777777" w:rsidR="006F3137" w:rsidRDefault="006F3137">
      <w:pPr>
        <w:pStyle w:val="TOC1"/>
        <w:rPr>
          <w:lang w:bidi="ar-SA"/>
        </w:rPr>
      </w:pPr>
      <w:r>
        <w:t>4. Setting or Changing a File Space Management Strategy</w:t>
      </w:r>
      <w:r>
        <w:tab/>
      </w:r>
      <w:r>
        <w:fldChar w:fldCharType="begin"/>
      </w:r>
      <w:r>
        <w:instrText xml:space="preserve"> PAGEREF _Toc322079056 \h </w:instrText>
      </w:r>
      <w:r>
        <w:fldChar w:fldCharType="separate"/>
      </w:r>
      <w:r>
        <w:t>10</w:t>
      </w:r>
      <w:r>
        <w:fldChar w:fldCharType="end"/>
      </w:r>
    </w:p>
    <w:p w14:paraId="0513E8B6" w14:textId="77777777" w:rsidR="006F3137" w:rsidRDefault="006F3137">
      <w:pPr>
        <w:pStyle w:val="TOC2"/>
        <w:rPr>
          <w:lang w:bidi="ar-SA"/>
        </w:rPr>
      </w:pPr>
      <w:r>
        <w:t>4.1. Specifying a Strategy at File Creation with H5Pset_file_space</w:t>
      </w:r>
      <w:r>
        <w:tab/>
      </w:r>
      <w:r>
        <w:fldChar w:fldCharType="begin"/>
      </w:r>
      <w:r>
        <w:instrText xml:space="preserve"> PAGEREF _Toc322079057 \h </w:instrText>
      </w:r>
      <w:r>
        <w:fldChar w:fldCharType="separate"/>
      </w:r>
      <w:r>
        <w:t>10</w:t>
      </w:r>
      <w:r>
        <w:fldChar w:fldCharType="end"/>
      </w:r>
    </w:p>
    <w:p w14:paraId="67D35153" w14:textId="77777777" w:rsidR="006F3137" w:rsidRDefault="006F3137">
      <w:pPr>
        <w:pStyle w:val="TOC2"/>
        <w:rPr>
          <w:lang w:bidi="ar-SA"/>
        </w:rPr>
      </w:pPr>
      <w:r>
        <w:t>4.2. Changing the Strategy with h5repack</w:t>
      </w:r>
      <w:r>
        <w:tab/>
      </w:r>
      <w:r>
        <w:fldChar w:fldCharType="begin"/>
      </w:r>
      <w:r>
        <w:instrText xml:space="preserve"> PAGEREF _Toc322079058 \h </w:instrText>
      </w:r>
      <w:r>
        <w:fldChar w:fldCharType="separate"/>
      </w:r>
      <w:r>
        <w:t>11</w:t>
      </w:r>
      <w:r>
        <w:fldChar w:fldCharType="end"/>
      </w:r>
    </w:p>
    <w:p w14:paraId="30E3DABC" w14:textId="77777777" w:rsidR="006F3137" w:rsidRDefault="006F3137">
      <w:pPr>
        <w:pStyle w:val="TOC2"/>
        <w:rPr>
          <w:lang w:bidi="ar-SA"/>
        </w:rPr>
      </w:pPr>
      <w:r>
        <w:t>4.3. Summary of Strategies and Implementation</w:t>
      </w:r>
      <w:r>
        <w:tab/>
      </w:r>
      <w:r>
        <w:fldChar w:fldCharType="begin"/>
      </w:r>
      <w:r>
        <w:instrText xml:space="preserve"> PAGEREF _Toc322079059 \h </w:instrText>
      </w:r>
      <w:r>
        <w:fldChar w:fldCharType="separate"/>
      </w:r>
      <w:r>
        <w:t>11</w:t>
      </w:r>
      <w:r>
        <w:fldChar w:fldCharType="end"/>
      </w:r>
    </w:p>
    <w:p w14:paraId="304B2242" w14:textId="77777777" w:rsidR="006F3137" w:rsidRDefault="006F3137">
      <w:pPr>
        <w:pStyle w:val="TOC1"/>
        <w:rPr>
          <w:lang w:bidi="ar-SA"/>
        </w:rPr>
      </w:pPr>
      <w:r>
        <w:t>5. Example File Space Management Scenarios</w:t>
      </w:r>
      <w:r>
        <w:tab/>
      </w:r>
      <w:r>
        <w:fldChar w:fldCharType="begin"/>
      </w:r>
      <w:r>
        <w:instrText xml:space="preserve"> PAGEREF _Toc322079060 \h </w:instrText>
      </w:r>
      <w:r>
        <w:fldChar w:fldCharType="separate"/>
      </w:r>
      <w:r>
        <w:t>12</w:t>
      </w:r>
      <w:r>
        <w:fldChar w:fldCharType="end"/>
      </w:r>
    </w:p>
    <w:p w14:paraId="4D6E0E26" w14:textId="77777777" w:rsidR="006F3137" w:rsidRDefault="006F3137">
      <w:pPr>
        <w:pStyle w:val="TOC2"/>
        <w:rPr>
          <w:lang w:bidi="ar-SA"/>
        </w:rPr>
      </w:pPr>
      <w:r>
        <w:t>5.1. Scenario A: The All Strategy, Multiple Sessions</w:t>
      </w:r>
      <w:r>
        <w:tab/>
      </w:r>
      <w:r>
        <w:fldChar w:fldCharType="begin"/>
      </w:r>
      <w:r>
        <w:instrText xml:space="preserve"> PAGEREF _Toc322079061 \h </w:instrText>
      </w:r>
      <w:r>
        <w:fldChar w:fldCharType="separate"/>
      </w:r>
      <w:r>
        <w:t>12</w:t>
      </w:r>
      <w:r>
        <w:fldChar w:fldCharType="end"/>
      </w:r>
    </w:p>
    <w:p w14:paraId="1221AF49" w14:textId="77777777" w:rsidR="006F3137" w:rsidRDefault="006F3137">
      <w:pPr>
        <w:pStyle w:val="TOC3"/>
        <w:rPr>
          <w:rFonts w:eastAsiaTheme="minorEastAsia"/>
          <w:noProof/>
        </w:rPr>
      </w:pPr>
      <w:r>
        <w:rPr>
          <w:noProof/>
        </w:rPr>
        <w:t>5.1.1. Session 1: Create an Empty File</w:t>
      </w:r>
      <w:r>
        <w:rPr>
          <w:noProof/>
        </w:rPr>
        <w:tab/>
      </w:r>
      <w:r>
        <w:rPr>
          <w:noProof/>
        </w:rPr>
        <w:fldChar w:fldCharType="begin"/>
      </w:r>
      <w:r>
        <w:rPr>
          <w:noProof/>
        </w:rPr>
        <w:instrText xml:space="preserve"> PAGEREF _Toc322079062 \h </w:instrText>
      </w:r>
      <w:r>
        <w:rPr>
          <w:noProof/>
        </w:rPr>
      </w:r>
      <w:r>
        <w:rPr>
          <w:noProof/>
        </w:rPr>
        <w:fldChar w:fldCharType="separate"/>
      </w:r>
      <w:r>
        <w:rPr>
          <w:noProof/>
        </w:rPr>
        <w:t>12</w:t>
      </w:r>
      <w:r>
        <w:rPr>
          <w:noProof/>
        </w:rPr>
        <w:fldChar w:fldCharType="end"/>
      </w:r>
    </w:p>
    <w:p w14:paraId="314E3114" w14:textId="77777777" w:rsidR="006F3137" w:rsidRDefault="006F3137">
      <w:pPr>
        <w:pStyle w:val="TOC3"/>
        <w:rPr>
          <w:rFonts w:eastAsiaTheme="minorEastAsia"/>
          <w:noProof/>
        </w:rPr>
      </w:pPr>
      <w:r>
        <w:rPr>
          <w:noProof/>
        </w:rPr>
        <w:t>5.1.2. Session 2: Add Datasets</w:t>
      </w:r>
      <w:r>
        <w:rPr>
          <w:noProof/>
        </w:rPr>
        <w:tab/>
      </w:r>
      <w:r>
        <w:rPr>
          <w:noProof/>
        </w:rPr>
        <w:fldChar w:fldCharType="begin"/>
      </w:r>
      <w:r>
        <w:rPr>
          <w:noProof/>
        </w:rPr>
        <w:instrText xml:space="preserve"> PAGEREF _Toc322079063 \h </w:instrText>
      </w:r>
      <w:r>
        <w:rPr>
          <w:noProof/>
        </w:rPr>
      </w:r>
      <w:r>
        <w:rPr>
          <w:noProof/>
        </w:rPr>
        <w:fldChar w:fldCharType="separate"/>
      </w:r>
      <w:r>
        <w:rPr>
          <w:noProof/>
        </w:rPr>
        <w:t>13</w:t>
      </w:r>
      <w:r>
        <w:rPr>
          <w:noProof/>
        </w:rPr>
        <w:fldChar w:fldCharType="end"/>
      </w:r>
    </w:p>
    <w:p w14:paraId="1FBD9087" w14:textId="77777777" w:rsidR="006F3137" w:rsidRDefault="006F3137">
      <w:pPr>
        <w:pStyle w:val="TOC3"/>
        <w:rPr>
          <w:rFonts w:eastAsiaTheme="minorEastAsia"/>
          <w:noProof/>
        </w:rPr>
      </w:pPr>
      <w:r>
        <w:rPr>
          <w:noProof/>
        </w:rPr>
        <w:t>5.1.3. Session 3: Add One Dataset and Delete Another</w:t>
      </w:r>
      <w:r>
        <w:rPr>
          <w:noProof/>
        </w:rPr>
        <w:tab/>
      </w:r>
      <w:r>
        <w:rPr>
          <w:noProof/>
        </w:rPr>
        <w:fldChar w:fldCharType="begin"/>
      </w:r>
      <w:r>
        <w:rPr>
          <w:noProof/>
        </w:rPr>
        <w:instrText xml:space="preserve"> PAGEREF _Toc322079064 \h </w:instrText>
      </w:r>
      <w:r>
        <w:rPr>
          <w:noProof/>
        </w:rPr>
      </w:r>
      <w:r>
        <w:rPr>
          <w:noProof/>
        </w:rPr>
        <w:fldChar w:fldCharType="separate"/>
      </w:r>
      <w:r>
        <w:rPr>
          <w:noProof/>
        </w:rPr>
        <w:t>14</w:t>
      </w:r>
      <w:r>
        <w:rPr>
          <w:noProof/>
        </w:rPr>
        <w:fldChar w:fldCharType="end"/>
      </w:r>
    </w:p>
    <w:p w14:paraId="465E50BA" w14:textId="77777777" w:rsidR="006F3137" w:rsidRDefault="006F3137">
      <w:pPr>
        <w:pStyle w:val="TOC2"/>
        <w:rPr>
          <w:lang w:bidi="ar-SA"/>
        </w:rPr>
      </w:pPr>
      <w:r>
        <w:t>5.2. Scenario B: The All Persist Strategy, Multiple Sessions</w:t>
      </w:r>
      <w:r>
        <w:tab/>
      </w:r>
      <w:r>
        <w:fldChar w:fldCharType="begin"/>
      </w:r>
      <w:r>
        <w:instrText xml:space="preserve"> PAGEREF _Toc322079065 \h </w:instrText>
      </w:r>
      <w:r>
        <w:fldChar w:fldCharType="separate"/>
      </w:r>
      <w:r>
        <w:t>16</w:t>
      </w:r>
      <w:r>
        <w:fldChar w:fldCharType="end"/>
      </w:r>
    </w:p>
    <w:p w14:paraId="2B4BC690" w14:textId="77777777" w:rsidR="006F3137" w:rsidRDefault="006F3137">
      <w:pPr>
        <w:pStyle w:val="TOC3"/>
        <w:rPr>
          <w:rFonts w:eastAsiaTheme="minorEastAsia"/>
          <w:noProof/>
        </w:rPr>
      </w:pPr>
      <w:r>
        <w:rPr>
          <w:noProof/>
        </w:rPr>
        <w:t>5.2.1. Session 1: Create an Empty File</w:t>
      </w:r>
      <w:r>
        <w:rPr>
          <w:noProof/>
        </w:rPr>
        <w:tab/>
      </w:r>
      <w:r>
        <w:rPr>
          <w:noProof/>
        </w:rPr>
        <w:fldChar w:fldCharType="begin"/>
      </w:r>
      <w:r>
        <w:rPr>
          <w:noProof/>
        </w:rPr>
        <w:instrText xml:space="preserve"> PAGEREF _Toc322079066 \h </w:instrText>
      </w:r>
      <w:r>
        <w:rPr>
          <w:noProof/>
        </w:rPr>
      </w:r>
      <w:r>
        <w:rPr>
          <w:noProof/>
        </w:rPr>
        <w:fldChar w:fldCharType="separate"/>
      </w:r>
      <w:r>
        <w:rPr>
          <w:noProof/>
        </w:rPr>
        <w:t>16</w:t>
      </w:r>
      <w:r>
        <w:rPr>
          <w:noProof/>
        </w:rPr>
        <w:fldChar w:fldCharType="end"/>
      </w:r>
    </w:p>
    <w:p w14:paraId="150D57BC" w14:textId="77777777" w:rsidR="006F3137" w:rsidRDefault="006F3137">
      <w:pPr>
        <w:pStyle w:val="TOC3"/>
        <w:rPr>
          <w:rFonts w:eastAsiaTheme="minorEastAsia"/>
          <w:noProof/>
        </w:rPr>
      </w:pPr>
      <w:r>
        <w:rPr>
          <w:noProof/>
        </w:rPr>
        <w:t>5.2.2. Session 2: Add Datasets</w:t>
      </w:r>
      <w:r>
        <w:rPr>
          <w:noProof/>
        </w:rPr>
        <w:tab/>
      </w:r>
      <w:r>
        <w:rPr>
          <w:noProof/>
        </w:rPr>
        <w:fldChar w:fldCharType="begin"/>
      </w:r>
      <w:r>
        <w:rPr>
          <w:noProof/>
        </w:rPr>
        <w:instrText xml:space="preserve"> PAGEREF _Toc322079067 \h </w:instrText>
      </w:r>
      <w:r>
        <w:rPr>
          <w:noProof/>
        </w:rPr>
      </w:r>
      <w:r>
        <w:rPr>
          <w:noProof/>
        </w:rPr>
        <w:fldChar w:fldCharType="separate"/>
      </w:r>
      <w:r>
        <w:rPr>
          <w:noProof/>
        </w:rPr>
        <w:t>16</w:t>
      </w:r>
      <w:r>
        <w:rPr>
          <w:noProof/>
        </w:rPr>
        <w:fldChar w:fldCharType="end"/>
      </w:r>
    </w:p>
    <w:p w14:paraId="3BEB7D78" w14:textId="77777777" w:rsidR="006F3137" w:rsidRDefault="006F3137">
      <w:pPr>
        <w:pStyle w:val="TOC3"/>
        <w:rPr>
          <w:rFonts w:eastAsiaTheme="minorEastAsia"/>
          <w:noProof/>
        </w:rPr>
      </w:pPr>
      <w:r>
        <w:rPr>
          <w:noProof/>
        </w:rPr>
        <w:t>5.2.3. Session 3: Add One Dataset and Delete Another</w:t>
      </w:r>
      <w:r>
        <w:rPr>
          <w:noProof/>
        </w:rPr>
        <w:tab/>
      </w:r>
      <w:r>
        <w:rPr>
          <w:noProof/>
        </w:rPr>
        <w:fldChar w:fldCharType="begin"/>
      </w:r>
      <w:r>
        <w:rPr>
          <w:noProof/>
        </w:rPr>
        <w:instrText xml:space="preserve"> PAGEREF _Toc322079068 \h </w:instrText>
      </w:r>
      <w:r>
        <w:rPr>
          <w:noProof/>
        </w:rPr>
      </w:r>
      <w:r>
        <w:rPr>
          <w:noProof/>
        </w:rPr>
        <w:fldChar w:fldCharType="separate"/>
      </w:r>
      <w:r>
        <w:rPr>
          <w:noProof/>
        </w:rPr>
        <w:t>17</w:t>
      </w:r>
      <w:r>
        <w:rPr>
          <w:noProof/>
        </w:rPr>
        <w:fldChar w:fldCharType="end"/>
      </w:r>
    </w:p>
    <w:p w14:paraId="54394AF2" w14:textId="77777777" w:rsidR="006F3137" w:rsidRDefault="006F3137">
      <w:pPr>
        <w:pStyle w:val="TOC2"/>
        <w:rPr>
          <w:lang w:bidi="ar-SA"/>
        </w:rPr>
      </w:pPr>
      <w:r>
        <w:t>5.3. Scenario C: The All Persist Strategy, Single Session</w:t>
      </w:r>
      <w:r>
        <w:tab/>
      </w:r>
      <w:r>
        <w:fldChar w:fldCharType="begin"/>
      </w:r>
      <w:r>
        <w:instrText xml:space="preserve"> PAGEREF _Toc322079069 \h </w:instrText>
      </w:r>
      <w:r>
        <w:fldChar w:fldCharType="separate"/>
      </w:r>
      <w:r>
        <w:t>18</w:t>
      </w:r>
      <w:r>
        <w:fldChar w:fldCharType="end"/>
      </w:r>
    </w:p>
    <w:p w14:paraId="34FD0466" w14:textId="77777777" w:rsidR="006F3137" w:rsidRDefault="006F3137">
      <w:pPr>
        <w:pStyle w:val="TOC3"/>
        <w:rPr>
          <w:rFonts w:eastAsiaTheme="minorEastAsia"/>
          <w:noProof/>
        </w:rPr>
      </w:pPr>
      <w:r>
        <w:rPr>
          <w:noProof/>
        </w:rPr>
        <w:t>5.3.1. Session 1: Create File, Manipulate Objects</w:t>
      </w:r>
      <w:r>
        <w:rPr>
          <w:noProof/>
        </w:rPr>
        <w:tab/>
      </w:r>
      <w:r>
        <w:rPr>
          <w:noProof/>
        </w:rPr>
        <w:fldChar w:fldCharType="begin"/>
      </w:r>
      <w:r>
        <w:rPr>
          <w:noProof/>
        </w:rPr>
        <w:instrText xml:space="preserve"> PAGEREF _Toc322079070 \h </w:instrText>
      </w:r>
      <w:r>
        <w:rPr>
          <w:noProof/>
        </w:rPr>
      </w:r>
      <w:r>
        <w:rPr>
          <w:noProof/>
        </w:rPr>
        <w:fldChar w:fldCharType="separate"/>
      </w:r>
      <w:r>
        <w:rPr>
          <w:noProof/>
        </w:rPr>
        <w:t>18</w:t>
      </w:r>
      <w:r>
        <w:rPr>
          <w:noProof/>
        </w:rPr>
        <w:fldChar w:fldCharType="end"/>
      </w:r>
    </w:p>
    <w:p w14:paraId="699E98C4" w14:textId="77777777" w:rsidR="006F3137" w:rsidRDefault="006F3137">
      <w:pPr>
        <w:pStyle w:val="TOC2"/>
        <w:rPr>
          <w:lang w:bidi="ar-SA"/>
        </w:rPr>
      </w:pPr>
      <w:r>
        <w:t>5.4. Scenario D: The All Strategy, Single Session</w:t>
      </w:r>
      <w:r>
        <w:tab/>
      </w:r>
      <w:r>
        <w:fldChar w:fldCharType="begin"/>
      </w:r>
      <w:r>
        <w:instrText xml:space="preserve"> PAGEREF _Toc322079071 \h </w:instrText>
      </w:r>
      <w:r>
        <w:fldChar w:fldCharType="separate"/>
      </w:r>
      <w:r>
        <w:t>19</w:t>
      </w:r>
      <w:r>
        <w:fldChar w:fldCharType="end"/>
      </w:r>
    </w:p>
    <w:p w14:paraId="04577DA2" w14:textId="77777777" w:rsidR="006F3137" w:rsidRDefault="006F3137">
      <w:pPr>
        <w:pStyle w:val="TOC3"/>
        <w:rPr>
          <w:rFonts w:eastAsiaTheme="minorEastAsia"/>
          <w:noProof/>
        </w:rPr>
      </w:pPr>
      <w:r>
        <w:rPr>
          <w:noProof/>
        </w:rPr>
        <w:t>5.4.1. Session 1: Create File, Manipulate Objects</w:t>
      </w:r>
      <w:r>
        <w:rPr>
          <w:noProof/>
        </w:rPr>
        <w:tab/>
      </w:r>
      <w:r>
        <w:rPr>
          <w:noProof/>
        </w:rPr>
        <w:fldChar w:fldCharType="begin"/>
      </w:r>
      <w:r>
        <w:rPr>
          <w:noProof/>
        </w:rPr>
        <w:instrText xml:space="preserve"> PAGEREF _Toc322079072 \h </w:instrText>
      </w:r>
      <w:r>
        <w:rPr>
          <w:noProof/>
        </w:rPr>
      </w:r>
      <w:r>
        <w:rPr>
          <w:noProof/>
        </w:rPr>
        <w:fldChar w:fldCharType="separate"/>
      </w:r>
      <w:r>
        <w:rPr>
          <w:noProof/>
        </w:rPr>
        <w:t>19</w:t>
      </w:r>
      <w:r>
        <w:rPr>
          <w:noProof/>
        </w:rPr>
        <w:fldChar w:fldCharType="end"/>
      </w:r>
    </w:p>
    <w:p w14:paraId="2B7B6EF1" w14:textId="77777777" w:rsidR="006F3137" w:rsidRDefault="006F3137">
      <w:pPr>
        <w:pStyle w:val="TOC2"/>
        <w:rPr>
          <w:lang w:bidi="ar-SA"/>
        </w:rPr>
      </w:pPr>
      <w:r>
        <w:t>5.5. Scenario E: The Aggregator VFD Strategy, Single Session</w:t>
      </w:r>
      <w:r>
        <w:tab/>
      </w:r>
      <w:r>
        <w:fldChar w:fldCharType="begin"/>
      </w:r>
      <w:r>
        <w:instrText xml:space="preserve"> PAGEREF _Toc322079073 \h </w:instrText>
      </w:r>
      <w:r>
        <w:fldChar w:fldCharType="separate"/>
      </w:r>
      <w:r>
        <w:t>20</w:t>
      </w:r>
      <w:r>
        <w:fldChar w:fldCharType="end"/>
      </w:r>
    </w:p>
    <w:p w14:paraId="395BEB25" w14:textId="77777777" w:rsidR="006F3137" w:rsidRDefault="006F3137">
      <w:pPr>
        <w:pStyle w:val="TOC3"/>
        <w:rPr>
          <w:rFonts w:eastAsiaTheme="minorEastAsia"/>
          <w:noProof/>
        </w:rPr>
      </w:pPr>
      <w:r>
        <w:rPr>
          <w:noProof/>
        </w:rPr>
        <w:t>5.5.1. Session 1: Create File, Manipulate Objects</w:t>
      </w:r>
      <w:r>
        <w:rPr>
          <w:noProof/>
        </w:rPr>
        <w:tab/>
      </w:r>
      <w:r>
        <w:rPr>
          <w:noProof/>
        </w:rPr>
        <w:fldChar w:fldCharType="begin"/>
      </w:r>
      <w:r>
        <w:rPr>
          <w:noProof/>
        </w:rPr>
        <w:instrText xml:space="preserve"> PAGEREF _Toc322079074 \h </w:instrText>
      </w:r>
      <w:r>
        <w:rPr>
          <w:noProof/>
        </w:rPr>
      </w:r>
      <w:r>
        <w:rPr>
          <w:noProof/>
        </w:rPr>
        <w:fldChar w:fldCharType="separate"/>
      </w:r>
      <w:r>
        <w:rPr>
          <w:noProof/>
        </w:rPr>
        <w:t>20</w:t>
      </w:r>
      <w:r>
        <w:rPr>
          <w:noProof/>
        </w:rPr>
        <w:fldChar w:fldCharType="end"/>
      </w:r>
    </w:p>
    <w:p w14:paraId="1658AAE2" w14:textId="77777777" w:rsidR="006F3137" w:rsidRDefault="006F3137">
      <w:pPr>
        <w:pStyle w:val="TOC2"/>
        <w:rPr>
          <w:lang w:bidi="ar-SA"/>
        </w:rPr>
      </w:pPr>
      <w:r>
        <w:t>5.6. Scenario F: The VFD Strategy, Single Session</w:t>
      </w:r>
      <w:r>
        <w:tab/>
      </w:r>
      <w:r>
        <w:fldChar w:fldCharType="begin"/>
      </w:r>
      <w:r>
        <w:instrText xml:space="preserve"> PAGEREF _Toc322079075 \h </w:instrText>
      </w:r>
      <w:r>
        <w:fldChar w:fldCharType="separate"/>
      </w:r>
      <w:r>
        <w:t>21</w:t>
      </w:r>
      <w:r>
        <w:fldChar w:fldCharType="end"/>
      </w:r>
    </w:p>
    <w:p w14:paraId="62A05BAB" w14:textId="77777777" w:rsidR="006F3137" w:rsidRDefault="006F3137">
      <w:pPr>
        <w:pStyle w:val="TOC3"/>
        <w:rPr>
          <w:rFonts w:eastAsiaTheme="minorEastAsia"/>
          <w:noProof/>
        </w:rPr>
      </w:pPr>
      <w:r>
        <w:rPr>
          <w:noProof/>
        </w:rPr>
        <w:t>5.6.1. Session 1: Create File, Manipulate Objects</w:t>
      </w:r>
      <w:r>
        <w:rPr>
          <w:noProof/>
        </w:rPr>
        <w:tab/>
      </w:r>
      <w:r>
        <w:rPr>
          <w:noProof/>
        </w:rPr>
        <w:fldChar w:fldCharType="begin"/>
      </w:r>
      <w:r>
        <w:rPr>
          <w:noProof/>
        </w:rPr>
        <w:instrText xml:space="preserve"> PAGEREF _Toc322079076 \h </w:instrText>
      </w:r>
      <w:r>
        <w:rPr>
          <w:noProof/>
        </w:rPr>
      </w:r>
      <w:r>
        <w:rPr>
          <w:noProof/>
        </w:rPr>
        <w:fldChar w:fldCharType="separate"/>
      </w:r>
      <w:r>
        <w:rPr>
          <w:noProof/>
        </w:rPr>
        <w:t>21</w:t>
      </w:r>
      <w:r>
        <w:rPr>
          <w:noProof/>
        </w:rPr>
        <w:fldChar w:fldCharType="end"/>
      </w:r>
    </w:p>
    <w:p w14:paraId="3CE99879" w14:textId="77777777" w:rsidR="006F3137" w:rsidRDefault="006F3137">
      <w:pPr>
        <w:pStyle w:val="TOC2"/>
        <w:rPr>
          <w:lang w:bidi="ar-SA"/>
        </w:rPr>
      </w:pPr>
      <w:r>
        <w:t>5.7. Comparison of HDF5 Files from Scenarios A-F after HDF5 Object Manipulation</w:t>
      </w:r>
      <w:r>
        <w:tab/>
      </w:r>
      <w:r>
        <w:fldChar w:fldCharType="begin"/>
      </w:r>
      <w:r>
        <w:instrText xml:space="preserve"> PAGEREF _Toc322079077 \h </w:instrText>
      </w:r>
      <w:r>
        <w:fldChar w:fldCharType="separate"/>
      </w:r>
      <w:r>
        <w:t>22</w:t>
      </w:r>
      <w:r>
        <w:fldChar w:fldCharType="end"/>
      </w:r>
    </w:p>
    <w:p w14:paraId="688B1C44" w14:textId="77777777" w:rsidR="006F3137" w:rsidRDefault="006F3137">
      <w:pPr>
        <w:pStyle w:val="TOC2"/>
        <w:rPr>
          <w:lang w:bidi="ar-SA"/>
        </w:rPr>
      </w:pPr>
      <w:r>
        <w:t>5.8. Scenarios G and H, no Objects Deleted</w:t>
      </w:r>
      <w:r>
        <w:tab/>
      </w:r>
      <w:r>
        <w:fldChar w:fldCharType="begin"/>
      </w:r>
      <w:r>
        <w:instrText xml:space="preserve"> PAGEREF _Toc322079078 \h </w:instrText>
      </w:r>
      <w:r>
        <w:fldChar w:fldCharType="separate"/>
      </w:r>
      <w:r>
        <w:t>23</w:t>
      </w:r>
      <w:r>
        <w:fldChar w:fldCharType="end"/>
      </w:r>
    </w:p>
    <w:p w14:paraId="3BC85364" w14:textId="77777777" w:rsidR="006F3137" w:rsidRDefault="006F3137">
      <w:pPr>
        <w:pStyle w:val="TOC3"/>
        <w:rPr>
          <w:rFonts w:eastAsiaTheme="minorEastAsia"/>
          <w:noProof/>
        </w:rPr>
      </w:pPr>
      <w:r>
        <w:rPr>
          <w:noProof/>
        </w:rPr>
        <w:t>5.8.1. Scenario G, Session 1: Create File, Add Objects</w:t>
      </w:r>
      <w:r>
        <w:rPr>
          <w:noProof/>
        </w:rPr>
        <w:tab/>
      </w:r>
      <w:r>
        <w:rPr>
          <w:noProof/>
        </w:rPr>
        <w:fldChar w:fldCharType="begin"/>
      </w:r>
      <w:r>
        <w:rPr>
          <w:noProof/>
        </w:rPr>
        <w:instrText xml:space="preserve"> PAGEREF _Toc322079079 \h </w:instrText>
      </w:r>
      <w:r>
        <w:rPr>
          <w:noProof/>
        </w:rPr>
      </w:r>
      <w:r>
        <w:rPr>
          <w:noProof/>
        </w:rPr>
        <w:fldChar w:fldCharType="separate"/>
      </w:r>
      <w:r>
        <w:rPr>
          <w:noProof/>
        </w:rPr>
        <w:t>23</w:t>
      </w:r>
      <w:r>
        <w:rPr>
          <w:noProof/>
        </w:rPr>
        <w:fldChar w:fldCharType="end"/>
      </w:r>
    </w:p>
    <w:p w14:paraId="0F33F261" w14:textId="77777777" w:rsidR="006F3137" w:rsidRDefault="006F3137">
      <w:pPr>
        <w:pStyle w:val="TOC3"/>
        <w:rPr>
          <w:rFonts w:eastAsiaTheme="minorEastAsia"/>
          <w:noProof/>
        </w:rPr>
      </w:pPr>
      <w:r>
        <w:rPr>
          <w:noProof/>
        </w:rPr>
        <w:t>5.8.2. Scenario H, Session 1: Create File, Add Objects</w:t>
      </w:r>
      <w:r>
        <w:rPr>
          <w:noProof/>
        </w:rPr>
        <w:tab/>
      </w:r>
      <w:r>
        <w:rPr>
          <w:noProof/>
        </w:rPr>
        <w:fldChar w:fldCharType="begin"/>
      </w:r>
      <w:r>
        <w:rPr>
          <w:noProof/>
        </w:rPr>
        <w:instrText xml:space="preserve"> PAGEREF _Toc322079080 \h </w:instrText>
      </w:r>
      <w:r>
        <w:rPr>
          <w:noProof/>
        </w:rPr>
      </w:r>
      <w:r>
        <w:rPr>
          <w:noProof/>
        </w:rPr>
        <w:fldChar w:fldCharType="separate"/>
      </w:r>
      <w:r>
        <w:rPr>
          <w:noProof/>
        </w:rPr>
        <w:t>23</w:t>
      </w:r>
      <w:r>
        <w:rPr>
          <w:noProof/>
        </w:rPr>
        <w:fldChar w:fldCharType="end"/>
      </w:r>
    </w:p>
    <w:p w14:paraId="56E63EEA" w14:textId="77777777" w:rsidR="006F3137" w:rsidRDefault="006F3137">
      <w:pPr>
        <w:pStyle w:val="TOC3"/>
        <w:rPr>
          <w:rFonts w:eastAsiaTheme="minorEastAsia"/>
          <w:noProof/>
        </w:rPr>
      </w:pPr>
      <w:r>
        <w:rPr>
          <w:noProof/>
        </w:rPr>
        <w:t>5.8.3. Comparison of HDF5 Files from Scenarios A, B, G, and H after HDF5 Objects were Added</w:t>
      </w:r>
      <w:r>
        <w:rPr>
          <w:noProof/>
        </w:rPr>
        <w:tab/>
      </w:r>
      <w:r>
        <w:rPr>
          <w:noProof/>
        </w:rPr>
        <w:fldChar w:fldCharType="begin"/>
      </w:r>
      <w:r>
        <w:rPr>
          <w:noProof/>
        </w:rPr>
        <w:instrText xml:space="preserve"> PAGEREF _Toc322079081 \h </w:instrText>
      </w:r>
      <w:r>
        <w:rPr>
          <w:noProof/>
        </w:rPr>
      </w:r>
      <w:r>
        <w:rPr>
          <w:noProof/>
        </w:rPr>
        <w:fldChar w:fldCharType="separate"/>
      </w:r>
      <w:r>
        <w:rPr>
          <w:noProof/>
        </w:rPr>
        <w:t>24</w:t>
      </w:r>
      <w:r>
        <w:rPr>
          <w:noProof/>
        </w:rPr>
        <w:fldChar w:fldCharType="end"/>
      </w:r>
    </w:p>
    <w:p w14:paraId="186601BB" w14:textId="77777777" w:rsidR="00621809" w:rsidRDefault="00BE2D69" w:rsidP="00B24139">
      <w:pPr>
        <w:rPr>
          <w:lang w:bidi="en-US"/>
        </w:rPr>
      </w:pPr>
      <w:r>
        <w:rPr>
          <w:rFonts w:ascii="Times" w:eastAsiaTheme="minorEastAsia" w:hAnsi="Times" w:cs="Times"/>
          <w:noProof/>
          <w:szCs w:val="24"/>
          <w:lang w:bidi="en-US"/>
        </w:rPr>
        <w:fldChar w:fldCharType="end"/>
      </w:r>
    </w:p>
    <w:p w14:paraId="1C5D1A62" w14:textId="77777777" w:rsidR="00B24139" w:rsidRDefault="00B24139" w:rsidP="00B24139">
      <w:pPr>
        <w:sectPr w:rsidR="00B24139" w:rsidSect="005A0F21">
          <w:headerReference w:type="first" r:id="rId17"/>
          <w:type w:val="continuous"/>
          <w:pgSz w:w="12240" w:h="15840" w:code="1"/>
          <w:pgMar w:top="1152" w:right="1152" w:bottom="1440" w:left="1152" w:header="432" w:footer="720" w:gutter="0"/>
          <w:cols w:space="720"/>
          <w:titlePg/>
          <w:docGrid w:linePitch="360"/>
        </w:sectPr>
      </w:pPr>
    </w:p>
    <w:p w14:paraId="3AC9E4F6" w14:textId="77777777" w:rsidR="003238E1" w:rsidRDefault="003238E1" w:rsidP="00C41541">
      <w:pPr>
        <w:pStyle w:val="Heading1"/>
      </w:pPr>
      <w:bookmarkStart w:id="0" w:name="_Toc322079045"/>
      <w:r>
        <w:lastRenderedPageBreak/>
        <w:t>Introduction</w:t>
      </w:r>
      <w:bookmarkEnd w:id="0"/>
    </w:p>
    <w:p w14:paraId="6E619685" w14:textId="11F42F22"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w:t>
      </w:r>
      <w:r w:rsidR="00A55610">
        <w:t xml:space="preserve">referred to in this document </w:t>
      </w:r>
      <w:r w:rsidR="00D078DA">
        <w:t xml:space="preserve">as </w:t>
      </w:r>
      <w:r w:rsidR="00D078DA" w:rsidRPr="00EF7467">
        <w:rPr>
          <w:i/>
        </w:rPr>
        <w:t>the library</w:t>
      </w:r>
      <w:r w:rsidR="00D078DA">
        <w:t xml:space="preserve">)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 xml:space="preserve">allocates </w:t>
      </w:r>
      <w:r w:rsidR="00A55610">
        <w:t xml:space="preserve">file </w:t>
      </w:r>
      <w:r>
        <w:t>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14:paraId="30D84E66" w14:textId="77777777" w:rsidR="00D82A79" w:rsidRDefault="00D82A79" w:rsidP="003238E1"/>
    <w:p w14:paraId="7544700D" w14:textId="77777777"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14:paraId="5D8B8A1F" w14:textId="77777777" w:rsidR="00D82A79" w:rsidRDefault="00D82A79" w:rsidP="003238E1"/>
    <w:p w14:paraId="4D3EBA93" w14:textId="77777777"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14:paraId="7A888825" w14:textId="77777777" w:rsidR="003238E1" w:rsidRDefault="003238E1" w:rsidP="003238E1"/>
    <w:p w14:paraId="62DBDF1D" w14:textId="77777777" w:rsidR="003238E1" w:rsidRDefault="003238E1" w:rsidP="003238E1"/>
    <w:p w14:paraId="280B3620" w14:textId="77777777" w:rsidR="00A64CCE" w:rsidRDefault="00A64CCE" w:rsidP="003238E1"/>
    <w:p w14:paraId="51283441" w14:textId="77777777" w:rsidR="00A64CCE" w:rsidRDefault="00A64CCE" w:rsidP="00A64CCE">
      <w:pPr>
        <w:pStyle w:val="Heading2"/>
      </w:pPr>
      <w:bookmarkStart w:id="1" w:name="_Toc322079046"/>
      <w:r>
        <w:t>Definitions and Concepts</w:t>
      </w:r>
      <w:bookmarkEnd w:id="1"/>
    </w:p>
    <w:p w14:paraId="0E697829" w14:textId="77777777" w:rsidR="003238E1" w:rsidRDefault="000A0CDD" w:rsidP="003238E1">
      <w:r>
        <w:t>The following are some terms and concepts used in this document.</w:t>
      </w:r>
    </w:p>
    <w:p w14:paraId="7F336880" w14:textId="77777777" w:rsidR="000A0CDD" w:rsidRDefault="000A0CDD" w:rsidP="003238E1"/>
    <w:p w14:paraId="723CEBC3" w14:textId="77777777" w:rsidR="004B75B9" w:rsidRDefault="004B75B9" w:rsidP="004B75B9">
      <w:pPr>
        <w:pStyle w:val="SubSectionHeading"/>
      </w:pPr>
      <w:commentRangeStart w:id="2"/>
      <w:r w:rsidRPr="00A64CCE">
        <w:t>Session</w:t>
      </w:r>
      <w:commentRangeEnd w:id="2"/>
      <w:r w:rsidR="003633AB">
        <w:rPr>
          <w:rStyle w:val="CommentReference"/>
          <w:b w:val="0"/>
        </w:rPr>
        <w:commentReference w:id="2"/>
      </w:r>
    </w:p>
    <w:p w14:paraId="262D7C05" w14:textId="150CCDF1" w:rsidR="004B75B9" w:rsidRPr="00A64CCE" w:rsidRDefault="00B51698" w:rsidP="004B75B9">
      <w:r>
        <w:t>Session describes when a file is open. The next time a file is opened would be considered another session. Depending on how the file is configured, file space information might be tracked during the current session, tracked over multiple sessions, or not tracked during any session.</w:t>
      </w:r>
    </w:p>
    <w:p w14:paraId="39FBA01D" w14:textId="77777777" w:rsidR="004B75B9" w:rsidRDefault="004B75B9" w:rsidP="009E77A9"/>
    <w:p w14:paraId="053A3947" w14:textId="77777777" w:rsidR="004B75B9" w:rsidRDefault="004B75B9" w:rsidP="004B75B9">
      <w:pPr>
        <w:pStyle w:val="SubSectionHeading"/>
      </w:pPr>
      <w:r w:rsidRPr="00A64CCE">
        <w:t xml:space="preserve">Tracked </w:t>
      </w:r>
      <w:r>
        <w:t xml:space="preserve">Free </w:t>
      </w:r>
      <w:r w:rsidRPr="00A64CCE">
        <w:t>Space</w:t>
      </w:r>
      <w:r>
        <w:t xml:space="preserve"> and Unaccounted Space</w:t>
      </w:r>
    </w:p>
    <w:p w14:paraId="25B409DF" w14:textId="78289BC1" w:rsidR="004B75B9" w:rsidRDefault="004B75B9" w:rsidP="009E77A9">
      <w:r>
        <w:t xml:space="preserve">Space within an HDF5 file is </w:t>
      </w:r>
      <w:r w:rsidR="00A55610">
        <w:t>released</w:t>
      </w:r>
      <w:r>
        <w:t xml:space="preserve"> when an object is removed from the file. The freed space is monitored while the file is open and is reported as </w:t>
      </w:r>
      <w:r w:rsidRPr="00364E79">
        <w:rPr>
          <w:i/>
        </w:rPr>
        <w:t>tracked free space</w:t>
      </w:r>
      <w:r>
        <w:t xml:space="preserve">. Depending on the file space management strategy that was chosen for the file, the tracked free space may be </w:t>
      </w:r>
      <w:r w:rsidR="00A55610">
        <w:t xml:space="preserve">stored </w:t>
      </w:r>
      <w:r>
        <w:t xml:space="preserve">after the file is closed (after the end of the current session). If the tracked free space is not </w:t>
      </w:r>
      <w:r w:rsidR="00A55610">
        <w:t xml:space="preserve">stored </w:t>
      </w:r>
      <w:r>
        <w:t xml:space="preserve">after the file is closed, then </w:t>
      </w:r>
      <w:r w:rsidR="00A55610">
        <w:t xml:space="preserve">this </w:t>
      </w:r>
      <w:r>
        <w:t>free space will be considered unaccounted space the next time the file is open.</w:t>
      </w:r>
    </w:p>
    <w:p w14:paraId="06EB88E1" w14:textId="77777777" w:rsidR="004B75B9" w:rsidRDefault="004B75B9" w:rsidP="009E77A9"/>
    <w:p w14:paraId="14EEE38D" w14:textId="77777777" w:rsidR="004B75B9" w:rsidRDefault="004B75B9" w:rsidP="009E77A9">
      <w:r>
        <w:t>Tracked free space is sometimes referred to as tracked space.</w:t>
      </w:r>
    </w:p>
    <w:p w14:paraId="2B9C5A76" w14:textId="77777777" w:rsidR="004B75B9" w:rsidRDefault="004B75B9" w:rsidP="009E77A9"/>
    <w:p w14:paraId="28472A39" w14:textId="77777777"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14:paraId="4D2B9FE1" w14:textId="77777777" w:rsidR="004B75B9" w:rsidRDefault="004B75B9" w:rsidP="00F40FB7"/>
    <w:p w14:paraId="1DA1460B" w14:textId="77777777" w:rsidR="004B75B9" w:rsidRPr="00A64CCE" w:rsidRDefault="004B75B9" w:rsidP="00F40FB7">
      <w:pPr>
        <w:tabs>
          <w:tab w:val="left" w:pos="2538"/>
        </w:tabs>
      </w:pPr>
      <w:r>
        <w:t>Tracked free space and unaccounted space can be reclaimed with the h5repack tool.</w:t>
      </w:r>
    </w:p>
    <w:p w14:paraId="4F08DC87" w14:textId="77777777" w:rsidR="004B75B9" w:rsidRDefault="004B75B9" w:rsidP="000E7868">
      <w:pPr>
        <w:tabs>
          <w:tab w:val="left" w:pos="2538"/>
        </w:tabs>
      </w:pPr>
    </w:p>
    <w:p w14:paraId="2200FA4A" w14:textId="77777777" w:rsidR="004B75B9" w:rsidRDefault="004B75B9" w:rsidP="004B75B9">
      <w:pPr>
        <w:pStyle w:val="SubSectionHeading"/>
      </w:pPr>
      <w:r>
        <w:lastRenderedPageBreak/>
        <w:t>VFD</w:t>
      </w:r>
    </w:p>
    <w:p w14:paraId="1A8EBB28" w14:textId="77777777" w:rsidR="004B75B9" w:rsidRPr="00A64CCE" w:rsidRDefault="004B75B9" w:rsidP="000E7868">
      <w:pPr>
        <w:tabs>
          <w:tab w:val="left" w:pos="2538"/>
        </w:tabs>
      </w:pPr>
      <w:r>
        <w:t>VFD is short for Virtual File Driver.</w:t>
      </w:r>
    </w:p>
    <w:p w14:paraId="70AEB1F0" w14:textId="77777777" w:rsidR="004B75B9" w:rsidRDefault="004B75B9" w:rsidP="004B75B9">
      <w:pPr>
        <w:tabs>
          <w:tab w:val="left" w:pos="2538"/>
        </w:tabs>
      </w:pPr>
    </w:p>
    <w:p w14:paraId="78ED3E2B" w14:textId="77777777" w:rsidR="004B75B9" w:rsidRDefault="004B75B9" w:rsidP="004B75B9">
      <w:pPr>
        <w:pStyle w:val="SubSectionHeading"/>
      </w:pPr>
      <w:r>
        <w:t>Raw Data</w:t>
      </w:r>
    </w:p>
    <w:p w14:paraId="4076ECBC" w14:textId="2AC8F772" w:rsidR="004B75B9" w:rsidRDefault="004B75B9" w:rsidP="004B75B9">
      <w:pPr>
        <w:tabs>
          <w:tab w:val="left" w:pos="2538"/>
        </w:tabs>
      </w:pPr>
      <w:r>
        <w:t xml:space="preserve">Raw data are the data values in HDF5 dataset objects. </w:t>
      </w:r>
      <w:r w:rsidR="00B70D2C">
        <w:t>For example, i</w:t>
      </w:r>
      <w:r>
        <w:t>n a file that holds weather data, the raw data might include temperatures at different locations and at a variety of times.</w:t>
      </w:r>
    </w:p>
    <w:p w14:paraId="2D64BE8A" w14:textId="77777777" w:rsidR="004B75B9" w:rsidRDefault="004B75B9" w:rsidP="004B75B9">
      <w:pPr>
        <w:tabs>
          <w:tab w:val="left" w:pos="2538"/>
        </w:tabs>
      </w:pPr>
    </w:p>
    <w:p w14:paraId="0CEE9099" w14:textId="77777777" w:rsidR="004B75B9" w:rsidRDefault="004B75B9" w:rsidP="004B75B9">
      <w:pPr>
        <w:pStyle w:val="SubSectionHeading"/>
      </w:pPr>
      <w:r>
        <w:t>File Metadata</w:t>
      </w:r>
    </w:p>
    <w:p w14:paraId="372DF69A" w14:textId="77777777"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19" w:history="1">
        <w:r w:rsidRPr="004B75B9">
          <w:rPr>
            <w:rStyle w:val="Hyperlink"/>
          </w:rPr>
          <w:t>“HDF5 Metadata”</w:t>
        </w:r>
      </w:hyperlink>
      <w:r>
        <w:t xml:space="preserve"> paper. </w:t>
      </w:r>
    </w:p>
    <w:p w14:paraId="795A548C" w14:textId="77777777" w:rsidR="00A64CCE" w:rsidRDefault="00A64CCE" w:rsidP="003238E1"/>
    <w:p w14:paraId="196A8090" w14:textId="77777777" w:rsidR="00A64CCE" w:rsidRDefault="00A64CCE" w:rsidP="003238E1"/>
    <w:p w14:paraId="25D2D7FA" w14:textId="77777777" w:rsidR="00A64CCE" w:rsidRDefault="00A64CCE" w:rsidP="003238E1"/>
    <w:p w14:paraId="24B4461F" w14:textId="77777777" w:rsidR="0084460C" w:rsidRDefault="0084460C" w:rsidP="00C41541">
      <w:pPr>
        <w:pStyle w:val="Heading1"/>
      </w:pPr>
      <w:bookmarkStart w:id="4" w:name="_Toc322079047"/>
      <w:r>
        <w:lastRenderedPageBreak/>
        <w:t>File Space Allocation Mechanis</w:t>
      </w:r>
      <w:bookmarkStart w:id="5" w:name="FileSpaceAllocationMechanisms"/>
      <w:bookmarkEnd w:id="5"/>
      <w:r>
        <w:t>ms</w:t>
      </w:r>
      <w:bookmarkEnd w:id="4"/>
    </w:p>
    <w:p w14:paraId="32F2E4DC" w14:textId="77777777"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14:paraId="2B429E58" w14:textId="77777777" w:rsidR="0084460C" w:rsidRDefault="0084460C" w:rsidP="00CC46FB"/>
    <w:p w14:paraId="35C16851" w14:textId="77777777" w:rsidR="00EE5124" w:rsidRDefault="00EE5124" w:rsidP="00CC46FB"/>
    <w:p w14:paraId="57CBB6CD" w14:textId="77777777" w:rsidR="00EE5124" w:rsidRDefault="00EE5124" w:rsidP="00CC46FB"/>
    <w:p w14:paraId="3D30CC56" w14:textId="77777777" w:rsidR="0084460C" w:rsidRDefault="0084460C" w:rsidP="00EE5124">
      <w:pPr>
        <w:pStyle w:val="Heading2"/>
      </w:pPr>
      <w:bookmarkStart w:id="6" w:name="_Toc322079048"/>
      <w:r>
        <w:t>F</w:t>
      </w:r>
      <w:r w:rsidRPr="00B76F11">
        <w:t>ree-</w:t>
      </w:r>
      <w:r>
        <w:t>S</w:t>
      </w:r>
      <w:r w:rsidRPr="00B76F11">
        <w:t xml:space="preserve">pace </w:t>
      </w:r>
      <w:r>
        <w:t>M</w:t>
      </w:r>
      <w:r w:rsidRPr="00B76F11">
        <w:t>anager</w:t>
      </w:r>
      <w:bookmarkEnd w:id="6"/>
      <w:r w:rsidRPr="00B76F11">
        <w:t xml:space="preserve"> </w:t>
      </w:r>
    </w:p>
    <w:p w14:paraId="141BCE5F" w14:textId="77777777"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14:paraId="09C8BECC" w14:textId="77777777" w:rsidR="0084460C" w:rsidRDefault="0084460C" w:rsidP="00CC46FB"/>
    <w:p w14:paraId="754C58FF" w14:textId="77777777" w:rsidR="00EE5124" w:rsidRDefault="00EE5124" w:rsidP="00CC46FB"/>
    <w:p w14:paraId="0CFF1405" w14:textId="77777777" w:rsidR="00EE5124" w:rsidRDefault="00EE5124" w:rsidP="00CC46FB"/>
    <w:p w14:paraId="30AFAE27" w14:textId="77777777" w:rsidR="0084460C" w:rsidRPr="00AA4E6F" w:rsidRDefault="0084460C" w:rsidP="00EE5124">
      <w:pPr>
        <w:pStyle w:val="Heading2"/>
      </w:pPr>
      <w:bookmarkStart w:id="7" w:name="_Toc322079049"/>
      <w:r>
        <w:t>A</w:t>
      </w:r>
      <w:r w:rsidRPr="00AA4E6F">
        <w:t>ggregator</w:t>
      </w:r>
      <w:r>
        <w:t>s</w:t>
      </w:r>
      <w:bookmarkEnd w:id="7"/>
    </w:p>
    <w:p w14:paraId="5EB8D9B2" w14:textId="77777777"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14:paraId="74845F19" w14:textId="77777777" w:rsidR="0084460C" w:rsidRDefault="0084460C" w:rsidP="00CC46FB"/>
    <w:p w14:paraId="15412F55" w14:textId="77777777"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14:paraId="00C17D11" w14:textId="77777777" w:rsidR="0084460C" w:rsidRDefault="0084460C" w:rsidP="00EE5124"/>
    <w:p w14:paraId="19E79699" w14:textId="77777777" w:rsidR="0084460C" w:rsidRDefault="0084460C" w:rsidP="00EE5124">
      <w:r>
        <w:t xml:space="preserve">After space has been allocated from an aggregator’s </w:t>
      </w:r>
      <w:proofErr w:type="gramStart"/>
      <w:r>
        <w:t>block, that</w:t>
      </w:r>
      <w:proofErr w:type="gramEnd"/>
      <w:r>
        <w:t xml:space="preserve">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14:paraId="64891F82" w14:textId="77777777" w:rsidR="0084460C" w:rsidRDefault="0084460C" w:rsidP="00EE5124"/>
    <w:p w14:paraId="7B8A9ED8" w14:textId="7AC99F63" w:rsidR="0084460C" w:rsidRDefault="0084460C" w:rsidP="00EE5124">
      <w:r>
        <w:t xml:space="preserve">If an aggregator does not have enough space in its block to fulfill a request, it will then request a new block of contiguous bytes from the </w:t>
      </w:r>
      <w:r w:rsidR="005C5EA9">
        <w:t>virtual file driver</w:t>
      </w:r>
      <w:r>
        <w:t>. Any unallocated space from the old block will become free space.</w:t>
      </w:r>
    </w:p>
    <w:p w14:paraId="0FFCBA1C" w14:textId="77777777" w:rsidR="0084460C" w:rsidRDefault="0084460C" w:rsidP="00CC46FB"/>
    <w:p w14:paraId="6D7C7E8A" w14:textId="77777777" w:rsidR="00EE5124" w:rsidRDefault="00EE5124" w:rsidP="00CC46FB"/>
    <w:p w14:paraId="5C0F6114" w14:textId="77777777" w:rsidR="00EE5124" w:rsidRDefault="00EE5124" w:rsidP="00CC46FB"/>
    <w:p w14:paraId="550C1A4D" w14:textId="77777777" w:rsidR="0084460C" w:rsidRPr="00AA4E6F" w:rsidDel="00BA0A3D" w:rsidRDefault="0084460C" w:rsidP="00EE5124">
      <w:pPr>
        <w:pStyle w:val="Heading2"/>
      </w:pPr>
      <w:bookmarkStart w:id="8" w:name="_Toc322079050"/>
      <w:r>
        <w:t>Virtual File Driver</w:t>
      </w:r>
      <w:bookmarkEnd w:id="8"/>
    </w:p>
    <w:p w14:paraId="4C59D43D" w14:textId="77777777"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14:paraId="2D3000F4" w14:textId="77777777" w:rsidR="0084460C" w:rsidRDefault="0084460C" w:rsidP="00CC46FB"/>
    <w:p w14:paraId="25A14D7C" w14:textId="77777777" w:rsidR="00EE5124" w:rsidRDefault="00EE5124" w:rsidP="00CC46FB"/>
    <w:p w14:paraId="38265468" w14:textId="77777777" w:rsidR="0084460C" w:rsidRPr="00D30387" w:rsidRDefault="0084460C" w:rsidP="00C41541">
      <w:pPr>
        <w:pStyle w:val="Heading1"/>
        <w:rPr>
          <w:sz w:val="24"/>
          <w:szCs w:val="24"/>
        </w:rPr>
      </w:pPr>
      <w:bookmarkStart w:id="9" w:name="_Toc322079051"/>
      <w:r w:rsidRPr="00D30387">
        <w:lastRenderedPageBreak/>
        <w:t>File Space Mana</w:t>
      </w:r>
      <w:bookmarkStart w:id="10" w:name="FileSpaceManagementStrategies"/>
      <w:bookmarkEnd w:id="10"/>
      <w:r w:rsidRPr="00D30387">
        <w:t>gement Strategies</w:t>
      </w:r>
      <w:bookmarkEnd w:id="9"/>
      <w:r w:rsidR="00E55E8A" w:rsidRPr="00D30387">
        <w:t xml:space="preserve"> </w:t>
      </w:r>
    </w:p>
    <w:p w14:paraId="3180E2C3" w14:textId="77777777"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14:paraId="38882988" w14:textId="77777777" w:rsidR="0084460C" w:rsidRDefault="0084460C" w:rsidP="00BC6FCC"/>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06"/>
        <w:gridCol w:w="3384"/>
        <w:gridCol w:w="3384"/>
      </w:tblGrid>
      <w:tr w:rsidR="00AD5A56" w:rsidRPr="00137C51" w14:paraId="6600B815" w14:textId="77777777" w:rsidTr="00BB4B80">
        <w:trPr>
          <w:tblHeader/>
          <w:jc w:val="center"/>
        </w:trPr>
        <w:tc>
          <w:tcPr>
            <w:tcW w:w="8874" w:type="dxa"/>
            <w:gridSpan w:val="3"/>
          </w:tcPr>
          <w:p w14:paraId="5AAE2650" w14:textId="77777777" w:rsidR="00AD5A56" w:rsidRPr="00137C51" w:rsidRDefault="00AD5A56" w:rsidP="00BB4B80">
            <w:pPr>
              <w:pStyle w:val="NormalTable"/>
            </w:pPr>
            <w:r>
              <w:t>Table 1. File space management strategies</w:t>
            </w:r>
          </w:p>
        </w:tc>
      </w:tr>
      <w:tr w:rsidR="00AD5A56" w:rsidRPr="00137C51" w14:paraId="026B3EC1" w14:textId="77777777" w:rsidTr="00BB4B80">
        <w:trPr>
          <w:tblHeader/>
          <w:jc w:val="center"/>
        </w:trPr>
        <w:tc>
          <w:tcPr>
            <w:tcW w:w="2106" w:type="dxa"/>
          </w:tcPr>
          <w:p w14:paraId="44A2E27C" w14:textId="77777777" w:rsidR="00AD5A56" w:rsidRPr="00137C51" w:rsidRDefault="00AD5A56" w:rsidP="00BB4B80">
            <w:pPr>
              <w:pStyle w:val="NormalTable"/>
            </w:pPr>
            <w:r>
              <w:t>Strategy Name</w:t>
            </w:r>
          </w:p>
        </w:tc>
        <w:tc>
          <w:tcPr>
            <w:tcW w:w="3384" w:type="dxa"/>
          </w:tcPr>
          <w:p w14:paraId="37D77541" w14:textId="77777777" w:rsidR="00AD5A56" w:rsidRDefault="00AD5A56" w:rsidP="00BB4B80">
            <w:pPr>
              <w:pStyle w:val="NormalTable"/>
            </w:pPr>
            <w:r>
              <w:t>The strategy might be useful under these conditions:</w:t>
            </w:r>
          </w:p>
        </w:tc>
        <w:tc>
          <w:tcPr>
            <w:tcW w:w="3384" w:type="dxa"/>
          </w:tcPr>
          <w:p w14:paraId="5FBA2005" w14:textId="77777777" w:rsidR="00AD5A56" w:rsidRPr="00137C51" w:rsidRDefault="00AD5A56" w:rsidP="00BB4B80">
            <w:pPr>
              <w:pStyle w:val="NormalTable"/>
            </w:pPr>
            <w:r>
              <w:t>Implementation Comments</w:t>
            </w:r>
          </w:p>
        </w:tc>
      </w:tr>
      <w:tr w:rsidR="00AD5A56" w:rsidRPr="007625C5" w14:paraId="2AC5578E" w14:textId="77777777" w:rsidTr="00BB4B80">
        <w:trPr>
          <w:jc w:val="center"/>
        </w:trPr>
        <w:tc>
          <w:tcPr>
            <w:tcW w:w="2106" w:type="dxa"/>
          </w:tcPr>
          <w:p w14:paraId="67532AE8" w14:textId="77777777" w:rsidR="00AD5A56" w:rsidRPr="007625C5" w:rsidRDefault="00AD5A56" w:rsidP="00BB4B80">
            <w:pPr>
              <w:rPr>
                <w:b/>
              </w:rPr>
            </w:pPr>
            <w:r>
              <w:rPr>
                <w:b/>
              </w:rPr>
              <w:t>All Persist</w:t>
            </w:r>
          </w:p>
        </w:tc>
        <w:tc>
          <w:tcPr>
            <w:tcW w:w="3384" w:type="dxa"/>
          </w:tcPr>
          <w:p w14:paraId="7CA1FA58" w14:textId="77777777" w:rsidR="00AD5A56" w:rsidRPr="00857098" w:rsidRDefault="00AD5A56" w:rsidP="00BB4B80">
            <w:r>
              <w:t>Use with files where raw data and metadata are added and removed frequently and where the files are opened and closed frequently. Maximizes the use of space in a file over any number of sessions.</w:t>
            </w:r>
          </w:p>
        </w:tc>
        <w:tc>
          <w:tcPr>
            <w:tcW w:w="3384" w:type="dxa"/>
          </w:tcPr>
          <w:p w14:paraId="6D0E00AC" w14:textId="77777777" w:rsidR="00AD5A56" w:rsidRDefault="00AD5A56" w:rsidP="00BB4B80">
            <w:pPr>
              <w:pStyle w:val="ListParagraph"/>
              <w:numPr>
                <w:ilvl w:val="0"/>
                <w:numId w:val="14"/>
              </w:numPr>
            </w:pPr>
            <w:r w:rsidRPr="00857098">
              <w:t>Use</w:t>
            </w:r>
            <w:r>
              <w:t>s</w:t>
            </w:r>
            <w:r w:rsidRPr="00857098">
              <w:t xml:space="preserve"> all </w:t>
            </w:r>
            <w:r>
              <w:t xml:space="preserve">of the file </w:t>
            </w:r>
            <w:r w:rsidRPr="00857098">
              <w:t>space allocation mechanisms</w:t>
            </w:r>
          </w:p>
          <w:p w14:paraId="4D3CA651" w14:textId="77777777" w:rsidR="00AD5A56" w:rsidRPr="007625C5" w:rsidRDefault="00AD5A56" w:rsidP="00BB4B80">
            <w:pPr>
              <w:pStyle w:val="ListParagraph"/>
              <w:numPr>
                <w:ilvl w:val="0"/>
                <w:numId w:val="14"/>
              </w:numPr>
            </w:pPr>
            <w:r>
              <w:t>T</w:t>
            </w:r>
            <w:r w:rsidRPr="00857098">
              <w:t>rack</w:t>
            </w:r>
            <w:r>
              <w:t>s</w:t>
            </w:r>
            <w:r w:rsidRPr="00857098">
              <w:t xml:space="preserve"> </w:t>
            </w:r>
            <w:r>
              <w:t>file free space across sessions</w:t>
            </w:r>
          </w:p>
        </w:tc>
      </w:tr>
      <w:tr w:rsidR="00AD5A56" w:rsidRPr="007625C5" w14:paraId="1549D982" w14:textId="77777777" w:rsidTr="00BB4B80">
        <w:trPr>
          <w:jc w:val="center"/>
        </w:trPr>
        <w:tc>
          <w:tcPr>
            <w:tcW w:w="2106" w:type="dxa"/>
          </w:tcPr>
          <w:p w14:paraId="6FBCAC2A" w14:textId="77777777" w:rsidR="00AD5A56" w:rsidRPr="007625C5" w:rsidRDefault="00AD5A56" w:rsidP="00BB4B80">
            <w:pPr>
              <w:rPr>
                <w:b/>
              </w:rPr>
            </w:pPr>
            <w:r>
              <w:rPr>
                <w:b/>
              </w:rPr>
              <w:t>All</w:t>
            </w:r>
          </w:p>
        </w:tc>
        <w:tc>
          <w:tcPr>
            <w:tcW w:w="3384" w:type="dxa"/>
          </w:tcPr>
          <w:p w14:paraId="3425AF56" w14:textId="77777777" w:rsidR="00AD5A56" w:rsidRPr="00857098" w:rsidRDefault="00AD5A56" w:rsidP="00BB4B80">
            <w:r>
              <w:t>Use with files where raw data and metadata are added and removed frequently. Maximizes the use of space in a file during a single session.</w:t>
            </w:r>
          </w:p>
        </w:tc>
        <w:tc>
          <w:tcPr>
            <w:tcW w:w="3384" w:type="dxa"/>
          </w:tcPr>
          <w:p w14:paraId="24C43542" w14:textId="77777777" w:rsidR="00AD5A56" w:rsidRDefault="00AD5A56" w:rsidP="00BB4B80">
            <w:pPr>
              <w:pStyle w:val="ListParagraph"/>
              <w:numPr>
                <w:ilvl w:val="0"/>
                <w:numId w:val="20"/>
              </w:numPr>
            </w:pPr>
            <w:r w:rsidRPr="00857098">
              <w:t>Use</w:t>
            </w:r>
            <w:r>
              <w:t>s</w:t>
            </w:r>
            <w:r w:rsidRPr="00857098">
              <w:t xml:space="preserve"> all </w:t>
            </w:r>
            <w:r>
              <w:t xml:space="preserve">of the file </w:t>
            </w:r>
            <w:r w:rsidRPr="00857098">
              <w:t>space allocation mechanisms</w:t>
            </w:r>
          </w:p>
          <w:p w14:paraId="163BF59A" w14:textId="77777777" w:rsidR="00AD5A56" w:rsidRPr="007625C5" w:rsidRDefault="00AD5A56" w:rsidP="00BB4B80">
            <w:pPr>
              <w:pStyle w:val="ListParagraph"/>
              <w:numPr>
                <w:ilvl w:val="0"/>
                <w:numId w:val="20"/>
              </w:numPr>
            </w:pPr>
            <w:r>
              <w:t>T</w:t>
            </w:r>
            <w:r w:rsidRPr="00857098">
              <w:t>rack</w:t>
            </w:r>
            <w:r>
              <w:t>s</w:t>
            </w:r>
            <w:r w:rsidRPr="00857098">
              <w:t xml:space="preserve"> file free space only in </w:t>
            </w:r>
            <w:r>
              <w:t>the current session</w:t>
            </w:r>
          </w:p>
        </w:tc>
      </w:tr>
      <w:tr w:rsidR="00AD5A56" w:rsidRPr="008D1E44" w14:paraId="625567A8" w14:textId="77777777" w:rsidTr="00BB4B80">
        <w:trPr>
          <w:jc w:val="center"/>
        </w:trPr>
        <w:tc>
          <w:tcPr>
            <w:tcW w:w="2106" w:type="dxa"/>
          </w:tcPr>
          <w:p w14:paraId="4D2A0B6B" w14:textId="77777777" w:rsidR="00AD5A56" w:rsidRPr="007625C5" w:rsidRDefault="00AD5A56" w:rsidP="00BB4B80">
            <w:pPr>
              <w:rPr>
                <w:b/>
              </w:rPr>
            </w:pPr>
            <w:r>
              <w:rPr>
                <w:b/>
              </w:rPr>
              <w:t>Aggregator VFD</w:t>
            </w:r>
          </w:p>
        </w:tc>
        <w:tc>
          <w:tcPr>
            <w:tcW w:w="3384" w:type="dxa"/>
          </w:tcPr>
          <w:p w14:paraId="6104F4BD" w14:textId="77777777" w:rsidR="00AD5A56" w:rsidRPr="0022622C" w:rsidRDefault="00AD5A56" w:rsidP="006E53F7">
            <w:r>
              <w:t xml:space="preserve">Use with files where small datasets might be added and where few if any datasets are removed. Adding small datasets means the library can take advantage of the aggregators. </w:t>
            </w:r>
            <w:r w:rsidR="006E53F7">
              <w:t>Maximizes rate at which small datasets are written to the file.</w:t>
            </w:r>
          </w:p>
        </w:tc>
        <w:tc>
          <w:tcPr>
            <w:tcW w:w="3384" w:type="dxa"/>
          </w:tcPr>
          <w:p w14:paraId="162DF3F1" w14:textId="77777777" w:rsidR="00AD5A56" w:rsidRDefault="00AD5A56" w:rsidP="00BB4B80">
            <w:pPr>
              <w:pStyle w:val="ListParagraph"/>
              <w:numPr>
                <w:ilvl w:val="0"/>
                <w:numId w:val="21"/>
              </w:numPr>
            </w:pPr>
            <w:r w:rsidRPr="0022622C">
              <w:t>Use</w:t>
            </w:r>
            <w:r>
              <w:t>s</w:t>
            </w:r>
            <w:r w:rsidRPr="0022622C">
              <w:t xml:space="preserve"> </w:t>
            </w:r>
            <w:r>
              <w:t xml:space="preserve">the </w:t>
            </w:r>
            <w:r w:rsidRPr="0022622C">
              <w:t>aggregator and VFD mechanisms</w:t>
            </w:r>
          </w:p>
          <w:p w14:paraId="7BF432FF" w14:textId="77777777" w:rsidR="00AD5A56" w:rsidRPr="007625C5" w:rsidRDefault="00AD5A56" w:rsidP="00BB4B80">
            <w:pPr>
              <w:pStyle w:val="ListParagraph"/>
              <w:numPr>
                <w:ilvl w:val="0"/>
                <w:numId w:val="21"/>
              </w:numPr>
            </w:pPr>
            <w:r>
              <w:t>Never</w:t>
            </w:r>
            <w:r w:rsidRPr="00857098">
              <w:t xml:space="preserve"> track</w:t>
            </w:r>
            <w:r>
              <w:t>s free space</w:t>
            </w:r>
          </w:p>
        </w:tc>
      </w:tr>
      <w:tr w:rsidR="00AD5A56" w:rsidRPr="008D1E44" w14:paraId="4DF9C37C" w14:textId="77777777" w:rsidTr="00BB4B80">
        <w:trPr>
          <w:jc w:val="center"/>
        </w:trPr>
        <w:tc>
          <w:tcPr>
            <w:tcW w:w="2106" w:type="dxa"/>
          </w:tcPr>
          <w:p w14:paraId="01767E2A" w14:textId="77777777" w:rsidR="00AD5A56" w:rsidRPr="007625C5" w:rsidRDefault="00AD5A56" w:rsidP="00BB4B80">
            <w:pPr>
              <w:rPr>
                <w:b/>
              </w:rPr>
            </w:pPr>
            <w:r>
              <w:rPr>
                <w:b/>
              </w:rPr>
              <w:t>VFD Only</w:t>
            </w:r>
          </w:p>
        </w:tc>
        <w:tc>
          <w:tcPr>
            <w:tcW w:w="3384" w:type="dxa"/>
          </w:tcPr>
          <w:p w14:paraId="39D2B47A" w14:textId="77777777" w:rsidR="00AD5A56" w:rsidRPr="0022622C" w:rsidRDefault="00AD5A56" w:rsidP="006E53F7">
            <w:r>
              <w:t>Use with files where large amounts of raw data are added and where few if any datasets are removed.</w:t>
            </w:r>
            <w:r w:rsidR="006E53F7">
              <w:t xml:space="preserve"> Maximizes rate at which data is written to the file.</w:t>
            </w:r>
          </w:p>
        </w:tc>
        <w:tc>
          <w:tcPr>
            <w:tcW w:w="3384" w:type="dxa"/>
          </w:tcPr>
          <w:p w14:paraId="63626E08" w14:textId="77777777" w:rsidR="00AD5A56" w:rsidRDefault="00AD5A56" w:rsidP="00BB4B80">
            <w:pPr>
              <w:pStyle w:val="ListParagraph"/>
              <w:numPr>
                <w:ilvl w:val="0"/>
                <w:numId w:val="22"/>
              </w:numPr>
            </w:pPr>
            <w:r w:rsidRPr="0022622C">
              <w:t>Use</w:t>
            </w:r>
            <w:r>
              <w:t>s</w:t>
            </w:r>
            <w:r w:rsidRPr="0022622C">
              <w:t xml:space="preserve"> only </w:t>
            </w:r>
            <w:r>
              <w:t xml:space="preserve">the </w:t>
            </w:r>
            <w:r w:rsidRPr="0022622C">
              <w:t>VFD mechanism</w:t>
            </w:r>
          </w:p>
          <w:p w14:paraId="522419AC" w14:textId="77777777" w:rsidR="00AD5A56" w:rsidRPr="007625C5" w:rsidRDefault="00AD5A56" w:rsidP="00BB4B80">
            <w:pPr>
              <w:pStyle w:val="ListParagraph"/>
              <w:numPr>
                <w:ilvl w:val="0"/>
                <w:numId w:val="22"/>
              </w:numPr>
            </w:pPr>
            <w:r>
              <w:t>Never</w:t>
            </w:r>
            <w:r w:rsidRPr="00857098">
              <w:t xml:space="preserve"> track</w:t>
            </w:r>
            <w:r>
              <w:t>s free space</w:t>
            </w:r>
          </w:p>
        </w:tc>
      </w:tr>
    </w:tbl>
    <w:p w14:paraId="01CD4A63" w14:textId="77777777" w:rsidR="00AD5A56" w:rsidRDefault="00AD5A56" w:rsidP="00BC6FCC"/>
    <w:p w14:paraId="3BAB5F61" w14:textId="77777777" w:rsidR="0084460C" w:rsidRDefault="001A52F2" w:rsidP="001C6451">
      <w:r>
        <w:t xml:space="preserve">For more information on implementing one of these strategies, see the “Setting or Changing a Strategy” section on page </w:t>
      </w:r>
      <w:r>
        <w:fldChar w:fldCharType="begin"/>
      </w:r>
      <w:r>
        <w:instrText xml:space="preserve"> PAGEREF SettingOrChangingAStrategy \h </w:instrText>
      </w:r>
      <w:r>
        <w:fldChar w:fldCharType="separate"/>
      </w:r>
      <w:r w:rsidR="00323678">
        <w:rPr>
          <w:noProof/>
        </w:rPr>
        <w:t>10</w:t>
      </w:r>
      <w:r>
        <w:fldChar w:fldCharType="end"/>
      </w:r>
      <w:r>
        <w:t>.</w:t>
      </w:r>
    </w:p>
    <w:p w14:paraId="3876D48C" w14:textId="77777777" w:rsidR="00A553EB" w:rsidRDefault="00A553EB"/>
    <w:p w14:paraId="41C4D434" w14:textId="77777777" w:rsidR="00A553EB" w:rsidRDefault="00A553EB" w:rsidP="001C6451"/>
    <w:p w14:paraId="370DA476" w14:textId="77777777" w:rsidR="009C5C33" w:rsidRDefault="009C5C33" w:rsidP="001C6451"/>
    <w:p w14:paraId="216B06FB" w14:textId="77777777" w:rsidR="003E56A9" w:rsidRDefault="003E56A9" w:rsidP="001C6451"/>
    <w:p w14:paraId="21F782EF" w14:textId="77777777" w:rsidR="000279A0" w:rsidRDefault="000279A0">
      <w:r>
        <w:br w:type="page"/>
      </w:r>
    </w:p>
    <w:p w14:paraId="2F66C3B2" w14:textId="77777777" w:rsidR="0084460C" w:rsidRDefault="0084460C" w:rsidP="001C6451"/>
    <w:p w14:paraId="146E5856" w14:textId="77777777" w:rsidR="0084460C" w:rsidRPr="00D0424D" w:rsidRDefault="0084460C" w:rsidP="00221B64">
      <w:pPr>
        <w:pStyle w:val="Heading2"/>
      </w:pPr>
      <w:bookmarkStart w:id="11" w:name="_Toc322079052"/>
      <w:r w:rsidRPr="00D0424D">
        <w:t>The All Persist Stra</w:t>
      </w:r>
      <w:bookmarkStart w:id="12" w:name="AllPersistStrategy"/>
      <w:bookmarkEnd w:id="12"/>
      <w:r w:rsidRPr="00D0424D">
        <w:t>tegy</w:t>
      </w:r>
      <w:bookmarkEnd w:id="11"/>
      <w:r w:rsidR="001A52F2" w:rsidRPr="00D0424D">
        <w:t xml:space="preserve"> </w:t>
      </w:r>
    </w:p>
    <w:p w14:paraId="683F9875" w14:textId="77777777"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14:paraId="6AC8A9B3" w14:textId="77777777" w:rsidR="00D0424D" w:rsidRDefault="00D0424D" w:rsidP="00221B64"/>
    <w:p w14:paraId="2F233921" w14:textId="77777777"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14:paraId="75537FA0" w14:textId="77777777" w:rsidR="0084460C" w:rsidRDefault="0084460C" w:rsidP="00221B64"/>
    <w:p w14:paraId="1F5418C2" w14:textId="77777777"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14:paraId="78469939" w14:textId="77777777" w:rsidR="0084460C" w:rsidRDefault="0084460C" w:rsidP="00221B64"/>
    <w:p w14:paraId="47711C3D" w14:textId="77777777"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14:paraId="595525CD" w14:textId="77777777" w:rsidR="00D90961" w:rsidRDefault="00D90961" w:rsidP="00221B64"/>
    <w:p w14:paraId="32981AEA" w14:textId="77777777" w:rsidR="00D90961" w:rsidRDefault="00D90961" w:rsidP="00221B64">
      <w:r>
        <w:t>This strategy was added to the library in HDF5 release 1.10.0.</w:t>
      </w:r>
    </w:p>
    <w:p w14:paraId="104D5D00" w14:textId="77777777" w:rsidR="0084460C" w:rsidRDefault="0084460C" w:rsidP="00221B64"/>
    <w:p w14:paraId="02F58240" w14:textId="77777777" w:rsidR="0084460C" w:rsidRDefault="0084460C" w:rsidP="00221B64"/>
    <w:p w14:paraId="1F927C09" w14:textId="77777777" w:rsidR="0084460C" w:rsidRDefault="0084460C" w:rsidP="00221B64"/>
    <w:p w14:paraId="51AD343F" w14:textId="77777777" w:rsidR="0084460C" w:rsidRDefault="0084460C" w:rsidP="00221B64">
      <w:pPr>
        <w:pStyle w:val="Heading2"/>
      </w:pPr>
      <w:bookmarkStart w:id="13" w:name="_Toc322079053"/>
      <w:r>
        <w:t>The All Str</w:t>
      </w:r>
      <w:bookmarkStart w:id="14" w:name="AllStrategy"/>
      <w:bookmarkEnd w:id="14"/>
      <w:r>
        <w:t>ategy</w:t>
      </w:r>
      <w:bookmarkEnd w:id="13"/>
    </w:p>
    <w:p w14:paraId="7CBA3098" w14:textId="77777777" w:rsidR="00E81C3F" w:rsidRDefault="00E81C3F" w:rsidP="00E81C3F">
      <w:r>
        <w:t xml:space="preserve">The aim of the </w:t>
      </w:r>
      <w:proofErr w:type="gramStart"/>
      <w:r>
        <w:t>All</w:t>
      </w:r>
      <w:proofErr w:type="gramEnd"/>
      <w:r>
        <w:t xml:space="preserve"> strategy is to maximize the use of space within an HDF5 file</w:t>
      </w:r>
      <w:r w:rsidR="00442FB1">
        <w:t xml:space="preserve"> during a single session</w:t>
      </w:r>
      <w:r>
        <w:t xml:space="preserve">.  </w:t>
      </w:r>
    </w:p>
    <w:p w14:paraId="0DE74403" w14:textId="77777777" w:rsidR="00E81C3F" w:rsidRDefault="00E81C3F" w:rsidP="00E81C3F"/>
    <w:p w14:paraId="7C28E640" w14:textId="77777777"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14:paraId="48162A2C" w14:textId="77777777" w:rsidR="0084460C" w:rsidRDefault="0084460C" w:rsidP="00221B64"/>
    <w:p w14:paraId="155CBCD1" w14:textId="77777777"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14:paraId="21C467CF" w14:textId="77777777" w:rsidR="0084460C" w:rsidRDefault="0084460C" w:rsidP="00221B64"/>
    <w:p w14:paraId="06CF276D" w14:textId="77777777"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14:paraId="54282F0D" w14:textId="77777777" w:rsidR="0084460C" w:rsidRDefault="0084460C" w:rsidP="00221B64"/>
    <w:p w14:paraId="24A1F73E" w14:textId="77777777" w:rsidR="00D90961" w:rsidRDefault="00D90961" w:rsidP="00D90961">
      <w:r>
        <w:t xml:space="preserve">The All strategy is the HDF5 Library’s default file space management strategy. Prior to HDF5 Release 1.10.0, the </w:t>
      </w:r>
      <w:proofErr w:type="gramStart"/>
      <w:r>
        <w:t>All</w:t>
      </w:r>
      <w:proofErr w:type="gramEnd"/>
      <w:r>
        <w:t xml:space="preserve"> strategy was the only file space management strategy directly supported by the library.</w:t>
      </w:r>
    </w:p>
    <w:p w14:paraId="7496C01D" w14:textId="77777777" w:rsidR="00D90961" w:rsidRDefault="00D90961" w:rsidP="00D90961"/>
    <w:p w14:paraId="56551A63" w14:textId="77777777" w:rsidR="0084460C" w:rsidRDefault="0084460C" w:rsidP="00221B64"/>
    <w:p w14:paraId="19E21990" w14:textId="77777777" w:rsidR="0084460C" w:rsidRDefault="0084460C" w:rsidP="00221B64"/>
    <w:p w14:paraId="11FB7BBD" w14:textId="77777777" w:rsidR="0084460C" w:rsidRPr="00F823E9" w:rsidRDefault="0084460C" w:rsidP="00221B64">
      <w:pPr>
        <w:pStyle w:val="Heading2"/>
      </w:pPr>
      <w:bookmarkStart w:id="15" w:name="_Toc322079054"/>
      <w:r>
        <w:lastRenderedPageBreak/>
        <w:t>The Aggregator VFD Str</w:t>
      </w:r>
      <w:bookmarkStart w:id="16" w:name="AggregatorVfdStrategy"/>
      <w:bookmarkEnd w:id="16"/>
      <w:r>
        <w:t>ategy</w:t>
      </w:r>
      <w:bookmarkEnd w:id="15"/>
    </w:p>
    <w:p w14:paraId="77C6ADA4" w14:textId="77777777"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14:paraId="1C005E52" w14:textId="77777777" w:rsidR="00E81C3F" w:rsidRDefault="00E81C3F" w:rsidP="00E81C3F"/>
    <w:p w14:paraId="552F3F70" w14:textId="77777777"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14:paraId="10A188C0" w14:textId="77777777" w:rsidR="0084460C" w:rsidRDefault="0084460C" w:rsidP="00221B64"/>
    <w:p w14:paraId="2007F828" w14:textId="77777777"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sidRPr="00364E79">
        <w:t>aggr</w:t>
      </w:r>
      <w:r w:rsidRPr="0035606B">
        <w:t>egators</w:t>
      </w:r>
      <w:r>
        <w:t xml:space="preserve"> and </w:t>
      </w:r>
      <w:r w:rsidR="00F00224" w:rsidRPr="00F00224">
        <w:t xml:space="preserve">VFD </w:t>
      </w:r>
      <w:r>
        <w:t>mechanisms to fill requests for file space.</w:t>
      </w:r>
    </w:p>
    <w:p w14:paraId="6CC7D82B" w14:textId="77777777" w:rsidR="0084460C" w:rsidRDefault="0084460C" w:rsidP="00221B64"/>
    <w:p w14:paraId="49BCC7F5" w14:textId="77777777" w:rsidR="0084460C" w:rsidRDefault="0084460C" w:rsidP="00221B64">
      <w:r>
        <w:t>Because there are different aggregators for file metadata and raw data, this strategy tends to co-locate file metadata more than some other strategies that can reuse free space scattered throughout the file.</w:t>
      </w:r>
    </w:p>
    <w:p w14:paraId="6A4FCFDA" w14:textId="77777777" w:rsidR="0084460C" w:rsidRDefault="0084460C" w:rsidP="00221B64"/>
    <w:p w14:paraId="12E5D3D6" w14:textId="77777777" w:rsidR="00D90961" w:rsidRDefault="00D90961" w:rsidP="00D90961">
      <w:r>
        <w:t>This strategy was added to the library in HDF5 release 1.10.0.</w:t>
      </w:r>
    </w:p>
    <w:p w14:paraId="15FC72F7" w14:textId="77777777" w:rsidR="00D90961" w:rsidRDefault="00D90961" w:rsidP="00D90961"/>
    <w:p w14:paraId="10D32661" w14:textId="77777777" w:rsidR="0084460C" w:rsidRDefault="0084460C" w:rsidP="00221B64"/>
    <w:p w14:paraId="0F741701" w14:textId="77777777" w:rsidR="0084460C" w:rsidRDefault="0084460C" w:rsidP="00221B64"/>
    <w:p w14:paraId="73A34AF1" w14:textId="77777777" w:rsidR="0084460C" w:rsidRPr="00F823E9" w:rsidRDefault="0084460C" w:rsidP="00221B64">
      <w:pPr>
        <w:pStyle w:val="Heading2"/>
      </w:pPr>
      <w:bookmarkStart w:id="17" w:name="_Toc322079055"/>
      <w:r>
        <w:t>The VFD St</w:t>
      </w:r>
      <w:bookmarkStart w:id="18" w:name="VfdStrategy"/>
      <w:bookmarkEnd w:id="18"/>
      <w:r>
        <w:t>rategy</w:t>
      </w:r>
      <w:bookmarkEnd w:id="17"/>
    </w:p>
    <w:p w14:paraId="5A7EE7A0" w14:textId="77777777"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14:paraId="5188CA81" w14:textId="77777777" w:rsidR="00D30387" w:rsidRDefault="00D30387" w:rsidP="00D30387"/>
    <w:p w14:paraId="07CD877D" w14:textId="77777777" w:rsidR="0084460C" w:rsidRDefault="0084460C" w:rsidP="00221B64">
      <w:r>
        <w:t xml:space="preserve">With the VFD strategy, the HDF5 Library does not track the free space that results from the manipulation of HDF5 objects in an HDF5 file. All free space immediately becomes unaccounted space. </w:t>
      </w:r>
    </w:p>
    <w:p w14:paraId="72D38AF7" w14:textId="77777777" w:rsidR="0084460C" w:rsidRDefault="0084460C" w:rsidP="00221B64"/>
    <w:p w14:paraId="38872DA7" w14:textId="77777777" w:rsidR="0084460C" w:rsidRDefault="0084460C" w:rsidP="00221B64">
      <w:r>
        <w:t>With this strategy, when space is needed for file metadata or raw data, the HDF5 Library requests space from the</w:t>
      </w:r>
      <w:r w:rsidR="00D30387">
        <w:t xml:space="preserve"> VFD</w:t>
      </w:r>
      <w:r>
        <w:t xml:space="preserve">. </w:t>
      </w:r>
    </w:p>
    <w:p w14:paraId="34EF2654" w14:textId="77777777" w:rsidR="0084460C" w:rsidRDefault="0084460C" w:rsidP="00221B64"/>
    <w:p w14:paraId="559E2301" w14:textId="77777777" w:rsidR="00D90961" w:rsidRDefault="00D90961" w:rsidP="00D90961">
      <w:r>
        <w:t>This strategy was added to the library in HDF5 release 1.10.0.</w:t>
      </w:r>
    </w:p>
    <w:p w14:paraId="2EB1C9F0" w14:textId="77777777" w:rsidR="00D90961" w:rsidRDefault="00D90961" w:rsidP="00D90961"/>
    <w:p w14:paraId="759CB73A" w14:textId="77777777" w:rsidR="0084460C" w:rsidRDefault="0084460C" w:rsidP="00221B64"/>
    <w:p w14:paraId="182E315F" w14:textId="77777777" w:rsidR="0084460C" w:rsidRDefault="0084460C" w:rsidP="00221B64"/>
    <w:p w14:paraId="3F28C262" w14:textId="77777777" w:rsidR="00455607" w:rsidRDefault="00455607">
      <w:pPr>
        <w:rPr>
          <w:rFonts w:asciiTheme="majorHAnsi" w:eastAsiaTheme="majorEastAsia" w:hAnsiTheme="majorHAnsi" w:cstheme="majorBidi"/>
          <w:b/>
          <w:bCs/>
          <w:color w:val="000000" w:themeColor="text1"/>
          <w:sz w:val="26"/>
          <w:szCs w:val="26"/>
        </w:rPr>
      </w:pPr>
      <w:r>
        <w:br w:type="page"/>
      </w:r>
    </w:p>
    <w:p w14:paraId="19B5FE46" w14:textId="77777777" w:rsidR="00221B64" w:rsidRDefault="00221B64" w:rsidP="00E81C3F">
      <w:pPr>
        <w:pStyle w:val="Heading1"/>
      </w:pPr>
      <w:bookmarkStart w:id="19" w:name="_Toc322079056"/>
      <w:r w:rsidRPr="00221B64">
        <w:lastRenderedPageBreak/>
        <w:t xml:space="preserve">Setting or Changing a </w:t>
      </w:r>
      <w:r w:rsidR="003D191D">
        <w:t xml:space="preserve">File Space Management </w:t>
      </w:r>
      <w:r w:rsidRPr="00221B64">
        <w:t>Str</w:t>
      </w:r>
      <w:bookmarkStart w:id="20" w:name="SettingOrChangingAStrategy"/>
      <w:bookmarkEnd w:id="20"/>
      <w:r w:rsidRPr="00221B64">
        <w:t>ategy</w:t>
      </w:r>
      <w:bookmarkEnd w:id="19"/>
      <w:r w:rsidR="00D30387">
        <w:t xml:space="preserve"> </w:t>
      </w:r>
    </w:p>
    <w:p w14:paraId="75E880A5" w14:textId="77777777"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14:paraId="739C2323" w14:textId="77777777" w:rsidR="00455607" w:rsidRDefault="00455607" w:rsidP="00455607"/>
    <w:p w14:paraId="47FCF6D1" w14:textId="77777777" w:rsidR="00455607" w:rsidRDefault="00455607" w:rsidP="00455607"/>
    <w:p w14:paraId="4E958891" w14:textId="77777777" w:rsidR="00455607" w:rsidRPr="00455607" w:rsidRDefault="00455607" w:rsidP="00455607"/>
    <w:p w14:paraId="59A4F7F1" w14:textId="77777777" w:rsidR="0084460C" w:rsidRPr="00221B64" w:rsidRDefault="0084460C" w:rsidP="002A41AC">
      <w:pPr>
        <w:pStyle w:val="Heading2"/>
      </w:pPr>
      <w:bookmarkStart w:id="21" w:name="_Toc322079057"/>
      <w:r w:rsidRPr="00221B64">
        <w:t>Specifying a Strategy</w:t>
      </w:r>
      <w:r w:rsidR="00455607">
        <w:t xml:space="preserve"> at File Creation</w:t>
      </w:r>
      <w:r w:rsidR="003D191D">
        <w:t xml:space="preserve"> </w:t>
      </w:r>
      <w:r w:rsidR="003A684B">
        <w:t>with H5Pset_file_space</w:t>
      </w:r>
      <w:bookmarkEnd w:id="21"/>
    </w:p>
    <w:p w14:paraId="28C8CD84" w14:textId="77777777"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0" w:anchor="Property-SetFileSpace" w:history="1">
        <w:r w:rsidR="0084460C" w:rsidRPr="00BD7D40">
          <w:rPr>
            <w:rStyle w:val="Hyperlink"/>
            <w:rFonts w:ascii="Courier New" w:hAnsi="Courier New" w:cs="Courier New"/>
            <w:sz w:val="20"/>
          </w:rPr>
          <w:t>H5Pset_file_space</w:t>
        </w:r>
      </w:hyperlink>
      <w:r w:rsidR="0084460C">
        <w:t xml:space="preserve"> routine. </w:t>
      </w:r>
    </w:p>
    <w:p w14:paraId="3A81092F" w14:textId="77777777" w:rsidR="00D0487D" w:rsidRDefault="00D0487D" w:rsidP="00D0487D"/>
    <w:p w14:paraId="034A2DD0" w14:textId="77777777" w:rsidR="0084460C" w:rsidRDefault="0084460C" w:rsidP="00D0487D">
      <w:r w:rsidRPr="00FB1BEB">
        <w:t>The signature for the routine is:</w:t>
      </w:r>
    </w:p>
    <w:p w14:paraId="4FCC40F4" w14:textId="77777777" w:rsidR="0084460C" w:rsidRDefault="0084460C" w:rsidP="00D0487D"/>
    <w:p w14:paraId="69E4B9EA" w14:textId="77777777" w:rsidR="0084460C" w:rsidRDefault="0084460C" w:rsidP="00BD7D40">
      <w:pPr>
        <w:pStyle w:val="Courier10"/>
      </w:pPr>
      <w:r w:rsidRPr="00A15AC6">
        <w:t>herr_t H5Pset_file_</w:t>
      </w:r>
      <w:proofErr w:type="gramStart"/>
      <w:r w:rsidRPr="00A15AC6">
        <w:t>space(</w:t>
      </w:r>
      <w:proofErr w:type="gramEnd"/>
      <w:r w:rsidRPr="00A15AC6">
        <w:t xml:space="preserve">hid_t </w:t>
      </w:r>
      <w:proofErr w:type="spellStart"/>
      <w:r w:rsidRPr="00A15AC6">
        <w:t>fcpl_id</w:t>
      </w:r>
      <w:proofErr w:type="spellEnd"/>
      <w:r w:rsidRPr="00A15AC6">
        <w:t xml:space="preserve">, H5F_file_space_t strategy, </w:t>
      </w:r>
      <w:proofErr w:type="spellStart"/>
      <w:r w:rsidRPr="00A15AC6">
        <w:t>hsize_t</w:t>
      </w:r>
      <w:proofErr w:type="spellEnd"/>
      <w:r w:rsidRPr="00A15AC6">
        <w:t xml:space="preserve"> threshold)</w:t>
      </w:r>
    </w:p>
    <w:p w14:paraId="06BD3EB9" w14:textId="77777777" w:rsidR="0084460C" w:rsidRDefault="0084460C" w:rsidP="00D0487D"/>
    <w:p w14:paraId="251BE439" w14:textId="77777777" w:rsidR="00D0487D" w:rsidRDefault="0084460C" w:rsidP="00D0487D">
      <w:r>
        <w:t xml:space="preserve">The first parameter, </w:t>
      </w:r>
      <w:proofErr w:type="spellStart"/>
      <w:r w:rsidRPr="00BD7D40">
        <w:rPr>
          <w:rFonts w:ascii="Courier New" w:hAnsi="Courier New" w:cs="Courier New"/>
          <w:sz w:val="20"/>
        </w:rPr>
        <w:t>fcpl_id</w:t>
      </w:r>
      <w:proofErr w:type="spellEnd"/>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2C5C25">
        <w:fldChar w:fldCharType="begin"/>
      </w:r>
      <w:r w:rsidR="002C5C25">
        <w:instrText xml:space="preserve"> PAGEREF Table2 \h </w:instrText>
      </w:r>
      <w:r w:rsidR="002C5C25">
        <w:fldChar w:fldCharType="separate"/>
      </w:r>
      <w:r w:rsidR="00323678">
        <w:rPr>
          <w:noProof/>
        </w:rPr>
        <w:t>11</w:t>
      </w:r>
      <w:r w:rsidR="002C5C25">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p>
    <w:p w14:paraId="3A0F2E35" w14:textId="77777777" w:rsidR="00D0487D" w:rsidRDefault="00D0487D" w:rsidP="00D0487D"/>
    <w:p w14:paraId="736C7660" w14:textId="77777777" w:rsidR="0084460C" w:rsidRDefault="0084460C" w:rsidP="00D0487D">
      <w:r>
        <w:t>The library provides a companion routine</w:t>
      </w:r>
      <w:r w:rsidR="00D0487D">
        <w:t>, H5Pget_file_</w:t>
      </w:r>
      <w:proofErr w:type="gramStart"/>
      <w:r w:rsidR="00D0487D">
        <w:t>space,</w:t>
      </w:r>
      <w:r>
        <w:t xml:space="preserve"> that</w:t>
      </w:r>
      <w:proofErr w:type="gramEnd"/>
      <w:r>
        <w:t xml:space="preserve"> retrieves the file space management information for an HDF5 file</w:t>
      </w:r>
      <w:r w:rsidR="00D0487D">
        <w:t xml:space="preserve">. See the entry in the </w:t>
      </w:r>
      <w:hyperlink r:id="rId21" w:history="1">
        <w:r w:rsidR="00D0487D" w:rsidRPr="003A684B">
          <w:rPr>
            <w:rStyle w:val="Hyperlink"/>
            <w:i/>
          </w:rPr>
          <w:t>HDF5 Reference Manual</w:t>
        </w:r>
      </w:hyperlink>
      <w:r w:rsidR="00D0487D">
        <w:t>.</w:t>
      </w:r>
    </w:p>
    <w:p w14:paraId="230639E3" w14:textId="77777777" w:rsidR="0084460C" w:rsidRDefault="0084460C" w:rsidP="00D0487D"/>
    <w:p w14:paraId="40E77A6E" w14:textId="77777777"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14:paraId="0B5093F3" w14:textId="77777777" w:rsidR="003F0E61" w:rsidRDefault="003F0E61" w:rsidP="003F0E6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F0E61" w:rsidRPr="00137C51" w14:paraId="6369BC1E" w14:textId="77777777" w:rsidTr="00A928C4">
        <w:trPr>
          <w:jc w:val="center"/>
        </w:trPr>
        <w:tc>
          <w:tcPr>
            <w:tcW w:w="8874" w:type="dxa"/>
          </w:tcPr>
          <w:p w14:paraId="2D48776B" w14:textId="77777777" w:rsidR="003F0E61" w:rsidRDefault="003F0E61" w:rsidP="003A684B">
            <w:pPr>
              <w:pStyle w:val="Courier10"/>
            </w:pPr>
          </w:p>
          <w:p w14:paraId="501A08CE" w14:textId="77777777" w:rsidR="003F0E61" w:rsidRDefault="003F0E61" w:rsidP="003F0E61">
            <w:pPr>
              <w:pStyle w:val="Courier10"/>
            </w:pPr>
            <w:r>
              <w:t>/* Create a file creation property list template */</w:t>
            </w:r>
          </w:p>
          <w:p w14:paraId="11D0A4E0" w14:textId="77777777" w:rsidR="003F0E61" w:rsidRDefault="003F0E61" w:rsidP="003F0E61">
            <w:pPr>
              <w:pStyle w:val="Courier10"/>
            </w:pPr>
            <w:proofErr w:type="spellStart"/>
            <w:r>
              <w:t>fcpl_id</w:t>
            </w:r>
            <w:proofErr w:type="spellEnd"/>
            <w:r>
              <w:t xml:space="preserve"> = H5Pcreate(H5P_FILE_CREATE);  </w:t>
            </w:r>
          </w:p>
          <w:p w14:paraId="0C51D748" w14:textId="77777777" w:rsidR="003F0E61" w:rsidRDefault="003F0E61" w:rsidP="003F0E61">
            <w:pPr>
              <w:pStyle w:val="Courier10"/>
            </w:pPr>
          </w:p>
          <w:p w14:paraId="3ABC9795" w14:textId="77777777" w:rsidR="003F0E61" w:rsidRDefault="003F0E61" w:rsidP="003F0E61">
            <w:pPr>
              <w:pStyle w:val="Courier10"/>
            </w:pPr>
            <w:r>
              <w:t>/* Set the file space management strategy */</w:t>
            </w:r>
          </w:p>
          <w:p w14:paraId="70101255" w14:textId="77777777" w:rsidR="003F0E61" w:rsidRDefault="003F0E61" w:rsidP="003F0E61">
            <w:pPr>
              <w:pStyle w:val="Courier10"/>
            </w:pPr>
            <w:r>
              <w:t>/* Don’t update the free-space section threshold */</w:t>
            </w:r>
          </w:p>
          <w:p w14:paraId="339C339A" w14:textId="77777777" w:rsidR="003F0E61" w:rsidRDefault="003F0E61" w:rsidP="003F0E61">
            <w:pPr>
              <w:pStyle w:val="Courier10"/>
            </w:pPr>
            <w:r>
              <w:t>H5Pset_file_space(</w:t>
            </w:r>
            <w:proofErr w:type="spellStart"/>
            <w:r>
              <w:t>fcpl_id</w:t>
            </w:r>
            <w:proofErr w:type="spellEnd"/>
            <w:r>
              <w:t>, H5P_FILE_SPACE_ALL_PERSIST, (</w:t>
            </w:r>
            <w:proofErr w:type="spellStart"/>
            <w:r>
              <w:t>hsize_t</w:t>
            </w:r>
            <w:proofErr w:type="spellEnd"/>
            <w:r>
              <w:t>)0);</w:t>
            </w:r>
          </w:p>
          <w:p w14:paraId="0A746401" w14:textId="77777777" w:rsidR="003F0E61" w:rsidRDefault="003F0E61" w:rsidP="003F0E61">
            <w:pPr>
              <w:pStyle w:val="Courier10"/>
            </w:pPr>
          </w:p>
          <w:p w14:paraId="2E2D31A9" w14:textId="77777777" w:rsidR="003F0E61" w:rsidRDefault="003F0E61" w:rsidP="003F0E61">
            <w:pPr>
              <w:pStyle w:val="Courier10"/>
            </w:pPr>
            <w:r>
              <w:t xml:space="preserve">/* Create an HDF5 file with the file creation property list </w:t>
            </w:r>
            <w:proofErr w:type="spellStart"/>
            <w:r w:rsidRPr="00733DBA">
              <w:rPr>
                <w:i/>
              </w:rPr>
              <w:t>fcpl</w:t>
            </w:r>
            <w:r>
              <w:rPr>
                <w:i/>
              </w:rPr>
              <w:t>_id</w:t>
            </w:r>
            <w:proofErr w:type="spellEnd"/>
            <w:r>
              <w:t xml:space="preserve"> */</w:t>
            </w:r>
          </w:p>
          <w:p w14:paraId="16D6FC2F" w14:textId="77777777" w:rsidR="003F0E61" w:rsidRDefault="003F0E61" w:rsidP="003F0E61">
            <w:pPr>
              <w:pStyle w:val="Courier10"/>
            </w:pPr>
            <w:r>
              <w:t xml:space="preserve">fid = H5Fcreate(“persist.h5”, H5F_ACC_TRUNC, </w:t>
            </w:r>
            <w:proofErr w:type="spellStart"/>
            <w:r>
              <w:t>fcpl_id</w:t>
            </w:r>
            <w:proofErr w:type="spellEnd"/>
            <w:r>
              <w:t>, H5P_DEFAULT);</w:t>
            </w:r>
          </w:p>
          <w:p w14:paraId="50955E1B" w14:textId="77777777" w:rsidR="003F0E61" w:rsidRDefault="003F0E61" w:rsidP="003F0E61">
            <w:pPr>
              <w:pStyle w:val="Courier10"/>
            </w:pPr>
          </w:p>
          <w:p w14:paraId="0D481325" w14:textId="77777777" w:rsidR="003F0E61" w:rsidRDefault="003F0E61" w:rsidP="003F0E61">
            <w:pPr>
              <w:pStyle w:val="Courier10"/>
            </w:pPr>
            <w:r>
              <w:t>/* Close the file */</w:t>
            </w:r>
          </w:p>
          <w:p w14:paraId="2113240C" w14:textId="77777777" w:rsidR="003F0E61" w:rsidRDefault="003F0E61" w:rsidP="003F0E61">
            <w:pPr>
              <w:pStyle w:val="Courier10"/>
            </w:pPr>
            <w:r>
              <w:t>H5Fclose(fid);</w:t>
            </w:r>
          </w:p>
          <w:p w14:paraId="765A9D46" w14:textId="77777777" w:rsidR="003F0E61" w:rsidRDefault="003F0E61" w:rsidP="003A684B">
            <w:pPr>
              <w:pStyle w:val="Courier10"/>
            </w:pPr>
          </w:p>
          <w:p w14:paraId="0D507A1F" w14:textId="77777777" w:rsidR="003F0E61" w:rsidRPr="00186743" w:rsidRDefault="003F0E61" w:rsidP="00A928C4">
            <w:pPr>
              <w:pStyle w:val="PlainText"/>
            </w:pPr>
          </w:p>
        </w:tc>
      </w:tr>
      <w:tr w:rsidR="003F0E61" w:rsidRPr="00137C51" w14:paraId="6AAC1AE6" w14:textId="77777777" w:rsidTr="00A928C4">
        <w:trPr>
          <w:jc w:val="center"/>
        </w:trPr>
        <w:tc>
          <w:tcPr>
            <w:tcW w:w="8874" w:type="dxa"/>
          </w:tcPr>
          <w:p w14:paraId="6A62C853" w14:textId="77777777" w:rsidR="003F0E61" w:rsidRPr="00186743" w:rsidRDefault="003F0E61" w:rsidP="009E12A9">
            <w:pPr>
              <w:pStyle w:val="NormalTable"/>
            </w:pPr>
            <w:r w:rsidRPr="00186743">
              <w:t xml:space="preserve">Example </w:t>
            </w:r>
            <w:r>
              <w:t>1</w:t>
            </w:r>
            <w:r w:rsidRPr="00186743">
              <w:t xml:space="preserve">. </w:t>
            </w:r>
            <w:r>
              <w:t>Use H5P</w:t>
            </w:r>
            <w:r w:rsidR="009E12A9">
              <w:t>s</w:t>
            </w:r>
            <w:r>
              <w:t>et_file_space to set the file space management strategy</w:t>
            </w:r>
          </w:p>
        </w:tc>
      </w:tr>
    </w:tbl>
    <w:p w14:paraId="6790E855" w14:textId="77777777" w:rsidR="00D0487D" w:rsidRDefault="00D0487D" w:rsidP="00D0487D"/>
    <w:p w14:paraId="3D2DEB9B" w14:textId="77777777" w:rsidR="003F0E61" w:rsidRDefault="003A684B" w:rsidP="00D0487D">
      <w:r>
        <w:t>To see what a file’s strategy is, use the h5dump command line utility program.</w:t>
      </w:r>
    </w:p>
    <w:p w14:paraId="25B47446" w14:textId="77777777" w:rsidR="003F0E61" w:rsidRDefault="003F0E61" w:rsidP="00D0487D"/>
    <w:p w14:paraId="16DD688A" w14:textId="77777777"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14:paraId="47003812" w14:textId="77777777" w:rsidR="003A684B" w:rsidRDefault="003A684B" w:rsidP="00D0487D"/>
    <w:p w14:paraId="6E73DE62" w14:textId="77777777" w:rsidR="00442746" w:rsidRDefault="00442746" w:rsidP="00D0487D"/>
    <w:p w14:paraId="6E273941" w14:textId="77777777" w:rsidR="00442746" w:rsidRDefault="00442746" w:rsidP="00D0487D"/>
    <w:p w14:paraId="71CC62EE" w14:textId="77777777" w:rsidR="00221B64" w:rsidRDefault="00221B64" w:rsidP="003238E1">
      <w:pPr>
        <w:pStyle w:val="Heading2"/>
        <w:spacing w:after="240"/>
      </w:pPr>
      <w:bookmarkStart w:id="22" w:name="_Toc322079058"/>
      <w:r>
        <w:t>Changing the S</w:t>
      </w:r>
      <w:bookmarkStart w:id="23" w:name="ChangingTheStrategyWithH5repack"/>
      <w:bookmarkEnd w:id="23"/>
      <w:r>
        <w:t>trategy</w:t>
      </w:r>
      <w:r w:rsidR="003D191D">
        <w:t xml:space="preserve"> with h5repack</w:t>
      </w:r>
      <w:bookmarkEnd w:id="22"/>
    </w:p>
    <w:p w14:paraId="48FC2917" w14:textId="77777777"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2"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14:paraId="0CC12F1A" w14:textId="77777777" w:rsidR="003A684B" w:rsidRDefault="003A684B" w:rsidP="00E47F3A"/>
    <w:p w14:paraId="6A38A074" w14:textId="77777777"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w:t>
      </w:r>
      <w:proofErr w:type="spellStart"/>
      <w:r w:rsidRPr="003A684B">
        <w:rPr>
          <w:rFonts w:ascii="Courier New" w:hAnsi="Courier New" w:cs="Courier New"/>
          <w:sz w:val="20"/>
          <w:szCs w:val="20"/>
        </w:rPr>
        <w:t>fs_strategy</w:t>
      </w:r>
      <w:proofErr w:type="spellEnd"/>
      <w:r w:rsidRPr="003A684B">
        <w:rPr>
          <w:rFonts w:ascii="Courier New" w:hAnsi="Courier New" w:cs="Courier New"/>
          <w:sz w:val="20"/>
          <w:szCs w:val="20"/>
        </w:rPr>
        <w:t xml:space="preserve">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14:paraId="19708232" w14:textId="77777777" w:rsidR="009E12A9" w:rsidRDefault="009E12A9" w:rsidP="009E12A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070"/>
      </w:tblGrid>
      <w:tr w:rsidR="009E12A9" w:rsidRPr="00137C51" w14:paraId="535E71F4" w14:textId="77777777" w:rsidTr="003919F0">
        <w:trPr>
          <w:jc w:val="center"/>
        </w:trPr>
        <w:tc>
          <w:tcPr>
            <w:tcW w:w="8070" w:type="dxa"/>
          </w:tcPr>
          <w:p w14:paraId="0C3F7BE7" w14:textId="77777777" w:rsidR="009E12A9" w:rsidRDefault="009E12A9" w:rsidP="009E12A9">
            <w:pPr>
              <w:pStyle w:val="Courier10"/>
            </w:pPr>
          </w:p>
          <w:p w14:paraId="7A81082F" w14:textId="77777777" w:rsidR="009E12A9" w:rsidRDefault="009E12A9" w:rsidP="009E12A9">
            <w:pPr>
              <w:pStyle w:val="Courier10"/>
            </w:pPr>
            <w:r>
              <w:t>h5repack –S VFD no_persist_A.h5 no_persist_outvfd.h5</w:t>
            </w:r>
          </w:p>
          <w:p w14:paraId="4323E6EA" w14:textId="77777777" w:rsidR="009E12A9" w:rsidRPr="00186743" w:rsidRDefault="009E12A9" w:rsidP="009E12A9">
            <w:pPr>
              <w:pStyle w:val="Courier10"/>
            </w:pPr>
          </w:p>
        </w:tc>
      </w:tr>
      <w:tr w:rsidR="009E12A9" w:rsidRPr="00137C51" w14:paraId="4FD29650" w14:textId="77777777" w:rsidTr="003919F0">
        <w:trPr>
          <w:jc w:val="center"/>
        </w:trPr>
        <w:tc>
          <w:tcPr>
            <w:tcW w:w="8070" w:type="dxa"/>
          </w:tcPr>
          <w:p w14:paraId="69467A66" w14:textId="77777777" w:rsidR="009E12A9" w:rsidRPr="00186743" w:rsidRDefault="009E12A9" w:rsidP="009E12A9">
            <w:pPr>
              <w:pStyle w:val="NormalTable"/>
            </w:pPr>
            <w:r w:rsidRPr="00186743">
              <w:t xml:space="preserve">Example </w:t>
            </w:r>
            <w:r>
              <w:t>2</w:t>
            </w:r>
            <w:r w:rsidRPr="00186743">
              <w:t xml:space="preserve">. </w:t>
            </w:r>
            <w:r>
              <w:t>Using h5repack to change the file space management strategy</w:t>
            </w:r>
          </w:p>
        </w:tc>
      </w:tr>
    </w:tbl>
    <w:p w14:paraId="5CDD4D2F" w14:textId="77777777" w:rsidR="009E12A9" w:rsidRDefault="009E12A9" w:rsidP="009E12A9"/>
    <w:p w14:paraId="30E6E0E9" w14:textId="77777777"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w:t>
      </w:r>
      <w:proofErr w:type="spellStart"/>
      <w:r w:rsidRPr="003919F0">
        <w:rPr>
          <w:rFonts w:ascii="Courier New" w:hAnsi="Courier New" w:cs="Courier New"/>
          <w:sz w:val="20"/>
          <w:szCs w:val="20"/>
        </w:rPr>
        <w:t>fs_strategy</w:t>
      </w:r>
      <w:proofErr w:type="spellEnd"/>
      <w:r>
        <w:t xml:space="preserve"> options are listed in the table below.</w:t>
      </w:r>
    </w:p>
    <w:p w14:paraId="244F2682" w14:textId="77777777" w:rsidR="003919F0" w:rsidRDefault="003919F0" w:rsidP="003919F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49"/>
        <w:gridCol w:w="2340"/>
        <w:gridCol w:w="3330"/>
      </w:tblGrid>
      <w:tr w:rsidR="003919F0" w:rsidRPr="00137C51" w14:paraId="0BD8E949" w14:textId="77777777" w:rsidTr="003919F0">
        <w:trPr>
          <w:tblHeader/>
          <w:jc w:val="center"/>
        </w:trPr>
        <w:tc>
          <w:tcPr>
            <w:tcW w:w="8019" w:type="dxa"/>
            <w:gridSpan w:val="3"/>
          </w:tcPr>
          <w:p w14:paraId="0B85173B" w14:textId="77777777" w:rsidR="003919F0" w:rsidRPr="00137C51" w:rsidRDefault="003919F0" w:rsidP="002C5C25">
            <w:pPr>
              <w:pStyle w:val="NormalTable"/>
            </w:pPr>
            <w:r>
              <w:t>Table 2. Strat</w:t>
            </w:r>
            <w:bookmarkStart w:id="24" w:name="Table2"/>
            <w:bookmarkEnd w:id="24"/>
            <w:r>
              <w:t xml:space="preserve">egies </w:t>
            </w:r>
            <w:r w:rsidR="002C5C25">
              <w:t>and Values</w:t>
            </w:r>
          </w:p>
        </w:tc>
      </w:tr>
      <w:tr w:rsidR="003919F0" w:rsidRPr="00137C51" w14:paraId="44CE9C86" w14:textId="77777777" w:rsidTr="003919F0">
        <w:trPr>
          <w:tblHeader/>
          <w:jc w:val="center"/>
        </w:trPr>
        <w:tc>
          <w:tcPr>
            <w:tcW w:w="2349" w:type="dxa"/>
          </w:tcPr>
          <w:p w14:paraId="1B7A4780" w14:textId="77777777" w:rsidR="003919F0" w:rsidRPr="00137C51" w:rsidRDefault="003919F0" w:rsidP="00BB4B80">
            <w:pPr>
              <w:pStyle w:val="NormalTable"/>
            </w:pPr>
            <w:r>
              <w:t>Strategy</w:t>
            </w:r>
          </w:p>
        </w:tc>
        <w:tc>
          <w:tcPr>
            <w:tcW w:w="2340" w:type="dxa"/>
          </w:tcPr>
          <w:p w14:paraId="3D15B2E5" w14:textId="77777777" w:rsidR="003919F0" w:rsidRPr="00137C51" w:rsidRDefault="003919F0" w:rsidP="00BB4B80">
            <w:pPr>
              <w:pStyle w:val="NormalTable"/>
            </w:pPr>
            <w:r>
              <w:t>h5repack Value</w:t>
            </w:r>
          </w:p>
        </w:tc>
        <w:tc>
          <w:tcPr>
            <w:tcW w:w="3330" w:type="dxa"/>
          </w:tcPr>
          <w:p w14:paraId="047CDA48" w14:textId="77777777" w:rsidR="003919F0" w:rsidRPr="00137C51" w:rsidRDefault="003919F0" w:rsidP="00BB4B80">
            <w:pPr>
              <w:pStyle w:val="NormalTable"/>
            </w:pPr>
            <w:r>
              <w:t>H5Pset_file_space Value</w:t>
            </w:r>
          </w:p>
        </w:tc>
      </w:tr>
      <w:tr w:rsidR="003919F0" w:rsidRPr="007625C5" w14:paraId="50C558DC" w14:textId="77777777" w:rsidTr="003919F0">
        <w:trPr>
          <w:jc w:val="center"/>
        </w:trPr>
        <w:tc>
          <w:tcPr>
            <w:tcW w:w="2349" w:type="dxa"/>
          </w:tcPr>
          <w:p w14:paraId="4557AC80" w14:textId="77777777" w:rsidR="003919F0" w:rsidRPr="007625C5" w:rsidRDefault="003919F0" w:rsidP="003919F0">
            <w:r>
              <w:t>All Persist</w:t>
            </w:r>
          </w:p>
        </w:tc>
        <w:tc>
          <w:tcPr>
            <w:tcW w:w="2340" w:type="dxa"/>
          </w:tcPr>
          <w:p w14:paraId="4F8192F3" w14:textId="77777777" w:rsidR="003919F0" w:rsidRPr="003919F0" w:rsidRDefault="003919F0" w:rsidP="00BB4B80">
            <w:pPr>
              <w:pStyle w:val="PlainText"/>
            </w:pPr>
            <w:r w:rsidRPr="003919F0">
              <w:t>ALL_PERSIST</w:t>
            </w:r>
          </w:p>
        </w:tc>
        <w:tc>
          <w:tcPr>
            <w:tcW w:w="3330" w:type="dxa"/>
          </w:tcPr>
          <w:p w14:paraId="38EF560F" w14:textId="77777777" w:rsidR="003919F0" w:rsidRPr="003919F0" w:rsidRDefault="003919F0" w:rsidP="00BB4B80">
            <w:pPr>
              <w:pStyle w:val="PlainText"/>
            </w:pPr>
            <w:r w:rsidRPr="003919F0">
              <w:t>H5F_FILE_SPACE_ALL_PERSIST</w:t>
            </w:r>
          </w:p>
        </w:tc>
      </w:tr>
      <w:tr w:rsidR="003919F0" w:rsidRPr="007625C5" w14:paraId="010102DD" w14:textId="77777777" w:rsidTr="003919F0">
        <w:trPr>
          <w:jc w:val="center"/>
        </w:trPr>
        <w:tc>
          <w:tcPr>
            <w:tcW w:w="2349" w:type="dxa"/>
          </w:tcPr>
          <w:p w14:paraId="3DEEE0D7" w14:textId="77777777" w:rsidR="003919F0" w:rsidRPr="007625C5" w:rsidRDefault="003919F0" w:rsidP="003919F0">
            <w:r>
              <w:t>All</w:t>
            </w:r>
          </w:p>
        </w:tc>
        <w:tc>
          <w:tcPr>
            <w:tcW w:w="2340" w:type="dxa"/>
          </w:tcPr>
          <w:p w14:paraId="103467AF" w14:textId="77777777" w:rsidR="003919F0" w:rsidRPr="003919F0" w:rsidRDefault="003919F0" w:rsidP="00BB4B80">
            <w:pPr>
              <w:pStyle w:val="PlainText"/>
            </w:pPr>
            <w:r w:rsidRPr="003919F0">
              <w:t>ALL</w:t>
            </w:r>
          </w:p>
        </w:tc>
        <w:tc>
          <w:tcPr>
            <w:tcW w:w="3330" w:type="dxa"/>
          </w:tcPr>
          <w:p w14:paraId="457A544E" w14:textId="77777777" w:rsidR="003919F0" w:rsidRPr="003919F0" w:rsidRDefault="003919F0" w:rsidP="00BB4B80">
            <w:pPr>
              <w:pStyle w:val="PlainText"/>
            </w:pPr>
            <w:r w:rsidRPr="003919F0">
              <w:t>H5F_FILE_SPACE_ALL</w:t>
            </w:r>
          </w:p>
        </w:tc>
      </w:tr>
      <w:tr w:rsidR="003919F0" w:rsidRPr="008D1E44" w14:paraId="0BDF2FE8" w14:textId="77777777" w:rsidTr="003919F0">
        <w:trPr>
          <w:jc w:val="center"/>
        </w:trPr>
        <w:tc>
          <w:tcPr>
            <w:tcW w:w="2349" w:type="dxa"/>
          </w:tcPr>
          <w:p w14:paraId="1ED7998D" w14:textId="77777777" w:rsidR="003919F0" w:rsidRPr="007625C5" w:rsidRDefault="003919F0" w:rsidP="003919F0">
            <w:r>
              <w:t>Aggregator VFD</w:t>
            </w:r>
          </w:p>
        </w:tc>
        <w:tc>
          <w:tcPr>
            <w:tcW w:w="2340" w:type="dxa"/>
          </w:tcPr>
          <w:p w14:paraId="502A71B7" w14:textId="77777777" w:rsidR="003919F0" w:rsidRPr="003919F0" w:rsidRDefault="003919F0" w:rsidP="00BB4B80">
            <w:pPr>
              <w:pStyle w:val="PlainText"/>
            </w:pPr>
            <w:r w:rsidRPr="003919F0">
              <w:t>AGGR_VFD</w:t>
            </w:r>
          </w:p>
        </w:tc>
        <w:tc>
          <w:tcPr>
            <w:tcW w:w="3330" w:type="dxa"/>
          </w:tcPr>
          <w:p w14:paraId="0759675E" w14:textId="77777777" w:rsidR="003919F0" w:rsidRPr="003919F0" w:rsidRDefault="003919F0" w:rsidP="00BB4B80">
            <w:pPr>
              <w:pStyle w:val="PlainText"/>
            </w:pPr>
            <w:r w:rsidRPr="003919F0">
              <w:t>H5F_FILE_SPACE_AGGR_VFD</w:t>
            </w:r>
          </w:p>
        </w:tc>
      </w:tr>
      <w:tr w:rsidR="003919F0" w:rsidRPr="008D1E44" w14:paraId="6225A513" w14:textId="77777777" w:rsidTr="003919F0">
        <w:trPr>
          <w:jc w:val="center"/>
        </w:trPr>
        <w:tc>
          <w:tcPr>
            <w:tcW w:w="2349" w:type="dxa"/>
          </w:tcPr>
          <w:p w14:paraId="0C3D97F3" w14:textId="77777777" w:rsidR="003919F0" w:rsidRPr="007625C5" w:rsidRDefault="003919F0" w:rsidP="003919F0">
            <w:r>
              <w:t>VFD</w:t>
            </w:r>
          </w:p>
        </w:tc>
        <w:tc>
          <w:tcPr>
            <w:tcW w:w="2340" w:type="dxa"/>
          </w:tcPr>
          <w:p w14:paraId="31FAEF63" w14:textId="77777777" w:rsidR="003919F0" w:rsidRPr="003919F0" w:rsidRDefault="003919F0" w:rsidP="00BB4B80">
            <w:pPr>
              <w:pStyle w:val="PlainText"/>
            </w:pPr>
            <w:r w:rsidRPr="003919F0">
              <w:t>SPACE_VFD</w:t>
            </w:r>
          </w:p>
        </w:tc>
        <w:tc>
          <w:tcPr>
            <w:tcW w:w="3330" w:type="dxa"/>
          </w:tcPr>
          <w:p w14:paraId="02BE85F4" w14:textId="77777777" w:rsidR="003919F0" w:rsidRPr="003919F0" w:rsidRDefault="003919F0" w:rsidP="00BB4B80">
            <w:pPr>
              <w:pStyle w:val="PlainText"/>
            </w:pPr>
            <w:r w:rsidRPr="003919F0">
              <w:t>H5F_FILE_SPACE_VFD</w:t>
            </w:r>
          </w:p>
        </w:tc>
      </w:tr>
    </w:tbl>
    <w:p w14:paraId="593AB606" w14:textId="77777777" w:rsidR="003919F0" w:rsidRDefault="003919F0" w:rsidP="003919F0"/>
    <w:p w14:paraId="3C65F925" w14:textId="77777777" w:rsidR="003919F0" w:rsidRDefault="003919F0" w:rsidP="00E47F3A"/>
    <w:p w14:paraId="2F13C8AC" w14:textId="77777777" w:rsidR="00E81C3F" w:rsidRDefault="00E81C3F" w:rsidP="00712D10"/>
    <w:p w14:paraId="25064C39" w14:textId="77777777" w:rsidR="00C41541" w:rsidRDefault="00C41541" w:rsidP="00221B64">
      <w:pPr>
        <w:pStyle w:val="Heading2"/>
      </w:pPr>
      <w:bookmarkStart w:id="25" w:name="_Toc322079059"/>
      <w:r>
        <w:t>Summary of Strategies and Implement</w:t>
      </w:r>
      <w:r w:rsidR="00712D10">
        <w:t>ation</w:t>
      </w:r>
      <w:bookmarkEnd w:id="25"/>
      <w:r>
        <w:t xml:space="preserve"> </w:t>
      </w:r>
    </w:p>
    <w:p w14:paraId="7DA6E319" w14:textId="77777777"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14:paraId="06631F5C" w14:textId="77777777" w:rsidR="00C41541" w:rsidRDefault="00C41541" w:rsidP="00221B64"/>
    <w:tbl>
      <w:tblPr>
        <w:tblStyle w:val="TableGrid"/>
        <w:tblW w:w="0" w:type="auto"/>
        <w:jc w:val="center"/>
        <w:tblInd w:w="1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
        <w:gridCol w:w="43"/>
        <w:gridCol w:w="1393"/>
        <w:gridCol w:w="3144"/>
        <w:gridCol w:w="11"/>
        <w:gridCol w:w="1069"/>
        <w:gridCol w:w="11"/>
        <w:gridCol w:w="1069"/>
        <w:gridCol w:w="11"/>
        <w:gridCol w:w="1069"/>
        <w:gridCol w:w="11"/>
        <w:gridCol w:w="1339"/>
        <w:gridCol w:w="11"/>
        <w:gridCol w:w="757"/>
      </w:tblGrid>
      <w:tr w:rsidR="00C41541" w:rsidRPr="00137C51" w14:paraId="361D5E85" w14:textId="77777777" w:rsidTr="00A104D0">
        <w:trPr>
          <w:gridBefore w:val="2"/>
          <w:wBefore w:w="65" w:type="dxa"/>
          <w:tblHeader/>
          <w:jc w:val="center"/>
        </w:trPr>
        <w:tc>
          <w:tcPr>
            <w:tcW w:w="9895" w:type="dxa"/>
            <w:gridSpan w:val="12"/>
          </w:tcPr>
          <w:p w14:paraId="23B6C7D8" w14:textId="77777777" w:rsidR="00C41541" w:rsidRPr="0015305B" w:rsidRDefault="00C41541" w:rsidP="00712D10">
            <w:pPr>
              <w:rPr>
                <w:b/>
              </w:rPr>
            </w:pPr>
            <w:r w:rsidRPr="00712D10">
              <w:rPr>
                <w:b/>
              </w:rPr>
              <w:t xml:space="preserve">Table </w:t>
            </w:r>
            <w:r w:rsidR="00712D10" w:rsidRPr="00712D10">
              <w:rPr>
                <w:b/>
              </w:rPr>
              <w:t>3</w:t>
            </w:r>
            <w:r w:rsidRPr="00712D10">
              <w:rPr>
                <w:b/>
              </w:rPr>
              <w:t>. Summary of file space management strategies</w:t>
            </w:r>
            <w:r w:rsidR="00712D10" w:rsidRPr="00712D10">
              <w:rPr>
                <w:b/>
              </w:rPr>
              <w:t xml:space="preserve"> and mechanisms</w:t>
            </w:r>
          </w:p>
        </w:tc>
      </w:tr>
      <w:tr w:rsidR="00C41541" w:rsidRPr="00712D10" w14:paraId="0AA37F33" w14:textId="77777777" w:rsidTr="00A104D0">
        <w:trPr>
          <w:gridBefore w:val="1"/>
          <w:wBefore w:w="22" w:type="dxa"/>
          <w:tblHeader/>
          <w:jc w:val="center"/>
        </w:trPr>
        <w:tc>
          <w:tcPr>
            <w:tcW w:w="1436" w:type="dxa"/>
            <w:gridSpan w:val="2"/>
            <w:vMerge w:val="restart"/>
          </w:tcPr>
          <w:p w14:paraId="1FBFDEDF" w14:textId="77777777" w:rsidR="00C41541" w:rsidRPr="00712D10" w:rsidRDefault="00C41541" w:rsidP="00221B64">
            <w:pPr>
              <w:rPr>
                <w:b/>
              </w:rPr>
            </w:pPr>
            <w:r w:rsidRPr="00712D10">
              <w:rPr>
                <w:b/>
              </w:rPr>
              <w:t>Strategy</w:t>
            </w:r>
          </w:p>
        </w:tc>
        <w:tc>
          <w:tcPr>
            <w:tcW w:w="3155" w:type="dxa"/>
            <w:gridSpan w:val="2"/>
            <w:vMerge w:val="restart"/>
          </w:tcPr>
          <w:p w14:paraId="1ED5E097" w14:textId="77777777" w:rsidR="00C41541" w:rsidRPr="00712D10" w:rsidRDefault="00C41541" w:rsidP="00221B64">
            <w:pPr>
              <w:rPr>
                <w:b/>
              </w:rPr>
            </w:pPr>
            <w:r w:rsidRPr="00712D10">
              <w:rPr>
                <w:b/>
              </w:rPr>
              <w:t>H5Pset_file_space Value</w:t>
            </w:r>
          </w:p>
          <w:p w14:paraId="0E15B097" w14:textId="77777777" w:rsidR="00C41541" w:rsidRPr="00712D10" w:rsidRDefault="00C41541" w:rsidP="00221B64">
            <w:pPr>
              <w:rPr>
                <w:b/>
              </w:rPr>
            </w:pPr>
            <w:r w:rsidRPr="00712D10">
              <w:rPr>
                <w:b/>
              </w:rPr>
              <w:t>h5repack Value</w:t>
            </w:r>
          </w:p>
        </w:tc>
        <w:tc>
          <w:tcPr>
            <w:tcW w:w="2160" w:type="dxa"/>
            <w:gridSpan w:val="4"/>
          </w:tcPr>
          <w:p w14:paraId="71243904" w14:textId="77777777" w:rsidR="00C41541" w:rsidRPr="00712D10" w:rsidRDefault="00C41541" w:rsidP="00221B64">
            <w:pPr>
              <w:rPr>
                <w:b/>
              </w:rPr>
            </w:pPr>
            <w:r w:rsidRPr="00712D10">
              <w:rPr>
                <w:b/>
              </w:rPr>
              <w:t>Track Free Space</w:t>
            </w:r>
          </w:p>
        </w:tc>
        <w:tc>
          <w:tcPr>
            <w:tcW w:w="3187" w:type="dxa"/>
            <w:gridSpan w:val="5"/>
          </w:tcPr>
          <w:p w14:paraId="15AC3615" w14:textId="77777777" w:rsidR="00C41541" w:rsidRPr="00712D10" w:rsidRDefault="00C41541" w:rsidP="00221B64">
            <w:pPr>
              <w:rPr>
                <w:b/>
              </w:rPr>
            </w:pPr>
            <w:r w:rsidRPr="00712D10">
              <w:rPr>
                <w:b/>
              </w:rPr>
              <w:t>Allocate Space Using</w:t>
            </w:r>
          </w:p>
        </w:tc>
      </w:tr>
      <w:tr w:rsidR="00C41541" w:rsidRPr="00712D10" w14:paraId="7FEB6691" w14:textId="77777777" w:rsidTr="00A104D0">
        <w:trPr>
          <w:gridBefore w:val="1"/>
          <w:wBefore w:w="22" w:type="dxa"/>
          <w:tblHeader/>
          <w:jc w:val="center"/>
        </w:trPr>
        <w:tc>
          <w:tcPr>
            <w:tcW w:w="1436" w:type="dxa"/>
            <w:gridSpan w:val="2"/>
            <w:vMerge/>
          </w:tcPr>
          <w:p w14:paraId="3D538A84" w14:textId="77777777" w:rsidR="00C41541" w:rsidRPr="00712D10" w:rsidRDefault="00C41541" w:rsidP="00221B64">
            <w:pPr>
              <w:rPr>
                <w:b/>
              </w:rPr>
            </w:pPr>
          </w:p>
        </w:tc>
        <w:tc>
          <w:tcPr>
            <w:tcW w:w="3155" w:type="dxa"/>
            <w:gridSpan w:val="2"/>
            <w:vMerge/>
          </w:tcPr>
          <w:p w14:paraId="48F5AC44" w14:textId="77777777" w:rsidR="00C41541" w:rsidRPr="00712D10" w:rsidRDefault="00C41541" w:rsidP="00221B64">
            <w:pPr>
              <w:rPr>
                <w:b/>
              </w:rPr>
            </w:pPr>
          </w:p>
        </w:tc>
        <w:tc>
          <w:tcPr>
            <w:tcW w:w="1080" w:type="dxa"/>
            <w:gridSpan w:val="2"/>
          </w:tcPr>
          <w:p w14:paraId="13DE7D07" w14:textId="77777777" w:rsidR="00C41541" w:rsidRPr="00712D10" w:rsidRDefault="00C41541" w:rsidP="00221B64">
            <w:pPr>
              <w:rPr>
                <w:b/>
              </w:rPr>
            </w:pPr>
            <w:r w:rsidRPr="00712D10">
              <w:rPr>
                <w:b/>
              </w:rPr>
              <w:t>Across Multiple Sessions</w:t>
            </w:r>
          </w:p>
        </w:tc>
        <w:tc>
          <w:tcPr>
            <w:tcW w:w="1080" w:type="dxa"/>
            <w:gridSpan w:val="2"/>
          </w:tcPr>
          <w:p w14:paraId="596F4497" w14:textId="77777777" w:rsidR="00C41541" w:rsidRPr="00712D10" w:rsidRDefault="00C41541" w:rsidP="00221B64">
            <w:pPr>
              <w:rPr>
                <w:b/>
              </w:rPr>
            </w:pPr>
            <w:r w:rsidRPr="00712D10">
              <w:rPr>
                <w:b/>
              </w:rPr>
              <w:t>Within a Single Session</w:t>
            </w:r>
          </w:p>
        </w:tc>
        <w:tc>
          <w:tcPr>
            <w:tcW w:w="1080" w:type="dxa"/>
            <w:gridSpan w:val="2"/>
          </w:tcPr>
          <w:p w14:paraId="1CA746E6" w14:textId="77777777" w:rsidR="00C41541" w:rsidRPr="00712D10" w:rsidRDefault="00C41541" w:rsidP="00221B64">
            <w:pPr>
              <w:rPr>
                <w:b/>
              </w:rPr>
            </w:pPr>
            <w:r w:rsidRPr="00712D10">
              <w:rPr>
                <w:b/>
              </w:rPr>
              <w:t>Free-space Manager</w:t>
            </w:r>
          </w:p>
        </w:tc>
        <w:tc>
          <w:tcPr>
            <w:tcW w:w="1350" w:type="dxa"/>
            <w:gridSpan w:val="2"/>
          </w:tcPr>
          <w:p w14:paraId="5857AA90" w14:textId="77777777" w:rsidR="00C41541" w:rsidRPr="00712D10" w:rsidRDefault="00C41541" w:rsidP="00221B64">
            <w:pPr>
              <w:rPr>
                <w:b/>
              </w:rPr>
            </w:pPr>
            <w:r w:rsidRPr="00712D10">
              <w:rPr>
                <w:b/>
              </w:rPr>
              <w:t>Aggregators</w:t>
            </w:r>
          </w:p>
        </w:tc>
        <w:tc>
          <w:tcPr>
            <w:tcW w:w="757" w:type="dxa"/>
          </w:tcPr>
          <w:p w14:paraId="36373B51" w14:textId="77777777" w:rsidR="00C41541" w:rsidRPr="00712D10" w:rsidRDefault="00C41541" w:rsidP="00221B64">
            <w:pPr>
              <w:rPr>
                <w:b/>
              </w:rPr>
            </w:pPr>
            <w:r w:rsidRPr="00712D10">
              <w:rPr>
                <w:b/>
              </w:rPr>
              <w:t>VFD</w:t>
            </w:r>
          </w:p>
        </w:tc>
      </w:tr>
      <w:tr w:rsidR="00C41541" w:rsidRPr="00712D10" w14:paraId="6BF1BD68" w14:textId="77777777" w:rsidTr="00A104D0">
        <w:trPr>
          <w:jc w:val="center"/>
        </w:trPr>
        <w:tc>
          <w:tcPr>
            <w:tcW w:w="1458" w:type="dxa"/>
            <w:gridSpan w:val="3"/>
          </w:tcPr>
          <w:p w14:paraId="04CAC835" w14:textId="77777777" w:rsidR="00C41541" w:rsidRPr="00712D10" w:rsidRDefault="00C41541" w:rsidP="00221B64">
            <w:pPr>
              <w:pStyle w:val="Normal9"/>
            </w:pPr>
            <w:r w:rsidRPr="00712D10">
              <w:t>All Persist</w:t>
            </w:r>
          </w:p>
        </w:tc>
        <w:tc>
          <w:tcPr>
            <w:tcW w:w="3144" w:type="dxa"/>
          </w:tcPr>
          <w:p w14:paraId="726F52B9" w14:textId="77777777" w:rsidR="00C41541" w:rsidRPr="00712D10" w:rsidRDefault="00C41541" w:rsidP="00221B64">
            <w:pPr>
              <w:pStyle w:val="PlainText"/>
            </w:pPr>
            <w:r w:rsidRPr="00712D10">
              <w:t>H5F_FILE_SPACE_ALL_PERSIST</w:t>
            </w:r>
          </w:p>
          <w:p w14:paraId="33C56943" w14:textId="77777777" w:rsidR="00C41541" w:rsidRPr="00712D10" w:rsidRDefault="00C41541" w:rsidP="00221B64">
            <w:pPr>
              <w:pStyle w:val="PlainText"/>
            </w:pPr>
            <w:r w:rsidRPr="00712D10">
              <w:t>ALL_PERSIST</w:t>
            </w:r>
          </w:p>
        </w:tc>
        <w:tc>
          <w:tcPr>
            <w:tcW w:w="1080" w:type="dxa"/>
            <w:gridSpan w:val="2"/>
          </w:tcPr>
          <w:p w14:paraId="3763F21A" w14:textId="77777777" w:rsidR="00C41541" w:rsidRPr="00712D10" w:rsidRDefault="00C41541" w:rsidP="00221B64">
            <w:pPr>
              <w:pStyle w:val="Normal9"/>
              <w:jc w:val="center"/>
            </w:pPr>
            <w:r w:rsidRPr="00712D10">
              <w:t>Y</w:t>
            </w:r>
          </w:p>
        </w:tc>
        <w:tc>
          <w:tcPr>
            <w:tcW w:w="1080" w:type="dxa"/>
            <w:gridSpan w:val="2"/>
          </w:tcPr>
          <w:p w14:paraId="104BA338" w14:textId="77777777" w:rsidR="00C41541" w:rsidRPr="00712D10" w:rsidRDefault="00C41541" w:rsidP="00221B64">
            <w:pPr>
              <w:pStyle w:val="Normal9"/>
              <w:jc w:val="center"/>
            </w:pPr>
            <w:r w:rsidRPr="00712D10">
              <w:t>Y</w:t>
            </w:r>
          </w:p>
        </w:tc>
        <w:tc>
          <w:tcPr>
            <w:tcW w:w="1080" w:type="dxa"/>
            <w:gridSpan w:val="2"/>
          </w:tcPr>
          <w:p w14:paraId="40C151AB" w14:textId="77777777" w:rsidR="00C41541" w:rsidRPr="00712D10" w:rsidRDefault="00C41541" w:rsidP="00221B64">
            <w:pPr>
              <w:pStyle w:val="Normal9"/>
              <w:jc w:val="center"/>
            </w:pPr>
            <w:r w:rsidRPr="00712D10">
              <w:t>Y</w:t>
            </w:r>
          </w:p>
        </w:tc>
        <w:tc>
          <w:tcPr>
            <w:tcW w:w="1350" w:type="dxa"/>
            <w:gridSpan w:val="2"/>
          </w:tcPr>
          <w:p w14:paraId="5366DB0C" w14:textId="77777777" w:rsidR="00C41541" w:rsidRPr="00712D10" w:rsidRDefault="00C41541" w:rsidP="00221B64">
            <w:pPr>
              <w:pStyle w:val="Normal9"/>
              <w:jc w:val="center"/>
            </w:pPr>
            <w:r w:rsidRPr="00712D10">
              <w:t>Y</w:t>
            </w:r>
          </w:p>
        </w:tc>
        <w:tc>
          <w:tcPr>
            <w:tcW w:w="768" w:type="dxa"/>
            <w:gridSpan w:val="2"/>
          </w:tcPr>
          <w:p w14:paraId="2BEE319A" w14:textId="77777777" w:rsidR="00C41541" w:rsidRPr="00712D10" w:rsidRDefault="00C41541" w:rsidP="00221B64">
            <w:pPr>
              <w:pStyle w:val="Normal9"/>
              <w:jc w:val="center"/>
            </w:pPr>
            <w:r w:rsidRPr="00712D10">
              <w:t>Y</w:t>
            </w:r>
          </w:p>
        </w:tc>
      </w:tr>
      <w:tr w:rsidR="00C41541" w:rsidRPr="00712D10" w14:paraId="012622DE" w14:textId="77777777" w:rsidTr="00A104D0">
        <w:trPr>
          <w:jc w:val="center"/>
        </w:trPr>
        <w:tc>
          <w:tcPr>
            <w:tcW w:w="1458" w:type="dxa"/>
            <w:gridSpan w:val="3"/>
          </w:tcPr>
          <w:p w14:paraId="33FC1E2B" w14:textId="77777777" w:rsidR="00C41541" w:rsidRPr="00712D10" w:rsidRDefault="00C41541" w:rsidP="00221B64">
            <w:pPr>
              <w:pStyle w:val="Normal9"/>
            </w:pPr>
            <w:r w:rsidRPr="00712D10">
              <w:t>All</w:t>
            </w:r>
          </w:p>
        </w:tc>
        <w:tc>
          <w:tcPr>
            <w:tcW w:w="3144" w:type="dxa"/>
          </w:tcPr>
          <w:p w14:paraId="6A1E13F0" w14:textId="77777777" w:rsidR="00C41541" w:rsidRPr="00712D10" w:rsidRDefault="00C41541" w:rsidP="00221B64">
            <w:pPr>
              <w:pStyle w:val="PlainText"/>
            </w:pPr>
            <w:r w:rsidRPr="00712D10">
              <w:t>H5F_FILE_SPACE_ALL</w:t>
            </w:r>
          </w:p>
          <w:p w14:paraId="1EEFC07F" w14:textId="77777777" w:rsidR="00C41541" w:rsidRPr="00712D10" w:rsidRDefault="00C41541" w:rsidP="00221B64">
            <w:pPr>
              <w:pStyle w:val="PlainText"/>
            </w:pPr>
            <w:r w:rsidRPr="00712D10">
              <w:t>ALL</w:t>
            </w:r>
          </w:p>
        </w:tc>
        <w:tc>
          <w:tcPr>
            <w:tcW w:w="1080" w:type="dxa"/>
            <w:gridSpan w:val="2"/>
          </w:tcPr>
          <w:p w14:paraId="6EB88799" w14:textId="77777777" w:rsidR="00C41541" w:rsidRPr="00712D10" w:rsidRDefault="00C41541" w:rsidP="00221B64">
            <w:pPr>
              <w:pStyle w:val="Normal9"/>
              <w:jc w:val="center"/>
            </w:pPr>
            <w:r w:rsidRPr="00712D10">
              <w:t>N</w:t>
            </w:r>
          </w:p>
        </w:tc>
        <w:tc>
          <w:tcPr>
            <w:tcW w:w="1080" w:type="dxa"/>
            <w:gridSpan w:val="2"/>
          </w:tcPr>
          <w:p w14:paraId="3836F304" w14:textId="77777777" w:rsidR="00C41541" w:rsidRPr="00712D10" w:rsidRDefault="00C41541" w:rsidP="00221B64">
            <w:pPr>
              <w:pStyle w:val="Normal9"/>
              <w:jc w:val="center"/>
            </w:pPr>
            <w:r w:rsidRPr="00712D10">
              <w:t>Y</w:t>
            </w:r>
          </w:p>
        </w:tc>
        <w:tc>
          <w:tcPr>
            <w:tcW w:w="1080" w:type="dxa"/>
            <w:gridSpan w:val="2"/>
          </w:tcPr>
          <w:p w14:paraId="2F15B2CD" w14:textId="77777777" w:rsidR="00C41541" w:rsidRPr="00712D10" w:rsidRDefault="00C41541" w:rsidP="00221B64">
            <w:pPr>
              <w:pStyle w:val="Normal9"/>
              <w:jc w:val="center"/>
            </w:pPr>
            <w:r w:rsidRPr="00712D10">
              <w:t>Y</w:t>
            </w:r>
          </w:p>
        </w:tc>
        <w:tc>
          <w:tcPr>
            <w:tcW w:w="1350" w:type="dxa"/>
            <w:gridSpan w:val="2"/>
          </w:tcPr>
          <w:p w14:paraId="6E792DD9" w14:textId="77777777" w:rsidR="00C41541" w:rsidRPr="00712D10" w:rsidRDefault="00C41541" w:rsidP="00221B64">
            <w:pPr>
              <w:pStyle w:val="Normal9"/>
              <w:jc w:val="center"/>
            </w:pPr>
            <w:r w:rsidRPr="00712D10">
              <w:t>Y</w:t>
            </w:r>
          </w:p>
        </w:tc>
        <w:tc>
          <w:tcPr>
            <w:tcW w:w="768" w:type="dxa"/>
            <w:gridSpan w:val="2"/>
          </w:tcPr>
          <w:p w14:paraId="39E0D3B2" w14:textId="77777777" w:rsidR="00C41541" w:rsidRPr="00712D10" w:rsidRDefault="00C41541" w:rsidP="00221B64">
            <w:pPr>
              <w:pStyle w:val="Normal9"/>
              <w:jc w:val="center"/>
            </w:pPr>
            <w:r w:rsidRPr="00712D10">
              <w:t>Y</w:t>
            </w:r>
          </w:p>
        </w:tc>
      </w:tr>
      <w:tr w:rsidR="00C41541" w:rsidRPr="00712D10" w14:paraId="7BE7AF47" w14:textId="77777777" w:rsidTr="00A104D0">
        <w:trPr>
          <w:jc w:val="center"/>
        </w:trPr>
        <w:tc>
          <w:tcPr>
            <w:tcW w:w="1458" w:type="dxa"/>
            <w:gridSpan w:val="3"/>
          </w:tcPr>
          <w:p w14:paraId="2F1451E7" w14:textId="77777777" w:rsidR="00C41541" w:rsidRPr="00712D10" w:rsidRDefault="00C41541" w:rsidP="00221B64">
            <w:pPr>
              <w:pStyle w:val="Normal9"/>
            </w:pPr>
            <w:r w:rsidRPr="00712D10">
              <w:t>Aggregator VFD</w:t>
            </w:r>
          </w:p>
        </w:tc>
        <w:tc>
          <w:tcPr>
            <w:tcW w:w="3144" w:type="dxa"/>
          </w:tcPr>
          <w:p w14:paraId="3996C7B0" w14:textId="77777777" w:rsidR="00C41541" w:rsidRPr="00712D10" w:rsidRDefault="00C41541" w:rsidP="00221B64">
            <w:pPr>
              <w:pStyle w:val="PlainText"/>
            </w:pPr>
            <w:r w:rsidRPr="00712D10">
              <w:t>H5F_FILE_SPACE_AGGR_VFD</w:t>
            </w:r>
          </w:p>
          <w:p w14:paraId="687775D4" w14:textId="77777777" w:rsidR="00C41541" w:rsidRPr="00712D10" w:rsidRDefault="00C41541" w:rsidP="00221B64">
            <w:pPr>
              <w:pStyle w:val="PlainText"/>
            </w:pPr>
            <w:r w:rsidRPr="00712D10">
              <w:t>AGGR_VFD</w:t>
            </w:r>
          </w:p>
        </w:tc>
        <w:tc>
          <w:tcPr>
            <w:tcW w:w="1080" w:type="dxa"/>
            <w:gridSpan w:val="2"/>
          </w:tcPr>
          <w:p w14:paraId="49F021BA" w14:textId="77777777" w:rsidR="00C41541" w:rsidRPr="00712D10" w:rsidRDefault="00C41541" w:rsidP="00221B64">
            <w:pPr>
              <w:pStyle w:val="Normal9"/>
              <w:jc w:val="center"/>
            </w:pPr>
            <w:r w:rsidRPr="00712D10">
              <w:t>N</w:t>
            </w:r>
          </w:p>
        </w:tc>
        <w:tc>
          <w:tcPr>
            <w:tcW w:w="1080" w:type="dxa"/>
            <w:gridSpan w:val="2"/>
          </w:tcPr>
          <w:p w14:paraId="1C4AC300" w14:textId="77777777" w:rsidR="00C41541" w:rsidRPr="00712D10" w:rsidRDefault="00C41541" w:rsidP="00221B64">
            <w:pPr>
              <w:pStyle w:val="Normal9"/>
              <w:jc w:val="center"/>
            </w:pPr>
            <w:r w:rsidRPr="00712D10">
              <w:t>N</w:t>
            </w:r>
          </w:p>
        </w:tc>
        <w:tc>
          <w:tcPr>
            <w:tcW w:w="1080" w:type="dxa"/>
            <w:gridSpan w:val="2"/>
          </w:tcPr>
          <w:p w14:paraId="7B279616" w14:textId="77777777" w:rsidR="00C41541" w:rsidRPr="00712D10" w:rsidRDefault="00C41541" w:rsidP="00221B64">
            <w:pPr>
              <w:pStyle w:val="Normal9"/>
              <w:jc w:val="center"/>
            </w:pPr>
            <w:r w:rsidRPr="00712D10">
              <w:t>N</w:t>
            </w:r>
          </w:p>
        </w:tc>
        <w:tc>
          <w:tcPr>
            <w:tcW w:w="1350" w:type="dxa"/>
            <w:gridSpan w:val="2"/>
          </w:tcPr>
          <w:p w14:paraId="38B5C7F3" w14:textId="77777777" w:rsidR="00C41541" w:rsidRPr="00712D10" w:rsidRDefault="00C41541" w:rsidP="00221B64">
            <w:pPr>
              <w:pStyle w:val="Normal9"/>
              <w:jc w:val="center"/>
            </w:pPr>
            <w:r w:rsidRPr="00712D10">
              <w:t>Y</w:t>
            </w:r>
          </w:p>
        </w:tc>
        <w:tc>
          <w:tcPr>
            <w:tcW w:w="768" w:type="dxa"/>
            <w:gridSpan w:val="2"/>
          </w:tcPr>
          <w:p w14:paraId="30C475CB" w14:textId="77777777" w:rsidR="00C41541" w:rsidRPr="00712D10" w:rsidRDefault="00C41541" w:rsidP="00221B64">
            <w:pPr>
              <w:pStyle w:val="Normal9"/>
              <w:jc w:val="center"/>
            </w:pPr>
            <w:r w:rsidRPr="00712D10">
              <w:t>Y</w:t>
            </w:r>
          </w:p>
        </w:tc>
      </w:tr>
      <w:tr w:rsidR="00C41541" w:rsidRPr="008D1E44" w14:paraId="155EB10D" w14:textId="77777777" w:rsidTr="00A104D0">
        <w:trPr>
          <w:jc w:val="center"/>
        </w:trPr>
        <w:tc>
          <w:tcPr>
            <w:tcW w:w="1458" w:type="dxa"/>
            <w:gridSpan w:val="3"/>
          </w:tcPr>
          <w:p w14:paraId="023C4263" w14:textId="77777777" w:rsidR="00C41541" w:rsidRPr="00712D10" w:rsidRDefault="00C41541" w:rsidP="00221B64">
            <w:pPr>
              <w:pStyle w:val="Normal9"/>
            </w:pPr>
            <w:r w:rsidRPr="00712D10">
              <w:t>VFD</w:t>
            </w:r>
          </w:p>
        </w:tc>
        <w:tc>
          <w:tcPr>
            <w:tcW w:w="3144" w:type="dxa"/>
          </w:tcPr>
          <w:p w14:paraId="5CCB92B9" w14:textId="77777777" w:rsidR="00C41541" w:rsidRPr="00712D10" w:rsidRDefault="00C41541" w:rsidP="00221B64">
            <w:pPr>
              <w:pStyle w:val="PlainText"/>
            </w:pPr>
            <w:r w:rsidRPr="00712D10">
              <w:t>H5F_FILE_SPACE_VFD</w:t>
            </w:r>
          </w:p>
          <w:p w14:paraId="08C8BD59" w14:textId="77777777" w:rsidR="00C41541" w:rsidRPr="00712D10" w:rsidRDefault="00C41541" w:rsidP="00221B64">
            <w:pPr>
              <w:pStyle w:val="PlainText"/>
            </w:pPr>
            <w:r w:rsidRPr="00712D10">
              <w:t>SPACE_VFD</w:t>
            </w:r>
          </w:p>
        </w:tc>
        <w:tc>
          <w:tcPr>
            <w:tcW w:w="1080" w:type="dxa"/>
            <w:gridSpan w:val="2"/>
          </w:tcPr>
          <w:p w14:paraId="1814A64C" w14:textId="77777777" w:rsidR="00C41541" w:rsidRPr="00712D10" w:rsidRDefault="00C41541" w:rsidP="00221B64">
            <w:pPr>
              <w:pStyle w:val="Normal9"/>
              <w:jc w:val="center"/>
            </w:pPr>
            <w:r w:rsidRPr="00712D10">
              <w:t>N</w:t>
            </w:r>
          </w:p>
        </w:tc>
        <w:tc>
          <w:tcPr>
            <w:tcW w:w="1080" w:type="dxa"/>
            <w:gridSpan w:val="2"/>
          </w:tcPr>
          <w:p w14:paraId="6B3C7677" w14:textId="77777777" w:rsidR="00C41541" w:rsidRPr="00712D10" w:rsidRDefault="00C41541" w:rsidP="00221B64">
            <w:pPr>
              <w:pStyle w:val="Normal9"/>
              <w:jc w:val="center"/>
            </w:pPr>
            <w:r w:rsidRPr="00712D10">
              <w:t>N</w:t>
            </w:r>
          </w:p>
        </w:tc>
        <w:tc>
          <w:tcPr>
            <w:tcW w:w="1080" w:type="dxa"/>
            <w:gridSpan w:val="2"/>
          </w:tcPr>
          <w:p w14:paraId="0999B0AA" w14:textId="77777777" w:rsidR="00C41541" w:rsidRPr="00712D10" w:rsidRDefault="00C41541" w:rsidP="00221B64">
            <w:pPr>
              <w:pStyle w:val="Normal9"/>
              <w:jc w:val="center"/>
            </w:pPr>
            <w:r w:rsidRPr="00712D10">
              <w:t>N</w:t>
            </w:r>
          </w:p>
        </w:tc>
        <w:tc>
          <w:tcPr>
            <w:tcW w:w="1350" w:type="dxa"/>
            <w:gridSpan w:val="2"/>
          </w:tcPr>
          <w:p w14:paraId="681B1FEE" w14:textId="77777777" w:rsidR="00C41541" w:rsidRPr="00712D10" w:rsidRDefault="00C41541" w:rsidP="00221B64">
            <w:pPr>
              <w:pStyle w:val="Normal9"/>
              <w:jc w:val="center"/>
            </w:pPr>
            <w:r w:rsidRPr="00712D10">
              <w:t>N</w:t>
            </w:r>
          </w:p>
        </w:tc>
        <w:tc>
          <w:tcPr>
            <w:tcW w:w="768" w:type="dxa"/>
            <w:gridSpan w:val="2"/>
          </w:tcPr>
          <w:p w14:paraId="73A4D3CF" w14:textId="77777777" w:rsidR="00C41541" w:rsidRPr="007625C5" w:rsidRDefault="00C41541" w:rsidP="00221B64">
            <w:pPr>
              <w:pStyle w:val="Normal9"/>
              <w:jc w:val="center"/>
            </w:pPr>
            <w:r w:rsidRPr="00712D10">
              <w:t>Y</w:t>
            </w:r>
          </w:p>
        </w:tc>
      </w:tr>
    </w:tbl>
    <w:p w14:paraId="6CBAF525" w14:textId="77777777" w:rsidR="00C41541" w:rsidRDefault="00C41541" w:rsidP="00221B64"/>
    <w:p w14:paraId="5B5B79D6" w14:textId="77777777" w:rsidR="00C41541" w:rsidRDefault="00C41541" w:rsidP="00221B64"/>
    <w:p w14:paraId="5F5DE813" w14:textId="77777777" w:rsidR="00C41541" w:rsidRDefault="00C41541" w:rsidP="00712D10">
      <w:pPr>
        <w:rPr>
          <w:highlight w:val="yellow"/>
        </w:rPr>
      </w:pPr>
    </w:p>
    <w:p w14:paraId="309CF8DF" w14:textId="690BCA6C" w:rsidR="0084460C" w:rsidRDefault="004908C4" w:rsidP="00C41541">
      <w:pPr>
        <w:pStyle w:val="Heading1"/>
      </w:pPr>
      <w:bookmarkStart w:id="26" w:name="_Toc322079060"/>
      <w:r>
        <w:lastRenderedPageBreak/>
        <w:t xml:space="preserve">Example </w:t>
      </w:r>
      <w:r w:rsidR="00062D5E">
        <w:t xml:space="preserve">File Space Management </w:t>
      </w:r>
      <w:r>
        <w:t>Scenarios</w:t>
      </w:r>
      <w:bookmarkEnd w:id="26"/>
    </w:p>
    <w:p w14:paraId="49BFB631" w14:textId="77777777" w:rsidR="00B65450" w:rsidRDefault="00B101CF" w:rsidP="00B65450">
      <w:r>
        <w:t>The scenarios in this chapter describe a variety of situations and show how different file space management strategies produce different results.</w:t>
      </w:r>
      <w:r w:rsidR="00B65450">
        <w:t xml:space="preserve"> </w:t>
      </w:r>
    </w:p>
    <w:p w14:paraId="60D87AA9" w14:textId="77777777" w:rsidR="00056FA9" w:rsidRDefault="00056FA9" w:rsidP="00B65450"/>
    <w:p w14:paraId="6BE69AA8" w14:textId="5A262F00" w:rsidR="00056FA9" w:rsidRDefault="00056FA9" w:rsidP="00B65450">
      <w:r>
        <w:t xml:space="preserve">A session for an HDF5 file starts when the file is opened and ends when it closes. Several scenarios have multiple sessions. </w:t>
      </w:r>
    </w:p>
    <w:p w14:paraId="2AF2E045" w14:textId="77777777" w:rsidR="00B65450" w:rsidRDefault="00B65450" w:rsidP="00B65450"/>
    <w:p w14:paraId="11043FEE" w14:textId="47827D94" w:rsidR="0084460C" w:rsidRDefault="00B65450" w:rsidP="00B65450">
      <w:r>
        <w:t>The h5dump and h5stat command line utility programs are used to sum</w:t>
      </w:r>
      <w:r w:rsidRPr="00B65450">
        <w:t>marize the changes made in each scenario. The h5dump utility displays the contents of a given HDF5 file</w:t>
      </w:r>
      <w:r>
        <w:t xml:space="preserve">. If the –H option is used with h5dump, only the header will be displayed. The h5stat program </w:t>
      </w:r>
      <w:r w:rsidRPr="00B65450">
        <w:t>reports information on the file space for a given HDF5 file.</w:t>
      </w:r>
      <w:r>
        <w:t xml:space="preserve"> If the –S option is used with h5stat, only summary information will be shown.</w:t>
      </w:r>
    </w:p>
    <w:p w14:paraId="11D25538" w14:textId="77777777" w:rsidR="00B101CF" w:rsidRDefault="00B101CF" w:rsidP="00B65450"/>
    <w:p w14:paraId="4D1BF274" w14:textId="77777777" w:rsidR="00B101CF" w:rsidRDefault="00B101CF" w:rsidP="00B65450"/>
    <w:p w14:paraId="6B155AC9" w14:textId="77777777" w:rsidR="0084460C" w:rsidRPr="0084460C" w:rsidRDefault="0084460C" w:rsidP="00B65450"/>
    <w:p w14:paraId="2D48BC3E" w14:textId="08A3EA0D" w:rsidR="0084460C" w:rsidRDefault="0084460C" w:rsidP="003238E1">
      <w:pPr>
        <w:pStyle w:val="Heading2"/>
      </w:pPr>
      <w:bookmarkStart w:id="27" w:name="_Toc322079061"/>
      <w:commentRangeStart w:id="28"/>
      <w:r>
        <w:t xml:space="preserve">Scenario A: </w:t>
      </w:r>
      <w:commentRangeEnd w:id="28"/>
      <w:r>
        <w:rPr>
          <w:rStyle w:val="CommentReference"/>
          <w:rFonts w:asciiTheme="minorHAnsi" w:eastAsiaTheme="minorHAnsi" w:hAnsiTheme="minorHAnsi" w:cstheme="minorBidi"/>
          <w:b w:val="0"/>
          <w:bCs w:val="0"/>
          <w:color w:val="auto"/>
        </w:rPr>
        <w:commentReference w:id="28"/>
      </w:r>
      <w:r w:rsidR="00062D5E">
        <w:t>The All Strategy, Multiple Sessions</w:t>
      </w:r>
      <w:bookmarkEnd w:id="27"/>
    </w:p>
    <w:p w14:paraId="5A6A6DAA" w14:textId="43EFF8F2" w:rsidR="0084460C" w:rsidRDefault="00B65450" w:rsidP="00B65450">
      <w:r>
        <w:t xml:space="preserve">The default file space management strategy is the </w:t>
      </w:r>
      <w:proofErr w:type="gramStart"/>
      <w:r>
        <w:t>All</w:t>
      </w:r>
      <w:proofErr w:type="gramEnd"/>
      <w:r>
        <w:t xml:space="preserve"> strategy. The All strategy tracks free space that becomes available during the current session. See page </w:t>
      </w:r>
      <w:r>
        <w:fldChar w:fldCharType="begin"/>
      </w:r>
      <w:r>
        <w:instrText xml:space="preserve"> PAGEREF AllStrategy \h </w:instrText>
      </w:r>
      <w:r>
        <w:fldChar w:fldCharType="separate"/>
      </w:r>
      <w:r w:rsidR="00323678">
        <w:rPr>
          <w:noProof/>
        </w:rPr>
        <w:t>8</w:t>
      </w:r>
      <w:r>
        <w:fldChar w:fldCharType="end"/>
      </w:r>
      <w:r>
        <w:t xml:space="preserve"> for more information.</w:t>
      </w:r>
    </w:p>
    <w:p w14:paraId="3FFDF61D" w14:textId="77777777" w:rsidR="0084460C" w:rsidRDefault="0084460C" w:rsidP="00B65450"/>
    <w:p w14:paraId="682E3FDE" w14:textId="77777777" w:rsidR="00B65450" w:rsidRDefault="00B65450" w:rsidP="00B65450"/>
    <w:p w14:paraId="0CD78AD5" w14:textId="77777777" w:rsidR="0084460C" w:rsidRPr="003238E1" w:rsidRDefault="0084460C" w:rsidP="00B65450"/>
    <w:p w14:paraId="43F5CE1E" w14:textId="77777777" w:rsidR="0084460C" w:rsidRDefault="0084460C" w:rsidP="003238E1">
      <w:pPr>
        <w:pStyle w:val="Heading3"/>
      </w:pPr>
      <w:bookmarkStart w:id="29" w:name="_Toc322079062"/>
      <w:r>
        <w:t>Sessio</w:t>
      </w:r>
      <w:bookmarkStart w:id="30" w:name="ScenarioASession1"/>
      <w:bookmarkEnd w:id="30"/>
      <w:r>
        <w:t>n 1: Create an Empty File</w:t>
      </w:r>
      <w:bookmarkEnd w:id="29"/>
    </w:p>
    <w:p w14:paraId="47F12C57" w14:textId="4895DEF8" w:rsidR="0084460C" w:rsidRDefault="0084460C" w:rsidP="00B65450">
      <w:r>
        <w:t xml:space="preserve">In the first session, a user creates an HDF5 file named </w:t>
      </w:r>
      <w:r>
        <w:rPr>
          <w:i/>
        </w:rPr>
        <w:t xml:space="preserve">no_persist_A.h5 </w:t>
      </w:r>
      <w:r>
        <w:t xml:space="preserve">and closes the file without adding any HDF5 objects to it. No file space management strategy is specified, so the file is created with the </w:t>
      </w:r>
      <w:proofErr w:type="gramStart"/>
      <w:r w:rsidR="00B65450">
        <w:t>All</w:t>
      </w:r>
      <w:proofErr w:type="gramEnd"/>
      <w:r w:rsidR="00B65450">
        <w:t xml:space="preserve"> </w:t>
      </w:r>
      <w:r>
        <w:t>strategy.</w:t>
      </w:r>
    </w:p>
    <w:p w14:paraId="0A3EDE79" w14:textId="77777777" w:rsidR="0084460C" w:rsidRDefault="0084460C" w:rsidP="00B65450"/>
    <w:p w14:paraId="57D503DF" w14:textId="0C43AD72" w:rsidR="00B65450" w:rsidRDefault="00B65450" w:rsidP="00B65450">
      <w:r>
        <w:t xml:space="preserve">The command line </w:t>
      </w:r>
      <w:r w:rsidRPr="00B65450">
        <w:rPr>
          <w:rFonts w:ascii="Courier New" w:hAnsi="Courier New" w:cs="Courier New"/>
          <w:sz w:val="20"/>
          <w:szCs w:val="20"/>
        </w:rPr>
        <w:t xml:space="preserve">h5dump no_persist_A.h5 </w:t>
      </w:r>
      <w:r>
        <w:t>produces the following output:</w:t>
      </w:r>
    </w:p>
    <w:p w14:paraId="1B61A650" w14:textId="77777777" w:rsidR="00B65450" w:rsidRDefault="00B65450" w:rsidP="00B65450"/>
    <w:p w14:paraId="4AA4A8F9" w14:textId="77777777" w:rsidR="0084460C" w:rsidRDefault="0084460C" w:rsidP="00B65450">
      <w:pPr>
        <w:pStyle w:val="Courier10"/>
        <w:ind w:left="720"/>
      </w:pPr>
      <w:r w:rsidRPr="00E62EDE">
        <w:t>HDF5 "</w:t>
      </w:r>
      <w:r>
        <w:t>no_persist_A</w:t>
      </w:r>
      <w:r w:rsidRPr="00E62EDE">
        <w:t>.h5" {</w:t>
      </w:r>
    </w:p>
    <w:p w14:paraId="29F323C3" w14:textId="77777777" w:rsidR="0084460C" w:rsidRPr="00E62EDE" w:rsidRDefault="0084460C" w:rsidP="00B65450">
      <w:pPr>
        <w:pStyle w:val="Courier10"/>
        <w:ind w:left="720"/>
      </w:pPr>
      <w:r w:rsidRPr="00E62EDE">
        <w:t>GROUP "/" {</w:t>
      </w:r>
    </w:p>
    <w:p w14:paraId="6FAFC601" w14:textId="77777777" w:rsidR="0084460C" w:rsidRPr="00E62EDE" w:rsidRDefault="0084460C" w:rsidP="00B65450">
      <w:pPr>
        <w:pStyle w:val="Courier10"/>
        <w:ind w:left="720"/>
      </w:pPr>
      <w:r w:rsidRPr="00E62EDE">
        <w:t>}</w:t>
      </w:r>
    </w:p>
    <w:p w14:paraId="454C1038" w14:textId="77777777" w:rsidR="0084460C" w:rsidRPr="00E62EDE" w:rsidRDefault="0084460C" w:rsidP="00B65450">
      <w:pPr>
        <w:pStyle w:val="Courier10"/>
        <w:ind w:left="720"/>
      </w:pPr>
      <w:r w:rsidRPr="00E62EDE">
        <w:t>}</w:t>
      </w:r>
    </w:p>
    <w:p w14:paraId="121717ED" w14:textId="77777777" w:rsidR="0084460C" w:rsidRDefault="0084460C" w:rsidP="00B65450"/>
    <w:p w14:paraId="1AFDA1F0" w14:textId="77777777" w:rsidR="0084460C" w:rsidRDefault="0084460C" w:rsidP="00B65450">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persist_A</w:t>
      </w:r>
      <w:r w:rsidRPr="0022666E">
        <w:rPr>
          <w:i/>
        </w:rPr>
        <w:t>.h5</w:t>
      </w:r>
      <w:r>
        <w:t xml:space="preserve"> was created. This empty HDF5 file does not yet contain any user-created HDF5 objects.</w:t>
      </w:r>
    </w:p>
    <w:p w14:paraId="4292836B" w14:textId="77777777" w:rsidR="00B65450" w:rsidRDefault="00B65450" w:rsidP="00B65450"/>
    <w:p w14:paraId="09C87D3C" w14:textId="4DD212B9" w:rsidR="00B65450" w:rsidRDefault="00B65450" w:rsidP="00B65450">
      <w:r>
        <w:t xml:space="preserve">The command line </w:t>
      </w:r>
      <w:r w:rsidRPr="00B65450">
        <w:rPr>
          <w:rFonts w:ascii="Courier New" w:hAnsi="Courier New" w:cs="Courier New"/>
          <w:sz w:val="20"/>
          <w:szCs w:val="20"/>
        </w:rPr>
        <w:t>h5stat –S no_persist_A.h5</w:t>
      </w:r>
      <w:r>
        <w:t xml:space="preserve"> produces the following output:</w:t>
      </w:r>
    </w:p>
    <w:p w14:paraId="39A85D0D" w14:textId="55236882" w:rsidR="00B65450" w:rsidRDefault="00B65450" w:rsidP="00B65450"/>
    <w:p w14:paraId="7E8E2EE9" w14:textId="77777777" w:rsidR="0084460C" w:rsidRDefault="0084460C" w:rsidP="00B65450">
      <w:pPr>
        <w:pStyle w:val="Courier10"/>
        <w:ind w:left="720"/>
      </w:pPr>
      <w:r>
        <w:t>Filename: no_persist_A.h5</w:t>
      </w:r>
    </w:p>
    <w:p w14:paraId="2FAAA844" w14:textId="77777777" w:rsidR="0084460C" w:rsidRDefault="0084460C" w:rsidP="00B65450">
      <w:pPr>
        <w:pStyle w:val="Courier10"/>
        <w:ind w:left="720"/>
      </w:pPr>
      <w:r>
        <w:t>Summary of file space information:</w:t>
      </w:r>
    </w:p>
    <w:p w14:paraId="410609DA" w14:textId="77777777" w:rsidR="0084460C" w:rsidRDefault="0084460C" w:rsidP="00B65450">
      <w:pPr>
        <w:pStyle w:val="Courier10"/>
        <w:ind w:left="720"/>
      </w:pPr>
      <w:r>
        <w:t xml:space="preserve">  File metadata: 800 bytes</w:t>
      </w:r>
    </w:p>
    <w:p w14:paraId="1FB4BF2C" w14:textId="77777777" w:rsidR="0084460C" w:rsidRDefault="0084460C" w:rsidP="00B65450">
      <w:pPr>
        <w:pStyle w:val="Courier10"/>
        <w:ind w:left="720"/>
      </w:pPr>
      <w:r>
        <w:t xml:space="preserve">  Raw data: 0 bytes</w:t>
      </w:r>
    </w:p>
    <w:p w14:paraId="7416BFB1" w14:textId="77777777" w:rsidR="0084460C" w:rsidRDefault="0084460C" w:rsidP="00B65450">
      <w:pPr>
        <w:pStyle w:val="Courier10"/>
        <w:ind w:left="720"/>
      </w:pPr>
      <w:r>
        <w:t xml:space="preserve">  Amount/Percent of tracked free space: 0 bytes/0.0%</w:t>
      </w:r>
    </w:p>
    <w:p w14:paraId="27C4D8CC" w14:textId="77777777" w:rsidR="0084460C" w:rsidRDefault="0084460C" w:rsidP="00B65450">
      <w:pPr>
        <w:pStyle w:val="Courier10"/>
        <w:ind w:left="720"/>
      </w:pPr>
      <w:r>
        <w:t xml:space="preserve">  Unaccounted space: 0 bytes</w:t>
      </w:r>
    </w:p>
    <w:p w14:paraId="45BDC860" w14:textId="77777777" w:rsidR="0084460C" w:rsidRDefault="0084460C" w:rsidP="00B65450">
      <w:pPr>
        <w:pStyle w:val="Courier10"/>
        <w:ind w:left="720"/>
      </w:pPr>
      <w:r>
        <w:t>Total space: 800 bytes</w:t>
      </w:r>
    </w:p>
    <w:p w14:paraId="1CBCE28B" w14:textId="77777777" w:rsidR="0084460C" w:rsidRDefault="0084460C" w:rsidP="00B65450"/>
    <w:p w14:paraId="154BB5E8" w14:textId="77777777" w:rsidR="0084460C" w:rsidRDefault="0084460C" w:rsidP="00B65450">
      <w:r>
        <w:t xml:space="preserve">Note that </w:t>
      </w:r>
      <w:r>
        <w:rPr>
          <w:i/>
        </w:rPr>
        <w:t>no_persist_A.h5</w:t>
      </w:r>
      <w:r>
        <w:t xml:space="preserve"> contains 800 bytes of file metadata and nothing else; there is no user data and no free space in the file. The file size of the empty HDF5 file </w:t>
      </w:r>
      <w:r>
        <w:rPr>
          <w:i/>
        </w:rPr>
        <w:t>no_persist_A.h5</w:t>
      </w:r>
      <w:r>
        <w:t xml:space="preserve"> equals the size of the file metadata.</w:t>
      </w:r>
    </w:p>
    <w:p w14:paraId="148E3CBB" w14:textId="77777777" w:rsidR="0084460C" w:rsidRDefault="0084460C" w:rsidP="00B65450"/>
    <w:p w14:paraId="2FBC954C" w14:textId="77777777" w:rsidR="0084460C" w:rsidRDefault="0084460C" w:rsidP="00B65450"/>
    <w:p w14:paraId="70B84366" w14:textId="77777777" w:rsidR="0084460C" w:rsidRDefault="0084460C" w:rsidP="00B65450"/>
    <w:p w14:paraId="67FE8222" w14:textId="77777777" w:rsidR="0084460C" w:rsidRDefault="0084460C" w:rsidP="003238E1">
      <w:pPr>
        <w:pStyle w:val="Heading3"/>
      </w:pPr>
      <w:bookmarkStart w:id="31" w:name="_Toc322079063"/>
      <w:r>
        <w:t>Session 2: Add Datasets</w:t>
      </w:r>
      <w:bookmarkEnd w:id="31"/>
    </w:p>
    <w:p w14:paraId="29D349B7" w14:textId="77777777" w:rsidR="0084460C" w:rsidRDefault="0084460C" w:rsidP="00B65450">
      <w:r>
        <w:t xml:space="preserve">In this session, a user opens the empty HDF5 file </w:t>
      </w:r>
      <w:r>
        <w:rPr>
          <w:i/>
        </w:rPr>
        <w:t>no_persist_A.h5,</w:t>
      </w:r>
      <w:r>
        <w:t xml:space="preserve"> adds four datasets (</w:t>
      </w:r>
      <w:r w:rsidRPr="003B7974">
        <w:rPr>
          <w:i/>
        </w:rPr>
        <w:t>dset1</w:t>
      </w:r>
      <w:r>
        <w:t xml:space="preserve">, </w:t>
      </w:r>
      <w:r w:rsidRPr="003B7974">
        <w:rPr>
          <w:i/>
        </w:rPr>
        <w:t>dset2</w:t>
      </w:r>
      <w:r>
        <w:t xml:space="preserve">, </w:t>
      </w:r>
      <w:r w:rsidRPr="003B7974">
        <w:rPr>
          <w:i/>
        </w:rPr>
        <w:t>dset3</w:t>
      </w:r>
      <w:r>
        <w:rPr>
          <w:i/>
        </w:rPr>
        <w:t>, and dset4</w:t>
      </w:r>
      <w:r>
        <w:t>) of different sizes, and closes the file</w:t>
      </w:r>
      <w:r w:rsidRPr="00712D10">
        <w:t xml:space="preserve">. </w:t>
      </w:r>
    </w:p>
    <w:p w14:paraId="29BFB285" w14:textId="77777777" w:rsidR="00712D10" w:rsidRDefault="00712D10" w:rsidP="00B65450"/>
    <w:p w14:paraId="2C1BBD8D" w14:textId="240D4708" w:rsidR="00B65450" w:rsidRDefault="00B65450" w:rsidP="00B6545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14:paraId="31EC4C85" w14:textId="77777777" w:rsidR="00B65450" w:rsidRPr="00712D10" w:rsidRDefault="00B65450" w:rsidP="00B65450"/>
    <w:p w14:paraId="26AE9117" w14:textId="77777777" w:rsidR="0084460C" w:rsidRDefault="0084460C" w:rsidP="00B65450">
      <w:pPr>
        <w:pStyle w:val="Courier10"/>
        <w:ind w:left="720"/>
      </w:pPr>
      <w:r>
        <w:t>HDF5 "no_persist_A.h5</w:t>
      </w:r>
      <w:r w:rsidRPr="00062B7E">
        <w:t>" {</w:t>
      </w:r>
    </w:p>
    <w:p w14:paraId="1200D395" w14:textId="77777777" w:rsidR="0084460C" w:rsidRDefault="0084460C" w:rsidP="00B65450">
      <w:pPr>
        <w:pStyle w:val="Courier10"/>
        <w:ind w:left="720"/>
      </w:pPr>
      <w:r w:rsidRPr="00062B7E">
        <w:t>GROUP "/" {</w:t>
      </w:r>
    </w:p>
    <w:p w14:paraId="44C1C5C2" w14:textId="77777777" w:rsidR="0084460C" w:rsidRDefault="0084460C" w:rsidP="00B65450">
      <w:pPr>
        <w:pStyle w:val="Courier10"/>
        <w:ind w:left="720"/>
      </w:pPr>
      <w:r w:rsidRPr="00062B7E">
        <w:t xml:space="preserve">   DATASET "dset1" {</w:t>
      </w:r>
    </w:p>
    <w:p w14:paraId="58CC7A04"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3771E3CA"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( 10 ) / ( 10 ) }</w:t>
      </w:r>
    </w:p>
    <w:p w14:paraId="273C8B49" w14:textId="77777777" w:rsidR="0084460C" w:rsidRDefault="0084460C" w:rsidP="00B65450">
      <w:pPr>
        <w:pStyle w:val="Courier10"/>
        <w:ind w:left="720"/>
      </w:pPr>
      <w:r w:rsidRPr="00062B7E">
        <w:t xml:space="preserve">   }</w:t>
      </w:r>
    </w:p>
    <w:p w14:paraId="58B82D42" w14:textId="77777777" w:rsidR="0084460C" w:rsidRDefault="0084460C" w:rsidP="00B65450">
      <w:pPr>
        <w:pStyle w:val="Courier10"/>
        <w:ind w:left="720"/>
      </w:pPr>
      <w:r w:rsidRPr="00062B7E">
        <w:t xml:space="preserve">   DATASET "dset2" {</w:t>
      </w:r>
    </w:p>
    <w:p w14:paraId="2CAD3098"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0B2DF51D"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( 30000 ) / ( 30000 ) }</w:t>
      </w:r>
    </w:p>
    <w:p w14:paraId="7D210E5B" w14:textId="77777777" w:rsidR="0084460C" w:rsidRDefault="0084460C" w:rsidP="00B65450">
      <w:pPr>
        <w:pStyle w:val="Courier10"/>
        <w:ind w:left="720"/>
      </w:pPr>
      <w:r w:rsidRPr="00062B7E">
        <w:t xml:space="preserve">   }</w:t>
      </w:r>
    </w:p>
    <w:p w14:paraId="7830BB6E" w14:textId="77777777" w:rsidR="0084460C" w:rsidRDefault="0084460C" w:rsidP="00B65450">
      <w:pPr>
        <w:pStyle w:val="Courier10"/>
        <w:ind w:left="720"/>
      </w:pPr>
      <w:r w:rsidRPr="00062B7E">
        <w:t xml:space="preserve">   DATASET "dset3" {</w:t>
      </w:r>
    </w:p>
    <w:p w14:paraId="00936D44"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32D37862"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( 50 ) / ( 50 ) }</w:t>
      </w:r>
    </w:p>
    <w:p w14:paraId="75BE27A8" w14:textId="77777777" w:rsidR="0084460C" w:rsidRDefault="0084460C" w:rsidP="00B65450">
      <w:pPr>
        <w:pStyle w:val="Courier10"/>
        <w:ind w:left="720"/>
      </w:pPr>
      <w:r w:rsidRPr="00062B7E">
        <w:t xml:space="preserve">   }</w:t>
      </w:r>
    </w:p>
    <w:p w14:paraId="1B045E7E" w14:textId="77777777" w:rsidR="0084460C" w:rsidRDefault="0084460C" w:rsidP="00B65450">
      <w:pPr>
        <w:pStyle w:val="Courier10"/>
        <w:ind w:left="720"/>
      </w:pPr>
      <w:r w:rsidRPr="00062B7E">
        <w:t xml:space="preserve">   DATASET "dset4" {</w:t>
      </w:r>
    </w:p>
    <w:p w14:paraId="11A9CCC9"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3A21F9A9"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( 100 ) / ( 100 ) }</w:t>
      </w:r>
    </w:p>
    <w:p w14:paraId="44739C8A" w14:textId="77777777" w:rsidR="0084460C" w:rsidRDefault="0084460C" w:rsidP="00B65450">
      <w:pPr>
        <w:pStyle w:val="Courier10"/>
        <w:ind w:left="720"/>
      </w:pPr>
      <w:r w:rsidRPr="00062B7E">
        <w:t xml:space="preserve">   }</w:t>
      </w:r>
    </w:p>
    <w:p w14:paraId="2249334D" w14:textId="77777777" w:rsidR="0084460C" w:rsidRDefault="0084460C" w:rsidP="00B65450">
      <w:pPr>
        <w:pStyle w:val="Courier10"/>
        <w:ind w:left="720"/>
      </w:pPr>
      <w:r w:rsidRPr="00062B7E">
        <w:t>}</w:t>
      </w:r>
    </w:p>
    <w:p w14:paraId="6D41CA4A" w14:textId="77777777" w:rsidR="0084460C" w:rsidRDefault="0084460C" w:rsidP="00B65450">
      <w:pPr>
        <w:pStyle w:val="Courier10"/>
        <w:ind w:left="720"/>
      </w:pPr>
      <w:r w:rsidRPr="00062B7E">
        <w:t>}</w:t>
      </w:r>
    </w:p>
    <w:p w14:paraId="0FFA775D" w14:textId="77777777" w:rsidR="0084460C" w:rsidRDefault="0084460C" w:rsidP="00B66D30"/>
    <w:p w14:paraId="5191751E" w14:textId="77777777" w:rsidR="00B66D30"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14:paraId="225FD595" w14:textId="77777777" w:rsidR="00B66D30" w:rsidRDefault="00B66D30" w:rsidP="00B66D30"/>
    <w:p w14:paraId="29F959AA" w14:textId="77777777" w:rsidR="0084460C" w:rsidRDefault="0084460C" w:rsidP="00B66D30">
      <w:pPr>
        <w:pStyle w:val="Courier10"/>
        <w:ind w:left="720"/>
      </w:pPr>
      <w:r>
        <w:t>Filename: no_persist_A.h5</w:t>
      </w:r>
    </w:p>
    <w:p w14:paraId="5DF1945D" w14:textId="77777777" w:rsidR="0084460C" w:rsidRDefault="0084460C" w:rsidP="00B66D30">
      <w:pPr>
        <w:pStyle w:val="Courier10"/>
        <w:ind w:left="720"/>
      </w:pPr>
      <w:r>
        <w:t>Summary of file space information:</w:t>
      </w:r>
    </w:p>
    <w:p w14:paraId="17D5AA2D" w14:textId="77777777" w:rsidR="0084460C" w:rsidRDefault="0084460C" w:rsidP="00B66D30">
      <w:pPr>
        <w:pStyle w:val="Courier10"/>
        <w:ind w:left="720"/>
      </w:pPr>
      <w:r>
        <w:t xml:space="preserve">  File metadata: 2216 bytes</w:t>
      </w:r>
    </w:p>
    <w:p w14:paraId="7AEE3385" w14:textId="77777777" w:rsidR="0084460C" w:rsidRDefault="0084460C" w:rsidP="00B66D30">
      <w:pPr>
        <w:pStyle w:val="Courier10"/>
        <w:ind w:left="720"/>
      </w:pPr>
      <w:r>
        <w:t xml:space="preserve">  Raw data: 120640 bytes</w:t>
      </w:r>
    </w:p>
    <w:p w14:paraId="1F3B77D8" w14:textId="77777777" w:rsidR="0084460C" w:rsidRDefault="0084460C" w:rsidP="00B66D30">
      <w:pPr>
        <w:pStyle w:val="Courier10"/>
        <w:ind w:left="720"/>
      </w:pPr>
      <w:r>
        <w:t xml:space="preserve">  Amount/Percent of tracked free space: 0 bytes/0.0%</w:t>
      </w:r>
    </w:p>
    <w:p w14:paraId="47715D21" w14:textId="77777777" w:rsidR="0084460C" w:rsidRDefault="0084460C" w:rsidP="00B66D30">
      <w:pPr>
        <w:pStyle w:val="Courier10"/>
        <w:ind w:left="720"/>
      </w:pPr>
      <w:r>
        <w:t xml:space="preserve">  Unaccounted space: 1976 bytes</w:t>
      </w:r>
    </w:p>
    <w:p w14:paraId="630E95A6" w14:textId="77777777" w:rsidR="0084460C" w:rsidRDefault="0084460C" w:rsidP="00B66D30">
      <w:pPr>
        <w:pStyle w:val="Courier10"/>
        <w:ind w:left="720"/>
      </w:pPr>
      <w:r>
        <w:t>Total space: 124832 bytes</w:t>
      </w:r>
    </w:p>
    <w:p w14:paraId="418FF944" w14:textId="77777777" w:rsidR="00E6696E" w:rsidRDefault="00E6696E" w:rsidP="00B66D30"/>
    <w:p w14:paraId="4B5A7820" w14:textId="77777777" w:rsidR="0084460C" w:rsidRDefault="0084460C" w:rsidP="00B66D30">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14:paraId="68BF35F8" w14:textId="77777777" w:rsidR="00E6696E" w:rsidRDefault="00E6696E" w:rsidP="00B66D30"/>
    <w:p w14:paraId="0A865CD7" w14:textId="77777777" w:rsidR="0084460C" w:rsidRDefault="0084460C" w:rsidP="00B66D30">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sidRPr="00B66D30">
        <w:rPr>
          <w:rFonts w:ascii="Courier New" w:hAnsi="Courier New" w:cs="Courier New"/>
          <w:sz w:val="20"/>
        </w:rPr>
        <w:t>h5stat -S</w:t>
      </w:r>
      <w:r>
        <w:t xml:space="preserve"> output. </w:t>
      </w:r>
    </w:p>
    <w:p w14:paraId="5FA44D3D" w14:textId="77777777" w:rsidR="00E6696E" w:rsidRDefault="00E6696E" w:rsidP="00B66D30"/>
    <w:p w14:paraId="3D3412A6" w14:textId="77777777" w:rsidR="0084460C" w:rsidRDefault="0084460C" w:rsidP="00B66D30">
      <w:r>
        <w:lastRenderedPageBreak/>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14:paraId="11BC3CF4" w14:textId="77777777" w:rsidR="0084460C" w:rsidRDefault="0084460C" w:rsidP="00B66D30"/>
    <w:p w14:paraId="7D7B1D86" w14:textId="77777777" w:rsidR="0084460C" w:rsidRDefault="0084460C" w:rsidP="00B66D30"/>
    <w:p w14:paraId="7728A96B" w14:textId="77777777" w:rsidR="0084460C" w:rsidRDefault="0084460C" w:rsidP="00B66D30"/>
    <w:p w14:paraId="6DF864EE" w14:textId="77777777" w:rsidR="0084460C" w:rsidRDefault="0084460C" w:rsidP="003238E1">
      <w:pPr>
        <w:pStyle w:val="Heading3"/>
      </w:pPr>
      <w:bookmarkStart w:id="32" w:name="_Toc322079064"/>
      <w:r>
        <w:t>Session 3: Add One Dataset and Delete Another</w:t>
      </w:r>
      <w:bookmarkEnd w:id="32"/>
    </w:p>
    <w:p w14:paraId="6D44F06D" w14:textId="6083A808" w:rsidR="0084460C" w:rsidRDefault="0084460C" w:rsidP="00B66D30">
      <w:r>
        <w:t xml:space="preserve">In session 3 with </w:t>
      </w:r>
      <w:r>
        <w:rPr>
          <w:i/>
        </w:rPr>
        <w:t>no_persist_A.h5,</w:t>
      </w:r>
      <w:r>
        <w:t xml:space="preserve"> a user opens the file, adds a new dataset (</w:t>
      </w:r>
      <w:r w:rsidRPr="00000AAC">
        <w:rPr>
          <w:i/>
        </w:rPr>
        <w:t>dset5</w:t>
      </w:r>
      <w:r>
        <w:t>), and then deletes an existing dataset (</w:t>
      </w:r>
      <w:r w:rsidRPr="00000AAC">
        <w:rPr>
          <w:i/>
        </w:rPr>
        <w:t>dset2</w:t>
      </w:r>
      <w:r>
        <w:t xml:space="preserve">) before closing it. </w:t>
      </w:r>
    </w:p>
    <w:p w14:paraId="08C86A15" w14:textId="77777777" w:rsidR="00E6696E" w:rsidRDefault="00E6696E" w:rsidP="00B66D30"/>
    <w:p w14:paraId="2A46B07E" w14:textId="01E24527" w:rsidR="00B66D30" w:rsidRDefault="00B66D30" w:rsidP="00B66D3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14:paraId="74ED90DC" w14:textId="77777777" w:rsidR="00B66D30" w:rsidRDefault="00B66D30" w:rsidP="00B66D30"/>
    <w:p w14:paraId="0B9A4B13" w14:textId="77777777" w:rsidR="0084460C" w:rsidRDefault="0084460C" w:rsidP="00B66D30">
      <w:pPr>
        <w:pStyle w:val="Courier10"/>
        <w:ind w:left="720"/>
      </w:pPr>
      <w:r w:rsidRPr="00D2269F">
        <w:t>HDF5 "./</w:t>
      </w:r>
      <w:r>
        <w:t>no_persist_A.h5</w:t>
      </w:r>
      <w:r w:rsidRPr="00D2269F">
        <w:t>" {</w:t>
      </w:r>
    </w:p>
    <w:p w14:paraId="393EC828" w14:textId="77777777" w:rsidR="0084460C" w:rsidRDefault="0084460C" w:rsidP="00B66D30">
      <w:pPr>
        <w:pStyle w:val="Courier10"/>
        <w:ind w:left="720"/>
      </w:pPr>
      <w:r w:rsidRPr="00D2269F">
        <w:t>GROUP "/" {</w:t>
      </w:r>
    </w:p>
    <w:p w14:paraId="38917F79" w14:textId="77777777" w:rsidR="0084460C" w:rsidRDefault="0084460C" w:rsidP="00B66D30">
      <w:pPr>
        <w:pStyle w:val="Courier10"/>
        <w:ind w:left="720"/>
      </w:pPr>
      <w:r w:rsidRPr="00D2269F">
        <w:t xml:space="preserve">   DATASET "dset1" {</w:t>
      </w:r>
    </w:p>
    <w:p w14:paraId="40D40FBC"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226C83C7"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( 10 ) / ( 10 ) }</w:t>
      </w:r>
    </w:p>
    <w:p w14:paraId="38083306" w14:textId="77777777" w:rsidR="0084460C" w:rsidRDefault="0084460C" w:rsidP="00B66D30">
      <w:pPr>
        <w:pStyle w:val="Courier10"/>
        <w:ind w:left="720"/>
      </w:pPr>
      <w:r w:rsidRPr="00D2269F">
        <w:t xml:space="preserve">   }</w:t>
      </w:r>
    </w:p>
    <w:p w14:paraId="2D9A3CD4" w14:textId="77777777" w:rsidR="0084460C" w:rsidRDefault="0084460C" w:rsidP="00B66D30">
      <w:pPr>
        <w:pStyle w:val="Courier10"/>
        <w:ind w:left="720"/>
      </w:pPr>
      <w:r w:rsidRPr="00D2269F">
        <w:t xml:space="preserve">   DATASET "dset3" {</w:t>
      </w:r>
    </w:p>
    <w:p w14:paraId="111C6E14"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0AB7BFAC"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( 50 ) / ( 50 ) }</w:t>
      </w:r>
    </w:p>
    <w:p w14:paraId="4640EB1F" w14:textId="77777777" w:rsidR="0084460C" w:rsidRDefault="0084460C" w:rsidP="00B66D30">
      <w:pPr>
        <w:pStyle w:val="Courier10"/>
        <w:ind w:left="720"/>
      </w:pPr>
      <w:r w:rsidRPr="00D2269F">
        <w:t xml:space="preserve">   }</w:t>
      </w:r>
    </w:p>
    <w:p w14:paraId="4388E299" w14:textId="77777777" w:rsidR="0084460C" w:rsidRDefault="0084460C" w:rsidP="00B66D30">
      <w:pPr>
        <w:pStyle w:val="Courier10"/>
        <w:ind w:left="720"/>
      </w:pPr>
      <w:r w:rsidRPr="00D2269F">
        <w:t xml:space="preserve">   DATASET "dset4" {</w:t>
      </w:r>
    </w:p>
    <w:p w14:paraId="7569D55B"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782AF2B9"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( 100 ) / ( 100 ) }</w:t>
      </w:r>
    </w:p>
    <w:p w14:paraId="22AEAE5A" w14:textId="77777777" w:rsidR="0084460C" w:rsidRDefault="0084460C" w:rsidP="00B66D30">
      <w:pPr>
        <w:pStyle w:val="Courier10"/>
        <w:ind w:left="720"/>
      </w:pPr>
      <w:r w:rsidRPr="00D2269F">
        <w:t xml:space="preserve">   }</w:t>
      </w:r>
    </w:p>
    <w:p w14:paraId="22637203" w14:textId="77777777" w:rsidR="0084460C" w:rsidRDefault="0084460C" w:rsidP="00B66D30">
      <w:pPr>
        <w:pStyle w:val="Courier10"/>
        <w:ind w:left="720"/>
      </w:pPr>
      <w:r w:rsidRPr="00D2269F">
        <w:t xml:space="preserve">   DATASET "dset5" {</w:t>
      </w:r>
    </w:p>
    <w:p w14:paraId="5C19A339"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5E979C25"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( 1000 ) / ( 1000 ) }</w:t>
      </w:r>
    </w:p>
    <w:p w14:paraId="794E1A7E" w14:textId="77777777" w:rsidR="0084460C" w:rsidRDefault="0084460C" w:rsidP="00B66D30">
      <w:pPr>
        <w:pStyle w:val="Courier10"/>
        <w:ind w:left="720"/>
      </w:pPr>
      <w:r w:rsidRPr="00D2269F">
        <w:t xml:space="preserve">   }</w:t>
      </w:r>
    </w:p>
    <w:p w14:paraId="445B58EC" w14:textId="77777777" w:rsidR="0084460C" w:rsidRDefault="0084460C" w:rsidP="00B66D30">
      <w:pPr>
        <w:pStyle w:val="Courier10"/>
        <w:ind w:left="720"/>
      </w:pPr>
      <w:r w:rsidRPr="00D2269F">
        <w:t>}</w:t>
      </w:r>
    </w:p>
    <w:p w14:paraId="7F6F2707" w14:textId="77777777" w:rsidR="0084460C" w:rsidRDefault="0084460C" w:rsidP="00B66D30">
      <w:pPr>
        <w:pStyle w:val="Courier10"/>
        <w:ind w:left="720"/>
      </w:pPr>
      <w:r w:rsidRPr="00D2269F">
        <w:t>}</w:t>
      </w:r>
    </w:p>
    <w:p w14:paraId="66393AD1" w14:textId="77777777" w:rsidR="00E6696E" w:rsidRDefault="00E6696E" w:rsidP="00B66D30"/>
    <w:p w14:paraId="52B14A5B" w14:textId="5BE149F0" w:rsidR="00E6696E"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14:paraId="6CDE70EC" w14:textId="77777777" w:rsidR="00B66D30" w:rsidRDefault="00B66D30" w:rsidP="00B66D30"/>
    <w:p w14:paraId="767E62A4" w14:textId="77777777" w:rsidR="0084460C" w:rsidRDefault="0084460C" w:rsidP="00B66D30">
      <w:pPr>
        <w:pStyle w:val="Courier10"/>
        <w:ind w:left="720"/>
      </w:pPr>
      <w:r w:rsidRPr="00D2269F">
        <w:t>Filename: ./</w:t>
      </w:r>
      <w:r>
        <w:t>no_persist_A.h5</w:t>
      </w:r>
    </w:p>
    <w:p w14:paraId="699B28C2" w14:textId="77777777" w:rsidR="0084460C" w:rsidRDefault="0084460C" w:rsidP="00B66D30">
      <w:pPr>
        <w:pStyle w:val="Courier10"/>
        <w:ind w:left="720"/>
      </w:pPr>
      <w:r w:rsidRPr="00D2269F">
        <w:t xml:space="preserve">Summary of </w:t>
      </w:r>
      <w:r>
        <w:t>file space</w:t>
      </w:r>
      <w:r w:rsidRPr="00D2269F">
        <w:t xml:space="preserve"> information:</w:t>
      </w:r>
    </w:p>
    <w:p w14:paraId="00778BFF" w14:textId="77777777" w:rsidR="0084460C" w:rsidRDefault="0084460C" w:rsidP="00B66D30">
      <w:pPr>
        <w:pStyle w:val="Courier10"/>
        <w:ind w:left="720"/>
      </w:pPr>
      <w:r w:rsidRPr="00D2269F">
        <w:t xml:space="preserve">  File metadata: 2216 bytes</w:t>
      </w:r>
    </w:p>
    <w:p w14:paraId="0542703C" w14:textId="77777777" w:rsidR="0084460C" w:rsidRDefault="0084460C" w:rsidP="00B66D30">
      <w:pPr>
        <w:pStyle w:val="Courier10"/>
        <w:ind w:left="720"/>
      </w:pPr>
      <w:r w:rsidRPr="00D2269F">
        <w:t xml:space="preserve">  Raw data: 4640 bytes</w:t>
      </w:r>
    </w:p>
    <w:p w14:paraId="60D862EC" w14:textId="77777777" w:rsidR="0084460C" w:rsidRDefault="0084460C" w:rsidP="00B66D30">
      <w:pPr>
        <w:pStyle w:val="Courier10"/>
        <w:ind w:left="720"/>
      </w:pPr>
      <w:r w:rsidRPr="00D2269F">
        <w:t xml:space="preserve">  Amount/Percent of tracked free space: 0 bytes/0.0%</w:t>
      </w:r>
    </w:p>
    <w:p w14:paraId="6857D4C0" w14:textId="77777777" w:rsidR="0084460C" w:rsidRDefault="0084460C" w:rsidP="00B66D30">
      <w:pPr>
        <w:pStyle w:val="Courier10"/>
        <w:ind w:left="720"/>
      </w:pPr>
      <w:r w:rsidRPr="00D2269F">
        <w:t xml:space="preserve">  Unaccounted space: 124024 bytes</w:t>
      </w:r>
    </w:p>
    <w:p w14:paraId="0C89C29D" w14:textId="77777777" w:rsidR="0084460C" w:rsidRDefault="0084460C" w:rsidP="00B66D30">
      <w:pPr>
        <w:pStyle w:val="Courier10"/>
        <w:ind w:left="720"/>
      </w:pPr>
      <w:r w:rsidRPr="00D2269F">
        <w:t>Total</w:t>
      </w:r>
      <w:r>
        <w:t xml:space="preserve"> space</w:t>
      </w:r>
      <w:r w:rsidRPr="00D2269F">
        <w:t>: 130880 bytes</w:t>
      </w:r>
    </w:p>
    <w:p w14:paraId="1BFBB3FD" w14:textId="77777777" w:rsidR="00E6696E" w:rsidRDefault="00E6696E" w:rsidP="00B66D30"/>
    <w:p w14:paraId="2234B82B" w14:textId="77777777" w:rsidR="0084460C" w:rsidRDefault="0084460C" w:rsidP="00B66D30">
      <w:r>
        <w:t xml:space="preserve">At this point, the amount of unaccounted space consists of the 1976 bytes that were there when the user opened the file, and the additional free space incurred in the latest session due to the addition of </w:t>
      </w:r>
      <w:r>
        <w:rPr>
          <w:i/>
        </w:rPr>
        <w:t>dset5</w:t>
      </w:r>
      <w:r>
        <w:t xml:space="preserve"> and the deletion of </w:t>
      </w:r>
      <w:r>
        <w:rPr>
          <w:i/>
        </w:rPr>
        <w:t>dset2</w:t>
      </w:r>
      <w:r>
        <w:t xml:space="preserve">. The HDF5 file </w:t>
      </w:r>
      <w:r>
        <w:rPr>
          <w:i/>
        </w:rPr>
        <w:t>no_persist_A.h5</w:t>
      </w:r>
      <w:r>
        <w:t xml:space="preserve"> now contains fragments of lost space resulting from the manipulation of the HDF5 objects in the file and the use of the default file space management strategy. Notice that there is still no tracked free space.</w:t>
      </w:r>
    </w:p>
    <w:p w14:paraId="5B8A197E" w14:textId="77777777" w:rsidR="00E6696E" w:rsidRDefault="00E6696E" w:rsidP="00B66D30"/>
    <w:p w14:paraId="5C00E8BD" w14:textId="77777777" w:rsidR="0084460C" w:rsidRDefault="0084460C" w:rsidP="00B66D30">
      <w:r>
        <w:t xml:space="preserve">Note that the </w:t>
      </w:r>
      <w:r>
        <w:rPr>
          <w:i/>
        </w:rPr>
        <w:t xml:space="preserve">no_persist_A.h5 </w:t>
      </w:r>
      <w:r w:rsidRPr="00C25628">
        <w:t xml:space="preserve">file space is now </w:t>
      </w:r>
      <w:r>
        <w:t>almost 95</w:t>
      </w:r>
      <w:r w:rsidRPr="00C25628">
        <w:t>% unaccounted space and</w:t>
      </w:r>
      <w:r w:rsidDel="00DC61D6">
        <w:t xml:space="preserve"> </w:t>
      </w:r>
      <w:r>
        <w:t xml:space="preserve">the 120000 bytes of space that originally stored the data values for </w:t>
      </w:r>
      <w:r>
        <w:rPr>
          <w:i/>
        </w:rPr>
        <w:t>dset2</w:t>
      </w:r>
      <w:r>
        <w:t xml:space="preserve"> make up a substantial fraction of that. HDF5 files that will have </w:t>
      </w:r>
      <w:r>
        <w:lastRenderedPageBreak/>
        <w:t>dataset objects deleted from them are candidates for non-default file space management strategies if file size is a concern.</w:t>
      </w:r>
    </w:p>
    <w:p w14:paraId="388FD7F5" w14:textId="77777777" w:rsidR="0084460C" w:rsidRDefault="0084460C" w:rsidP="00B66D30"/>
    <w:p w14:paraId="10AF62B5" w14:textId="77777777" w:rsidR="00346F96" w:rsidRDefault="00346F96">
      <w:pPr>
        <w:rPr>
          <w:rFonts w:asciiTheme="majorHAnsi" w:eastAsiaTheme="majorEastAsia" w:hAnsiTheme="majorHAnsi" w:cstheme="majorBidi"/>
          <w:b/>
          <w:bCs/>
          <w:color w:val="000000" w:themeColor="text1"/>
          <w:sz w:val="26"/>
          <w:szCs w:val="26"/>
        </w:rPr>
      </w:pPr>
      <w:r>
        <w:br w:type="page"/>
      </w:r>
    </w:p>
    <w:p w14:paraId="015CAEB2" w14:textId="574B4EB4" w:rsidR="0084460C" w:rsidRDefault="0084460C" w:rsidP="003238E1">
      <w:pPr>
        <w:pStyle w:val="Heading2"/>
      </w:pPr>
      <w:bookmarkStart w:id="33" w:name="_Toc322079065"/>
      <w:r>
        <w:lastRenderedPageBreak/>
        <w:t xml:space="preserve">Scenario B: </w:t>
      </w:r>
      <w:r w:rsidR="00062D5E">
        <w:t>The All Persist Strategy</w:t>
      </w:r>
      <w:r w:rsidR="00062D5E">
        <w:t>, Multiple Sessions</w:t>
      </w:r>
      <w:bookmarkEnd w:id="33"/>
    </w:p>
    <w:p w14:paraId="5BA68A3A" w14:textId="129B2749" w:rsidR="0084460C" w:rsidRDefault="00B66D30" w:rsidP="00B66D30">
      <w:r>
        <w:t xml:space="preserve">The All Persist strategy is an alternative to the </w:t>
      </w:r>
      <w:proofErr w:type="gramStart"/>
      <w:r>
        <w:t>All</w:t>
      </w:r>
      <w:proofErr w:type="gramEnd"/>
      <w:r>
        <w:t xml:space="preserve"> strategy. For more information on the All Persist strategy, see page </w:t>
      </w:r>
      <w:r>
        <w:fldChar w:fldCharType="begin"/>
      </w:r>
      <w:r>
        <w:instrText xml:space="preserve"> PAGEREF AllPersistStrategy \h </w:instrText>
      </w:r>
      <w:r>
        <w:fldChar w:fldCharType="separate"/>
      </w:r>
      <w:r w:rsidR="00323678">
        <w:rPr>
          <w:noProof/>
        </w:rPr>
        <w:t>8</w:t>
      </w:r>
      <w:r>
        <w:fldChar w:fldCharType="end"/>
      </w:r>
      <w:r>
        <w:t xml:space="preserve">. </w:t>
      </w:r>
    </w:p>
    <w:p w14:paraId="1F11A951" w14:textId="77777777" w:rsidR="0084460C" w:rsidRDefault="0084460C" w:rsidP="00B66D30"/>
    <w:p w14:paraId="653EC866" w14:textId="77777777" w:rsidR="00B66D30" w:rsidRDefault="00B66D30" w:rsidP="00B66D30"/>
    <w:p w14:paraId="039949FE" w14:textId="77777777" w:rsidR="0084460C" w:rsidRPr="003238E1" w:rsidRDefault="0084460C" w:rsidP="00B66D30"/>
    <w:p w14:paraId="2AB84647" w14:textId="77777777" w:rsidR="0084460C" w:rsidRDefault="0084460C" w:rsidP="003238E1">
      <w:pPr>
        <w:pStyle w:val="Heading3"/>
      </w:pPr>
      <w:bookmarkStart w:id="34" w:name="_Toc322079066"/>
      <w:r>
        <w:t>Session 1: Create an Empty File</w:t>
      </w:r>
      <w:bookmarkEnd w:id="34"/>
    </w:p>
    <w:p w14:paraId="7A6CE3B0" w14:textId="3603EFB6" w:rsidR="0084460C" w:rsidRDefault="0084460C" w:rsidP="006C60C6">
      <w:r>
        <w:t xml:space="preserve">In the first session of this scenario, a user creates an HDF5 file named </w:t>
      </w:r>
      <w:r w:rsidRPr="00926637">
        <w:rPr>
          <w:i/>
        </w:rPr>
        <w:t>persist_B.h5</w:t>
      </w:r>
      <w:r>
        <w:rPr>
          <w:i/>
        </w:rPr>
        <w:t xml:space="preserve"> </w:t>
      </w:r>
      <w:r>
        <w:t>using</w:t>
      </w:r>
      <w:r w:rsidR="00B66D30">
        <w:t xml:space="preserve"> the All Persist strategy.</w:t>
      </w:r>
      <w:r>
        <w:t xml:space="preserve"> The file is closed before any HDF5 objects are added to it.</w:t>
      </w:r>
    </w:p>
    <w:p w14:paraId="3E67C53B" w14:textId="77777777" w:rsidR="0084460C" w:rsidRDefault="0084460C" w:rsidP="006C60C6"/>
    <w:p w14:paraId="1958BB1E" w14:textId="05BB7820" w:rsidR="00926637" w:rsidRDefault="00926637" w:rsidP="006C60C6">
      <w:r>
        <w:t xml:space="preserve">The output of h5dump and h5stat on </w:t>
      </w:r>
      <w:r w:rsidRPr="00926637">
        <w:rPr>
          <w:i/>
        </w:rPr>
        <w:t>persist_B.h5</w:t>
      </w:r>
      <w:r>
        <w:t xml:space="preserve"> is the same as the output on file </w:t>
      </w:r>
      <w:r>
        <w:rPr>
          <w:i/>
        </w:rPr>
        <w:t xml:space="preserve">no_persist_A.h5 </w:t>
      </w:r>
      <w:r w:rsidRPr="00926637">
        <w:t>described above.</w:t>
      </w:r>
      <w:r>
        <w:t xml:space="preserve"> See page </w:t>
      </w:r>
      <w:r>
        <w:fldChar w:fldCharType="begin"/>
      </w:r>
      <w:r>
        <w:instrText xml:space="preserve"> PAGEREF ScenarioASession1 \h </w:instrText>
      </w:r>
      <w:r>
        <w:fldChar w:fldCharType="separate"/>
      </w:r>
      <w:r w:rsidR="00323678">
        <w:rPr>
          <w:noProof/>
        </w:rPr>
        <w:t>12</w:t>
      </w:r>
      <w:r>
        <w:fldChar w:fldCharType="end"/>
      </w:r>
      <w:r>
        <w:t xml:space="preserve"> for more information. ??????? </w:t>
      </w:r>
      <w:commentRangeStart w:id="35"/>
      <w:proofErr w:type="gramStart"/>
      <w:r>
        <w:t>test</w:t>
      </w:r>
      <w:commentRangeEnd w:id="35"/>
      <w:proofErr w:type="gramEnd"/>
      <w:r>
        <w:rPr>
          <w:rStyle w:val="CommentReference"/>
        </w:rPr>
        <w:commentReference w:id="35"/>
      </w:r>
    </w:p>
    <w:p w14:paraId="7C0F281D" w14:textId="77777777" w:rsidR="00926637" w:rsidRDefault="00926637" w:rsidP="006C60C6"/>
    <w:p w14:paraId="2E0650A9" w14:textId="77777777" w:rsidR="0084460C" w:rsidRDefault="0084460C" w:rsidP="006C60C6"/>
    <w:p w14:paraId="43513045" w14:textId="77777777" w:rsidR="0084460C" w:rsidRDefault="0084460C" w:rsidP="006C60C6"/>
    <w:p w14:paraId="1CB5AED8" w14:textId="77777777" w:rsidR="0084460C" w:rsidRDefault="0084460C" w:rsidP="003238E1">
      <w:pPr>
        <w:pStyle w:val="Heading3"/>
      </w:pPr>
      <w:bookmarkStart w:id="36" w:name="_Toc322079067"/>
      <w:r>
        <w:t>Session 2: Add Datasets</w:t>
      </w:r>
      <w:bookmarkEnd w:id="36"/>
    </w:p>
    <w:p w14:paraId="01015DE7" w14:textId="77777777" w:rsidR="0084460C" w:rsidRDefault="0084460C" w:rsidP="006C60C6">
      <w:r w:rsidRPr="0022666E">
        <w:t>The HDF5 file</w:t>
      </w:r>
      <w:r>
        <w:t xml:space="preserve"> persist_B.h5</w:t>
      </w:r>
      <w:r w:rsidRPr="0022666E">
        <w:t xml:space="preserve"> is re-opened and </w:t>
      </w:r>
      <w:r>
        <w:t xml:space="preserve">the same four </w:t>
      </w:r>
      <w:r w:rsidRPr="0022666E">
        <w:t xml:space="preserve">datasets </w:t>
      </w:r>
      <w:r>
        <w:t>(</w:t>
      </w:r>
      <w:r>
        <w:rPr>
          <w:i/>
        </w:rPr>
        <w:t>dset1</w:t>
      </w:r>
      <w:r>
        <w:t xml:space="preserve">, </w:t>
      </w:r>
      <w:r>
        <w:rPr>
          <w:i/>
        </w:rPr>
        <w:t>dset2</w:t>
      </w:r>
      <w:r>
        <w:t xml:space="preserve">, </w:t>
      </w:r>
      <w:r>
        <w:rPr>
          <w:i/>
        </w:rPr>
        <w:t>dset3, and dset4</w:t>
      </w:r>
      <w:r>
        <w:t xml:space="preserve">) that were added to </w:t>
      </w:r>
      <w:r>
        <w:rPr>
          <w:i/>
        </w:rPr>
        <w:t xml:space="preserve">no_persist_A.h5 </w:t>
      </w:r>
      <w:r>
        <w:t>in Scenario A, Session 2 are added to persist_B.h5</w:t>
      </w:r>
      <w:r>
        <w:rPr>
          <w:i/>
        </w:rPr>
        <w:t xml:space="preserve"> </w:t>
      </w:r>
      <w:r>
        <w:t xml:space="preserve">before it is closed. </w:t>
      </w:r>
    </w:p>
    <w:p w14:paraId="2C7C1AB2" w14:textId="77777777" w:rsidR="00E6696E" w:rsidRDefault="00E6696E" w:rsidP="006C60C6"/>
    <w:p w14:paraId="5A14255B" w14:textId="0DC1B57B" w:rsidR="006C60C6" w:rsidRDefault="006C60C6" w:rsidP="006C60C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B</w:t>
      </w:r>
      <w:r w:rsidRPr="00B65450">
        <w:rPr>
          <w:rFonts w:ascii="Courier New" w:hAnsi="Courier New" w:cs="Courier New"/>
          <w:sz w:val="20"/>
          <w:szCs w:val="20"/>
        </w:rPr>
        <w:t>.h5</w:t>
      </w:r>
      <w:r>
        <w:t xml:space="preserve"> produces the following output:</w:t>
      </w:r>
    </w:p>
    <w:p w14:paraId="46368A3D" w14:textId="77777777" w:rsidR="00E6696E" w:rsidRDefault="00E6696E" w:rsidP="006C60C6"/>
    <w:p w14:paraId="35622489" w14:textId="77777777" w:rsidR="0084460C" w:rsidRDefault="0084460C" w:rsidP="006C60C6">
      <w:pPr>
        <w:pStyle w:val="Courier10"/>
        <w:ind w:left="720"/>
      </w:pPr>
      <w:r w:rsidRPr="00E97256">
        <w:t>Filename: ./persist</w:t>
      </w:r>
      <w:r>
        <w:t>_B</w:t>
      </w:r>
      <w:r w:rsidRPr="00E97256">
        <w:t>.h5</w:t>
      </w:r>
    </w:p>
    <w:p w14:paraId="112059D0" w14:textId="77777777" w:rsidR="0084460C" w:rsidRDefault="0084460C" w:rsidP="006C60C6">
      <w:pPr>
        <w:pStyle w:val="Courier10"/>
        <w:ind w:left="720"/>
      </w:pPr>
      <w:r w:rsidRPr="00E97256">
        <w:t xml:space="preserve">Summary of </w:t>
      </w:r>
      <w:r>
        <w:t>file space information</w:t>
      </w:r>
      <w:r w:rsidRPr="00E97256">
        <w:t>:</w:t>
      </w:r>
    </w:p>
    <w:p w14:paraId="21224353" w14:textId="77777777" w:rsidR="0084460C" w:rsidRDefault="0084460C" w:rsidP="006C60C6">
      <w:pPr>
        <w:pStyle w:val="Courier10"/>
        <w:ind w:left="720"/>
      </w:pPr>
      <w:r w:rsidRPr="00E97256">
        <w:t xml:space="preserve">  File metadata: 2391 bytes</w:t>
      </w:r>
    </w:p>
    <w:p w14:paraId="3A7D9AEC" w14:textId="77777777" w:rsidR="0084460C" w:rsidRDefault="0084460C" w:rsidP="006C60C6">
      <w:pPr>
        <w:pStyle w:val="Courier10"/>
        <w:ind w:left="720"/>
      </w:pPr>
      <w:r w:rsidRPr="00E97256">
        <w:t xml:space="preserve">  Raw data: 120640 bytes</w:t>
      </w:r>
    </w:p>
    <w:p w14:paraId="7FAD2C6B" w14:textId="77777777" w:rsidR="0084460C" w:rsidRDefault="0084460C" w:rsidP="006C60C6">
      <w:pPr>
        <w:pStyle w:val="Courier10"/>
        <w:ind w:left="720"/>
      </w:pPr>
      <w:r w:rsidRPr="00E97256">
        <w:t xml:space="preserve">  Amount/Percent of tracked free space: 1854 bytes/1.5%</w:t>
      </w:r>
    </w:p>
    <w:p w14:paraId="318DF929" w14:textId="77777777" w:rsidR="0084460C" w:rsidRDefault="0084460C" w:rsidP="006C60C6">
      <w:pPr>
        <w:pStyle w:val="Courier10"/>
        <w:ind w:left="720"/>
      </w:pPr>
      <w:r w:rsidRPr="00E97256">
        <w:t xml:space="preserve">  Unaccounted space: 0 bytes</w:t>
      </w:r>
    </w:p>
    <w:p w14:paraId="2E9C7023" w14:textId="77777777" w:rsidR="0084460C" w:rsidRDefault="0084460C" w:rsidP="006C60C6">
      <w:pPr>
        <w:pStyle w:val="Courier10"/>
        <w:ind w:left="720"/>
      </w:pPr>
      <w:r w:rsidRPr="00E97256">
        <w:t>Total</w:t>
      </w:r>
      <w:r>
        <w:t xml:space="preserve"> space</w:t>
      </w:r>
      <w:r w:rsidRPr="00E97256">
        <w:t>: 124885 bytes</w:t>
      </w:r>
    </w:p>
    <w:p w14:paraId="4286CB2D" w14:textId="77777777" w:rsidR="00E6696E" w:rsidRDefault="00E6696E" w:rsidP="006C60C6"/>
    <w:p w14:paraId="482D5CBB" w14:textId="77777777" w:rsidR="0084460C" w:rsidRDefault="0084460C" w:rsidP="006C60C6">
      <w:r>
        <w:t xml:space="preserve">In contrast to </w:t>
      </w:r>
      <w:r>
        <w:rPr>
          <w:i/>
        </w:rPr>
        <w:t>no_persist_A.h5</w:t>
      </w:r>
      <w:r>
        <w:t xml:space="preserve"> after Session2, persist_B.h5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14:paraId="0F4B548B" w14:textId="77777777" w:rsidR="00E6696E" w:rsidRDefault="00E6696E" w:rsidP="006C60C6"/>
    <w:p w14:paraId="57F70D78" w14:textId="79912A75" w:rsidR="0084460C" w:rsidRDefault="0084460C" w:rsidP="006C60C6">
      <w:r>
        <w:t xml:space="preserve">The </w:t>
      </w:r>
      <w:r w:rsidRPr="006C60C6">
        <w:rPr>
          <w:rFonts w:ascii="Courier New" w:hAnsi="Courier New" w:cs="Courier New"/>
          <w:sz w:val="20"/>
        </w:rPr>
        <w:t>h5stat –s</w:t>
      </w:r>
      <w:r w:rsidRPr="006C60C6">
        <w:t xml:space="preserve"> </w:t>
      </w:r>
      <w:r>
        <w:t xml:space="preserve">command </w:t>
      </w:r>
      <w:r w:rsidR="006C60C6">
        <w:t xml:space="preserve">(lower case S) </w:t>
      </w:r>
      <w:r>
        <w:t xml:space="preserve">shows more detail about the </w:t>
      </w:r>
      <w:r w:rsidRPr="00EC49C9">
        <w:t xml:space="preserve">distribution of </w:t>
      </w:r>
      <w:r>
        <w:t xml:space="preserve">tracked </w:t>
      </w:r>
      <w:r w:rsidRPr="00EC49C9">
        <w:t>free space</w:t>
      </w:r>
      <w:r>
        <w:t xml:space="preserve"> persist_B.h5: </w:t>
      </w:r>
    </w:p>
    <w:p w14:paraId="3BCC9E8B" w14:textId="77777777" w:rsidR="00E6696E" w:rsidRDefault="00E6696E" w:rsidP="006C60C6"/>
    <w:p w14:paraId="33EB0E31" w14:textId="77777777" w:rsidR="0084460C" w:rsidRPr="002658D9" w:rsidRDefault="0084460C" w:rsidP="006C60C6">
      <w:pPr>
        <w:pStyle w:val="Courier10"/>
        <w:ind w:left="720"/>
      </w:pPr>
      <w:r w:rsidRPr="002658D9">
        <w:t>Filename:</w:t>
      </w:r>
      <w:r>
        <w:t xml:space="preserve"> persist_B.h5</w:t>
      </w:r>
    </w:p>
    <w:p w14:paraId="5B8C4384" w14:textId="77777777" w:rsidR="0084460C" w:rsidRPr="002658D9" w:rsidRDefault="0084460C" w:rsidP="006C60C6">
      <w:pPr>
        <w:pStyle w:val="Courier10"/>
        <w:ind w:left="720"/>
      </w:pPr>
      <w:r w:rsidRPr="002658D9">
        <w:t>Small size free-space sections (&lt; 10 bytes):</w:t>
      </w:r>
    </w:p>
    <w:p w14:paraId="2F07175D" w14:textId="77777777" w:rsidR="0084460C" w:rsidRPr="002658D9" w:rsidRDefault="0084460C" w:rsidP="006C60C6">
      <w:pPr>
        <w:pStyle w:val="Courier10"/>
        <w:ind w:left="720"/>
      </w:pPr>
      <w:r w:rsidRPr="002658D9">
        <w:t xml:space="preserve">        Total # of small size sections: 0</w:t>
      </w:r>
    </w:p>
    <w:p w14:paraId="3E1820A7" w14:textId="77777777" w:rsidR="0084460C" w:rsidRPr="002658D9" w:rsidRDefault="0084460C" w:rsidP="006C60C6">
      <w:pPr>
        <w:pStyle w:val="Courier10"/>
        <w:ind w:left="720"/>
      </w:pPr>
      <w:r w:rsidRPr="002658D9">
        <w:t>Free-space section bins:</w:t>
      </w:r>
    </w:p>
    <w:p w14:paraId="3EA986A7" w14:textId="77777777" w:rsidR="0084460C" w:rsidRPr="002658D9" w:rsidRDefault="0084460C" w:rsidP="006C60C6">
      <w:pPr>
        <w:pStyle w:val="Courier10"/>
        <w:ind w:left="720"/>
      </w:pPr>
      <w:r w:rsidRPr="002658D9">
        <w:t xml:space="preserve">        # </w:t>
      </w:r>
      <w:proofErr w:type="gramStart"/>
      <w:r w:rsidRPr="002658D9">
        <w:t>of</w:t>
      </w:r>
      <w:proofErr w:type="gramEnd"/>
      <w:r w:rsidRPr="002658D9">
        <w:t xml:space="preserve"> sections of size 10 - 99: 1</w:t>
      </w:r>
    </w:p>
    <w:p w14:paraId="089F824C" w14:textId="77777777" w:rsidR="0084460C" w:rsidRPr="002658D9" w:rsidRDefault="0084460C" w:rsidP="006C60C6">
      <w:pPr>
        <w:pStyle w:val="Courier10"/>
        <w:ind w:left="720"/>
      </w:pPr>
      <w:r w:rsidRPr="002658D9">
        <w:t xml:space="preserve">        # </w:t>
      </w:r>
      <w:proofErr w:type="gramStart"/>
      <w:r w:rsidRPr="002658D9">
        <w:t>of</w:t>
      </w:r>
      <w:proofErr w:type="gramEnd"/>
      <w:r w:rsidRPr="002658D9">
        <w:t xml:space="preserve"> sections of size 1000 - 9999: 1</w:t>
      </w:r>
    </w:p>
    <w:p w14:paraId="6A5657FA" w14:textId="77777777" w:rsidR="0084460C" w:rsidRPr="002658D9" w:rsidRDefault="0084460C" w:rsidP="006C60C6">
      <w:pPr>
        <w:pStyle w:val="Courier10"/>
        <w:ind w:left="720"/>
      </w:pPr>
      <w:r w:rsidRPr="002658D9">
        <w:t xml:space="preserve">        Total # of sections: 2</w:t>
      </w:r>
    </w:p>
    <w:p w14:paraId="0D79FEC5" w14:textId="77777777" w:rsidR="00E6696E" w:rsidRDefault="00E6696E" w:rsidP="006C60C6"/>
    <w:p w14:paraId="1C2F8317" w14:textId="77777777" w:rsidR="0084460C" w:rsidRDefault="0084460C" w:rsidP="006C60C6">
      <w:r>
        <w:t>There are two free-space sections in</w:t>
      </w:r>
      <w:r>
        <w:rPr>
          <w:i/>
        </w:rPr>
        <w:t xml:space="preserve"> persist_B.h5</w:t>
      </w:r>
      <w:r>
        <w:t xml:space="preserve">; one section contains between 10 and 99 bytes and the second contains between 1000 and 9999 bytes. </w:t>
      </w:r>
    </w:p>
    <w:p w14:paraId="65C4D3AF" w14:textId="77777777" w:rsidR="0084460C" w:rsidRDefault="0084460C" w:rsidP="006C60C6"/>
    <w:p w14:paraId="4AF9C19B" w14:textId="77777777" w:rsidR="0084460C" w:rsidRDefault="0084460C" w:rsidP="006C60C6"/>
    <w:p w14:paraId="6A8539C3" w14:textId="77777777" w:rsidR="0084460C" w:rsidRDefault="0084460C" w:rsidP="006C60C6"/>
    <w:p w14:paraId="1405E19B" w14:textId="77777777" w:rsidR="0084460C" w:rsidRDefault="0084460C" w:rsidP="003238E1">
      <w:pPr>
        <w:pStyle w:val="Heading3"/>
      </w:pPr>
      <w:bookmarkStart w:id="37" w:name="_Toc322079068"/>
      <w:r>
        <w:t>Session 3: Add One Dataset and Delete Another</w:t>
      </w:r>
      <w:bookmarkEnd w:id="37"/>
    </w:p>
    <w:p w14:paraId="40ACC323" w14:textId="4DB23440" w:rsidR="0084460C" w:rsidRDefault="0084460C" w:rsidP="006C60C6">
      <w:r>
        <w:t xml:space="preserve">A user reopens </w:t>
      </w:r>
      <w:r w:rsidRPr="00F27F5B">
        <w:rPr>
          <w:i/>
        </w:rPr>
        <w:t>persist_B.h5</w:t>
      </w:r>
      <w:r>
        <w:t xml:space="preserve">, adds </w:t>
      </w:r>
      <w:r w:rsidRPr="00000AAC">
        <w:rPr>
          <w:i/>
        </w:rPr>
        <w:t>dset5</w:t>
      </w:r>
      <w:r>
        <w:rPr>
          <w:i/>
        </w:rPr>
        <w:t>,</w:t>
      </w:r>
      <w:r>
        <w:t xml:space="preserve"> deletes </w:t>
      </w:r>
      <w:r w:rsidRPr="00000AAC">
        <w:rPr>
          <w:i/>
        </w:rPr>
        <w:t>dset</w:t>
      </w:r>
      <w:r>
        <w:rPr>
          <w:i/>
        </w:rPr>
        <w:t>2,</w:t>
      </w:r>
      <w:r>
        <w:t xml:space="preserve"> and closes the file. After the file is closed</w:t>
      </w:r>
      <w:r w:rsidR="006C60C6">
        <w:t>,</w:t>
      </w:r>
      <w:r>
        <w:t xml:space="preserve"> </w:t>
      </w:r>
      <w:r w:rsidRPr="006C60C6">
        <w:rPr>
          <w:rFonts w:ascii="Courier New" w:hAnsi="Courier New" w:cs="Courier New"/>
          <w:sz w:val="20"/>
        </w:rPr>
        <w:t>h5stat –S</w:t>
      </w:r>
      <w:r>
        <w:t xml:space="preserve"> </w:t>
      </w:r>
      <w:r w:rsidR="006C60C6">
        <w:t>produces the following output</w:t>
      </w:r>
      <w:r>
        <w:t>:</w:t>
      </w:r>
    </w:p>
    <w:p w14:paraId="3EC6E8A9" w14:textId="77777777" w:rsidR="00E6696E" w:rsidRDefault="00E6696E" w:rsidP="006C60C6"/>
    <w:p w14:paraId="6FD87827" w14:textId="77777777" w:rsidR="0084460C" w:rsidRDefault="0084460C" w:rsidP="006C60C6">
      <w:pPr>
        <w:pStyle w:val="Courier10"/>
        <w:ind w:left="720"/>
      </w:pPr>
      <w:r w:rsidRPr="001D110F">
        <w:t>Filename: ./persist</w:t>
      </w:r>
      <w:r>
        <w:t>_B</w:t>
      </w:r>
      <w:r w:rsidRPr="001D110F">
        <w:t>.h5</w:t>
      </w:r>
    </w:p>
    <w:p w14:paraId="5E866B6C" w14:textId="77777777" w:rsidR="0084460C" w:rsidRDefault="0084460C" w:rsidP="006C60C6">
      <w:pPr>
        <w:pStyle w:val="Courier10"/>
        <w:ind w:left="720"/>
      </w:pPr>
      <w:r w:rsidRPr="001D110F">
        <w:t xml:space="preserve">Summary of </w:t>
      </w:r>
      <w:r>
        <w:t>file space information</w:t>
      </w:r>
      <w:r w:rsidRPr="001D110F">
        <w:t>:</w:t>
      </w:r>
    </w:p>
    <w:p w14:paraId="65D406CB" w14:textId="77777777" w:rsidR="0084460C" w:rsidRDefault="0084460C" w:rsidP="006C60C6">
      <w:pPr>
        <w:pStyle w:val="Courier10"/>
        <w:ind w:left="720"/>
      </w:pPr>
      <w:r w:rsidRPr="001D110F">
        <w:t xml:space="preserve">  File metadata: 2427 bytes</w:t>
      </w:r>
    </w:p>
    <w:p w14:paraId="12157D8E" w14:textId="77777777" w:rsidR="0084460C" w:rsidRDefault="0084460C" w:rsidP="006C60C6">
      <w:pPr>
        <w:pStyle w:val="Courier10"/>
        <w:ind w:left="720"/>
      </w:pPr>
      <w:r w:rsidRPr="001D110F">
        <w:t xml:space="preserve">  Raw data: 4640 bytes</w:t>
      </w:r>
    </w:p>
    <w:p w14:paraId="5D7E61F6" w14:textId="77777777" w:rsidR="0084460C" w:rsidRDefault="0084460C" w:rsidP="006C60C6">
      <w:pPr>
        <w:pStyle w:val="Courier10"/>
        <w:ind w:left="720"/>
      </w:pPr>
      <w:r w:rsidRPr="001D110F">
        <w:t xml:space="preserve">  Amount/Percent of tracked free space: 121854 bytes/94.5%</w:t>
      </w:r>
    </w:p>
    <w:p w14:paraId="54810F1B" w14:textId="77777777" w:rsidR="0084460C" w:rsidRDefault="0084460C" w:rsidP="006C60C6">
      <w:pPr>
        <w:pStyle w:val="Courier10"/>
        <w:ind w:left="720"/>
      </w:pPr>
      <w:r w:rsidRPr="001D110F">
        <w:t xml:space="preserve">  Unaccounted space: 0 bytes</w:t>
      </w:r>
    </w:p>
    <w:p w14:paraId="762D587F" w14:textId="77777777" w:rsidR="0084460C" w:rsidRDefault="0084460C" w:rsidP="006C60C6">
      <w:pPr>
        <w:pStyle w:val="Courier10"/>
        <w:ind w:left="720"/>
      </w:pPr>
      <w:r w:rsidRPr="001D110F">
        <w:t>Total</w:t>
      </w:r>
      <w:r>
        <w:t xml:space="preserve"> space</w:t>
      </w:r>
      <w:r w:rsidRPr="001D110F">
        <w:t>: 128921 bytes</w:t>
      </w:r>
    </w:p>
    <w:p w14:paraId="44A8EA3C" w14:textId="77777777" w:rsidR="00E6696E" w:rsidRDefault="00E6696E" w:rsidP="006C60C6"/>
    <w:p w14:paraId="1F2EE16E" w14:textId="77777777" w:rsidR="0084460C" w:rsidRDefault="0084460C" w:rsidP="006C60C6">
      <w:r>
        <w:t xml:space="preserve">The amount of tracked free space after the addition of </w:t>
      </w:r>
      <w:r w:rsidRPr="00000AAC">
        <w:rPr>
          <w:i/>
        </w:rPr>
        <w:t>dset5</w:t>
      </w:r>
      <w:r>
        <w:t xml:space="preserve"> and deletion of </w:t>
      </w:r>
      <w:r w:rsidRPr="00000AAC">
        <w:rPr>
          <w:i/>
        </w:rPr>
        <w:t>dset2</w:t>
      </w:r>
      <w:r>
        <w:t xml:space="preserve"> reflects the 1854 bytes of tracked free space that was previously in the file and the free space adjustments resulting from the changes in Session 3.</w:t>
      </w:r>
    </w:p>
    <w:p w14:paraId="648B066F" w14:textId="77777777" w:rsidR="00E6696E" w:rsidRDefault="00E6696E" w:rsidP="006C60C6"/>
    <w:p w14:paraId="4482C97C" w14:textId="77777777" w:rsidR="0084460C" w:rsidRDefault="0084460C" w:rsidP="006C60C6">
      <w:r>
        <w:t xml:space="preserve">In this scenario, the HDF5 Library allocated space for the file metadata for </w:t>
      </w:r>
      <w:r w:rsidRPr="00000AAC">
        <w:rPr>
          <w:i/>
        </w:rPr>
        <w:t>dset5</w:t>
      </w:r>
      <w:r>
        <w:t xml:space="preserve"> from the pool of tracked free space; the free space in the pool resulted from activities in Session 2. When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rPr>
        <w:t>no_persist_A.h5</w:t>
      </w:r>
      <w:r>
        <w:t xml:space="preserve"> was after Session 3 in Scenario A because the HDF5 Library was able to reuse free space incurred in Session 2.</w:t>
      </w:r>
    </w:p>
    <w:p w14:paraId="687868DF" w14:textId="77777777" w:rsidR="00E6696E" w:rsidRPr="008727A2" w:rsidRDefault="00E6696E" w:rsidP="00E6696E"/>
    <w:p w14:paraId="6E5C1025" w14:textId="48B6D283" w:rsidR="0084460C" w:rsidRDefault="006C60C6" w:rsidP="00E6696E">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rsidR="0084460C">
        <w:t xml:space="preserve">shows the distribution of free space in </w:t>
      </w:r>
      <w:r w:rsidR="0084460C" w:rsidRPr="00F27F5B">
        <w:rPr>
          <w:i/>
        </w:rPr>
        <w:t>persist_B.h5</w:t>
      </w:r>
      <w:r w:rsidR="0084460C">
        <w:rPr>
          <w:i/>
        </w:rPr>
        <w:t xml:space="preserve"> </w:t>
      </w:r>
      <w:r w:rsidR="0084460C">
        <w:t>at the end of Session 3:</w:t>
      </w:r>
    </w:p>
    <w:p w14:paraId="5CE4532D" w14:textId="77777777" w:rsidR="00E6696E" w:rsidRDefault="00E6696E" w:rsidP="006C60C6"/>
    <w:p w14:paraId="3E57C961" w14:textId="77777777" w:rsidR="0084460C" w:rsidRDefault="0084460C" w:rsidP="006C60C6">
      <w:pPr>
        <w:pStyle w:val="Courier10"/>
        <w:ind w:left="720"/>
      </w:pPr>
      <w:r w:rsidRPr="00EA1BF9">
        <w:t xml:space="preserve">Filename: </w:t>
      </w:r>
      <w:r>
        <w:t>./</w:t>
      </w:r>
      <w:r w:rsidRPr="00EA1BF9">
        <w:t>persist</w:t>
      </w:r>
      <w:r>
        <w:t>_B</w:t>
      </w:r>
      <w:r w:rsidRPr="00EA1BF9">
        <w:t>.h5</w:t>
      </w:r>
    </w:p>
    <w:p w14:paraId="48D55485" w14:textId="77777777" w:rsidR="0084460C" w:rsidRDefault="0084460C" w:rsidP="006C60C6">
      <w:pPr>
        <w:pStyle w:val="Courier10"/>
        <w:ind w:left="720"/>
      </w:pPr>
      <w:r w:rsidRPr="00EA1BF9">
        <w:t>Small size free-space sections (&lt; 10 bytes):</w:t>
      </w:r>
    </w:p>
    <w:p w14:paraId="3B185AB1" w14:textId="77777777" w:rsidR="0084460C" w:rsidRDefault="0084460C" w:rsidP="006C60C6">
      <w:pPr>
        <w:pStyle w:val="Courier10"/>
        <w:ind w:left="720"/>
      </w:pPr>
      <w:r w:rsidRPr="00EA1BF9">
        <w:t xml:space="preserve">        Total # of small size sections: 0</w:t>
      </w:r>
    </w:p>
    <w:p w14:paraId="305C131D" w14:textId="77777777" w:rsidR="0084460C" w:rsidRDefault="0084460C" w:rsidP="006C60C6">
      <w:pPr>
        <w:pStyle w:val="Courier10"/>
        <w:ind w:left="720"/>
      </w:pPr>
      <w:r w:rsidRPr="00EA1BF9">
        <w:t>Free-space section bins:</w:t>
      </w:r>
    </w:p>
    <w:p w14:paraId="57561F11"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10 - 99: 1</w:t>
      </w:r>
    </w:p>
    <w:p w14:paraId="1DF2BFB8"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100 - 999: 1</w:t>
      </w:r>
    </w:p>
    <w:p w14:paraId="04B1C8F1"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1000 - 9999: 1</w:t>
      </w:r>
    </w:p>
    <w:p w14:paraId="337689E3"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100000 - 999999: 1</w:t>
      </w:r>
    </w:p>
    <w:p w14:paraId="6594961D" w14:textId="77777777" w:rsidR="0084460C" w:rsidRDefault="0084460C" w:rsidP="006C60C6">
      <w:pPr>
        <w:pStyle w:val="Courier10"/>
        <w:ind w:left="720"/>
      </w:pPr>
      <w:r w:rsidRPr="00EA1BF9">
        <w:t xml:space="preserve">        Total # of sections: 4</w:t>
      </w:r>
    </w:p>
    <w:p w14:paraId="104FCFC6" w14:textId="77777777" w:rsidR="00E6696E" w:rsidRDefault="00E6696E" w:rsidP="006C60C6"/>
    <w:p w14:paraId="60E28E5C" w14:textId="77777777" w:rsidR="0084460C" w:rsidRDefault="0084460C" w:rsidP="006C60C6">
      <w:r>
        <w:t xml:space="preserve">Note that </w:t>
      </w:r>
      <w:r w:rsidRPr="00F27F5B">
        <w:rPr>
          <w:i/>
        </w:rPr>
        <w:t>persist_B.h5</w:t>
      </w:r>
      <w:r>
        <w:t xml:space="preserve"> now has two additional free-space sections resulting from the manipulation of the HDF5 objects in the file during Session </w:t>
      </w:r>
      <w:commentRangeStart w:id="38"/>
      <w:commentRangeStart w:id="39"/>
      <w:r>
        <w:t>3</w:t>
      </w:r>
      <w:commentRangeEnd w:id="38"/>
      <w:r>
        <w:rPr>
          <w:rStyle w:val="CommentReference"/>
          <w:vanish/>
        </w:rPr>
        <w:commentReference w:id="38"/>
      </w:r>
      <w:commentRangeEnd w:id="39"/>
      <w:r>
        <w:rPr>
          <w:rStyle w:val="CommentReference"/>
          <w:vanish/>
        </w:rPr>
        <w:commentReference w:id="39"/>
      </w:r>
      <w:r>
        <w:t xml:space="preserve">. </w:t>
      </w:r>
    </w:p>
    <w:p w14:paraId="6E7C386F" w14:textId="77777777" w:rsidR="0084460C" w:rsidRDefault="0084460C" w:rsidP="006C60C6"/>
    <w:p w14:paraId="2E8DF270" w14:textId="77777777" w:rsidR="0084460C" w:rsidRDefault="0084460C" w:rsidP="006C60C6"/>
    <w:p w14:paraId="169A6CC3" w14:textId="77777777" w:rsidR="0084460C" w:rsidRDefault="0084460C" w:rsidP="006C60C6"/>
    <w:p w14:paraId="14212B4A" w14:textId="77777777" w:rsidR="00346F96" w:rsidRDefault="00346F96">
      <w:pPr>
        <w:rPr>
          <w:rFonts w:asciiTheme="majorHAnsi" w:eastAsiaTheme="majorEastAsia" w:hAnsiTheme="majorHAnsi" w:cstheme="majorBidi"/>
          <w:b/>
          <w:bCs/>
          <w:color w:val="000000" w:themeColor="text1"/>
          <w:sz w:val="26"/>
          <w:szCs w:val="26"/>
        </w:rPr>
      </w:pPr>
      <w:r>
        <w:br w:type="page"/>
      </w:r>
    </w:p>
    <w:p w14:paraId="3D4B1F8D" w14:textId="5F7D94D0" w:rsidR="00ED28D7" w:rsidRDefault="00ED28D7" w:rsidP="00ED28D7">
      <w:pPr>
        <w:pStyle w:val="Heading2"/>
      </w:pPr>
      <w:bookmarkStart w:id="40" w:name="_Toc322079069"/>
      <w:r>
        <w:lastRenderedPageBreak/>
        <w:t xml:space="preserve">Scenario C: </w:t>
      </w:r>
      <w:r w:rsidR="00062D5E">
        <w:t xml:space="preserve">The All Persist </w:t>
      </w:r>
      <w:r>
        <w:t>Strategy</w:t>
      </w:r>
      <w:r w:rsidR="00062D5E">
        <w:t>,</w:t>
      </w:r>
      <w:r>
        <w:t xml:space="preserve"> Single Session</w:t>
      </w:r>
      <w:bookmarkEnd w:id="40"/>
    </w:p>
    <w:p w14:paraId="06062C3C" w14:textId="77777777" w:rsidR="00ED28D7" w:rsidRDefault="00ED28D7" w:rsidP="00346F96"/>
    <w:p w14:paraId="578680F6" w14:textId="77777777" w:rsidR="00346F96" w:rsidRDefault="00346F96" w:rsidP="00346F96"/>
    <w:p w14:paraId="5E0E375B" w14:textId="77777777" w:rsidR="00346F96" w:rsidRPr="00ED28D7" w:rsidRDefault="00346F96" w:rsidP="00346F96"/>
    <w:p w14:paraId="35DB9C44" w14:textId="77777777" w:rsidR="003238E1" w:rsidRDefault="003238E1" w:rsidP="003238E1">
      <w:pPr>
        <w:pStyle w:val="Heading3"/>
      </w:pPr>
      <w:bookmarkStart w:id="41" w:name="_Toc322079070"/>
      <w:r>
        <w:t xml:space="preserve">Session 1: Create </w:t>
      </w:r>
      <w:r w:rsidR="00ED28D7">
        <w:t>File, Manipulate Objects</w:t>
      </w:r>
      <w:bookmarkEnd w:id="41"/>
    </w:p>
    <w:p w14:paraId="4506A575" w14:textId="4ADD580A" w:rsidR="003238E1" w:rsidRDefault="003238E1" w:rsidP="00346F96">
      <w:r>
        <w:t xml:space="preserve">In the only session of this scenario, a user creates an HDF5 file named </w:t>
      </w:r>
      <w:r>
        <w:rPr>
          <w:i/>
        </w:rPr>
        <w:t>persist_C.h5</w:t>
      </w:r>
      <w:r>
        <w:t xml:space="preserve"> using the </w:t>
      </w:r>
      <w:r w:rsidR="00346F96">
        <w:t xml:space="preserve">All Persist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2B0661A8" w14:textId="77777777" w:rsidR="00ED28D7" w:rsidRDefault="00ED28D7" w:rsidP="00346F96"/>
    <w:p w14:paraId="2EDD2FF1" w14:textId="77777777" w:rsidR="003238E1" w:rsidRDefault="003238E1" w:rsidP="00346F96">
      <w:r>
        <w:t>The file management strategy is the same strategy that was used in Scenario B. The HDF5 objects are manipulated in the same order as they were in Sessions 1-3 of Scenario B.</w:t>
      </w:r>
    </w:p>
    <w:p w14:paraId="7684F615" w14:textId="77777777" w:rsidR="00ED28D7" w:rsidRDefault="00ED28D7" w:rsidP="00346F96"/>
    <w:p w14:paraId="21C369AD" w14:textId="3DD0D201" w:rsidR="00346F96" w:rsidRDefault="00346F96" w:rsidP="00346F9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C</w:t>
      </w:r>
      <w:r w:rsidRPr="00B65450">
        <w:rPr>
          <w:rFonts w:ascii="Courier New" w:hAnsi="Courier New" w:cs="Courier New"/>
          <w:sz w:val="20"/>
          <w:szCs w:val="20"/>
        </w:rPr>
        <w:t>.h5</w:t>
      </w:r>
      <w:r>
        <w:t xml:space="preserve"> produces the following output:</w:t>
      </w:r>
    </w:p>
    <w:p w14:paraId="48C3FCBB" w14:textId="77777777" w:rsidR="00346F96" w:rsidRDefault="00346F96" w:rsidP="00346F96"/>
    <w:p w14:paraId="598A8879" w14:textId="77777777" w:rsidR="003238E1" w:rsidRPr="00293936" w:rsidRDefault="003238E1" w:rsidP="00346F96">
      <w:pPr>
        <w:pStyle w:val="Courier10"/>
        <w:ind w:left="720"/>
      </w:pPr>
      <w:r w:rsidRPr="00293936">
        <w:t>Filename: ./persist</w:t>
      </w:r>
      <w:r>
        <w:t>_C</w:t>
      </w:r>
      <w:r w:rsidRPr="00293936">
        <w:t>.h5</w:t>
      </w:r>
    </w:p>
    <w:p w14:paraId="32A2733B" w14:textId="77777777" w:rsidR="003238E1" w:rsidRPr="00293936" w:rsidRDefault="003238E1" w:rsidP="00346F96">
      <w:pPr>
        <w:pStyle w:val="Courier10"/>
        <w:ind w:left="720"/>
      </w:pPr>
      <w:r w:rsidRPr="00293936">
        <w:t xml:space="preserve">Summary of </w:t>
      </w:r>
      <w:r>
        <w:t>file space</w:t>
      </w:r>
      <w:r w:rsidRPr="00293936">
        <w:t xml:space="preserve"> information:</w:t>
      </w:r>
    </w:p>
    <w:p w14:paraId="1D2B8024" w14:textId="77777777" w:rsidR="003238E1" w:rsidRPr="00293936" w:rsidRDefault="003238E1" w:rsidP="00346F96">
      <w:pPr>
        <w:pStyle w:val="Courier10"/>
        <w:ind w:left="720"/>
      </w:pPr>
      <w:r w:rsidRPr="00293936">
        <w:t xml:space="preserve">  File metadata: 2409 bytes</w:t>
      </w:r>
    </w:p>
    <w:p w14:paraId="28DFB986" w14:textId="77777777" w:rsidR="003238E1" w:rsidRPr="00293936" w:rsidRDefault="003238E1" w:rsidP="00346F96">
      <w:pPr>
        <w:pStyle w:val="Courier10"/>
        <w:ind w:left="720"/>
      </w:pPr>
      <w:r w:rsidRPr="00293936">
        <w:t xml:space="preserve">  Raw data: 4640 bytes</w:t>
      </w:r>
    </w:p>
    <w:p w14:paraId="29DD185B" w14:textId="77777777" w:rsidR="003238E1" w:rsidRPr="00293936" w:rsidRDefault="003238E1" w:rsidP="00346F96">
      <w:pPr>
        <w:pStyle w:val="Courier10"/>
        <w:ind w:left="720"/>
      </w:pPr>
      <w:r w:rsidRPr="00293936">
        <w:t xml:space="preserve">  Amount/Percent of tracked free space: 117854 bytes/94.4%</w:t>
      </w:r>
    </w:p>
    <w:p w14:paraId="21FC2A43" w14:textId="77777777" w:rsidR="003238E1" w:rsidRPr="00293936" w:rsidRDefault="003238E1" w:rsidP="00346F96">
      <w:pPr>
        <w:pStyle w:val="Courier10"/>
        <w:ind w:left="720"/>
      </w:pPr>
      <w:r w:rsidRPr="00293936">
        <w:t xml:space="preserve">  Unaccounted space: 0 bytes</w:t>
      </w:r>
    </w:p>
    <w:p w14:paraId="61EDFF97" w14:textId="77777777" w:rsidR="003238E1" w:rsidRDefault="003238E1" w:rsidP="00346F96">
      <w:pPr>
        <w:pStyle w:val="Courier10"/>
        <w:ind w:left="720"/>
      </w:pPr>
      <w:r w:rsidRPr="00293936">
        <w:t>Total space: 124903 bytes</w:t>
      </w:r>
    </w:p>
    <w:p w14:paraId="027326FD" w14:textId="77777777" w:rsidR="00ED28D7" w:rsidRDefault="00ED28D7" w:rsidP="00346F96"/>
    <w:p w14:paraId="16AB774D" w14:textId="5181943D" w:rsidR="003238E1" w:rsidRDefault="003238E1" w:rsidP="00346F96">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both </w:t>
      </w:r>
      <w:r w:rsidR="00346F96">
        <w:t xml:space="preserve">in </w:t>
      </w:r>
      <w:r>
        <w:t>free space and file metadata (fewer free space sections to track)</w:t>
      </w:r>
      <w:proofErr w:type="gramStart"/>
      <w:r>
        <w:t>,</w:t>
      </w:r>
      <w:proofErr w:type="gramEnd"/>
      <w:r>
        <w:t xml:space="preserve"> when the HDF5 object manipulations occur in a single session.</w:t>
      </w:r>
    </w:p>
    <w:p w14:paraId="4B0C9213" w14:textId="77777777" w:rsidR="00ED28D7" w:rsidRDefault="00ED28D7" w:rsidP="00346F96"/>
    <w:p w14:paraId="3C4CD039" w14:textId="77777777" w:rsidR="00F475D5" w:rsidRDefault="00F475D5" w:rsidP="00346F96"/>
    <w:p w14:paraId="69DCF511" w14:textId="77777777" w:rsidR="00ED28D7" w:rsidRDefault="00ED28D7" w:rsidP="00346F96"/>
    <w:p w14:paraId="102874BF" w14:textId="77777777" w:rsidR="00346F96" w:rsidRDefault="00346F96">
      <w:pPr>
        <w:rPr>
          <w:rFonts w:asciiTheme="majorHAnsi" w:eastAsiaTheme="majorEastAsia" w:hAnsiTheme="majorHAnsi" w:cstheme="majorBidi"/>
          <w:b/>
          <w:bCs/>
          <w:color w:val="000000" w:themeColor="text1"/>
          <w:sz w:val="26"/>
          <w:szCs w:val="26"/>
        </w:rPr>
      </w:pPr>
      <w:r>
        <w:br w:type="page"/>
      </w:r>
    </w:p>
    <w:p w14:paraId="5CB28FA0" w14:textId="0CD14305" w:rsidR="00ED28D7" w:rsidRDefault="00ED28D7" w:rsidP="00ED28D7">
      <w:pPr>
        <w:pStyle w:val="Heading2"/>
      </w:pPr>
      <w:bookmarkStart w:id="42" w:name="_Toc322079071"/>
      <w:r>
        <w:lastRenderedPageBreak/>
        <w:t xml:space="preserve">Scenario D: </w:t>
      </w:r>
      <w:r w:rsidR="00062D5E">
        <w:t xml:space="preserve">The All </w:t>
      </w:r>
      <w:r>
        <w:t>Strategy</w:t>
      </w:r>
      <w:r w:rsidR="00062D5E">
        <w:t>,</w:t>
      </w:r>
      <w:r>
        <w:t xml:space="preserve"> Single Session</w:t>
      </w:r>
      <w:bookmarkEnd w:id="42"/>
    </w:p>
    <w:p w14:paraId="493CD008" w14:textId="77777777" w:rsidR="00ED28D7" w:rsidRDefault="00ED28D7" w:rsidP="00346F96"/>
    <w:p w14:paraId="7320C72B" w14:textId="77777777" w:rsidR="00346F96" w:rsidRDefault="00346F96" w:rsidP="00346F96"/>
    <w:p w14:paraId="3D0593C1" w14:textId="77777777" w:rsidR="00ED28D7" w:rsidRPr="00ED28D7" w:rsidRDefault="00ED28D7" w:rsidP="00346F96"/>
    <w:p w14:paraId="1A022C95" w14:textId="77777777" w:rsidR="003238E1" w:rsidRPr="00C8661B" w:rsidRDefault="003238E1" w:rsidP="003238E1">
      <w:pPr>
        <w:pStyle w:val="Heading3"/>
      </w:pPr>
      <w:bookmarkStart w:id="43" w:name="_Toc322079072"/>
      <w:r>
        <w:t xml:space="preserve">Session 1: Create </w:t>
      </w:r>
      <w:r w:rsidR="00ED28D7">
        <w:t>File, Manipulate Objects</w:t>
      </w:r>
      <w:bookmarkEnd w:id="43"/>
    </w:p>
    <w:p w14:paraId="6074FEF5" w14:textId="76F58375" w:rsidR="003238E1" w:rsidRDefault="003238E1" w:rsidP="00346F96">
      <w:r>
        <w:t xml:space="preserve">In the only session of this scenario, a user creates an HDF5 file named </w:t>
      </w:r>
      <w:r>
        <w:rPr>
          <w:i/>
        </w:rPr>
        <w:t>no_persist_D.h5</w:t>
      </w:r>
      <w:r>
        <w:t xml:space="preserve"> using the </w:t>
      </w:r>
      <w:proofErr w:type="gramStart"/>
      <w:r w:rsidR="00346F96">
        <w:t>All</w:t>
      </w:r>
      <w:proofErr w:type="gramEnd"/>
      <w:r w:rsidR="00346F96">
        <w:t xml:space="preserve">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0365EB01" w14:textId="77777777" w:rsidR="00ED28D7" w:rsidRDefault="00ED28D7" w:rsidP="00346F96"/>
    <w:p w14:paraId="77F52B59" w14:textId="77777777" w:rsidR="003238E1" w:rsidRDefault="003238E1" w:rsidP="00346F96">
      <w:r>
        <w:t>The file management strategy is the same strategy that was used in Scenario A. The HDF5 objects are manipulated in the same order as they were in Sessions 1-3 of Scenario A.</w:t>
      </w:r>
    </w:p>
    <w:p w14:paraId="138CF90F" w14:textId="77777777" w:rsidR="00ED28D7" w:rsidRDefault="00ED28D7" w:rsidP="00346F96"/>
    <w:p w14:paraId="59645FE5" w14:textId="2A3BAFC6" w:rsidR="00346F96" w:rsidRDefault="00346F96" w:rsidP="00346F96">
      <w:r>
        <w:t xml:space="preserve">The command line </w:t>
      </w:r>
      <w:r w:rsidRPr="00B65450">
        <w:rPr>
          <w:rFonts w:ascii="Courier New" w:hAnsi="Courier New" w:cs="Courier New"/>
          <w:sz w:val="20"/>
          <w:szCs w:val="20"/>
        </w:rPr>
        <w:t>h5stat –S no_persist_</w:t>
      </w:r>
      <w:r>
        <w:rPr>
          <w:rFonts w:ascii="Courier New" w:hAnsi="Courier New" w:cs="Courier New"/>
          <w:sz w:val="20"/>
          <w:szCs w:val="20"/>
        </w:rPr>
        <w:t>D</w:t>
      </w:r>
      <w:r w:rsidRPr="00B65450">
        <w:rPr>
          <w:rFonts w:ascii="Courier New" w:hAnsi="Courier New" w:cs="Courier New"/>
          <w:sz w:val="20"/>
          <w:szCs w:val="20"/>
        </w:rPr>
        <w:t>.h5</w:t>
      </w:r>
      <w:r>
        <w:t xml:space="preserve"> produces the following output:</w:t>
      </w:r>
    </w:p>
    <w:p w14:paraId="5DF1AB0B" w14:textId="77777777" w:rsidR="00ED28D7" w:rsidRDefault="00ED28D7" w:rsidP="00346F96"/>
    <w:p w14:paraId="1B3B9C97" w14:textId="77777777" w:rsidR="003238E1" w:rsidRPr="00293936" w:rsidRDefault="003238E1" w:rsidP="00ED28D7">
      <w:pPr>
        <w:pStyle w:val="Courier10"/>
        <w:ind w:left="720"/>
      </w:pPr>
      <w:r w:rsidRPr="00293936">
        <w:t>Filename: ./no_persist</w:t>
      </w:r>
      <w:r>
        <w:t>_D</w:t>
      </w:r>
      <w:r w:rsidRPr="00293936">
        <w:t>.h5</w:t>
      </w:r>
    </w:p>
    <w:p w14:paraId="58F30D4B" w14:textId="77777777" w:rsidR="003238E1" w:rsidRPr="00293936" w:rsidRDefault="003238E1" w:rsidP="00ED28D7">
      <w:pPr>
        <w:pStyle w:val="Courier10"/>
        <w:ind w:left="720"/>
      </w:pPr>
      <w:r w:rsidRPr="00293936">
        <w:t xml:space="preserve">Summary of </w:t>
      </w:r>
      <w:r>
        <w:t xml:space="preserve">file space </w:t>
      </w:r>
      <w:r w:rsidRPr="00293936">
        <w:t>information:</w:t>
      </w:r>
    </w:p>
    <w:p w14:paraId="7F51D82D" w14:textId="77777777" w:rsidR="003238E1" w:rsidRPr="00293936" w:rsidRDefault="003238E1" w:rsidP="00ED28D7">
      <w:pPr>
        <w:pStyle w:val="Courier10"/>
        <w:ind w:left="720"/>
      </w:pPr>
      <w:r w:rsidRPr="00293936">
        <w:t xml:space="preserve">  File metadata: 2216 bytes</w:t>
      </w:r>
    </w:p>
    <w:p w14:paraId="01DF1FB3" w14:textId="77777777" w:rsidR="003238E1" w:rsidRPr="00293936" w:rsidRDefault="003238E1" w:rsidP="00ED28D7">
      <w:pPr>
        <w:pStyle w:val="Courier10"/>
        <w:ind w:left="720"/>
      </w:pPr>
      <w:r w:rsidRPr="00293936">
        <w:t xml:space="preserve">  Raw data: 4640 bytes</w:t>
      </w:r>
    </w:p>
    <w:p w14:paraId="67CFD87D" w14:textId="77777777" w:rsidR="003238E1" w:rsidRPr="00293936" w:rsidRDefault="003238E1" w:rsidP="00ED28D7">
      <w:pPr>
        <w:pStyle w:val="Courier10"/>
        <w:ind w:left="720"/>
      </w:pPr>
      <w:r w:rsidRPr="00293936">
        <w:t xml:space="preserve">  Amount/Percent of tracked free space: 0 bytes/0.0%</w:t>
      </w:r>
    </w:p>
    <w:p w14:paraId="2BB111AD" w14:textId="77777777" w:rsidR="003238E1" w:rsidRPr="00293936" w:rsidRDefault="003238E1" w:rsidP="00ED28D7">
      <w:pPr>
        <w:pStyle w:val="Courier10"/>
        <w:ind w:left="720"/>
      </w:pPr>
      <w:r w:rsidRPr="00293936">
        <w:t xml:space="preserve">  Unaccounted space: 117976 bytes</w:t>
      </w:r>
    </w:p>
    <w:p w14:paraId="42FFD14B" w14:textId="77777777" w:rsidR="003238E1" w:rsidRDefault="003238E1" w:rsidP="00ED28D7">
      <w:pPr>
        <w:pStyle w:val="Courier10"/>
        <w:ind w:left="720"/>
      </w:pPr>
      <w:r w:rsidRPr="00293936">
        <w:t>Total space: 124832 bytes</w:t>
      </w:r>
    </w:p>
    <w:p w14:paraId="6B0D13F8" w14:textId="77777777" w:rsidR="00ED28D7" w:rsidRDefault="00ED28D7" w:rsidP="00346F96"/>
    <w:p w14:paraId="6FC3F63F" w14:textId="77777777" w:rsidR="003238E1" w:rsidRDefault="003238E1" w:rsidP="00346F96">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all of the object manipulations took place in a single session. </w:t>
      </w:r>
      <w:r>
        <w:rPr>
          <w:i/>
        </w:rPr>
        <w:t>no_persist_D.h5</w:t>
      </w:r>
      <w:r>
        <w:t>, created in Scenario D, still has a substantial amount of unaccounted space (117976 bytes) – almost 95% of the total file space.</w:t>
      </w:r>
    </w:p>
    <w:p w14:paraId="4BCAB11E" w14:textId="77777777" w:rsidR="00ED28D7" w:rsidRDefault="00ED28D7" w:rsidP="00346F96"/>
    <w:p w14:paraId="39F9AAD5" w14:textId="614318D0" w:rsidR="003238E1" w:rsidRDefault="003238E1" w:rsidP="00346F96">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w:t>
      </w:r>
      <w:r w:rsidR="00346F96">
        <w:rPr>
          <w:szCs w:val="24"/>
        </w:rPr>
        <w:t>the All strategy</w:t>
      </w:r>
      <w:r>
        <w:rPr>
          <w:szCs w:val="24"/>
        </w:rPr>
        <w:t xml:space="preserve">,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w:t>
      </w:r>
      <w:r w:rsidR="00346F96">
        <w:rPr>
          <w:szCs w:val="24"/>
        </w:rPr>
        <w:t xml:space="preserve">using the All Persist </w:t>
      </w:r>
      <w:r>
        <w:rPr>
          <w:szCs w:val="24"/>
        </w:rPr>
        <w:t>strategy when the HDF5 object manipulation occurs in a single session. The exact amount of space savings will depend on the number and size of HDF5 objects that are added and deleted, as well as on the value of the free-space section threshold.</w:t>
      </w:r>
    </w:p>
    <w:p w14:paraId="3A1B8C8A" w14:textId="77777777" w:rsidR="00ED28D7" w:rsidRDefault="00ED28D7" w:rsidP="00346F96"/>
    <w:p w14:paraId="4DEB57D5" w14:textId="77777777" w:rsidR="00ED28D7" w:rsidRDefault="00ED28D7" w:rsidP="00346F96"/>
    <w:p w14:paraId="58956E14" w14:textId="77777777" w:rsidR="00ED28D7" w:rsidRDefault="00ED28D7" w:rsidP="00346F96"/>
    <w:p w14:paraId="55AA7722" w14:textId="77777777" w:rsidR="00346F96" w:rsidRDefault="00346F96">
      <w:pPr>
        <w:rPr>
          <w:rFonts w:asciiTheme="majorHAnsi" w:eastAsiaTheme="majorEastAsia" w:hAnsiTheme="majorHAnsi" w:cstheme="majorBidi"/>
          <w:b/>
          <w:bCs/>
          <w:color w:val="000000" w:themeColor="text1"/>
          <w:sz w:val="26"/>
          <w:szCs w:val="26"/>
        </w:rPr>
      </w:pPr>
      <w:r>
        <w:br w:type="page"/>
      </w:r>
    </w:p>
    <w:p w14:paraId="77ACDE16" w14:textId="69B0D5C6" w:rsidR="00ED28D7" w:rsidRDefault="00ED28D7" w:rsidP="00ED28D7">
      <w:pPr>
        <w:pStyle w:val="Heading2"/>
      </w:pPr>
      <w:bookmarkStart w:id="44" w:name="_Toc322079073"/>
      <w:r>
        <w:lastRenderedPageBreak/>
        <w:t xml:space="preserve">Scenario E: </w:t>
      </w:r>
      <w:r w:rsidR="00062D5E">
        <w:t>The Aggregator VFD</w:t>
      </w:r>
      <w:r>
        <w:t xml:space="preserve"> Strategy</w:t>
      </w:r>
      <w:r w:rsidR="00062D5E">
        <w:t>,</w:t>
      </w:r>
      <w:r>
        <w:t xml:space="preserve"> Single Session</w:t>
      </w:r>
      <w:bookmarkEnd w:id="44"/>
    </w:p>
    <w:p w14:paraId="3DD0F69E" w14:textId="77777777" w:rsidR="00ED28D7" w:rsidRDefault="00ED28D7" w:rsidP="00346F96"/>
    <w:p w14:paraId="1491D25C" w14:textId="77777777" w:rsidR="00ED28D7" w:rsidRDefault="00ED28D7" w:rsidP="00346F96"/>
    <w:p w14:paraId="393FC76C" w14:textId="77777777" w:rsidR="00ED28D7" w:rsidRPr="00ED28D7" w:rsidRDefault="00ED28D7" w:rsidP="00346F96"/>
    <w:p w14:paraId="5ED25652" w14:textId="77777777" w:rsidR="003238E1" w:rsidRPr="00C8661B" w:rsidRDefault="003238E1" w:rsidP="003238E1">
      <w:pPr>
        <w:pStyle w:val="Heading3"/>
      </w:pPr>
      <w:bookmarkStart w:id="45" w:name="_Toc322079074"/>
      <w:commentRangeStart w:id="46"/>
      <w:r>
        <w:t xml:space="preserve">Session 1: Create </w:t>
      </w:r>
      <w:r w:rsidR="00ED28D7">
        <w:t>File, Manipulate Objects</w:t>
      </w:r>
      <w:bookmarkEnd w:id="45"/>
      <w:commentRangeEnd w:id="46"/>
      <w:r>
        <w:rPr>
          <w:rStyle w:val="CommentReference"/>
          <w:rFonts w:asciiTheme="minorHAnsi" w:eastAsiaTheme="minorHAnsi" w:hAnsiTheme="minorHAnsi" w:cstheme="minorBidi"/>
          <w:b w:val="0"/>
          <w:bCs w:val="0"/>
          <w:vanish/>
          <w:color w:val="auto"/>
        </w:rPr>
        <w:commentReference w:id="46"/>
      </w:r>
    </w:p>
    <w:p w14:paraId="46466AB2" w14:textId="7DFBD281" w:rsidR="003238E1" w:rsidRDefault="003238E1" w:rsidP="00346F96">
      <w:r>
        <w:t>In the only session of this scenario, a user creates an HDF5 file named aggrvfd_E</w:t>
      </w:r>
      <w:r>
        <w:rPr>
          <w:i/>
        </w:rPr>
        <w:t>.h5</w:t>
      </w:r>
      <w:r>
        <w:t xml:space="preserve"> using the </w:t>
      </w:r>
      <w:r w:rsidR="00346F96">
        <w:t xml:space="preserve">Aggregator VFD </w:t>
      </w:r>
      <w:r>
        <w:t xml:space="preserve">strategy. </w:t>
      </w:r>
      <w:r w:rsidR="00346F96">
        <w:t xml:space="preserve">For more information, see page </w:t>
      </w:r>
      <w:r w:rsidR="00346F96">
        <w:fldChar w:fldCharType="begin"/>
      </w:r>
      <w:r w:rsidR="00346F96">
        <w:instrText xml:space="preserve"> PAGEREF AggregatorVfdStrategy \h </w:instrText>
      </w:r>
      <w:r w:rsidR="00346F96">
        <w:fldChar w:fldCharType="separate"/>
      </w:r>
      <w:r w:rsidR="00323678">
        <w:rPr>
          <w:noProof/>
        </w:rPr>
        <w:t>9</w:t>
      </w:r>
      <w:r w:rsidR="00346F96">
        <w:fldChar w:fldCharType="end"/>
      </w:r>
      <w:r w:rsidR="00346F96">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1677FF84" w14:textId="77777777" w:rsidR="00ED28D7" w:rsidRDefault="00ED28D7" w:rsidP="00346F96"/>
    <w:p w14:paraId="618C97B4" w14:textId="2EB5BA82" w:rsidR="00346F96" w:rsidRDefault="00346F96" w:rsidP="00346F9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E</w:t>
      </w:r>
      <w:r w:rsidRPr="00B65450">
        <w:rPr>
          <w:rFonts w:ascii="Courier New" w:hAnsi="Courier New" w:cs="Courier New"/>
          <w:sz w:val="20"/>
          <w:szCs w:val="20"/>
        </w:rPr>
        <w:t>.h5</w:t>
      </w:r>
      <w:r>
        <w:t xml:space="preserve"> produces the following output:</w:t>
      </w:r>
    </w:p>
    <w:p w14:paraId="1CD4A430" w14:textId="77777777" w:rsidR="00346F96" w:rsidRDefault="00346F96" w:rsidP="00346F96"/>
    <w:p w14:paraId="0FB795CA" w14:textId="77777777" w:rsidR="003238E1" w:rsidRDefault="003238E1" w:rsidP="00346F96">
      <w:pPr>
        <w:pStyle w:val="Courier10"/>
        <w:ind w:left="720"/>
      </w:pPr>
      <w:r w:rsidRPr="00733DBA">
        <w:t>Filename: ./aggrvfd</w:t>
      </w:r>
      <w:r>
        <w:t>_E</w:t>
      </w:r>
      <w:r w:rsidRPr="00733DBA">
        <w:t>.h5</w:t>
      </w:r>
    </w:p>
    <w:p w14:paraId="10FA32BD" w14:textId="77777777" w:rsidR="003238E1" w:rsidRDefault="003238E1" w:rsidP="00346F96">
      <w:pPr>
        <w:pStyle w:val="Courier10"/>
        <w:ind w:left="720"/>
      </w:pPr>
      <w:r w:rsidRPr="00733DBA">
        <w:t xml:space="preserve">Summary of </w:t>
      </w:r>
      <w:r>
        <w:t>file space</w:t>
      </w:r>
      <w:r w:rsidRPr="00733DBA">
        <w:t xml:space="preserve"> information:</w:t>
      </w:r>
    </w:p>
    <w:p w14:paraId="697933A8" w14:textId="77777777" w:rsidR="003238E1" w:rsidRDefault="003238E1" w:rsidP="00346F96">
      <w:pPr>
        <w:pStyle w:val="Courier10"/>
        <w:ind w:left="720"/>
      </w:pPr>
      <w:r w:rsidRPr="00733DBA">
        <w:t xml:space="preserve">  File metadata: 2208 bytes</w:t>
      </w:r>
    </w:p>
    <w:p w14:paraId="69BF9A4E" w14:textId="77777777" w:rsidR="003238E1" w:rsidRDefault="003238E1" w:rsidP="00346F96">
      <w:pPr>
        <w:pStyle w:val="Courier10"/>
        <w:ind w:left="720"/>
      </w:pPr>
      <w:r w:rsidRPr="00733DBA">
        <w:t xml:space="preserve">  Raw data: 4640 bytes</w:t>
      </w:r>
    </w:p>
    <w:p w14:paraId="768FA036" w14:textId="77777777" w:rsidR="003238E1" w:rsidRDefault="003238E1" w:rsidP="00346F96">
      <w:pPr>
        <w:pStyle w:val="Courier10"/>
        <w:ind w:left="720"/>
      </w:pPr>
      <w:r w:rsidRPr="00733DBA">
        <w:t xml:space="preserve">  Amount/Percent of tracked free space: 0 bytes/0.0%</w:t>
      </w:r>
    </w:p>
    <w:p w14:paraId="7F023DCF" w14:textId="77777777" w:rsidR="003238E1" w:rsidRDefault="003238E1" w:rsidP="00346F96">
      <w:pPr>
        <w:pStyle w:val="Courier10"/>
        <w:ind w:left="720"/>
      </w:pPr>
      <w:r w:rsidRPr="00733DBA">
        <w:t xml:space="preserve">  Unaccounted space: 121936 bytes</w:t>
      </w:r>
    </w:p>
    <w:p w14:paraId="140A3AB1" w14:textId="77777777" w:rsidR="003238E1" w:rsidRDefault="003238E1" w:rsidP="00346F96">
      <w:pPr>
        <w:pStyle w:val="Courier10"/>
        <w:ind w:left="720"/>
      </w:pPr>
      <w:r w:rsidRPr="00733DBA">
        <w:t>Total space: 128784 bytes</w:t>
      </w:r>
    </w:p>
    <w:p w14:paraId="677A61F4" w14:textId="77777777" w:rsidR="00ED28D7" w:rsidRDefault="00ED28D7" w:rsidP="00ED28D7"/>
    <w:p w14:paraId="5D0CBCAF" w14:textId="7FE090C1" w:rsidR="00ED28D7" w:rsidRDefault="00346F96" w:rsidP="00ED28D7">
      <w:r>
        <w:t xml:space="preserve"> </w:t>
      </w:r>
      <w:r w:rsidRPr="00C06884">
        <w:rPr>
          <w:highlight w:val="yellow"/>
        </w:rPr>
        <w:t xml:space="preserve">??????? </w:t>
      </w:r>
      <w:proofErr w:type="gramStart"/>
      <w:r w:rsidRPr="00C06884">
        <w:rPr>
          <w:highlight w:val="yellow"/>
        </w:rPr>
        <w:t>compare ???????</w:t>
      </w:r>
      <w:proofErr w:type="gramEnd"/>
      <w:r>
        <w:t xml:space="preserve"> </w:t>
      </w:r>
    </w:p>
    <w:p w14:paraId="651E2815" w14:textId="77777777" w:rsidR="00346F96" w:rsidRDefault="00346F96" w:rsidP="00ED28D7"/>
    <w:p w14:paraId="50F4A417" w14:textId="77777777" w:rsidR="00346F96" w:rsidRDefault="00346F96" w:rsidP="00ED28D7"/>
    <w:p w14:paraId="4CAF66C1" w14:textId="77777777" w:rsidR="00ED28D7" w:rsidRDefault="00ED28D7" w:rsidP="00ED28D7"/>
    <w:p w14:paraId="65708453" w14:textId="77777777" w:rsidR="00346F96" w:rsidRDefault="00346F96">
      <w:pPr>
        <w:rPr>
          <w:rFonts w:asciiTheme="majorHAnsi" w:eastAsiaTheme="majorEastAsia" w:hAnsiTheme="majorHAnsi" w:cstheme="majorBidi"/>
          <w:b/>
          <w:bCs/>
          <w:color w:val="000000" w:themeColor="text1"/>
          <w:sz w:val="26"/>
          <w:szCs w:val="26"/>
        </w:rPr>
      </w:pPr>
      <w:r>
        <w:br w:type="page"/>
      </w:r>
    </w:p>
    <w:p w14:paraId="0005EA83" w14:textId="42F81E3E" w:rsidR="00ED28D7" w:rsidRDefault="00ED28D7" w:rsidP="00ED28D7">
      <w:pPr>
        <w:pStyle w:val="Heading2"/>
      </w:pPr>
      <w:bookmarkStart w:id="47" w:name="_Toc322079075"/>
      <w:r>
        <w:lastRenderedPageBreak/>
        <w:t xml:space="preserve">Scenario F: </w:t>
      </w:r>
      <w:r w:rsidR="00062D5E">
        <w:t xml:space="preserve">The </w:t>
      </w:r>
      <w:r>
        <w:t>VFD Strategy</w:t>
      </w:r>
      <w:r w:rsidR="00062D5E">
        <w:t>,</w:t>
      </w:r>
      <w:r>
        <w:t xml:space="preserve"> Single Session</w:t>
      </w:r>
      <w:bookmarkEnd w:id="47"/>
    </w:p>
    <w:p w14:paraId="7E024262" w14:textId="77777777" w:rsidR="00ED28D7" w:rsidRDefault="00ED28D7" w:rsidP="00957413"/>
    <w:p w14:paraId="37B99C8B" w14:textId="77777777" w:rsidR="00ED28D7" w:rsidRDefault="00ED28D7" w:rsidP="00957413"/>
    <w:p w14:paraId="66B75A55" w14:textId="77777777" w:rsidR="00ED28D7" w:rsidRPr="00ED28D7" w:rsidRDefault="00ED28D7" w:rsidP="00957413"/>
    <w:p w14:paraId="231166EB" w14:textId="77777777" w:rsidR="003238E1" w:rsidRPr="00C8661B" w:rsidRDefault="003238E1" w:rsidP="003238E1">
      <w:pPr>
        <w:pStyle w:val="Heading3"/>
      </w:pPr>
      <w:bookmarkStart w:id="48" w:name="_Toc322079076"/>
      <w:commentRangeStart w:id="49"/>
      <w:r>
        <w:t xml:space="preserve">Session 1: Create </w:t>
      </w:r>
      <w:r w:rsidR="00ED28D7">
        <w:t>File, Manipulate Objects</w:t>
      </w:r>
      <w:bookmarkEnd w:id="48"/>
      <w:commentRangeEnd w:id="49"/>
      <w:r>
        <w:rPr>
          <w:rStyle w:val="CommentReference"/>
          <w:rFonts w:asciiTheme="minorHAnsi" w:eastAsiaTheme="minorHAnsi" w:hAnsiTheme="minorHAnsi" w:cstheme="minorBidi"/>
          <w:b w:val="0"/>
          <w:bCs w:val="0"/>
          <w:vanish/>
          <w:color w:val="auto"/>
        </w:rPr>
        <w:commentReference w:id="49"/>
      </w:r>
    </w:p>
    <w:p w14:paraId="6DA5F865" w14:textId="77777777" w:rsidR="003238E1" w:rsidRDefault="003238E1" w:rsidP="00957413">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13372F48" w14:textId="77777777" w:rsidR="00ED28D7" w:rsidRDefault="00ED28D7" w:rsidP="00957413"/>
    <w:p w14:paraId="3285041D" w14:textId="3BECE1D2"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F</w:t>
      </w:r>
      <w:r w:rsidRPr="00B65450">
        <w:rPr>
          <w:rFonts w:ascii="Courier New" w:hAnsi="Courier New" w:cs="Courier New"/>
          <w:sz w:val="20"/>
          <w:szCs w:val="20"/>
        </w:rPr>
        <w:t>.h5</w:t>
      </w:r>
      <w:r>
        <w:t xml:space="preserve"> produces the following output:</w:t>
      </w:r>
    </w:p>
    <w:p w14:paraId="4B91C6D0" w14:textId="77777777" w:rsidR="00957413" w:rsidRDefault="00957413" w:rsidP="00957413"/>
    <w:p w14:paraId="23CEBAA5" w14:textId="77777777" w:rsidR="003238E1" w:rsidRDefault="003238E1" w:rsidP="00957413">
      <w:pPr>
        <w:pStyle w:val="Courier10"/>
        <w:ind w:left="720"/>
      </w:pPr>
      <w:r>
        <w:t>Filename: ./vfd_F.h5</w:t>
      </w:r>
    </w:p>
    <w:p w14:paraId="4CDB2076" w14:textId="77777777" w:rsidR="003238E1" w:rsidRDefault="003238E1" w:rsidP="00957413">
      <w:pPr>
        <w:pStyle w:val="Courier10"/>
        <w:ind w:left="720"/>
      </w:pPr>
      <w:r>
        <w:t>Summary of file space information:</w:t>
      </w:r>
    </w:p>
    <w:p w14:paraId="0D792483" w14:textId="77777777" w:rsidR="003238E1" w:rsidRDefault="003238E1" w:rsidP="00957413">
      <w:pPr>
        <w:pStyle w:val="Courier10"/>
        <w:ind w:left="720"/>
      </w:pPr>
      <w:r>
        <w:t xml:space="preserve">  File metadata: 2208 bytes</w:t>
      </w:r>
    </w:p>
    <w:p w14:paraId="7B7A80AA" w14:textId="77777777" w:rsidR="003238E1" w:rsidRDefault="003238E1" w:rsidP="00957413">
      <w:pPr>
        <w:pStyle w:val="Courier10"/>
        <w:ind w:left="720"/>
      </w:pPr>
      <w:r>
        <w:t xml:space="preserve">  Raw data: 4640 bytes</w:t>
      </w:r>
    </w:p>
    <w:p w14:paraId="25A6FA1D" w14:textId="77777777" w:rsidR="003238E1" w:rsidRDefault="003238E1" w:rsidP="00957413">
      <w:pPr>
        <w:pStyle w:val="Courier10"/>
        <w:ind w:left="720"/>
      </w:pPr>
      <w:r>
        <w:t xml:space="preserve">  Amount/Percent of tracked free space: 0 bytes/0.0%</w:t>
      </w:r>
    </w:p>
    <w:p w14:paraId="11D5E3DC" w14:textId="77777777" w:rsidR="003238E1" w:rsidRDefault="003238E1" w:rsidP="00957413">
      <w:pPr>
        <w:pStyle w:val="Courier10"/>
        <w:ind w:left="720"/>
      </w:pPr>
      <w:r>
        <w:t xml:space="preserve">  Unaccounted space: 120272 bytes</w:t>
      </w:r>
    </w:p>
    <w:p w14:paraId="559320AC" w14:textId="77777777" w:rsidR="003238E1" w:rsidRDefault="003238E1" w:rsidP="00957413">
      <w:pPr>
        <w:pStyle w:val="Courier10"/>
        <w:ind w:left="720"/>
      </w:pPr>
      <w:r>
        <w:t>Total space: 127120 bytes</w:t>
      </w:r>
    </w:p>
    <w:p w14:paraId="085957B4" w14:textId="77777777" w:rsidR="003238E1" w:rsidRDefault="003238E1" w:rsidP="00957413"/>
    <w:p w14:paraId="66865979" w14:textId="77777777" w:rsidR="00ED28D7" w:rsidRDefault="00ED28D7" w:rsidP="00957413"/>
    <w:p w14:paraId="4B2362EE" w14:textId="77777777" w:rsidR="00ED28D7" w:rsidRDefault="00ED28D7" w:rsidP="00957413"/>
    <w:p w14:paraId="5DCBFC8D" w14:textId="77777777" w:rsidR="00957413" w:rsidRDefault="00957413">
      <w:pPr>
        <w:rPr>
          <w:rFonts w:asciiTheme="majorHAnsi" w:eastAsiaTheme="majorEastAsia" w:hAnsiTheme="majorHAnsi" w:cstheme="majorBidi"/>
          <w:b/>
          <w:bCs/>
          <w:color w:val="000000" w:themeColor="text1"/>
          <w:sz w:val="26"/>
          <w:szCs w:val="26"/>
        </w:rPr>
      </w:pPr>
      <w:r>
        <w:br w:type="page"/>
      </w:r>
    </w:p>
    <w:p w14:paraId="2797147C" w14:textId="4D87621E" w:rsidR="00ED28D7" w:rsidRDefault="00ED28D7" w:rsidP="00ED28D7">
      <w:pPr>
        <w:pStyle w:val="Heading2"/>
      </w:pPr>
      <w:bookmarkStart w:id="50" w:name="_Toc322079077"/>
      <w:r>
        <w:lastRenderedPageBreak/>
        <w:t>Comparison of HDF5 Files from Scenarios A-F after HDF5 Object Manipulation</w:t>
      </w:r>
      <w:bookmarkEnd w:id="50"/>
    </w:p>
    <w:p w14:paraId="2B4500A8" w14:textId="7CCB34DD" w:rsidR="00ED28D7" w:rsidRDefault="00957413" w:rsidP="00957413">
      <w:r>
        <w:t xml:space="preserve">The table below </w:t>
      </w:r>
      <w:r w:rsidR="00A91FD4">
        <w:t xml:space="preserve">compares </w:t>
      </w:r>
      <w:r>
        <w:t>th</w:t>
      </w:r>
      <w:r w:rsidR="00AB2DD0">
        <w:t>e</w:t>
      </w:r>
      <w:r>
        <w:t xml:space="preserve"> various scenarios that have been described so far in this document. </w:t>
      </w:r>
    </w:p>
    <w:p w14:paraId="44107C71" w14:textId="77777777" w:rsidR="00AB2DD0" w:rsidRDefault="00AB2DD0"/>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77"/>
        <w:gridCol w:w="1471"/>
        <w:gridCol w:w="1417"/>
        <w:gridCol w:w="950"/>
        <w:gridCol w:w="1170"/>
        <w:gridCol w:w="1260"/>
        <w:gridCol w:w="1469"/>
        <w:gridCol w:w="1256"/>
      </w:tblGrid>
      <w:tr w:rsidR="00323678" w:rsidRPr="00AB2DD0" w14:paraId="1A0D3C67" w14:textId="77777777" w:rsidTr="00507B9D">
        <w:trPr>
          <w:tblHeader/>
          <w:jc w:val="center"/>
        </w:trPr>
        <w:tc>
          <w:tcPr>
            <w:tcW w:w="9915" w:type="dxa"/>
            <w:gridSpan w:val="8"/>
          </w:tcPr>
          <w:p w14:paraId="2BDEB688" w14:textId="6D165CE4" w:rsidR="00323678" w:rsidRPr="00323678" w:rsidRDefault="00323678" w:rsidP="00970C00">
            <w:pPr>
              <w:rPr>
                <w:b/>
              </w:rPr>
            </w:pPr>
            <w:r w:rsidRPr="00323678">
              <w:rPr>
                <w:b/>
              </w:rPr>
              <w:t xml:space="preserve">Table 4. </w:t>
            </w:r>
            <w:r w:rsidR="00970C00">
              <w:rPr>
                <w:b/>
              </w:rPr>
              <w:t xml:space="preserve">Comparing </w:t>
            </w:r>
            <w:r w:rsidRPr="00323678">
              <w:rPr>
                <w:b/>
              </w:rPr>
              <w:t>Scenarios A to F</w:t>
            </w:r>
          </w:p>
        </w:tc>
      </w:tr>
      <w:tr w:rsidR="00AB2DD0" w:rsidRPr="00AB2DD0" w14:paraId="1B5E11C8" w14:textId="77777777" w:rsidTr="00323678">
        <w:trPr>
          <w:tblHeader/>
          <w:jc w:val="center"/>
        </w:trPr>
        <w:tc>
          <w:tcPr>
            <w:tcW w:w="977" w:type="dxa"/>
          </w:tcPr>
          <w:p w14:paraId="46FBC619" w14:textId="2BC3CABB" w:rsidR="00AB2DD0" w:rsidRPr="00AB2DD0" w:rsidRDefault="00AB2DD0" w:rsidP="00AB2DD0">
            <w:pPr>
              <w:pStyle w:val="Normal9"/>
              <w:rPr>
                <w:b/>
              </w:rPr>
            </w:pPr>
            <w:r>
              <w:rPr>
                <w:b/>
              </w:rPr>
              <w:t>Scenario / # Sessions</w:t>
            </w:r>
          </w:p>
        </w:tc>
        <w:tc>
          <w:tcPr>
            <w:tcW w:w="1471" w:type="dxa"/>
          </w:tcPr>
          <w:p w14:paraId="5C77A246" w14:textId="11453710" w:rsidR="00AB2DD0" w:rsidRPr="00AB2DD0" w:rsidRDefault="00AB2DD0" w:rsidP="00AB2DD0">
            <w:pPr>
              <w:pStyle w:val="Normal9"/>
              <w:rPr>
                <w:b/>
              </w:rPr>
            </w:pPr>
            <w:r>
              <w:rPr>
                <w:b/>
              </w:rPr>
              <w:t>Strategy</w:t>
            </w:r>
          </w:p>
        </w:tc>
        <w:tc>
          <w:tcPr>
            <w:tcW w:w="1417" w:type="dxa"/>
          </w:tcPr>
          <w:p w14:paraId="25279276" w14:textId="275E0D19" w:rsidR="00AB2DD0" w:rsidRPr="00AB2DD0" w:rsidRDefault="00AB2DD0" w:rsidP="00AB2DD0">
            <w:pPr>
              <w:pStyle w:val="Normal9"/>
              <w:rPr>
                <w:b/>
              </w:rPr>
            </w:pPr>
            <w:r>
              <w:rPr>
                <w:b/>
              </w:rPr>
              <w:t>File Name</w:t>
            </w:r>
          </w:p>
        </w:tc>
        <w:tc>
          <w:tcPr>
            <w:tcW w:w="895" w:type="dxa"/>
          </w:tcPr>
          <w:p w14:paraId="5E2938F8" w14:textId="77777777" w:rsidR="00AB2DD0" w:rsidRDefault="00AB2DD0" w:rsidP="00AB2DD0">
            <w:pPr>
              <w:pStyle w:val="Normal9"/>
              <w:rPr>
                <w:b/>
              </w:rPr>
            </w:pPr>
            <w:commentRangeStart w:id="51"/>
            <w:r>
              <w:rPr>
                <w:b/>
              </w:rPr>
              <w:t>File</w:t>
            </w:r>
            <w:commentRangeEnd w:id="51"/>
            <w:r w:rsidR="00323678">
              <w:rPr>
                <w:rStyle w:val="CommentReference"/>
              </w:rPr>
              <w:commentReference w:id="51"/>
            </w:r>
            <w:r>
              <w:rPr>
                <w:b/>
              </w:rPr>
              <w:t xml:space="preserve"> Size</w:t>
            </w:r>
          </w:p>
          <w:p w14:paraId="1F22B937" w14:textId="0F3D5D95" w:rsidR="00AB2DD0" w:rsidRPr="00AB2DD0" w:rsidRDefault="00AB2DD0" w:rsidP="00AB2DD0">
            <w:pPr>
              <w:pStyle w:val="Normal9"/>
              <w:rPr>
                <w:b/>
              </w:rPr>
            </w:pPr>
            <w:r>
              <w:rPr>
                <w:b/>
              </w:rPr>
              <w:t>(bytes)</w:t>
            </w:r>
          </w:p>
        </w:tc>
        <w:tc>
          <w:tcPr>
            <w:tcW w:w="1170" w:type="dxa"/>
          </w:tcPr>
          <w:p w14:paraId="403BE1B0" w14:textId="77777777" w:rsidR="00AB2DD0" w:rsidRDefault="00AB2DD0" w:rsidP="00AB2DD0">
            <w:pPr>
              <w:pStyle w:val="Normal9"/>
              <w:rPr>
                <w:b/>
              </w:rPr>
            </w:pPr>
            <w:r>
              <w:rPr>
                <w:b/>
              </w:rPr>
              <w:t>File Metadata</w:t>
            </w:r>
          </w:p>
          <w:p w14:paraId="42205798" w14:textId="4F2914A5" w:rsidR="00AB2DD0" w:rsidRPr="00AB2DD0" w:rsidRDefault="00AB2DD0" w:rsidP="00AB2DD0">
            <w:pPr>
              <w:pStyle w:val="Normal9"/>
              <w:rPr>
                <w:b/>
              </w:rPr>
            </w:pPr>
            <w:r>
              <w:rPr>
                <w:b/>
              </w:rPr>
              <w:t>(bytes)</w:t>
            </w:r>
          </w:p>
        </w:tc>
        <w:tc>
          <w:tcPr>
            <w:tcW w:w="1260" w:type="dxa"/>
          </w:tcPr>
          <w:p w14:paraId="0E2D5A8C" w14:textId="77777777" w:rsidR="00AB2DD0" w:rsidRDefault="00AB2DD0" w:rsidP="00AB2DD0">
            <w:pPr>
              <w:pStyle w:val="Normal9"/>
              <w:rPr>
                <w:b/>
              </w:rPr>
            </w:pPr>
            <w:r>
              <w:rPr>
                <w:b/>
              </w:rPr>
              <w:t>Raw Data</w:t>
            </w:r>
          </w:p>
          <w:p w14:paraId="1A32C472" w14:textId="7CF76B59" w:rsidR="00AB2DD0" w:rsidRPr="00AB2DD0" w:rsidRDefault="00AB2DD0" w:rsidP="00AB2DD0">
            <w:pPr>
              <w:pStyle w:val="Normal9"/>
              <w:rPr>
                <w:b/>
              </w:rPr>
            </w:pPr>
            <w:r>
              <w:rPr>
                <w:b/>
              </w:rPr>
              <w:t>(bytes)</w:t>
            </w:r>
          </w:p>
        </w:tc>
        <w:tc>
          <w:tcPr>
            <w:tcW w:w="1469" w:type="dxa"/>
          </w:tcPr>
          <w:p w14:paraId="76C77C66" w14:textId="77777777" w:rsidR="00AB2DD0" w:rsidRDefault="00AB2DD0" w:rsidP="00AB2DD0">
            <w:pPr>
              <w:pStyle w:val="Normal9"/>
              <w:rPr>
                <w:b/>
              </w:rPr>
            </w:pPr>
            <w:r>
              <w:rPr>
                <w:b/>
              </w:rPr>
              <w:t>Tracked Free Space</w:t>
            </w:r>
          </w:p>
          <w:p w14:paraId="43EB8473" w14:textId="306EA40B" w:rsidR="00AB2DD0" w:rsidRPr="00AB2DD0" w:rsidRDefault="00AB2DD0" w:rsidP="00AB2DD0">
            <w:pPr>
              <w:pStyle w:val="Normal9"/>
              <w:rPr>
                <w:b/>
              </w:rPr>
            </w:pPr>
            <w:r>
              <w:rPr>
                <w:b/>
              </w:rPr>
              <w:t>(bytes)</w:t>
            </w:r>
          </w:p>
        </w:tc>
        <w:tc>
          <w:tcPr>
            <w:tcW w:w="1256" w:type="dxa"/>
          </w:tcPr>
          <w:p w14:paraId="3D4501AD" w14:textId="267A7EB8" w:rsidR="00AB2DD0" w:rsidRPr="00AB2DD0" w:rsidRDefault="00AB2DD0" w:rsidP="00AB2DD0">
            <w:pPr>
              <w:pStyle w:val="Normal9"/>
              <w:rPr>
                <w:b/>
              </w:rPr>
            </w:pPr>
            <w:r>
              <w:rPr>
                <w:b/>
              </w:rPr>
              <w:t>Unaccounted Space (bytes)</w:t>
            </w:r>
          </w:p>
        </w:tc>
      </w:tr>
      <w:tr w:rsidR="00AB2DD0" w:rsidRPr="007625C5" w14:paraId="76624732" w14:textId="77777777" w:rsidTr="00323678">
        <w:trPr>
          <w:jc w:val="center"/>
        </w:trPr>
        <w:tc>
          <w:tcPr>
            <w:tcW w:w="977" w:type="dxa"/>
          </w:tcPr>
          <w:p w14:paraId="02DCE786" w14:textId="4EA20F3C" w:rsidR="00AB2DD0" w:rsidRPr="00AB2DD0" w:rsidRDefault="00AB2DD0" w:rsidP="00AB2DD0">
            <w:pPr>
              <w:pStyle w:val="Normal9"/>
            </w:pPr>
            <w:r w:rsidRPr="00EB6CC2">
              <w:t>A / 3</w:t>
            </w:r>
          </w:p>
        </w:tc>
        <w:tc>
          <w:tcPr>
            <w:tcW w:w="1471" w:type="dxa"/>
          </w:tcPr>
          <w:p w14:paraId="35BEA1D3" w14:textId="3A2F57F9" w:rsidR="00AB2DD0" w:rsidRPr="00AB2DD0" w:rsidRDefault="00AB2DD0" w:rsidP="00AB2DD0">
            <w:pPr>
              <w:pStyle w:val="Normal9"/>
            </w:pPr>
            <w:r w:rsidRPr="00EB6CC2">
              <w:t>All</w:t>
            </w:r>
          </w:p>
        </w:tc>
        <w:tc>
          <w:tcPr>
            <w:tcW w:w="1417" w:type="dxa"/>
          </w:tcPr>
          <w:p w14:paraId="4915376F" w14:textId="454EC9DE" w:rsidR="00AB2DD0" w:rsidRPr="00AB2DD0" w:rsidRDefault="00AB2DD0" w:rsidP="00AB2DD0">
            <w:pPr>
              <w:pStyle w:val="Normal9"/>
            </w:pPr>
            <w:r w:rsidRPr="00EB6CC2">
              <w:t>no_persist</w:t>
            </w:r>
            <w:r>
              <w:t>_A</w:t>
            </w:r>
            <w:r w:rsidRPr="00EB6CC2">
              <w:t>.h5</w:t>
            </w:r>
          </w:p>
        </w:tc>
        <w:tc>
          <w:tcPr>
            <w:tcW w:w="895" w:type="dxa"/>
          </w:tcPr>
          <w:p w14:paraId="2932C9DC" w14:textId="7AA31E64" w:rsidR="00AB2DD0" w:rsidRPr="00AB2DD0" w:rsidRDefault="00AB2DD0" w:rsidP="00AB2DD0">
            <w:pPr>
              <w:pStyle w:val="Normal9"/>
            </w:pPr>
            <w:r w:rsidRPr="00EB6CC2">
              <w:t>130880</w:t>
            </w:r>
          </w:p>
        </w:tc>
        <w:tc>
          <w:tcPr>
            <w:tcW w:w="1170" w:type="dxa"/>
          </w:tcPr>
          <w:p w14:paraId="76F8AC6F" w14:textId="5ED1CCE0" w:rsidR="00AB2DD0" w:rsidRPr="00AB2DD0" w:rsidRDefault="00AB2DD0" w:rsidP="00AB2DD0">
            <w:pPr>
              <w:pStyle w:val="Normal9"/>
            </w:pPr>
            <w:r>
              <w:t>2216</w:t>
            </w:r>
          </w:p>
        </w:tc>
        <w:tc>
          <w:tcPr>
            <w:tcW w:w="1260" w:type="dxa"/>
          </w:tcPr>
          <w:p w14:paraId="2B48D118" w14:textId="31AD9274" w:rsidR="00AB2DD0" w:rsidRPr="00AB2DD0" w:rsidRDefault="00AB2DD0" w:rsidP="00AB2DD0">
            <w:pPr>
              <w:pStyle w:val="Normal9"/>
            </w:pPr>
            <w:r>
              <w:t>4640</w:t>
            </w:r>
          </w:p>
        </w:tc>
        <w:tc>
          <w:tcPr>
            <w:tcW w:w="1469" w:type="dxa"/>
          </w:tcPr>
          <w:p w14:paraId="6FAAA631" w14:textId="6AD84740" w:rsidR="00AB2DD0" w:rsidRPr="00AB2DD0" w:rsidRDefault="00AB2DD0" w:rsidP="00AB2DD0">
            <w:pPr>
              <w:pStyle w:val="Normal9"/>
            </w:pPr>
            <w:r>
              <w:t>0</w:t>
            </w:r>
          </w:p>
        </w:tc>
        <w:tc>
          <w:tcPr>
            <w:tcW w:w="1256" w:type="dxa"/>
          </w:tcPr>
          <w:p w14:paraId="00B68D95" w14:textId="06325DA9" w:rsidR="00AB2DD0" w:rsidRPr="00AB2DD0" w:rsidRDefault="00AB2DD0" w:rsidP="00AB2DD0">
            <w:pPr>
              <w:pStyle w:val="Normal9"/>
            </w:pPr>
            <w:r>
              <w:t>124024</w:t>
            </w:r>
          </w:p>
        </w:tc>
      </w:tr>
      <w:tr w:rsidR="00AB2DD0" w:rsidRPr="007625C5" w14:paraId="550F25E0" w14:textId="77777777" w:rsidTr="00323678">
        <w:trPr>
          <w:jc w:val="center"/>
        </w:trPr>
        <w:tc>
          <w:tcPr>
            <w:tcW w:w="977" w:type="dxa"/>
          </w:tcPr>
          <w:p w14:paraId="3352409A" w14:textId="553FD62A" w:rsidR="00AB2DD0" w:rsidRPr="00AB2DD0" w:rsidRDefault="00AB2DD0" w:rsidP="00AB2DD0">
            <w:pPr>
              <w:pStyle w:val="Normal9"/>
            </w:pPr>
            <w:r w:rsidRPr="00EB6CC2">
              <w:t>B / 3</w:t>
            </w:r>
          </w:p>
        </w:tc>
        <w:tc>
          <w:tcPr>
            <w:tcW w:w="1471" w:type="dxa"/>
          </w:tcPr>
          <w:p w14:paraId="1F70592D" w14:textId="0D07E4D3" w:rsidR="00AB2DD0" w:rsidRPr="00AB2DD0" w:rsidRDefault="00AB2DD0" w:rsidP="00AB2DD0">
            <w:pPr>
              <w:pStyle w:val="Normal9"/>
            </w:pPr>
            <w:r w:rsidRPr="00EB6CC2">
              <w:t>All</w:t>
            </w:r>
            <w:r>
              <w:t xml:space="preserve"> </w:t>
            </w:r>
            <w:r w:rsidRPr="00EB6CC2">
              <w:t>Persist</w:t>
            </w:r>
          </w:p>
        </w:tc>
        <w:tc>
          <w:tcPr>
            <w:tcW w:w="1417" w:type="dxa"/>
          </w:tcPr>
          <w:p w14:paraId="687D230D" w14:textId="02E224C9" w:rsidR="00AB2DD0" w:rsidRPr="00AB2DD0" w:rsidRDefault="00AB2DD0" w:rsidP="00AB2DD0">
            <w:pPr>
              <w:pStyle w:val="Normal9"/>
            </w:pPr>
            <w:r w:rsidRPr="00EB6CC2">
              <w:t>persist</w:t>
            </w:r>
            <w:r>
              <w:t>_B</w:t>
            </w:r>
            <w:r w:rsidRPr="00EB6CC2">
              <w:t>.h5</w:t>
            </w:r>
          </w:p>
        </w:tc>
        <w:tc>
          <w:tcPr>
            <w:tcW w:w="895" w:type="dxa"/>
          </w:tcPr>
          <w:p w14:paraId="12905141" w14:textId="38A9D3FD" w:rsidR="00AB2DD0" w:rsidRPr="00AB2DD0" w:rsidRDefault="00AB2DD0" w:rsidP="00AB2DD0">
            <w:pPr>
              <w:pStyle w:val="Normal9"/>
            </w:pPr>
            <w:r>
              <w:t>128921</w:t>
            </w:r>
          </w:p>
        </w:tc>
        <w:tc>
          <w:tcPr>
            <w:tcW w:w="1170" w:type="dxa"/>
          </w:tcPr>
          <w:p w14:paraId="2FEF69FF" w14:textId="663667C1" w:rsidR="00AB2DD0" w:rsidRPr="00AB2DD0" w:rsidRDefault="00AB2DD0" w:rsidP="00AB2DD0">
            <w:pPr>
              <w:pStyle w:val="Normal9"/>
            </w:pPr>
            <w:r>
              <w:t>2427</w:t>
            </w:r>
          </w:p>
        </w:tc>
        <w:tc>
          <w:tcPr>
            <w:tcW w:w="1260" w:type="dxa"/>
          </w:tcPr>
          <w:p w14:paraId="0BE300C2" w14:textId="50373599" w:rsidR="00AB2DD0" w:rsidRPr="00AB2DD0" w:rsidRDefault="00AB2DD0" w:rsidP="00AB2DD0">
            <w:pPr>
              <w:pStyle w:val="Normal9"/>
            </w:pPr>
            <w:r>
              <w:t>4640</w:t>
            </w:r>
          </w:p>
        </w:tc>
        <w:tc>
          <w:tcPr>
            <w:tcW w:w="1469" w:type="dxa"/>
          </w:tcPr>
          <w:p w14:paraId="7585277D" w14:textId="71100A4B" w:rsidR="00AB2DD0" w:rsidRPr="00AB2DD0" w:rsidRDefault="00AB2DD0" w:rsidP="00AB2DD0">
            <w:pPr>
              <w:pStyle w:val="Normal9"/>
            </w:pPr>
            <w:r>
              <w:t>121854</w:t>
            </w:r>
          </w:p>
        </w:tc>
        <w:tc>
          <w:tcPr>
            <w:tcW w:w="1256" w:type="dxa"/>
          </w:tcPr>
          <w:p w14:paraId="1048D48F" w14:textId="0F67C5AD" w:rsidR="00AB2DD0" w:rsidRPr="00AB2DD0" w:rsidRDefault="00AB2DD0" w:rsidP="00AB2DD0">
            <w:pPr>
              <w:pStyle w:val="Normal9"/>
            </w:pPr>
            <w:r>
              <w:t>0</w:t>
            </w:r>
          </w:p>
        </w:tc>
      </w:tr>
      <w:tr w:rsidR="00AB2DD0" w:rsidRPr="008D1E44" w14:paraId="6DA5C3E6" w14:textId="77777777" w:rsidTr="00323678">
        <w:trPr>
          <w:jc w:val="center"/>
        </w:trPr>
        <w:tc>
          <w:tcPr>
            <w:tcW w:w="977" w:type="dxa"/>
          </w:tcPr>
          <w:p w14:paraId="412CD77E" w14:textId="1B173D04" w:rsidR="00AB2DD0" w:rsidRPr="00AB2DD0" w:rsidRDefault="00AB2DD0" w:rsidP="00AB2DD0">
            <w:pPr>
              <w:pStyle w:val="Normal9"/>
            </w:pPr>
            <w:r w:rsidRPr="00EB6CC2">
              <w:t>C / 1</w:t>
            </w:r>
          </w:p>
        </w:tc>
        <w:tc>
          <w:tcPr>
            <w:tcW w:w="1471" w:type="dxa"/>
          </w:tcPr>
          <w:p w14:paraId="5EC77D79" w14:textId="658C7AA6" w:rsidR="00AB2DD0" w:rsidRPr="00AB2DD0" w:rsidRDefault="00AB2DD0" w:rsidP="00AB2DD0">
            <w:pPr>
              <w:pStyle w:val="Normal9"/>
            </w:pPr>
            <w:r w:rsidRPr="00EB6CC2">
              <w:t>All</w:t>
            </w:r>
            <w:r>
              <w:t xml:space="preserve"> </w:t>
            </w:r>
            <w:r w:rsidRPr="00EB6CC2">
              <w:t>Persist</w:t>
            </w:r>
          </w:p>
        </w:tc>
        <w:tc>
          <w:tcPr>
            <w:tcW w:w="1417" w:type="dxa"/>
          </w:tcPr>
          <w:p w14:paraId="2D2F6DFC" w14:textId="594A14FC" w:rsidR="00AB2DD0" w:rsidRPr="00AB2DD0" w:rsidRDefault="00AB2DD0" w:rsidP="00AB2DD0">
            <w:pPr>
              <w:pStyle w:val="Normal9"/>
            </w:pPr>
            <w:r>
              <w:t>persist_C</w:t>
            </w:r>
            <w:r w:rsidRPr="00EB6CC2">
              <w:t>.h5</w:t>
            </w:r>
          </w:p>
        </w:tc>
        <w:tc>
          <w:tcPr>
            <w:tcW w:w="895" w:type="dxa"/>
          </w:tcPr>
          <w:p w14:paraId="541A1589" w14:textId="0A13E9DB" w:rsidR="00AB2DD0" w:rsidRPr="00AB2DD0" w:rsidRDefault="00AB2DD0" w:rsidP="00AB2DD0">
            <w:pPr>
              <w:pStyle w:val="Normal9"/>
            </w:pPr>
            <w:r>
              <w:t>124903</w:t>
            </w:r>
          </w:p>
        </w:tc>
        <w:tc>
          <w:tcPr>
            <w:tcW w:w="1170" w:type="dxa"/>
          </w:tcPr>
          <w:p w14:paraId="4AC403EA" w14:textId="38FF3606" w:rsidR="00AB2DD0" w:rsidRPr="00AB2DD0" w:rsidRDefault="00AB2DD0" w:rsidP="00AB2DD0">
            <w:pPr>
              <w:pStyle w:val="Normal9"/>
            </w:pPr>
            <w:r>
              <w:t>2409</w:t>
            </w:r>
          </w:p>
        </w:tc>
        <w:tc>
          <w:tcPr>
            <w:tcW w:w="1260" w:type="dxa"/>
          </w:tcPr>
          <w:p w14:paraId="18F0D227" w14:textId="31C85840" w:rsidR="00AB2DD0" w:rsidRPr="00AB2DD0" w:rsidRDefault="00AB2DD0" w:rsidP="00AB2DD0">
            <w:pPr>
              <w:pStyle w:val="Normal9"/>
            </w:pPr>
            <w:r>
              <w:t>4640</w:t>
            </w:r>
          </w:p>
        </w:tc>
        <w:tc>
          <w:tcPr>
            <w:tcW w:w="1469" w:type="dxa"/>
          </w:tcPr>
          <w:p w14:paraId="7053E3CC" w14:textId="6DEE6172" w:rsidR="00AB2DD0" w:rsidRPr="00AB2DD0" w:rsidRDefault="00AB2DD0" w:rsidP="00AB2DD0">
            <w:pPr>
              <w:pStyle w:val="Normal9"/>
            </w:pPr>
            <w:r>
              <w:t>117854</w:t>
            </w:r>
          </w:p>
        </w:tc>
        <w:tc>
          <w:tcPr>
            <w:tcW w:w="1256" w:type="dxa"/>
          </w:tcPr>
          <w:p w14:paraId="5D56FFF2" w14:textId="6D1D3637" w:rsidR="00AB2DD0" w:rsidRPr="00AB2DD0" w:rsidRDefault="00AB2DD0" w:rsidP="00AB2DD0">
            <w:pPr>
              <w:pStyle w:val="Normal9"/>
            </w:pPr>
            <w:r>
              <w:t>0</w:t>
            </w:r>
          </w:p>
        </w:tc>
      </w:tr>
      <w:tr w:rsidR="00AB2DD0" w:rsidRPr="008D1E44" w14:paraId="7C37A8C2" w14:textId="77777777" w:rsidTr="00323678">
        <w:trPr>
          <w:jc w:val="center"/>
        </w:trPr>
        <w:tc>
          <w:tcPr>
            <w:tcW w:w="977" w:type="dxa"/>
          </w:tcPr>
          <w:p w14:paraId="0B59385B" w14:textId="14B5DA16" w:rsidR="00AB2DD0" w:rsidRPr="00AB2DD0" w:rsidRDefault="00AB2DD0" w:rsidP="00AB2DD0">
            <w:pPr>
              <w:pStyle w:val="Normal9"/>
            </w:pPr>
            <w:r w:rsidRPr="00EB6CC2">
              <w:t>D / 1</w:t>
            </w:r>
          </w:p>
        </w:tc>
        <w:tc>
          <w:tcPr>
            <w:tcW w:w="1471" w:type="dxa"/>
          </w:tcPr>
          <w:p w14:paraId="07A3893A" w14:textId="1F7C4C72" w:rsidR="00AB2DD0" w:rsidRPr="00AB2DD0" w:rsidRDefault="00AB2DD0" w:rsidP="00AB2DD0">
            <w:pPr>
              <w:pStyle w:val="Normal9"/>
            </w:pPr>
            <w:r w:rsidRPr="00EB6CC2">
              <w:t>All</w:t>
            </w:r>
          </w:p>
        </w:tc>
        <w:tc>
          <w:tcPr>
            <w:tcW w:w="1417" w:type="dxa"/>
          </w:tcPr>
          <w:p w14:paraId="4DCAA4EF" w14:textId="7E8D6BB4" w:rsidR="00AB2DD0" w:rsidRPr="00AB2DD0" w:rsidRDefault="00AB2DD0" w:rsidP="00AB2DD0">
            <w:pPr>
              <w:pStyle w:val="Normal9"/>
            </w:pPr>
            <w:r>
              <w:t>no_persist_D</w:t>
            </w:r>
            <w:r w:rsidRPr="00EB6CC2">
              <w:t>.h5</w:t>
            </w:r>
          </w:p>
        </w:tc>
        <w:tc>
          <w:tcPr>
            <w:tcW w:w="895" w:type="dxa"/>
          </w:tcPr>
          <w:p w14:paraId="62CDA800" w14:textId="1269E4BC" w:rsidR="00AB2DD0" w:rsidRPr="00AB2DD0" w:rsidRDefault="00AB2DD0" w:rsidP="00AB2DD0">
            <w:pPr>
              <w:pStyle w:val="Normal9"/>
            </w:pPr>
            <w:r>
              <w:t>124832</w:t>
            </w:r>
          </w:p>
        </w:tc>
        <w:tc>
          <w:tcPr>
            <w:tcW w:w="1170" w:type="dxa"/>
          </w:tcPr>
          <w:p w14:paraId="41BBF8FE" w14:textId="0378BC05" w:rsidR="00AB2DD0" w:rsidRPr="00AB2DD0" w:rsidRDefault="00AB2DD0" w:rsidP="00AB2DD0">
            <w:pPr>
              <w:pStyle w:val="Normal9"/>
            </w:pPr>
            <w:r>
              <w:t>2216</w:t>
            </w:r>
          </w:p>
        </w:tc>
        <w:tc>
          <w:tcPr>
            <w:tcW w:w="1260" w:type="dxa"/>
          </w:tcPr>
          <w:p w14:paraId="3FC28B31" w14:textId="49D1B660" w:rsidR="00AB2DD0" w:rsidRPr="00AB2DD0" w:rsidRDefault="00AB2DD0" w:rsidP="00AB2DD0">
            <w:pPr>
              <w:pStyle w:val="Normal9"/>
            </w:pPr>
            <w:r>
              <w:t>4640</w:t>
            </w:r>
          </w:p>
        </w:tc>
        <w:tc>
          <w:tcPr>
            <w:tcW w:w="1469" w:type="dxa"/>
          </w:tcPr>
          <w:p w14:paraId="78D3C0D0" w14:textId="0D4E6150" w:rsidR="00AB2DD0" w:rsidRPr="00AB2DD0" w:rsidRDefault="00AB2DD0" w:rsidP="00AB2DD0">
            <w:pPr>
              <w:pStyle w:val="Normal9"/>
            </w:pPr>
            <w:r>
              <w:t>0</w:t>
            </w:r>
          </w:p>
        </w:tc>
        <w:tc>
          <w:tcPr>
            <w:tcW w:w="1256" w:type="dxa"/>
          </w:tcPr>
          <w:p w14:paraId="6E98EFE2" w14:textId="12F7E4C6" w:rsidR="00AB2DD0" w:rsidRPr="00AB2DD0" w:rsidRDefault="00AB2DD0" w:rsidP="00AB2DD0">
            <w:pPr>
              <w:pStyle w:val="Normal9"/>
            </w:pPr>
            <w:r>
              <w:t>117976</w:t>
            </w:r>
          </w:p>
        </w:tc>
      </w:tr>
      <w:tr w:rsidR="00AB2DD0" w:rsidRPr="008D1E44" w14:paraId="3254DB03" w14:textId="77777777" w:rsidTr="00323678">
        <w:trPr>
          <w:jc w:val="center"/>
        </w:trPr>
        <w:tc>
          <w:tcPr>
            <w:tcW w:w="977" w:type="dxa"/>
          </w:tcPr>
          <w:p w14:paraId="1B0C3D1B" w14:textId="4B1047EF" w:rsidR="00AB2DD0" w:rsidRPr="00AB2DD0" w:rsidRDefault="00AB2DD0" w:rsidP="00AB2DD0">
            <w:pPr>
              <w:pStyle w:val="Normal9"/>
            </w:pPr>
            <w:r w:rsidRPr="00EB6CC2">
              <w:t>E / 1</w:t>
            </w:r>
          </w:p>
        </w:tc>
        <w:tc>
          <w:tcPr>
            <w:tcW w:w="1471" w:type="dxa"/>
          </w:tcPr>
          <w:p w14:paraId="3F90ED28" w14:textId="4AA48B04" w:rsidR="00AB2DD0" w:rsidRPr="00AB2DD0" w:rsidRDefault="00AB2DD0" w:rsidP="00AB2DD0">
            <w:pPr>
              <w:pStyle w:val="Normal9"/>
            </w:pPr>
            <w:r>
              <w:t xml:space="preserve">Aggregator </w:t>
            </w:r>
            <w:r w:rsidRPr="00EB6CC2">
              <w:t>VFD</w:t>
            </w:r>
          </w:p>
        </w:tc>
        <w:tc>
          <w:tcPr>
            <w:tcW w:w="1417" w:type="dxa"/>
          </w:tcPr>
          <w:p w14:paraId="35E6E1C9" w14:textId="25760793" w:rsidR="00AB2DD0" w:rsidRPr="00AB2DD0" w:rsidRDefault="00AB2DD0" w:rsidP="00AB2DD0">
            <w:pPr>
              <w:pStyle w:val="Normal9"/>
            </w:pPr>
            <w:r w:rsidRPr="00EB6CC2">
              <w:t>aggrvfd</w:t>
            </w:r>
            <w:r>
              <w:t>_E</w:t>
            </w:r>
            <w:r w:rsidRPr="00EB6CC2">
              <w:t>.h5</w:t>
            </w:r>
          </w:p>
        </w:tc>
        <w:tc>
          <w:tcPr>
            <w:tcW w:w="895" w:type="dxa"/>
          </w:tcPr>
          <w:p w14:paraId="7570B615" w14:textId="3C0D5431" w:rsidR="00AB2DD0" w:rsidRPr="00AB2DD0" w:rsidRDefault="00AB2DD0" w:rsidP="00AB2DD0">
            <w:pPr>
              <w:pStyle w:val="Normal9"/>
            </w:pPr>
            <w:r>
              <w:t>128784</w:t>
            </w:r>
          </w:p>
        </w:tc>
        <w:tc>
          <w:tcPr>
            <w:tcW w:w="1170" w:type="dxa"/>
          </w:tcPr>
          <w:p w14:paraId="00062A36" w14:textId="6663A1B5" w:rsidR="00AB2DD0" w:rsidRPr="00AB2DD0" w:rsidRDefault="00AB2DD0" w:rsidP="00AB2DD0">
            <w:pPr>
              <w:pStyle w:val="Normal9"/>
            </w:pPr>
            <w:r>
              <w:t>2208</w:t>
            </w:r>
          </w:p>
        </w:tc>
        <w:tc>
          <w:tcPr>
            <w:tcW w:w="1260" w:type="dxa"/>
          </w:tcPr>
          <w:p w14:paraId="078E005C" w14:textId="173F88A7" w:rsidR="00AB2DD0" w:rsidRPr="00AB2DD0" w:rsidRDefault="00AB2DD0" w:rsidP="00AB2DD0">
            <w:pPr>
              <w:pStyle w:val="Normal9"/>
            </w:pPr>
            <w:r>
              <w:t>4640</w:t>
            </w:r>
          </w:p>
        </w:tc>
        <w:tc>
          <w:tcPr>
            <w:tcW w:w="1469" w:type="dxa"/>
          </w:tcPr>
          <w:p w14:paraId="6DB07960" w14:textId="7B6A37B8" w:rsidR="00AB2DD0" w:rsidRPr="00AB2DD0" w:rsidRDefault="00AB2DD0" w:rsidP="00AB2DD0">
            <w:pPr>
              <w:pStyle w:val="Normal9"/>
            </w:pPr>
            <w:r>
              <w:t>0</w:t>
            </w:r>
          </w:p>
        </w:tc>
        <w:tc>
          <w:tcPr>
            <w:tcW w:w="1256" w:type="dxa"/>
          </w:tcPr>
          <w:p w14:paraId="262D48F6" w14:textId="34E891DE" w:rsidR="00AB2DD0" w:rsidRPr="00AB2DD0" w:rsidRDefault="00AB2DD0" w:rsidP="00AB2DD0">
            <w:pPr>
              <w:pStyle w:val="Normal9"/>
            </w:pPr>
            <w:r>
              <w:t>121936</w:t>
            </w:r>
          </w:p>
        </w:tc>
      </w:tr>
      <w:tr w:rsidR="00AB2DD0" w:rsidRPr="008D1E44" w14:paraId="11B0D97B" w14:textId="77777777" w:rsidTr="00323678">
        <w:trPr>
          <w:jc w:val="center"/>
        </w:trPr>
        <w:tc>
          <w:tcPr>
            <w:tcW w:w="977" w:type="dxa"/>
          </w:tcPr>
          <w:p w14:paraId="5D8411FE" w14:textId="5930CD6F" w:rsidR="00AB2DD0" w:rsidRPr="00AB2DD0" w:rsidRDefault="00AB2DD0" w:rsidP="00AB2DD0">
            <w:pPr>
              <w:pStyle w:val="Normal9"/>
            </w:pPr>
            <w:r w:rsidRPr="00EB6CC2">
              <w:t>F / 1</w:t>
            </w:r>
          </w:p>
        </w:tc>
        <w:tc>
          <w:tcPr>
            <w:tcW w:w="1471" w:type="dxa"/>
          </w:tcPr>
          <w:p w14:paraId="2EB31B4F" w14:textId="404608B8" w:rsidR="00AB2DD0" w:rsidRPr="00AB2DD0" w:rsidRDefault="00AB2DD0" w:rsidP="00AB2DD0">
            <w:pPr>
              <w:pStyle w:val="Normal9"/>
            </w:pPr>
            <w:r w:rsidRPr="00EB6CC2">
              <w:t>VFD</w:t>
            </w:r>
          </w:p>
        </w:tc>
        <w:tc>
          <w:tcPr>
            <w:tcW w:w="1417" w:type="dxa"/>
          </w:tcPr>
          <w:p w14:paraId="282B7DF7" w14:textId="59C95C2D" w:rsidR="00AB2DD0" w:rsidRPr="00AB2DD0" w:rsidRDefault="00AB2DD0" w:rsidP="00AB2DD0">
            <w:pPr>
              <w:pStyle w:val="Normal9"/>
            </w:pPr>
            <w:r w:rsidRPr="00EB6CC2">
              <w:t>vfd</w:t>
            </w:r>
            <w:r>
              <w:t>_F</w:t>
            </w:r>
            <w:r w:rsidRPr="00EB6CC2">
              <w:t>.h5</w:t>
            </w:r>
          </w:p>
        </w:tc>
        <w:tc>
          <w:tcPr>
            <w:tcW w:w="895" w:type="dxa"/>
          </w:tcPr>
          <w:p w14:paraId="278C4586" w14:textId="1CE20251" w:rsidR="00AB2DD0" w:rsidRPr="00AB2DD0" w:rsidRDefault="00AB2DD0" w:rsidP="00AB2DD0">
            <w:pPr>
              <w:pStyle w:val="Normal9"/>
            </w:pPr>
            <w:r>
              <w:t>127120</w:t>
            </w:r>
          </w:p>
        </w:tc>
        <w:tc>
          <w:tcPr>
            <w:tcW w:w="1170" w:type="dxa"/>
          </w:tcPr>
          <w:p w14:paraId="4B53E285" w14:textId="257F9A58" w:rsidR="00AB2DD0" w:rsidRPr="00AB2DD0" w:rsidRDefault="00AB2DD0" w:rsidP="00AB2DD0">
            <w:pPr>
              <w:pStyle w:val="Normal9"/>
            </w:pPr>
            <w:r>
              <w:t>2208</w:t>
            </w:r>
          </w:p>
        </w:tc>
        <w:tc>
          <w:tcPr>
            <w:tcW w:w="1260" w:type="dxa"/>
          </w:tcPr>
          <w:p w14:paraId="6C25F509" w14:textId="2B50EF4C" w:rsidR="00AB2DD0" w:rsidRPr="00AB2DD0" w:rsidRDefault="00AB2DD0" w:rsidP="00AB2DD0">
            <w:pPr>
              <w:pStyle w:val="Normal9"/>
            </w:pPr>
            <w:r>
              <w:t>4640</w:t>
            </w:r>
          </w:p>
        </w:tc>
        <w:tc>
          <w:tcPr>
            <w:tcW w:w="1469" w:type="dxa"/>
          </w:tcPr>
          <w:p w14:paraId="0736499E" w14:textId="5AF8FB78" w:rsidR="00AB2DD0" w:rsidRPr="00AB2DD0" w:rsidRDefault="00AB2DD0" w:rsidP="00AB2DD0">
            <w:pPr>
              <w:pStyle w:val="Normal9"/>
            </w:pPr>
            <w:r>
              <w:t>0</w:t>
            </w:r>
          </w:p>
        </w:tc>
        <w:tc>
          <w:tcPr>
            <w:tcW w:w="1256" w:type="dxa"/>
          </w:tcPr>
          <w:p w14:paraId="48B2E2BA" w14:textId="1CD401AA" w:rsidR="00AB2DD0" w:rsidRPr="00AB2DD0" w:rsidRDefault="00AB2DD0" w:rsidP="00AB2DD0">
            <w:pPr>
              <w:pStyle w:val="Normal9"/>
            </w:pPr>
            <w:r>
              <w:t>120272</w:t>
            </w:r>
          </w:p>
        </w:tc>
      </w:tr>
    </w:tbl>
    <w:p w14:paraId="782A2BB1" w14:textId="77777777" w:rsidR="00AB2DD0" w:rsidRPr="00562C10" w:rsidRDefault="00AB2DD0" w:rsidP="00957413"/>
    <w:p w14:paraId="224FECC8" w14:textId="1274DCC8" w:rsidR="003238E1" w:rsidRPr="00062D5E" w:rsidRDefault="003238E1" w:rsidP="00957413">
      <w:r>
        <w:t xml:space="preserve">Files </w:t>
      </w:r>
      <w:r>
        <w:rPr>
          <w:i/>
        </w:rPr>
        <w:t xml:space="preserve">no_persist_A.h5 </w:t>
      </w:r>
      <w:r w:rsidRPr="00E45EE1">
        <w:t>and</w:t>
      </w:r>
      <w:r>
        <w:rPr>
          <w:i/>
        </w:rPr>
        <w:t xml:space="preserve"> persist_B.h5, </w:t>
      </w:r>
      <w:r>
        <w:t xml:space="preserve">which were written over three sessions, have the largest file sizes. Since the unused space in </w:t>
      </w:r>
      <w:r>
        <w:rPr>
          <w:i/>
        </w:rPr>
        <w:t>persist_B.h5</w:t>
      </w:r>
      <w:r>
        <w:t xml:space="preserve"> is tracked free space, it may be reused in later sessions if more HDF5 objects are added to the file.</w:t>
      </w:r>
      <w:r w:rsidRPr="00062D5E">
        <w:t xml:space="preserve"> </w:t>
      </w:r>
    </w:p>
    <w:p w14:paraId="6F3B6CA0" w14:textId="77777777" w:rsidR="003238E1" w:rsidRDefault="003238E1" w:rsidP="00957413"/>
    <w:p w14:paraId="55C32A43" w14:textId="77777777" w:rsidR="003238E1" w:rsidRPr="00E45EE1" w:rsidRDefault="003238E1" w:rsidP="00957413">
      <w:r>
        <w:t xml:space="preserve">The file sizes of </w:t>
      </w:r>
      <w:r>
        <w:rPr>
          <w:i/>
        </w:rPr>
        <w:t>aggrvfd_E.h5</w:t>
      </w:r>
      <w:r>
        <w:t xml:space="preserve"> and </w:t>
      </w:r>
      <w:r>
        <w:rPr>
          <w:i/>
        </w:rPr>
        <w:t xml:space="preserve">vfd_F.h5 </w:t>
      </w:r>
      <w:r>
        <w:t xml:space="preserve">are larger than </w:t>
      </w:r>
      <w:r>
        <w:rPr>
          <w:i/>
        </w:rPr>
        <w:t xml:space="preserve">persist_C.h5 </w:t>
      </w:r>
      <w:r>
        <w:t xml:space="preserve">and </w:t>
      </w:r>
      <w:r>
        <w:rPr>
          <w:i/>
        </w:rPr>
        <w:t>no_persist_D.h5</w:t>
      </w:r>
      <w:r>
        <w:t xml:space="preserve"> – files that were also created in a single session. This is because strategies AGGR_VFD and VFD do not track free space, even within a single session, and therefore do not reuse any space that is released as HDF5 objects are manipulated. </w:t>
      </w:r>
      <w:proofErr w:type="gramStart"/>
      <w:r>
        <w:rPr>
          <w:i/>
        </w:rPr>
        <w:t>aggrvfd_E.h5</w:t>
      </w:r>
      <w:proofErr w:type="gramEnd"/>
      <w:r>
        <w:rPr>
          <w:i/>
        </w:rPr>
        <w:t xml:space="preserve"> </w:t>
      </w:r>
      <w:r>
        <w:t xml:space="preserve">is larger than </w:t>
      </w:r>
      <w:r>
        <w:rPr>
          <w:i/>
        </w:rPr>
        <w:t>vfd_F.h5</w:t>
      </w:r>
      <w:r>
        <w:t xml:space="preserve"> because bytes in the aggregators’ blocks have become unaccounted in the process of managing space. The VFD strategy does not use the aggregators, but allocates space directly from the file driver.</w:t>
      </w:r>
    </w:p>
    <w:p w14:paraId="3B393B29" w14:textId="77777777" w:rsidR="003238E1" w:rsidRDefault="003238E1" w:rsidP="00957413"/>
    <w:p w14:paraId="1D9F602D" w14:textId="1EC8A529" w:rsidR="003238E1" w:rsidRDefault="003238E1" w:rsidP="00957413">
      <w:r>
        <w:t xml:space="preserve">The final Scenarios G and H illustrate that the </w:t>
      </w:r>
      <w:r w:rsidR="00062D5E">
        <w:t xml:space="preserve">Aggregator VFD and VFD </w:t>
      </w:r>
      <w:r>
        <w:t xml:space="preserve">strategies have the benefit of saving file space when the usage pattern is adding HDF5 objects without </w:t>
      </w:r>
      <w:commentRangeStart w:id="52"/>
      <w:r w:rsidR="00062D5E">
        <w:t>deletion</w:t>
      </w:r>
      <w:r>
        <w:t>.</w:t>
      </w:r>
      <w:commentRangeEnd w:id="52"/>
      <w:r>
        <w:rPr>
          <w:rStyle w:val="CommentReference"/>
          <w:vanish/>
        </w:rPr>
        <w:commentReference w:id="52"/>
      </w:r>
      <w:r w:rsidR="00062D5E">
        <w:t xml:space="preserve"> </w:t>
      </w:r>
    </w:p>
    <w:p w14:paraId="06394E61" w14:textId="77777777" w:rsidR="003238E1" w:rsidRDefault="003238E1" w:rsidP="00957413"/>
    <w:p w14:paraId="5F80A346" w14:textId="77777777" w:rsidR="00ED28D7" w:rsidRDefault="00ED28D7" w:rsidP="00957413"/>
    <w:p w14:paraId="65048B92" w14:textId="77777777" w:rsidR="00ED28D7" w:rsidRDefault="00ED28D7" w:rsidP="00957413"/>
    <w:p w14:paraId="4736DBF2" w14:textId="77777777" w:rsidR="00957413" w:rsidRDefault="00957413">
      <w:pPr>
        <w:rPr>
          <w:rFonts w:asciiTheme="majorHAnsi" w:eastAsiaTheme="majorEastAsia" w:hAnsiTheme="majorHAnsi" w:cstheme="majorBidi"/>
          <w:b/>
          <w:bCs/>
          <w:color w:val="000000" w:themeColor="text1"/>
          <w:sz w:val="26"/>
          <w:szCs w:val="26"/>
        </w:rPr>
      </w:pPr>
      <w:r>
        <w:br w:type="page"/>
      </w:r>
    </w:p>
    <w:p w14:paraId="323965C3" w14:textId="603B8D36" w:rsidR="00A91FD4" w:rsidRDefault="00ED28D7" w:rsidP="00ED28D7">
      <w:pPr>
        <w:pStyle w:val="Heading2"/>
      </w:pPr>
      <w:bookmarkStart w:id="53" w:name="_Toc322079078"/>
      <w:r>
        <w:lastRenderedPageBreak/>
        <w:t>Scenario</w:t>
      </w:r>
      <w:r w:rsidR="00A91FD4">
        <w:t>s</w:t>
      </w:r>
      <w:r>
        <w:t xml:space="preserve"> G</w:t>
      </w:r>
      <w:r w:rsidR="00A91FD4">
        <w:t xml:space="preserve"> and H, no Objects Deleted</w:t>
      </w:r>
      <w:bookmarkEnd w:id="53"/>
    </w:p>
    <w:p w14:paraId="7A6B4364" w14:textId="13C1C091" w:rsidR="00ED28D7" w:rsidRDefault="00A91FD4" w:rsidP="00A91FD4">
      <w:r>
        <w:t>In scenarios G and H, datasets are added to each file and no objects are deleted. Scenario G uses the Aggregator VFD strategy, and scenario H uses the VFD strategy. The activity in each scenario occurs in one session. After scenarios G and H are described, they are compared with scenarios A and B.</w:t>
      </w:r>
    </w:p>
    <w:p w14:paraId="00054DFD" w14:textId="77777777" w:rsidR="00ED28D7" w:rsidRDefault="00ED28D7" w:rsidP="00957413"/>
    <w:p w14:paraId="668DA3B9" w14:textId="77777777" w:rsidR="00ED28D7" w:rsidRDefault="00ED28D7" w:rsidP="00957413"/>
    <w:p w14:paraId="62CECE9E" w14:textId="77777777" w:rsidR="00ED28D7" w:rsidRPr="00ED28D7" w:rsidRDefault="00ED28D7" w:rsidP="00957413"/>
    <w:p w14:paraId="32D96601" w14:textId="4685EF8A" w:rsidR="003238E1" w:rsidRPr="00C8661B" w:rsidRDefault="00A91FD4" w:rsidP="003238E1">
      <w:pPr>
        <w:pStyle w:val="Heading3"/>
      </w:pPr>
      <w:bookmarkStart w:id="54" w:name="_Toc322079079"/>
      <w:r>
        <w:t xml:space="preserve">Scenario G, </w:t>
      </w:r>
      <w:r w:rsidR="003238E1">
        <w:t xml:space="preserve">Session 1: Create </w:t>
      </w:r>
      <w:r w:rsidR="00ED28D7">
        <w:t>File</w:t>
      </w:r>
      <w:r w:rsidR="003238E1">
        <w:t xml:space="preserve">, </w:t>
      </w:r>
      <w:r w:rsidR="00ED28D7">
        <w:t>Add Objects</w:t>
      </w:r>
      <w:bookmarkEnd w:id="54"/>
    </w:p>
    <w:p w14:paraId="592B0FB3" w14:textId="38B75DA0" w:rsidR="003238E1" w:rsidRDefault="003238E1" w:rsidP="00957413">
      <w:r>
        <w:t>In the only session of this scenario, a user creates an HDF5 file named aggrvfd_G</w:t>
      </w:r>
      <w:r>
        <w:rPr>
          <w:i/>
        </w:rPr>
        <w:t>.h5</w:t>
      </w:r>
      <w:r>
        <w:t xml:space="preserve"> using the </w:t>
      </w:r>
      <w:r w:rsidR="00957413">
        <w:t xml:space="preserve">Aggregator VFD </w:t>
      </w:r>
      <w:r>
        <w:t xml:space="preserve">strategy. </w:t>
      </w:r>
      <w:r w:rsidR="00957413">
        <w:t xml:space="preserve">See page </w:t>
      </w:r>
      <w:r w:rsidR="00957413">
        <w:fldChar w:fldCharType="begin"/>
      </w:r>
      <w:r w:rsidR="00957413">
        <w:instrText xml:space="preserve"> PAGEREF AggregatorVfdStrategy \h </w:instrText>
      </w:r>
      <w:r w:rsidR="00957413">
        <w:fldChar w:fldCharType="separate"/>
      </w:r>
      <w:r w:rsidR="00323678">
        <w:rPr>
          <w:noProof/>
        </w:rPr>
        <w:t>9</w:t>
      </w:r>
      <w:r w:rsidR="00957413">
        <w:fldChar w:fldCharType="end"/>
      </w:r>
      <w:r w:rsidR="00957413">
        <w:t xml:space="preserve"> for more information.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14:paraId="64062FF9" w14:textId="77777777" w:rsidR="00ED28D7" w:rsidRDefault="00ED28D7" w:rsidP="00957413"/>
    <w:p w14:paraId="3DC6A0F0" w14:textId="1C62DDBC"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G</w:t>
      </w:r>
      <w:r w:rsidRPr="00B65450">
        <w:rPr>
          <w:rFonts w:ascii="Courier New" w:hAnsi="Courier New" w:cs="Courier New"/>
          <w:sz w:val="20"/>
          <w:szCs w:val="20"/>
        </w:rPr>
        <w:t>.h5</w:t>
      </w:r>
      <w:r>
        <w:t xml:space="preserve"> produces the following output:</w:t>
      </w:r>
    </w:p>
    <w:p w14:paraId="1EA0ABDB" w14:textId="77777777" w:rsidR="00957413" w:rsidRDefault="00957413" w:rsidP="00957413"/>
    <w:p w14:paraId="0442A689" w14:textId="77777777" w:rsidR="003238E1" w:rsidRPr="00957413" w:rsidRDefault="003238E1" w:rsidP="00957413">
      <w:pPr>
        <w:pStyle w:val="Courier10"/>
        <w:ind w:left="720"/>
      </w:pPr>
      <w:r w:rsidRPr="00957413">
        <w:t>Filename: ./aggrvfd_G.h5</w:t>
      </w:r>
    </w:p>
    <w:p w14:paraId="0BFB8547" w14:textId="77777777" w:rsidR="003238E1" w:rsidRPr="00957413" w:rsidRDefault="003238E1" w:rsidP="00957413">
      <w:pPr>
        <w:pStyle w:val="Courier10"/>
        <w:ind w:left="720"/>
      </w:pPr>
      <w:r w:rsidRPr="00957413">
        <w:t>Summary of file space information:</w:t>
      </w:r>
    </w:p>
    <w:p w14:paraId="4B34AE6A" w14:textId="77777777" w:rsidR="003238E1" w:rsidRPr="00957413" w:rsidRDefault="003238E1" w:rsidP="00957413">
      <w:pPr>
        <w:pStyle w:val="Courier10"/>
        <w:ind w:left="720"/>
      </w:pPr>
      <w:r w:rsidRPr="00957413">
        <w:t xml:space="preserve">  File metadata: 2208 bytes</w:t>
      </w:r>
    </w:p>
    <w:p w14:paraId="3F13E622" w14:textId="77777777" w:rsidR="003238E1" w:rsidRPr="00957413" w:rsidRDefault="003238E1" w:rsidP="00957413">
      <w:pPr>
        <w:pStyle w:val="Courier10"/>
        <w:ind w:left="720"/>
      </w:pPr>
      <w:r w:rsidRPr="00957413">
        <w:t xml:space="preserve">  Raw data: 120640 bytes</w:t>
      </w:r>
    </w:p>
    <w:p w14:paraId="79708715" w14:textId="77777777" w:rsidR="003238E1" w:rsidRPr="00957413" w:rsidRDefault="003238E1" w:rsidP="00957413">
      <w:pPr>
        <w:pStyle w:val="Courier10"/>
        <w:ind w:left="720"/>
      </w:pPr>
      <w:r w:rsidRPr="00957413">
        <w:t xml:space="preserve">  Amount/Percent of tracked free space: 0 bytes/0.0%</w:t>
      </w:r>
    </w:p>
    <w:p w14:paraId="6CFB1D92" w14:textId="77777777" w:rsidR="003238E1" w:rsidRPr="00957413" w:rsidRDefault="003238E1" w:rsidP="00957413">
      <w:pPr>
        <w:pStyle w:val="Courier10"/>
        <w:ind w:left="720"/>
      </w:pPr>
      <w:r w:rsidRPr="00957413">
        <w:t xml:space="preserve">  Unaccounted space: 1936 bytes</w:t>
      </w:r>
    </w:p>
    <w:p w14:paraId="78AA6E6F" w14:textId="77777777" w:rsidR="003238E1" w:rsidRPr="00957413" w:rsidRDefault="003238E1" w:rsidP="00957413">
      <w:pPr>
        <w:pStyle w:val="Courier10"/>
        <w:ind w:left="720"/>
      </w:pPr>
      <w:r w:rsidRPr="00957413">
        <w:t>Total space: 124784 bytes</w:t>
      </w:r>
    </w:p>
    <w:p w14:paraId="3D5B9707" w14:textId="77777777" w:rsidR="00ED28D7" w:rsidRDefault="00ED28D7" w:rsidP="00957413"/>
    <w:p w14:paraId="27B2C92E" w14:textId="77777777" w:rsidR="002B757B" w:rsidRDefault="002B757B" w:rsidP="00957413"/>
    <w:p w14:paraId="077BE78C" w14:textId="77777777" w:rsidR="00ED28D7" w:rsidRPr="00ED28D7" w:rsidRDefault="00ED28D7" w:rsidP="002B757B"/>
    <w:p w14:paraId="376E961D" w14:textId="041F5BF3" w:rsidR="003238E1" w:rsidRPr="00C8661B" w:rsidRDefault="00A91FD4" w:rsidP="003238E1">
      <w:pPr>
        <w:pStyle w:val="Heading3"/>
      </w:pPr>
      <w:bookmarkStart w:id="55" w:name="_Toc322079080"/>
      <w:r>
        <w:t xml:space="preserve">Scenario H, </w:t>
      </w:r>
      <w:r w:rsidR="003238E1">
        <w:t xml:space="preserve">Session 1: Create </w:t>
      </w:r>
      <w:r w:rsidR="00ED28D7">
        <w:t>File, Add Objects</w:t>
      </w:r>
      <w:bookmarkEnd w:id="55"/>
    </w:p>
    <w:p w14:paraId="2881AF7A" w14:textId="6EEEF114" w:rsidR="003238E1" w:rsidRDefault="003238E1" w:rsidP="002B757B">
      <w:r>
        <w:t>In the only session of this scenario, a user creates an HDF5 file named vfd_H</w:t>
      </w:r>
      <w:r>
        <w:rPr>
          <w:i/>
        </w:rPr>
        <w:t>.h5</w:t>
      </w:r>
      <w:r>
        <w:t xml:space="preserve"> using the </w:t>
      </w:r>
      <w:r w:rsidR="002B757B">
        <w:t xml:space="preserve">VFD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14:paraId="1235A61A" w14:textId="77777777" w:rsidR="00ED28D7" w:rsidRDefault="00ED28D7" w:rsidP="00ED28D7"/>
    <w:p w14:paraId="353F138A" w14:textId="352B61F7" w:rsidR="002B757B" w:rsidRDefault="002B757B" w:rsidP="002B757B">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H</w:t>
      </w:r>
      <w:r w:rsidRPr="00B65450">
        <w:rPr>
          <w:rFonts w:ascii="Courier New" w:hAnsi="Courier New" w:cs="Courier New"/>
          <w:sz w:val="20"/>
          <w:szCs w:val="20"/>
        </w:rPr>
        <w:t>.h5</w:t>
      </w:r>
      <w:r>
        <w:t xml:space="preserve"> produces the following output:</w:t>
      </w:r>
    </w:p>
    <w:p w14:paraId="2A0CEB0B" w14:textId="77777777" w:rsidR="00ED28D7" w:rsidRDefault="00ED28D7" w:rsidP="00ED28D7"/>
    <w:p w14:paraId="4CA1D4A5" w14:textId="77777777" w:rsidR="003238E1" w:rsidRDefault="003238E1" w:rsidP="002B757B">
      <w:pPr>
        <w:pStyle w:val="Courier10"/>
        <w:ind w:left="720"/>
      </w:pPr>
      <w:r w:rsidRPr="00733DBA">
        <w:t>Filename: ./vfd</w:t>
      </w:r>
      <w:r>
        <w:t>_H</w:t>
      </w:r>
      <w:r w:rsidRPr="00733DBA">
        <w:t>.h5</w:t>
      </w:r>
    </w:p>
    <w:p w14:paraId="77679B00" w14:textId="77777777" w:rsidR="003238E1" w:rsidRDefault="003238E1" w:rsidP="002B757B">
      <w:pPr>
        <w:pStyle w:val="Courier10"/>
        <w:ind w:left="720"/>
      </w:pPr>
      <w:r w:rsidRPr="00733DBA">
        <w:t xml:space="preserve">Summary of </w:t>
      </w:r>
      <w:r>
        <w:t>file space</w:t>
      </w:r>
      <w:r w:rsidRPr="00733DBA">
        <w:t xml:space="preserve"> information:</w:t>
      </w:r>
    </w:p>
    <w:p w14:paraId="5CB23FC4" w14:textId="77777777" w:rsidR="003238E1" w:rsidRDefault="003238E1" w:rsidP="002B757B">
      <w:pPr>
        <w:pStyle w:val="Courier10"/>
        <w:ind w:left="720"/>
      </w:pPr>
      <w:r w:rsidRPr="00733DBA">
        <w:t xml:space="preserve">  File metadata: 2208 bytes</w:t>
      </w:r>
    </w:p>
    <w:p w14:paraId="3D452A47" w14:textId="77777777" w:rsidR="003238E1" w:rsidRDefault="003238E1" w:rsidP="002B757B">
      <w:pPr>
        <w:pStyle w:val="Courier10"/>
        <w:ind w:left="720"/>
      </w:pPr>
      <w:r w:rsidRPr="00733DBA">
        <w:t xml:space="preserve">  Raw data: 120640 bytes</w:t>
      </w:r>
    </w:p>
    <w:p w14:paraId="2173CB19" w14:textId="77777777" w:rsidR="003238E1" w:rsidRDefault="003238E1" w:rsidP="002B757B">
      <w:pPr>
        <w:pStyle w:val="Courier10"/>
        <w:ind w:left="720"/>
      </w:pPr>
      <w:r w:rsidRPr="00733DBA">
        <w:t xml:space="preserve">  Amount/Percent of tracked free space: 0 bytes/0.0%</w:t>
      </w:r>
    </w:p>
    <w:p w14:paraId="724347BC" w14:textId="77777777" w:rsidR="003238E1" w:rsidRDefault="003238E1" w:rsidP="002B757B">
      <w:pPr>
        <w:pStyle w:val="Courier10"/>
        <w:ind w:left="720"/>
      </w:pPr>
      <w:r w:rsidRPr="00733DBA">
        <w:t xml:space="preserve">  Unaccounted space: 0 bytes</w:t>
      </w:r>
    </w:p>
    <w:p w14:paraId="1A23E658" w14:textId="77777777" w:rsidR="003238E1" w:rsidRDefault="003238E1" w:rsidP="002B757B">
      <w:pPr>
        <w:pStyle w:val="Courier10"/>
        <w:ind w:left="720"/>
      </w:pPr>
      <w:r w:rsidRPr="00733DBA">
        <w:t>Total space: 122848 bytes</w:t>
      </w:r>
    </w:p>
    <w:p w14:paraId="6E4878EF" w14:textId="77777777" w:rsidR="003238E1" w:rsidRDefault="003238E1" w:rsidP="00ED28D7"/>
    <w:p w14:paraId="6D546727" w14:textId="77777777" w:rsidR="00ED28D7" w:rsidRDefault="00ED28D7" w:rsidP="00ED28D7"/>
    <w:p w14:paraId="5A062699" w14:textId="77777777" w:rsidR="00ED28D7" w:rsidRDefault="00ED28D7" w:rsidP="00ED28D7"/>
    <w:p w14:paraId="390396EC" w14:textId="77777777" w:rsidR="004908C4" w:rsidRDefault="004908C4">
      <w:pPr>
        <w:rPr>
          <w:rFonts w:asciiTheme="majorHAnsi" w:eastAsiaTheme="majorEastAsia" w:hAnsiTheme="majorHAnsi" w:cstheme="majorBidi"/>
          <w:b/>
          <w:bCs/>
          <w:color w:val="000000" w:themeColor="text1"/>
          <w:sz w:val="26"/>
          <w:szCs w:val="26"/>
        </w:rPr>
      </w:pPr>
      <w:r>
        <w:br w:type="page"/>
      </w:r>
    </w:p>
    <w:p w14:paraId="59C19F52" w14:textId="77777777" w:rsidR="00ED28D7" w:rsidRDefault="00ED28D7" w:rsidP="00A91FD4">
      <w:pPr>
        <w:pStyle w:val="Heading3"/>
      </w:pPr>
      <w:bookmarkStart w:id="56" w:name="_Toc322079081"/>
      <w:r>
        <w:lastRenderedPageBreak/>
        <w:t xml:space="preserve">Comparison of HDF5 Files from Scenarios A, B, G, and H after HDF5 Objects were </w:t>
      </w:r>
      <w:proofErr w:type="gramStart"/>
      <w:r>
        <w:t>Added</w:t>
      </w:r>
      <w:bookmarkEnd w:id="56"/>
      <w:proofErr w:type="gramEnd"/>
    </w:p>
    <w:p w14:paraId="3EB3BCCA" w14:textId="602A46F3" w:rsidR="002B757B" w:rsidRDefault="002B757B" w:rsidP="002B757B">
      <w:r>
        <w:t xml:space="preserve">The table below </w:t>
      </w:r>
      <w:r w:rsidR="00A91FD4">
        <w:t xml:space="preserve">compares </w:t>
      </w:r>
      <w:r>
        <w:t xml:space="preserve">scenarios </w:t>
      </w:r>
      <w:r>
        <w:t>A, B, G, and H</w:t>
      </w:r>
      <w:r>
        <w:t xml:space="preserve">. </w:t>
      </w:r>
    </w:p>
    <w:p w14:paraId="105E5A37" w14:textId="77777777" w:rsidR="002B757B" w:rsidRDefault="002B757B" w:rsidP="00093EF7"/>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77"/>
        <w:gridCol w:w="1471"/>
        <w:gridCol w:w="1417"/>
        <w:gridCol w:w="895"/>
        <w:gridCol w:w="1170"/>
        <w:gridCol w:w="1260"/>
        <w:gridCol w:w="1469"/>
        <w:gridCol w:w="1256"/>
      </w:tblGrid>
      <w:tr w:rsidR="002B757B" w:rsidRPr="00AB2DD0" w14:paraId="3936EC73" w14:textId="77777777" w:rsidTr="00F72A82">
        <w:trPr>
          <w:tblHeader/>
          <w:jc w:val="center"/>
        </w:trPr>
        <w:tc>
          <w:tcPr>
            <w:tcW w:w="9915" w:type="dxa"/>
            <w:gridSpan w:val="8"/>
          </w:tcPr>
          <w:p w14:paraId="0EB7B8BD" w14:textId="5EBDFE96" w:rsidR="002B757B" w:rsidRPr="00323678" w:rsidRDefault="002B757B" w:rsidP="002B757B">
            <w:pPr>
              <w:rPr>
                <w:b/>
              </w:rPr>
            </w:pPr>
            <w:r w:rsidRPr="00323678">
              <w:rPr>
                <w:b/>
              </w:rPr>
              <w:t xml:space="preserve">Table </w:t>
            </w:r>
            <w:r>
              <w:rPr>
                <w:b/>
              </w:rPr>
              <w:t>5</w:t>
            </w:r>
            <w:r w:rsidRPr="00323678">
              <w:rPr>
                <w:b/>
              </w:rPr>
              <w:t xml:space="preserve">. </w:t>
            </w:r>
            <w:r>
              <w:rPr>
                <w:b/>
              </w:rPr>
              <w:t>Summary of Scenarios A, B, G, and H</w:t>
            </w:r>
          </w:p>
        </w:tc>
      </w:tr>
      <w:tr w:rsidR="002B757B" w:rsidRPr="00AB2DD0" w14:paraId="30339927" w14:textId="77777777" w:rsidTr="00F72A82">
        <w:trPr>
          <w:tblHeader/>
          <w:jc w:val="center"/>
        </w:trPr>
        <w:tc>
          <w:tcPr>
            <w:tcW w:w="977" w:type="dxa"/>
          </w:tcPr>
          <w:p w14:paraId="0B19BDB0" w14:textId="77777777" w:rsidR="002B757B" w:rsidRPr="00AB2DD0" w:rsidRDefault="002B757B" w:rsidP="00F72A82">
            <w:pPr>
              <w:pStyle w:val="Normal9"/>
              <w:rPr>
                <w:b/>
              </w:rPr>
            </w:pPr>
            <w:r>
              <w:rPr>
                <w:b/>
              </w:rPr>
              <w:t>Scenario / # Sessions</w:t>
            </w:r>
          </w:p>
        </w:tc>
        <w:tc>
          <w:tcPr>
            <w:tcW w:w="1471" w:type="dxa"/>
          </w:tcPr>
          <w:p w14:paraId="758ECE78" w14:textId="77777777" w:rsidR="002B757B" w:rsidRPr="00AB2DD0" w:rsidRDefault="002B757B" w:rsidP="00F72A82">
            <w:pPr>
              <w:pStyle w:val="Normal9"/>
              <w:rPr>
                <w:b/>
              </w:rPr>
            </w:pPr>
            <w:r>
              <w:rPr>
                <w:b/>
              </w:rPr>
              <w:t>Strategy</w:t>
            </w:r>
          </w:p>
        </w:tc>
        <w:tc>
          <w:tcPr>
            <w:tcW w:w="1417" w:type="dxa"/>
          </w:tcPr>
          <w:p w14:paraId="0293C104" w14:textId="77777777" w:rsidR="002B757B" w:rsidRPr="00AB2DD0" w:rsidRDefault="002B757B" w:rsidP="00F72A82">
            <w:pPr>
              <w:pStyle w:val="Normal9"/>
              <w:rPr>
                <w:b/>
              </w:rPr>
            </w:pPr>
            <w:r>
              <w:rPr>
                <w:b/>
              </w:rPr>
              <w:t>File Name</w:t>
            </w:r>
          </w:p>
        </w:tc>
        <w:tc>
          <w:tcPr>
            <w:tcW w:w="895" w:type="dxa"/>
          </w:tcPr>
          <w:p w14:paraId="79606DD2" w14:textId="77777777" w:rsidR="002B757B" w:rsidRDefault="002B757B" w:rsidP="00F72A82">
            <w:pPr>
              <w:pStyle w:val="Normal9"/>
              <w:rPr>
                <w:b/>
              </w:rPr>
            </w:pPr>
            <w:r>
              <w:rPr>
                <w:b/>
              </w:rPr>
              <w:t>File Size</w:t>
            </w:r>
          </w:p>
          <w:p w14:paraId="03621A6A" w14:textId="77777777" w:rsidR="002B757B" w:rsidRPr="00AB2DD0" w:rsidRDefault="002B757B" w:rsidP="00F72A82">
            <w:pPr>
              <w:pStyle w:val="Normal9"/>
              <w:rPr>
                <w:b/>
              </w:rPr>
            </w:pPr>
            <w:r>
              <w:rPr>
                <w:b/>
              </w:rPr>
              <w:t>(bytes)</w:t>
            </w:r>
          </w:p>
        </w:tc>
        <w:tc>
          <w:tcPr>
            <w:tcW w:w="1170" w:type="dxa"/>
          </w:tcPr>
          <w:p w14:paraId="659C07FB" w14:textId="77777777" w:rsidR="002B757B" w:rsidRDefault="002B757B" w:rsidP="00F72A82">
            <w:pPr>
              <w:pStyle w:val="Normal9"/>
              <w:rPr>
                <w:b/>
              </w:rPr>
            </w:pPr>
            <w:r>
              <w:rPr>
                <w:b/>
              </w:rPr>
              <w:t>File Metadata</w:t>
            </w:r>
          </w:p>
          <w:p w14:paraId="2DEB2038" w14:textId="77777777" w:rsidR="002B757B" w:rsidRPr="00AB2DD0" w:rsidRDefault="002B757B" w:rsidP="00F72A82">
            <w:pPr>
              <w:pStyle w:val="Normal9"/>
              <w:rPr>
                <w:b/>
              </w:rPr>
            </w:pPr>
            <w:r>
              <w:rPr>
                <w:b/>
              </w:rPr>
              <w:t>(bytes)</w:t>
            </w:r>
          </w:p>
        </w:tc>
        <w:tc>
          <w:tcPr>
            <w:tcW w:w="1260" w:type="dxa"/>
          </w:tcPr>
          <w:p w14:paraId="303FDDBC" w14:textId="77777777" w:rsidR="002B757B" w:rsidRDefault="002B757B" w:rsidP="00F72A82">
            <w:pPr>
              <w:pStyle w:val="Normal9"/>
              <w:rPr>
                <w:b/>
              </w:rPr>
            </w:pPr>
            <w:r>
              <w:rPr>
                <w:b/>
              </w:rPr>
              <w:t>Raw Data</w:t>
            </w:r>
          </w:p>
          <w:p w14:paraId="1D2A4386" w14:textId="77777777" w:rsidR="002B757B" w:rsidRPr="00AB2DD0" w:rsidRDefault="002B757B" w:rsidP="00F72A82">
            <w:pPr>
              <w:pStyle w:val="Normal9"/>
              <w:rPr>
                <w:b/>
              </w:rPr>
            </w:pPr>
            <w:r>
              <w:rPr>
                <w:b/>
              </w:rPr>
              <w:t>(bytes)</w:t>
            </w:r>
          </w:p>
        </w:tc>
        <w:tc>
          <w:tcPr>
            <w:tcW w:w="1469" w:type="dxa"/>
          </w:tcPr>
          <w:p w14:paraId="796D376E" w14:textId="77777777" w:rsidR="002B757B" w:rsidRDefault="002B757B" w:rsidP="00F72A82">
            <w:pPr>
              <w:pStyle w:val="Normal9"/>
              <w:rPr>
                <w:b/>
              </w:rPr>
            </w:pPr>
            <w:r>
              <w:rPr>
                <w:b/>
              </w:rPr>
              <w:t>Tracked Free Space</w:t>
            </w:r>
          </w:p>
          <w:p w14:paraId="6DF4694D" w14:textId="77777777" w:rsidR="002B757B" w:rsidRPr="00AB2DD0" w:rsidRDefault="002B757B" w:rsidP="00F72A82">
            <w:pPr>
              <w:pStyle w:val="Normal9"/>
              <w:rPr>
                <w:b/>
              </w:rPr>
            </w:pPr>
            <w:r>
              <w:rPr>
                <w:b/>
              </w:rPr>
              <w:t>(bytes)</w:t>
            </w:r>
          </w:p>
        </w:tc>
        <w:tc>
          <w:tcPr>
            <w:tcW w:w="1256" w:type="dxa"/>
          </w:tcPr>
          <w:p w14:paraId="54788FDB" w14:textId="77777777" w:rsidR="002B757B" w:rsidRPr="00AB2DD0" w:rsidRDefault="002B757B" w:rsidP="00F72A82">
            <w:pPr>
              <w:pStyle w:val="Normal9"/>
              <w:rPr>
                <w:b/>
              </w:rPr>
            </w:pPr>
            <w:r>
              <w:rPr>
                <w:b/>
              </w:rPr>
              <w:t>Unaccounted Space (bytes)</w:t>
            </w:r>
          </w:p>
        </w:tc>
      </w:tr>
      <w:tr w:rsidR="00093EF7" w:rsidRPr="007625C5" w14:paraId="60275333" w14:textId="77777777" w:rsidTr="00F72A82">
        <w:trPr>
          <w:jc w:val="center"/>
        </w:trPr>
        <w:tc>
          <w:tcPr>
            <w:tcW w:w="977" w:type="dxa"/>
          </w:tcPr>
          <w:p w14:paraId="468749C7" w14:textId="246F6DF4" w:rsidR="00093EF7" w:rsidRPr="00093EF7" w:rsidRDefault="00093EF7" w:rsidP="00093EF7">
            <w:pPr>
              <w:pStyle w:val="Normal9"/>
            </w:pPr>
            <w:r w:rsidRPr="00093EF7">
              <w:t>A / 2</w:t>
            </w:r>
          </w:p>
        </w:tc>
        <w:tc>
          <w:tcPr>
            <w:tcW w:w="1471" w:type="dxa"/>
          </w:tcPr>
          <w:p w14:paraId="4F26449D" w14:textId="4C8D6119" w:rsidR="00093EF7" w:rsidRPr="00093EF7" w:rsidRDefault="00093EF7" w:rsidP="00093EF7">
            <w:pPr>
              <w:pStyle w:val="Normal9"/>
            </w:pPr>
            <w:r w:rsidRPr="00093EF7">
              <w:t>All</w:t>
            </w:r>
          </w:p>
        </w:tc>
        <w:tc>
          <w:tcPr>
            <w:tcW w:w="1417" w:type="dxa"/>
          </w:tcPr>
          <w:p w14:paraId="0A231567" w14:textId="7E0DF2B2" w:rsidR="00093EF7" w:rsidRPr="00093EF7" w:rsidRDefault="00093EF7" w:rsidP="00093EF7">
            <w:pPr>
              <w:pStyle w:val="Normal9"/>
            </w:pPr>
            <w:r w:rsidRPr="00093EF7">
              <w:t>no_persist_A.h5</w:t>
            </w:r>
          </w:p>
        </w:tc>
        <w:tc>
          <w:tcPr>
            <w:tcW w:w="895" w:type="dxa"/>
          </w:tcPr>
          <w:p w14:paraId="7EF8C623" w14:textId="2EC533EF" w:rsidR="00093EF7" w:rsidRPr="00093EF7" w:rsidRDefault="00093EF7" w:rsidP="00093EF7">
            <w:pPr>
              <w:pStyle w:val="Normal9"/>
            </w:pPr>
            <w:r w:rsidRPr="00093EF7">
              <w:t>124832</w:t>
            </w:r>
          </w:p>
        </w:tc>
        <w:tc>
          <w:tcPr>
            <w:tcW w:w="1170" w:type="dxa"/>
          </w:tcPr>
          <w:p w14:paraId="28D635FC" w14:textId="0FA36E6B" w:rsidR="00093EF7" w:rsidRPr="00093EF7" w:rsidRDefault="00093EF7" w:rsidP="00093EF7">
            <w:pPr>
              <w:pStyle w:val="Normal9"/>
            </w:pPr>
            <w:r w:rsidRPr="00093EF7">
              <w:t>2216</w:t>
            </w:r>
          </w:p>
        </w:tc>
        <w:tc>
          <w:tcPr>
            <w:tcW w:w="1260" w:type="dxa"/>
          </w:tcPr>
          <w:p w14:paraId="3CE1D565" w14:textId="3B69C173" w:rsidR="00093EF7" w:rsidRPr="00093EF7" w:rsidRDefault="00093EF7" w:rsidP="00093EF7">
            <w:pPr>
              <w:pStyle w:val="Normal9"/>
            </w:pPr>
            <w:r w:rsidRPr="00093EF7">
              <w:t>120640</w:t>
            </w:r>
          </w:p>
        </w:tc>
        <w:tc>
          <w:tcPr>
            <w:tcW w:w="1469" w:type="dxa"/>
          </w:tcPr>
          <w:p w14:paraId="3EC45D28" w14:textId="2614594B" w:rsidR="00093EF7" w:rsidRPr="00093EF7" w:rsidRDefault="00093EF7" w:rsidP="00093EF7">
            <w:pPr>
              <w:pStyle w:val="Normal9"/>
            </w:pPr>
            <w:r w:rsidRPr="00093EF7">
              <w:t>0</w:t>
            </w:r>
          </w:p>
        </w:tc>
        <w:tc>
          <w:tcPr>
            <w:tcW w:w="1256" w:type="dxa"/>
          </w:tcPr>
          <w:p w14:paraId="0E369CBA" w14:textId="583CE16C" w:rsidR="00093EF7" w:rsidRPr="00093EF7" w:rsidRDefault="00093EF7" w:rsidP="00093EF7">
            <w:pPr>
              <w:pStyle w:val="Normal9"/>
            </w:pPr>
            <w:r w:rsidRPr="00093EF7">
              <w:t>1976</w:t>
            </w:r>
          </w:p>
        </w:tc>
      </w:tr>
      <w:tr w:rsidR="00093EF7" w:rsidRPr="007625C5" w14:paraId="0F975C55" w14:textId="77777777" w:rsidTr="00F72A82">
        <w:trPr>
          <w:jc w:val="center"/>
        </w:trPr>
        <w:tc>
          <w:tcPr>
            <w:tcW w:w="977" w:type="dxa"/>
          </w:tcPr>
          <w:p w14:paraId="5FAFBE3E" w14:textId="5F59BBDD" w:rsidR="00093EF7" w:rsidRPr="00093EF7" w:rsidRDefault="00093EF7" w:rsidP="00093EF7">
            <w:pPr>
              <w:pStyle w:val="Normal9"/>
            </w:pPr>
            <w:r w:rsidRPr="00093EF7">
              <w:t>B / 2</w:t>
            </w:r>
          </w:p>
        </w:tc>
        <w:tc>
          <w:tcPr>
            <w:tcW w:w="1471" w:type="dxa"/>
          </w:tcPr>
          <w:p w14:paraId="74222DE2" w14:textId="44B453B6" w:rsidR="00093EF7" w:rsidRPr="00093EF7" w:rsidRDefault="00093EF7" w:rsidP="00093EF7">
            <w:pPr>
              <w:pStyle w:val="Normal9"/>
            </w:pPr>
            <w:r w:rsidRPr="00093EF7">
              <w:t>All</w:t>
            </w:r>
            <w:r>
              <w:t xml:space="preserve"> </w:t>
            </w:r>
            <w:r w:rsidRPr="00093EF7">
              <w:t>Persist</w:t>
            </w:r>
          </w:p>
        </w:tc>
        <w:tc>
          <w:tcPr>
            <w:tcW w:w="1417" w:type="dxa"/>
          </w:tcPr>
          <w:p w14:paraId="5E471D61" w14:textId="0A414DE7" w:rsidR="00093EF7" w:rsidRPr="00093EF7" w:rsidRDefault="00093EF7" w:rsidP="00093EF7">
            <w:pPr>
              <w:pStyle w:val="Normal9"/>
            </w:pPr>
            <w:r w:rsidRPr="00093EF7">
              <w:t>persist_B.h5</w:t>
            </w:r>
          </w:p>
        </w:tc>
        <w:tc>
          <w:tcPr>
            <w:tcW w:w="895" w:type="dxa"/>
          </w:tcPr>
          <w:p w14:paraId="693EE9D4" w14:textId="38A188A8" w:rsidR="00093EF7" w:rsidRPr="00093EF7" w:rsidRDefault="00093EF7" w:rsidP="00093EF7">
            <w:pPr>
              <w:pStyle w:val="Normal9"/>
            </w:pPr>
            <w:r w:rsidRPr="00093EF7">
              <w:t>124885</w:t>
            </w:r>
          </w:p>
        </w:tc>
        <w:tc>
          <w:tcPr>
            <w:tcW w:w="1170" w:type="dxa"/>
          </w:tcPr>
          <w:p w14:paraId="2D9D50D2" w14:textId="4AD3CD11" w:rsidR="00093EF7" w:rsidRPr="00093EF7" w:rsidRDefault="00093EF7" w:rsidP="00093EF7">
            <w:pPr>
              <w:pStyle w:val="Normal9"/>
            </w:pPr>
            <w:r w:rsidRPr="00093EF7">
              <w:t>2319</w:t>
            </w:r>
          </w:p>
        </w:tc>
        <w:tc>
          <w:tcPr>
            <w:tcW w:w="1260" w:type="dxa"/>
          </w:tcPr>
          <w:p w14:paraId="073243DC" w14:textId="49DEB497" w:rsidR="00093EF7" w:rsidRPr="00093EF7" w:rsidRDefault="00093EF7" w:rsidP="00093EF7">
            <w:pPr>
              <w:pStyle w:val="Normal9"/>
            </w:pPr>
            <w:r w:rsidRPr="00093EF7">
              <w:t>120640</w:t>
            </w:r>
          </w:p>
        </w:tc>
        <w:tc>
          <w:tcPr>
            <w:tcW w:w="1469" w:type="dxa"/>
          </w:tcPr>
          <w:p w14:paraId="2E6211E9" w14:textId="73F70C89" w:rsidR="00093EF7" w:rsidRPr="00093EF7" w:rsidRDefault="00093EF7" w:rsidP="00093EF7">
            <w:pPr>
              <w:pStyle w:val="Normal9"/>
            </w:pPr>
            <w:r w:rsidRPr="00093EF7">
              <w:t>1854</w:t>
            </w:r>
          </w:p>
        </w:tc>
        <w:tc>
          <w:tcPr>
            <w:tcW w:w="1256" w:type="dxa"/>
          </w:tcPr>
          <w:p w14:paraId="0355D9F6" w14:textId="56864A76" w:rsidR="00093EF7" w:rsidRPr="00093EF7" w:rsidRDefault="00093EF7" w:rsidP="00093EF7">
            <w:pPr>
              <w:pStyle w:val="Normal9"/>
            </w:pPr>
            <w:r w:rsidRPr="00093EF7">
              <w:t>0</w:t>
            </w:r>
          </w:p>
        </w:tc>
      </w:tr>
      <w:tr w:rsidR="002B757B" w:rsidRPr="002B757B" w14:paraId="3FC0DEC5" w14:textId="77777777" w:rsidTr="00F72A82">
        <w:trPr>
          <w:jc w:val="center"/>
        </w:trPr>
        <w:tc>
          <w:tcPr>
            <w:tcW w:w="977" w:type="dxa"/>
          </w:tcPr>
          <w:p w14:paraId="3CBDD191" w14:textId="41ECB810" w:rsidR="002B757B" w:rsidRPr="002B757B" w:rsidRDefault="002B757B" w:rsidP="002B757B">
            <w:pPr>
              <w:pStyle w:val="Normal9"/>
            </w:pPr>
            <w:r w:rsidRPr="002B757B">
              <w:t>G / 1</w:t>
            </w:r>
          </w:p>
        </w:tc>
        <w:tc>
          <w:tcPr>
            <w:tcW w:w="1471" w:type="dxa"/>
          </w:tcPr>
          <w:p w14:paraId="591D735A" w14:textId="1320106B" w:rsidR="002B757B" w:rsidRPr="002B757B" w:rsidRDefault="002B757B" w:rsidP="002B757B">
            <w:pPr>
              <w:pStyle w:val="Normal9"/>
            </w:pPr>
            <w:r>
              <w:t>Aggregator VFD</w:t>
            </w:r>
          </w:p>
        </w:tc>
        <w:tc>
          <w:tcPr>
            <w:tcW w:w="1417" w:type="dxa"/>
          </w:tcPr>
          <w:p w14:paraId="59DF2F11" w14:textId="260FB1FA" w:rsidR="002B757B" w:rsidRPr="002B757B" w:rsidRDefault="002B757B" w:rsidP="002B757B">
            <w:pPr>
              <w:pStyle w:val="Normal9"/>
            </w:pPr>
            <w:r w:rsidRPr="002B757B">
              <w:t>aggrvfd_G.h5</w:t>
            </w:r>
          </w:p>
        </w:tc>
        <w:tc>
          <w:tcPr>
            <w:tcW w:w="895" w:type="dxa"/>
          </w:tcPr>
          <w:p w14:paraId="621D842D" w14:textId="78C56B29" w:rsidR="002B757B" w:rsidRPr="002B757B" w:rsidRDefault="002B757B" w:rsidP="002B757B">
            <w:pPr>
              <w:pStyle w:val="Normal9"/>
            </w:pPr>
            <w:r w:rsidRPr="002B757B">
              <w:t>124784</w:t>
            </w:r>
          </w:p>
        </w:tc>
        <w:tc>
          <w:tcPr>
            <w:tcW w:w="1170" w:type="dxa"/>
          </w:tcPr>
          <w:p w14:paraId="2164ACDC" w14:textId="316BDA48" w:rsidR="002B757B" w:rsidRPr="002B757B" w:rsidRDefault="002B757B" w:rsidP="002B757B">
            <w:pPr>
              <w:pStyle w:val="Normal9"/>
            </w:pPr>
            <w:r w:rsidRPr="002B757B">
              <w:t>1936</w:t>
            </w:r>
          </w:p>
        </w:tc>
        <w:tc>
          <w:tcPr>
            <w:tcW w:w="1260" w:type="dxa"/>
          </w:tcPr>
          <w:p w14:paraId="2E4826BA" w14:textId="04823884" w:rsidR="002B757B" w:rsidRPr="002B757B" w:rsidRDefault="002B757B" w:rsidP="002B757B">
            <w:pPr>
              <w:pStyle w:val="Normal9"/>
            </w:pPr>
            <w:r w:rsidRPr="002B757B">
              <w:t>120640</w:t>
            </w:r>
          </w:p>
        </w:tc>
        <w:tc>
          <w:tcPr>
            <w:tcW w:w="1469" w:type="dxa"/>
          </w:tcPr>
          <w:p w14:paraId="210266E5" w14:textId="3EE44792" w:rsidR="002B757B" w:rsidRPr="002B757B" w:rsidRDefault="002B757B" w:rsidP="002B757B">
            <w:pPr>
              <w:pStyle w:val="Normal9"/>
            </w:pPr>
            <w:r w:rsidRPr="002B757B">
              <w:t>0</w:t>
            </w:r>
          </w:p>
        </w:tc>
        <w:tc>
          <w:tcPr>
            <w:tcW w:w="1256" w:type="dxa"/>
          </w:tcPr>
          <w:p w14:paraId="743210F1" w14:textId="01DAF13B" w:rsidR="002B757B" w:rsidRPr="002B757B" w:rsidRDefault="002B757B" w:rsidP="002B757B">
            <w:pPr>
              <w:pStyle w:val="Normal9"/>
            </w:pPr>
            <w:r w:rsidRPr="002B757B">
              <w:t>1936</w:t>
            </w:r>
          </w:p>
        </w:tc>
      </w:tr>
      <w:tr w:rsidR="002B757B" w:rsidRPr="002B757B" w14:paraId="722D2AA1" w14:textId="77777777" w:rsidTr="00F72A82">
        <w:trPr>
          <w:jc w:val="center"/>
        </w:trPr>
        <w:tc>
          <w:tcPr>
            <w:tcW w:w="977" w:type="dxa"/>
          </w:tcPr>
          <w:p w14:paraId="652EF0B9" w14:textId="0E66DF66" w:rsidR="002B757B" w:rsidRPr="002B757B" w:rsidRDefault="002B757B" w:rsidP="002B757B">
            <w:pPr>
              <w:pStyle w:val="Normal9"/>
            </w:pPr>
            <w:r w:rsidRPr="002B757B">
              <w:t>H / 1</w:t>
            </w:r>
          </w:p>
        </w:tc>
        <w:tc>
          <w:tcPr>
            <w:tcW w:w="1471" w:type="dxa"/>
          </w:tcPr>
          <w:p w14:paraId="54D5DC25" w14:textId="3C7828F6" w:rsidR="002B757B" w:rsidRPr="002B757B" w:rsidRDefault="002B757B" w:rsidP="002B757B">
            <w:pPr>
              <w:pStyle w:val="Normal9"/>
            </w:pPr>
            <w:r w:rsidRPr="002B757B">
              <w:t>VFD</w:t>
            </w:r>
          </w:p>
        </w:tc>
        <w:tc>
          <w:tcPr>
            <w:tcW w:w="1417" w:type="dxa"/>
          </w:tcPr>
          <w:p w14:paraId="2B6B69B5" w14:textId="634ABBA7" w:rsidR="002B757B" w:rsidRPr="002B757B" w:rsidRDefault="002B757B" w:rsidP="002B757B">
            <w:pPr>
              <w:pStyle w:val="Normal9"/>
            </w:pPr>
            <w:r w:rsidRPr="002B757B">
              <w:t>vfd_H.h5</w:t>
            </w:r>
          </w:p>
        </w:tc>
        <w:tc>
          <w:tcPr>
            <w:tcW w:w="895" w:type="dxa"/>
          </w:tcPr>
          <w:p w14:paraId="52C31EAB" w14:textId="3E123D92" w:rsidR="002B757B" w:rsidRPr="002B757B" w:rsidRDefault="002B757B" w:rsidP="002B757B">
            <w:pPr>
              <w:pStyle w:val="Normal9"/>
            </w:pPr>
            <w:r w:rsidRPr="002B757B">
              <w:t>122848</w:t>
            </w:r>
          </w:p>
        </w:tc>
        <w:tc>
          <w:tcPr>
            <w:tcW w:w="1170" w:type="dxa"/>
          </w:tcPr>
          <w:p w14:paraId="227C5EC3" w14:textId="55137CCA" w:rsidR="002B757B" w:rsidRPr="002B757B" w:rsidRDefault="002B757B" w:rsidP="002B757B">
            <w:pPr>
              <w:pStyle w:val="Normal9"/>
            </w:pPr>
            <w:r w:rsidRPr="002B757B">
              <w:t>2208</w:t>
            </w:r>
          </w:p>
        </w:tc>
        <w:tc>
          <w:tcPr>
            <w:tcW w:w="1260" w:type="dxa"/>
          </w:tcPr>
          <w:p w14:paraId="184C341C" w14:textId="13153CAD" w:rsidR="002B757B" w:rsidRPr="002B757B" w:rsidRDefault="002B757B" w:rsidP="002B757B">
            <w:pPr>
              <w:pStyle w:val="Normal9"/>
            </w:pPr>
            <w:r w:rsidRPr="002B757B">
              <w:t>120640</w:t>
            </w:r>
          </w:p>
        </w:tc>
        <w:tc>
          <w:tcPr>
            <w:tcW w:w="1469" w:type="dxa"/>
          </w:tcPr>
          <w:p w14:paraId="3E77E4C6" w14:textId="213579B0" w:rsidR="002B757B" w:rsidRPr="002B757B" w:rsidRDefault="002B757B" w:rsidP="002B757B">
            <w:pPr>
              <w:pStyle w:val="Normal9"/>
            </w:pPr>
            <w:r w:rsidRPr="002B757B">
              <w:t>0</w:t>
            </w:r>
          </w:p>
        </w:tc>
        <w:tc>
          <w:tcPr>
            <w:tcW w:w="1256" w:type="dxa"/>
          </w:tcPr>
          <w:p w14:paraId="1890482A" w14:textId="1C9C37B6" w:rsidR="002B757B" w:rsidRPr="002B757B" w:rsidRDefault="002B757B" w:rsidP="002B757B">
            <w:pPr>
              <w:pStyle w:val="Normal9"/>
            </w:pPr>
            <w:r w:rsidRPr="002B757B">
              <w:t>0</w:t>
            </w:r>
          </w:p>
        </w:tc>
      </w:tr>
    </w:tbl>
    <w:p w14:paraId="50612F72" w14:textId="77777777" w:rsidR="002B757B" w:rsidRPr="00562C10" w:rsidRDefault="002B757B" w:rsidP="00093EF7"/>
    <w:p w14:paraId="4FD31547" w14:textId="77777777" w:rsidR="003238E1" w:rsidRDefault="003238E1" w:rsidP="00093EF7">
      <w:r>
        <w:t>The table above shows the file space information for HDF5 files after four datasets have been added. This corresponds to the state of the files after Session 2 in Scenarios A and B.</w:t>
      </w:r>
    </w:p>
    <w:p w14:paraId="6FE42EAA" w14:textId="77777777" w:rsidR="00ED28D7" w:rsidRDefault="00ED28D7" w:rsidP="00724155"/>
    <w:p w14:paraId="1FDF22DA" w14:textId="0FC45628" w:rsidR="003238E1" w:rsidRDefault="003238E1" w:rsidP="00093EF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w:t>
      </w:r>
      <w:r>
        <w:rPr>
          <w:i/>
        </w:rPr>
        <w:t>v</w:t>
      </w:r>
      <w:r w:rsidRPr="00733DBA">
        <w:rPr>
          <w:i/>
        </w:rPr>
        <w:t>fd</w:t>
      </w:r>
      <w:r>
        <w:rPr>
          <w:i/>
        </w:rPr>
        <w:t>_H</w:t>
      </w:r>
      <w:r w:rsidRPr="00733DBA">
        <w:rPr>
          <w:i/>
        </w:rPr>
        <w:t>.h5</w:t>
      </w:r>
      <w:r w:rsidR="00724155" w:rsidRPr="00724155">
        <w:t xml:space="preserve"> file</w:t>
      </w:r>
      <w:r w:rsidRPr="00724155">
        <w:t xml:space="preserve">, </w:t>
      </w:r>
      <w:r>
        <w:t xml:space="preserve">managed with the VFD strategy, has the smallest size with no tracked free space or unaccounted space. Even though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14:paraId="4E48B8AC" w14:textId="77777777" w:rsidR="00ED28D7" w:rsidRPr="00703AEE" w:rsidRDefault="00ED28D7" w:rsidP="00093EF7"/>
    <w:p w14:paraId="73A336F5" w14:textId="77777777" w:rsidR="003238E1" w:rsidRDefault="003238E1" w:rsidP="00093EF7"/>
    <w:p w14:paraId="6F353C50" w14:textId="77777777" w:rsidR="003A684B" w:rsidRDefault="003A684B" w:rsidP="00ED28D7"/>
    <w:sectPr w:rsidR="003A684B" w:rsidSect="005A0F21">
      <w:headerReference w:type="first" r:id="rId23"/>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ans, Mark" w:date="2012-04-13T08:40:00Z" w:initials="MEE">
    <w:p w14:paraId="692C8030" w14:textId="11B786E5" w:rsidR="003633AB" w:rsidRDefault="003633AB">
      <w:pPr>
        <w:pStyle w:val="CommentText"/>
      </w:pPr>
      <w:r>
        <w:rPr>
          <w:rStyle w:val="CommentReference"/>
        </w:rPr>
        <w:annotationRef/>
      </w:r>
      <w:bookmarkStart w:id="3" w:name="_GoBack"/>
      <w:bookmarkEnd w:id="3"/>
      <w:r>
        <w:t>The old definition of session was the following: “A session is the time between when a file is opened and closed.” Q said sessions aren’t measured in time. Does th</w:t>
      </w:r>
      <w:r w:rsidR="00EC3680">
        <w:t>is</w:t>
      </w:r>
      <w:r>
        <w:t xml:space="preserve"> new definition work better?</w:t>
      </w:r>
    </w:p>
  </w:comment>
  <w:comment w:id="28" w:author=" Mike Folk" w:date="2012-04-13T08:40:00Z" w:initials="MF">
    <w:p w14:paraId="30808CDE" w14:textId="77777777" w:rsidR="0084460C" w:rsidRDefault="0084460C" w:rsidP="003238E1">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p w14:paraId="43B0B1E8" w14:textId="77777777" w:rsidR="00EC3680" w:rsidRDefault="00EC3680" w:rsidP="003238E1">
      <w:pPr>
        <w:pStyle w:val="CommentText"/>
      </w:pPr>
    </w:p>
    <w:p w14:paraId="6CA5E99F" w14:textId="34005885" w:rsidR="00EC3680" w:rsidRDefault="00EC3680" w:rsidP="003238E1">
      <w:pPr>
        <w:pStyle w:val="CommentText"/>
      </w:pPr>
      <w:r>
        <w:t>4.13.2012. MEE: This comment was made before this doc was edited. Is the comment still valid?</w:t>
      </w:r>
    </w:p>
  </w:comment>
  <w:comment w:id="35" w:author="Evans, Mark" w:date="2012-04-12T16:14:00Z" w:initials="MEE">
    <w:p w14:paraId="03FC1468" w14:textId="460C3AB2" w:rsidR="00926637" w:rsidRDefault="00926637">
      <w:pPr>
        <w:pStyle w:val="CommentText"/>
      </w:pPr>
      <w:r>
        <w:rPr>
          <w:rStyle w:val="CommentReference"/>
        </w:rPr>
        <w:annotationRef/>
      </w:r>
      <w:r>
        <w:t>Message to Peter and Jonathan. I am working on some file space management examples. Suppose two empty HDF5 files are created. Suppose also that one file is created with the All file space management strategy, and the other file is created with the All Persist strategy. Will the output of h5dump –H and h5stat –S for these files be the same?</w:t>
      </w:r>
    </w:p>
  </w:comment>
  <w:comment w:id="38" w:author="Frank Baker" w:date="2012-04-02T14:57:00Z" w:initials="FMB">
    <w:p w14:paraId="23A50D8F" w14:textId="77777777" w:rsidR="0084460C" w:rsidRDefault="0084460C"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9" w:author="Quincey Koziol" w:date="2012-04-02T14:49:00Z" w:initials="QAK">
    <w:p w14:paraId="0E05F7CD" w14:textId="77777777" w:rsidR="0084460C" w:rsidRDefault="0084460C" w:rsidP="003238E1">
      <w:pPr>
        <w:pStyle w:val="CommentText"/>
      </w:pPr>
      <w:r>
        <w:rPr>
          <w:rStyle w:val="CommentReference"/>
        </w:rPr>
        <w:annotationRef/>
      </w:r>
      <w:r>
        <w:t>I think this would be useful for users/readers.</w:t>
      </w:r>
    </w:p>
  </w:comment>
  <w:comment w:id="46" w:author="Quincey Koziol" w:date="2012-04-02T14:51:00Z" w:initials="QAK">
    <w:p w14:paraId="1ED4AA99" w14:textId="77777777" w:rsidR="003238E1" w:rsidRDefault="003238E1" w:rsidP="003238E1">
      <w:pPr>
        <w:pStyle w:val="CommentText"/>
      </w:pPr>
      <w:r>
        <w:rPr>
          <w:rStyle w:val="CommentReference"/>
        </w:rPr>
        <w:annotationRef/>
      </w:r>
      <w:r>
        <w:t>This needs some discussion of the results (as for earlier scenarios in this section).</w:t>
      </w:r>
    </w:p>
  </w:comment>
  <w:comment w:id="49" w:author="Quincey Koziol" w:date="2012-04-02T14:51:00Z" w:initials="QAK">
    <w:p w14:paraId="5FA17736" w14:textId="77777777" w:rsidR="003238E1" w:rsidRDefault="003238E1" w:rsidP="003238E1">
      <w:pPr>
        <w:pStyle w:val="CommentText"/>
      </w:pPr>
      <w:r>
        <w:rPr>
          <w:rStyle w:val="CommentReference"/>
        </w:rPr>
        <w:annotationRef/>
      </w:r>
      <w:r>
        <w:t>This needs some discussion of the results (as for earlier scenarios in this section).</w:t>
      </w:r>
    </w:p>
  </w:comment>
  <w:comment w:id="51" w:author="Evans, Mark" w:date="2012-04-13T09:52:00Z" w:initials="MEE">
    <w:p w14:paraId="2455DF4F" w14:textId="40E85EF6" w:rsidR="00323678" w:rsidRDefault="00323678">
      <w:pPr>
        <w:pStyle w:val="CommentText"/>
      </w:pPr>
      <w:r>
        <w:rPr>
          <w:rStyle w:val="CommentReference"/>
        </w:rPr>
        <w:annotationRef/>
      </w:r>
      <w:r>
        <w:t>This used to be comment FMB8.</w:t>
      </w:r>
    </w:p>
    <w:p w14:paraId="3CDE85FA" w14:textId="77777777" w:rsidR="00323678" w:rsidRDefault="00323678">
      <w:pPr>
        <w:pStyle w:val="CommentText"/>
      </w:pPr>
    </w:p>
    <w:p w14:paraId="3FC6A8ED" w14:textId="434B7586" w:rsidR="00323678" w:rsidRDefault="00323678">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52" w:author="Quincey Koziol" w:date="2012-04-02T14:51:00Z" w:initials="QAK">
    <w:p w14:paraId="2129FBBA" w14:textId="77777777" w:rsidR="003238E1" w:rsidRDefault="003238E1" w:rsidP="003238E1">
      <w:pPr>
        <w:pStyle w:val="CommentText"/>
      </w:pPr>
      <w:r>
        <w:rPr>
          <w:rStyle w:val="CommentReference"/>
        </w:rPr>
        <w:annotationRef/>
      </w:r>
      <w:r>
        <w:t>I think an example of the results from using these two strategies over multiple sessions might be useful.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449FF" w14:textId="77777777" w:rsidR="004B635D" w:rsidRDefault="004B635D" w:rsidP="00621809">
      <w:r>
        <w:separator/>
      </w:r>
    </w:p>
  </w:endnote>
  <w:endnote w:type="continuationSeparator" w:id="0">
    <w:p w14:paraId="58D96374" w14:textId="77777777" w:rsidR="004B635D" w:rsidRDefault="004B635D"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14:paraId="088789ED" w14:textId="77777777" w:rsidR="007D6A43" w:rsidRDefault="007D6A43" w:rsidP="00621809">
            <w:pPr>
              <w:pStyle w:val="HDFFooter"/>
            </w:pPr>
            <w:r>
              <w:rPr>
                <w:noProof/>
              </w:rPr>
              <w:drawing>
                <wp:anchor distT="0" distB="0" distL="0" distR="0" simplePos="0" relativeHeight="251658240" behindDoc="0" locked="0" layoutInCell="1" allowOverlap="1" wp14:anchorId="17B2D7A0" wp14:editId="4306E44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970C00">
              <w:rPr>
                <w:noProof/>
              </w:rPr>
              <w:t>5</w:t>
            </w:r>
            <w:r w:rsidR="00DB1778">
              <w:rPr>
                <w:noProof/>
              </w:rPr>
              <w:fldChar w:fldCharType="end"/>
            </w:r>
            <w:r>
              <w:t xml:space="preserve"> of </w:t>
            </w:r>
            <w:r w:rsidR="004B635D">
              <w:fldChar w:fldCharType="begin"/>
            </w:r>
            <w:r w:rsidR="004B635D">
              <w:instrText xml:space="preserve"> NUMPAGES  </w:instrText>
            </w:r>
            <w:r w:rsidR="004B635D">
              <w:fldChar w:fldCharType="separate"/>
            </w:r>
            <w:r w:rsidR="00970C00">
              <w:rPr>
                <w:noProof/>
              </w:rPr>
              <w:t>24</w:t>
            </w:r>
            <w:r w:rsidR="004B635D">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14:paraId="3AF9FF89" w14:textId="77777777" w:rsidR="00B24139" w:rsidRDefault="00B24139" w:rsidP="00621809">
            <w:pPr>
              <w:pStyle w:val="HDFFooter"/>
            </w:pPr>
            <w:r>
              <w:rPr>
                <w:noProof/>
              </w:rPr>
              <w:drawing>
                <wp:anchor distT="0" distB="0" distL="0" distR="0" simplePos="0" relativeHeight="251662336" behindDoc="0" locked="0" layoutInCell="1" allowOverlap="1" wp14:anchorId="7A6F3DE5" wp14:editId="18A66172">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70C00">
              <w:rPr>
                <w:noProof/>
              </w:rPr>
              <w:t>4</w:t>
            </w:r>
            <w:r>
              <w:rPr>
                <w:noProof/>
              </w:rPr>
              <w:fldChar w:fldCharType="end"/>
            </w:r>
            <w:r>
              <w:t xml:space="preserve"> of </w:t>
            </w:r>
            <w:fldSimple w:instr=" NUMPAGES  ">
              <w:r w:rsidR="00970C00">
                <w:rPr>
                  <w:noProof/>
                </w:rPr>
                <w:t>24</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F8496" w14:textId="77777777" w:rsidR="004B635D" w:rsidRDefault="004B635D" w:rsidP="00621809">
      <w:r>
        <w:separator/>
      </w:r>
    </w:p>
  </w:footnote>
  <w:footnote w:type="continuationSeparator" w:id="0">
    <w:p w14:paraId="2D38A2D7" w14:textId="77777777" w:rsidR="004B635D" w:rsidRDefault="004B635D"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42003" w14:textId="77777777" w:rsidR="007D6A43" w:rsidRDefault="004B635D" w:rsidP="00801D68">
    <w:pPr>
      <w:pStyle w:val="THGHeader2"/>
      <w:jc w:val="right"/>
    </w:pPr>
    <w:r>
      <w:fldChar w:fldCharType="begin"/>
    </w:r>
    <w:r>
      <w:instrText xml:space="preserve"> STYLEREF  "Heading 1"  \* MERGEFORMAT </w:instrText>
    </w:r>
    <w:r>
      <w:fldChar w:fldCharType="separate"/>
    </w:r>
    <w:r w:rsidR="00970C00">
      <w:rPr>
        <w:noProof/>
      </w:rPr>
      <w:t>Introduction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D2E30" w14:textId="77777777"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B765D" w14:textId="77777777"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6D1DB" w14:textId="77777777"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4509A" w14:textId="77777777" w:rsidR="00B24139" w:rsidRPr="006D4EA4" w:rsidRDefault="004B635D" w:rsidP="00326919">
    <w:pPr>
      <w:pStyle w:val="THGHeader2"/>
      <w:jc w:val="right"/>
    </w:pPr>
    <w:r>
      <w:fldChar w:fldCharType="begin"/>
    </w:r>
    <w:r>
      <w:instrText xml:space="preserve"> STYLEREF  "Heading 1"  \* MERGEFORMAT </w:instrText>
    </w:r>
    <w:r>
      <w:fldChar w:fldCharType="separate"/>
    </w:r>
    <w:r w:rsidR="00970C00">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BE2E9F44"/>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9A0"/>
    <w:rsid w:val="0005140D"/>
    <w:rsid w:val="00056FA9"/>
    <w:rsid w:val="00062D5E"/>
    <w:rsid w:val="00093EF7"/>
    <w:rsid w:val="000A0A7D"/>
    <w:rsid w:val="000A0CDD"/>
    <w:rsid w:val="000B4568"/>
    <w:rsid w:val="000C650D"/>
    <w:rsid w:val="000E784E"/>
    <w:rsid w:val="00110268"/>
    <w:rsid w:val="001310B9"/>
    <w:rsid w:val="00131541"/>
    <w:rsid w:val="00137C51"/>
    <w:rsid w:val="001454BD"/>
    <w:rsid w:val="0015305B"/>
    <w:rsid w:val="00156277"/>
    <w:rsid w:val="00157E5A"/>
    <w:rsid w:val="00164139"/>
    <w:rsid w:val="001657C1"/>
    <w:rsid w:val="00173C7C"/>
    <w:rsid w:val="00175226"/>
    <w:rsid w:val="001800F5"/>
    <w:rsid w:val="00186743"/>
    <w:rsid w:val="00187F0B"/>
    <w:rsid w:val="001A4737"/>
    <w:rsid w:val="001A52F2"/>
    <w:rsid w:val="001C6451"/>
    <w:rsid w:val="001E28A1"/>
    <w:rsid w:val="001E5CA0"/>
    <w:rsid w:val="00221B64"/>
    <w:rsid w:val="00221BF6"/>
    <w:rsid w:val="002237FE"/>
    <w:rsid w:val="0023618E"/>
    <w:rsid w:val="00237DBA"/>
    <w:rsid w:val="00240C02"/>
    <w:rsid w:val="002A41AC"/>
    <w:rsid w:val="002B757B"/>
    <w:rsid w:val="002C5C25"/>
    <w:rsid w:val="002D46DB"/>
    <w:rsid w:val="002E2C16"/>
    <w:rsid w:val="002F0098"/>
    <w:rsid w:val="0030257A"/>
    <w:rsid w:val="003209C7"/>
    <w:rsid w:val="00323678"/>
    <w:rsid w:val="003238E1"/>
    <w:rsid w:val="00326919"/>
    <w:rsid w:val="00326BA6"/>
    <w:rsid w:val="00346F96"/>
    <w:rsid w:val="00351DB1"/>
    <w:rsid w:val="0035606B"/>
    <w:rsid w:val="003633AB"/>
    <w:rsid w:val="00364E79"/>
    <w:rsid w:val="00370974"/>
    <w:rsid w:val="003919F0"/>
    <w:rsid w:val="003A0997"/>
    <w:rsid w:val="003A684B"/>
    <w:rsid w:val="003B47E3"/>
    <w:rsid w:val="003C12D9"/>
    <w:rsid w:val="003C3CEE"/>
    <w:rsid w:val="003D191D"/>
    <w:rsid w:val="003E56A9"/>
    <w:rsid w:val="003F0E61"/>
    <w:rsid w:val="003F1DD5"/>
    <w:rsid w:val="003F72C5"/>
    <w:rsid w:val="00401BCE"/>
    <w:rsid w:val="00403E27"/>
    <w:rsid w:val="00420406"/>
    <w:rsid w:val="004356B1"/>
    <w:rsid w:val="00442746"/>
    <w:rsid w:val="00442FB1"/>
    <w:rsid w:val="00455607"/>
    <w:rsid w:val="00476A61"/>
    <w:rsid w:val="00481B5D"/>
    <w:rsid w:val="00485751"/>
    <w:rsid w:val="004908C4"/>
    <w:rsid w:val="00496D3E"/>
    <w:rsid w:val="004B32E7"/>
    <w:rsid w:val="004B635D"/>
    <w:rsid w:val="004B75B9"/>
    <w:rsid w:val="004C498A"/>
    <w:rsid w:val="004E6650"/>
    <w:rsid w:val="005033AA"/>
    <w:rsid w:val="0053208B"/>
    <w:rsid w:val="0053342D"/>
    <w:rsid w:val="00537CA2"/>
    <w:rsid w:val="0055169A"/>
    <w:rsid w:val="005547B8"/>
    <w:rsid w:val="005750AC"/>
    <w:rsid w:val="00575CB8"/>
    <w:rsid w:val="00586B51"/>
    <w:rsid w:val="005A0F21"/>
    <w:rsid w:val="005B4697"/>
    <w:rsid w:val="005C5EA9"/>
    <w:rsid w:val="005D2638"/>
    <w:rsid w:val="005D3991"/>
    <w:rsid w:val="006131A1"/>
    <w:rsid w:val="00621809"/>
    <w:rsid w:val="006257DA"/>
    <w:rsid w:val="00641805"/>
    <w:rsid w:val="0066528A"/>
    <w:rsid w:val="0067121E"/>
    <w:rsid w:val="006B30F9"/>
    <w:rsid w:val="006B4C79"/>
    <w:rsid w:val="006B7A63"/>
    <w:rsid w:val="006C60C6"/>
    <w:rsid w:val="006E53F7"/>
    <w:rsid w:val="006F3137"/>
    <w:rsid w:val="00712D10"/>
    <w:rsid w:val="00724155"/>
    <w:rsid w:val="007352C9"/>
    <w:rsid w:val="007625C5"/>
    <w:rsid w:val="00771444"/>
    <w:rsid w:val="00791AB4"/>
    <w:rsid w:val="00793F1A"/>
    <w:rsid w:val="007A1E8A"/>
    <w:rsid w:val="007A7267"/>
    <w:rsid w:val="007B176A"/>
    <w:rsid w:val="007C59DE"/>
    <w:rsid w:val="007D4032"/>
    <w:rsid w:val="007D6A43"/>
    <w:rsid w:val="007E6149"/>
    <w:rsid w:val="007E67DF"/>
    <w:rsid w:val="00801D68"/>
    <w:rsid w:val="00802B89"/>
    <w:rsid w:val="00803FC8"/>
    <w:rsid w:val="00830A15"/>
    <w:rsid w:val="00840098"/>
    <w:rsid w:val="0084460C"/>
    <w:rsid w:val="00850531"/>
    <w:rsid w:val="008639E3"/>
    <w:rsid w:val="00874E7A"/>
    <w:rsid w:val="008838F3"/>
    <w:rsid w:val="008853FE"/>
    <w:rsid w:val="008B45C7"/>
    <w:rsid w:val="008B4FA6"/>
    <w:rsid w:val="008C3BEC"/>
    <w:rsid w:val="008C477F"/>
    <w:rsid w:val="008D1E44"/>
    <w:rsid w:val="008E51CB"/>
    <w:rsid w:val="008E76DC"/>
    <w:rsid w:val="00905945"/>
    <w:rsid w:val="0091533A"/>
    <w:rsid w:val="00915832"/>
    <w:rsid w:val="00926637"/>
    <w:rsid w:val="00931CB2"/>
    <w:rsid w:val="00957413"/>
    <w:rsid w:val="00962809"/>
    <w:rsid w:val="00966EBB"/>
    <w:rsid w:val="00970C00"/>
    <w:rsid w:val="00973EB1"/>
    <w:rsid w:val="009744CB"/>
    <w:rsid w:val="00980A1E"/>
    <w:rsid w:val="009834DC"/>
    <w:rsid w:val="00990E3A"/>
    <w:rsid w:val="009A66F3"/>
    <w:rsid w:val="009B1CDD"/>
    <w:rsid w:val="009B40CC"/>
    <w:rsid w:val="009C5C33"/>
    <w:rsid w:val="009E12A9"/>
    <w:rsid w:val="009E77A9"/>
    <w:rsid w:val="009F4E3F"/>
    <w:rsid w:val="00A104D0"/>
    <w:rsid w:val="00A13E79"/>
    <w:rsid w:val="00A14305"/>
    <w:rsid w:val="00A14DE9"/>
    <w:rsid w:val="00A15271"/>
    <w:rsid w:val="00A230DD"/>
    <w:rsid w:val="00A24834"/>
    <w:rsid w:val="00A25ED1"/>
    <w:rsid w:val="00A37107"/>
    <w:rsid w:val="00A47E9B"/>
    <w:rsid w:val="00A54F00"/>
    <w:rsid w:val="00A553EB"/>
    <w:rsid w:val="00A55610"/>
    <w:rsid w:val="00A64CCE"/>
    <w:rsid w:val="00A86A3D"/>
    <w:rsid w:val="00A9131E"/>
    <w:rsid w:val="00A91FD4"/>
    <w:rsid w:val="00AA5553"/>
    <w:rsid w:val="00AB2DD0"/>
    <w:rsid w:val="00AB5454"/>
    <w:rsid w:val="00AC7E91"/>
    <w:rsid w:val="00AD5A56"/>
    <w:rsid w:val="00B044EC"/>
    <w:rsid w:val="00B04E61"/>
    <w:rsid w:val="00B101CF"/>
    <w:rsid w:val="00B20A18"/>
    <w:rsid w:val="00B24139"/>
    <w:rsid w:val="00B2437E"/>
    <w:rsid w:val="00B50D63"/>
    <w:rsid w:val="00B51698"/>
    <w:rsid w:val="00B64A9F"/>
    <w:rsid w:val="00B64C13"/>
    <w:rsid w:val="00B65450"/>
    <w:rsid w:val="00B66D30"/>
    <w:rsid w:val="00B70D2C"/>
    <w:rsid w:val="00B8194A"/>
    <w:rsid w:val="00B8495B"/>
    <w:rsid w:val="00B84E13"/>
    <w:rsid w:val="00BB55EE"/>
    <w:rsid w:val="00BC419D"/>
    <w:rsid w:val="00BC4A50"/>
    <w:rsid w:val="00BC6FCC"/>
    <w:rsid w:val="00BD207B"/>
    <w:rsid w:val="00BD7D40"/>
    <w:rsid w:val="00BE2D69"/>
    <w:rsid w:val="00BE77AE"/>
    <w:rsid w:val="00C06884"/>
    <w:rsid w:val="00C11014"/>
    <w:rsid w:val="00C215A2"/>
    <w:rsid w:val="00C2427D"/>
    <w:rsid w:val="00C27E3A"/>
    <w:rsid w:val="00C37D3C"/>
    <w:rsid w:val="00C41541"/>
    <w:rsid w:val="00C417E8"/>
    <w:rsid w:val="00C41E4B"/>
    <w:rsid w:val="00C45BBF"/>
    <w:rsid w:val="00C75A16"/>
    <w:rsid w:val="00CC46FB"/>
    <w:rsid w:val="00CD078A"/>
    <w:rsid w:val="00CD6FA2"/>
    <w:rsid w:val="00CE69CA"/>
    <w:rsid w:val="00D0424D"/>
    <w:rsid w:val="00D0487D"/>
    <w:rsid w:val="00D078DA"/>
    <w:rsid w:val="00D150F3"/>
    <w:rsid w:val="00D30387"/>
    <w:rsid w:val="00D633C9"/>
    <w:rsid w:val="00D72D7D"/>
    <w:rsid w:val="00D82A79"/>
    <w:rsid w:val="00D90961"/>
    <w:rsid w:val="00D9653E"/>
    <w:rsid w:val="00DB1778"/>
    <w:rsid w:val="00DC3886"/>
    <w:rsid w:val="00E13586"/>
    <w:rsid w:val="00E24BD3"/>
    <w:rsid w:val="00E4710C"/>
    <w:rsid w:val="00E47F3A"/>
    <w:rsid w:val="00E55E8A"/>
    <w:rsid w:val="00E5784D"/>
    <w:rsid w:val="00E6696E"/>
    <w:rsid w:val="00E71068"/>
    <w:rsid w:val="00E7140E"/>
    <w:rsid w:val="00E81C3F"/>
    <w:rsid w:val="00E85681"/>
    <w:rsid w:val="00EB60CC"/>
    <w:rsid w:val="00EC3680"/>
    <w:rsid w:val="00ED18C1"/>
    <w:rsid w:val="00ED28D7"/>
    <w:rsid w:val="00EE5124"/>
    <w:rsid w:val="00EF1371"/>
    <w:rsid w:val="00EF4B01"/>
    <w:rsid w:val="00EF7467"/>
    <w:rsid w:val="00F00224"/>
    <w:rsid w:val="00F129E7"/>
    <w:rsid w:val="00F13450"/>
    <w:rsid w:val="00F17C50"/>
    <w:rsid w:val="00F369C4"/>
    <w:rsid w:val="00F40FB7"/>
    <w:rsid w:val="00F4132D"/>
    <w:rsid w:val="00F42B88"/>
    <w:rsid w:val="00F475D5"/>
    <w:rsid w:val="00F72D28"/>
    <w:rsid w:val="00F73133"/>
    <w:rsid w:val="00F81DC4"/>
    <w:rsid w:val="00F95E0D"/>
    <w:rsid w:val="00FB1BEB"/>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9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www.hdfgroup.org/HDF5/doc/RM/RM_H5Front.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hyperlink" Target="http://www.HDFGroup.org" TargetMode="External"/><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www.hdfgroup.org/HDF5/doc/RM/Tool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82B1-4E0D-47FC-9488-9131495D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399</TotalTime>
  <Pages>1</Pages>
  <Words>6418</Words>
  <Characters>36589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42922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52</cp:revision>
  <cp:lastPrinted>2010-03-12T20:54:00Z</cp:lastPrinted>
  <dcterms:created xsi:type="dcterms:W3CDTF">2012-04-12T18:40:00Z</dcterms:created>
  <dcterms:modified xsi:type="dcterms:W3CDTF">2012-04-13T22:07:00Z</dcterms:modified>
</cp:coreProperties>
</file>