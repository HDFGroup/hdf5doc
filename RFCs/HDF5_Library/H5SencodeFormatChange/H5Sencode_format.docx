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89896" w14:textId="0CF4598D" w:rsidR="00F3329C" w:rsidRDefault="00F3329C" w:rsidP="00F3329C">
      <w:pPr>
        <w:pStyle w:val="Title"/>
      </w:pPr>
      <w:bookmarkStart w:id="0" w:name="_GoBack"/>
      <w:bookmarkEnd w:id="0"/>
      <w:r>
        <w:t xml:space="preserve">RFC: </w:t>
      </w:r>
      <w:r w:rsidR="00703407">
        <w:t>H5Sencode/H5Sdecode Format Change</w:t>
      </w:r>
    </w:p>
    <w:p w14:paraId="55227CE5" w14:textId="77777777" w:rsidR="00F3329C" w:rsidRDefault="004A2E58" w:rsidP="00F3329C">
      <w:pPr>
        <w:pStyle w:val="Author"/>
      </w:pPr>
      <w:r>
        <w:t>Vailin Choi</w:t>
      </w:r>
    </w:p>
    <w:p w14:paraId="42C73DE0" w14:textId="151C2CEC" w:rsidR="00095404" w:rsidRDefault="00095404">
      <w:pPr>
        <w:pStyle w:val="Author"/>
      </w:pPr>
      <w:r>
        <w:t>John Mainzer</w:t>
      </w:r>
    </w:p>
    <w:p w14:paraId="6FFCD66A" w14:textId="51BA9DDD" w:rsidR="0074316D" w:rsidRPr="006000D5" w:rsidRDefault="0074316D">
      <w:pPr>
        <w:pStyle w:val="Author"/>
      </w:pPr>
      <w:r>
        <w:t>Neil Fortner</w:t>
      </w:r>
    </w:p>
    <w:p w14:paraId="2E9FECD9" w14:textId="30CF18F8" w:rsidR="00703407" w:rsidRDefault="00E917A4" w:rsidP="00703407">
      <w:pPr>
        <w:pStyle w:val="Abstract"/>
        <w:ind w:left="432"/>
      </w:pPr>
      <w:r>
        <w:t>J</w:t>
      </w:r>
      <w:r w:rsidR="00703407">
        <w:t>ira issue HDFFV-9947 reported an overflow problem when encoding a dataspace with selected elements exceeding 2^32 (32 bit</w:t>
      </w:r>
      <w:r w:rsidR="006B06FE">
        <w:t>s</w:t>
      </w:r>
      <w:r w:rsidR="00703407">
        <w:t xml:space="preserve"> integer limit).</w:t>
      </w:r>
    </w:p>
    <w:p w14:paraId="484E1055" w14:textId="77777777" w:rsidR="00703407" w:rsidRDefault="00703407" w:rsidP="00703407">
      <w:pPr>
        <w:pStyle w:val="Abstract"/>
        <w:ind w:left="432"/>
      </w:pPr>
      <w:r>
        <w:t>This RFC describes the current format of the encoded buffer that causes the overflow problem and proposes a solution to address the issue.</w:t>
      </w:r>
    </w:p>
    <w:p w14:paraId="7C22D77D" w14:textId="77777777" w:rsidR="00F3329C" w:rsidRPr="00913E2A" w:rsidRDefault="00F3329C" w:rsidP="00F3329C">
      <w:pPr>
        <w:pStyle w:val="Divider"/>
      </w:pPr>
    </w:p>
    <w:p w14:paraId="5FB1C514" w14:textId="4BAA6EC9" w:rsidR="00F3329C" w:rsidRDefault="00F3329C" w:rsidP="007C38B5">
      <w:pPr>
        <w:pStyle w:val="Heading1"/>
      </w:pPr>
      <w:r>
        <w:t xml:space="preserve">Introduction    </w:t>
      </w:r>
    </w:p>
    <w:p w14:paraId="6D72154F" w14:textId="6437EE67" w:rsidR="00703407" w:rsidRDefault="00703407" w:rsidP="00202F70">
      <w:r>
        <w:t xml:space="preserve">The public routine </w:t>
      </w:r>
      <w:r w:rsidRPr="00E555C1">
        <w:rPr>
          <w:i/>
        </w:rPr>
        <w:t>H5Sencode()</w:t>
      </w:r>
      <w:r>
        <w:t xml:space="preserve"> encodes a dataspace description into a buffer.  The description contains information about the dataspace message and the dataspace selection.  There are four types of dataspace selection</w:t>
      </w:r>
      <w:r w:rsidR="00DC3B12">
        <w:t>s</w:t>
      </w:r>
      <w:r>
        <w:t>:</w:t>
      </w:r>
    </w:p>
    <w:p w14:paraId="4CA87654" w14:textId="77777777" w:rsidR="00703407" w:rsidRDefault="00703407" w:rsidP="00202F70">
      <w:pPr>
        <w:pStyle w:val="ListParagraph"/>
        <w:numPr>
          <w:ilvl w:val="0"/>
          <w:numId w:val="36"/>
        </w:numPr>
      </w:pPr>
      <w:r>
        <w:t>H5S_SEL_NONE: nothing selected</w:t>
      </w:r>
    </w:p>
    <w:p w14:paraId="75D04D74" w14:textId="77777777" w:rsidR="00703407" w:rsidRDefault="00703407" w:rsidP="00202F70">
      <w:pPr>
        <w:pStyle w:val="ListParagraph"/>
        <w:numPr>
          <w:ilvl w:val="0"/>
          <w:numId w:val="36"/>
        </w:numPr>
      </w:pPr>
      <w:r>
        <w:t>H5S_SEL_POINTS: sequence of points selected</w:t>
      </w:r>
    </w:p>
    <w:p w14:paraId="53384C48" w14:textId="77777777" w:rsidR="00703407" w:rsidRDefault="00703407" w:rsidP="00202F70">
      <w:pPr>
        <w:pStyle w:val="ListParagraph"/>
        <w:numPr>
          <w:ilvl w:val="0"/>
          <w:numId w:val="36"/>
        </w:numPr>
      </w:pPr>
      <w:r>
        <w:t>H5S_SEL_HYPER: hyperslab selected</w:t>
      </w:r>
    </w:p>
    <w:p w14:paraId="31D34AC9" w14:textId="77777777" w:rsidR="00703407" w:rsidRDefault="00703407" w:rsidP="00202F70">
      <w:pPr>
        <w:pStyle w:val="ListParagraph"/>
        <w:numPr>
          <w:ilvl w:val="0"/>
          <w:numId w:val="36"/>
        </w:numPr>
      </w:pPr>
      <w:r>
        <w:t>H5S_SEL_ALL: entire extent selected</w:t>
      </w:r>
    </w:p>
    <w:p w14:paraId="1F9CD439" w14:textId="62AF5C06" w:rsidR="00BA68ED" w:rsidRDefault="00703407" w:rsidP="00A95005">
      <w:r>
        <w:t>The problem</w:t>
      </w:r>
      <w:r w:rsidR="00893C21">
        <w:t xml:space="preserve"> documented in</w:t>
      </w:r>
      <w:r>
        <w:t xml:space="preserve"> jira issue </w:t>
      </w:r>
      <w:r w:rsidR="00893C21">
        <w:t>HDFFV-9947 centers on</w:t>
      </w:r>
      <w:r>
        <w:t xml:space="preserve"> the H5S_SEL_HYPER selection </w:t>
      </w:r>
      <w:r w:rsidR="00DB3698">
        <w:t xml:space="preserve">encoding, </w:t>
      </w:r>
      <w:r w:rsidR="00893C21">
        <w:t xml:space="preserve">in which </w:t>
      </w:r>
      <w:r>
        <w:t xml:space="preserve">only 32 bits are used to encode </w:t>
      </w:r>
      <w:r w:rsidR="00995A8C">
        <w:t xml:space="preserve">counts and </w:t>
      </w:r>
      <w:r>
        <w:t>block offsets</w:t>
      </w:r>
      <w:r w:rsidR="00893C21">
        <w:t xml:space="preserve">.  Not only has this </w:t>
      </w:r>
      <w:r w:rsidR="00BA68ED">
        <w:t>become insufficient</w:t>
      </w:r>
      <w:r w:rsidR="00893C21">
        <w:t>, but the existing code fails to flag an error when the 32 bit limit is exceeded</w:t>
      </w:r>
      <w:r>
        <w:t>.</w:t>
      </w:r>
      <w:r w:rsidR="00A95005">
        <w:t xml:space="preserve">  </w:t>
      </w:r>
      <w:r w:rsidR="00893C21">
        <w:t>On investigation, we discovered similar issues with H5S_SEL_POINTS</w:t>
      </w:r>
      <w:r w:rsidR="00DB3698">
        <w:t xml:space="preserve"> encoding</w:t>
      </w:r>
      <w:r w:rsidR="00893C21">
        <w:t>.</w:t>
      </w:r>
      <w:r w:rsidR="00A95005">
        <w:t xml:space="preserve"> </w:t>
      </w:r>
    </w:p>
    <w:p w14:paraId="69E06F7B" w14:textId="77777777" w:rsidR="00886E0E" w:rsidRDefault="00893C21" w:rsidP="00A95005">
      <w:r>
        <w:t xml:space="preserve">A further </w:t>
      </w:r>
      <w:r w:rsidR="00DB3698">
        <w:t xml:space="preserve">issue springs from the </w:t>
      </w:r>
      <w:r w:rsidR="00D74F14">
        <w:t xml:space="preserve">current </w:t>
      </w:r>
      <w:r w:rsidR="00DB3698">
        <w:t xml:space="preserve">lack of any mechanism for associating selection encodings with specific files.  This presents a problem when introducing new selection encoding formats, as in the absence of such a mechanism, there is no way to control the encodings used </w:t>
      </w:r>
      <w:r w:rsidR="00A75F66">
        <w:t xml:space="preserve">to match the library version bounds for the target file.  </w:t>
      </w:r>
      <w:r w:rsidR="004F1BB0">
        <w:t>With extended, 64 bit versions of selection encodings, this has become necessary, and thus this RFC addresses this issue as well.</w:t>
      </w:r>
    </w:p>
    <w:p w14:paraId="2B2AC438" w14:textId="7C6A4784" w:rsidR="00512139" w:rsidRDefault="00886E0E" w:rsidP="00A95005">
      <w:r>
        <w:t>Except as noted, the changes discussed in this RFC are directed at HDF5 1.12.</w:t>
      </w:r>
      <w:r w:rsidR="00512139">
        <w:br w:type="page"/>
      </w:r>
    </w:p>
    <w:p w14:paraId="04E8AB51" w14:textId="0C8454AA" w:rsidR="00B529D9" w:rsidRDefault="00A95005" w:rsidP="007C38B5">
      <w:pPr>
        <w:pStyle w:val="Heading1"/>
      </w:pPr>
      <w:r>
        <w:lastRenderedPageBreak/>
        <w:t xml:space="preserve">Proposed </w:t>
      </w:r>
      <w:r w:rsidR="004731E7">
        <w:t xml:space="preserve">Changes </w:t>
      </w:r>
    </w:p>
    <w:p w14:paraId="5AEF8ED5" w14:textId="752CD9FB" w:rsidR="00480D82" w:rsidRDefault="00480D82" w:rsidP="00392034">
      <w:pPr>
        <w:pStyle w:val="Heading2"/>
        <w:numPr>
          <w:ilvl w:val="1"/>
          <w:numId w:val="1"/>
        </w:numPr>
      </w:pPr>
      <w:r>
        <w:t xml:space="preserve">New </w:t>
      </w:r>
      <w:r w:rsidR="00C13913">
        <w:t>P</w:t>
      </w:r>
      <w:r w:rsidR="00C13913" w:rsidRPr="00A47E47">
        <w:t>ublic</w:t>
      </w:r>
      <w:r w:rsidR="00C13913">
        <w:t xml:space="preserve"> </w:t>
      </w:r>
      <w:r w:rsidR="00A75F66">
        <w:t>API R</w:t>
      </w:r>
      <w:r>
        <w:t>outine</w:t>
      </w:r>
      <w:r w:rsidR="00A75F66">
        <w:t>s</w:t>
      </w:r>
    </w:p>
    <w:p w14:paraId="2804F364" w14:textId="41397619" w:rsidR="006D7AAC" w:rsidRDefault="00A75F66" w:rsidP="00480D82">
      <w:r>
        <w:t xml:space="preserve">As </w:t>
      </w:r>
      <w:r w:rsidR="006D7AAC">
        <w:t>intimated</w:t>
      </w:r>
      <w:r>
        <w:t xml:space="preserve"> in the introduction,</w:t>
      </w:r>
      <w:r w:rsidR="006D7AAC">
        <w:t xml:space="preserve"> both public API and selection encoding chang</w:t>
      </w:r>
      <w:r w:rsidR="00D74F14">
        <w:t>es are needed.  In this section</w:t>
      </w:r>
      <w:r w:rsidR="006D7AAC">
        <w:t xml:space="preserve">, we address the API changes, leaving file format changes </w:t>
      </w:r>
      <w:r w:rsidR="00E917A4">
        <w:t>for</w:t>
      </w:r>
      <w:r w:rsidR="006D7AAC">
        <w:t xml:space="preserve"> Section 3 below.   </w:t>
      </w:r>
    </w:p>
    <w:p w14:paraId="60FA1A65" w14:textId="686323D3" w:rsidR="006D7AAC" w:rsidRDefault="006D7AAC" w:rsidP="00820037">
      <w:pPr>
        <w:pStyle w:val="Heading3"/>
      </w:pPr>
      <w:r>
        <w:t>2.1.1 H5Sencode</w:t>
      </w:r>
    </w:p>
    <w:p w14:paraId="60FDE0F9" w14:textId="48E478BA" w:rsidR="00480D82" w:rsidRDefault="006D7AAC" w:rsidP="00480D82">
      <w:r>
        <w:t>A new version of H5Sencode() is needed to address the following issues:</w:t>
      </w:r>
    </w:p>
    <w:p w14:paraId="06ACADE4" w14:textId="263F3440" w:rsidR="00480D82" w:rsidRDefault="00480D82" w:rsidP="00480D82">
      <w:pPr>
        <w:pStyle w:val="ListParagraph"/>
        <w:numPr>
          <w:ilvl w:val="0"/>
          <w:numId w:val="48"/>
        </w:numPr>
      </w:pPr>
      <w:r>
        <w:t xml:space="preserve">The existing public routine </w:t>
      </w:r>
      <w:r w:rsidRPr="00E75A93">
        <w:rPr>
          <w:i/>
        </w:rPr>
        <w:t>H5Sencode()</w:t>
      </w:r>
      <w:r>
        <w:t xml:space="preserve"> encodes </w:t>
      </w:r>
      <w:r w:rsidR="00F102FF">
        <w:t xml:space="preserve">dataspace </w:t>
      </w:r>
      <w:r>
        <w:t>selection to a buffer but does not tie the selection to a file</w:t>
      </w:r>
      <w:r w:rsidR="00A75F66">
        <w:t xml:space="preserve"> or otherwise allow the user to control the encodings used</w:t>
      </w:r>
      <w:r>
        <w:t xml:space="preserve">. </w:t>
      </w:r>
    </w:p>
    <w:p w14:paraId="2997B9DA" w14:textId="7FF84E90" w:rsidR="00480D82" w:rsidRDefault="00BF7DF7" w:rsidP="00480D82">
      <w:pPr>
        <w:pStyle w:val="ListParagraph"/>
        <w:numPr>
          <w:ilvl w:val="0"/>
          <w:numId w:val="48"/>
        </w:numPr>
      </w:pPr>
      <w:r>
        <w:t xml:space="preserve">The file format changes </w:t>
      </w:r>
      <w:r w:rsidR="00936E6A">
        <w:t>needed to address the 32 bit limitation in turn require us to a</w:t>
      </w:r>
      <w:r w:rsidR="00480D82">
        <w:t xml:space="preserve">llow the user to select </w:t>
      </w:r>
      <w:r w:rsidR="00B77F2D">
        <w:t>the encoding that corresponds to the</w:t>
      </w:r>
      <w:r w:rsidR="00936E6A">
        <w:t xml:space="preserve"> target file (as specified by</w:t>
      </w:r>
      <w:r w:rsidR="00B77F2D">
        <w:t xml:space="preserve"> file format set in the file access property list</w:t>
      </w:r>
      <w:r w:rsidR="00936E6A">
        <w:t>)</w:t>
      </w:r>
      <w:r w:rsidR="00B77F2D">
        <w:t>.</w:t>
      </w:r>
      <w:r w:rsidR="00936E6A">
        <w:t xml:space="preserve">  Failure to do so would prevent the maintenance of forward compatibility, allowing older versions of the library to decode the buffer.</w:t>
      </w:r>
    </w:p>
    <w:p w14:paraId="43EA2610" w14:textId="235D8469" w:rsidR="00A75F66" w:rsidRDefault="00480D82" w:rsidP="00A75F66">
      <w:pPr>
        <w:pStyle w:val="ListParagraph"/>
        <w:numPr>
          <w:ilvl w:val="0"/>
          <w:numId w:val="48"/>
        </w:numPr>
      </w:pPr>
      <w:r>
        <w:t>A</w:t>
      </w:r>
      <w:r w:rsidR="00936E6A">
        <w:t>gain for forwards compatibility, we must a</w:t>
      </w:r>
      <w:r>
        <w:t xml:space="preserve">llow </w:t>
      </w:r>
      <w:r w:rsidR="00B77F2D">
        <w:t>internal</w:t>
      </w:r>
      <w:r>
        <w:t xml:space="preserve"> library </w:t>
      </w:r>
      <w:r w:rsidR="00936E6A">
        <w:t xml:space="preserve">calls that encode </w:t>
      </w:r>
      <w:r>
        <w:t>dataspace selection</w:t>
      </w:r>
      <w:r w:rsidR="00A75F66">
        <w:t>s</w:t>
      </w:r>
      <w:r>
        <w:t xml:space="preserve"> to a buffer</w:t>
      </w:r>
      <w:r w:rsidR="00B77F2D">
        <w:t xml:space="preserve"> </w:t>
      </w:r>
      <w:r w:rsidR="00936E6A">
        <w:t xml:space="preserve">to do so </w:t>
      </w:r>
      <w:r w:rsidR="00B77F2D">
        <w:t>according to the file format set in the file access property list</w:t>
      </w:r>
      <w:r>
        <w:t>.</w:t>
      </w:r>
    </w:p>
    <w:p w14:paraId="0CEB8945" w14:textId="3638966B" w:rsidR="00A75F66" w:rsidRDefault="00A75F66" w:rsidP="00820037">
      <w:r>
        <w:t>With these points in mind, we</w:t>
      </w:r>
      <w:r w:rsidR="006D7AAC">
        <w:t xml:space="preserve"> propose the new API call:</w:t>
      </w:r>
    </w:p>
    <w:p w14:paraId="6CCFEC0F" w14:textId="77777777" w:rsidR="006D7AAC" w:rsidRDefault="006D7AAC" w:rsidP="00820037"/>
    <w:p w14:paraId="620DF212" w14:textId="3EFAA7E2" w:rsidR="00480D82" w:rsidRDefault="00F07C00" w:rsidP="00820037">
      <w:pPr>
        <w:ind w:left="720"/>
        <w:rPr>
          <w:rFonts w:ascii="Courier" w:hAnsi="Courier"/>
        </w:rPr>
      </w:pPr>
      <w:r w:rsidRPr="00820037">
        <w:rPr>
          <w:rFonts w:ascii="Courier" w:hAnsi="Courier"/>
        </w:rPr>
        <w:t xml:space="preserve">herr_t </w:t>
      </w:r>
      <w:r w:rsidR="00480D82" w:rsidRPr="00820037">
        <w:rPr>
          <w:rFonts w:ascii="Courier" w:hAnsi="Courier"/>
        </w:rPr>
        <w:t xml:space="preserve">H5Sencode2(hid_t space_id,  </w:t>
      </w:r>
      <w:r w:rsidR="000B6EBC" w:rsidRPr="00820037">
        <w:rPr>
          <w:rFonts w:ascii="Courier" w:hAnsi="Courier"/>
        </w:rPr>
        <w:t>void</w:t>
      </w:r>
      <w:r w:rsidR="00480D82" w:rsidRPr="00820037">
        <w:rPr>
          <w:rFonts w:ascii="Courier" w:hAnsi="Courier"/>
        </w:rPr>
        <w:t xml:space="preserve"> *buf, size_t *nalloc,  hid_t fapl) </w:t>
      </w:r>
    </w:p>
    <w:p w14:paraId="33EF52A0" w14:textId="77777777" w:rsidR="006D7AAC" w:rsidRDefault="006D7AAC" w:rsidP="005A6308">
      <w:pPr>
        <w:rPr>
          <w:rFonts w:ascii="Courier" w:hAnsi="Courier"/>
        </w:rPr>
      </w:pPr>
    </w:p>
    <w:p w14:paraId="7C269E31" w14:textId="716A5C6C" w:rsidR="00060334" w:rsidRDefault="004F71DE" w:rsidP="005A6308">
      <w:r>
        <w:t>Where the first three parameters are the same as the existing H5Sencode() API call, and the fourth “</w:t>
      </w:r>
      <w:r w:rsidRPr="005A6308">
        <w:rPr>
          <w:rFonts w:ascii="Courier" w:hAnsi="Courier"/>
        </w:rPr>
        <w:t>fapl</w:t>
      </w:r>
      <w:r>
        <w:t xml:space="preserve">” parameter is used to control the encoding used via the </w:t>
      </w:r>
      <w:r w:rsidRPr="005A6308">
        <w:rPr>
          <w:rFonts w:ascii="Courier" w:hAnsi="Courier"/>
        </w:rPr>
        <w:t>libver_bounds</w:t>
      </w:r>
      <w:r>
        <w:t xml:space="preserve"> property.  </w:t>
      </w:r>
      <w:r w:rsidR="00D77B48">
        <w:t xml:space="preserve">If the </w:t>
      </w:r>
      <w:r w:rsidR="00D77B48" w:rsidRPr="005A6308">
        <w:rPr>
          <w:rFonts w:ascii="Courier" w:hAnsi="Courier"/>
        </w:rPr>
        <w:t>libver_bounds</w:t>
      </w:r>
      <w:r w:rsidR="00D77B48">
        <w:t xml:space="preserve"> property is missing, </w:t>
      </w:r>
      <w:r w:rsidR="00D77B48" w:rsidRPr="005A6308">
        <w:rPr>
          <w:rFonts w:ascii="Courier" w:hAnsi="Courier"/>
        </w:rPr>
        <w:t>H5Sencode2()</w:t>
      </w:r>
      <w:r w:rsidR="00D77B48">
        <w:t xml:space="preserve"> proceeds as if </w:t>
      </w:r>
      <w:r w:rsidR="00060334">
        <w:t xml:space="preserve">the </w:t>
      </w:r>
      <w:r w:rsidR="00060334" w:rsidRPr="005A6308">
        <w:rPr>
          <w:rFonts w:ascii="Courier" w:hAnsi="Courier"/>
        </w:rPr>
        <w:t>libver_bounds</w:t>
      </w:r>
      <w:r w:rsidR="00060334">
        <w:t xml:space="preserve"> property was set to </w:t>
      </w:r>
      <w:r w:rsidR="00060334">
        <w:rPr>
          <w:i/>
        </w:rPr>
        <w:t>(H5F_LIBVER_EARLIEST</w:t>
      </w:r>
      <w:r w:rsidR="00060334" w:rsidRPr="005E36B0">
        <w:rPr>
          <w:i/>
        </w:rPr>
        <w:t xml:space="preserve">, </w:t>
      </w:r>
      <w:r w:rsidR="00060334">
        <w:rPr>
          <w:i/>
        </w:rPr>
        <w:t>H5F_LIBVER_LATEST).</w:t>
      </w:r>
      <w:r w:rsidR="00060334">
        <w:t xml:space="preserve">  See Section </w:t>
      </w:r>
      <w:r w:rsidR="00C4719B">
        <w:t>2.2 &amp; 2.3</w:t>
      </w:r>
      <w:r w:rsidR="00060334">
        <w:t xml:space="preserve"> for details on the encodings used for different </w:t>
      </w:r>
      <w:r w:rsidR="00060334" w:rsidRPr="005A6308">
        <w:rPr>
          <w:rFonts w:ascii="Courier" w:hAnsi="Courier"/>
        </w:rPr>
        <w:t>libver_bounds</w:t>
      </w:r>
      <w:r w:rsidR="00060334">
        <w:t xml:space="preserve"> settings.</w:t>
      </w:r>
    </w:p>
    <w:p w14:paraId="68257DCC" w14:textId="7045B211" w:rsidR="00060334" w:rsidRDefault="00060334" w:rsidP="005A6308">
      <w:r>
        <w:t xml:space="preserve">As usual when adding a new version of an existing API, we propose renaming the existing API call </w:t>
      </w:r>
      <w:r w:rsidRPr="005A6308">
        <w:rPr>
          <w:rFonts w:ascii="Courier" w:hAnsi="Courier"/>
        </w:rPr>
        <w:t>H5Sencode()</w:t>
      </w:r>
      <w:r>
        <w:t xml:space="preserve"> to </w:t>
      </w:r>
      <w:r w:rsidRPr="005A6308">
        <w:rPr>
          <w:rFonts w:ascii="Courier" w:hAnsi="Courier"/>
        </w:rPr>
        <w:t>H5Sencode1()</w:t>
      </w:r>
      <w:r>
        <w:t xml:space="preserve">, and adding the compatibility macro </w:t>
      </w:r>
      <w:r w:rsidRPr="005A6308">
        <w:rPr>
          <w:rFonts w:ascii="Courier" w:hAnsi="Courier"/>
        </w:rPr>
        <w:t>H5Sencode()</w:t>
      </w:r>
      <w:r>
        <w:t>.</w:t>
      </w:r>
    </w:p>
    <w:p w14:paraId="22EA9FB8" w14:textId="022CF212" w:rsidR="00060334" w:rsidRDefault="00CF3528" w:rsidP="005A6308">
      <w:r>
        <w:t xml:space="preserve">Functionally, </w:t>
      </w:r>
      <w:r w:rsidRPr="005A6308">
        <w:rPr>
          <w:rFonts w:ascii="Courier" w:hAnsi="Courier"/>
        </w:rPr>
        <w:t>H5Sencode1()</w:t>
      </w:r>
      <w:r>
        <w:t xml:space="preserve"> will be identical to </w:t>
      </w:r>
      <w:r w:rsidRPr="005A6308">
        <w:rPr>
          <w:rFonts w:ascii="Courier" w:hAnsi="Courier"/>
        </w:rPr>
        <w:t>H5Sencode2()</w:t>
      </w:r>
      <w:r>
        <w:t xml:space="preserve"> with </w:t>
      </w:r>
      <w:r w:rsidRPr="005A6308">
        <w:rPr>
          <w:rFonts w:ascii="Courier" w:hAnsi="Courier"/>
        </w:rPr>
        <w:t>libver_bounds</w:t>
      </w:r>
      <w:r>
        <w:t xml:space="preserve"> set to </w:t>
      </w:r>
      <w:r>
        <w:rPr>
          <w:i/>
        </w:rPr>
        <w:t>(H5F_LIBVER_EARLIEST</w:t>
      </w:r>
      <w:r w:rsidRPr="005E36B0">
        <w:rPr>
          <w:i/>
        </w:rPr>
        <w:t xml:space="preserve">, </w:t>
      </w:r>
      <w:r>
        <w:rPr>
          <w:i/>
        </w:rPr>
        <w:t>H5F_LIBVER_LATEST)</w:t>
      </w:r>
      <w:r>
        <w:t xml:space="preserve">.  </w:t>
      </w:r>
    </w:p>
    <w:p w14:paraId="1D0FEA57" w14:textId="317B2ADE" w:rsidR="0007592F" w:rsidRDefault="0007592F" w:rsidP="005A6308">
      <w:r>
        <w:t xml:space="preserve">There is no API change for </w:t>
      </w:r>
      <w:r w:rsidR="003A1C13" w:rsidRPr="005A6308">
        <w:rPr>
          <w:rFonts w:ascii="Courier" w:hAnsi="Courier"/>
        </w:rPr>
        <w:t>H5Sdecode()</w:t>
      </w:r>
      <w:r w:rsidR="003A1C13">
        <w:rPr>
          <w:rFonts w:ascii="Courier" w:hAnsi="Courier"/>
        </w:rPr>
        <w:t xml:space="preserve">, </w:t>
      </w:r>
      <w:r>
        <w:t>which will be updated to handle the new encoding formats.</w:t>
      </w:r>
    </w:p>
    <w:p w14:paraId="28488BEE" w14:textId="16FF68B4" w:rsidR="00CF3528" w:rsidRDefault="00CF3528" w:rsidP="005A6308">
      <w:r>
        <w:t xml:space="preserve">To address the overflow problem, </w:t>
      </w:r>
      <w:r w:rsidRPr="005A6308">
        <w:rPr>
          <w:rFonts w:ascii="Courier" w:hAnsi="Courier"/>
        </w:rPr>
        <w:t>H5Sencode(</w:t>
      </w:r>
      <w:r w:rsidR="00546A8D">
        <w:rPr>
          <w:rFonts w:ascii="Courier" w:hAnsi="Courier"/>
        </w:rPr>
        <w:t>)</w:t>
      </w:r>
      <w:r>
        <w:t xml:space="preserve"> in HDF5 1.8 must be modified to fail if the 32 bit limit is exceeded when encoding either offsets or </w:t>
      </w:r>
      <w:r w:rsidR="00546A8D">
        <w:t>counts</w:t>
      </w:r>
      <w:r>
        <w:t xml:space="preserve"> in the selection. </w:t>
      </w:r>
    </w:p>
    <w:p w14:paraId="7267B7BA" w14:textId="74C5563B" w:rsidR="00525FF2" w:rsidRDefault="00525FF2" w:rsidP="005A6308">
      <w:r>
        <w:t>The situation is a bit more complicated in HDF5 1.10, as the</w:t>
      </w:r>
      <w:r w:rsidR="008B39C0">
        <w:t xml:space="preserve"> version 2 hyperslab encoding exists in this </w:t>
      </w:r>
      <w:r w:rsidR="00036BBD">
        <w:t>release</w:t>
      </w:r>
      <w:r w:rsidR="008B39C0">
        <w:t>, and the</w:t>
      </w:r>
      <w:r>
        <w:t xml:space="preserve">re are three different cases that must be addressed – </w:t>
      </w:r>
      <w:r w:rsidRPr="00A11765">
        <w:rPr>
          <w:rFonts w:ascii="Courier" w:hAnsi="Courier"/>
        </w:rPr>
        <w:t>H5Sencode()</w:t>
      </w:r>
      <w:r>
        <w:t xml:space="preserve"> proper, </w:t>
      </w:r>
      <w:r w:rsidR="00B22A81">
        <w:t>region references, and VDS.</w:t>
      </w:r>
    </w:p>
    <w:p w14:paraId="5088F97F" w14:textId="5189FFD5" w:rsidR="000E3819" w:rsidRDefault="00B22A81" w:rsidP="005A6308">
      <w:r>
        <w:lastRenderedPageBreak/>
        <w:t xml:space="preserve">For </w:t>
      </w:r>
      <w:r w:rsidRPr="00A11765">
        <w:rPr>
          <w:rFonts w:ascii="Courier" w:hAnsi="Courier"/>
        </w:rPr>
        <w:t>H5Sencode()</w:t>
      </w:r>
      <w:r>
        <w:t xml:space="preserve"> proper, the issue is that without a new API, the function cannot receive direction on </w:t>
      </w:r>
      <w:r w:rsidR="008B39C0">
        <w:t xml:space="preserve">whether and how to </w:t>
      </w:r>
      <w:r w:rsidR="00A11765">
        <w:t>employ</w:t>
      </w:r>
      <w:r w:rsidR="008B39C0">
        <w:t xml:space="preserve"> the version 2 hyperslab encoding</w:t>
      </w:r>
      <w:r w:rsidR="00A11765">
        <w:t>,</w:t>
      </w:r>
      <w:r>
        <w:t xml:space="preserve"> and thus we must select some behavior</w:t>
      </w:r>
      <w:r w:rsidR="00CE690D">
        <w:t xml:space="preserve"> that will cause minimal pain pending the API change in </w:t>
      </w:r>
      <w:r w:rsidR="00995A8C">
        <w:t xml:space="preserve">HDF5 </w:t>
      </w:r>
      <w:r w:rsidR="00CE690D">
        <w:t xml:space="preserve">1.12.  My inclination is to duplicate the behavior of </w:t>
      </w:r>
      <w:r w:rsidR="00CE690D" w:rsidRPr="00A11765">
        <w:rPr>
          <w:rFonts w:ascii="Courier" w:hAnsi="Courier"/>
        </w:rPr>
        <w:t>H5Sencode</w:t>
      </w:r>
      <w:r w:rsidR="00A11765" w:rsidRPr="00A11765">
        <w:rPr>
          <w:rFonts w:ascii="Courier" w:hAnsi="Courier"/>
        </w:rPr>
        <w:t>()</w:t>
      </w:r>
      <w:r w:rsidR="00CE690D">
        <w:t xml:space="preserve"> in HDF5 </w:t>
      </w:r>
      <w:r w:rsidR="003D03EC">
        <w:t>1</w:t>
      </w:r>
      <w:r w:rsidR="00CE690D">
        <w:t xml:space="preserve">.8, specifically </w:t>
      </w:r>
      <w:r w:rsidR="00995A8C">
        <w:t xml:space="preserve">to </w:t>
      </w:r>
      <w:r w:rsidR="00CE690D">
        <w:t xml:space="preserve">use only the original 32 bit selection encodings, and fail if the 32 bit limit is exceeded.  This has the twin advantages of being simple, and ensuring no forward compatibility issues </w:t>
      </w:r>
      <w:r w:rsidR="00D819A0">
        <w:t>from</w:t>
      </w:r>
      <w:r w:rsidR="00CE690D">
        <w:t xml:space="preserve"> this quarter.  </w:t>
      </w:r>
      <w:r w:rsidR="000E3819">
        <w:t>See table 1 below.</w:t>
      </w:r>
    </w:p>
    <w:p w14:paraId="5926A846" w14:textId="5456BD70" w:rsidR="00B22A81" w:rsidRDefault="00CE690D" w:rsidP="005A6308">
      <w:r>
        <w:t xml:space="preserve">Neil would prefer to have it use the 32 bit encodings if possible, but use the version 2 hyperslab encoding if </w:t>
      </w:r>
      <w:r w:rsidR="008B39C0">
        <w:t xml:space="preserve">possible and </w:t>
      </w:r>
      <w:r>
        <w:t xml:space="preserve">necessary rather than fail.  </w:t>
      </w:r>
      <w:r w:rsidR="00B67EA9">
        <w:t>(Neil: please present your arguments for this option.)</w:t>
      </w:r>
      <w:r w:rsidR="000E3819">
        <w:t xml:space="preserve">  See table 2 below.</w:t>
      </w:r>
    </w:p>
    <w:p w14:paraId="79287440" w14:textId="542AAD95" w:rsidR="00CE690D" w:rsidRDefault="00CE690D" w:rsidP="005A6308">
      <w:r>
        <w:t xml:space="preserve">For region references, if it is practical to access the libver_bounds setting for the file, </w:t>
      </w:r>
      <w:r w:rsidR="00D819A0">
        <w:t xml:space="preserve">we </w:t>
      </w:r>
      <w:r w:rsidR="008B39C0">
        <w:t>could use the version 2 hyperslab encoding or not based on this setting</w:t>
      </w:r>
      <w:r w:rsidR="00D819A0">
        <w:t>.</w:t>
      </w:r>
      <w:r>
        <w:t xml:space="preserve"> </w:t>
      </w:r>
      <w:r w:rsidR="00036BBD">
        <w:t xml:space="preserve">  </w:t>
      </w:r>
      <w:r w:rsidR="000E3819">
        <w:t>See tables 2 and 3 below.</w:t>
      </w:r>
    </w:p>
    <w:p w14:paraId="2448A001" w14:textId="5FB358DE" w:rsidR="00631D91" w:rsidRDefault="006E14B7" w:rsidP="00820037">
      <w:r>
        <w:t xml:space="preserve">For VDS, we are already using the version 2 hyperslab encoding in the </w:t>
      </w:r>
      <w:r w:rsidR="00995A8C">
        <w:t>regular/</w:t>
      </w:r>
      <w:r>
        <w:t xml:space="preserve">unlimited case.  If I recall my discussion with Neil correctly, the version 1 encoding must be used for irregular encodings (and must fail if count or offset exceeds 32 bits as the version 2 hyperslab encoding does not support irregular selections).  For regular encodings, </w:t>
      </w:r>
      <w:r w:rsidR="00D819A0">
        <w:t xml:space="preserve">Neil would like </w:t>
      </w:r>
      <w:r>
        <w:t xml:space="preserve">the version 1 encoding </w:t>
      </w:r>
      <w:r w:rsidR="00D819A0">
        <w:t>to</w:t>
      </w:r>
      <w:r>
        <w:t xml:space="preserve"> be used if there are less than 4 blocks, and the offsets fit in 32 bits.  In all other cases</w:t>
      </w:r>
      <w:r w:rsidR="008B39C0">
        <w:t xml:space="preserve">, he would prefer that the </w:t>
      </w:r>
      <w:r>
        <w:t>version 2 hyperslab be used.</w:t>
      </w:r>
      <w:r w:rsidR="00D819A0">
        <w:t xml:space="preserve">  Neil’s argument here is that this ensures the most compact representation </w:t>
      </w:r>
      <w:r w:rsidR="008B39C0">
        <w:t xml:space="preserve">possible </w:t>
      </w:r>
      <w:r w:rsidR="00D819A0">
        <w:t xml:space="preserve">given the available hyperslab encodings in 1.10.  </w:t>
      </w:r>
      <w:r w:rsidR="000E3819">
        <w:t>See table 3 below.</w:t>
      </w:r>
    </w:p>
    <w:p w14:paraId="3C42167B" w14:textId="77777777" w:rsidR="00036BBD" w:rsidRDefault="00036BBD" w:rsidP="00820037"/>
    <w:p w14:paraId="06ED3149" w14:textId="4E65343D" w:rsidR="00A07B47" w:rsidRPr="00A070FB" w:rsidRDefault="00A07B47" w:rsidP="00A07B47">
      <w:pPr>
        <w:jc w:val="center"/>
        <w:rPr>
          <w:b/>
        </w:rPr>
      </w:pPr>
      <w:r w:rsidRPr="007F4C18">
        <w:rPr>
          <w:b/>
        </w:rPr>
        <w:t xml:space="preserve">Table </w:t>
      </w:r>
      <w:r w:rsidR="003A1C13">
        <w:rPr>
          <w:b/>
        </w:rPr>
        <w:t>1</w:t>
      </w:r>
      <w:r w:rsidRPr="007F4C18">
        <w:rPr>
          <w:b/>
        </w:rPr>
        <w:t xml:space="preserve">: H5Sencode </w:t>
      </w:r>
      <w:r>
        <w:rPr>
          <w:b/>
        </w:rPr>
        <w:t>for</w:t>
      </w:r>
      <w:r w:rsidRPr="007F4C18">
        <w:rPr>
          <w:b/>
        </w:rPr>
        <w:t xml:space="preserve"> hyperslab selection</w:t>
      </w:r>
      <w:r>
        <w:rPr>
          <w:b/>
        </w:rPr>
        <w:t xml:space="preserve"> (pr</w:t>
      </w:r>
      <w:r w:rsidR="00C102E1">
        <w:rPr>
          <w:b/>
        </w:rPr>
        <w:t>oposed for 1.10</w:t>
      </w:r>
      <w:r w:rsidR="00036BBD">
        <w:rPr>
          <w:b/>
        </w:rPr>
        <w:t xml:space="preserve"> H5Sencode proper</w:t>
      </w:r>
      <w:r>
        <w:rPr>
          <w:b/>
        </w:rPr>
        <w:t xml:space="preserve">) </w:t>
      </w:r>
    </w:p>
    <w:tbl>
      <w:tblPr>
        <w:tblStyle w:val="TableGrid"/>
        <w:tblW w:w="10188" w:type="dxa"/>
        <w:tblLayout w:type="fixed"/>
        <w:tblLook w:val="04A0" w:firstRow="1" w:lastRow="0" w:firstColumn="1" w:lastColumn="0" w:noHBand="0" w:noVBand="1"/>
      </w:tblPr>
      <w:tblGrid>
        <w:gridCol w:w="970"/>
        <w:gridCol w:w="2288"/>
        <w:gridCol w:w="2880"/>
        <w:gridCol w:w="1980"/>
        <w:gridCol w:w="2070"/>
      </w:tblGrid>
      <w:tr w:rsidR="00A07B47" w14:paraId="0E8880EE" w14:textId="77777777" w:rsidTr="00E07156">
        <w:tc>
          <w:tcPr>
            <w:tcW w:w="970" w:type="dxa"/>
          </w:tcPr>
          <w:p w14:paraId="5488659B" w14:textId="77777777" w:rsidR="00A07B47" w:rsidRDefault="00A07B47" w:rsidP="00E07156">
            <w:r>
              <w:t>version</w:t>
            </w:r>
          </w:p>
        </w:tc>
        <w:tc>
          <w:tcPr>
            <w:tcW w:w="2288" w:type="dxa"/>
          </w:tcPr>
          <w:p w14:paraId="0FAECBF8" w14:textId="77777777" w:rsidR="00A07B47" w:rsidRDefault="00A07B47" w:rsidP="00E07156">
            <w:pPr>
              <w:jc w:val="center"/>
            </w:pPr>
            <w:r>
              <w:t xml:space="preserve">hyperslab  </w:t>
            </w:r>
          </w:p>
          <w:p w14:paraId="3FD3A8B5" w14:textId="77777777" w:rsidR="00A07B47" w:rsidRDefault="00A07B47" w:rsidP="00E07156">
            <w:pPr>
              <w:jc w:val="center"/>
            </w:pPr>
            <w:r>
              <w:t>type</w:t>
            </w:r>
          </w:p>
        </w:tc>
        <w:tc>
          <w:tcPr>
            <w:tcW w:w="2880" w:type="dxa"/>
          </w:tcPr>
          <w:p w14:paraId="35FC09C3" w14:textId="77777777" w:rsidR="00A07B47" w:rsidRDefault="00A07B47" w:rsidP="00E07156">
            <w:pPr>
              <w:jc w:val="center"/>
            </w:pPr>
            <w:r>
              <w:t>H5S_UNLIMITED</w:t>
            </w:r>
          </w:p>
          <w:p w14:paraId="210F47CC" w14:textId="77777777" w:rsidR="00A07B47" w:rsidRDefault="00A07B47" w:rsidP="00E07156">
            <w:pPr>
              <w:jc w:val="center"/>
            </w:pPr>
            <w:r>
              <w:t>in selection specification</w:t>
            </w:r>
          </w:p>
        </w:tc>
        <w:tc>
          <w:tcPr>
            <w:tcW w:w="1980" w:type="dxa"/>
          </w:tcPr>
          <w:p w14:paraId="62421B4C" w14:textId="77777777" w:rsidR="00A07B47" w:rsidRDefault="00A07B47" w:rsidP="00E07156">
            <w:pPr>
              <w:jc w:val="center"/>
            </w:pPr>
            <w:r>
              <w:t>offset</w:t>
            </w:r>
          </w:p>
          <w:p w14:paraId="1D1E29AC" w14:textId="77777777" w:rsidR="00A07B47" w:rsidRPr="001B4F59" w:rsidRDefault="00A07B47" w:rsidP="00E07156">
            <w:pPr>
              <w:tabs>
                <w:tab w:val="left" w:pos="1016"/>
              </w:tabs>
            </w:pPr>
            <w:r>
              <w:tab/>
            </w:r>
          </w:p>
        </w:tc>
        <w:tc>
          <w:tcPr>
            <w:tcW w:w="2070" w:type="dxa"/>
          </w:tcPr>
          <w:p w14:paraId="29317704" w14:textId="77777777" w:rsidR="00A07B47" w:rsidRDefault="00A07B47" w:rsidP="00E07156">
            <w:pPr>
              <w:jc w:val="center"/>
            </w:pPr>
            <w:r>
              <w:t xml:space="preserve"># of blocks  </w:t>
            </w:r>
          </w:p>
          <w:p w14:paraId="69AF8B86" w14:textId="77777777" w:rsidR="00A07B47" w:rsidRDefault="00A07B47" w:rsidP="00E07156">
            <w:pPr>
              <w:jc w:val="center"/>
            </w:pPr>
            <w:r>
              <w:t>in the selection</w:t>
            </w:r>
          </w:p>
        </w:tc>
      </w:tr>
      <w:tr w:rsidR="00A07B47" w14:paraId="5839323D" w14:textId="77777777" w:rsidTr="00E07156">
        <w:tc>
          <w:tcPr>
            <w:tcW w:w="970" w:type="dxa"/>
          </w:tcPr>
          <w:p w14:paraId="25C6D77F" w14:textId="77777777" w:rsidR="00A07B47" w:rsidRDefault="00A07B47" w:rsidP="00E07156">
            <w:r>
              <w:t>1</w:t>
            </w:r>
          </w:p>
        </w:tc>
        <w:tc>
          <w:tcPr>
            <w:tcW w:w="2288" w:type="dxa"/>
          </w:tcPr>
          <w:p w14:paraId="5845DCFB" w14:textId="77777777" w:rsidR="00A07B47" w:rsidRDefault="00A07B47" w:rsidP="00E07156">
            <w:r>
              <w:t>irregular</w:t>
            </w:r>
          </w:p>
        </w:tc>
        <w:tc>
          <w:tcPr>
            <w:tcW w:w="2880" w:type="dxa"/>
          </w:tcPr>
          <w:p w14:paraId="0B3B6BB8" w14:textId="77777777" w:rsidR="00A07B47" w:rsidRDefault="00A07B47" w:rsidP="00E07156">
            <w:r>
              <w:t>N/A</w:t>
            </w:r>
          </w:p>
        </w:tc>
        <w:tc>
          <w:tcPr>
            <w:tcW w:w="1980" w:type="dxa"/>
          </w:tcPr>
          <w:p w14:paraId="01A01FDB" w14:textId="77777777" w:rsidR="00A07B47" w:rsidRDefault="00A07B47" w:rsidP="00E07156">
            <w:r>
              <w:t>up to  (2^32 – 1)</w:t>
            </w:r>
          </w:p>
        </w:tc>
        <w:tc>
          <w:tcPr>
            <w:tcW w:w="2070" w:type="dxa"/>
          </w:tcPr>
          <w:p w14:paraId="76F2B5E6" w14:textId="77777777" w:rsidR="00A07B47" w:rsidRDefault="00A07B47" w:rsidP="00E07156">
            <w:r>
              <w:t>up to (2^32 – 1)</w:t>
            </w:r>
          </w:p>
        </w:tc>
      </w:tr>
      <w:tr w:rsidR="00A07B47" w14:paraId="15C82559" w14:textId="77777777" w:rsidTr="00E07156">
        <w:tc>
          <w:tcPr>
            <w:tcW w:w="970" w:type="dxa"/>
          </w:tcPr>
          <w:p w14:paraId="254932F1" w14:textId="77777777" w:rsidR="00A07B47" w:rsidRDefault="00A07B47" w:rsidP="00E07156">
            <w:r>
              <w:t>FAIL</w:t>
            </w:r>
          </w:p>
        </w:tc>
        <w:tc>
          <w:tcPr>
            <w:tcW w:w="2288" w:type="dxa"/>
          </w:tcPr>
          <w:p w14:paraId="043406CB" w14:textId="77777777" w:rsidR="00A07B47" w:rsidRDefault="00A07B47" w:rsidP="00E07156">
            <w:r>
              <w:t>irregular</w:t>
            </w:r>
          </w:p>
        </w:tc>
        <w:tc>
          <w:tcPr>
            <w:tcW w:w="2880" w:type="dxa"/>
          </w:tcPr>
          <w:p w14:paraId="5AF558E9" w14:textId="77777777" w:rsidR="00A07B47" w:rsidRDefault="00A07B47" w:rsidP="00E07156">
            <w:r>
              <w:t>N/A</w:t>
            </w:r>
          </w:p>
        </w:tc>
        <w:tc>
          <w:tcPr>
            <w:tcW w:w="1980" w:type="dxa"/>
          </w:tcPr>
          <w:p w14:paraId="1160C135" w14:textId="77777777" w:rsidR="00A07B47" w:rsidRDefault="00A07B47" w:rsidP="00E07156">
            <w:r>
              <w:t>&gt; (2^32 – 1)</w:t>
            </w:r>
          </w:p>
        </w:tc>
        <w:tc>
          <w:tcPr>
            <w:tcW w:w="2070" w:type="dxa"/>
          </w:tcPr>
          <w:p w14:paraId="47E0CA92" w14:textId="77777777" w:rsidR="00A07B47" w:rsidRDefault="00A07B47" w:rsidP="00E07156">
            <w:r>
              <w:t>&gt; (2^32 – 1)</w:t>
            </w:r>
          </w:p>
        </w:tc>
      </w:tr>
      <w:tr w:rsidR="00A07B47" w14:paraId="04E27BC0" w14:textId="77777777" w:rsidTr="00E07156">
        <w:tc>
          <w:tcPr>
            <w:tcW w:w="970" w:type="dxa"/>
          </w:tcPr>
          <w:p w14:paraId="3A4D86CC" w14:textId="77777777" w:rsidR="00A07B47" w:rsidRDefault="00A07B47" w:rsidP="00E07156">
            <w:r>
              <w:t>1</w:t>
            </w:r>
          </w:p>
        </w:tc>
        <w:tc>
          <w:tcPr>
            <w:tcW w:w="2288" w:type="dxa"/>
          </w:tcPr>
          <w:p w14:paraId="4B39142E" w14:textId="77777777" w:rsidR="00A07B47" w:rsidRDefault="00A07B47" w:rsidP="00E07156">
            <w:r>
              <w:t>regular</w:t>
            </w:r>
          </w:p>
        </w:tc>
        <w:tc>
          <w:tcPr>
            <w:tcW w:w="2880" w:type="dxa"/>
          </w:tcPr>
          <w:p w14:paraId="67C7FAE8" w14:textId="77777777" w:rsidR="00A07B47" w:rsidRDefault="00A07B47" w:rsidP="00E07156">
            <w:r>
              <w:t>no</w:t>
            </w:r>
          </w:p>
        </w:tc>
        <w:tc>
          <w:tcPr>
            <w:tcW w:w="1980" w:type="dxa"/>
          </w:tcPr>
          <w:p w14:paraId="7DF17A15" w14:textId="77777777" w:rsidR="00A07B47" w:rsidRDefault="00A07B47" w:rsidP="00E07156">
            <w:r>
              <w:t>up to (2^32 – 1)</w:t>
            </w:r>
          </w:p>
        </w:tc>
        <w:tc>
          <w:tcPr>
            <w:tcW w:w="2070" w:type="dxa"/>
          </w:tcPr>
          <w:p w14:paraId="33E575BC" w14:textId="77777777" w:rsidR="00A07B47" w:rsidRDefault="00A07B47" w:rsidP="00E07156">
            <w:r>
              <w:t>up to (2^32 – 1)</w:t>
            </w:r>
          </w:p>
        </w:tc>
      </w:tr>
      <w:tr w:rsidR="00A07B47" w14:paraId="2A312D27" w14:textId="77777777" w:rsidTr="00E07156">
        <w:tc>
          <w:tcPr>
            <w:tcW w:w="970" w:type="dxa"/>
          </w:tcPr>
          <w:p w14:paraId="7FB22F0A" w14:textId="0010034F" w:rsidR="00A07B47" w:rsidRDefault="00A07B47" w:rsidP="00E07156">
            <w:r>
              <w:t>FAIL</w:t>
            </w:r>
          </w:p>
        </w:tc>
        <w:tc>
          <w:tcPr>
            <w:tcW w:w="2288" w:type="dxa"/>
          </w:tcPr>
          <w:p w14:paraId="71C39EF9" w14:textId="77777777" w:rsidR="00A07B47" w:rsidRDefault="00A07B47" w:rsidP="00E07156">
            <w:r>
              <w:t>regular</w:t>
            </w:r>
          </w:p>
        </w:tc>
        <w:tc>
          <w:tcPr>
            <w:tcW w:w="2880" w:type="dxa"/>
          </w:tcPr>
          <w:p w14:paraId="78B69889" w14:textId="77777777" w:rsidR="00A07B47" w:rsidRDefault="00A07B47" w:rsidP="00E07156">
            <w:r>
              <w:t>no</w:t>
            </w:r>
          </w:p>
        </w:tc>
        <w:tc>
          <w:tcPr>
            <w:tcW w:w="1980" w:type="dxa"/>
          </w:tcPr>
          <w:p w14:paraId="1006B722" w14:textId="78B77EDE" w:rsidR="00A07B47" w:rsidRDefault="00A07B47" w:rsidP="00E07156">
            <w:r>
              <w:t>&gt; (2^32 – 1)</w:t>
            </w:r>
          </w:p>
        </w:tc>
        <w:tc>
          <w:tcPr>
            <w:tcW w:w="2070" w:type="dxa"/>
          </w:tcPr>
          <w:p w14:paraId="6CAC5476" w14:textId="24A89E27" w:rsidR="00A07B47" w:rsidRDefault="00A07B47" w:rsidP="00E07156">
            <w:r>
              <w:t>&gt; (2^32 – 1)</w:t>
            </w:r>
          </w:p>
        </w:tc>
      </w:tr>
      <w:tr w:rsidR="00A07B47" w14:paraId="291258E1" w14:textId="77777777" w:rsidTr="00E07156">
        <w:tc>
          <w:tcPr>
            <w:tcW w:w="970" w:type="dxa"/>
          </w:tcPr>
          <w:p w14:paraId="3B9DF56E" w14:textId="77777777" w:rsidR="00A07B47" w:rsidRDefault="00A07B47" w:rsidP="00E07156">
            <w:r>
              <w:t>2</w:t>
            </w:r>
          </w:p>
        </w:tc>
        <w:tc>
          <w:tcPr>
            <w:tcW w:w="2288" w:type="dxa"/>
          </w:tcPr>
          <w:p w14:paraId="35DD42A5" w14:textId="77777777" w:rsidR="00A07B47" w:rsidRDefault="00A07B47" w:rsidP="00E07156">
            <w:r>
              <w:t>regular</w:t>
            </w:r>
          </w:p>
        </w:tc>
        <w:tc>
          <w:tcPr>
            <w:tcW w:w="2880" w:type="dxa"/>
          </w:tcPr>
          <w:p w14:paraId="04528AF0" w14:textId="77777777" w:rsidR="00A07B47" w:rsidRDefault="00A07B47" w:rsidP="00E07156">
            <w:r>
              <w:t>yes</w:t>
            </w:r>
          </w:p>
        </w:tc>
        <w:tc>
          <w:tcPr>
            <w:tcW w:w="1980" w:type="dxa"/>
          </w:tcPr>
          <w:p w14:paraId="6DA8C83D" w14:textId="77777777" w:rsidR="00A07B47" w:rsidRDefault="00A07B47" w:rsidP="00E07156">
            <w:r>
              <w:t>up to (2^64 – 1)</w:t>
            </w:r>
          </w:p>
        </w:tc>
        <w:tc>
          <w:tcPr>
            <w:tcW w:w="2070" w:type="dxa"/>
          </w:tcPr>
          <w:p w14:paraId="7F16CF0E" w14:textId="77777777" w:rsidR="00A07B47" w:rsidRDefault="00A07B47" w:rsidP="00E07156">
            <w:r>
              <w:t>N/A</w:t>
            </w:r>
          </w:p>
        </w:tc>
      </w:tr>
    </w:tbl>
    <w:p w14:paraId="582CF04A" w14:textId="77777777" w:rsidR="003A1C13" w:rsidRDefault="003A1C13" w:rsidP="005A6308"/>
    <w:p w14:paraId="563FA840" w14:textId="58177E50" w:rsidR="003C44B4" w:rsidRDefault="000E3819" w:rsidP="005A6308">
      <w:r>
        <w:t xml:space="preserve">Note: the proposed actions in table 1 above to handle compatibility issues can be mitigated </w:t>
      </w:r>
      <w:r w:rsidR="003C44B4">
        <w:t xml:space="preserve">by informing users </w:t>
      </w:r>
      <w:r>
        <w:t xml:space="preserve">with </w:t>
      </w:r>
      <w:r w:rsidR="00A42BBF">
        <w:t>the following:</w:t>
      </w:r>
    </w:p>
    <w:p w14:paraId="037D6DA8" w14:textId="32AA78FA" w:rsidR="00EA3794" w:rsidRDefault="003C44B4" w:rsidP="00820037">
      <w:pPr>
        <w:pStyle w:val="ListParagraph"/>
        <w:numPr>
          <w:ilvl w:val="0"/>
          <w:numId w:val="92"/>
        </w:numPr>
      </w:pPr>
      <w:r>
        <w:t>Do not use H5S_UNL</w:t>
      </w:r>
      <w:r w:rsidR="00EA3794">
        <w:t>IMITED in the selection</w:t>
      </w:r>
      <w:r w:rsidR="00B52826">
        <w:t>.</w:t>
      </w:r>
    </w:p>
    <w:p w14:paraId="43A7DE83" w14:textId="217F2363" w:rsidR="003A1C13" w:rsidRDefault="00EA3794" w:rsidP="00820037">
      <w:pPr>
        <w:pStyle w:val="ListParagraph"/>
        <w:numPr>
          <w:ilvl w:val="0"/>
          <w:numId w:val="92"/>
        </w:numPr>
      </w:pPr>
      <w:r>
        <w:t xml:space="preserve">Use </w:t>
      </w:r>
      <w:r w:rsidR="00B52826">
        <w:t>the public routine</w:t>
      </w:r>
      <w:r>
        <w:t xml:space="preserve"> </w:t>
      </w:r>
      <w:r w:rsidRPr="00820037">
        <w:rPr>
          <w:rFonts w:ascii="Courier" w:hAnsi="Courier"/>
        </w:rPr>
        <w:t>H5Sget_select_bounds(space, start, end)</w:t>
      </w:r>
      <w:r>
        <w:t xml:space="preserve"> to</w:t>
      </w:r>
      <w:r w:rsidR="00B52826">
        <w:t xml:space="preserve"> ensure that</w:t>
      </w:r>
      <w:r>
        <w:t xml:space="preserve"> the upper bound for the selection </w:t>
      </w:r>
      <w:r w:rsidR="00B52826">
        <w:t xml:space="preserve">does not </w:t>
      </w:r>
      <w:r w:rsidR="008D74BE">
        <w:t>exceed</w:t>
      </w:r>
      <w:r>
        <w:t xml:space="preserve"> 32 bits.</w:t>
      </w:r>
      <w:r w:rsidR="003A1C13">
        <w:br w:type="page"/>
      </w:r>
    </w:p>
    <w:p w14:paraId="4FACD0EC" w14:textId="6F18EB68" w:rsidR="00CB2DF4" w:rsidRPr="00820037" w:rsidRDefault="00610E91" w:rsidP="00820037">
      <w:pPr>
        <w:jc w:val="center"/>
        <w:rPr>
          <w:b/>
        </w:rPr>
      </w:pPr>
      <w:r w:rsidRPr="007F4C18">
        <w:rPr>
          <w:b/>
        </w:rPr>
        <w:t xml:space="preserve">Table </w:t>
      </w:r>
      <w:r w:rsidR="003A1C13">
        <w:rPr>
          <w:b/>
        </w:rPr>
        <w:t>2</w:t>
      </w:r>
      <w:r w:rsidRPr="007F4C18">
        <w:rPr>
          <w:b/>
        </w:rPr>
        <w:t xml:space="preserve">: H5Sencode </w:t>
      </w:r>
      <w:r>
        <w:rPr>
          <w:b/>
        </w:rPr>
        <w:t>for</w:t>
      </w:r>
      <w:r w:rsidRPr="007F4C18">
        <w:rPr>
          <w:b/>
        </w:rPr>
        <w:t xml:space="preserve"> hyperslab selection</w:t>
      </w:r>
      <w:r>
        <w:rPr>
          <w:b/>
        </w:rPr>
        <w:t xml:space="preserve"> (proposed for 1.10 earliest format) </w:t>
      </w:r>
    </w:p>
    <w:tbl>
      <w:tblPr>
        <w:tblStyle w:val="TableGrid"/>
        <w:tblW w:w="10188" w:type="dxa"/>
        <w:tblLayout w:type="fixed"/>
        <w:tblLook w:val="04A0" w:firstRow="1" w:lastRow="0" w:firstColumn="1" w:lastColumn="0" w:noHBand="0" w:noVBand="1"/>
      </w:tblPr>
      <w:tblGrid>
        <w:gridCol w:w="970"/>
        <w:gridCol w:w="2288"/>
        <w:gridCol w:w="2880"/>
        <w:gridCol w:w="1980"/>
        <w:gridCol w:w="2070"/>
      </w:tblGrid>
      <w:tr w:rsidR="00CB2DF4" w14:paraId="21D8D6AA" w14:textId="77777777" w:rsidTr="00CB2DF4">
        <w:tc>
          <w:tcPr>
            <w:tcW w:w="970" w:type="dxa"/>
          </w:tcPr>
          <w:p w14:paraId="78E4DA80" w14:textId="77777777" w:rsidR="00CB2DF4" w:rsidRDefault="00CB2DF4" w:rsidP="00CB2DF4">
            <w:r>
              <w:t>version</w:t>
            </w:r>
          </w:p>
        </w:tc>
        <w:tc>
          <w:tcPr>
            <w:tcW w:w="2288" w:type="dxa"/>
          </w:tcPr>
          <w:p w14:paraId="7E9F6233" w14:textId="77777777" w:rsidR="00CB2DF4" w:rsidRDefault="00CB2DF4" w:rsidP="00CB2DF4">
            <w:pPr>
              <w:jc w:val="center"/>
            </w:pPr>
            <w:r>
              <w:t xml:space="preserve">hyperslab  </w:t>
            </w:r>
          </w:p>
          <w:p w14:paraId="4387288D" w14:textId="77777777" w:rsidR="00CB2DF4" w:rsidRDefault="00CB2DF4" w:rsidP="00CB2DF4">
            <w:pPr>
              <w:jc w:val="center"/>
            </w:pPr>
            <w:r>
              <w:t>type</w:t>
            </w:r>
          </w:p>
        </w:tc>
        <w:tc>
          <w:tcPr>
            <w:tcW w:w="2880" w:type="dxa"/>
          </w:tcPr>
          <w:p w14:paraId="332B83F6" w14:textId="77777777" w:rsidR="00CB2DF4" w:rsidRDefault="00CB2DF4" w:rsidP="00CB2DF4">
            <w:pPr>
              <w:jc w:val="center"/>
            </w:pPr>
            <w:r>
              <w:t>H5S_UNLIMITED</w:t>
            </w:r>
          </w:p>
          <w:p w14:paraId="27724CEF" w14:textId="77777777" w:rsidR="00CB2DF4" w:rsidRDefault="00CB2DF4" w:rsidP="00CB2DF4">
            <w:pPr>
              <w:jc w:val="center"/>
            </w:pPr>
            <w:r>
              <w:t>in selection specification</w:t>
            </w:r>
          </w:p>
        </w:tc>
        <w:tc>
          <w:tcPr>
            <w:tcW w:w="1980" w:type="dxa"/>
          </w:tcPr>
          <w:p w14:paraId="66FE3B1F" w14:textId="77777777" w:rsidR="00CB2DF4" w:rsidRDefault="00CB2DF4" w:rsidP="00CB2DF4">
            <w:pPr>
              <w:jc w:val="center"/>
            </w:pPr>
            <w:r>
              <w:t>offset</w:t>
            </w:r>
          </w:p>
          <w:p w14:paraId="422F0D59" w14:textId="77777777" w:rsidR="00CB2DF4" w:rsidRPr="001B4F59" w:rsidRDefault="00CB2DF4" w:rsidP="00CB2DF4">
            <w:pPr>
              <w:tabs>
                <w:tab w:val="left" w:pos="1016"/>
              </w:tabs>
            </w:pPr>
            <w:r>
              <w:tab/>
            </w:r>
          </w:p>
        </w:tc>
        <w:tc>
          <w:tcPr>
            <w:tcW w:w="2070" w:type="dxa"/>
          </w:tcPr>
          <w:p w14:paraId="221FD731" w14:textId="77777777" w:rsidR="00CB2DF4" w:rsidRDefault="00CB2DF4" w:rsidP="00CB2DF4">
            <w:pPr>
              <w:jc w:val="center"/>
            </w:pPr>
            <w:r>
              <w:t xml:space="preserve"># of blocks  </w:t>
            </w:r>
          </w:p>
          <w:p w14:paraId="3A8F2DB2" w14:textId="77777777" w:rsidR="00CB2DF4" w:rsidRDefault="00CB2DF4" w:rsidP="00CB2DF4">
            <w:pPr>
              <w:jc w:val="center"/>
            </w:pPr>
            <w:r>
              <w:t>in the selection</w:t>
            </w:r>
          </w:p>
        </w:tc>
      </w:tr>
      <w:tr w:rsidR="00CB2DF4" w14:paraId="3A9AED66" w14:textId="77777777" w:rsidTr="00CB2DF4">
        <w:tc>
          <w:tcPr>
            <w:tcW w:w="970" w:type="dxa"/>
          </w:tcPr>
          <w:p w14:paraId="16AFF8CC" w14:textId="77777777" w:rsidR="00CB2DF4" w:rsidRDefault="00CB2DF4" w:rsidP="00CB2DF4">
            <w:r>
              <w:t>1</w:t>
            </w:r>
          </w:p>
        </w:tc>
        <w:tc>
          <w:tcPr>
            <w:tcW w:w="2288" w:type="dxa"/>
          </w:tcPr>
          <w:p w14:paraId="77E8770F" w14:textId="77777777" w:rsidR="00CB2DF4" w:rsidRDefault="00CB2DF4" w:rsidP="00CB2DF4">
            <w:r>
              <w:t>irregular</w:t>
            </w:r>
          </w:p>
        </w:tc>
        <w:tc>
          <w:tcPr>
            <w:tcW w:w="2880" w:type="dxa"/>
          </w:tcPr>
          <w:p w14:paraId="2C2C6932" w14:textId="77777777" w:rsidR="00CB2DF4" w:rsidRDefault="00CB2DF4" w:rsidP="00CB2DF4">
            <w:r>
              <w:t>N/A</w:t>
            </w:r>
          </w:p>
        </w:tc>
        <w:tc>
          <w:tcPr>
            <w:tcW w:w="1980" w:type="dxa"/>
          </w:tcPr>
          <w:p w14:paraId="3ECC689F" w14:textId="77777777" w:rsidR="00CB2DF4" w:rsidRDefault="00CB2DF4" w:rsidP="00CB2DF4">
            <w:r>
              <w:t>up to  (2^32 – 1)</w:t>
            </w:r>
          </w:p>
        </w:tc>
        <w:tc>
          <w:tcPr>
            <w:tcW w:w="2070" w:type="dxa"/>
          </w:tcPr>
          <w:p w14:paraId="42D68436" w14:textId="77777777" w:rsidR="00CB2DF4" w:rsidRDefault="00CB2DF4" w:rsidP="00CB2DF4">
            <w:r>
              <w:t>up to (2^32 – 1)</w:t>
            </w:r>
          </w:p>
        </w:tc>
      </w:tr>
      <w:tr w:rsidR="00CB2DF4" w14:paraId="4CF5B3A6" w14:textId="77777777" w:rsidTr="00CB2DF4">
        <w:tc>
          <w:tcPr>
            <w:tcW w:w="970" w:type="dxa"/>
          </w:tcPr>
          <w:p w14:paraId="3E6DA542" w14:textId="40017437" w:rsidR="00CB2DF4" w:rsidRDefault="00CB2DF4" w:rsidP="00CB2DF4">
            <w:r>
              <w:t>FAIL</w:t>
            </w:r>
          </w:p>
        </w:tc>
        <w:tc>
          <w:tcPr>
            <w:tcW w:w="2288" w:type="dxa"/>
          </w:tcPr>
          <w:p w14:paraId="0F699B30" w14:textId="4A0309B2" w:rsidR="00CB2DF4" w:rsidRDefault="00CB2DF4" w:rsidP="00CB2DF4">
            <w:r>
              <w:t>irregular</w:t>
            </w:r>
          </w:p>
        </w:tc>
        <w:tc>
          <w:tcPr>
            <w:tcW w:w="2880" w:type="dxa"/>
          </w:tcPr>
          <w:p w14:paraId="61733B7B" w14:textId="7197DEFB" w:rsidR="00CB2DF4" w:rsidRDefault="00CB2DF4" w:rsidP="00CB2DF4">
            <w:r>
              <w:t>N/A</w:t>
            </w:r>
          </w:p>
        </w:tc>
        <w:tc>
          <w:tcPr>
            <w:tcW w:w="1980" w:type="dxa"/>
          </w:tcPr>
          <w:p w14:paraId="1CBDBC9F" w14:textId="578342A0" w:rsidR="00CB2DF4" w:rsidRDefault="00CB2DF4" w:rsidP="00CB2DF4">
            <w:r>
              <w:t xml:space="preserve">&gt; </w:t>
            </w:r>
            <w:r w:rsidR="00DA62C7">
              <w:t>(</w:t>
            </w:r>
            <w:r>
              <w:t>2^32 – 1</w:t>
            </w:r>
            <w:r w:rsidR="00DA62C7">
              <w:t>)</w:t>
            </w:r>
          </w:p>
        </w:tc>
        <w:tc>
          <w:tcPr>
            <w:tcW w:w="2070" w:type="dxa"/>
          </w:tcPr>
          <w:p w14:paraId="35F9D88F" w14:textId="4B2EB40C" w:rsidR="00CB2DF4" w:rsidRDefault="00CB2DF4" w:rsidP="00CB2DF4">
            <w:r>
              <w:t xml:space="preserve">&gt; </w:t>
            </w:r>
            <w:r w:rsidR="00DA62C7">
              <w:t>(</w:t>
            </w:r>
            <w:r>
              <w:t>2^32 – 1</w:t>
            </w:r>
            <w:r w:rsidR="00DA62C7">
              <w:t>)</w:t>
            </w:r>
          </w:p>
        </w:tc>
      </w:tr>
      <w:tr w:rsidR="00CB2DF4" w14:paraId="27C5F0FE" w14:textId="77777777" w:rsidTr="00CB2DF4">
        <w:tc>
          <w:tcPr>
            <w:tcW w:w="970" w:type="dxa"/>
          </w:tcPr>
          <w:p w14:paraId="64923D77" w14:textId="77777777" w:rsidR="00CB2DF4" w:rsidRDefault="00CB2DF4" w:rsidP="00CB2DF4">
            <w:r>
              <w:t>1</w:t>
            </w:r>
          </w:p>
        </w:tc>
        <w:tc>
          <w:tcPr>
            <w:tcW w:w="2288" w:type="dxa"/>
          </w:tcPr>
          <w:p w14:paraId="594CEF25" w14:textId="77777777" w:rsidR="00CB2DF4" w:rsidRDefault="00CB2DF4" w:rsidP="00CB2DF4">
            <w:r>
              <w:t>regular</w:t>
            </w:r>
          </w:p>
        </w:tc>
        <w:tc>
          <w:tcPr>
            <w:tcW w:w="2880" w:type="dxa"/>
          </w:tcPr>
          <w:p w14:paraId="777F5460" w14:textId="77777777" w:rsidR="00CB2DF4" w:rsidRDefault="00CB2DF4" w:rsidP="00CB2DF4">
            <w:r>
              <w:t>no</w:t>
            </w:r>
          </w:p>
        </w:tc>
        <w:tc>
          <w:tcPr>
            <w:tcW w:w="1980" w:type="dxa"/>
          </w:tcPr>
          <w:p w14:paraId="6AD4E354" w14:textId="77777777" w:rsidR="00CB2DF4" w:rsidRDefault="00CB2DF4" w:rsidP="00CB2DF4">
            <w:r>
              <w:t>up to (2^32 – 1)</w:t>
            </w:r>
          </w:p>
        </w:tc>
        <w:tc>
          <w:tcPr>
            <w:tcW w:w="2070" w:type="dxa"/>
          </w:tcPr>
          <w:p w14:paraId="0422027C" w14:textId="77777777" w:rsidR="00CB2DF4" w:rsidRDefault="00CB2DF4" w:rsidP="00CB2DF4">
            <w:r>
              <w:t>up to (2^32 – 1)</w:t>
            </w:r>
          </w:p>
        </w:tc>
      </w:tr>
      <w:tr w:rsidR="00CB2DF4" w14:paraId="786F3D47" w14:textId="77777777" w:rsidTr="00CB2DF4">
        <w:tc>
          <w:tcPr>
            <w:tcW w:w="970" w:type="dxa"/>
          </w:tcPr>
          <w:p w14:paraId="6FBAFE9C" w14:textId="77777777" w:rsidR="00CB2DF4" w:rsidRDefault="00CB2DF4" w:rsidP="00CB2DF4">
            <w:r>
              <w:t>2</w:t>
            </w:r>
          </w:p>
        </w:tc>
        <w:tc>
          <w:tcPr>
            <w:tcW w:w="2288" w:type="dxa"/>
          </w:tcPr>
          <w:p w14:paraId="73C6ABAB" w14:textId="77777777" w:rsidR="00CB2DF4" w:rsidRDefault="00CB2DF4" w:rsidP="00CB2DF4">
            <w:r>
              <w:t>regular</w:t>
            </w:r>
          </w:p>
        </w:tc>
        <w:tc>
          <w:tcPr>
            <w:tcW w:w="2880" w:type="dxa"/>
          </w:tcPr>
          <w:p w14:paraId="27B4A8D9" w14:textId="6A71DE66" w:rsidR="00CB2DF4" w:rsidRDefault="00B56C38">
            <w:r>
              <w:t xml:space="preserve">N/A (yes or </w:t>
            </w:r>
            <w:r w:rsidR="00CB2DF4">
              <w:t>no</w:t>
            </w:r>
            <w:r>
              <w:t>)</w:t>
            </w:r>
          </w:p>
        </w:tc>
        <w:tc>
          <w:tcPr>
            <w:tcW w:w="1980" w:type="dxa"/>
          </w:tcPr>
          <w:p w14:paraId="58BE4BB2" w14:textId="77777777" w:rsidR="00CB2DF4" w:rsidRDefault="00CB2DF4" w:rsidP="00CB2DF4">
            <w:r>
              <w:t>up to (2^64 – 1)</w:t>
            </w:r>
          </w:p>
        </w:tc>
        <w:tc>
          <w:tcPr>
            <w:tcW w:w="2070" w:type="dxa"/>
          </w:tcPr>
          <w:p w14:paraId="176AD4B7" w14:textId="77777777" w:rsidR="00CB2DF4" w:rsidRDefault="00CB2DF4" w:rsidP="00CB2DF4">
            <w:r>
              <w:t>N/A</w:t>
            </w:r>
          </w:p>
        </w:tc>
      </w:tr>
    </w:tbl>
    <w:p w14:paraId="7DC9805D" w14:textId="77777777" w:rsidR="00CB2DF4" w:rsidRDefault="00CB2DF4" w:rsidP="00CB2DF4"/>
    <w:p w14:paraId="364E771C" w14:textId="413CABF7" w:rsidR="00CB2DF4" w:rsidRPr="007F4C18" w:rsidRDefault="00CB2DF4" w:rsidP="00CB2DF4">
      <w:pPr>
        <w:jc w:val="center"/>
        <w:rPr>
          <w:b/>
        </w:rPr>
      </w:pPr>
      <w:r w:rsidRPr="007F4C18">
        <w:rPr>
          <w:b/>
        </w:rPr>
        <w:t xml:space="preserve">Table </w:t>
      </w:r>
      <w:r w:rsidR="003A1C13">
        <w:rPr>
          <w:b/>
        </w:rPr>
        <w:t>3</w:t>
      </w:r>
      <w:r w:rsidRPr="007F4C18">
        <w:rPr>
          <w:b/>
        </w:rPr>
        <w:t xml:space="preserve">: H5Sencode </w:t>
      </w:r>
      <w:r>
        <w:rPr>
          <w:b/>
        </w:rPr>
        <w:t>for</w:t>
      </w:r>
      <w:r w:rsidRPr="007F4C18">
        <w:rPr>
          <w:b/>
        </w:rPr>
        <w:t xml:space="preserve"> hyperslab selection</w:t>
      </w:r>
      <w:r>
        <w:rPr>
          <w:b/>
        </w:rPr>
        <w:t xml:space="preserve"> (proposed for</w:t>
      </w:r>
      <w:r w:rsidR="00610E91">
        <w:rPr>
          <w:b/>
        </w:rPr>
        <w:t xml:space="preserve"> 1.10</w:t>
      </w:r>
      <w:r>
        <w:rPr>
          <w:b/>
        </w:rPr>
        <w:t xml:space="preserve"> latest format) </w:t>
      </w:r>
    </w:p>
    <w:tbl>
      <w:tblPr>
        <w:tblStyle w:val="TableGrid"/>
        <w:tblW w:w="10188" w:type="dxa"/>
        <w:tblLayout w:type="fixed"/>
        <w:tblLook w:val="04A0" w:firstRow="1" w:lastRow="0" w:firstColumn="1" w:lastColumn="0" w:noHBand="0" w:noVBand="1"/>
      </w:tblPr>
      <w:tblGrid>
        <w:gridCol w:w="970"/>
        <w:gridCol w:w="2288"/>
        <w:gridCol w:w="2880"/>
        <w:gridCol w:w="1980"/>
        <w:gridCol w:w="2070"/>
      </w:tblGrid>
      <w:tr w:rsidR="00CB2DF4" w14:paraId="78FCE260" w14:textId="77777777" w:rsidTr="00CB2DF4">
        <w:tc>
          <w:tcPr>
            <w:tcW w:w="970" w:type="dxa"/>
          </w:tcPr>
          <w:p w14:paraId="7B3C2DD5" w14:textId="77777777" w:rsidR="00CB2DF4" w:rsidRDefault="00CB2DF4" w:rsidP="00CB2DF4">
            <w:r>
              <w:t>version</w:t>
            </w:r>
          </w:p>
        </w:tc>
        <w:tc>
          <w:tcPr>
            <w:tcW w:w="2288" w:type="dxa"/>
          </w:tcPr>
          <w:p w14:paraId="4EB73B37" w14:textId="77777777" w:rsidR="00CB2DF4" w:rsidRDefault="00CB2DF4" w:rsidP="00CB2DF4">
            <w:pPr>
              <w:jc w:val="center"/>
            </w:pPr>
            <w:r>
              <w:t>hyperslab  type</w:t>
            </w:r>
          </w:p>
        </w:tc>
        <w:tc>
          <w:tcPr>
            <w:tcW w:w="2880" w:type="dxa"/>
          </w:tcPr>
          <w:p w14:paraId="66678A1D" w14:textId="77777777" w:rsidR="00CB2DF4" w:rsidRDefault="00CB2DF4" w:rsidP="00CB2DF4">
            <w:pPr>
              <w:jc w:val="center"/>
            </w:pPr>
            <w:r>
              <w:t>H5S_UNLIMITED</w:t>
            </w:r>
          </w:p>
          <w:p w14:paraId="2D2A7246" w14:textId="77777777" w:rsidR="00CB2DF4" w:rsidRDefault="00CB2DF4" w:rsidP="00CB2DF4">
            <w:pPr>
              <w:jc w:val="center"/>
            </w:pPr>
            <w:r>
              <w:t>in selection specification</w:t>
            </w:r>
          </w:p>
        </w:tc>
        <w:tc>
          <w:tcPr>
            <w:tcW w:w="1980" w:type="dxa"/>
          </w:tcPr>
          <w:p w14:paraId="506EA4F2" w14:textId="77777777" w:rsidR="00CB2DF4" w:rsidRDefault="00CB2DF4" w:rsidP="00CB2DF4">
            <w:pPr>
              <w:jc w:val="center"/>
            </w:pPr>
            <w:r>
              <w:t>offset</w:t>
            </w:r>
          </w:p>
        </w:tc>
        <w:tc>
          <w:tcPr>
            <w:tcW w:w="2070" w:type="dxa"/>
          </w:tcPr>
          <w:p w14:paraId="3FBAB6A0" w14:textId="77777777" w:rsidR="00CB2DF4" w:rsidRDefault="00CB2DF4" w:rsidP="00CB2DF4">
            <w:pPr>
              <w:jc w:val="center"/>
            </w:pPr>
            <w:r>
              <w:t># of blocks  in the selection</w:t>
            </w:r>
          </w:p>
        </w:tc>
      </w:tr>
      <w:tr w:rsidR="00CB2DF4" w14:paraId="16D7E7FB" w14:textId="77777777" w:rsidTr="00CB2DF4">
        <w:tc>
          <w:tcPr>
            <w:tcW w:w="970" w:type="dxa"/>
          </w:tcPr>
          <w:p w14:paraId="18857D4E" w14:textId="30D03955" w:rsidR="00CB2DF4" w:rsidRDefault="00DA62C7" w:rsidP="00CB2DF4">
            <w:r>
              <w:t>1</w:t>
            </w:r>
          </w:p>
        </w:tc>
        <w:tc>
          <w:tcPr>
            <w:tcW w:w="2288" w:type="dxa"/>
          </w:tcPr>
          <w:p w14:paraId="5424D9B3" w14:textId="77777777" w:rsidR="00CB2DF4" w:rsidRDefault="00CB2DF4" w:rsidP="00CB2DF4">
            <w:r>
              <w:t>irregular</w:t>
            </w:r>
          </w:p>
        </w:tc>
        <w:tc>
          <w:tcPr>
            <w:tcW w:w="2880" w:type="dxa"/>
          </w:tcPr>
          <w:p w14:paraId="24C082FE" w14:textId="77777777" w:rsidR="00CB2DF4" w:rsidRDefault="00CB2DF4" w:rsidP="00CB2DF4">
            <w:r>
              <w:t>N/A</w:t>
            </w:r>
          </w:p>
        </w:tc>
        <w:tc>
          <w:tcPr>
            <w:tcW w:w="1980" w:type="dxa"/>
          </w:tcPr>
          <w:p w14:paraId="086E1162" w14:textId="5CC757E2" w:rsidR="00CB2DF4" w:rsidRDefault="00610E91" w:rsidP="00CB2DF4">
            <w:r>
              <w:t>up to (2^32</w:t>
            </w:r>
            <w:r w:rsidR="00CB2DF4">
              <w:t xml:space="preserve"> – 1)</w:t>
            </w:r>
          </w:p>
        </w:tc>
        <w:tc>
          <w:tcPr>
            <w:tcW w:w="2070" w:type="dxa"/>
          </w:tcPr>
          <w:p w14:paraId="019D9E8B" w14:textId="5673A056" w:rsidR="00CB2DF4" w:rsidRDefault="00610E91" w:rsidP="00CB2DF4">
            <w:r>
              <w:t>up to (2^32</w:t>
            </w:r>
            <w:r w:rsidR="00CB2DF4">
              <w:t xml:space="preserve"> – 1)</w:t>
            </w:r>
          </w:p>
        </w:tc>
      </w:tr>
      <w:tr w:rsidR="00DA62C7" w14:paraId="0CFD1560" w14:textId="77777777" w:rsidTr="00CB2DF4">
        <w:tc>
          <w:tcPr>
            <w:tcW w:w="970" w:type="dxa"/>
          </w:tcPr>
          <w:p w14:paraId="6F5EFE34" w14:textId="373EED13" w:rsidR="00DA62C7" w:rsidRDefault="00DA62C7" w:rsidP="00CB2DF4">
            <w:r>
              <w:t>FAIL</w:t>
            </w:r>
          </w:p>
        </w:tc>
        <w:tc>
          <w:tcPr>
            <w:tcW w:w="2288" w:type="dxa"/>
          </w:tcPr>
          <w:p w14:paraId="2A4AF36C" w14:textId="0419C3F4" w:rsidR="00DA62C7" w:rsidRDefault="00DA62C7" w:rsidP="00CB2DF4">
            <w:r>
              <w:t>irregular</w:t>
            </w:r>
          </w:p>
        </w:tc>
        <w:tc>
          <w:tcPr>
            <w:tcW w:w="2880" w:type="dxa"/>
          </w:tcPr>
          <w:p w14:paraId="18694AAE" w14:textId="6B7F1725" w:rsidR="00DA62C7" w:rsidRDefault="00DA62C7" w:rsidP="00CB2DF4">
            <w:r>
              <w:t>N/A</w:t>
            </w:r>
          </w:p>
        </w:tc>
        <w:tc>
          <w:tcPr>
            <w:tcW w:w="1980" w:type="dxa"/>
          </w:tcPr>
          <w:p w14:paraId="1A62C3E3" w14:textId="7F793B45" w:rsidR="00DA62C7" w:rsidRDefault="00DA62C7" w:rsidP="00CB2DF4">
            <w:r>
              <w:t>&gt; (2^32 – 1)</w:t>
            </w:r>
          </w:p>
        </w:tc>
        <w:tc>
          <w:tcPr>
            <w:tcW w:w="2070" w:type="dxa"/>
          </w:tcPr>
          <w:p w14:paraId="5A01AAAA" w14:textId="03BEA7E3" w:rsidR="00DA62C7" w:rsidRDefault="00DA62C7" w:rsidP="00CB2DF4">
            <w:r>
              <w:t>&gt; (2^32 – 1)</w:t>
            </w:r>
          </w:p>
        </w:tc>
      </w:tr>
      <w:tr w:rsidR="00DA62C7" w14:paraId="2E8824A7" w14:textId="77777777" w:rsidTr="00CB2DF4">
        <w:tc>
          <w:tcPr>
            <w:tcW w:w="970" w:type="dxa"/>
          </w:tcPr>
          <w:p w14:paraId="73EB4579" w14:textId="14480F71" w:rsidR="00DA62C7" w:rsidRDefault="00DA62C7" w:rsidP="00CB2DF4">
            <w:r>
              <w:t>1</w:t>
            </w:r>
          </w:p>
        </w:tc>
        <w:tc>
          <w:tcPr>
            <w:tcW w:w="2288" w:type="dxa"/>
          </w:tcPr>
          <w:p w14:paraId="23D52EA1" w14:textId="77777777" w:rsidR="00DA62C7" w:rsidRDefault="00DA62C7" w:rsidP="00CB2DF4">
            <w:r>
              <w:t>regular</w:t>
            </w:r>
          </w:p>
        </w:tc>
        <w:tc>
          <w:tcPr>
            <w:tcW w:w="2880" w:type="dxa"/>
          </w:tcPr>
          <w:p w14:paraId="446A9581" w14:textId="47234F29" w:rsidR="00DA62C7" w:rsidRDefault="00DA62C7" w:rsidP="00CB2DF4">
            <w:r>
              <w:t>no</w:t>
            </w:r>
          </w:p>
        </w:tc>
        <w:tc>
          <w:tcPr>
            <w:tcW w:w="1980" w:type="dxa"/>
          </w:tcPr>
          <w:p w14:paraId="47F6467C" w14:textId="21113C7D" w:rsidR="00DA62C7" w:rsidRDefault="00DA62C7" w:rsidP="00CB2DF4">
            <w:r>
              <w:t>up to (2^32 – 1)</w:t>
            </w:r>
          </w:p>
        </w:tc>
        <w:tc>
          <w:tcPr>
            <w:tcW w:w="2070" w:type="dxa"/>
          </w:tcPr>
          <w:p w14:paraId="4DFAEDF8" w14:textId="1B2BD593" w:rsidR="00DA62C7" w:rsidRDefault="00DA62C7" w:rsidP="00CB2DF4">
            <w:r>
              <w:t>&lt; 4</w:t>
            </w:r>
          </w:p>
        </w:tc>
      </w:tr>
      <w:tr w:rsidR="00DA62C7" w14:paraId="71B06D2C" w14:textId="77777777" w:rsidTr="00CB2DF4">
        <w:tc>
          <w:tcPr>
            <w:tcW w:w="970" w:type="dxa"/>
          </w:tcPr>
          <w:p w14:paraId="06714B0F" w14:textId="71A72B4E" w:rsidR="00DA62C7" w:rsidRDefault="00DA62C7" w:rsidP="00CB2DF4">
            <w:r>
              <w:t>2</w:t>
            </w:r>
          </w:p>
        </w:tc>
        <w:tc>
          <w:tcPr>
            <w:tcW w:w="2288" w:type="dxa"/>
          </w:tcPr>
          <w:p w14:paraId="435944CF" w14:textId="2CA79F77" w:rsidR="00DA62C7" w:rsidRDefault="00DA62C7" w:rsidP="00CB2DF4">
            <w:r>
              <w:t>regular</w:t>
            </w:r>
          </w:p>
        </w:tc>
        <w:tc>
          <w:tcPr>
            <w:tcW w:w="2880" w:type="dxa"/>
          </w:tcPr>
          <w:p w14:paraId="52B1822E" w14:textId="6D9D475A" w:rsidR="00DA62C7" w:rsidRDefault="00B56C38">
            <w:r>
              <w:t>N/A (yes or no)</w:t>
            </w:r>
          </w:p>
        </w:tc>
        <w:tc>
          <w:tcPr>
            <w:tcW w:w="1980" w:type="dxa"/>
          </w:tcPr>
          <w:p w14:paraId="7EDBF566" w14:textId="17ED09E6" w:rsidR="00DA62C7" w:rsidRDefault="00EB7E8A" w:rsidP="00CB2DF4">
            <w:r>
              <w:t>up to (2^64 – 1)</w:t>
            </w:r>
          </w:p>
        </w:tc>
        <w:tc>
          <w:tcPr>
            <w:tcW w:w="2070" w:type="dxa"/>
          </w:tcPr>
          <w:p w14:paraId="57625053" w14:textId="49D1007F" w:rsidR="00DA62C7" w:rsidRDefault="00DA62C7" w:rsidP="00CB2DF4">
            <w:r>
              <w:t>N/A</w:t>
            </w:r>
          </w:p>
        </w:tc>
      </w:tr>
    </w:tbl>
    <w:p w14:paraId="67D60435" w14:textId="77777777" w:rsidR="003A1C13" w:rsidRDefault="003A1C13" w:rsidP="003A1C13"/>
    <w:p w14:paraId="75B60E6D" w14:textId="6D245018" w:rsidR="003A1C13" w:rsidRDefault="003A1C13" w:rsidP="003A1C13">
      <w:r>
        <w:t xml:space="preserve">Table 4 </w:t>
      </w:r>
      <w:r w:rsidR="00336287">
        <w:t xml:space="preserve">is proposed </w:t>
      </w:r>
      <w:r>
        <w:t>for point selections</w:t>
      </w:r>
      <w:r w:rsidR="00142674">
        <w:t xml:space="preserve"> in 1.10</w:t>
      </w:r>
      <w:r>
        <w:t>.</w:t>
      </w:r>
    </w:p>
    <w:p w14:paraId="64545FF6" w14:textId="7D6A8220" w:rsidR="003A1C13" w:rsidRPr="007F4C18" w:rsidRDefault="003A1C13" w:rsidP="003A1C13">
      <w:pPr>
        <w:jc w:val="center"/>
        <w:rPr>
          <w:b/>
        </w:rPr>
      </w:pPr>
      <w:r>
        <w:rPr>
          <w:b/>
        </w:rPr>
        <w:t xml:space="preserve">Table 4: </w:t>
      </w:r>
      <w:r w:rsidRPr="007F4C18">
        <w:rPr>
          <w:b/>
        </w:rPr>
        <w:t>H5Sencode</w:t>
      </w:r>
      <w:r>
        <w:rPr>
          <w:b/>
        </w:rPr>
        <w:t xml:space="preserve"> for point selections </w:t>
      </w:r>
      <w:r w:rsidRPr="00996D48">
        <w:rPr>
          <w:b/>
        </w:rPr>
        <w:t>(proposed</w:t>
      </w:r>
      <w:r>
        <w:rPr>
          <w:b/>
        </w:rPr>
        <w:t xml:space="preserve"> for 1.10 earliest and latest format</w:t>
      </w:r>
      <w:r w:rsidRPr="00996D48">
        <w:rPr>
          <w:b/>
        </w:rPr>
        <w:t>)</w:t>
      </w:r>
    </w:p>
    <w:tbl>
      <w:tblPr>
        <w:tblStyle w:val="TableGrid"/>
        <w:tblW w:w="10098" w:type="dxa"/>
        <w:tblLayout w:type="fixed"/>
        <w:tblLook w:val="04A0" w:firstRow="1" w:lastRow="0" w:firstColumn="1" w:lastColumn="0" w:noHBand="0" w:noVBand="1"/>
      </w:tblPr>
      <w:tblGrid>
        <w:gridCol w:w="970"/>
        <w:gridCol w:w="3998"/>
        <w:gridCol w:w="5130"/>
      </w:tblGrid>
      <w:tr w:rsidR="003A1C13" w14:paraId="04C72FF7" w14:textId="77777777" w:rsidTr="002B105D">
        <w:tc>
          <w:tcPr>
            <w:tcW w:w="970" w:type="dxa"/>
          </w:tcPr>
          <w:p w14:paraId="13F23DA8" w14:textId="77777777" w:rsidR="003A1C13" w:rsidRDefault="003A1C13" w:rsidP="002B105D">
            <w:r>
              <w:t>version</w:t>
            </w:r>
          </w:p>
        </w:tc>
        <w:tc>
          <w:tcPr>
            <w:tcW w:w="3998" w:type="dxa"/>
          </w:tcPr>
          <w:p w14:paraId="4F340EFA" w14:textId="77777777" w:rsidR="003A1C13" w:rsidRDefault="003A1C13" w:rsidP="002B105D">
            <w:pPr>
              <w:jc w:val="center"/>
            </w:pPr>
            <w:r>
              <w:t>Coordinates in the selection</w:t>
            </w:r>
          </w:p>
        </w:tc>
        <w:tc>
          <w:tcPr>
            <w:tcW w:w="5130" w:type="dxa"/>
          </w:tcPr>
          <w:p w14:paraId="1B2F6876" w14:textId="77777777" w:rsidR="003A1C13" w:rsidRDefault="003A1C13" w:rsidP="002B105D">
            <w:pPr>
              <w:jc w:val="center"/>
            </w:pPr>
            <w:r>
              <w:t># of points in the selection</w:t>
            </w:r>
          </w:p>
        </w:tc>
      </w:tr>
      <w:tr w:rsidR="003A1C13" w14:paraId="51166137" w14:textId="77777777" w:rsidTr="002B105D">
        <w:tc>
          <w:tcPr>
            <w:tcW w:w="970" w:type="dxa"/>
          </w:tcPr>
          <w:p w14:paraId="6887D9F0" w14:textId="77777777" w:rsidR="003A1C13" w:rsidRDefault="003A1C13" w:rsidP="002B105D">
            <w:pPr>
              <w:jc w:val="center"/>
            </w:pPr>
            <w:r>
              <w:t>1</w:t>
            </w:r>
          </w:p>
        </w:tc>
        <w:tc>
          <w:tcPr>
            <w:tcW w:w="3998" w:type="dxa"/>
          </w:tcPr>
          <w:p w14:paraId="3EC0C9C5" w14:textId="77777777" w:rsidR="003A1C13" w:rsidRDefault="003A1C13" w:rsidP="002B105D">
            <w:r>
              <w:t>up to  (2^32 – 1)</w:t>
            </w:r>
          </w:p>
        </w:tc>
        <w:tc>
          <w:tcPr>
            <w:tcW w:w="5130" w:type="dxa"/>
          </w:tcPr>
          <w:p w14:paraId="05094E88" w14:textId="77777777" w:rsidR="003A1C13" w:rsidRDefault="003A1C13" w:rsidP="002B105D">
            <w:r>
              <w:t>up to (2^32 – 1)</w:t>
            </w:r>
          </w:p>
        </w:tc>
      </w:tr>
      <w:tr w:rsidR="003A1C13" w14:paraId="7ED5F89A" w14:textId="77777777" w:rsidTr="002B105D">
        <w:tc>
          <w:tcPr>
            <w:tcW w:w="970" w:type="dxa"/>
          </w:tcPr>
          <w:p w14:paraId="629C6274" w14:textId="77777777" w:rsidR="003A1C13" w:rsidRDefault="003A1C13" w:rsidP="002B105D">
            <w:pPr>
              <w:jc w:val="center"/>
            </w:pPr>
            <w:r>
              <w:t>FAIL</w:t>
            </w:r>
          </w:p>
        </w:tc>
        <w:tc>
          <w:tcPr>
            <w:tcW w:w="3998" w:type="dxa"/>
          </w:tcPr>
          <w:p w14:paraId="2479F66D" w14:textId="77777777" w:rsidR="003A1C13" w:rsidRDefault="003A1C13" w:rsidP="002B105D">
            <w:r>
              <w:t>&gt; (2^32 – 1)</w:t>
            </w:r>
          </w:p>
        </w:tc>
        <w:tc>
          <w:tcPr>
            <w:tcW w:w="5130" w:type="dxa"/>
          </w:tcPr>
          <w:p w14:paraId="75EF77DB" w14:textId="77777777" w:rsidR="003A1C13" w:rsidRDefault="003A1C13" w:rsidP="002B105D">
            <w:r>
              <w:t>&gt; (2^32 – 1)</w:t>
            </w:r>
          </w:p>
        </w:tc>
      </w:tr>
    </w:tbl>
    <w:p w14:paraId="5B6BFFF3" w14:textId="151A3F16" w:rsidR="00A07B47" w:rsidRDefault="00B56C38" w:rsidP="005A6308">
      <w:r>
        <w:br w:type="page"/>
      </w:r>
    </w:p>
    <w:p w14:paraId="3E64DB03" w14:textId="27B5C6A0" w:rsidR="000922C0" w:rsidRDefault="000922C0" w:rsidP="000922C0">
      <w:pPr>
        <w:pStyle w:val="Heading3"/>
      </w:pPr>
      <w:r>
        <w:t>2.1.2 H5Pencode</w:t>
      </w:r>
    </w:p>
    <w:p w14:paraId="07DCC068" w14:textId="467B3EF0" w:rsidR="004F71DE" w:rsidRDefault="000922C0" w:rsidP="005A6308">
      <w:r>
        <w:t>Unfortunately, the API changes cannot be restricted to H5Sencode().  H5Pencode() encodes properties on a property list into a buffer, and property lists can include selections</w:t>
      </w:r>
      <w:r w:rsidR="007C2FF4">
        <w:t xml:space="preserve"> via the virtual storage layout property</w:t>
      </w:r>
      <w:r>
        <w:t xml:space="preserve">.  </w:t>
      </w:r>
      <w:r w:rsidR="007C2FF4">
        <w:t xml:space="preserve">Thus similar </w:t>
      </w:r>
      <w:r w:rsidR="001F15EB">
        <w:t>API changes are required here as well – we propose the new API call:</w:t>
      </w:r>
    </w:p>
    <w:p w14:paraId="4B4F9105" w14:textId="77777777" w:rsidR="001F15EB" w:rsidRDefault="001F15EB" w:rsidP="005A6308"/>
    <w:p w14:paraId="012A5A07" w14:textId="4E8C97FF" w:rsidR="001F15EB" w:rsidRPr="005A6308" w:rsidRDefault="001F15EB" w:rsidP="005A6308">
      <w:pPr>
        <w:ind w:left="360"/>
        <w:rPr>
          <w:rFonts w:ascii="Courier" w:hAnsi="Courier"/>
        </w:rPr>
      </w:pPr>
      <w:r w:rsidRPr="005A6308">
        <w:rPr>
          <w:rFonts w:ascii="Courier" w:hAnsi="Courier"/>
        </w:rPr>
        <w:t xml:space="preserve">herr_t H5Pencode2(hid_t </w:t>
      </w:r>
      <w:r w:rsidRPr="005A6308">
        <w:rPr>
          <w:rFonts w:ascii="Courier" w:hAnsi="Courier"/>
          <w:i/>
        </w:rPr>
        <w:t>plist_id</w:t>
      </w:r>
      <w:r w:rsidRPr="005A6308">
        <w:rPr>
          <w:rFonts w:ascii="Courier" w:hAnsi="Courier"/>
        </w:rPr>
        <w:t>,  void *</w:t>
      </w:r>
      <w:r w:rsidRPr="005A6308">
        <w:rPr>
          <w:rFonts w:ascii="Courier" w:hAnsi="Courier"/>
          <w:i/>
        </w:rPr>
        <w:t>buf</w:t>
      </w:r>
      <w:r w:rsidRPr="005A6308">
        <w:rPr>
          <w:rFonts w:ascii="Courier" w:hAnsi="Courier"/>
        </w:rPr>
        <w:t>, size_t *</w:t>
      </w:r>
      <w:r w:rsidRPr="005A6308">
        <w:rPr>
          <w:rFonts w:ascii="Courier" w:hAnsi="Courier"/>
          <w:i/>
        </w:rPr>
        <w:t>nalloc</w:t>
      </w:r>
      <w:r w:rsidRPr="005A6308">
        <w:rPr>
          <w:rFonts w:ascii="Courier" w:hAnsi="Courier"/>
        </w:rPr>
        <w:t xml:space="preserve">,  hid_t </w:t>
      </w:r>
      <w:r w:rsidRPr="005A6308">
        <w:rPr>
          <w:rFonts w:ascii="Courier" w:hAnsi="Courier"/>
          <w:i/>
        </w:rPr>
        <w:t>fapl</w:t>
      </w:r>
      <w:r w:rsidRPr="005A6308">
        <w:rPr>
          <w:rFonts w:ascii="Courier" w:hAnsi="Courier"/>
        </w:rPr>
        <w:t>)</w:t>
      </w:r>
    </w:p>
    <w:p w14:paraId="4823C186" w14:textId="77777777" w:rsidR="004F71DE" w:rsidRDefault="004F71DE" w:rsidP="005A6308"/>
    <w:p w14:paraId="240B2979" w14:textId="2639303F" w:rsidR="00222F49" w:rsidRDefault="00222F49" w:rsidP="005A6308">
      <w:r>
        <w:t xml:space="preserve">As before, the first three parameters are the same as the existing </w:t>
      </w:r>
      <w:r w:rsidRPr="005A6308">
        <w:rPr>
          <w:rFonts w:ascii="Courier" w:hAnsi="Courier"/>
        </w:rPr>
        <w:t>H5Pencode()</w:t>
      </w:r>
      <w:r>
        <w:t xml:space="preserve"> API call, and the </w:t>
      </w:r>
      <w:r w:rsidRPr="005A6308">
        <w:rPr>
          <w:rFonts w:ascii="Courier" w:hAnsi="Courier"/>
        </w:rPr>
        <w:t>fapl</w:t>
      </w:r>
      <w:r>
        <w:t xml:space="preserve"> parameter allows the user to control the encoding used </w:t>
      </w:r>
      <w:r w:rsidR="00C4719B">
        <w:t xml:space="preserve">for selections </w:t>
      </w:r>
      <w:r>
        <w:t xml:space="preserve">via the </w:t>
      </w:r>
      <w:r w:rsidRPr="005A6308">
        <w:rPr>
          <w:rFonts w:ascii="Courier" w:hAnsi="Courier"/>
        </w:rPr>
        <w:t>libver_bounds</w:t>
      </w:r>
      <w:r>
        <w:t xml:space="preserve"> property.</w:t>
      </w:r>
    </w:p>
    <w:p w14:paraId="343C0487" w14:textId="127303F9" w:rsidR="00950A29" w:rsidRDefault="00950A29" w:rsidP="005A6308">
      <w:r>
        <w:t xml:space="preserve">Similarly, </w:t>
      </w:r>
      <w:r w:rsidRPr="005A6308">
        <w:rPr>
          <w:rFonts w:ascii="Courier" w:hAnsi="Courier"/>
        </w:rPr>
        <w:t>H5Pencode()</w:t>
      </w:r>
      <w:r>
        <w:t xml:space="preserve"> must be renamed </w:t>
      </w:r>
      <w:r w:rsidRPr="005A6308">
        <w:rPr>
          <w:rFonts w:ascii="Courier" w:hAnsi="Courier"/>
        </w:rPr>
        <w:t>H5Pencode1()</w:t>
      </w:r>
      <w:r>
        <w:t xml:space="preserve"> and the </w:t>
      </w:r>
      <w:r w:rsidRPr="005A6308">
        <w:rPr>
          <w:rFonts w:ascii="Courier" w:hAnsi="Courier"/>
        </w:rPr>
        <w:t>H5Pencode()</w:t>
      </w:r>
      <w:r>
        <w:t xml:space="preserve"> compatibility macro added.</w:t>
      </w:r>
    </w:p>
    <w:p w14:paraId="02AFFA51" w14:textId="1E9D4529" w:rsidR="001F15EB" w:rsidRDefault="00950A29" w:rsidP="005A6308">
      <w:r>
        <w:t xml:space="preserve">As any selection encoding will be done via calls to the internal H5S_encode() function, all necessary functional changes will be implemented by that call. </w:t>
      </w:r>
    </w:p>
    <w:p w14:paraId="616C2545" w14:textId="58DE3A70" w:rsidR="00950A29" w:rsidRDefault="00950A29" w:rsidP="005A6308">
      <w:r>
        <w:t>No API changes are needed for H5Pdecode()</w:t>
      </w:r>
    </w:p>
    <w:p w14:paraId="664E366D" w14:textId="77777777" w:rsidR="00C4719B" w:rsidRPr="004F71DE" w:rsidRDefault="00C4719B" w:rsidP="005A6308">
      <w:pPr>
        <w:ind w:left="360"/>
      </w:pPr>
    </w:p>
    <w:p w14:paraId="6567419D" w14:textId="6166D5C8" w:rsidR="00B529D9" w:rsidRDefault="004731E7" w:rsidP="00392034">
      <w:pPr>
        <w:pStyle w:val="Heading2"/>
        <w:numPr>
          <w:ilvl w:val="1"/>
          <w:numId w:val="1"/>
        </w:numPr>
      </w:pPr>
      <w:r>
        <w:t>H5S_SEL_POINTS</w:t>
      </w:r>
    </w:p>
    <w:p w14:paraId="31370FA9" w14:textId="6217E78D" w:rsidR="003A37FD" w:rsidRDefault="003A37FD" w:rsidP="007F4C18">
      <w:r>
        <w:t xml:space="preserve">Currently, the library uses </w:t>
      </w:r>
      <w:r w:rsidR="003531CA">
        <w:t xml:space="preserve">the version 1 point selection encoding format </w:t>
      </w:r>
      <w:r>
        <w:t>to encode point selections</w:t>
      </w:r>
      <w:r w:rsidR="003531CA">
        <w:t xml:space="preserve"> (see section 3 for descriptions of the current and proposed encoding formats for selections).</w:t>
      </w:r>
    </w:p>
    <w:p w14:paraId="55CCD356" w14:textId="4A1AF426" w:rsidR="00B529D9" w:rsidRDefault="003531CA" w:rsidP="007F4C18">
      <w:r>
        <w:t>The v</w:t>
      </w:r>
      <w:r w:rsidR="00B529D9">
        <w:t>ersion 1</w:t>
      </w:r>
      <w:r>
        <w:t xml:space="preserve"> point selection encoding format uses</w:t>
      </w:r>
      <w:r w:rsidR="00B529D9">
        <w:t xml:space="preserve">: </w:t>
      </w:r>
    </w:p>
    <w:p w14:paraId="7416882A" w14:textId="07152D2D" w:rsidR="00B529D9" w:rsidRDefault="00B529D9" w:rsidP="007F4C18">
      <w:pPr>
        <w:pStyle w:val="ListParagraph"/>
        <w:numPr>
          <w:ilvl w:val="0"/>
          <w:numId w:val="54"/>
        </w:numPr>
      </w:pPr>
      <w:r>
        <w:t>32 bits to encode the number of points in the selection</w:t>
      </w:r>
    </w:p>
    <w:p w14:paraId="1F729CAF" w14:textId="5272C2E1" w:rsidR="00B529D9" w:rsidRDefault="00B529D9" w:rsidP="007F4C18">
      <w:pPr>
        <w:pStyle w:val="ListParagraph"/>
        <w:numPr>
          <w:ilvl w:val="0"/>
          <w:numId w:val="54"/>
        </w:numPr>
      </w:pPr>
      <w:r>
        <w:t>32 bits to encode the coordinates of the points in the selection</w:t>
      </w:r>
    </w:p>
    <w:p w14:paraId="4F191E6B" w14:textId="532FD43A" w:rsidR="00CD7A3D" w:rsidRDefault="003531CA" w:rsidP="00996D48">
      <w:r>
        <w:t>T</w:t>
      </w:r>
      <w:r w:rsidR="0070678B">
        <w:t>able A b</w:t>
      </w:r>
      <w:r w:rsidR="009730CA">
        <w:t xml:space="preserve">elow </w:t>
      </w:r>
      <w:r>
        <w:t xml:space="preserve">shows the current </w:t>
      </w:r>
      <w:r w:rsidR="009730CA">
        <w:t xml:space="preserve">version </w:t>
      </w:r>
      <w:r w:rsidR="00251BA0">
        <w:t>used to encode</w:t>
      </w:r>
      <w:r w:rsidR="0070678B">
        <w:t xml:space="preserve"> point selections.</w:t>
      </w:r>
      <w:r w:rsidR="005855FD">
        <w:t xml:space="preserve">  At present when version 1 is used to encode the coordinates or # of points that exceed 32 bits, the encoding is incorrect </w:t>
      </w:r>
      <w:r w:rsidR="00114F32">
        <w:t xml:space="preserve">and the library fails to flag an </w:t>
      </w:r>
      <w:r w:rsidR="005855FD">
        <w:t>error</w:t>
      </w:r>
    </w:p>
    <w:p w14:paraId="2B290009" w14:textId="67DEFC80" w:rsidR="00E8262F" w:rsidRPr="005E36B0" w:rsidRDefault="00E8262F" w:rsidP="005E36B0">
      <w:pPr>
        <w:jc w:val="center"/>
        <w:rPr>
          <w:b/>
        </w:rPr>
      </w:pPr>
      <w:r w:rsidRPr="005E36B0">
        <w:rPr>
          <w:b/>
        </w:rPr>
        <w:t xml:space="preserve">Table A: H5Sencode </w:t>
      </w:r>
      <w:r w:rsidR="00321276" w:rsidRPr="005E36B0">
        <w:rPr>
          <w:b/>
        </w:rPr>
        <w:t xml:space="preserve">for </w:t>
      </w:r>
      <w:r w:rsidRPr="005E36B0">
        <w:rPr>
          <w:b/>
        </w:rPr>
        <w:t>point selection</w:t>
      </w:r>
      <w:r w:rsidR="00BB2E40" w:rsidRPr="005E36B0">
        <w:rPr>
          <w:b/>
        </w:rPr>
        <w:t>s</w:t>
      </w:r>
      <w:r w:rsidRPr="005E36B0">
        <w:rPr>
          <w:b/>
        </w:rPr>
        <w:t xml:space="preserve"> (current)</w:t>
      </w:r>
    </w:p>
    <w:tbl>
      <w:tblPr>
        <w:tblStyle w:val="TableGrid"/>
        <w:tblW w:w="10098" w:type="dxa"/>
        <w:tblLayout w:type="fixed"/>
        <w:tblLook w:val="04A0" w:firstRow="1" w:lastRow="0" w:firstColumn="1" w:lastColumn="0" w:noHBand="0" w:noVBand="1"/>
      </w:tblPr>
      <w:tblGrid>
        <w:gridCol w:w="970"/>
        <w:gridCol w:w="3998"/>
        <w:gridCol w:w="5130"/>
      </w:tblGrid>
      <w:tr w:rsidR="00E8262F" w14:paraId="584DFFE2" w14:textId="77777777" w:rsidTr="00E8262F">
        <w:tc>
          <w:tcPr>
            <w:tcW w:w="970" w:type="dxa"/>
          </w:tcPr>
          <w:p w14:paraId="67BB7733" w14:textId="77777777" w:rsidR="00E8262F" w:rsidRDefault="00E8262F" w:rsidP="00E8262F">
            <w:r>
              <w:t>version</w:t>
            </w:r>
          </w:p>
        </w:tc>
        <w:tc>
          <w:tcPr>
            <w:tcW w:w="3998" w:type="dxa"/>
          </w:tcPr>
          <w:p w14:paraId="1DD8DE3C" w14:textId="77777777" w:rsidR="00E8262F" w:rsidRDefault="00E8262F" w:rsidP="00E8262F">
            <w:pPr>
              <w:jc w:val="center"/>
            </w:pPr>
            <w:r>
              <w:t>Coordinates in the selection</w:t>
            </w:r>
          </w:p>
        </w:tc>
        <w:tc>
          <w:tcPr>
            <w:tcW w:w="5130" w:type="dxa"/>
          </w:tcPr>
          <w:p w14:paraId="23D25D32" w14:textId="77777777" w:rsidR="00E8262F" w:rsidRDefault="00E8262F" w:rsidP="00E8262F">
            <w:pPr>
              <w:jc w:val="center"/>
            </w:pPr>
            <w:r>
              <w:t># of points in the selection</w:t>
            </w:r>
          </w:p>
        </w:tc>
      </w:tr>
      <w:tr w:rsidR="00E8262F" w14:paraId="6E50CE6A" w14:textId="77777777" w:rsidTr="00E8262F">
        <w:tc>
          <w:tcPr>
            <w:tcW w:w="970" w:type="dxa"/>
          </w:tcPr>
          <w:p w14:paraId="435E6E33" w14:textId="77777777" w:rsidR="00E8262F" w:rsidRDefault="00E8262F" w:rsidP="00E8262F">
            <w:pPr>
              <w:jc w:val="center"/>
            </w:pPr>
            <w:r>
              <w:t>1</w:t>
            </w:r>
          </w:p>
        </w:tc>
        <w:tc>
          <w:tcPr>
            <w:tcW w:w="3998" w:type="dxa"/>
          </w:tcPr>
          <w:p w14:paraId="18B65FFD" w14:textId="77777777" w:rsidR="00E8262F" w:rsidRDefault="00E8262F" w:rsidP="00E8262F">
            <w:r>
              <w:t>up to  (2^32 – 1)</w:t>
            </w:r>
          </w:p>
        </w:tc>
        <w:tc>
          <w:tcPr>
            <w:tcW w:w="5130" w:type="dxa"/>
          </w:tcPr>
          <w:p w14:paraId="278D2F00" w14:textId="77777777" w:rsidR="00E8262F" w:rsidRDefault="00E8262F" w:rsidP="00E8262F">
            <w:r>
              <w:t>up to (2^32 – 1)</w:t>
            </w:r>
          </w:p>
        </w:tc>
      </w:tr>
    </w:tbl>
    <w:p w14:paraId="5047A616" w14:textId="77777777" w:rsidR="00E8262F" w:rsidRDefault="00E8262F" w:rsidP="00996D48">
      <w:pPr>
        <w:pStyle w:val="ListParagraph"/>
      </w:pPr>
    </w:p>
    <w:p w14:paraId="464A5D9F" w14:textId="6CED9CD8" w:rsidR="00B529D9" w:rsidRDefault="003A37FD" w:rsidP="007F4C18">
      <w:r>
        <w:t>We propose add</w:t>
      </w:r>
      <w:r w:rsidR="00687D3F">
        <w:t>ing</w:t>
      </w:r>
      <w:r>
        <w:t xml:space="preserve"> version 2 as </w:t>
      </w:r>
      <w:r w:rsidR="00251BA0">
        <w:t>follows</w:t>
      </w:r>
      <w:r w:rsidR="00B529D9">
        <w:t>:</w:t>
      </w:r>
    </w:p>
    <w:p w14:paraId="4961DC89" w14:textId="576630BE" w:rsidR="009D7623" w:rsidRDefault="00B477D7" w:rsidP="009D7623">
      <w:pPr>
        <w:pStyle w:val="ListParagraph"/>
        <w:numPr>
          <w:ilvl w:val="0"/>
          <w:numId w:val="57"/>
        </w:numPr>
      </w:pPr>
      <w:r>
        <w:t>Use</w:t>
      </w:r>
      <w:r w:rsidR="009D7623">
        <w:t xml:space="preserve"> a </w:t>
      </w:r>
      <w:r w:rsidR="009D7623" w:rsidRPr="00F01AA5">
        <w:rPr>
          <w:i/>
        </w:rPr>
        <w:t xml:space="preserve">size of </w:t>
      </w:r>
      <w:r w:rsidR="009D7623">
        <w:rPr>
          <w:i/>
        </w:rPr>
        <w:t>point</w:t>
      </w:r>
      <w:r w:rsidR="009D7623">
        <w:t xml:space="preserve"> </w:t>
      </w:r>
      <w:r w:rsidR="009D7623" w:rsidRPr="00F01AA5">
        <w:rPr>
          <w:i/>
        </w:rPr>
        <w:t xml:space="preserve">info </w:t>
      </w:r>
      <w:r w:rsidR="009D7623">
        <w:t>field to indicate the size that will be used to encode point info, i.e. the number of points and the coordinates</w:t>
      </w:r>
      <w:r w:rsidR="005855FD">
        <w:t xml:space="preserve"> of points</w:t>
      </w:r>
      <w:r w:rsidR="009D7623">
        <w:t xml:space="preserve"> in the selection.  The size can be 2, 4 or 8 bytes. </w:t>
      </w:r>
    </w:p>
    <w:p w14:paraId="4A564FC8" w14:textId="380A4678" w:rsidR="009D7623" w:rsidRPr="00117FC4" w:rsidRDefault="00B477D7" w:rsidP="009D7623">
      <w:pPr>
        <w:pStyle w:val="ListParagraph"/>
        <w:numPr>
          <w:ilvl w:val="0"/>
          <w:numId w:val="57"/>
        </w:numPr>
      </w:pPr>
      <w:r>
        <w:t>See</w:t>
      </w:r>
      <w:r w:rsidR="009D7623">
        <w:t xml:space="preserve"> section </w:t>
      </w:r>
      <w:r w:rsidR="005E06D8">
        <w:t xml:space="preserve">3 </w:t>
      </w:r>
      <w:r w:rsidR="009D7623">
        <w:t>on the detailed format description for version 2 point</w:t>
      </w:r>
      <w:r w:rsidR="005855FD">
        <w:t>s</w:t>
      </w:r>
      <w:r w:rsidR="009D7623">
        <w:t xml:space="preserve"> selection info.</w:t>
      </w:r>
    </w:p>
    <w:p w14:paraId="2B69694B" w14:textId="6E2558C8" w:rsidR="00CD0897" w:rsidRDefault="005855FD" w:rsidP="007F4C18">
      <w:r>
        <w:t>T</w:t>
      </w:r>
      <w:r w:rsidR="00CD0897">
        <w:t>able</w:t>
      </w:r>
      <w:r>
        <w:t>s</w:t>
      </w:r>
      <w:r w:rsidR="00CD0897">
        <w:t xml:space="preserve"> </w:t>
      </w:r>
      <w:r w:rsidR="00E8262F">
        <w:t xml:space="preserve">B </w:t>
      </w:r>
      <w:r>
        <w:t xml:space="preserve">and C </w:t>
      </w:r>
      <w:r w:rsidR="00E8262F">
        <w:t>b</w:t>
      </w:r>
      <w:r w:rsidR="00CD0897">
        <w:t xml:space="preserve">elow </w:t>
      </w:r>
      <w:r w:rsidR="00B477D7">
        <w:t>list</w:t>
      </w:r>
      <w:r>
        <w:t xml:space="preserve"> </w:t>
      </w:r>
      <w:r w:rsidR="00CD0897">
        <w:t>the versions</w:t>
      </w:r>
      <w:r w:rsidR="00251BA0">
        <w:t xml:space="preserve"> we will </w:t>
      </w:r>
      <w:r w:rsidR="00CD0897">
        <w:t xml:space="preserve">use </w:t>
      </w:r>
      <w:r w:rsidR="00251BA0">
        <w:t>to</w:t>
      </w:r>
      <w:r w:rsidR="009730CA">
        <w:t xml:space="preserve"> </w:t>
      </w:r>
      <w:r w:rsidR="00CD0897">
        <w:t>encod</w:t>
      </w:r>
      <w:r w:rsidR="00251BA0">
        <w:t>e</w:t>
      </w:r>
      <w:r w:rsidR="00CD0897">
        <w:t xml:space="preserve"> point selections</w:t>
      </w:r>
      <w:r w:rsidR="005E06D8">
        <w:t xml:space="preserve"> for the </w:t>
      </w:r>
      <w:r w:rsidR="00C761EC">
        <w:t>earliest</w:t>
      </w:r>
      <w:r w:rsidR="005E06D8">
        <w:t xml:space="preserve"> and </w:t>
      </w:r>
      <w:r w:rsidR="002443BE">
        <w:t xml:space="preserve">latest </w:t>
      </w:r>
      <w:r w:rsidR="005E06D8">
        <w:t xml:space="preserve">file </w:t>
      </w:r>
      <w:r w:rsidR="002443BE">
        <w:t>format</w:t>
      </w:r>
      <w:r w:rsidR="005E06D8">
        <w:t xml:space="preserve"> respectively</w:t>
      </w:r>
      <w:r w:rsidR="00CD0897">
        <w:t>.</w:t>
      </w:r>
    </w:p>
    <w:p w14:paraId="0AA0288E" w14:textId="29CBE1E0" w:rsidR="00CD0897" w:rsidRPr="007F4C18" w:rsidRDefault="00EC7CE8" w:rsidP="007F4C18">
      <w:pPr>
        <w:jc w:val="center"/>
        <w:rPr>
          <w:b/>
        </w:rPr>
      </w:pPr>
      <w:r>
        <w:rPr>
          <w:b/>
        </w:rPr>
        <w:t xml:space="preserve">Table </w:t>
      </w:r>
      <w:r w:rsidR="00E8262F">
        <w:rPr>
          <w:b/>
        </w:rPr>
        <w:t>B</w:t>
      </w:r>
      <w:r>
        <w:rPr>
          <w:b/>
        </w:rPr>
        <w:t xml:space="preserve">: </w:t>
      </w:r>
      <w:r w:rsidR="00CD0897" w:rsidRPr="007F4C18">
        <w:rPr>
          <w:b/>
        </w:rPr>
        <w:t>H5Sencode</w:t>
      </w:r>
      <w:r>
        <w:rPr>
          <w:b/>
        </w:rPr>
        <w:t xml:space="preserve"> </w:t>
      </w:r>
      <w:r w:rsidR="00321276">
        <w:rPr>
          <w:b/>
        </w:rPr>
        <w:t xml:space="preserve">for </w:t>
      </w:r>
      <w:r>
        <w:rPr>
          <w:b/>
        </w:rPr>
        <w:t>point selection</w:t>
      </w:r>
      <w:r w:rsidR="00BB2E40">
        <w:rPr>
          <w:b/>
        </w:rPr>
        <w:t>s</w:t>
      </w:r>
      <w:r w:rsidR="00E8262F">
        <w:rPr>
          <w:b/>
        </w:rPr>
        <w:t xml:space="preserve"> </w:t>
      </w:r>
      <w:r w:rsidR="00E8262F" w:rsidRPr="00996D48">
        <w:rPr>
          <w:b/>
        </w:rPr>
        <w:t>(proposed</w:t>
      </w:r>
      <w:r w:rsidR="005855FD">
        <w:rPr>
          <w:b/>
        </w:rPr>
        <w:t xml:space="preserve"> for </w:t>
      </w:r>
      <w:r w:rsidR="004E3A8C">
        <w:rPr>
          <w:b/>
        </w:rPr>
        <w:t>earliest</w:t>
      </w:r>
      <w:r w:rsidR="00382E1C">
        <w:rPr>
          <w:b/>
        </w:rPr>
        <w:t xml:space="preserve"> format</w:t>
      </w:r>
      <w:r w:rsidR="00E8262F" w:rsidRPr="00996D48">
        <w:rPr>
          <w:b/>
        </w:rPr>
        <w:t>)</w:t>
      </w:r>
    </w:p>
    <w:tbl>
      <w:tblPr>
        <w:tblStyle w:val="TableGrid"/>
        <w:tblW w:w="10098" w:type="dxa"/>
        <w:tblLayout w:type="fixed"/>
        <w:tblLook w:val="04A0" w:firstRow="1" w:lastRow="0" w:firstColumn="1" w:lastColumn="0" w:noHBand="0" w:noVBand="1"/>
      </w:tblPr>
      <w:tblGrid>
        <w:gridCol w:w="970"/>
        <w:gridCol w:w="3998"/>
        <w:gridCol w:w="5130"/>
      </w:tblGrid>
      <w:tr w:rsidR="00CD0897" w14:paraId="26F1C9A8" w14:textId="77777777" w:rsidTr="007F4C18">
        <w:tc>
          <w:tcPr>
            <w:tcW w:w="970" w:type="dxa"/>
          </w:tcPr>
          <w:p w14:paraId="24D3E990" w14:textId="77777777" w:rsidR="00CD0897" w:rsidRDefault="00CD0897" w:rsidP="00E8262F">
            <w:r>
              <w:t>version</w:t>
            </w:r>
          </w:p>
        </w:tc>
        <w:tc>
          <w:tcPr>
            <w:tcW w:w="3998" w:type="dxa"/>
          </w:tcPr>
          <w:p w14:paraId="243CB535" w14:textId="537E8D62" w:rsidR="00CD0897" w:rsidRDefault="00CD0897">
            <w:pPr>
              <w:jc w:val="center"/>
            </w:pPr>
            <w:r>
              <w:t>Coordinates in the selection</w:t>
            </w:r>
          </w:p>
        </w:tc>
        <w:tc>
          <w:tcPr>
            <w:tcW w:w="5130" w:type="dxa"/>
          </w:tcPr>
          <w:p w14:paraId="52B5E3D2" w14:textId="3902CAC2" w:rsidR="00CD0897" w:rsidRDefault="00CD0897">
            <w:pPr>
              <w:jc w:val="center"/>
            </w:pPr>
            <w:r>
              <w:t># of points in the selection</w:t>
            </w:r>
          </w:p>
        </w:tc>
      </w:tr>
      <w:tr w:rsidR="00CD0897" w14:paraId="1490BD8D" w14:textId="77777777" w:rsidTr="007F4C18">
        <w:tc>
          <w:tcPr>
            <w:tcW w:w="970" w:type="dxa"/>
          </w:tcPr>
          <w:p w14:paraId="24D1E7C2" w14:textId="77777777" w:rsidR="00CD0897" w:rsidRDefault="00CD0897" w:rsidP="007F4C18">
            <w:pPr>
              <w:jc w:val="center"/>
            </w:pPr>
            <w:r>
              <w:t>1</w:t>
            </w:r>
          </w:p>
        </w:tc>
        <w:tc>
          <w:tcPr>
            <w:tcW w:w="3998" w:type="dxa"/>
          </w:tcPr>
          <w:p w14:paraId="2EABAD39" w14:textId="77777777" w:rsidR="00CD0897" w:rsidRDefault="00CD0897" w:rsidP="00E8262F">
            <w:r>
              <w:t>up to  (2^32 – 1)</w:t>
            </w:r>
          </w:p>
        </w:tc>
        <w:tc>
          <w:tcPr>
            <w:tcW w:w="5130" w:type="dxa"/>
          </w:tcPr>
          <w:p w14:paraId="0B2138E7" w14:textId="77777777" w:rsidR="00CD0897" w:rsidRDefault="00CD0897" w:rsidP="00E8262F">
            <w:r>
              <w:t>up to (2^32 – 1)</w:t>
            </w:r>
          </w:p>
        </w:tc>
      </w:tr>
      <w:tr w:rsidR="00CD0897" w14:paraId="0D87E7D5" w14:textId="77777777" w:rsidTr="007F4C18">
        <w:tc>
          <w:tcPr>
            <w:tcW w:w="970" w:type="dxa"/>
          </w:tcPr>
          <w:p w14:paraId="4E0B1B0A" w14:textId="25D416C2" w:rsidR="00CD0897" w:rsidRDefault="00CD0897" w:rsidP="007F4C18">
            <w:pPr>
              <w:jc w:val="center"/>
            </w:pPr>
            <w:r>
              <w:t>2</w:t>
            </w:r>
          </w:p>
        </w:tc>
        <w:tc>
          <w:tcPr>
            <w:tcW w:w="3998" w:type="dxa"/>
          </w:tcPr>
          <w:p w14:paraId="4E905AEC" w14:textId="77777777" w:rsidR="00CD0897" w:rsidRDefault="00CD0897" w:rsidP="00E8262F">
            <w:r>
              <w:t>up to (2^64 – 1)</w:t>
            </w:r>
          </w:p>
        </w:tc>
        <w:tc>
          <w:tcPr>
            <w:tcW w:w="5130" w:type="dxa"/>
          </w:tcPr>
          <w:p w14:paraId="12FCF677" w14:textId="77777777" w:rsidR="00CD0897" w:rsidRDefault="00CD0897" w:rsidP="00E8262F">
            <w:r>
              <w:t>up to (2^64 – 1)</w:t>
            </w:r>
          </w:p>
        </w:tc>
      </w:tr>
    </w:tbl>
    <w:p w14:paraId="2167C3EC" w14:textId="77777777" w:rsidR="00CD0897" w:rsidRDefault="00CD0897" w:rsidP="007F4C18"/>
    <w:p w14:paraId="76B8CB54" w14:textId="455AB344" w:rsidR="005855FD" w:rsidRPr="007F4C18" w:rsidRDefault="005855FD" w:rsidP="005855FD">
      <w:pPr>
        <w:jc w:val="center"/>
        <w:rPr>
          <w:b/>
        </w:rPr>
      </w:pPr>
      <w:r>
        <w:rPr>
          <w:b/>
        </w:rPr>
        <w:t xml:space="preserve">Table C: </w:t>
      </w:r>
      <w:r w:rsidRPr="007F4C18">
        <w:rPr>
          <w:b/>
        </w:rPr>
        <w:t>H5Sencode</w:t>
      </w:r>
      <w:r>
        <w:rPr>
          <w:b/>
        </w:rPr>
        <w:t xml:space="preserve"> for point selections </w:t>
      </w:r>
      <w:r w:rsidRPr="00996D48">
        <w:rPr>
          <w:b/>
        </w:rPr>
        <w:t>(proposed</w:t>
      </w:r>
      <w:r>
        <w:rPr>
          <w:b/>
        </w:rPr>
        <w:t xml:space="preserve"> for latest format</w:t>
      </w:r>
      <w:r w:rsidRPr="00996D48">
        <w:rPr>
          <w:b/>
        </w:rPr>
        <w:t>)</w:t>
      </w:r>
    </w:p>
    <w:tbl>
      <w:tblPr>
        <w:tblStyle w:val="TableGrid"/>
        <w:tblW w:w="10098" w:type="dxa"/>
        <w:tblLayout w:type="fixed"/>
        <w:tblLook w:val="04A0" w:firstRow="1" w:lastRow="0" w:firstColumn="1" w:lastColumn="0" w:noHBand="0" w:noVBand="1"/>
      </w:tblPr>
      <w:tblGrid>
        <w:gridCol w:w="970"/>
        <w:gridCol w:w="3998"/>
        <w:gridCol w:w="5130"/>
      </w:tblGrid>
      <w:tr w:rsidR="005855FD" w14:paraId="1D2557BA" w14:textId="77777777" w:rsidTr="005855FD">
        <w:tc>
          <w:tcPr>
            <w:tcW w:w="970" w:type="dxa"/>
          </w:tcPr>
          <w:p w14:paraId="2A5D4BFB" w14:textId="77777777" w:rsidR="005855FD" w:rsidRDefault="005855FD" w:rsidP="005855FD">
            <w:r>
              <w:t>version</w:t>
            </w:r>
          </w:p>
        </w:tc>
        <w:tc>
          <w:tcPr>
            <w:tcW w:w="3998" w:type="dxa"/>
          </w:tcPr>
          <w:p w14:paraId="58389667" w14:textId="77777777" w:rsidR="005855FD" w:rsidRDefault="005855FD" w:rsidP="005855FD">
            <w:pPr>
              <w:jc w:val="center"/>
            </w:pPr>
            <w:r>
              <w:t>Coordinates in the selection</w:t>
            </w:r>
          </w:p>
        </w:tc>
        <w:tc>
          <w:tcPr>
            <w:tcW w:w="5130" w:type="dxa"/>
          </w:tcPr>
          <w:p w14:paraId="0DEECC6E" w14:textId="77777777" w:rsidR="005855FD" w:rsidRDefault="005855FD" w:rsidP="005855FD">
            <w:pPr>
              <w:jc w:val="center"/>
            </w:pPr>
            <w:r>
              <w:t># of points in the selection</w:t>
            </w:r>
          </w:p>
        </w:tc>
      </w:tr>
      <w:tr w:rsidR="005855FD" w14:paraId="1F98ECB5" w14:textId="77777777" w:rsidTr="005855FD">
        <w:tc>
          <w:tcPr>
            <w:tcW w:w="970" w:type="dxa"/>
          </w:tcPr>
          <w:p w14:paraId="53EBE859" w14:textId="77777777" w:rsidR="005855FD" w:rsidRDefault="005855FD" w:rsidP="005855FD">
            <w:pPr>
              <w:jc w:val="center"/>
            </w:pPr>
            <w:r>
              <w:t>2</w:t>
            </w:r>
          </w:p>
        </w:tc>
        <w:tc>
          <w:tcPr>
            <w:tcW w:w="3998" w:type="dxa"/>
          </w:tcPr>
          <w:p w14:paraId="1C3D7F84" w14:textId="77777777" w:rsidR="005855FD" w:rsidRDefault="005855FD" w:rsidP="005855FD">
            <w:r>
              <w:t>up to (2^64 – 1)</w:t>
            </w:r>
          </w:p>
        </w:tc>
        <w:tc>
          <w:tcPr>
            <w:tcW w:w="5130" w:type="dxa"/>
          </w:tcPr>
          <w:p w14:paraId="7E51B4FB" w14:textId="77777777" w:rsidR="005855FD" w:rsidRDefault="005855FD" w:rsidP="005855FD">
            <w:r>
              <w:t>up to (2^64 – 1)</w:t>
            </w:r>
          </w:p>
        </w:tc>
      </w:tr>
    </w:tbl>
    <w:p w14:paraId="62551FFB" w14:textId="77777777" w:rsidR="005855FD" w:rsidRDefault="005855FD" w:rsidP="007F4C18"/>
    <w:p w14:paraId="76F964C0" w14:textId="6DCE62F1" w:rsidR="00B529D9" w:rsidRDefault="00B529D9" w:rsidP="00392034">
      <w:pPr>
        <w:pStyle w:val="Heading2"/>
        <w:numPr>
          <w:ilvl w:val="1"/>
          <w:numId w:val="1"/>
        </w:numPr>
      </w:pPr>
      <w:r>
        <w:t>H5S_SEL_HYPER</w:t>
      </w:r>
    </w:p>
    <w:p w14:paraId="295ECCB1" w14:textId="72A6FA42" w:rsidR="004731E7" w:rsidRDefault="004731E7" w:rsidP="007F4C18">
      <w:r>
        <w:t>Currently</w:t>
      </w:r>
      <w:r w:rsidR="003A37FD">
        <w:t>,</w:t>
      </w:r>
      <w:r>
        <w:t xml:space="preserve"> the library uses two </w:t>
      </w:r>
      <w:r w:rsidR="00114F32">
        <w:t xml:space="preserve">encoding formats </w:t>
      </w:r>
      <w:r>
        <w:t>to encode hyperslab selections:</w:t>
      </w:r>
    </w:p>
    <w:p w14:paraId="2173D0F0" w14:textId="11F6BD76" w:rsidR="00B529D9" w:rsidRDefault="00B529D9" w:rsidP="007F4C18">
      <w:pPr>
        <w:pStyle w:val="ListParagraph"/>
        <w:numPr>
          <w:ilvl w:val="0"/>
          <w:numId w:val="57"/>
        </w:numPr>
      </w:pPr>
      <w:r>
        <w:t xml:space="preserve">Version </w:t>
      </w:r>
      <w:r w:rsidR="004731E7">
        <w:t>1</w:t>
      </w:r>
    </w:p>
    <w:p w14:paraId="6EAED838" w14:textId="0EA6AFF3" w:rsidR="004731E7" w:rsidRDefault="004731E7" w:rsidP="007F4C18">
      <w:pPr>
        <w:pStyle w:val="ListParagraph"/>
        <w:numPr>
          <w:ilvl w:val="1"/>
          <w:numId w:val="57"/>
        </w:numPr>
      </w:pPr>
      <w:r>
        <w:t>Use</w:t>
      </w:r>
      <w:r w:rsidR="00114F32">
        <w:t>s</w:t>
      </w:r>
      <w:r>
        <w:t xml:space="preserve"> 32 bits to encode the number of blocks in the selection</w:t>
      </w:r>
    </w:p>
    <w:p w14:paraId="4F62878B" w14:textId="2BB8BA32" w:rsidR="004731E7" w:rsidRDefault="004731E7" w:rsidP="007F4C18">
      <w:pPr>
        <w:pStyle w:val="ListParagraph"/>
        <w:numPr>
          <w:ilvl w:val="1"/>
          <w:numId w:val="57"/>
        </w:numPr>
      </w:pPr>
      <w:r>
        <w:t>Use</w:t>
      </w:r>
      <w:r w:rsidR="00114F32">
        <w:t>s</w:t>
      </w:r>
      <w:r>
        <w:t xml:space="preserve"> 32 bits to encode the starting and ending offsets of each block in the selection</w:t>
      </w:r>
    </w:p>
    <w:p w14:paraId="34DA4A87" w14:textId="3FC14EC7" w:rsidR="004731E7" w:rsidRDefault="004731E7" w:rsidP="007F4C18">
      <w:pPr>
        <w:pStyle w:val="ListParagraph"/>
        <w:numPr>
          <w:ilvl w:val="0"/>
          <w:numId w:val="57"/>
        </w:numPr>
      </w:pPr>
      <w:r>
        <w:t>Version 2</w:t>
      </w:r>
    </w:p>
    <w:p w14:paraId="626494B8" w14:textId="68CBDD7D" w:rsidR="004731E7" w:rsidRDefault="004731E7" w:rsidP="007F4C18">
      <w:pPr>
        <w:pStyle w:val="ListParagraph"/>
        <w:numPr>
          <w:ilvl w:val="1"/>
          <w:numId w:val="57"/>
        </w:numPr>
      </w:pPr>
      <w:r>
        <w:t>Use</w:t>
      </w:r>
      <w:r w:rsidR="00114F32">
        <w:t>s</w:t>
      </w:r>
      <w:r>
        <w:t xml:space="preserve"> 64 bits to encode the </w:t>
      </w:r>
      <w:r w:rsidRPr="00F2238D">
        <w:rPr>
          <w:i/>
        </w:rPr>
        <w:t>start/stride/count/block</w:t>
      </w:r>
      <w:r>
        <w:t xml:space="preserve"> arrays of the selection specification</w:t>
      </w:r>
    </w:p>
    <w:p w14:paraId="0AA1D765" w14:textId="2E9039EF" w:rsidR="00544117" w:rsidRDefault="0070678B" w:rsidP="005E36B0">
      <w:pPr>
        <w:rPr>
          <w:b/>
        </w:rPr>
      </w:pPr>
      <w:r>
        <w:t xml:space="preserve">See table </w:t>
      </w:r>
      <w:r w:rsidR="005855FD">
        <w:t>D</w:t>
      </w:r>
      <w:r>
        <w:t xml:space="preserve"> be</w:t>
      </w:r>
      <w:r w:rsidR="00251BA0">
        <w:t xml:space="preserve">low </w:t>
      </w:r>
      <w:r w:rsidR="00114F32">
        <w:t>for the encoding</w:t>
      </w:r>
      <w:r w:rsidR="00251BA0">
        <w:t xml:space="preserve"> version</w:t>
      </w:r>
      <w:r w:rsidR="00687D3F">
        <w:t>s</w:t>
      </w:r>
      <w:r w:rsidR="00251BA0">
        <w:t xml:space="preserve"> used to encode </w:t>
      </w:r>
      <w:r>
        <w:t xml:space="preserve">hyperslab selections.  </w:t>
      </w:r>
      <w:r w:rsidR="00544117">
        <w:t>At present when</w:t>
      </w:r>
      <w:r>
        <w:t xml:space="preserve"> version</w:t>
      </w:r>
      <w:r w:rsidR="00544117">
        <w:t xml:space="preserve"> 1 is used to encode offset or </w:t>
      </w:r>
      <w:r>
        <w:t># of blocks that exceed 32 bits</w:t>
      </w:r>
      <w:r w:rsidR="00544117">
        <w:t xml:space="preserve">, the encoding is incorrect </w:t>
      </w:r>
      <w:r w:rsidR="00114F32">
        <w:t xml:space="preserve">and the code fails to flag an </w:t>
      </w:r>
      <w:r>
        <w:t>error.</w:t>
      </w:r>
    </w:p>
    <w:p w14:paraId="38BBFB4C" w14:textId="4CE084B6" w:rsidR="0070678B" w:rsidRPr="00996D48" w:rsidRDefault="0070678B" w:rsidP="00996D48">
      <w:pPr>
        <w:jc w:val="center"/>
        <w:rPr>
          <w:b/>
        </w:rPr>
      </w:pPr>
      <w:r>
        <w:rPr>
          <w:b/>
        </w:rPr>
        <w:t xml:space="preserve">Table </w:t>
      </w:r>
      <w:r w:rsidR="005855FD">
        <w:rPr>
          <w:b/>
        </w:rPr>
        <w:t>D</w:t>
      </w:r>
      <w:r w:rsidRPr="007F4C18">
        <w:rPr>
          <w:b/>
        </w:rPr>
        <w:t xml:space="preserve">: H5Sencode </w:t>
      </w:r>
      <w:r w:rsidR="00321276">
        <w:rPr>
          <w:b/>
        </w:rPr>
        <w:t>for</w:t>
      </w:r>
      <w:r w:rsidR="00321276" w:rsidRPr="007F4C18">
        <w:rPr>
          <w:b/>
        </w:rPr>
        <w:t xml:space="preserve"> </w:t>
      </w:r>
      <w:r w:rsidRPr="007F4C18">
        <w:rPr>
          <w:b/>
        </w:rPr>
        <w:t>hyperslab selection</w:t>
      </w:r>
      <w:r w:rsidR="00BB2E40">
        <w:rPr>
          <w:b/>
        </w:rPr>
        <w:t>s</w:t>
      </w:r>
      <w:r>
        <w:rPr>
          <w:b/>
        </w:rPr>
        <w:t xml:space="preserve"> (current)</w:t>
      </w:r>
    </w:p>
    <w:tbl>
      <w:tblPr>
        <w:tblStyle w:val="TableGrid"/>
        <w:tblW w:w="0" w:type="auto"/>
        <w:tblLayout w:type="fixed"/>
        <w:tblLook w:val="04A0" w:firstRow="1" w:lastRow="0" w:firstColumn="1" w:lastColumn="0" w:noHBand="0" w:noVBand="1"/>
      </w:tblPr>
      <w:tblGrid>
        <w:gridCol w:w="970"/>
        <w:gridCol w:w="2288"/>
        <w:gridCol w:w="2880"/>
        <w:gridCol w:w="1980"/>
        <w:gridCol w:w="2034"/>
      </w:tblGrid>
      <w:tr w:rsidR="0070678B" w14:paraId="01F329AC" w14:textId="77777777" w:rsidTr="0070678B">
        <w:tc>
          <w:tcPr>
            <w:tcW w:w="970" w:type="dxa"/>
          </w:tcPr>
          <w:p w14:paraId="4B7AB31D" w14:textId="77777777" w:rsidR="0070678B" w:rsidRDefault="0070678B" w:rsidP="0070678B">
            <w:r>
              <w:t>version</w:t>
            </w:r>
          </w:p>
        </w:tc>
        <w:tc>
          <w:tcPr>
            <w:tcW w:w="2288" w:type="dxa"/>
          </w:tcPr>
          <w:p w14:paraId="3D3641C4" w14:textId="77777777" w:rsidR="0070678B" w:rsidRDefault="0070678B" w:rsidP="0070678B">
            <w:pPr>
              <w:jc w:val="center"/>
            </w:pPr>
            <w:r>
              <w:t xml:space="preserve">hyperslab </w:t>
            </w:r>
          </w:p>
          <w:p w14:paraId="6585DB0F" w14:textId="77777777" w:rsidR="0070678B" w:rsidRDefault="0070678B" w:rsidP="0070678B">
            <w:pPr>
              <w:jc w:val="center"/>
            </w:pPr>
            <w:r>
              <w:t>type</w:t>
            </w:r>
          </w:p>
        </w:tc>
        <w:tc>
          <w:tcPr>
            <w:tcW w:w="2880" w:type="dxa"/>
          </w:tcPr>
          <w:p w14:paraId="5B31CD00" w14:textId="77777777" w:rsidR="0070678B" w:rsidRDefault="0070678B" w:rsidP="0070678B">
            <w:pPr>
              <w:jc w:val="center"/>
            </w:pPr>
            <w:r>
              <w:t>H5S_UNLIMITED</w:t>
            </w:r>
          </w:p>
          <w:p w14:paraId="20927130" w14:textId="77777777" w:rsidR="0070678B" w:rsidRDefault="0070678B" w:rsidP="0070678B">
            <w:pPr>
              <w:jc w:val="center"/>
            </w:pPr>
            <w:r>
              <w:t>in selection specification</w:t>
            </w:r>
          </w:p>
        </w:tc>
        <w:tc>
          <w:tcPr>
            <w:tcW w:w="1980" w:type="dxa"/>
          </w:tcPr>
          <w:p w14:paraId="2D0CFF67" w14:textId="77777777" w:rsidR="0070678B" w:rsidRDefault="0070678B" w:rsidP="0070678B">
            <w:pPr>
              <w:jc w:val="center"/>
            </w:pPr>
            <w:r>
              <w:t>offset</w:t>
            </w:r>
          </w:p>
        </w:tc>
        <w:tc>
          <w:tcPr>
            <w:tcW w:w="2034" w:type="dxa"/>
          </w:tcPr>
          <w:p w14:paraId="66AED866" w14:textId="77777777" w:rsidR="0070678B" w:rsidRDefault="0070678B" w:rsidP="0070678B">
            <w:pPr>
              <w:jc w:val="center"/>
            </w:pPr>
            <w:r>
              <w:t xml:space="preserve"># of blocks </w:t>
            </w:r>
          </w:p>
          <w:p w14:paraId="5CB0B3EB" w14:textId="77777777" w:rsidR="0070678B" w:rsidRDefault="0070678B" w:rsidP="0070678B">
            <w:pPr>
              <w:jc w:val="center"/>
            </w:pPr>
            <w:r>
              <w:t>in the selection</w:t>
            </w:r>
          </w:p>
        </w:tc>
      </w:tr>
      <w:tr w:rsidR="0070678B" w14:paraId="76B157C1" w14:textId="77777777" w:rsidTr="0070678B">
        <w:tc>
          <w:tcPr>
            <w:tcW w:w="970" w:type="dxa"/>
          </w:tcPr>
          <w:p w14:paraId="68926327" w14:textId="77777777" w:rsidR="0070678B" w:rsidRDefault="0070678B" w:rsidP="0070678B">
            <w:r>
              <w:t>1</w:t>
            </w:r>
          </w:p>
        </w:tc>
        <w:tc>
          <w:tcPr>
            <w:tcW w:w="2288" w:type="dxa"/>
          </w:tcPr>
          <w:p w14:paraId="52F2CDCC" w14:textId="5C485465" w:rsidR="0070678B" w:rsidRDefault="0070678B" w:rsidP="0070678B">
            <w:r>
              <w:t>irregular</w:t>
            </w:r>
          </w:p>
        </w:tc>
        <w:tc>
          <w:tcPr>
            <w:tcW w:w="2880" w:type="dxa"/>
          </w:tcPr>
          <w:p w14:paraId="47CDFAE7" w14:textId="254A9302" w:rsidR="0070678B" w:rsidRDefault="0070678B" w:rsidP="0070678B">
            <w:pPr>
              <w:jc w:val="center"/>
            </w:pPr>
            <w:r>
              <w:t>N/A</w:t>
            </w:r>
          </w:p>
        </w:tc>
        <w:tc>
          <w:tcPr>
            <w:tcW w:w="1980" w:type="dxa"/>
          </w:tcPr>
          <w:p w14:paraId="441F4A0F" w14:textId="77777777" w:rsidR="0070678B" w:rsidRDefault="0070678B" w:rsidP="0070678B">
            <w:r>
              <w:t>up to  (2^32 – 1)</w:t>
            </w:r>
          </w:p>
        </w:tc>
        <w:tc>
          <w:tcPr>
            <w:tcW w:w="2034" w:type="dxa"/>
          </w:tcPr>
          <w:p w14:paraId="7F68E8A1" w14:textId="77777777" w:rsidR="0070678B" w:rsidRDefault="0070678B" w:rsidP="0070678B">
            <w:r>
              <w:t>up to (2^32 – 1)</w:t>
            </w:r>
          </w:p>
        </w:tc>
      </w:tr>
      <w:tr w:rsidR="0070678B" w14:paraId="7EE088E5" w14:textId="77777777" w:rsidTr="0070678B">
        <w:tc>
          <w:tcPr>
            <w:tcW w:w="970" w:type="dxa"/>
          </w:tcPr>
          <w:p w14:paraId="0C807D47" w14:textId="7D6A6C8B" w:rsidR="0070678B" w:rsidRDefault="0070678B" w:rsidP="0070678B">
            <w:r>
              <w:t>1</w:t>
            </w:r>
          </w:p>
        </w:tc>
        <w:tc>
          <w:tcPr>
            <w:tcW w:w="2288" w:type="dxa"/>
          </w:tcPr>
          <w:p w14:paraId="3852D181" w14:textId="77777777" w:rsidR="0070678B" w:rsidRDefault="0070678B" w:rsidP="0070678B">
            <w:r>
              <w:t>regular</w:t>
            </w:r>
          </w:p>
        </w:tc>
        <w:tc>
          <w:tcPr>
            <w:tcW w:w="2880" w:type="dxa"/>
          </w:tcPr>
          <w:p w14:paraId="5C3C0AFE" w14:textId="27386B51" w:rsidR="0070678B" w:rsidRDefault="0070678B" w:rsidP="0070678B">
            <w:pPr>
              <w:jc w:val="center"/>
            </w:pPr>
            <w:r>
              <w:t>no</w:t>
            </w:r>
          </w:p>
        </w:tc>
        <w:tc>
          <w:tcPr>
            <w:tcW w:w="1980" w:type="dxa"/>
          </w:tcPr>
          <w:p w14:paraId="067E96E8" w14:textId="752A2BA9" w:rsidR="0070678B" w:rsidRDefault="0070678B" w:rsidP="0070678B">
            <w:r>
              <w:t>up to (2^32 – 1)</w:t>
            </w:r>
          </w:p>
        </w:tc>
        <w:tc>
          <w:tcPr>
            <w:tcW w:w="2034" w:type="dxa"/>
          </w:tcPr>
          <w:p w14:paraId="416FF396" w14:textId="6C6D02DF" w:rsidR="0070678B" w:rsidRDefault="0070678B" w:rsidP="0070678B">
            <w:r>
              <w:t>up to (2^32 – 1)</w:t>
            </w:r>
          </w:p>
        </w:tc>
      </w:tr>
      <w:tr w:rsidR="0070678B" w14:paraId="372F9D8D" w14:textId="77777777" w:rsidTr="0070678B">
        <w:tc>
          <w:tcPr>
            <w:tcW w:w="970" w:type="dxa"/>
          </w:tcPr>
          <w:p w14:paraId="06F0BD5E" w14:textId="1EBC8FCD" w:rsidR="0070678B" w:rsidRDefault="0070678B" w:rsidP="0070678B">
            <w:r>
              <w:t>2</w:t>
            </w:r>
          </w:p>
        </w:tc>
        <w:tc>
          <w:tcPr>
            <w:tcW w:w="2288" w:type="dxa"/>
          </w:tcPr>
          <w:p w14:paraId="5C9D8282" w14:textId="42E56312" w:rsidR="0070678B" w:rsidRDefault="0070678B" w:rsidP="0070678B">
            <w:r>
              <w:t>regular</w:t>
            </w:r>
          </w:p>
        </w:tc>
        <w:tc>
          <w:tcPr>
            <w:tcW w:w="2880" w:type="dxa"/>
          </w:tcPr>
          <w:p w14:paraId="21A49A62" w14:textId="32842980" w:rsidR="0070678B" w:rsidRDefault="0070678B" w:rsidP="0070678B">
            <w:pPr>
              <w:jc w:val="center"/>
            </w:pPr>
            <w:r>
              <w:t>yes</w:t>
            </w:r>
          </w:p>
        </w:tc>
        <w:tc>
          <w:tcPr>
            <w:tcW w:w="1980" w:type="dxa"/>
          </w:tcPr>
          <w:p w14:paraId="42C35D52" w14:textId="77777777" w:rsidR="0070678B" w:rsidRDefault="0070678B" w:rsidP="0070678B">
            <w:r>
              <w:t>up to (2^64 – 1)</w:t>
            </w:r>
          </w:p>
        </w:tc>
        <w:tc>
          <w:tcPr>
            <w:tcW w:w="2034" w:type="dxa"/>
          </w:tcPr>
          <w:p w14:paraId="5BDFE3B6" w14:textId="6ACE2A61" w:rsidR="0070678B" w:rsidRDefault="0070678B" w:rsidP="0070678B">
            <w:r>
              <w:t>N/A</w:t>
            </w:r>
          </w:p>
        </w:tc>
      </w:tr>
    </w:tbl>
    <w:p w14:paraId="27E7053D" w14:textId="77777777" w:rsidR="00CD354E" w:rsidRDefault="00CD354E" w:rsidP="00996D48"/>
    <w:p w14:paraId="410C380D" w14:textId="41EC7643" w:rsidR="004731E7" w:rsidRDefault="002443BE" w:rsidP="007F4C18">
      <w:r>
        <w:t>W</w:t>
      </w:r>
      <w:r w:rsidR="004731E7">
        <w:t>e propose to add</w:t>
      </w:r>
      <w:r w:rsidR="00687D3F">
        <w:t xml:space="preserve">ing </w:t>
      </w:r>
      <w:r w:rsidR="00114F32">
        <w:t xml:space="preserve">the </w:t>
      </w:r>
      <w:r w:rsidR="004731E7">
        <w:t>version 3</w:t>
      </w:r>
      <w:r w:rsidR="00114F32">
        <w:t xml:space="preserve"> hyperslap encoding</w:t>
      </w:r>
      <w:r w:rsidR="00E22960">
        <w:t xml:space="preserve"> as </w:t>
      </w:r>
      <w:r w:rsidR="00251BA0">
        <w:t>follows</w:t>
      </w:r>
      <w:r w:rsidR="00E22960">
        <w:t>:</w:t>
      </w:r>
    </w:p>
    <w:p w14:paraId="2B2F1624" w14:textId="3CCEB6D0" w:rsidR="004731E7" w:rsidRDefault="00D4469C" w:rsidP="007F4C18">
      <w:pPr>
        <w:pStyle w:val="ListParagraph"/>
        <w:numPr>
          <w:ilvl w:val="0"/>
          <w:numId w:val="66"/>
        </w:numPr>
      </w:pPr>
      <w:r>
        <w:t>Use</w:t>
      </w:r>
      <w:r w:rsidR="002C1C15">
        <w:t xml:space="preserve"> a </w:t>
      </w:r>
      <w:r w:rsidR="002C1C15" w:rsidRPr="005E36B0">
        <w:rPr>
          <w:i/>
        </w:rPr>
        <w:t>flag</w:t>
      </w:r>
      <w:r w:rsidR="002C1C15">
        <w:t xml:space="preserve"> field to indicate regular or irregular hyperslab</w:t>
      </w:r>
      <w:r w:rsidR="00321276">
        <w:t xml:space="preserve"> type</w:t>
      </w:r>
      <w:r w:rsidR="00530D65">
        <w:t>:</w:t>
      </w:r>
    </w:p>
    <w:p w14:paraId="50ECCA98" w14:textId="2DB9C3E1" w:rsidR="00530D65" w:rsidRDefault="00530D65" w:rsidP="005E36B0">
      <w:pPr>
        <w:pStyle w:val="ListParagraph"/>
        <w:numPr>
          <w:ilvl w:val="1"/>
          <w:numId w:val="66"/>
        </w:numPr>
      </w:pPr>
      <w:r>
        <w:t xml:space="preserve">For regular hyperslab, we will use </w:t>
      </w:r>
      <w:r w:rsidRPr="005E36B0">
        <w:rPr>
          <w:i/>
        </w:rPr>
        <w:t>start/stride/count/block</w:t>
      </w:r>
      <w:r>
        <w:t xml:space="preserve"> arrays to specify selection info</w:t>
      </w:r>
      <w:r w:rsidR="00CD7A3D">
        <w:t>.</w:t>
      </w:r>
    </w:p>
    <w:p w14:paraId="3F1B3604" w14:textId="7A79CCFB" w:rsidR="00530D65" w:rsidRDefault="00530D65" w:rsidP="005E36B0">
      <w:pPr>
        <w:pStyle w:val="ListParagraph"/>
        <w:numPr>
          <w:ilvl w:val="1"/>
          <w:numId w:val="66"/>
        </w:numPr>
      </w:pPr>
      <w:r>
        <w:t>For irregular hyperslab, we will encode the starting and ending offsets of each block in the selection</w:t>
      </w:r>
      <w:r w:rsidR="00CD7A3D">
        <w:t>.</w:t>
      </w:r>
    </w:p>
    <w:p w14:paraId="63FC973D" w14:textId="3BB23467" w:rsidR="002C1C15" w:rsidRDefault="00D4469C" w:rsidP="007F4C18">
      <w:pPr>
        <w:pStyle w:val="ListParagraph"/>
        <w:numPr>
          <w:ilvl w:val="0"/>
          <w:numId w:val="66"/>
        </w:numPr>
      </w:pPr>
      <w:r>
        <w:t>Use</w:t>
      </w:r>
      <w:r w:rsidR="002C1C15">
        <w:t xml:space="preserve"> a </w:t>
      </w:r>
      <w:r w:rsidR="00321276" w:rsidRPr="005E36B0">
        <w:rPr>
          <w:i/>
        </w:rPr>
        <w:t>size of offset</w:t>
      </w:r>
      <w:r w:rsidR="002C1C15">
        <w:t xml:space="preserve"> </w:t>
      </w:r>
      <w:r w:rsidR="009D7623" w:rsidRPr="005E36B0">
        <w:rPr>
          <w:i/>
        </w:rPr>
        <w:t xml:space="preserve">info </w:t>
      </w:r>
      <w:r w:rsidR="002C1C15">
        <w:t xml:space="preserve">field to indicate </w:t>
      </w:r>
      <w:r w:rsidR="00321276">
        <w:t>the size</w:t>
      </w:r>
      <w:r w:rsidR="00AA6C66">
        <w:t xml:space="preserve"> that will be used</w:t>
      </w:r>
      <w:r w:rsidR="00321276">
        <w:t xml:space="preserve"> </w:t>
      </w:r>
      <w:r w:rsidR="00CD7A3D">
        <w:t>to encode</w:t>
      </w:r>
      <w:r w:rsidR="00321276">
        <w:t xml:space="preserve"> offset info</w:t>
      </w:r>
      <w:r w:rsidR="005855FD">
        <w:t>,</w:t>
      </w:r>
      <w:r w:rsidR="00321276">
        <w:t xml:space="preserve"> </w:t>
      </w:r>
      <w:r>
        <w:t xml:space="preserve">i.e. offset and/or # of blocks in the selection. The size </w:t>
      </w:r>
      <w:r w:rsidR="00321276">
        <w:t xml:space="preserve">can be </w:t>
      </w:r>
      <w:r w:rsidR="002C1C15">
        <w:t>2, 4 or 8 bytes</w:t>
      </w:r>
      <w:r w:rsidR="009D7623">
        <w:t>.</w:t>
      </w:r>
      <w:r w:rsidR="002C1C15">
        <w:t xml:space="preserve"> </w:t>
      </w:r>
    </w:p>
    <w:p w14:paraId="6A6E4993" w14:textId="28DBE893" w:rsidR="004731E7" w:rsidRPr="00117FC4" w:rsidRDefault="00321276" w:rsidP="007F4C18">
      <w:pPr>
        <w:pStyle w:val="ListParagraph"/>
        <w:numPr>
          <w:ilvl w:val="0"/>
          <w:numId w:val="66"/>
        </w:numPr>
      </w:pPr>
      <w:r>
        <w:t xml:space="preserve">See section </w:t>
      </w:r>
      <w:r w:rsidR="005E06D8">
        <w:t xml:space="preserve">3 </w:t>
      </w:r>
      <w:r>
        <w:t>on the detailed format description for version 3 hyperslab selection info</w:t>
      </w:r>
      <w:r w:rsidR="00CD7A3D">
        <w:t>.</w:t>
      </w:r>
    </w:p>
    <w:p w14:paraId="72B6B2FD" w14:textId="2864849F" w:rsidR="00D710B3" w:rsidRDefault="007F71EE" w:rsidP="00996D48">
      <w:pPr>
        <w:rPr>
          <w:b/>
        </w:rPr>
      </w:pPr>
      <w:r>
        <w:t>T</w:t>
      </w:r>
      <w:r w:rsidR="00A95005">
        <w:t>able</w:t>
      </w:r>
      <w:r w:rsidR="005E06D8">
        <w:t>s</w:t>
      </w:r>
      <w:r w:rsidR="00A95005">
        <w:t xml:space="preserve"> </w:t>
      </w:r>
      <w:r w:rsidR="005855FD">
        <w:t>E and F</w:t>
      </w:r>
      <w:r w:rsidR="00382E1C">
        <w:t xml:space="preserve"> </w:t>
      </w:r>
      <w:r w:rsidR="00A95005">
        <w:t xml:space="preserve">below </w:t>
      </w:r>
      <w:r w:rsidR="00114F32">
        <w:t xml:space="preserve">show the hyperslab encoding </w:t>
      </w:r>
      <w:r w:rsidR="00A95005">
        <w:t xml:space="preserve">versions </w:t>
      </w:r>
      <w:r w:rsidR="00251BA0">
        <w:t xml:space="preserve">we will </w:t>
      </w:r>
      <w:r w:rsidR="00A95005">
        <w:t xml:space="preserve">use </w:t>
      </w:r>
      <w:r w:rsidR="00251BA0">
        <w:t>to encode</w:t>
      </w:r>
      <w:r w:rsidR="00A95005">
        <w:t xml:space="preserve"> hyperslab selections</w:t>
      </w:r>
      <w:r w:rsidR="00382E1C">
        <w:t xml:space="preserve"> for </w:t>
      </w:r>
      <w:r w:rsidR="005855FD">
        <w:t xml:space="preserve">the </w:t>
      </w:r>
      <w:r w:rsidR="0002307C">
        <w:t>earliest</w:t>
      </w:r>
      <w:r w:rsidR="00382E1C">
        <w:t xml:space="preserve"> and latest </w:t>
      </w:r>
      <w:r w:rsidR="00D4469C">
        <w:t xml:space="preserve">file </w:t>
      </w:r>
      <w:r w:rsidR="00382E1C">
        <w:t>format</w:t>
      </w:r>
      <w:r w:rsidR="005E06D8">
        <w:t xml:space="preserve"> respectively</w:t>
      </w:r>
      <w:r w:rsidR="00382E1C">
        <w:t>.</w:t>
      </w:r>
    </w:p>
    <w:p w14:paraId="0AA19755" w14:textId="1DF437AF" w:rsidR="00A95005" w:rsidRPr="007F4C18" w:rsidRDefault="00CB2DF4" w:rsidP="00820037">
      <w:pPr>
        <w:tabs>
          <w:tab w:val="center" w:pos="4968"/>
        </w:tabs>
        <w:jc w:val="left"/>
        <w:rPr>
          <w:b/>
        </w:rPr>
      </w:pPr>
      <w:r>
        <w:rPr>
          <w:b/>
        </w:rPr>
        <w:tab/>
      </w:r>
      <w:r w:rsidR="00EC7CE8" w:rsidRPr="007F4C18">
        <w:rPr>
          <w:b/>
        </w:rPr>
        <w:t xml:space="preserve">Table </w:t>
      </w:r>
      <w:r w:rsidR="005855FD">
        <w:rPr>
          <w:b/>
        </w:rPr>
        <w:t>E</w:t>
      </w:r>
      <w:r w:rsidR="00EC7CE8" w:rsidRPr="007F4C18">
        <w:rPr>
          <w:b/>
        </w:rPr>
        <w:t xml:space="preserve">: H5Sencode </w:t>
      </w:r>
      <w:r w:rsidR="00321276">
        <w:rPr>
          <w:b/>
        </w:rPr>
        <w:t>for</w:t>
      </w:r>
      <w:r w:rsidR="00321276" w:rsidRPr="007F4C18">
        <w:rPr>
          <w:b/>
        </w:rPr>
        <w:t xml:space="preserve"> </w:t>
      </w:r>
      <w:r w:rsidR="00EC7CE8" w:rsidRPr="007F4C18">
        <w:rPr>
          <w:b/>
        </w:rPr>
        <w:t>hyperslab selection</w:t>
      </w:r>
      <w:r w:rsidR="00544117">
        <w:rPr>
          <w:b/>
        </w:rPr>
        <w:t xml:space="preserve"> (proposed</w:t>
      </w:r>
      <w:r w:rsidR="002443BE">
        <w:rPr>
          <w:b/>
        </w:rPr>
        <w:t xml:space="preserve"> for </w:t>
      </w:r>
      <w:r w:rsidR="004E3A8C">
        <w:rPr>
          <w:b/>
        </w:rPr>
        <w:t>earliest</w:t>
      </w:r>
      <w:r w:rsidR="002443BE">
        <w:rPr>
          <w:b/>
        </w:rPr>
        <w:t xml:space="preserve"> format</w:t>
      </w:r>
      <w:r w:rsidR="00544117">
        <w:rPr>
          <w:b/>
        </w:rPr>
        <w:t>)</w:t>
      </w:r>
      <w:r w:rsidR="002443BE">
        <w:rPr>
          <w:b/>
        </w:rPr>
        <w:t xml:space="preserve"> </w:t>
      </w:r>
    </w:p>
    <w:tbl>
      <w:tblPr>
        <w:tblStyle w:val="TableGrid"/>
        <w:tblW w:w="10188" w:type="dxa"/>
        <w:tblLayout w:type="fixed"/>
        <w:tblLook w:val="04A0" w:firstRow="1" w:lastRow="0" w:firstColumn="1" w:lastColumn="0" w:noHBand="0" w:noVBand="1"/>
      </w:tblPr>
      <w:tblGrid>
        <w:gridCol w:w="970"/>
        <w:gridCol w:w="2288"/>
        <w:gridCol w:w="2880"/>
        <w:gridCol w:w="1980"/>
        <w:gridCol w:w="2070"/>
      </w:tblGrid>
      <w:tr w:rsidR="001B4F59" w14:paraId="4F864D74" w14:textId="77777777" w:rsidTr="005E36B0">
        <w:tc>
          <w:tcPr>
            <w:tcW w:w="970" w:type="dxa"/>
          </w:tcPr>
          <w:p w14:paraId="3BC794F8" w14:textId="77777777" w:rsidR="001B4F59" w:rsidRDefault="001B4F59" w:rsidP="00E8262F">
            <w:r>
              <w:t>version</w:t>
            </w:r>
          </w:p>
        </w:tc>
        <w:tc>
          <w:tcPr>
            <w:tcW w:w="2288" w:type="dxa"/>
          </w:tcPr>
          <w:p w14:paraId="6928DE59" w14:textId="77777777" w:rsidR="001B4F59" w:rsidRDefault="001B4F59" w:rsidP="00996D48">
            <w:pPr>
              <w:jc w:val="center"/>
            </w:pPr>
            <w:r>
              <w:t xml:space="preserve">hyperslab  </w:t>
            </w:r>
          </w:p>
          <w:p w14:paraId="1C6611C4" w14:textId="5FE6DCFD" w:rsidR="001B4F59" w:rsidRDefault="001B4F59" w:rsidP="00996D48">
            <w:pPr>
              <w:jc w:val="center"/>
            </w:pPr>
            <w:r>
              <w:t>type</w:t>
            </w:r>
          </w:p>
        </w:tc>
        <w:tc>
          <w:tcPr>
            <w:tcW w:w="2880" w:type="dxa"/>
          </w:tcPr>
          <w:p w14:paraId="7FC00CDF" w14:textId="77777777" w:rsidR="001B4F59" w:rsidRDefault="001B4F59" w:rsidP="001B4F59">
            <w:pPr>
              <w:jc w:val="center"/>
            </w:pPr>
            <w:r>
              <w:t>H5S_UNLIMITED</w:t>
            </w:r>
          </w:p>
          <w:p w14:paraId="20A59F4C" w14:textId="05BAC51F" w:rsidR="001B4F59" w:rsidRDefault="001B4F59" w:rsidP="001B4F59">
            <w:pPr>
              <w:jc w:val="center"/>
            </w:pPr>
            <w:r>
              <w:t>in selection specification</w:t>
            </w:r>
          </w:p>
        </w:tc>
        <w:tc>
          <w:tcPr>
            <w:tcW w:w="1980" w:type="dxa"/>
          </w:tcPr>
          <w:p w14:paraId="5C2932A3" w14:textId="13B59B4C" w:rsidR="001B4F59" w:rsidRDefault="001B4F59" w:rsidP="00996D48">
            <w:pPr>
              <w:jc w:val="center"/>
            </w:pPr>
            <w:r>
              <w:t>offset</w:t>
            </w:r>
          </w:p>
          <w:p w14:paraId="3D72B27B" w14:textId="7435EF13" w:rsidR="001B4F59" w:rsidRPr="001B4F59" w:rsidRDefault="001B4F59" w:rsidP="005E36B0">
            <w:pPr>
              <w:tabs>
                <w:tab w:val="left" w:pos="1016"/>
              </w:tabs>
            </w:pPr>
            <w:r>
              <w:tab/>
            </w:r>
          </w:p>
        </w:tc>
        <w:tc>
          <w:tcPr>
            <w:tcW w:w="2070" w:type="dxa"/>
          </w:tcPr>
          <w:p w14:paraId="20EC8938" w14:textId="5D247F01" w:rsidR="001B4F59" w:rsidRDefault="001B4F59" w:rsidP="00996D48">
            <w:pPr>
              <w:jc w:val="center"/>
            </w:pPr>
            <w:r>
              <w:t xml:space="preserve"># of blocks  </w:t>
            </w:r>
          </w:p>
          <w:p w14:paraId="1D11D0DC" w14:textId="2D58E9B5" w:rsidR="001B4F59" w:rsidRDefault="001B4F59" w:rsidP="00996D48">
            <w:pPr>
              <w:jc w:val="center"/>
            </w:pPr>
            <w:r>
              <w:t>in the selection</w:t>
            </w:r>
          </w:p>
        </w:tc>
      </w:tr>
      <w:tr w:rsidR="001B4F59" w14:paraId="7797A4E0" w14:textId="77777777" w:rsidTr="005E36B0">
        <w:tc>
          <w:tcPr>
            <w:tcW w:w="970" w:type="dxa"/>
          </w:tcPr>
          <w:p w14:paraId="6E564A8E" w14:textId="77777777" w:rsidR="001B4F59" w:rsidRDefault="001B4F59" w:rsidP="00E8262F">
            <w:r>
              <w:t>1</w:t>
            </w:r>
          </w:p>
        </w:tc>
        <w:tc>
          <w:tcPr>
            <w:tcW w:w="2288" w:type="dxa"/>
          </w:tcPr>
          <w:p w14:paraId="7F772D9B" w14:textId="26845ADC" w:rsidR="001B4F59" w:rsidRDefault="001B4F59" w:rsidP="00E8262F">
            <w:r>
              <w:t>irregular</w:t>
            </w:r>
          </w:p>
        </w:tc>
        <w:tc>
          <w:tcPr>
            <w:tcW w:w="2880" w:type="dxa"/>
          </w:tcPr>
          <w:p w14:paraId="11A6F8A6" w14:textId="22A16B33" w:rsidR="001B4F59" w:rsidRDefault="001B4F59" w:rsidP="00E8262F">
            <w:r>
              <w:t>N/A</w:t>
            </w:r>
          </w:p>
        </w:tc>
        <w:tc>
          <w:tcPr>
            <w:tcW w:w="1980" w:type="dxa"/>
          </w:tcPr>
          <w:p w14:paraId="1593CA2E" w14:textId="20A4BB8F" w:rsidR="001B4F59" w:rsidRDefault="001B4F59" w:rsidP="00E8262F">
            <w:r>
              <w:t>up to  (2^32 – 1)</w:t>
            </w:r>
          </w:p>
        </w:tc>
        <w:tc>
          <w:tcPr>
            <w:tcW w:w="2070" w:type="dxa"/>
          </w:tcPr>
          <w:p w14:paraId="5A688A8A" w14:textId="338878EC" w:rsidR="001B4F59" w:rsidRDefault="001B4F59" w:rsidP="00E8262F">
            <w:r>
              <w:t>up to (2^32 – 1)</w:t>
            </w:r>
          </w:p>
        </w:tc>
      </w:tr>
      <w:tr w:rsidR="001B4F59" w14:paraId="29D895CC" w14:textId="77777777" w:rsidTr="005E36B0">
        <w:tc>
          <w:tcPr>
            <w:tcW w:w="970" w:type="dxa"/>
          </w:tcPr>
          <w:p w14:paraId="0F9D0FED" w14:textId="33AEA409" w:rsidR="001B4F59" w:rsidRDefault="001B4F59" w:rsidP="00E8262F">
            <w:r>
              <w:t>1</w:t>
            </w:r>
          </w:p>
        </w:tc>
        <w:tc>
          <w:tcPr>
            <w:tcW w:w="2288" w:type="dxa"/>
          </w:tcPr>
          <w:p w14:paraId="1778B5F7" w14:textId="77777777" w:rsidR="001B4F59" w:rsidRDefault="001B4F59" w:rsidP="00E8262F">
            <w:r>
              <w:t>regular</w:t>
            </w:r>
          </w:p>
        </w:tc>
        <w:tc>
          <w:tcPr>
            <w:tcW w:w="2880" w:type="dxa"/>
          </w:tcPr>
          <w:p w14:paraId="34107220" w14:textId="711E4D87" w:rsidR="001B4F59" w:rsidRDefault="00382E1C" w:rsidP="00E8262F">
            <w:r>
              <w:t>n</w:t>
            </w:r>
            <w:r w:rsidR="001B4F59">
              <w:t>o</w:t>
            </w:r>
          </w:p>
        </w:tc>
        <w:tc>
          <w:tcPr>
            <w:tcW w:w="1980" w:type="dxa"/>
          </w:tcPr>
          <w:p w14:paraId="2101462B" w14:textId="4D978EA2" w:rsidR="001B4F59" w:rsidRDefault="00382E1C" w:rsidP="00E8262F">
            <w:r>
              <w:t>up to (2^32</w:t>
            </w:r>
            <w:r w:rsidR="001B4F59">
              <w:t xml:space="preserve"> – 1)</w:t>
            </w:r>
          </w:p>
        </w:tc>
        <w:tc>
          <w:tcPr>
            <w:tcW w:w="2070" w:type="dxa"/>
          </w:tcPr>
          <w:p w14:paraId="0144074C" w14:textId="4DD7BA4C" w:rsidR="001B4F59" w:rsidRDefault="00382E1C" w:rsidP="00E8262F">
            <w:r>
              <w:t>up to (2^32 – 1)</w:t>
            </w:r>
          </w:p>
        </w:tc>
      </w:tr>
      <w:tr w:rsidR="001B4F59" w14:paraId="0CB7E37C" w14:textId="77777777" w:rsidTr="001B4F59">
        <w:tc>
          <w:tcPr>
            <w:tcW w:w="970" w:type="dxa"/>
          </w:tcPr>
          <w:p w14:paraId="7FE2034C" w14:textId="059ECAEA" w:rsidR="001B4F59" w:rsidRDefault="001B4F59" w:rsidP="00E8262F">
            <w:r>
              <w:t>2</w:t>
            </w:r>
          </w:p>
        </w:tc>
        <w:tc>
          <w:tcPr>
            <w:tcW w:w="2288" w:type="dxa"/>
          </w:tcPr>
          <w:p w14:paraId="1CA57139" w14:textId="37DB35B2" w:rsidR="001B4F59" w:rsidRDefault="001B4F59" w:rsidP="00E8262F">
            <w:r>
              <w:t>regular</w:t>
            </w:r>
          </w:p>
        </w:tc>
        <w:tc>
          <w:tcPr>
            <w:tcW w:w="2880" w:type="dxa"/>
          </w:tcPr>
          <w:p w14:paraId="11F55FDE" w14:textId="32B1013E" w:rsidR="001B4F59" w:rsidRDefault="00382E1C" w:rsidP="00E8262F">
            <w:r>
              <w:t>y</w:t>
            </w:r>
            <w:r w:rsidR="001B4F59">
              <w:t>es</w:t>
            </w:r>
          </w:p>
        </w:tc>
        <w:tc>
          <w:tcPr>
            <w:tcW w:w="1980" w:type="dxa"/>
          </w:tcPr>
          <w:p w14:paraId="0D6B780E" w14:textId="175EE9B6" w:rsidR="001B4F59" w:rsidRDefault="001B4F59" w:rsidP="00E8262F">
            <w:r>
              <w:t>up to (2^64 – 1)</w:t>
            </w:r>
          </w:p>
        </w:tc>
        <w:tc>
          <w:tcPr>
            <w:tcW w:w="2070" w:type="dxa"/>
          </w:tcPr>
          <w:p w14:paraId="6EE97199" w14:textId="2298E3BC" w:rsidR="001B4F59" w:rsidRDefault="00382E1C" w:rsidP="00E8262F">
            <w:r>
              <w:t>N/A</w:t>
            </w:r>
          </w:p>
        </w:tc>
      </w:tr>
      <w:tr w:rsidR="007D1F21" w14:paraId="59875623" w14:textId="77777777" w:rsidTr="001B4F59">
        <w:tc>
          <w:tcPr>
            <w:tcW w:w="970" w:type="dxa"/>
          </w:tcPr>
          <w:p w14:paraId="5C7CA136" w14:textId="380054E8" w:rsidR="007D1F21" w:rsidRDefault="007D1F21" w:rsidP="00E8262F">
            <w:r>
              <w:t>2</w:t>
            </w:r>
          </w:p>
        </w:tc>
        <w:tc>
          <w:tcPr>
            <w:tcW w:w="2288" w:type="dxa"/>
          </w:tcPr>
          <w:p w14:paraId="34416AC9" w14:textId="0D3FE84A" w:rsidR="007D1F21" w:rsidRDefault="007D1F21" w:rsidP="00E8262F">
            <w:r>
              <w:t>regular</w:t>
            </w:r>
          </w:p>
        </w:tc>
        <w:tc>
          <w:tcPr>
            <w:tcW w:w="2880" w:type="dxa"/>
          </w:tcPr>
          <w:p w14:paraId="4CAA7683" w14:textId="67BF12CE" w:rsidR="007D1F21" w:rsidRDefault="007D1F21" w:rsidP="00E8262F">
            <w:r>
              <w:t>no</w:t>
            </w:r>
          </w:p>
        </w:tc>
        <w:tc>
          <w:tcPr>
            <w:tcW w:w="1980" w:type="dxa"/>
          </w:tcPr>
          <w:p w14:paraId="42916318" w14:textId="28DE589E" w:rsidR="007D1F21" w:rsidRDefault="007D1F21" w:rsidP="00E8262F">
            <w:r>
              <w:t>up to (2^64 – 1)</w:t>
            </w:r>
          </w:p>
        </w:tc>
        <w:tc>
          <w:tcPr>
            <w:tcW w:w="2070" w:type="dxa"/>
          </w:tcPr>
          <w:p w14:paraId="5E9371F3" w14:textId="74FA5C2B" w:rsidR="007D1F21" w:rsidRDefault="007D1F21" w:rsidP="00E8262F">
            <w:r>
              <w:t>N/A</w:t>
            </w:r>
          </w:p>
        </w:tc>
      </w:tr>
      <w:tr w:rsidR="001B4F59" w14:paraId="4BE1911F" w14:textId="77777777" w:rsidTr="005E36B0">
        <w:tc>
          <w:tcPr>
            <w:tcW w:w="970" w:type="dxa"/>
          </w:tcPr>
          <w:p w14:paraId="10F1DD2B" w14:textId="4642A674" w:rsidR="001B4F59" w:rsidRDefault="001B4F59" w:rsidP="005E36B0">
            <w:pPr>
              <w:tabs>
                <w:tab w:val="left" w:pos="656"/>
              </w:tabs>
            </w:pPr>
            <w:r>
              <w:t>3</w:t>
            </w:r>
            <w:r w:rsidR="00382E1C">
              <w:tab/>
            </w:r>
          </w:p>
        </w:tc>
        <w:tc>
          <w:tcPr>
            <w:tcW w:w="2288" w:type="dxa"/>
          </w:tcPr>
          <w:p w14:paraId="29BE693A" w14:textId="77777777" w:rsidR="001B4F59" w:rsidRDefault="001B4F59" w:rsidP="00E8262F">
            <w:r>
              <w:t>irregular</w:t>
            </w:r>
          </w:p>
        </w:tc>
        <w:tc>
          <w:tcPr>
            <w:tcW w:w="2880" w:type="dxa"/>
          </w:tcPr>
          <w:p w14:paraId="1E0888B8" w14:textId="7C182B50" w:rsidR="001B4F59" w:rsidRDefault="00382E1C" w:rsidP="00E8262F">
            <w:r>
              <w:t>N/A</w:t>
            </w:r>
          </w:p>
        </w:tc>
        <w:tc>
          <w:tcPr>
            <w:tcW w:w="1980" w:type="dxa"/>
          </w:tcPr>
          <w:p w14:paraId="5D285824" w14:textId="4D222802" w:rsidR="001B4F59" w:rsidRDefault="001B4F59" w:rsidP="00E8262F">
            <w:r>
              <w:t>up to (2^64 – 1)</w:t>
            </w:r>
          </w:p>
        </w:tc>
        <w:tc>
          <w:tcPr>
            <w:tcW w:w="2070" w:type="dxa"/>
          </w:tcPr>
          <w:p w14:paraId="01238CEA" w14:textId="48ED92DF" w:rsidR="001B4F59" w:rsidRDefault="001B4F59" w:rsidP="00E8262F">
            <w:r>
              <w:t>up to (2^64 – 1)</w:t>
            </w:r>
          </w:p>
        </w:tc>
      </w:tr>
    </w:tbl>
    <w:p w14:paraId="7DAF8653" w14:textId="77777777" w:rsidR="00A95005" w:rsidRDefault="00A95005" w:rsidP="007F4C18"/>
    <w:p w14:paraId="07717F91" w14:textId="7D6BAC50" w:rsidR="002443BE" w:rsidRPr="007F4C18" w:rsidRDefault="002443BE" w:rsidP="002443BE">
      <w:pPr>
        <w:jc w:val="center"/>
        <w:rPr>
          <w:b/>
        </w:rPr>
      </w:pPr>
      <w:r w:rsidRPr="007F4C18">
        <w:rPr>
          <w:b/>
        </w:rPr>
        <w:t xml:space="preserve">Table </w:t>
      </w:r>
      <w:r w:rsidR="005855FD">
        <w:rPr>
          <w:b/>
        </w:rPr>
        <w:t>F</w:t>
      </w:r>
      <w:r w:rsidRPr="007F4C18">
        <w:rPr>
          <w:b/>
        </w:rPr>
        <w:t xml:space="preserve">: H5Sencode </w:t>
      </w:r>
      <w:r w:rsidR="00321276">
        <w:rPr>
          <w:b/>
        </w:rPr>
        <w:t>for</w:t>
      </w:r>
      <w:r w:rsidRPr="007F4C18">
        <w:rPr>
          <w:b/>
        </w:rPr>
        <w:t xml:space="preserve"> hyperslab selection</w:t>
      </w:r>
      <w:r>
        <w:rPr>
          <w:b/>
        </w:rPr>
        <w:t xml:space="preserve"> (proposed for latest format) </w:t>
      </w:r>
    </w:p>
    <w:tbl>
      <w:tblPr>
        <w:tblStyle w:val="TableGrid"/>
        <w:tblW w:w="10188" w:type="dxa"/>
        <w:tblLayout w:type="fixed"/>
        <w:tblLook w:val="04A0" w:firstRow="1" w:lastRow="0" w:firstColumn="1" w:lastColumn="0" w:noHBand="0" w:noVBand="1"/>
      </w:tblPr>
      <w:tblGrid>
        <w:gridCol w:w="970"/>
        <w:gridCol w:w="2288"/>
        <w:gridCol w:w="2880"/>
        <w:gridCol w:w="1980"/>
        <w:gridCol w:w="2070"/>
      </w:tblGrid>
      <w:tr w:rsidR="00382E1C" w14:paraId="4A62652B" w14:textId="77777777" w:rsidTr="005E36B0">
        <w:tc>
          <w:tcPr>
            <w:tcW w:w="970" w:type="dxa"/>
          </w:tcPr>
          <w:p w14:paraId="28379739" w14:textId="77777777" w:rsidR="00382E1C" w:rsidRDefault="00382E1C" w:rsidP="002443BE">
            <w:r>
              <w:t>version</w:t>
            </w:r>
          </w:p>
        </w:tc>
        <w:tc>
          <w:tcPr>
            <w:tcW w:w="2288" w:type="dxa"/>
          </w:tcPr>
          <w:p w14:paraId="77B12C5D" w14:textId="77777777" w:rsidR="00382E1C" w:rsidRDefault="00382E1C" w:rsidP="002443BE">
            <w:pPr>
              <w:jc w:val="center"/>
            </w:pPr>
            <w:r>
              <w:t>hyperslab  type</w:t>
            </w:r>
          </w:p>
        </w:tc>
        <w:tc>
          <w:tcPr>
            <w:tcW w:w="2880" w:type="dxa"/>
          </w:tcPr>
          <w:p w14:paraId="385F6B5E" w14:textId="77777777" w:rsidR="00382E1C" w:rsidRDefault="00382E1C" w:rsidP="00382E1C">
            <w:pPr>
              <w:jc w:val="center"/>
            </w:pPr>
            <w:r>
              <w:t>H5S_UNLIMITED</w:t>
            </w:r>
          </w:p>
          <w:p w14:paraId="5E0D70A3" w14:textId="3FA6BF41" w:rsidR="00382E1C" w:rsidRDefault="00382E1C" w:rsidP="00382E1C">
            <w:pPr>
              <w:jc w:val="center"/>
            </w:pPr>
            <w:r>
              <w:t>in selection specification</w:t>
            </w:r>
          </w:p>
        </w:tc>
        <w:tc>
          <w:tcPr>
            <w:tcW w:w="1980" w:type="dxa"/>
          </w:tcPr>
          <w:p w14:paraId="62FFD0A3" w14:textId="2FC2C507" w:rsidR="00382E1C" w:rsidRDefault="00382E1C" w:rsidP="002443BE">
            <w:pPr>
              <w:jc w:val="center"/>
            </w:pPr>
            <w:r>
              <w:t>offset</w:t>
            </w:r>
          </w:p>
        </w:tc>
        <w:tc>
          <w:tcPr>
            <w:tcW w:w="2070" w:type="dxa"/>
          </w:tcPr>
          <w:p w14:paraId="0AF3E9F0" w14:textId="77777777" w:rsidR="00382E1C" w:rsidRDefault="00382E1C" w:rsidP="002443BE">
            <w:pPr>
              <w:jc w:val="center"/>
            </w:pPr>
            <w:r>
              <w:t># of blocks  in the selection</w:t>
            </w:r>
          </w:p>
        </w:tc>
      </w:tr>
      <w:tr w:rsidR="00382E1C" w14:paraId="2F2582C0" w14:textId="77777777" w:rsidTr="005E36B0">
        <w:tc>
          <w:tcPr>
            <w:tcW w:w="970" w:type="dxa"/>
          </w:tcPr>
          <w:p w14:paraId="1962BF4A" w14:textId="77777777" w:rsidR="00382E1C" w:rsidRDefault="00382E1C" w:rsidP="002443BE">
            <w:r>
              <w:t>3</w:t>
            </w:r>
          </w:p>
        </w:tc>
        <w:tc>
          <w:tcPr>
            <w:tcW w:w="2288" w:type="dxa"/>
          </w:tcPr>
          <w:p w14:paraId="7C5134EC" w14:textId="77777777" w:rsidR="00382E1C" w:rsidRDefault="00382E1C" w:rsidP="002443BE">
            <w:r>
              <w:t>irregular</w:t>
            </w:r>
          </w:p>
        </w:tc>
        <w:tc>
          <w:tcPr>
            <w:tcW w:w="2880" w:type="dxa"/>
          </w:tcPr>
          <w:p w14:paraId="56E768A9" w14:textId="7B03ECBD" w:rsidR="00382E1C" w:rsidRDefault="00382E1C" w:rsidP="002443BE">
            <w:r>
              <w:t>N/A</w:t>
            </w:r>
          </w:p>
        </w:tc>
        <w:tc>
          <w:tcPr>
            <w:tcW w:w="1980" w:type="dxa"/>
          </w:tcPr>
          <w:p w14:paraId="52684708" w14:textId="44A707EA" w:rsidR="00382E1C" w:rsidRDefault="00382E1C" w:rsidP="002443BE">
            <w:r>
              <w:t>up to (2^64 – 1)</w:t>
            </w:r>
          </w:p>
        </w:tc>
        <w:tc>
          <w:tcPr>
            <w:tcW w:w="2070" w:type="dxa"/>
          </w:tcPr>
          <w:p w14:paraId="0579DD25" w14:textId="77777777" w:rsidR="00382E1C" w:rsidRDefault="00382E1C" w:rsidP="002443BE">
            <w:r>
              <w:t>up to (2^64 – 1)</w:t>
            </w:r>
          </w:p>
        </w:tc>
      </w:tr>
      <w:tr w:rsidR="00382E1C" w14:paraId="4DE8162F" w14:textId="77777777" w:rsidTr="005E36B0">
        <w:tc>
          <w:tcPr>
            <w:tcW w:w="970" w:type="dxa"/>
          </w:tcPr>
          <w:p w14:paraId="36521276" w14:textId="1B7ED0CF" w:rsidR="00382E1C" w:rsidRDefault="00382E1C" w:rsidP="002443BE">
            <w:r>
              <w:t>3</w:t>
            </w:r>
          </w:p>
        </w:tc>
        <w:tc>
          <w:tcPr>
            <w:tcW w:w="2288" w:type="dxa"/>
          </w:tcPr>
          <w:p w14:paraId="059B0EAA" w14:textId="19BF2AE7" w:rsidR="00382E1C" w:rsidRDefault="00382E1C" w:rsidP="002443BE">
            <w:r>
              <w:t>regular</w:t>
            </w:r>
          </w:p>
        </w:tc>
        <w:tc>
          <w:tcPr>
            <w:tcW w:w="2880" w:type="dxa"/>
          </w:tcPr>
          <w:p w14:paraId="4D0F7C7F" w14:textId="609DFD7A" w:rsidR="00382E1C" w:rsidRDefault="00382E1C" w:rsidP="002443BE">
            <w:r>
              <w:t>N/A</w:t>
            </w:r>
          </w:p>
        </w:tc>
        <w:tc>
          <w:tcPr>
            <w:tcW w:w="1980" w:type="dxa"/>
          </w:tcPr>
          <w:p w14:paraId="288E4269" w14:textId="4224E8C4" w:rsidR="00382E1C" w:rsidRDefault="00382E1C" w:rsidP="002443BE">
            <w:r>
              <w:t>up to (2^64 – 1)</w:t>
            </w:r>
          </w:p>
        </w:tc>
        <w:tc>
          <w:tcPr>
            <w:tcW w:w="2070" w:type="dxa"/>
          </w:tcPr>
          <w:p w14:paraId="749687E3" w14:textId="1D027EB9" w:rsidR="00382E1C" w:rsidRDefault="00382E1C" w:rsidP="002443BE">
            <w:r>
              <w:t>N/A</w:t>
            </w:r>
          </w:p>
        </w:tc>
      </w:tr>
    </w:tbl>
    <w:p w14:paraId="0B624346" w14:textId="77777777" w:rsidR="002443BE" w:rsidRDefault="002443BE" w:rsidP="007F4C18"/>
    <w:p w14:paraId="1C16AC9E" w14:textId="14328F22" w:rsidR="00D679F0" w:rsidRDefault="003A37FD" w:rsidP="00392034">
      <w:pPr>
        <w:pStyle w:val="Heading2"/>
        <w:numPr>
          <w:ilvl w:val="1"/>
          <w:numId w:val="1"/>
        </w:numPr>
      </w:pPr>
      <w:r>
        <w:t>Internal li</w:t>
      </w:r>
      <w:r w:rsidR="00A95005">
        <w:t>b</w:t>
      </w:r>
      <w:r w:rsidR="00B406DA">
        <w:t>rary usage of selection encoding</w:t>
      </w:r>
    </w:p>
    <w:p w14:paraId="1BD4FC00" w14:textId="4EFF29D1" w:rsidR="00800D6F" w:rsidRDefault="00800D6F" w:rsidP="00800D6F">
      <w:pPr>
        <w:pStyle w:val="Heading3"/>
      </w:pPr>
      <w:r>
        <w:t>2.4.1 Selection class callback</w:t>
      </w:r>
    </w:p>
    <w:p w14:paraId="43707428" w14:textId="77777777" w:rsidR="00D17EF5" w:rsidRDefault="00FA2CF3" w:rsidP="00392034">
      <w:pPr>
        <w:tabs>
          <w:tab w:val="center" w:pos="4968"/>
        </w:tabs>
      </w:pPr>
      <w:r w:rsidRPr="00D17EF5">
        <w:rPr>
          <w:rFonts w:ascii="Courier" w:hAnsi="Courier"/>
        </w:rPr>
        <w:t>H5S</w:t>
      </w:r>
      <w:r w:rsidR="0056610B" w:rsidRPr="00D17EF5">
        <w:rPr>
          <w:rFonts w:ascii="Courier" w:hAnsi="Courier"/>
        </w:rPr>
        <w:t>_select_class_t</w:t>
      </w:r>
      <w:r w:rsidR="0056610B">
        <w:t xml:space="preserve"> (defined in H5Spkg.h) requires two functions, </w:t>
      </w:r>
      <w:r w:rsidR="0056610B" w:rsidRPr="00D17EF5">
        <w:rPr>
          <w:rFonts w:ascii="Courier" w:hAnsi="Courier"/>
          <w:i/>
        </w:rPr>
        <w:t>serial_size</w:t>
      </w:r>
      <w:r w:rsidR="0056610B">
        <w:t xml:space="preserve"> and </w:t>
      </w:r>
      <w:r w:rsidR="0056610B" w:rsidRPr="00D17EF5">
        <w:rPr>
          <w:rFonts w:ascii="Courier" w:hAnsi="Courier"/>
          <w:i/>
        </w:rPr>
        <w:t>serialize</w:t>
      </w:r>
      <w:r w:rsidR="0056610B">
        <w:t xml:space="preserve">, that are used to encode dataspace selections.  At present, these callbacks are used by virtual datasets, and by the region reference code.  As both of these applications result in selection encodings that are incorporated into HDF5 files, </w:t>
      </w:r>
      <w:r w:rsidR="00097808">
        <w:t xml:space="preserve">the </w:t>
      </w:r>
      <w:r w:rsidR="0056610B">
        <w:t>parameter list</w:t>
      </w:r>
      <w:r w:rsidR="00097808">
        <w:t>s</w:t>
      </w:r>
      <w:r w:rsidR="0056610B">
        <w:t xml:space="preserve"> of the function types of serial_size and serialize</w:t>
      </w:r>
      <w:r w:rsidR="00D17EF5">
        <w:t>:</w:t>
      </w:r>
    </w:p>
    <w:p w14:paraId="44767D37" w14:textId="77777777" w:rsidR="00D17EF5" w:rsidRDefault="00D17EF5" w:rsidP="00392034">
      <w:pPr>
        <w:tabs>
          <w:tab w:val="center" w:pos="4968"/>
        </w:tabs>
      </w:pPr>
    </w:p>
    <w:p w14:paraId="78ADE18D" w14:textId="26109960" w:rsidR="00D17EF5" w:rsidRPr="00D17EF5" w:rsidRDefault="00D17EF5" w:rsidP="00392034">
      <w:pPr>
        <w:tabs>
          <w:tab w:val="center" w:pos="4968"/>
        </w:tabs>
        <w:rPr>
          <w:rFonts w:ascii="Courier" w:hAnsi="Courier"/>
        </w:rPr>
      </w:pPr>
      <w:r w:rsidRPr="00D17EF5">
        <w:rPr>
          <w:rFonts w:ascii="Courier" w:hAnsi="Courier"/>
        </w:rPr>
        <w:t>typedef herr_t (*</w:t>
      </w:r>
      <w:r w:rsidR="0056610B" w:rsidRPr="00D17EF5">
        <w:rPr>
          <w:rFonts w:ascii="Courier" w:hAnsi="Courier"/>
        </w:rPr>
        <w:t>H5S_sel_serial_size_func_t</w:t>
      </w:r>
      <w:r w:rsidRPr="00D17EF5">
        <w:rPr>
          <w:rFonts w:ascii="Courier" w:hAnsi="Courier"/>
        </w:rPr>
        <w:t>)(const H5S_t *space)</w:t>
      </w:r>
      <w:r>
        <w:rPr>
          <w:rFonts w:ascii="Courier" w:hAnsi="Courier"/>
        </w:rPr>
        <w:t>;</w:t>
      </w:r>
    </w:p>
    <w:p w14:paraId="579CBF89" w14:textId="28718539" w:rsidR="00D17EF5" w:rsidRPr="00D17EF5" w:rsidRDefault="00D17EF5" w:rsidP="00392034">
      <w:pPr>
        <w:tabs>
          <w:tab w:val="center" w:pos="4968"/>
        </w:tabs>
        <w:rPr>
          <w:rFonts w:ascii="Courier" w:hAnsi="Courier"/>
        </w:rPr>
      </w:pPr>
      <w:r w:rsidRPr="00D17EF5">
        <w:rPr>
          <w:rFonts w:ascii="Courier" w:hAnsi="Courier"/>
        </w:rPr>
        <w:t>typedef herr_t (*</w:t>
      </w:r>
      <w:r w:rsidR="0056610B" w:rsidRPr="00D17EF5">
        <w:rPr>
          <w:rFonts w:ascii="Courier" w:hAnsi="Courier"/>
        </w:rPr>
        <w:t>H5S_sel_serialize_func_t</w:t>
      </w:r>
      <w:r w:rsidRPr="00D17EF5">
        <w:rPr>
          <w:rFonts w:ascii="Courier" w:hAnsi="Courier"/>
        </w:rPr>
        <w:t>)(const H5S_t *space, uint8_t *pp);</w:t>
      </w:r>
    </w:p>
    <w:p w14:paraId="7106EC17" w14:textId="77777777" w:rsidR="00D17EF5" w:rsidRDefault="00D17EF5" w:rsidP="00392034">
      <w:pPr>
        <w:tabs>
          <w:tab w:val="center" w:pos="4968"/>
        </w:tabs>
        <w:rPr>
          <w:rFonts w:ascii="Courier" w:hAnsi="Courier"/>
        </w:rPr>
      </w:pPr>
    </w:p>
    <w:p w14:paraId="050190EE" w14:textId="44479D6F" w:rsidR="00FA2CF3" w:rsidRDefault="0056610B" w:rsidP="00392034">
      <w:pPr>
        <w:tabs>
          <w:tab w:val="center" w:pos="4968"/>
        </w:tabs>
      </w:pPr>
      <w:r>
        <w:t>must be augmented to allow access to the libver_bounds associated with the</w:t>
      </w:r>
      <w:r w:rsidR="00097808">
        <w:t xml:space="preserve"> target</w:t>
      </w:r>
      <w:r>
        <w:t xml:space="preserve"> file.  </w:t>
      </w:r>
    </w:p>
    <w:p w14:paraId="1FB15AD6" w14:textId="77777777" w:rsidR="00D17EF5" w:rsidRDefault="0056610B" w:rsidP="00392034">
      <w:pPr>
        <w:tabs>
          <w:tab w:val="center" w:pos="4968"/>
        </w:tabs>
      </w:pPr>
      <w:r>
        <w:t>We propose that this be done by adding “</w:t>
      </w:r>
      <w:r w:rsidRPr="00D17EF5">
        <w:rPr>
          <w:rFonts w:ascii="Courier" w:hAnsi="Courier"/>
        </w:rPr>
        <w:t>H5F_t *f</w:t>
      </w:r>
      <w:r>
        <w:t>” to the parameter lists of both of these function types</w:t>
      </w:r>
      <w:r w:rsidR="00D17EF5">
        <w:t xml:space="preserve"> as follows:</w:t>
      </w:r>
    </w:p>
    <w:p w14:paraId="1B3C4EFF" w14:textId="77777777" w:rsidR="00D17EF5" w:rsidRDefault="00D17EF5" w:rsidP="00392034">
      <w:pPr>
        <w:tabs>
          <w:tab w:val="center" w:pos="4968"/>
        </w:tabs>
      </w:pPr>
    </w:p>
    <w:p w14:paraId="48478741" w14:textId="123B28B7" w:rsidR="00D17EF5" w:rsidRPr="00D17EF5" w:rsidRDefault="00D17EF5" w:rsidP="00D17EF5">
      <w:pPr>
        <w:tabs>
          <w:tab w:val="center" w:pos="4968"/>
        </w:tabs>
        <w:rPr>
          <w:rFonts w:ascii="Courier" w:hAnsi="Courier"/>
        </w:rPr>
      </w:pPr>
      <w:r w:rsidRPr="00D17EF5">
        <w:rPr>
          <w:rFonts w:ascii="Courier" w:hAnsi="Courier"/>
        </w:rPr>
        <w:t>typedef herr_t (*H5S_sel_serial_size_func_t)(const H5S_t *space</w:t>
      </w:r>
      <w:r>
        <w:rPr>
          <w:rFonts w:ascii="Courier" w:hAnsi="Courier"/>
        </w:rPr>
        <w:t>, H5F_t *f</w:t>
      </w:r>
      <w:r w:rsidRPr="00D17EF5">
        <w:rPr>
          <w:rFonts w:ascii="Courier" w:hAnsi="Courier"/>
        </w:rPr>
        <w:t>)</w:t>
      </w:r>
      <w:r>
        <w:rPr>
          <w:rFonts w:ascii="Courier" w:hAnsi="Courier"/>
        </w:rPr>
        <w:t>;</w:t>
      </w:r>
    </w:p>
    <w:p w14:paraId="7B1C92DD" w14:textId="0295B4D9" w:rsidR="00D17EF5" w:rsidRPr="00D17EF5" w:rsidRDefault="00D17EF5" w:rsidP="00D17EF5">
      <w:pPr>
        <w:tabs>
          <w:tab w:val="center" w:pos="4968"/>
        </w:tabs>
        <w:rPr>
          <w:rFonts w:ascii="Courier" w:hAnsi="Courier"/>
        </w:rPr>
      </w:pPr>
      <w:r w:rsidRPr="00D17EF5">
        <w:rPr>
          <w:rFonts w:ascii="Courier" w:hAnsi="Courier"/>
        </w:rPr>
        <w:t>typedef herr_t (*H5S_sel_serialize_func_t)(const H5S_t *space, uint8_t *pp</w:t>
      </w:r>
      <w:r>
        <w:rPr>
          <w:rFonts w:ascii="Courier" w:hAnsi="Courier"/>
        </w:rPr>
        <w:t>, H5F_t *f</w:t>
      </w:r>
      <w:r w:rsidRPr="00D17EF5">
        <w:rPr>
          <w:rFonts w:ascii="Courier" w:hAnsi="Courier"/>
        </w:rPr>
        <w:t>);</w:t>
      </w:r>
    </w:p>
    <w:p w14:paraId="7CA45B17" w14:textId="77777777" w:rsidR="00D17EF5" w:rsidRDefault="00D17EF5" w:rsidP="00392034">
      <w:pPr>
        <w:tabs>
          <w:tab w:val="center" w:pos="4968"/>
        </w:tabs>
      </w:pPr>
    </w:p>
    <w:p w14:paraId="6C75BB8C" w14:textId="098381F4" w:rsidR="0056610B" w:rsidRDefault="0056610B" w:rsidP="00392034">
      <w:pPr>
        <w:tabs>
          <w:tab w:val="center" w:pos="4968"/>
        </w:tabs>
      </w:pPr>
      <w:r>
        <w:t>and propagating the change through the code.</w:t>
      </w:r>
      <w:r w:rsidR="00097808">
        <w:t xml:space="preserve">  This change gives these functions access to the </w:t>
      </w:r>
      <w:r w:rsidR="00166452">
        <w:t>libver_bounds</w:t>
      </w:r>
      <w:r w:rsidR="00097808">
        <w:t xml:space="preserve"> </w:t>
      </w:r>
      <w:r w:rsidR="00166452">
        <w:t>information</w:t>
      </w:r>
      <w:r w:rsidR="00097808">
        <w:t xml:space="preserve"> in the shared instance </w:t>
      </w:r>
      <w:r w:rsidR="00097808" w:rsidRPr="00D17EF5">
        <w:rPr>
          <w:rFonts w:ascii="Courier" w:hAnsi="Courier"/>
        </w:rPr>
        <w:t>H5F_file_t</w:t>
      </w:r>
      <w:r w:rsidR="00097808">
        <w:t xml:space="preserve">, which </w:t>
      </w:r>
      <w:r w:rsidR="00166452">
        <w:t>is</w:t>
      </w:r>
      <w:r w:rsidR="00097808">
        <w:t xml:space="preserve"> required to select the appropriate encoding as indicated by the tables referenced below:</w:t>
      </w:r>
    </w:p>
    <w:p w14:paraId="22D1DCF9" w14:textId="151D22B1" w:rsidR="00097808" w:rsidRDefault="00097808" w:rsidP="00097808">
      <w:pPr>
        <w:pStyle w:val="ListParagraph"/>
        <w:numPr>
          <w:ilvl w:val="0"/>
          <w:numId w:val="75"/>
        </w:numPr>
      </w:pPr>
      <w:r>
        <w:t>For point selection, see tables B and C in section 2.</w:t>
      </w:r>
      <w:r w:rsidR="00166452">
        <w:t>2</w:t>
      </w:r>
      <w:r>
        <w:t>.</w:t>
      </w:r>
    </w:p>
    <w:p w14:paraId="6816FD31" w14:textId="19C8AADB" w:rsidR="00097808" w:rsidRDefault="00097808" w:rsidP="00097808">
      <w:pPr>
        <w:pStyle w:val="ListParagraph"/>
        <w:numPr>
          <w:ilvl w:val="0"/>
          <w:numId w:val="75"/>
        </w:numPr>
      </w:pPr>
      <w:r>
        <w:t>For hyperslab selection, see tables E and F in section 2.</w:t>
      </w:r>
      <w:r w:rsidR="00166452">
        <w:t>3</w:t>
      </w:r>
    </w:p>
    <w:p w14:paraId="45A9653B" w14:textId="500CF36B" w:rsidR="00204B66" w:rsidRDefault="00800D6F" w:rsidP="00820037">
      <w:pPr>
        <w:pStyle w:val="Heading3"/>
      </w:pPr>
      <w:r>
        <w:t xml:space="preserve">2.4.2 </w:t>
      </w:r>
      <w:r w:rsidR="00FA3C59">
        <w:t>P</w:t>
      </w:r>
      <w:r w:rsidR="00204B66">
        <w:t>roperty class callback</w:t>
      </w:r>
    </w:p>
    <w:p w14:paraId="74B9993C" w14:textId="00648212" w:rsidR="00306FE9" w:rsidRDefault="00306FE9" w:rsidP="00392034">
      <w:r>
        <w:t>Instances of the structure type H5P_</w:t>
      </w:r>
      <w:r w:rsidR="00166452">
        <w:t>genprop</w:t>
      </w:r>
      <w:r>
        <w:t xml:space="preserve">_t (defined in H5Ppkg.h) are used to store a variety of information concerning properties.  Of particular interest in this context is the </w:t>
      </w:r>
      <w:r w:rsidR="00166452">
        <w:t>encode</w:t>
      </w:r>
      <w:r>
        <w:t xml:space="preserve"> field, which must be set to point to a function of type H5P_prp_encode_func_t (currently defined in H5Ppublic.h). This callback (along with the prp_decode callback, of type H5P_prp_decode_func_t) is used to encode and decode properties of the indicated type on the property list.</w:t>
      </w:r>
    </w:p>
    <w:p w14:paraId="1EEDD5C2" w14:textId="38EA13EC" w:rsidR="00306FE9" w:rsidRDefault="00306FE9" w:rsidP="00392034">
      <w:r>
        <w:t xml:space="preserve">In the context of </w:t>
      </w:r>
      <w:r w:rsidR="008469F1">
        <w:t xml:space="preserve">virtual storage layout property, this is a problem as H5P__dcrt_layout_enc() calls H5S_encode() to encode the selections associated with each constituent of the virtual dataset.  If H5S_encode() is to respect the libver_bounds associated with the target file, the FAPL must be passed to it.  However, </w:t>
      </w:r>
      <w:r w:rsidR="00215DED">
        <w:t xml:space="preserve">at present, </w:t>
      </w:r>
      <w:r w:rsidR="008469F1">
        <w:t>H5P_prp_</w:t>
      </w:r>
      <w:r w:rsidR="00166452">
        <w:t>encode</w:t>
      </w:r>
      <w:r w:rsidR="008469F1">
        <w:t xml:space="preserve">_func_t does not </w:t>
      </w:r>
      <w:r w:rsidR="00215DED">
        <w:t>support any way of passing the FAPL through.  Further, as it is a public type, modifying it would seem to be awkward.</w:t>
      </w:r>
    </w:p>
    <w:p w14:paraId="5B241B0B" w14:textId="4B22FC45" w:rsidR="00215DED" w:rsidRDefault="00215DED" w:rsidP="00392034">
      <w:r>
        <w:t>Fortunately, while H5P_prp_encode_</w:t>
      </w:r>
      <w:r w:rsidR="00166452">
        <w:t>func_</w:t>
      </w:r>
      <w:r>
        <w:t>t and H5P_prp_decode_</w:t>
      </w:r>
      <w:r w:rsidR="00166452">
        <w:t>func_</w:t>
      </w:r>
      <w:r>
        <w:t>t are currently defined in H5Ppublic.h, they are not in fact used to register new properties in either H5Pregister1() or H5Pregister2().  Instead, these callbacks are set to NULL for user defined property list entries.</w:t>
      </w:r>
    </w:p>
    <w:p w14:paraId="0BFDF7B6" w14:textId="4EB8150F" w:rsidR="00215DED" w:rsidRDefault="00215DED" w:rsidP="00392034">
      <w:r>
        <w:t>Thus, we can square this circle by moving the declarations of H5P_prp_encode_</w:t>
      </w:r>
      <w:r w:rsidR="00166452">
        <w:t>func_</w:t>
      </w:r>
      <w:r>
        <w:t>t and H5P_prp_decode_</w:t>
      </w:r>
      <w:r w:rsidR="00166452">
        <w:t>func_</w:t>
      </w:r>
      <w:r>
        <w:t>t to H5Pprivate.h, and adding a udata field</w:t>
      </w:r>
      <w:r w:rsidR="00166452">
        <w:t xml:space="preserve"> to H5P_prp_encode_func_t.  The udata field </w:t>
      </w:r>
      <w:r>
        <w:t>will be NULL in most cases, but will point to an instance of H5P_enc_c</w:t>
      </w:r>
      <w:r w:rsidR="00166452">
        <w:t>b</w:t>
      </w:r>
      <w:r>
        <w:t xml:space="preserve">_ud_t whose sole field at present is an hid_t </w:t>
      </w:r>
      <w:r w:rsidR="0028296D">
        <w:t>which will be set to the fapl_id to be passed through to H5S_encode().</w:t>
      </w:r>
    </w:p>
    <w:p w14:paraId="6BD76B0D" w14:textId="070CC3E2" w:rsidR="0028296D" w:rsidRDefault="0028296D" w:rsidP="00392034">
      <w:r>
        <w:t>The proposed revised definition of H5P_prp_encode_func_t and H5P_enc_c</w:t>
      </w:r>
      <w:r w:rsidR="00166452">
        <w:t>b</w:t>
      </w:r>
      <w:r>
        <w:t>_ud_t are shown below.</w:t>
      </w:r>
    </w:p>
    <w:p w14:paraId="64008213" w14:textId="77777777" w:rsidR="0028296D" w:rsidRDefault="0028296D" w:rsidP="00392034"/>
    <w:p w14:paraId="2634DBF0" w14:textId="5C689EEC" w:rsidR="0028296D" w:rsidRPr="0028296D" w:rsidRDefault="0028296D" w:rsidP="00392034">
      <w:pPr>
        <w:rPr>
          <w:rFonts w:ascii="Courier" w:hAnsi="Courier"/>
        </w:rPr>
      </w:pPr>
      <w:r w:rsidRPr="0028296D">
        <w:rPr>
          <w:rFonts w:ascii="Courier" w:hAnsi="Courier"/>
        </w:rPr>
        <w:t>typedef herr_t (*H5P_prp_encode_func_t)(const void *value, void **buf, size_t *size, void *udata);</w:t>
      </w:r>
    </w:p>
    <w:p w14:paraId="5B9ACAF2" w14:textId="77777777" w:rsidR="0028296D" w:rsidRPr="0028296D" w:rsidRDefault="0028296D" w:rsidP="00392034">
      <w:pPr>
        <w:rPr>
          <w:rFonts w:ascii="Courier" w:hAnsi="Courier"/>
        </w:rPr>
      </w:pPr>
    </w:p>
    <w:p w14:paraId="34A5AAFD" w14:textId="0FC36A01" w:rsidR="0028296D" w:rsidRPr="0028296D" w:rsidRDefault="0028296D" w:rsidP="00392034">
      <w:pPr>
        <w:rPr>
          <w:rFonts w:ascii="Courier" w:hAnsi="Courier"/>
        </w:rPr>
      </w:pPr>
      <w:r w:rsidRPr="0028296D">
        <w:rPr>
          <w:rFonts w:ascii="Courier" w:hAnsi="Courier"/>
        </w:rPr>
        <w:t>typedef struct H5P_enc_c</w:t>
      </w:r>
      <w:r w:rsidR="00166452">
        <w:rPr>
          <w:rFonts w:ascii="Courier" w:hAnsi="Courier"/>
        </w:rPr>
        <w:t>b</w:t>
      </w:r>
      <w:r w:rsidRPr="0028296D">
        <w:rPr>
          <w:rFonts w:ascii="Courier" w:hAnsi="Courier"/>
        </w:rPr>
        <w:t>_ud_t {</w:t>
      </w:r>
    </w:p>
    <w:p w14:paraId="529D6AED" w14:textId="2446AFD6" w:rsidR="0028296D" w:rsidRPr="0028296D" w:rsidRDefault="0028296D" w:rsidP="00392034">
      <w:pPr>
        <w:rPr>
          <w:rFonts w:ascii="Courier" w:hAnsi="Courier"/>
        </w:rPr>
      </w:pPr>
      <w:r w:rsidRPr="0028296D">
        <w:rPr>
          <w:rFonts w:ascii="Courier" w:hAnsi="Courier"/>
        </w:rPr>
        <w:t xml:space="preserve">    hid_t fapl_id;</w:t>
      </w:r>
    </w:p>
    <w:p w14:paraId="47A40910" w14:textId="56C664FB" w:rsidR="00C119ED" w:rsidRDefault="0028296D" w:rsidP="00392034">
      <w:r w:rsidRPr="0028296D">
        <w:rPr>
          <w:rFonts w:ascii="Courier" w:hAnsi="Courier"/>
        </w:rPr>
        <w:t>} H5P_enc_cb_ud_t</w:t>
      </w:r>
      <w:r>
        <w:t>;</w:t>
      </w:r>
    </w:p>
    <w:p w14:paraId="46D47238" w14:textId="77777777" w:rsidR="0028296D" w:rsidRDefault="0028296D" w:rsidP="00392034"/>
    <w:p w14:paraId="6CC67FB9" w14:textId="161ECCC1" w:rsidR="0028296D" w:rsidRDefault="0028296D" w:rsidP="00392034">
      <w:r>
        <w:t xml:space="preserve">As the actual selection encoding is done by </w:t>
      </w:r>
      <w:r w:rsidRPr="0028296D">
        <w:rPr>
          <w:rFonts w:ascii="Courier" w:hAnsi="Courier"/>
        </w:rPr>
        <w:t>H5S_encode()</w:t>
      </w:r>
      <w:r>
        <w:t xml:space="preserve">, the behavior is as described above for </w:t>
      </w:r>
      <w:r w:rsidRPr="0028296D">
        <w:rPr>
          <w:rFonts w:ascii="Courier" w:hAnsi="Courier"/>
        </w:rPr>
        <w:t>H5Sencode().</w:t>
      </w:r>
    </w:p>
    <w:p w14:paraId="47F2D0D9" w14:textId="2F57DA58" w:rsidR="00D70EB3" w:rsidRDefault="002115B9" w:rsidP="00392034">
      <w:r>
        <w:t>Also, since</w:t>
      </w:r>
      <w:r w:rsidR="00D70EB3">
        <w:t xml:space="preserve"> the </w:t>
      </w:r>
      <w:r w:rsidR="00D70EB3" w:rsidRPr="0028296D">
        <w:rPr>
          <w:rFonts w:ascii="Courier" w:hAnsi="Courier"/>
        </w:rPr>
        <w:t>H5S_encode()</w:t>
      </w:r>
      <w:r w:rsidR="00D70EB3">
        <w:t xml:space="preserve"> calls in H5P__dcrt_layout_enc() are exclusively used by </w:t>
      </w:r>
      <w:r w:rsidR="0028296D">
        <w:t xml:space="preserve">VDS (Virtual Data Sets) in 1.10, </w:t>
      </w:r>
      <w:r w:rsidR="00250D7C">
        <w:t xml:space="preserve">the </w:t>
      </w:r>
      <w:r w:rsidR="00250D7C" w:rsidRPr="00820037">
        <w:rPr>
          <w:rFonts w:ascii="Courier" w:hAnsi="Courier"/>
        </w:rPr>
        <w:t>fapl_id</w:t>
      </w:r>
      <w:r w:rsidR="00250D7C">
        <w:t xml:space="preserve"> </w:t>
      </w:r>
      <w:r w:rsidR="00D70EB3">
        <w:t>via</w:t>
      </w:r>
      <w:r w:rsidR="00250D7C">
        <w:t xml:space="preserve"> </w:t>
      </w:r>
      <w:r w:rsidR="00250D7C" w:rsidRPr="00820037">
        <w:rPr>
          <w:rFonts w:ascii="Courier" w:hAnsi="Courier"/>
        </w:rPr>
        <w:t>udata</w:t>
      </w:r>
      <w:r w:rsidR="00250D7C">
        <w:t xml:space="preserve"> from the encode callback is set to latest format so that </w:t>
      </w:r>
      <w:r w:rsidR="00FB470B">
        <w:t xml:space="preserve">the </w:t>
      </w:r>
      <w:r w:rsidR="00250D7C">
        <w:t xml:space="preserve">encoding is done as described </w:t>
      </w:r>
      <w:r w:rsidR="00FB470B">
        <w:t xml:space="preserve">in </w:t>
      </w:r>
      <w:r w:rsidR="00D70EB3">
        <w:t>table 3 and table 4 for hyperslab and point selections.</w:t>
      </w:r>
    </w:p>
    <w:p w14:paraId="00F447A7" w14:textId="2168C1EC" w:rsidR="00207BBE" w:rsidRDefault="00E3734E" w:rsidP="007C38B5">
      <w:pPr>
        <w:pStyle w:val="Heading1"/>
      </w:pPr>
      <w:r>
        <w:t xml:space="preserve">Format </w:t>
      </w:r>
      <w:r w:rsidR="00C414A2">
        <w:t>of</w:t>
      </w:r>
      <w:r>
        <w:t xml:space="preserve"> Dataspace Descriptio</w:t>
      </w:r>
      <w:r w:rsidR="007D1A73">
        <w:t>n</w:t>
      </w:r>
    </w:p>
    <w:p w14:paraId="2C04BB67" w14:textId="21317D15" w:rsidR="00D710B3" w:rsidRDefault="00D710B3" w:rsidP="007F4C18">
      <w:r>
        <w:t>The following tables</w:t>
      </w:r>
      <w:r w:rsidR="007D1A73">
        <w:t xml:space="preserve"> illustrate</w:t>
      </w:r>
      <w:r>
        <w:t xml:space="preserve"> the format </w:t>
      </w:r>
      <w:r w:rsidR="007D1A73">
        <w:t>of</w:t>
      </w:r>
      <w:r>
        <w:t xml:space="preserve"> the dataspace description</w:t>
      </w:r>
      <w:r w:rsidR="007D1A73">
        <w:t xml:space="preserve"> including the new versions introduced in the previous section</w:t>
      </w:r>
      <w:r>
        <w:t>.</w:t>
      </w:r>
    </w:p>
    <w:p w14:paraId="64BD6E44" w14:textId="77777777" w:rsidR="00800D6F" w:rsidRPr="006E5989" w:rsidRDefault="00800D6F" w:rsidP="007F4C18"/>
    <w:p w14:paraId="6A107A51" w14:textId="11398753" w:rsidR="00A95FBD" w:rsidRDefault="00847D50" w:rsidP="008814F1">
      <w:pPr>
        <w:jc w:val="center"/>
        <w:rPr>
          <w:b/>
        </w:rPr>
      </w:pPr>
      <w:r>
        <w:rPr>
          <w:b/>
        </w:rPr>
        <w:t xml:space="preserve">Layout: </w:t>
      </w:r>
      <w:r w:rsidR="00C60CEA">
        <w:rPr>
          <w:b/>
        </w:rPr>
        <w:t>Dataspace Description for H5Sencode/H5Sdecode</w:t>
      </w:r>
    </w:p>
    <w:tbl>
      <w:tblPr>
        <w:tblStyle w:val="TableGrid"/>
        <w:tblW w:w="0" w:type="auto"/>
        <w:tblLook w:val="04A0" w:firstRow="1" w:lastRow="0" w:firstColumn="1" w:lastColumn="0" w:noHBand="0" w:noVBand="1"/>
      </w:tblPr>
      <w:tblGrid>
        <w:gridCol w:w="2538"/>
        <w:gridCol w:w="2538"/>
        <w:gridCol w:w="2538"/>
        <w:gridCol w:w="2538"/>
      </w:tblGrid>
      <w:tr w:rsidR="00C60CEA" w14:paraId="144F7D89" w14:textId="77777777" w:rsidTr="00C60CEA">
        <w:tc>
          <w:tcPr>
            <w:tcW w:w="2538" w:type="dxa"/>
          </w:tcPr>
          <w:p w14:paraId="2F39F412" w14:textId="77777777" w:rsidR="00C60CEA" w:rsidRPr="00577DC7" w:rsidRDefault="00C60CEA" w:rsidP="00C60CEA">
            <w:pPr>
              <w:rPr>
                <w:b/>
              </w:rPr>
            </w:pPr>
            <w:r w:rsidRPr="00577DC7">
              <w:rPr>
                <w:b/>
              </w:rPr>
              <w:t>Byte</w:t>
            </w:r>
          </w:p>
        </w:tc>
        <w:tc>
          <w:tcPr>
            <w:tcW w:w="2538" w:type="dxa"/>
          </w:tcPr>
          <w:p w14:paraId="5D551BB2" w14:textId="77777777" w:rsidR="00C60CEA" w:rsidRPr="00577DC7" w:rsidRDefault="00C60CEA" w:rsidP="00C60CEA">
            <w:pPr>
              <w:rPr>
                <w:b/>
              </w:rPr>
            </w:pPr>
            <w:r w:rsidRPr="00577DC7">
              <w:rPr>
                <w:b/>
              </w:rPr>
              <w:t>Byte</w:t>
            </w:r>
          </w:p>
        </w:tc>
        <w:tc>
          <w:tcPr>
            <w:tcW w:w="2538" w:type="dxa"/>
            <w:tcBorders>
              <w:bottom w:val="single" w:sz="4" w:space="0" w:color="000000" w:themeColor="text1"/>
            </w:tcBorders>
          </w:tcPr>
          <w:p w14:paraId="25146E9B" w14:textId="77777777" w:rsidR="00C60CEA" w:rsidRPr="00577DC7" w:rsidRDefault="00C60CEA" w:rsidP="00C60CEA">
            <w:pPr>
              <w:rPr>
                <w:b/>
              </w:rPr>
            </w:pPr>
            <w:r w:rsidRPr="00577DC7">
              <w:rPr>
                <w:b/>
              </w:rPr>
              <w:t>Byte</w:t>
            </w:r>
          </w:p>
        </w:tc>
        <w:tc>
          <w:tcPr>
            <w:tcW w:w="2538" w:type="dxa"/>
            <w:tcBorders>
              <w:bottom w:val="single" w:sz="4" w:space="0" w:color="000000" w:themeColor="text1"/>
            </w:tcBorders>
          </w:tcPr>
          <w:p w14:paraId="1BE3FC37" w14:textId="77777777" w:rsidR="00C60CEA" w:rsidRPr="00577DC7" w:rsidRDefault="00C60CEA" w:rsidP="00C60CEA">
            <w:pPr>
              <w:rPr>
                <w:b/>
              </w:rPr>
            </w:pPr>
            <w:r w:rsidRPr="00577DC7">
              <w:rPr>
                <w:b/>
              </w:rPr>
              <w:t>Byte</w:t>
            </w:r>
          </w:p>
        </w:tc>
      </w:tr>
      <w:tr w:rsidR="00C60CEA" w14:paraId="4E01493A" w14:textId="77777777" w:rsidTr="00C60CEA">
        <w:tc>
          <w:tcPr>
            <w:tcW w:w="2538" w:type="dxa"/>
          </w:tcPr>
          <w:p w14:paraId="488FA30C" w14:textId="77777777" w:rsidR="00C60CEA" w:rsidRDefault="00C60CEA" w:rsidP="00C60CEA">
            <w:pPr>
              <w:tabs>
                <w:tab w:val="left" w:pos="1286"/>
              </w:tabs>
              <w:jc w:val="left"/>
              <w:rPr>
                <w:szCs w:val="24"/>
              </w:rPr>
            </w:pPr>
            <w:r>
              <w:rPr>
                <w:szCs w:val="24"/>
              </w:rPr>
              <w:t>Dataspace ID</w:t>
            </w:r>
          </w:p>
        </w:tc>
        <w:tc>
          <w:tcPr>
            <w:tcW w:w="2538" w:type="dxa"/>
          </w:tcPr>
          <w:p w14:paraId="496ED8A1" w14:textId="77777777" w:rsidR="00C60CEA" w:rsidRDefault="00C60CEA" w:rsidP="00C60CEA">
            <w:pPr>
              <w:tabs>
                <w:tab w:val="left" w:pos="1286"/>
              </w:tabs>
              <w:jc w:val="left"/>
              <w:rPr>
                <w:szCs w:val="24"/>
              </w:rPr>
            </w:pPr>
            <w:r>
              <w:rPr>
                <w:szCs w:val="24"/>
              </w:rPr>
              <w:t>Encode version</w:t>
            </w:r>
          </w:p>
        </w:tc>
        <w:tc>
          <w:tcPr>
            <w:tcW w:w="2538" w:type="dxa"/>
            <w:shd w:val="clear" w:color="auto" w:fill="auto"/>
          </w:tcPr>
          <w:p w14:paraId="3C796717" w14:textId="77777777" w:rsidR="00C60CEA" w:rsidRPr="00BD2291" w:rsidRDefault="00C60CEA" w:rsidP="00C60CEA">
            <w:pPr>
              <w:tabs>
                <w:tab w:val="left" w:pos="206"/>
                <w:tab w:val="left" w:pos="1286"/>
                <w:tab w:val="left" w:pos="3330"/>
              </w:tabs>
              <w:jc w:val="left"/>
              <w:rPr>
                <w:i/>
                <w:color w:val="FFFFFF" w:themeColor="background1"/>
                <w:szCs w:val="24"/>
              </w:rPr>
            </w:pPr>
            <w:r>
              <w:rPr>
                <w:color w:val="FFFFFF" w:themeColor="background1"/>
                <w:szCs w:val="24"/>
              </w:rPr>
              <w:t>Size</w:t>
            </w:r>
            <w:r>
              <w:rPr>
                <w:color w:val="000000" w:themeColor="text1"/>
                <w:szCs w:val="24"/>
              </w:rPr>
              <w:t>Sizeof_size</w:t>
            </w:r>
            <w:r>
              <w:rPr>
                <w:i/>
                <w:color w:val="FFFFFF" w:themeColor="background1"/>
                <w:szCs w:val="24"/>
              </w:rPr>
              <w:tab/>
            </w:r>
          </w:p>
        </w:tc>
        <w:tc>
          <w:tcPr>
            <w:tcW w:w="2538" w:type="dxa"/>
            <w:shd w:val="clear" w:color="auto" w:fill="D9D9D9" w:themeFill="background1" w:themeFillShade="D9"/>
          </w:tcPr>
          <w:p w14:paraId="1874A597" w14:textId="77777777" w:rsidR="00C60CEA" w:rsidRPr="00BD2291" w:rsidRDefault="00C60CEA" w:rsidP="00C60CEA">
            <w:pPr>
              <w:tabs>
                <w:tab w:val="left" w:pos="206"/>
                <w:tab w:val="left" w:pos="1286"/>
                <w:tab w:val="left" w:pos="3330"/>
              </w:tabs>
              <w:jc w:val="center"/>
              <w:rPr>
                <w:i/>
                <w:color w:val="FFFFFF" w:themeColor="background1"/>
                <w:sz w:val="18"/>
                <w:szCs w:val="18"/>
              </w:rPr>
            </w:pPr>
            <w:r w:rsidRPr="00BD2291">
              <w:rPr>
                <w:i/>
                <w:sz w:val="18"/>
                <w:szCs w:val="18"/>
              </w:rPr>
              <w:t>This exists to align table nicely.</w:t>
            </w:r>
          </w:p>
        </w:tc>
      </w:tr>
      <w:tr w:rsidR="00C60CEA" w14:paraId="4EBC3FED" w14:textId="77777777" w:rsidTr="00C60CEA">
        <w:tc>
          <w:tcPr>
            <w:tcW w:w="10152" w:type="dxa"/>
            <w:gridSpan w:val="4"/>
          </w:tcPr>
          <w:p w14:paraId="226318D4" w14:textId="77777777" w:rsidR="00C60CEA" w:rsidRPr="001C1FB9" w:rsidRDefault="00C60CEA" w:rsidP="00C60CEA">
            <w:pPr>
              <w:tabs>
                <w:tab w:val="left" w:pos="887"/>
                <w:tab w:val="center" w:pos="4968"/>
              </w:tabs>
              <w:jc w:val="left"/>
              <w:rPr>
                <w:szCs w:val="24"/>
              </w:rPr>
            </w:pPr>
            <w:r>
              <w:rPr>
                <w:szCs w:val="24"/>
              </w:rPr>
              <w:tab/>
            </w:r>
            <w:r>
              <w:rPr>
                <w:szCs w:val="24"/>
              </w:rPr>
              <w:tab/>
              <w:t xml:space="preserve">Size of extent </w:t>
            </w:r>
          </w:p>
        </w:tc>
      </w:tr>
      <w:tr w:rsidR="00C60CEA" w14:paraId="13A7E5BB" w14:textId="77777777" w:rsidTr="00C60CEA">
        <w:trPr>
          <w:trHeight w:val="1259"/>
        </w:trPr>
        <w:tc>
          <w:tcPr>
            <w:tcW w:w="10152" w:type="dxa"/>
            <w:gridSpan w:val="4"/>
          </w:tcPr>
          <w:p w14:paraId="26ED48CE" w14:textId="77777777" w:rsidR="00C60CEA" w:rsidRDefault="00C60CEA" w:rsidP="00C60CEA">
            <w:pPr>
              <w:tabs>
                <w:tab w:val="left" w:pos="887"/>
                <w:tab w:val="center" w:pos="4968"/>
              </w:tabs>
              <w:jc w:val="center"/>
              <w:rPr>
                <w:szCs w:val="24"/>
              </w:rPr>
            </w:pPr>
          </w:p>
          <w:p w14:paraId="780EDB47" w14:textId="77777777" w:rsidR="00C60CEA" w:rsidRDefault="00C60CEA" w:rsidP="00C60CEA">
            <w:pPr>
              <w:tabs>
                <w:tab w:val="left" w:pos="887"/>
                <w:tab w:val="center" w:pos="4968"/>
              </w:tabs>
              <w:jc w:val="center"/>
              <w:rPr>
                <w:szCs w:val="24"/>
              </w:rPr>
            </w:pPr>
            <w:r>
              <w:rPr>
                <w:szCs w:val="24"/>
              </w:rPr>
              <w:t>Dataspace message (variable size)</w:t>
            </w:r>
          </w:p>
          <w:p w14:paraId="6CFF27D4" w14:textId="77777777" w:rsidR="00C60CEA" w:rsidRDefault="00C60CEA" w:rsidP="00C60CEA">
            <w:pPr>
              <w:tabs>
                <w:tab w:val="left" w:pos="2417"/>
              </w:tabs>
              <w:jc w:val="center"/>
              <w:rPr>
                <w:szCs w:val="24"/>
              </w:rPr>
            </w:pPr>
          </w:p>
        </w:tc>
      </w:tr>
      <w:tr w:rsidR="00C60CEA" w14:paraId="2AD33A33" w14:textId="77777777" w:rsidTr="00C60CEA">
        <w:trPr>
          <w:trHeight w:val="1249"/>
        </w:trPr>
        <w:tc>
          <w:tcPr>
            <w:tcW w:w="10152" w:type="dxa"/>
            <w:gridSpan w:val="4"/>
          </w:tcPr>
          <w:p w14:paraId="2B24F833" w14:textId="77777777" w:rsidR="00C60CEA" w:rsidRDefault="00C60CEA" w:rsidP="00C60CEA">
            <w:pPr>
              <w:tabs>
                <w:tab w:val="left" w:pos="3934"/>
              </w:tabs>
              <w:ind w:left="720"/>
              <w:jc w:val="left"/>
              <w:rPr>
                <w:szCs w:val="24"/>
              </w:rPr>
            </w:pPr>
            <w:r>
              <w:rPr>
                <w:szCs w:val="24"/>
              </w:rPr>
              <w:tab/>
            </w:r>
          </w:p>
          <w:p w14:paraId="44527805" w14:textId="77777777" w:rsidR="00C60CEA" w:rsidRPr="00862958" w:rsidRDefault="00C60CEA" w:rsidP="00C60CEA">
            <w:pPr>
              <w:ind w:left="720"/>
              <w:jc w:val="center"/>
              <w:rPr>
                <w:szCs w:val="24"/>
              </w:rPr>
            </w:pPr>
            <w:r>
              <w:rPr>
                <w:szCs w:val="24"/>
              </w:rPr>
              <w:t>Dataspace selection (variable size)</w:t>
            </w:r>
          </w:p>
        </w:tc>
      </w:tr>
    </w:tbl>
    <w:p w14:paraId="296C1314" w14:textId="3224AE46" w:rsidR="00E72E74" w:rsidRDefault="00800D6F" w:rsidP="00392034">
      <w:pPr>
        <w:jc w:val="left"/>
        <w:rPr>
          <w:b/>
        </w:rPr>
      </w:pPr>
      <w:r>
        <w:rPr>
          <w:b/>
        </w:rPr>
        <w:br w:type="page"/>
      </w:r>
    </w:p>
    <w:p w14:paraId="2E4624F5" w14:textId="19829D70" w:rsidR="0061784B" w:rsidRDefault="0061784B" w:rsidP="00392034">
      <w:pPr>
        <w:jc w:val="center"/>
      </w:pPr>
      <w:r>
        <w:rPr>
          <w:b/>
        </w:rPr>
        <w:t>Fields: Dataspace Description for H5Sencode/H5Sdecode</w:t>
      </w:r>
    </w:p>
    <w:tbl>
      <w:tblPr>
        <w:tblStyle w:val="TableGrid"/>
        <w:tblW w:w="0" w:type="auto"/>
        <w:tblLook w:val="04A0" w:firstRow="1" w:lastRow="0" w:firstColumn="1" w:lastColumn="0" w:noHBand="0" w:noVBand="1"/>
      </w:tblPr>
      <w:tblGrid>
        <w:gridCol w:w="3618"/>
        <w:gridCol w:w="6534"/>
      </w:tblGrid>
      <w:tr w:rsidR="0061784B" w:rsidRPr="00577DC7" w14:paraId="4178EDDE" w14:textId="77777777" w:rsidTr="0061784B">
        <w:tc>
          <w:tcPr>
            <w:tcW w:w="3618" w:type="dxa"/>
          </w:tcPr>
          <w:p w14:paraId="540494CF" w14:textId="77777777" w:rsidR="0061784B" w:rsidRPr="00577DC7" w:rsidRDefault="0061784B" w:rsidP="0061784B">
            <w:pPr>
              <w:rPr>
                <w:b/>
              </w:rPr>
            </w:pPr>
            <w:r>
              <w:rPr>
                <w:b/>
              </w:rPr>
              <w:t>Field Name</w:t>
            </w:r>
          </w:p>
        </w:tc>
        <w:tc>
          <w:tcPr>
            <w:tcW w:w="6534" w:type="dxa"/>
            <w:tcBorders>
              <w:bottom w:val="single" w:sz="4" w:space="0" w:color="000000" w:themeColor="text1"/>
            </w:tcBorders>
          </w:tcPr>
          <w:p w14:paraId="4ECD9FD1" w14:textId="77777777" w:rsidR="0061784B" w:rsidRPr="00577DC7" w:rsidRDefault="0061784B" w:rsidP="0061784B">
            <w:pPr>
              <w:rPr>
                <w:b/>
              </w:rPr>
            </w:pPr>
            <w:r>
              <w:rPr>
                <w:b/>
              </w:rPr>
              <w:t>Description</w:t>
            </w:r>
          </w:p>
        </w:tc>
      </w:tr>
      <w:tr w:rsidR="0061784B" w:rsidRPr="00862958" w14:paraId="6C0B42FE" w14:textId="77777777" w:rsidTr="0061784B">
        <w:tc>
          <w:tcPr>
            <w:tcW w:w="3618" w:type="dxa"/>
          </w:tcPr>
          <w:p w14:paraId="574A286D" w14:textId="77777777" w:rsidR="0061784B" w:rsidRPr="001C1FB9" w:rsidRDefault="0061784B" w:rsidP="0061784B">
            <w:pPr>
              <w:tabs>
                <w:tab w:val="left" w:pos="1286"/>
                <w:tab w:val="left" w:pos="2173"/>
              </w:tabs>
              <w:jc w:val="left"/>
              <w:rPr>
                <w:szCs w:val="24"/>
              </w:rPr>
            </w:pPr>
            <w:r>
              <w:rPr>
                <w:szCs w:val="24"/>
              </w:rPr>
              <w:t>Dataspace ID</w:t>
            </w:r>
            <w:r>
              <w:rPr>
                <w:szCs w:val="24"/>
              </w:rPr>
              <w:tab/>
            </w:r>
            <w:r>
              <w:rPr>
                <w:szCs w:val="24"/>
              </w:rPr>
              <w:tab/>
            </w:r>
          </w:p>
        </w:tc>
        <w:tc>
          <w:tcPr>
            <w:tcW w:w="6534" w:type="dxa"/>
          </w:tcPr>
          <w:p w14:paraId="52FDC213" w14:textId="77777777" w:rsidR="0061784B" w:rsidRPr="00862958" w:rsidRDefault="0061784B" w:rsidP="0061784B">
            <w:pPr>
              <w:tabs>
                <w:tab w:val="left" w:pos="1286"/>
              </w:tabs>
              <w:jc w:val="left"/>
              <w:rPr>
                <w:rFonts w:eastAsiaTheme="majorEastAsia" w:cstheme="majorBidi"/>
                <w:color w:val="404040" w:themeColor="text1" w:themeTint="BF"/>
                <w:szCs w:val="24"/>
              </w:rPr>
            </w:pPr>
            <w:r>
              <w:rPr>
                <w:szCs w:val="24"/>
              </w:rPr>
              <w:t>The dataspace message ID which is 1.</w:t>
            </w:r>
          </w:p>
        </w:tc>
      </w:tr>
      <w:tr w:rsidR="0061784B" w:rsidRPr="00862958" w14:paraId="497F7767" w14:textId="77777777" w:rsidTr="0061784B">
        <w:tc>
          <w:tcPr>
            <w:tcW w:w="3618" w:type="dxa"/>
          </w:tcPr>
          <w:p w14:paraId="0716004A" w14:textId="77777777" w:rsidR="0061784B" w:rsidRDefault="0061784B" w:rsidP="0061784B">
            <w:pPr>
              <w:tabs>
                <w:tab w:val="left" w:pos="1286"/>
                <w:tab w:val="left" w:pos="2173"/>
              </w:tabs>
              <w:jc w:val="left"/>
              <w:rPr>
                <w:szCs w:val="24"/>
              </w:rPr>
            </w:pPr>
            <w:r>
              <w:rPr>
                <w:szCs w:val="24"/>
              </w:rPr>
              <w:t>Encode version</w:t>
            </w:r>
          </w:p>
        </w:tc>
        <w:tc>
          <w:tcPr>
            <w:tcW w:w="6534" w:type="dxa"/>
          </w:tcPr>
          <w:p w14:paraId="7215CDA7" w14:textId="77777777" w:rsidR="0061784B" w:rsidRDefault="0061784B" w:rsidP="0061784B">
            <w:pPr>
              <w:tabs>
                <w:tab w:val="left" w:pos="1286"/>
              </w:tabs>
              <w:jc w:val="left"/>
              <w:rPr>
                <w:szCs w:val="24"/>
              </w:rPr>
            </w:pPr>
            <w:r>
              <w:rPr>
                <w:szCs w:val="24"/>
              </w:rPr>
              <w:t>H5S_ENCODE_VERSION which is 0.</w:t>
            </w:r>
          </w:p>
        </w:tc>
      </w:tr>
      <w:tr w:rsidR="0061784B" w:rsidRPr="00862958" w14:paraId="223B5FD4" w14:textId="77777777" w:rsidTr="0061784B">
        <w:tc>
          <w:tcPr>
            <w:tcW w:w="3618" w:type="dxa"/>
          </w:tcPr>
          <w:p w14:paraId="3A148E73" w14:textId="77777777" w:rsidR="0061784B" w:rsidRDefault="0061784B" w:rsidP="0061784B">
            <w:pPr>
              <w:tabs>
                <w:tab w:val="left" w:pos="1286"/>
                <w:tab w:val="left" w:pos="2173"/>
              </w:tabs>
              <w:jc w:val="left"/>
              <w:rPr>
                <w:szCs w:val="24"/>
              </w:rPr>
            </w:pPr>
            <w:r>
              <w:rPr>
                <w:szCs w:val="24"/>
              </w:rPr>
              <w:t>Sizeof_size</w:t>
            </w:r>
          </w:p>
        </w:tc>
        <w:tc>
          <w:tcPr>
            <w:tcW w:w="6534" w:type="dxa"/>
          </w:tcPr>
          <w:p w14:paraId="41A9980F" w14:textId="77777777" w:rsidR="0061784B" w:rsidRDefault="0061784B" w:rsidP="0061784B">
            <w:pPr>
              <w:tabs>
                <w:tab w:val="left" w:pos="1286"/>
              </w:tabs>
              <w:jc w:val="left"/>
              <w:rPr>
                <w:szCs w:val="24"/>
              </w:rPr>
            </w:pPr>
            <w:r>
              <w:rPr>
                <w:szCs w:val="24"/>
              </w:rPr>
              <w:t>The number of bytes used to store the size of an object</w:t>
            </w:r>
          </w:p>
        </w:tc>
      </w:tr>
      <w:tr w:rsidR="0061784B" w:rsidRPr="00862958" w14:paraId="50AA6962" w14:textId="77777777" w:rsidTr="0061784B">
        <w:tc>
          <w:tcPr>
            <w:tcW w:w="3618" w:type="dxa"/>
          </w:tcPr>
          <w:p w14:paraId="5AD7FC77" w14:textId="77777777" w:rsidR="0061784B" w:rsidRDefault="0061784B" w:rsidP="0061784B">
            <w:pPr>
              <w:tabs>
                <w:tab w:val="left" w:pos="1286"/>
                <w:tab w:val="left" w:pos="1967"/>
              </w:tabs>
              <w:jc w:val="left"/>
              <w:rPr>
                <w:szCs w:val="24"/>
              </w:rPr>
            </w:pPr>
            <w:r>
              <w:rPr>
                <w:szCs w:val="24"/>
              </w:rPr>
              <w:t>Size of extent</w:t>
            </w:r>
            <w:r>
              <w:rPr>
                <w:szCs w:val="24"/>
              </w:rPr>
              <w:tab/>
            </w:r>
          </w:p>
        </w:tc>
        <w:tc>
          <w:tcPr>
            <w:tcW w:w="6534" w:type="dxa"/>
          </w:tcPr>
          <w:p w14:paraId="2AFD40C4" w14:textId="77777777" w:rsidR="0061784B" w:rsidRDefault="0061784B" w:rsidP="0061784B">
            <w:pPr>
              <w:tabs>
                <w:tab w:val="left" w:pos="1286"/>
              </w:tabs>
              <w:jc w:val="left"/>
              <w:rPr>
                <w:szCs w:val="24"/>
              </w:rPr>
            </w:pPr>
            <w:r>
              <w:rPr>
                <w:szCs w:val="24"/>
              </w:rPr>
              <w:t>Size of the dataspace message</w:t>
            </w:r>
          </w:p>
        </w:tc>
      </w:tr>
      <w:tr w:rsidR="0061784B" w:rsidRPr="00862958" w14:paraId="2ED5B670" w14:textId="77777777" w:rsidTr="0061784B">
        <w:tc>
          <w:tcPr>
            <w:tcW w:w="3618" w:type="dxa"/>
          </w:tcPr>
          <w:p w14:paraId="3499A7B3" w14:textId="77777777" w:rsidR="0061784B" w:rsidRPr="001C1FB9" w:rsidRDefault="0061784B" w:rsidP="0061784B">
            <w:pPr>
              <w:tabs>
                <w:tab w:val="left" w:pos="1286"/>
              </w:tabs>
              <w:jc w:val="left"/>
              <w:rPr>
                <w:szCs w:val="24"/>
              </w:rPr>
            </w:pPr>
            <w:r>
              <w:rPr>
                <w:szCs w:val="24"/>
              </w:rPr>
              <w:t>Dataspace message</w:t>
            </w:r>
          </w:p>
        </w:tc>
        <w:tc>
          <w:tcPr>
            <w:tcW w:w="6534" w:type="dxa"/>
          </w:tcPr>
          <w:p w14:paraId="05C3425E" w14:textId="204EE84B" w:rsidR="0061784B" w:rsidRPr="00D0364C" w:rsidRDefault="0061784B" w:rsidP="0061784B">
            <w:pPr>
              <w:tabs>
                <w:tab w:val="left" w:pos="1286"/>
              </w:tabs>
              <w:rPr>
                <w:szCs w:val="24"/>
              </w:rPr>
            </w:pPr>
            <w:r>
              <w:rPr>
                <w:szCs w:val="24"/>
              </w:rPr>
              <w:t>The dataspace message information</w:t>
            </w:r>
            <w:r w:rsidR="00E3734E">
              <w:rPr>
                <w:szCs w:val="24"/>
              </w:rPr>
              <w:t xml:space="preserve">.  See </w:t>
            </w:r>
            <w:r w:rsidR="00E3734E" w:rsidRPr="008814F1">
              <w:rPr>
                <w:i/>
                <w:szCs w:val="24"/>
              </w:rPr>
              <w:t>The Format Specification</w:t>
            </w:r>
            <w:r w:rsidR="00E3734E">
              <w:rPr>
                <w:szCs w:val="24"/>
              </w:rPr>
              <w:t xml:space="preserve"> for the format of the dataspace message.</w:t>
            </w:r>
          </w:p>
        </w:tc>
      </w:tr>
      <w:tr w:rsidR="0061784B" w14:paraId="3997EA0A" w14:textId="77777777" w:rsidTr="0061784B">
        <w:tc>
          <w:tcPr>
            <w:tcW w:w="3618" w:type="dxa"/>
          </w:tcPr>
          <w:p w14:paraId="57C4B98F" w14:textId="77777777" w:rsidR="0061784B" w:rsidRDefault="0061784B" w:rsidP="0061784B">
            <w:pPr>
              <w:tabs>
                <w:tab w:val="left" w:pos="1286"/>
              </w:tabs>
              <w:jc w:val="left"/>
              <w:rPr>
                <w:szCs w:val="24"/>
              </w:rPr>
            </w:pPr>
            <w:r>
              <w:rPr>
                <w:szCs w:val="24"/>
              </w:rPr>
              <w:t>Dataspace selection</w:t>
            </w:r>
          </w:p>
        </w:tc>
        <w:tc>
          <w:tcPr>
            <w:tcW w:w="6534" w:type="dxa"/>
          </w:tcPr>
          <w:p w14:paraId="310F78BE" w14:textId="77777777" w:rsidR="0061784B" w:rsidRDefault="0061784B" w:rsidP="0061784B">
            <w:pPr>
              <w:tabs>
                <w:tab w:val="left" w:pos="1286"/>
              </w:tabs>
              <w:jc w:val="left"/>
              <w:rPr>
                <w:szCs w:val="24"/>
              </w:rPr>
            </w:pPr>
            <w:r>
              <w:t xml:space="preserve">See </w:t>
            </w:r>
            <w:r w:rsidRPr="00046DF7">
              <w:rPr>
                <w:i/>
              </w:rPr>
              <w:t>Dataspace Selection</w:t>
            </w:r>
            <w:r>
              <w:t xml:space="preserve"> below.</w:t>
            </w:r>
          </w:p>
        </w:tc>
      </w:tr>
    </w:tbl>
    <w:p w14:paraId="7ABE6D44" w14:textId="77777777" w:rsidR="00800D6F" w:rsidRDefault="0061784B" w:rsidP="0061784B">
      <w:pPr>
        <w:tabs>
          <w:tab w:val="center" w:pos="4968"/>
        </w:tabs>
        <w:jc w:val="left"/>
        <w:rPr>
          <w:b/>
        </w:rPr>
      </w:pPr>
      <w:r>
        <w:rPr>
          <w:b/>
        </w:rPr>
        <w:tab/>
      </w:r>
    </w:p>
    <w:p w14:paraId="2C18F24C" w14:textId="7672C209" w:rsidR="0061784B" w:rsidRPr="00095404" w:rsidRDefault="0061784B" w:rsidP="00820037">
      <w:pPr>
        <w:tabs>
          <w:tab w:val="center" w:pos="4968"/>
        </w:tabs>
        <w:jc w:val="center"/>
      </w:pPr>
      <w:r>
        <w:rPr>
          <w:b/>
        </w:rPr>
        <w:t>Layout: Dataspace Selection</w:t>
      </w:r>
    </w:p>
    <w:tbl>
      <w:tblPr>
        <w:tblStyle w:val="TableGrid"/>
        <w:tblW w:w="0" w:type="auto"/>
        <w:tblLook w:val="04A0" w:firstRow="1" w:lastRow="0" w:firstColumn="1" w:lastColumn="0" w:noHBand="0" w:noVBand="1"/>
      </w:tblPr>
      <w:tblGrid>
        <w:gridCol w:w="2538"/>
        <w:gridCol w:w="2538"/>
        <w:gridCol w:w="2538"/>
        <w:gridCol w:w="2538"/>
      </w:tblGrid>
      <w:tr w:rsidR="0061784B" w14:paraId="37A3A3B2" w14:textId="77777777" w:rsidTr="0061784B">
        <w:tc>
          <w:tcPr>
            <w:tcW w:w="2538" w:type="dxa"/>
          </w:tcPr>
          <w:p w14:paraId="54142161" w14:textId="77777777" w:rsidR="0061784B" w:rsidRPr="00577DC7" w:rsidRDefault="0061784B" w:rsidP="0061784B">
            <w:pPr>
              <w:rPr>
                <w:b/>
              </w:rPr>
            </w:pPr>
            <w:r w:rsidRPr="00577DC7">
              <w:rPr>
                <w:b/>
              </w:rPr>
              <w:t>Byte</w:t>
            </w:r>
          </w:p>
        </w:tc>
        <w:tc>
          <w:tcPr>
            <w:tcW w:w="2538" w:type="dxa"/>
          </w:tcPr>
          <w:p w14:paraId="235162ED" w14:textId="77777777" w:rsidR="0061784B" w:rsidRPr="00577DC7" w:rsidRDefault="0061784B" w:rsidP="0061784B">
            <w:pPr>
              <w:rPr>
                <w:b/>
              </w:rPr>
            </w:pPr>
            <w:r w:rsidRPr="00577DC7">
              <w:rPr>
                <w:b/>
              </w:rPr>
              <w:t>Byte</w:t>
            </w:r>
          </w:p>
        </w:tc>
        <w:tc>
          <w:tcPr>
            <w:tcW w:w="2538" w:type="dxa"/>
            <w:tcBorders>
              <w:bottom w:val="single" w:sz="4" w:space="0" w:color="000000" w:themeColor="text1"/>
            </w:tcBorders>
          </w:tcPr>
          <w:p w14:paraId="044CEC07" w14:textId="77777777" w:rsidR="0061784B" w:rsidRPr="00577DC7" w:rsidRDefault="0061784B" w:rsidP="0061784B">
            <w:pPr>
              <w:rPr>
                <w:b/>
              </w:rPr>
            </w:pPr>
            <w:r w:rsidRPr="00577DC7">
              <w:rPr>
                <w:b/>
              </w:rPr>
              <w:t>Byte</w:t>
            </w:r>
          </w:p>
        </w:tc>
        <w:tc>
          <w:tcPr>
            <w:tcW w:w="2538" w:type="dxa"/>
            <w:tcBorders>
              <w:bottom w:val="single" w:sz="4" w:space="0" w:color="000000" w:themeColor="text1"/>
            </w:tcBorders>
          </w:tcPr>
          <w:p w14:paraId="1607786D" w14:textId="77777777" w:rsidR="0061784B" w:rsidRPr="00577DC7" w:rsidRDefault="0061784B" w:rsidP="0061784B">
            <w:pPr>
              <w:rPr>
                <w:b/>
              </w:rPr>
            </w:pPr>
            <w:r w:rsidRPr="00577DC7">
              <w:rPr>
                <w:b/>
              </w:rPr>
              <w:t>Byte</w:t>
            </w:r>
          </w:p>
        </w:tc>
      </w:tr>
      <w:tr w:rsidR="0061784B" w14:paraId="730685F6" w14:textId="77777777" w:rsidTr="0061784B">
        <w:tc>
          <w:tcPr>
            <w:tcW w:w="10152" w:type="dxa"/>
            <w:gridSpan w:val="4"/>
          </w:tcPr>
          <w:p w14:paraId="1BCBC30D" w14:textId="77777777" w:rsidR="0061784B" w:rsidRPr="00234985" w:rsidRDefault="0061784B" w:rsidP="0061784B">
            <w:pPr>
              <w:tabs>
                <w:tab w:val="left" w:pos="206"/>
                <w:tab w:val="left" w:pos="1286"/>
                <w:tab w:val="left" w:pos="3330"/>
              </w:tabs>
              <w:jc w:val="center"/>
              <w:rPr>
                <w:szCs w:val="24"/>
              </w:rPr>
            </w:pPr>
            <w:r w:rsidRPr="00234985">
              <w:rPr>
                <w:szCs w:val="24"/>
              </w:rPr>
              <w:t>Selection Type</w:t>
            </w:r>
          </w:p>
        </w:tc>
      </w:tr>
      <w:tr w:rsidR="0061784B" w14:paraId="22A8E266" w14:textId="77777777" w:rsidTr="0061784B">
        <w:trPr>
          <w:trHeight w:val="1259"/>
        </w:trPr>
        <w:tc>
          <w:tcPr>
            <w:tcW w:w="10152" w:type="dxa"/>
            <w:gridSpan w:val="4"/>
          </w:tcPr>
          <w:p w14:paraId="5C4E3011" w14:textId="77777777" w:rsidR="0061784B" w:rsidRDefault="0061784B" w:rsidP="0061784B">
            <w:pPr>
              <w:tabs>
                <w:tab w:val="left" w:pos="887"/>
                <w:tab w:val="center" w:pos="4968"/>
              </w:tabs>
              <w:jc w:val="center"/>
              <w:rPr>
                <w:szCs w:val="24"/>
              </w:rPr>
            </w:pPr>
          </w:p>
          <w:p w14:paraId="3E96E633" w14:textId="77777777" w:rsidR="0061784B" w:rsidRDefault="0061784B" w:rsidP="0061784B">
            <w:pPr>
              <w:tabs>
                <w:tab w:val="left" w:pos="887"/>
                <w:tab w:val="center" w:pos="4968"/>
              </w:tabs>
              <w:jc w:val="center"/>
              <w:rPr>
                <w:szCs w:val="24"/>
              </w:rPr>
            </w:pPr>
            <w:r>
              <w:rPr>
                <w:szCs w:val="24"/>
              </w:rPr>
              <w:t>Selection Info (variable size)</w:t>
            </w:r>
          </w:p>
          <w:p w14:paraId="3E0A0D31" w14:textId="77777777" w:rsidR="0061784B" w:rsidRDefault="0061784B" w:rsidP="0061784B">
            <w:pPr>
              <w:tabs>
                <w:tab w:val="left" w:pos="2417"/>
              </w:tabs>
              <w:jc w:val="center"/>
              <w:rPr>
                <w:szCs w:val="24"/>
              </w:rPr>
            </w:pPr>
          </w:p>
        </w:tc>
      </w:tr>
    </w:tbl>
    <w:p w14:paraId="42DE9F8A" w14:textId="77777777" w:rsidR="005E06D8" w:rsidRDefault="005E06D8" w:rsidP="0061784B">
      <w:pPr>
        <w:tabs>
          <w:tab w:val="center" w:pos="4968"/>
          <w:tab w:val="left" w:pos="8036"/>
        </w:tabs>
        <w:jc w:val="center"/>
        <w:rPr>
          <w:b/>
        </w:rPr>
      </w:pPr>
    </w:p>
    <w:p w14:paraId="5BBE7615" w14:textId="77777777" w:rsidR="0061784B" w:rsidRDefault="0061784B" w:rsidP="0061784B">
      <w:pPr>
        <w:tabs>
          <w:tab w:val="center" w:pos="4968"/>
          <w:tab w:val="left" w:pos="8036"/>
        </w:tabs>
        <w:jc w:val="center"/>
      </w:pPr>
      <w:r>
        <w:rPr>
          <w:b/>
        </w:rPr>
        <w:t>Fields: Dataspace Selection</w:t>
      </w:r>
    </w:p>
    <w:tbl>
      <w:tblPr>
        <w:tblStyle w:val="TableGrid"/>
        <w:tblW w:w="0" w:type="auto"/>
        <w:tblLook w:val="04A0" w:firstRow="1" w:lastRow="0" w:firstColumn="1" w:lastColumn="0" w:noHBand="0" w:noVBand="1"/>
      </w:tblPr>
      <w:tblGrid>
        <w:gridCol w:w="3618"/>
        <w:gridCol w:w="6534"/>
      </w:tblGrid>
      <w:tr w:rsidR="0061784B" w:rsidRPr="00577DC7" w14:paraId="02817EB4" w14:textId="77777777" w:rsidTr="0061784B">
        <w:tc>
          <w:tcPr>
            <w:tcW w:w="3618" w:type="dxa"/>
          </w:tcPr>
          <w:p w14:paraId="34C4F718" w14:textId="77777777" w:rsidR="0061784B" w:rsidRPr="00577DC7" w:rsidRDefault="0061784B" w:rsidP="0061784B">
            <w:pPr>
              <w:rPr>
                <w:b/>
              </w:rPr>
            </w:pPr>
            <w:r>
              <w:rPr>
                <w:b/>
              </w:rPr>
              <w:t>Field Name</w:t>
            </w:r>
          </w:p>
        </w:tc>
        <w:tc>
          <w:tcPr>
            <w:tcW w:w="6534" w:type="dxa"/>
            <w:tcBorders>
              <w:bottom w:val="single" w:sz="4" w:space="0" w:color="000000" w:themeColor="text1"/>
            </w:tcBorders>
          </w:tcPr>
          <w:p w14:paraId="03482A0A" w14:textId="77777777" w:rsidR="0061784B" w:rsidRPr="00577DC7" w:rsidRDefault="0061784B" w:rsidP="0061784B">
            <w:pPr>
              <w:rPr>
                <w:b/>
              </w:rPr>
            </w:pPr>
            <w:r>
              <w:rPr>
                <w:b/>
              </w:rPr>
              <w:t>Description</w:t>
            </w:r>
          </w:p>
        </w:tc>
      </w:tr>
      <w:tr w:rsidR="0061784B" w:rsidRPr="00862958" w14:paraId="00B2BF65" w14:textId="77777777" w:rsidTr="0061784B">
        <w:tc>
          <w:tcPr>
            <w:tcW w:w="3618" w:type="dxa"/>
          </w:tcPr>
          <w:p w14:paraId="3CE6744B" w14:textId="77777777" w:rsidR="0061784B" w:rsidRPr="001C1FB9" w:rsidRDefault="0061784B" w:rsidP="0061784B">
            <w:pPr>
              <w:tabs>
                <w:tab w:val="left" w:pos="1286"/>
                <w:tab w:val="left" w:pos="2173"/>
              </w:tabs>
              <w:jc w:val="left"/>
              <w:rPr>
                <w:szCs w:val="24"/>
              </w:rPr>
            </w:pPr>
            <w:r>
              <w:rPr>
                <w:szCs w:val="24"/>
              </w:rPr>
              <w:t>Selection Type</w:t>
            </w:r>
            <w:r>
              <w:rPr>
                <w:szCs w:val="24"/>
              </w:rPr>
              <w:tab/>
            </w:r>
          </w:p>
        </w:tc>
        <w:tc>
          <w:tcPr>
            <w:tcW w:w="6534" w:type="dxa"/>
          </w:tcPr>
          <w:p w14:paraId="700834DC" w14:textId="77777777" w:rsidR="0061784B" w:rsidRDefault="0061784B" w:rsidP="0061784B">
            <w:pPr>
              <w:tabs>
                <w:tab w:val="left" w:pos="1286"/>
              </w:tabs>
              <w:jc w:val="left"/>
              <w:rPr>
                <w:szCs w:val="24"/>
              </w:rPr>
            </w:pPr>
            <w:r>
              <w:rPr>
                <w:szCs w:val="24"/>
              </w:rPr>
              <w:t>There are 4 types of selection:</w:t>
            </w:r>
          </w:p>
          <w:p w14:paraId="05E0C965" w14:textId="77777777" w:rsidR="0061784B" w:rsidRDefault="0061784B" w:rsidP="0061784B">
            <w:pPr>
              <w:tabs>
                <w:tab w:val="left" w:pos="1286"/>
              </w:tabs>
              <w:jc w:val="left"/>
              <w:rPr>
                <w:rFonts w:eastAsiaTheme="majorEastAsia" w:cstheme="majorBidi"/>
                <w:color w:val="404040" w:themeColor="text1" w:themeTint="BF"/>
                <w:szCs w:val="24"/>
              </w:rPr>
            </w:pPr>
            <w:r>
              <w:rPr>
                <w:rFonts w:eastAsiaTheme="majorEastAsia" w:cstheme="majorBidi"/>
                <w:color w:val="404040" w:themeColor="text1" w:themeTint="BF"/>
                <w:szCs w:val="24"/>
              </w:rPr>
              <w:t xml:space="preserve"> </w:t>
            </w:r>
            <w:r w:rsidRPr="00E9091F">
              <w:rPr>
                <w:rFonts w:eastAsiaTheme="majorEastAsia" w:cstheme="majorBidi"/>
                <w:color w:val="404040" w:themeColor="text1" w:themeTint="BF"/>
                <w:szCs w:val="24"/>
                <w:u w:val="single"/>
              </w:rPr>
              <w:t>Value</w:t>
            </w:r>
            <w:r>
              <w:rPr>
                <w:rFonts w:eastAsiaTheme="majorEastAsia" w:cstheme="majorBidi"/>
                <w:color w:val="404040" w:themeColor="text1" w:themeTint="BF"/>
                <w:szCs w:val="24"/>
              </w:rPr>
              <w:t xml:space="preserve">         </w:t>
            </w:r>
            <w:r w:rsidRPr="00E9091F">
              <w:rPr>
                <w:rFonts w:eastAsiaTheme="majorEastAsia" w:cstheme="majorBidi"/>
                <w:color w:val="404040" w:themeColor="text1" w:themeTint="BF"/>
                <w:szCs w:val="24"/>
                <w:u w:val="single"/>
              </w:rPr>
              <w:t>Description</w:t>
            </w:r>
          </w:p>
          <w:p w14:paraId="1B9AE9B5" w14:textId="77777777" w:rsidR="0061784B" w:rsidRPr="00E9091F" w:rsidRDefault="0061784B" w:rsidP="00202F70">
            <w:pPr>
              <w:pStyle w:val="ListParagraph"/>
              <w:numPr>
                <w:ilvl w:val="0"/>
                <w:numId w:val="31"/>
              </w:numPr>
              <w:tabs>
                <w:tab w:val="left" w:pos="1286"/>
              </w:tabs>
              <w:rPr>
                <w:rFonts w:eastAsiaTheme="majorEastAsia" w:cstheme="majorBidi"/>
                <w:color w:val="404040" w:themeColor="text1" w:themeTint="BF"/>
                <w:szCs w:val="24"/>
              </w:rPr>
            </w:pPr>
            <w:r w:rsidRPr="00E9091F">
              <w:rPr>
                <w:rFonts w:eastAsiaTheme="majorEastAsia" w:cstheme="majorBidi"/>
                <w:color w:val="404040" w:themeColor="text1" w:themeTint="BF"/>
                <w:szCs w:val="24"/>
              </w:rPr>
              <w:t>H5S_SEL_NONE: Nothing Selected</w:t>
            </w:r>
          </w:p>
          <w:p w14:paraId="21047935" w14:textId="77777777" w:rsidR="0061784B" w:rsidRDefault="0061784B" w:rsidP="00202F70">
            <w:pPr>
              <w:pStyle w:val="ListParagraph"/>
              <w:numPr>
                <w:ilvl w:val="0"/>
                <w:numId w:val="31"/>
              </w:numPr>
              <w:tabs>
                <w:tab w:val="left" w:pos="1286"/>
              </w:tabs>
              <w:rPr>
                <w:rFonts w:eastAsiaTheme="majorEastAsia" w:cstheme="majorBidi"/>
                <w:color w:val="404040" w:themeColor="text1" w:themeTint="BF"/>
                <w:szCs w:val="24"/>
              </w:rPr>
            </w:pPr>
            <w:r>
              <w:rPr>
                <w:rFonts w:eastAsiaTheme="majorEastAsia" w:cstheme="majorBidi"/>
                <w:color w:val="404040" w:themeColor="text1" w:themeTint="BF"/>
                <w:szCs w:val="24"/>
              </w:rPr>
              <w:t>H5S_SEL_POINTS: Sequence of points selected</w:t>
            </w:r>
          </w:p>
          <w:p w14:paraId="43AA9F6D" w14:textId="77777777" w:rsidR="0061784B" w:rsidRDefault="0061784B" w:rsidP="00202F70">
            <w:pPr>
              <w:pStyle w:val="ListParagraph"/>
              <w:numPr>
                <w:ilvl w:val="0"/>
                <w:numId w:val="31"/>
              </w:numPr>
              <w:tabs>
                <w:tab w:val="left" w:pos="1286"/>
              </w:tabs>
              <w:rPr>
                <w:rFonts w:eastAsiaTheme="majorEastAsia" w:cstheme="majorBidi"/>
                <w:color w:val="404040" w:themeColor="text1" w:themeTint="BF"/>
                <w:szCs w:val="24"/>
              </w:rPr>
            </w:pPr>
            <w:r>
              <w:rPr>
                <w:rFonts w:eastAsiaTheme="majorEastAsia" w:cstheme="majorBidi"/>
                <w:color w:val="404040" w:themeColor="text1" w:themeTint="BF"/>
                <w:szCs w:val="24"/>
              </w:rPr>
              <w:t>H5S_SEL_HYPER: Hyperslab selected</w:t>
            </w:r>
          </w:p>
          <w:p w14:paraId="03B2E2C8" w14:textId="77777777" w:rsidR="0061784B" w:rsidRPr="00E9091F" w:rsidRDefault="0061784B" w:rsidP="00202F70">
            <w:pPr>
              <w:pStyle w:val="ListParagraph"/>
              <w:numPr>
                <w:ilvl w:val="0"/>
                <w:numId w:val="31"/>
              </w:numPr>
              <w:tabs>
                <w:tab w:val="left" w:pos="1286"/>
              </w:tabs>
              <w:rPr>
                <w:rFonts w:eastAsiaTheme="majorEastAsia" w:cstheme="majorBidi"/>
                <w:color w:val="404040" w:themeColor="text1" w:themeTint="BF"/>
                <w:szCs w:val="24"/>
              </w:rPr>
            </w:pPr>
            <w:r>
              <w:rPr>
                <w:rFonts w:eastAsiaTheme="majorEastAsia" w:cstheme="majorBidi"/>
                <w:color w:val="404040" w:themeColor="text1" w:themeTint="BF"/>
                <w:szCs w:val="24"/>
              </w:rPr>
              <w:t>H5S_SEL_ALL: Entire extent selected</w:t>
            </w:r>
          </w:p>
        </w:tc>
      </w:tr>
      <w:tr w:rsidR="0061784B" w:rsidRPr="00862958" w14:paraId="295CD893" w14:textId="77777777" w:rsidTr="0061784B">
        <w:tc>
          <w:tcPr>
            <w:tcW w:w="3618" w:type="dxa"/>
          </w:tcPr>
          <w:p w14:paraId="646523A9" w14:textId="77777777" w:rsidR="0061784B" w:rsidRDefault="0061784B" w:rsidP="0061784B">
            <w:pPr>
              <w:tabs>
                <w:tab w:val="left" w:pos="1286"/>
                <w:tab w:val="left" w:pos="2173"/>
              </w:tabs>
              <w:jc w:val="left"/>
              <w:rPr>
                <w:szCs w:val="24"/>
              </w:rPr>
            </w:pPr>
            <w:r>
              <w:rPr>
                <w:szCs w:val="24"/>
              </w:rPr>
              <w:t>Selection Info</w:t>
            </w:r>
          </w:p>
        </w:tc>
        <w:tc>
          <w:tcPr>
            <w:tcW w:w="6534" w:type="dxa"/>
          </w:tcPr>
          <w:p w14:paraId="1715FD6A" w14:textId="77777777" w:rsidR="0061784B" w:rsidRDefault="0061784B" w:rsidP="0061784B">
            <w:pPr>
              <w:tabs>
                <w:tab w:val="left" w:pos="1286"/>
              </w:tabs>
              <w:jc w:val="left"/>
              <w:rPr>
                <w:szCs w:val="24"/>
              </w:rPr>
            </w:pPr>
            <w:r w:rsidRPr="00E9091F">
              <w:rPr>
                <w:szCs w:val="24"/>
                <w:u w:val="single"/>
              </w:rPr>
              <w:t>Value</w:t>
            </w:r>
            <w:r>
              <w:rPr>
                <w:szCs w:val="24"/>
              </w:rPr>
              <w:t xml:space="preserve">            </w:t>
            </w:r>
            <w:r w:rsidRPr="00E9091F">
              <w:rPr>
                <w:szCs w:val="24"/>
                <w:u w:val="single"/>
              </w:rPr>
              <w:t>Description</w:t>
            </w:r>
          </w:p>
          <w:p w14:paraId="41A7837B" w14:textId="77777777" w:rsidR="0061784B" w:rsidRPr="00E9091F" w:rsidRDefault="0061784B" w:rsidP="00202F70">
            <w:pPr>
              <w:pStyle w:val="ListParagraph"/>
              <w:numPr>
                <w:ilvl w:val="0"/>
                <w:numId w:val="32"/>
              </w:numPr>
              <w:tabs>
                <w:tab w:val="left" w:pos="1286"/>
              </w:tabs>
              <w:rPr>
                <w:szCs w:val="24"/>
              </w:rPr>
            </w:pPr>
            <w:r>
              <w:rPr>
                <w:szCs w:val="24"/>
              </w:rPr>
              <w:t xml:space="preserve">See </w:t>
            </w:r>
            <w:r w:rsidRPr="003F5A8C">
              <w:rPr>
                <w:i/>
                <w:szCs w:val="24"/>
              </w:rPr>
              <w:t>Selection Info for H5S_SEL_NONE</w:t>
            </w:r>
          </w:p>
          <w:p w14:paraId="526BD375" w14:textId="77777777" w:rsidR="0061784B" w:rsidRDefault="0061784B" w:rsidP="00202F70">
            <w:pPr>
              <w:pStyle w:val="ListParagraph"/>
              <w:numPr>
                <w:ilvl w:val="0"/>
                <w:numId w:val="32"/>
              </w:numPr>
              <w:tabs>
                <w:tab w:val="left" w:pos="1286"/>
              </w:tabs>
              <w:rPr>
                <w:szCs w:val="24"/>
              </w:rPr>
            </w:pPr>
            <w:r>
              <w:rPr>
                <w:szCs w:val="24"/>
              </w:rPr>
              <w:t xml:space="preserve">See </w:t>
            </w:r>
            <w:r>
              <w:rPr>
                <w:i/>
                <w:szCs w:val="24"/>
              </w:rPr>
              <w:t>S</w:t>
            </w:r>
            <w:r w:rsidRPr="003F5A8C">
              <w:rPr>
                <w:i/>
                <w:szCs w:val="24"/>
              </w:rPr>
              <w:t>ele</w:t>
            </w:r>
            <w:r>
              <w:rPr>
                <w:i/>
                <w:szCs w:val="24"/>
              </w:rPr>
              <w:t>ction I</w:t>
            </w:r>
            <w:r w:rsidRPr="003F5A8C">
              <w:rPr>
                <w:i/>
                <w:szCs w:val="24"/>
              </w:rPr>
              <w:t>nfo for H5S_SEL_POINTS</w:t>
            </w:r>
          </w:p>
          <w:p w14:paraId="0D9C1E2D" w14:textId="77777777" w:rsidR="0061784B" w:rsidRDefault="0061784B" w:rsidP="00202F70">
            <w:pPr>
              <w:pStyle w:val="ListParagraph"/>
              <w:numPr>
                <w:ilvl w:val="0"/>
                <w:numId w:val="32"/>
              </w:numPr>
              <w:tabs>
                <w:tab w:val="left" w:pos="1286"/>
              </w:tabs>
              <w:rPr>
                <w:szCs w:val="24"/>
              </w:rPr>
            </w:pPr>
            <w:r>
              <w:rPr>
                <w:szCs w:val="24"/>
              </w:rPr>
              <w:t xml:space="preserve">See </w:t>
            </w:r>
            <w:r w:rsidRPr="003F5A8C">
              <w:rPr>
                <w:i/>
                <w:szCs w:val="24"/>
              </w:rPr>
              <w:t>Selection Info for H5S_SEL_HYPER</w:t>
            </w:r>
          </w:p>
          <w:p w14:paraId="393E62B0" w14:textId="77777777" w:rsidR="0061784B" w:rsidRPr="00E9091F" w:rsidRDefault="0061784B" w:rsidP="00202F70">
            <w:pPr>
              <w:pStyle w:val="ListParagraph"/>
              <w:numPr>
                <w:ilvl w:val="0"/>
                <w:numId w:val="32"/>
              </w:numPr>
              <w:tabs>
                <w:tab w:val="left" w:pos="1286"/>
              </w:tabs>
              <w:rPr>
                <w:szCs w:val="24"/>
              </w:rPr>
            </w:pPr>
            <w:r>
              <w:rPr>
                <w:szCs w:val="24"/>
              </w:rPr>
              <w:t xml:space="preserve">See </w:t>
            </w:r>
            <w:r w:rsidRPr="003F5A8C">
              <w:rPr>
                <w:i/>
                <w:szCs w:val="24"/>
              </w:rPr>
              <w:t>Selection Info for H5S_SEL_ALL</w:t>
            </w:r>
          </w:p>
        </w:tc>
      </w:tr>
    </w:tbl>
    <w:p w14:paraId="3F1AECDF" w14:textId="06FDEDD3" w:rsidR="007242D9" w:rsidRDefault="005E06D8">
      <w:pPr>
        <w:jc w:val="center"/>
        <w:rPr>
          <w:b/>
        </w:rPr>
      </w:pPr>
      <w:r>
        <w:rPr>
          <w:b/>
        </w:rPr>
        <w:br w:type="page"/>
      </w:r>
    </w:p>
    <w:p w14:paraId="0C6D2175" w14:textId="77777777" w:rsidR="0061784B" w:rsidRPr="00095404" w:rsidRDefault="0061784B" w:rsidP="0061784B">
      <w:pPr>
        <w:jc w:val="center"/>
      </w:pPr>
      <w:r>
        <w:rPr>
          <w:b/>
        </w:rPr>
        <w:t>Layout: Selection Info for H5S_SEL_NONE</w:t>
      </w:r>
    </w:p>
    <w:tbl>
      <w:tblPr>
        <w:tblStyle w:val="TableGrid"/>
        <w:tblW w:w="0" w:type="auto"/>
        <w:tblLook w:val="04A0" w:firstRow="1" w:lastRow="0" w:firstColumn="1" w:lastColumn="0" w:noHBand="0" w:noVBand="1"/>
      </w:tblPr>
      <w:tblGrid>
        <w:gridCol w:w="2538"/>
        <w:gridCol w:w="2538"/>
        <w:gridCol w:w="2538"/>
        <w:gridCol w:w="2538"/>
      </w:tblGrid>
      <w:tr w:rsidR="0061784B" w14:paraId="2D5EECBA" w14:textId="77777777" w:rsidTr="0061784B">
        <w:tc>
          <w:tcPr>
            <w:tcW w:w="2538" w:type="dxa"/>
          </w:tcPr>
          <w:p w14:paraId="51A93AEE" w14:textId="77777777" w:rsidR="0061784B" w:rsidRPr="00577DC7" w:rsidRDefault="0061784B" w:rsidP="0061784B">
            <w:pPr>
              <w:rPr>
                <w:b/>
              </w:rPr>
            </w:pPr>
            <w:r w:rsidRPr="00577DC7">
              <w:rPr>
                <w:b/>
              </w:rPr>
              <w:t>Byte</w:t>
            </w:r>
          </w:p>
        </w:tc>
        <w:tc>
          <w:tcPr>
            <w:tcW w:w="2538" w:type="dxa"/>
          </w:tcPr>
          <w:p w14:paraId="64469A7C" w14:textId="77777777" w:rsidR="0061784B" w:rsidRPr="00577DC7" w:rsidRDefault="0061784B" w:rsidP="0061784B">
            <w:pPr>
              <w:rPr>
                <w:b/>
              </w:rPr>
            </w:pPr>
            <w:r w:rsidRPr="00577DC7">
              <w:rPr>
                <w:b/>
              </w:rPr>
              <w:t>Byte</w:t>
            </w:r>
          </w:p>
        </w:tc>
        <w:tc>
          <w:tcPr>
            <w:tcW w:w="2538" w:type="dxa"/>
            <w:tcBorders>
              <w:bottom w:val="single" w:sz="4" w:space="0" w:color="000000" w:themeColor="text1"/>
            </w:tcBorders>
          </w:tcPr>
          <w:p w14:paraId="03A17665" w14:textId="77777777" w:rsidR="0061784B" w:rsidRPr="00577DC7" w:rsidRDefault="0061784B" w:rsidP="0061784B">
            <w:pPr>
              <w:rPr>
                <w:b/>
              </w:rPr>
            </w:pPr>
            <w:r w:rsidRPr="00577DC7">
              <w:rPr>
                <w:b/>
              </w:rPr>
              <w:t>Byte</w:t>
            </w:r>
          </w:p>
        </w:tc>
        <w:tc>
          <w:tcPr>
            <w:tcW w:w="2538" w:type="dxa"/>
            <w:tcBorders>
              <w:bottom w:val="single" w:sz="4" w:space="0" w:color="000000" w:themeColor="text1"/>
            </w:tcBorders>
          </w:tcPr>
          <w:p w14:paraId="6447B105" w14:textId="77777777" w:rsidR="0061784B" w:rsidRPr="00577DC7" w:rsidRDefault="0061784B" w:rsidP="0061784B">
            <w:pPr>
              <w:rPr>
                <w:b/>
              </w:rPr>
            </w:pPr>
            <w:r w:rsidRPr="00577DC7">
              <w:rPr>
                <w:b/>
              </w:rPr>
              <w:t>Byte</w:t>
            </w:r>
          </w:p>
        </w:tc>
      </w:tr>
      <w:tr w:rsidR="0061784B" w14:paraId="49412FEC" w14:textId="77777777" w:rsidTr="0061784B">
        <w:tc>
          <w:tcPr>
            <w:tcW w:w="10152" w:type="dxa"/>
            <w:gridSpan w:val="4"/>
          </w:tcPr>
          <w:p w14:paraId="2DAC623B" w14:textId="77777777" w:rsidR="0061784B" w:rsidRPr="00234985" w:rsidRDefault="0061784B" w:rsidP="0061784B">
            <w:pPr>
              <w:tabs>
                <w:tab w:val="left" w:pos="206"/>
                <w:tab w:val="left" w:pos="1286"/>
                <w:tab w:val="left" w:pos="3330"/>
              </w:tabs>
              <w:jc w:val="center"/>
              <w:rPr>
                <w:szCs w:val="24"/>
              </w:rPr>
            </w:pPr>
            <w:r>
              <w:rPr>
                <w:szCs w:val="24"/>
              </w:rPr>
              <w:t>Version</w:t>
            </w:r>
          </w:p>
        </w:tc>
      </w:tr>
      <w:tr w:rsidR="0061784B" w14:paraId="5C58DB29" w14:textId="77777777" w:rsidTr="005E36B0">
        <w:trPr>
          <w:trHeight w:val="791"/>
        </w:trPr>
        <w:tc>
          <w:tcPr>
            <w:tcW w:w="10152" w:type="dxa"/>
            <w:gridSpan w:val="4"/>
          </w:tcPr>
          <w:p w14:paraId="662609F5" w14:textId="7F7CDDA5" w:rsidR="0061784B" w:rsidRDefault="0002307C" w:rsidP="005E36B0">
            <w:pPr>
              <w:tabs>
                <w:tab w:val="left" w:pos="887"/>
                <w:tab w:val="center" w:pos="4968"/>
              </w:tabs>
              <w:jc w:val="center"/>
              <w:rPr>
                <w:szCs w:val="24"/>
              </w:rPr>
            </w:pPr>
            <w:r>
              <w:rPr>
                <w:szCs w:val="24"/>
              </w:rPr>
              <w:t xml:space="preserve">          </w:t>
            </w:r>
            <w:r w:rsidR="0061784B">
              <w:rPr>
                <w:szCs w:val="24"/>
              </w:rPr>
              <w:t>Reserved (zero, 8 bytes)</w:t>
            </w:r>
          </w:p>
        </w:tc>
      </w:tr>
    </w:tbl>
    <w:p w14:paraId="57DCA7F5" w14:textId="77777777" w:rsidR="0061784B" w:rsidRDefault="0061784B" w:rsidP="0061784B">
      <w:pPr>
        <w:tabs>
          <w:tab w:val="center" w:pos="4968"/>
          <w:tab w:val="left" w:pos="8036"/>
        </w:tabs>
        <w:jc w:val="left"/>
        <w:rPr>
          <w:b/>
        </w:rPr>
      </w:pPr>
    </w:p>
    <w:p w14:paraId="472449B4" w14:textId="77777777" w:rsidR="0061784B" w:rsidRDefault="0061784B" w:rsidP="0061784B">
      <w:pPr>
        <w:tabs>
          <w:tab w:val="center" w:pos="4968"/>
          <w:tab w:val="left" w:pos="8036"/>
        </w:tabs>
        <w:jc w:val="center"/>
      </w:pPr>
      <w:r>
        <w:rPr>
          <w:b/>
        </w:rPr>
        <w:t>Fields: Selection Info for H5S_SEL_NONE</w:t>
      </w:r>
    </w:p>
    <w:tbl>
      <w:tblPr>
        <w:tblStyle w:val="TableGrid"/>
        <w:tblW w:w="0" w:type="auto"/>
        <w:tblLook w:val="04A0" w:firstRow="1" w:lastRow="0" w:firstColumn="1" w:lastColumn="0" w:noHBand="0" w:noVBand="1"/>
      </w:tblPr>
      <w:tblGrid>
        <w:gridCol w:w="3618"/>
        <w:gridCol w:w="6534"/>
      </w:tblGrid>
      <w:tr w:rsidR="0061784B" w:rsidRPr="00577DC7" w14:paraId="5DD11C54" w14:textId="77777777" w:rsidTr="0061784B">
        <w:tc>
          <w:tcPr>
            <w:tcW w:w="3618" w:type="dxa"/>
          </w:tcPr>
          <w:p w14:paraId="562C6737" w14:textId="77777777" w:rsidR="0061784B" w:rsidRPr="00577DC7" w:rsidRDefault="0061784B" w:rsidP="0061784B">
            <w:pPr>
              <w:rPr>
                <w:b/>
              </w:rPr>
            </w:pPr>
            <w:r>
              <w:rPr>
                <w:b/>
              </w:rPr>
              <w:t>Field Name</w:t>
            </w:r>
          </w:p>
        </w:tc>
        <w:tc>
          <w:tcPr>
            <w:tcW w:w="6534" w:type="dxa"/>
            <w:tcBorders>
              <w:bottom w:val="single" w:sz="4" w:space="0" w:color="000000" w:themeColor="text1"/>
            </w:tcBorders>
          </w:tcPr>
          <w:p w14:paraId="0080873F" w14:textId="77777777" w:rsidR="0061784B" w:rsidRPr="00577DC7" w:rsidRDefault="0061784B" w:rsidP="0061784B">
            <w:pPr>
              <w:rPr>
                <w:b/>
              </w:rPr>
            </w:pPr>
            <w:r>
              <w:rPr>
                <w:b/>
              </w:rPr>
              <w:t>Description</w:t>
            </w:r>
          </w:p>
        </w:tc>
      </w:tr>
      <w:tr w:rsidR="0061784B" w:rsidRPr="00862958" w14:paraId="08C9FE2D" w14:textId="77777777" w:rsidTr="0061784B">
        <w:tc>
          <w:tcPr>
            <w:tcW w:w="3618" w:type="dxa"/>
          </w:tcPr>
          <w:p w14:paraId="3A38B54F" w14:textId="77777777" w:rsidR="0061784B" w:rsidRPr="001C1FB9" w:rsidRDefault="0061784B" w:rsidP="0061784B">
            <w:pPr>
              <w:tabs>
                <w:tab w:val="left" w:pos="1286"/>
                <w:tab w:val="left" w:pos="2173"/>
              </w:tabs>
              <w:jc w:val="left"/>
              <w:rPr>
                <w:szCs w:val="24"/>
              </w:rPr>
            </w:pPr>
            <w:r>
              <w:rPr>
                <w:szCs w:val="24"/>
              </w:rPr>
              <w:t xml:space="preserve">Version </w:t>
            </w:r>
            <w:r>
              <w:rPr>
                <w:szCs w:val="24"/>
              </w:rPr>
              <w:tab/>
            </w:r>
          </w:p>
        </w:tc>
        <w:tc>
          <w:tcPr>
            <w:tcW w:w="6534" w:type="dxa"/>
          </w:tcPr>
          <w:p w14:paraId="2C906121" w14:textId="77777777" w:rsidR="0061784B" w:rsidRDefault="0061784B" w:rsidP="0061784B">
            <w:pPr>
              <w:tabs>
                <w:tab w:val="left" w:pos="1286"/>
              </w:tabs>
              <w:jc w:val="left"/>
              <w:rPr>
                <w:szCs w:val="24"/>
              </w:rPr>
            </w:pPr>
            <w:r>
              <w:rPr>
                <w:szCs w:val="24"/>
              </w:rPr>
              <w:t>The version number for the H5S_SEL_NONE Selection info.</w:t>
            </w:r>
          </w:p>
          <w:p w14:paraId="39EB0921" w14:textId="77777777" w:rsidR="0061784B" w:rsidRPr="00862958" w:rsidRDefault="0061784B" w:rsidP="0061784B">
            <w:pPr>
              <w:tabs>
                <w:tab w:val="left" w:pos="1286"/>
              </w:tabs>
              <w:jc w:val="left"/>
              <w:rPr>
                <w:rFonts w:eastAsiaTheme="majorEastAsia" w:cstheme="majorBidi"/>
                <w:color w:val="404040" w:themeColor="text1" w:themeTint="BF"/>
                <w:szCs w:val="24"/>
              </w:rPr>
            </w:pPr>
            <w:r>
              <w:rPr>
                <w:szCs w:val="24"/>
              </w:rPr>
              <w:t>The value is 1.</w:t>
            </w:r>
          </w:p>
        </w:tc>
      </w:tr>
    </w:tbl>
    <w:p w14:paraId="4E3CC450" w14:textId="3CB61E3E" w:rsidR="00415044" w:rsidRDefault="00415044" w:rsidP="0061784B">
      <w:pPr>
        <w:rPr>
          <w:b/>
        </w:rPr>
      </w:pPr>
    </w:p>
    <w:p w14:paraId="6933861C" w14:textId="0BBF8BC7" w:rsidR="00EE69CE" w:rsidRPr="00095404" w:rsidRDefault="00EE69CE" w:rsidP="00EE69CE">
      <w:pPr>
        <w:jc w:val="center"/>
      </w:pPr>
      <w:r>
        <w:rPr>
          <w:b/>
        </w:rPr>
        <w:t>Layout: Selection Info for H5S_SEL_POINTS</w:t>
      </w:r>
    </w:p>
    <w:tbl>
      <w:tblPr>
        <w:tblStyle w:val="TableGrid"/>
        <w:tblW w:w="0" w:type="auto"/>
        <w:tblLook w:val="04A0" w:firstRow="1" w:lastRow="0" w:firstColumn="1" w:lastColumn="0" w:noHBand="0" w:noVBand="1"/>
      </w:tblPr>
      <w:tblGrid>
        <w:gridCol w:w="2538"/>
        <w:gridCol w:w="2538"/>
        <w:gridCol w:w="2538"/>
        <w:gridCol w:w="2538"/>
      </w:tblGrid>
      <w:tr w:rsidR="00EE69CE" w14:paraId="68BA5D72" w14:textId="77777777" w:rsidTr="00E8262F">
        <w:tc>
          <w:tcPr>
            <w:tcW w:w="2538" w:type="dxa"/>
          </w:tcPr>
          <w:p w14:paraId="78ACC818" w14:textId="77777777" w:rsidR="00EE69CE" w:rsidRPr="00577DC7" w:rsidRDefault="00EE69CE" w:rsidP="00E8262F">
            <w:pPr>
              <w:rPr>
                <w:b/>
              </w:rPr>
            </w:pPr>
            <w:r w:rsidRPr="00577DC7">
              <w:rPr>
                <w:b/>
              </w:rPr>
              <w:t>Byte</w:t>
            </w:r>
          </w:p>
        </w:tc>
        <w:tc>
          <w:tcPr>
            <w:tcW w:w="2538" w:type="dxa"/>
          </w:tcPr>
          <w:p w14:paraId="17853E74" w14:textId="77777777" w:rsidR="00EE69CE" w:rsidRPr="00577DC7" w:rsidRDefault="00EE69CE" w:rsidP="00E8262F">
            <w:pPr>
              <w:rPr>
                <w:b/>
              </w:rPr>
            </w:pPr>
            <w:r w:rsidRPr="00577DC7">
              <w:rPr>
                <w:b/>
              </w:rPr>
              <w:t>Byte</w:t>
            </w:r>
          </w:p>
        </w:tc>
        <w:tc>
          <w:tcPr>
            <w:tcW w:w="2538" w:type="dxa"/>
            <w:tcBorders>
              <w:bottom w:val="single" w:sz="4" w:space="0" w:color="000000" w:themeColor="text1"/>
            </w:tcBorders>
          </w:tcPr>
          <w:p w14:paraId="6DB993D2" w14:textId="77777777" w:rsidR="00EE69CE" w:rsidRPr="00577DC7" w:rsidRDefault="00EE69CE" w:rsidP="00E8262F">
            <w:pPr>
              <w:rPr>
                <w:b/>
              </w:rPr>
            </w:pPr>
            <w:r w:rsidRPr="00577DC7">
              <w:rPr>
                <w:b/>
              </w:rPr>
              <w:t>Byte</w:t>
            </w:r>
          </w:p>
        </w:tc>
        <w:tc>
          <w:tcPr>
            <w:tcW w:w="2538" w:type="dxa"/>
            <w:tcBorders>
              <w:bottom w:val="single" w:sz="4" w:space="0" w:color="000000" w:themeColor="text1"/>
            </w:tcBorders>
          </w:tcPr>
          <w:p w14:paraId="0368DB86" w14:textId="77777777" w:rsidR="00EE69CE" w:rsidRPr="00577DC7" w:rsidRDefault="00EE69CE" w:rsidP="00E8262F">
            <w:pPr>
              <w:rPr>
                <w:b/>
              </w:rPr>
            </w:pPr>
            <w:r w:rsidRPr="00577DC7">
              <w:rPr>
                <w:b/>
              </w:rPr>
              <w:t>Byte</w:t>
            </w:r>
          </w:p>
        </w:tc>
      </w:tr>
      <w:tr w:rsidR="00EE69CE" w14:paraId="206E4219" w14:textId="77777777" w:rsidTr="00E8262F">
        <w:tc>
          <w:tcPr>
            <w:tcW w:w="10152" w:type="dxa"/>
            <w:gridSpan w:val="4"/>
          </w:tcPr>
          <w:p w14:paraId="509FE057" w14:textId="77777777" w:rsidR="00EE69CE" w:rsidRPr="00234985" w:rsidRDefault="00EE69CE" w:rsidP="00E8262F">
            <w:pPr>
              <w:tabs>
                <w:tab w:val="left" w:pos="206"/>
                <w:tab w:val="left" w:pos="1286"/>
                <w:tab w:val="left" w:pos="3330"/>
              </w:tabs>
              <w:jc w:val="center"/>
              <w:rPr>
                <w:szCs w:val="24"/>
              </w:rPr>
            </w:pPr>
            <w:r>
              <w:rPr>
                <w:szCs w:val="24"/>
              </w:rPr>
              <w:t>Version</w:t>
            </w:r>
          </w:p>
        </w:tc>
      </w:tr>
      <w:tr w:rsidR="00EE69CE" w14:paraId="576D1846" w14:textId="77777777" w:rsidTr="00E8262F">
        <w:trPr>
          <w:trHeight w:val="1259"/>
        </w:trPr>
        <w:tc>
          <w:tcPr>
            <w:tcW w:w="10152" w:type="dxa"/>
            <w:gridSpan w:val="4"/>
          </w:tcPr>
          <w:p w14:paraId="40EA806A" w14:textId="77777777" w:rsidR="00EE69CE" w:rsidRDefault="00EE69CE" w:rsidP="00E8262F">
            <w:pPr>
              <w:tabs>
                <w:tab w:val="left" w:pos="887"/>
                <w:tab w:val="center" w:pos="4968"/>
              </w:tabs>
              <w:jc w:val="center"/>
              <w:rPr>
                <w:szCs w:val="24"/>
              </w:rPr>
            </w:pPr>
          </w:p>
          <w:p w14:paraId="7F4D3959" w14:textId="205B16E1" w:rsidR="00EE69CE" w:rsidRDefault="00EE69CE" w:rsidP="00E8262F">
            <w:pPr>
              <w:tabs>
                <w:tab w:val="left" w:pos="887"/>
                <w:tab w:val="center" w:pos="4968"/>
              </w:tabs>
              <w:jc w:val="center"/>
              <w:rPr>
                <w:szCs w:val="24"/>
              </w:rPr>
            </w:pPr>
            <w:r>
              <w:rPr>
                <w:szCs w:val="24"/>
              </w:rPr>
              <w:t>Points Selection Info  (variable size)</w:t>
            </w:r>
          </w:p>
          <w:p w14:paraId="509DF92D" w14:textId="77777777" w:rsidR="00EE69CE" w:rsidRDefault="00EE69CE" w:rsidP="00E8262F">
            <w:pPr>
              <w:tabs>
                <w:tab w:val="left" w:pos="2417"/>
              </w:tabs>
              <w:jc w:val="center"/>
              <w:rPr>
                <w:szCs w:val="24"/>
              </w:rPr>
            </w:pPr>
          </w:p>
        </w:tc>
      </w:tr>
    </w:tbl>
    <w:p w14:paraId="0F4928F9" w14:textId="77777777" w:rsidR="00EE69CE" w:rsidRDefault="00EE69CE" w:rsidP="00EE69CE"/>
    <w:p w14:paraId="04B58F62" w14:textId="01B6FB62" w:rsidR="00EE69CE" w:rsidRDefault="00EE69CE" w:rsidP="00EE69CE">
      <w:pPr>
        <w:tabs>
          <w:tab w:val="center" w:pos="4968"/>
          <w:tab w:val="left" w:pos="8036"/>
        </w:tabs>
        <w:jc w:val="center"/>
      </w:pPr>
      <w:r>
        <w:rPr>
          <w:b/>
        </w:rPr>
        <w:t>Fields: Selection Info for H5S_SEL_POINTS</w:t>
      </w:r>
    </w:p>
    <w:tbl>
      <w:tblPr>
        <w:tblStyle w:val="TableGrid"/>
        <w:tblW w:w="0" w:type="auto"/>
        <w:tblLook w:val="04A0" w:firstRow="1" w:lastRow="0" w:firstColumn="1" w:lastColumn="0" w:noHBand="0" w:noVBand="1"/>
      </w:tblPr>
      <w:tblGrid>
        <w:gridCol w:w="3618"/>
        <w:gridCol w:w="6534"/>
      </w:tblGrid>
      <w:tr w:rsidR="00EE69CE" w:rsidRPr="00577DC7" w14:paraId="64BF1898" w14:textId="77777777" w:rsidTr="00E8262F">
        <w:tc>
          <w:tcPr>
            <w:tcW w:w="3618" w:type="dxa"/>
          </w:tcPr>
          <w:p w14:paraId="444A5B8C" w14:textId="77777777" w:rsidR="00EE69CE" w:rsidRPr="00577DC7" w:rsidRDefault="00EE69CE" w:rsidP="00E8262F">
            <w:pPr>
              <w:rPr>
                <w:b/>
              </w:rPr>
            </w:pPr>
            <w:r>
              <w:rPr>
                <w:b/>
              </w:rPr>
              <w:t>Field Name</w:t>
            </w:r>
          </w:p>
        </w:tc>
        <w:tc>
          <w:tcPr>
            <w:tcW w:w="6534" w:type="dxa"/>
            <w:tcBorders>
              <w:bottom w:val="single" w:sz="4" w:space="0" w:color="000000" w:themeColor="text1"/>
            </w:tcBorders>
          </w:tcPr>
          <w:p w14:paraId="73A6E57E" w14:textId="77777777" w:rsidR="00EE69CE" w:rsidRPr="00577DC7" w:rsidRDefault="00EE69CE" w:rsidP="00E8262F">
            <w:pPr>
              <w:rPr>
                <w:b/>
              </w:rPr>
            </w:pPr>
            <w:r>
              <w:rPr>
                <w:b/>
              </w:rPr>
              <w:t>Description</w:t>
            </w:r>
          </w:p>
        </w:tc>
      </w:tr>
      <w:tr w:rsidR="00EE69CE" w:rsidRPr="00862958" w14:paraId="04ED1BE2" w14:textId="77777777" w:rsidTr="00E8262F">
        <w:tc>
          <w:tcPr>
            <w:tcW w:w="3618" w:type="dxa"/>
          </w:tcPr>
          <w:p w14:paraId="121F68F2" w14:textId="77777777" w:rsidR="00EE69CE" w:rsidRPr="001C1FB9" w:rsidRDefault="00EE69CE" w:rsidP="00E8262F">
            <w:pPr>
              <w:tabs>
                <w:tab w:val="left" w:pos="1286"/>
                <w:tab w:val="left" w:pos="2173"/>
              </w:tabs>
              <w:jc w:val="left"/>
              <w:rPr>
                <w:szCs w:val="24"/>
              </w:rPr>
            </w:pPr>
            <w:r>
              <w:rPr>
                <w:szCs w:val="24"/>
              </w:rPr>
              <w:t>Version</w:t>
            </w:r>
            <w:r>
              <w:rPr>
                <w:szCs w:val="24"/>
              </w:rPr>
              <w:tab/>
            </w:r>
          </w:p>
        </w:tc>
        <w:tc>
          <w:tcPr>
            <w:tcW w:w="6534" w:type="dxa"/>
          </w:tcPr>
          <w:p w14:paraId="5A09CAB4" w14:textId="37619574" w:rsidR="00EE69CE" w:rsidRDefault="00EE69CE" w:rsidP="00E8262F">
            <w:pPr>
              <w:tabs>
                <w:tab w:val="left" w:pos="1286"/>
              </w:tabs>
              <w:jc w:val="left"/>
              <w:rPr>
                <w:szCs w:val="24"/>
              </w:rPr>
            </w:pPr>
            <w:r>
              <w:rPr>
                <w:szCs w:val="24"/>
              </w:rPr>
              <w:t xml:space="preserve">The version number for the H5S_SEL_POINTS Selection Info.  </w:t>
            </w:r>
          </w:p>
          <w:p w14:paraId="44B23D79" w14:textId="77777777" w:rsidR="00EE69CE" w:rsidRPr="00456F48" w:rsidRDefault="00EE69CE" w:rsidP="00E8262F">
            <w:pPr>
              <w:tabs>
                <w:tab w:val="left" w:pos="1286"/>
              </w:tabs>
              <w:jc w:val="left"/>
              <w:rPr>
                <w:szCs w:val="24"/>
              </w:rPr>
            </w:pPr>
            <w:r>
              <w:rPr>
                <w:szCs w:val="24"/>
              </w:rPr>
              <w:t>The value is either 1 or 2.</w:t>
            </w:r>
          </w:p>
        </w:tc>
      </w:tr>
      <w:tr w:rsidR="00EE69CE" w:rsidRPr="00862958" w14:paraId="50990E26" w14:textId="77777777" w:rsidTr="00E8262F">
        <w:tc>
          <w:tcPr>
            <w:tcW w:w="3618" w:type="dxa"/>
          </w:tcPr>
          <w:p w14:paraId="1753672C" w14:textId="214FF4B9" w:rsidR="00EE69CE" w:rsidRDefault="00EE69CE" w:rsidP="00E8262F">
            <w:pPr>
              <w:tabs>
                <w:tab w:val="left" w:pos="1286"/>
                <w:tab w:val="left" w:pos="2173"/>
              </w:tabs>
              <w:jc w:val="left"/>
              <w:rPr>
                <w:szCs w:val="24"/>
              </w:rPr>
            </w:pPr>
            <w:r>
              <w:rPr>
                <w:szCs w:val="24"/>
              </w:rPr>
              <w:t>Points Selection Info</w:t>
            </w:r>
          </w:p>
        </w:tc>
        <w:tc>
          <w:tcPr>
            <w:tcW w:w="6534" w:type="dxa"/>
          </w:tcPr>
          <w:p w14:paraId="75A9D40E" w14:textId="77777777" w:rsidR="00EE69CE" w:rsidRDefault="00EE69CE" w:rsidP="00E8262F">
            <w:pPr>
              <w:tabs>
                <w:tab w:val="left" w:pos="1286"/>
              </w:tabs>
              <w:jc w:val="left"/>
              <w:rPr>
                <w:szCs w:val="24"/>
                <w:u w:val="single"/>
              </w:rPr>
            </w:pPr>
            <w:r w:rsidRPr="00456F48">
              <w:rPr>
                <w:szCs w:val="24"/>
              </w:rPr>
              <w:t xml:space="preserve">Depending on </w:t>
            </w:r>
            <w:r w:rsidRPr="00456F48">
              <w:rPr>
                <w:i/>
                <w:szCs w:val="24"/>
              </w:rPr>
              <w:t>version</w:t>
            </w:r>
            <w:r w:rsidRPr="00456F48">
              <w:rPr>
                <w:szCs w:val="24"/>
              </w:rPr>
              <w:t>:</w:t>
            </w:r>
          </w:p>
          <w:p w14:paraId="0F390B75" w14:textId="77777777" w:rsidR="00EE69CE" w:rsidRDefault="00EE69CE" w:rsidP="00E8262F">
            <w:pPr>
              <w:tabs>
                <w:tab w:val="left" w:pos="1286"/>
              </w:tabs>
              <w:jc w:val="left"/>
              <w:rPr>
                <w:szCs w:val="24"/>
              </w:rPr>
            </w:pPr>
            <w:r w:rsidRPr="00E9091F">
              <w:rPr>
                <w:szCs w:val="24"/>
                <w:u w:val="single"/>
              </w:rPr>
              <w:t>V</w:t>
            </w:r>
            <w:r>
              <w:rPr>
                <w:szCs w:val="24"/>
                <w:u w:val="single"/>
              </w:rPr>
              <w:t>ersion</w:t>
            </w:r>
            <w:r>
              <w:rPr>
                <w:szCs w:val="24"/>
              </w:rPr>
              <w:t xml:space="preserve">            </w:t>
            </w:r>
            <w:r w:rsidRPr="00E9091F">
              <w:rPr>
                <w:szCs w:val="24"/>
                <w:u w:val="single"/>
              </w:rPr>
              <w:t>Description</w:t>
            </w:r>
          </w:p>
          <w:p w14:paraId="3B0E9BDE" w14:textId="22324E87" w:rsidR="00EE69CE" w:rsidRPr="006E5989" w:rsidRDefault="00EE69CE" w:rsidP="007F4C18">
            <w:pPr>
              <w:pStyle w:val="ListParagraph"/>
              <w:numPr>
                <w:ilvl w:val="0"/>
                <w:numId w:val="33"/>
              </w:numPr>
              <w:tabs>
                <w:tab w:val="left" w:pos="1286"/>
              </w:tabs>
              <w:rPr>
                <w:szCs w:val="24"/>
              </w:rPr>
            </w:pPr>
            <w:r>
              <w:rPr>
                <w:szCs w:val="24"/>
              </w:rPr>
              <w:t xml:space="preserve">  See </w:t>
            </w:r>
            <w:r>
              <w:rPr>
                <w:i/>
                <w:szCs w:val="24"/>
              </w:rPr>
              <w:t>Version 1 Points Selection I</w:t>
            </w:r>
            <w:r w:rsidRPr="003F5A8C">
              <w:rPr>
                <w:i/>
                <w:szCs w:val="24"/>
              </w:rPr>
              <w:t>nfo</w:t>
            </w:r>
            <w:r>
              <w:rPr>
                <w:szCs w:val="24"/>
              </w:rPr>
              <w:t>.</w:t>
            </w:r>
          </w:p>
          <w:p w14:paraId="20C2147F" w14:textId="061C69F3" w:rsidR="00EE69CE" w:rsidRPr="006E5989" w:rsidRDefault="00EE69CE" w:rsidP="007F4C18">
            <w:pPr>
              <w:pStyle w:val="ListParagraph"/>
              <w:numPr>
                <w:ilvl w:val="0"/>
                <w:numId w:val="33"/>
              </w:numPr>
              <w:tabs>
                <w:tab w:val="left" w:pos="1286"/>
              </w:tabs>
              <w:rPr>
                <w:szCs w:val="24"/>
              </w:rPr>
            </w:pPr>
            <w:r>
              <w:rPr>
                <w:szCs w:val="24"/>
              </w:rPr>
              <w:t xml:space="preserve">  See </w:t>
            </w:r>
            <w:r w:rsidRPr="003F5A8C">
              <w:rPr>
                <w:i/>
                <w:szCs w:val="24"/>
              </w:rPr>
              <w:t xml:space="preserve">Version 2 </w:t>
            </w:r>
            <w:r>
              <w:rPr>
                <w:i/>
                <w:szCs w:val="24"/>
              </w:rPr>
              <w:t>Points</w:t>
            </w:r>
            <w:r w:rsidRPr="003F5A8C">
              <w:rPr>
                <w:i/>
                <w:szCs w:val="24"/>
              </w:rPr>
              <w:t xml:space="preserve"> Selection Info</w:t>
            </w:r>
            <w:r>
              <w:rPr>
                <w:szCs w:val="24"/>
              </w:rPr>
              <w:t>.</w:t>
            </w:r>
          </w:p>
        </w:tc>
      </w:tr>
    </w:tbl>
    <w:p w14:paraId="7AB4126B" w14:textId="77777777" w:rsidR="00EB0711" w:rsidRDefault="00EB0711" w:rsidP="0061784B">
      <w:pPr>
        <w:rPr>
          <w:b/>
        </w:rPr>
      </w:pPr>
    </w:p>
    <w:p w14:paraId="54477FE6" w14:textId="77777777" w:rsidR="00EE69CE" w:rsidRDefault="00EE69CE" w:rsidP="0061784B">
      <w:pPr>
        <w:jc w:val="center"/>
        <w:rPr>
          <w:b/>
        </w:rPr>
      </w:pPr>
      <w:r>
        <w:rPr>
          <w:b/>
        </w:rPr>
        <w:br w:type="page"/>
      </w:r>
    </w:p>
    <w:p w14:paraId="6D175114" w14:textId="4AE44DC1" w:rsidR="0061784B" w:rsidRPr="00095404" w:rsidRDefault="0061784B" w:rsidP="0061784B">
      <w:pPr>
        <w:jc w:val="center"/>
      </w:pPr>
      <w:r>
        <w:rPr>
          <w:b/>
        </w:rPr>
        <w:t xml:space="preserve">Layout: </w:t>
      </w:r>
      <w:r w:rsidR="00EE69CE">
        <w:rPr>
          <w:b/>
        </w:rPr>
        <w:t xml:space="preserve">Version 1 Points </w:t>
      </w:r>
      <w:r>
        <w:rPr>
          <w:b/>
        </w:rPr>
        <w:t xml:space="preserve">Selection Info </w:t>
      </w:r>
    </w:p>
    <w:tbl>
      <w:tblPr>
        <w:tblStyle w:val="TableGrid"/>
        <w:tblW w:w="0" w:type="auto"/>
        <w:tblLook w:val="04A0" w:firstRow="1" w:lastRow="0" w:firstColumn="1" w:lastColumn="0" w:noHBand="0" w:noVBand="1"/>
      </w:tblPr>
      <w:tblGrid>
        <w:gridCol w:w="2538"/>
        <w:gridCol w:w="2538"/>
        <w:gridCol w:w="2538"/>
        <w:gridCol w:w="2538"/>
      </w:tblGrid>
      <w:tr w:rsidR="0061784B" w14:paraId="1C41AC3A" w14:textId="77777777" w:rsidTr="0061784B">
        <w:tc>
          <w:tcPr>
            <w:tcW w:w="2538" w:type="dxa"/>
          </w:tcPr>
          <w:p w14:paraId="328E4F19" w14:textId="77777777" w:rsidR="0061784B" w:rsidRPr="00577DC7" w:rsidRDefault="0061784B" w:rsidP="0061784B">
            <w:pPr>
              <w:rPr>
                <w:b/>
              </w:rPr>
            </w:pPr>
            <w:r w:rsidRPr="00577DC7">
              <w:rPr>
                <w:b/>
              </w:rPr>
              <w:t>Byte</w:t>
            </w:r>
          </w:p>
        </w:tc>
        <w:tc>
          <w:tcPr>
            <w:tcW w:w="2538" w:type="dxa"/>
          </w:tcPr>
          <w:p w14:paraId="187D3C0A" w14:textId="77777777" w:rsidR="0061784B" w:rsidRPr="00577DC7" w:rsidRDefault="0061784B" w:rsidP="0061784B">
            <w:pPr>
              <w:rPr>
                <w:b/>
              </w:rPr>
            </w:pPr>
            <w:r w:rsidRPr="00577DC7">
              <w:rPr>
                <w:b/>
              </w:rPr>
              <w:t>Byte</w:t>
            </w:r>
          </w:p>
        </w:tc>
        <w:tc>
          <w:tcPr>
            <w:tcW w:w="2538" w:type="dxa"/>
            <w:tcBorders>
              <w:bottom w:val="single" w:sz="4" w:space="0" w:color="000000" w:themeColor="text1"/>
            </w:tcBorders>
          </w:tcPr>
          <w:p w14:paraId="177509D3" w14:textId="77777777" w:rsidR="0061784B" w:rsidRPr="00577DC7" w:rsidRDefault="0061784B" w:rsidP="0061784B">
            <w:pPr>
              <w:rPr>
                <w:b/>
              </w:rPr>
            </w:pPr>
            <w:r w:rsidRPr="00577DC7">
              <w:rPr>
                <w:b/>
              </w:rPr>
              <w:t>Byte</w:t>
            </w:r>
          </w:p>
        </w:tc>
        <w:tc>
          <w:tcPr>
            <w:tcW w:w="2538" w:type="dxa"/>
            <w:tcBorders>
              <w:bottom w:val="single" w:sz="4" w:space="0" w:color="000000" w:themeColor="text1"/>
            </w:tcBorders>
          </w:tcPr>
          <w:p w14:paraId="0006B45B" w14:textId="77777777" w:rsidR="0061784B" w:rsidRPr="00577DC7" w:rsidRDefault="0061784B" w:rsidP="0061784B">
            <w:pPr>
              <w:rPr>
                <w:b/>
              </w:rPr>
            </w:pPr>
            <w:r w:rsidRPr="00577DC7">
              <w:rPr>
                <w:b/>
              </w:rPr>
              <w:t>Byte</w:t>
            </w:r>
          </w:p>
        </w:tc>
      </w:tr>
      <w:tr w:rsidR="0061784B" w14:paraId="05B9502C" w14:textId="77777777" w:rsidTr="0061784B">
        <w:tc>
          <w:tcPr>
            <w:tcW w:w="10152" w:type="dxa"/>
            <w:gridSpan w:val="4"/>
          </w:tcPr>
          <w:p w14:paraId="74373A02" w14:textId="77777777" w:rsidR="0061784B" w:rsidRDefault="0061784B" w:rsidP="0061784B">
            <w:pPr>
              <w:tabs>
                <w:tab w:val="left" w:pos="206"/>
                <w:tab w:val="left" w:pos="1286"/>
                <w:tab w:val="left" w:pos="3330"/>
              </w:tabs>
              <w:jc w:val="center"/>
              <w:rPr>
                <w:szCs w:val="24"/>
              </w:rPr>
            </w:pPr>
            <w:r>
              <w:rPr>
                <w:szCs w:val="24"/>
              </w:rPr>
              <w:t>Reserved (zero)</w:t>
            </w:r>
          </w:p>
        </w:tc>
      </w:tr>
      <w:tr w:rsidR="0061784B" w14:paraId="4CDE0F05" w14:textId="77777777" w:rsidTr="0061784B">
        <w:tc>
          <w:tcPr>
            <w:tcW w:w="10152" w:type="dxa"/>
            <w:gridSpan w:val="4"/>
          </w:tcPr>
          <w:p w14:paraId="31455BC3" w14:textId="77777777" w:rsidR="0061784B" w:rsidRDefault="0061784B" w:rsidP="0061784B">
            <w:pPr>
              <w:tabs>
                <w:tab w:val="left" w:pos="206"/>
                <w:tab w:val="left" w:pos="1286"/>
                <w:tab w:val="left" w:pos="3330"/>
              </w:tabs>
              <w:jc w:val="center"/>
              <w:rPr>
                <w:szCs w:val="24"/>
              </w:rPr>
            </w:pPr>
            <w:r>
              <w:rPr>
                <w:szCs w:val="24"/>
              </w:rPr>
              <w:t>Length</w:t>
            </w:r>
          </w:p>
        </w:tc>
      </w:tr>
      <w:tr w:rsidR="0061784B" w14:paraId="736F75B7" w14:textId="77777777" w:rsidTr="0061784B">
        <w:tc>
          <w:tcPr>
            <w:tcW w:w="10152" w:type="dxa"/>
            <w:gridSpan w:val="4"/>
          </w:tcPr>
          <w:p w14:paraId="7DF32215" w14:textId="77777777" w:rsidR="0061784B" w:rsidRDefault="0061784B" w:rsidP="0061784B">
            <w:pPr>
              <w:tabs>
                <w:tab w:val="left" w:pos="206"/>
                <w:tab w:val="left" w:pos="1286"/>
                <w:tab w:val="left" w:pos="3330"/>
              </w:tabs>
              <w:jc w:val="center"/>
              <w:rPr>
                <w:szCs w:val="24"/>
              </w:rPr>
            </w:pPr>
            <w:r>
              <w:rPr>
                <w:szCs w:val="24"/>
              </w:rPr>
              <w:t>Rank</w:t>
            </w:r>
          </w:p>
        </w:tc>
      </w:tr>
      <w:tr w:rsidR="0061784B" w14:paraId="2B8954F3" w14:textId="77777777" w:rsidTr="0061784B">
        <w:tc>
          <w:tcPr>
            <w:tcW w:w="10152" w:type="dxa"/>
            <w:gridSpan w:val="4"/>
          </w:tcPr>
          <w:p w14:paraId="1603D183" w14:textId="13A5D96C" w:rsidR="0061784B" w:rsidRDefault="001A6111" w:rsidP="00996D48">
            <w:pPr>
              <w:tabs>
                <w:tab w:val="left" w:pos="206"/>
                <w:tab w:val="left" w:pos="1286"/>
                <w:tab w:val="left" w:pos="3330"/>
                <w:tab w:val="center" w:pos="4968"/>
                <w:tab w:val="left" w:pos="6313"/>
              </w:tabs>
              <w:jc w:val="left"/>
              <w:rPr>
                <w:szCs w:val="24"/>
              </w:rPr>
            </w:pPr>
            <w:r>
              <w:rPr>
                <w:szCs w:val="24"/>
              </w:rPr>
              <w:tab/>
            </w:r>
            <w:r>
              <w:rPr>
                <w:szCs w:val="24"/>
              </w:rPr>
              <w:tab/>
            </w:r>
            <w:r>
              <w:rPr>
                <w:szCs w:val="24"/>
              </w:rPr>
              <w:tab/>
            </w:r>
            <w:r>
              <w:rPr>
                <w:szCs w:val="24"/>
              </w:rPr>
              <w:tab/>
            </w:r>
            <w:r w:rsidR="0061784B">
              <w:rPr>
                <w:szCs w:val="24"/>
              </w:rPr>
              <w:t>Num Points</w:t>
            </w:r>
            <w:r>
              <w:rPr>
                <w:szCs w:val="24"/>
              </w:rPr>
              <w:t xml:space="preserve"> (4 bytes)</w:t>
            </w:r>
          </w:p>
        </w:tc>
      </w:tr>
      <w:tr w:rsidR="0061784B" w14:paraId="075F35AC" w14:textId="77777777" w:rsidTr="0061784B">
        <w:tc>
          <w:tcPr>
            <w:tcW w:w="10152" w:type="dxa"/>
            <w:gridSpan w:val="4"/>
          </w:tcPr>
          <w:p w14:paraId="4E8CB742" w14:textId="35C009E3" w:rsidR="0061784B" w:rsidRDefault="0061784B" w:rsidP="0061784B">
            <w:pPr>
              <w:tabs>
                <w:tab w:val="left" w:pos="206"/>
                <w:tab w:val="left" w:pos="1286"/>
                <w:tab w:val="left" w:pos="3330"/>
              </w:tabs>
              <w:jc w:val="center"/>
              <w:rPr>
                <w:szCs w:val="24"/>
              </w:rPr>
            </w:pPr>
            <w:r>
              <w:rPr>
                <w:szCs w:val="24"/>
              </w:rPr>
              <w:t>Point #1: coordinate #1</w:t>
            </w:r>
            <w:r w:rsidR="00763D81">
              <w:rPr>
                <w:szCs w:val="24"/>
              </w:rPr>
              <w:t xml:space="preserve"> (4 bytes)</w:t>
            </w:r>
          </w:p>
        </w:tc>
      </w:tr>
      <w:tr w:rsidR="0061784B" w14:paraId="752A772A" w14:textId="77777777" w:rsidTr="0061784B">
        <w:tc>
          <w:tcPr>
            <w:tcW w:w="10152" w:type="dxa"/>
            <w:gridSpan w:val="4"/>
          </w:tcPr>
          <w:p w14:paraId="6A9AC107" w14:textId="77777777" w:rsidR="0061784B" w:rsidRDefault="0061784B" w:rsidP="0061784B">
            <w:pPr>
              <w:tabs>
                <w:tab w:val="left" w:pos="206"/>
                <w:tab w:val="left" w:pos="1286"/>
                <w:tab w:val="left" w:pos="3330"/>
              </w:tabs>
              <w:jc w:val="center"/>
              <w:rPr>
                <w:szCs w:val="24"/>
              </w:rPr>
            </w:pPr>
            <w:r>
              <w:rPr>
                <w:szCs w:val="24"/>
              </w:rPr>
              <w:t>:</w:t>
            </w:r>
          </w:p>
          <w:p w14:paraId="4DEC1690" w14:textId="77777777" w:rsidR="0061784B" w:rsidRDefault="0061784B" w:rsidP="0061784B">
            <w:pPr>
              <w:tabs>
                <w:tab w:val="left" w:pos="206"/>
                <w:tab w:val="left" w:pos="1286"/>
                <w:tab w:val="left" w:pos="3330"/>
              </w:tabs>
              <w:jc w:val="center"/>
              <w:rPr>
                <w:szCs w:val="24"/>
              </w:rPr>
            </w:pPr>
            <w:r>
              <w:rPr>
                <w:szCs w:val="24"/>
              </w:rPr>
              <w:t>:</w:t>
            </w:r>
          </w:p>
        </w:tc>
      </w:tr>
      <w:tr w:rsidR="0061784B" w14:paraId="6C84107F" w14:textId="77777777" w:rsidTr="0061784B">
        <w:tc>
          <w:tcPr>
            <w:tcW w:w="10152" w:type="dxa"/>
            <w:gridSpan w:val="4"/>
          </w:tcPr>
          <w:p w14:paraId="792A72D3" w14:textId="23481FB6" w:rsidR="0061784B" w:rsidRDefault="0061784B" w:rsidP="0061784B">
            <w:pPr>
              <w:tabs>
                <w:tab w:val="left" w:pos="206"/>
                <w:tab w:val="left" w:pos="1286"/>
                <w:tab w:val="left" w:pos="3330"/>
              </w:tabs>
              <w:jc w:val="center"/>
              <w:rPr>
                <w:szCs w:val="24"/>
              </w:rPr>
            </w:pPr>
            <w:r>
              <w:rPr>
                <w:szCs w:val="24"/>
              </w:rPr>
              <w:t>Point #1: coordinate #u</w:t>
            </w:r>
            <w:r w:rsidR="00763D81">
              <w:rPr>
                <w:szCs w:val="24"/>
              </w:rPr>
              <w:t xml:space="preserve"> (4 bytes)</w:t>
            </w:r>
          </w:p>
        </w:tc>
      </w:tr>
      <w:tr w:rsidR="0061784B" w14:paraId="7E383038" w14:textId="77777777" w:rsidTr="0061784B">
        <w:tc>
          <w:tcPr>
            <w:tcW w:w="10152" w:type="dxa"/>
            <w:gridSpan w:val="4"/>
          </w:tcPr>
          <w:p w14:paraId="2179BE1E" w14:textId="77777777" w:rsidR="0061784B" w:rsidRDefault="0061784B" w:rsidP="0061784B">
            <w:pPr>
              <w:tabs>
                <w:tab w:val="left" w:pos="206"/>
                <w:tab w:val="left" w:pos="1286"/>
                <w:tab w:val="left" w:pos="3330"/>
              </w:tabs>
              <w:jc w:val="center"/>
              <w:rPr>
                <w:szCs w:val="24"/>
              </w:rPr>
            </w:pPr>
            <w:r>
              <w:rPr>
                <w:szCs w:val="24"/>
              </w:rPr>
              <w:t>:</w:t>
            </w:r>
          </w:p>
          <w:p w14:paraId="567F409E" w14:textId="77777777" w:rsidR="0061784B" w:rsidRDefault="0061784B" w:rsidP="0061784B">
            <w:pPr>
              <w:tabs>
                <w:tab w:val="left" w:pos="206"/>
                <w:tab w:val="left" w:pos="1286"/>
                <w:tab w:val="left" w:pos="3330"/>
              </w:tabs>
              <w:jc w:val="center"/>
              <w:rPr>
                <w:szCs w:val="24"/>
              </w:rPr>
            </w:pPr>
            <w:r>
              <w:rPr>
                <w:szCs w:val="24"/>
              </w:rPr>
              <w:t>:</w:t>
            </w:r>
          </w:p>
          <w:p w14:paraId="6ADEBE52" w14:textId="77777777" w:rsidR="0061784B" w:rsidRDefault="0061784B" w:rsidP="0061784B">
            <w:pPr>
              <w:tabs>
                <w:tab w:val="left" w:pos="206"/>
                <w:tab w:val="left" w:pos="1286"/>
                <w:tab w:val="left" w:pos="3330"/>
              </w:tabs>
              <w:jc w:val="center"/>
              <w:rPr>
                <w:szCs w:val="24"/>
              </w:rPr>
            </w:pPr>
            <w:r>
              <w:rPr>
                <w:szCs w:val="24"/>
              </w:rPr>
              <w:t>:</w:t>
            </w:r>
          </w:p>
        </w:tc>
      </w:tr>
      <w:tr w:rsidR="0061784B" w14:paraId="02FF5F9D" w14:textId="77777777" w:rsidTr="0061784B">
        <w:tc>
          <w:tcPr>
            <w:tcW w:w="10152" w:type="dxa"/>
            <w:gridSpan w:val="4"/>
          </w:tcPr>
          <w:p w14:paraId="4C9ECBDB" w14:textId="20F53F38" w:rsidR="0061784B" w:rsidRDefault="0061784B" w:rsidP="0061784B">
            <w:pPr>
              <w:tabs>
                <w:tab w:val="left" w:pos="206"/>
                <w:tab w:val="left" w:pos="1286"/>
                <w:tab w:val="left" w:pos="3330"/>
              </w:tabs>
              <w:jc w:val="center"/>
              <w:rPr>
                <w:szCs w:val="24"/>
              </w:rPr>
            </w:pPr>
            <w:r>
              <w:rPr>
                <w:szCs w:val="24"/>
              </w:rPr>
              <w:t>Point #n: coordinate #1</w:t>
            </w:r>
            <w:r w:rsidR="00763D81">
              <w:rPr>
                <w:szCs w:val="24"/>
              </w:rPr>
              <w:t xml:space="preserve"> (4 bytes)</w:t>
            </w:r>
          </w:p>
        </w:tc>
      </w:tr>
      <w:tr w:rsidR="0061784B" w14:paraId="0F6EF966" w14:textId="77777777" w:rsidTr="0061784B">
        <w:tc>
          <w:tcPr>
            <w:tcW w:w="10152" w:type="dxa"/>
            <w:gridSpan w:val="4"/>
          </w:tcPr>
          <w:p w14:paraId="1A03AF5A" w14:textId="77777777" w:rsidR="0061784B" w:rsidRDefault="0061784B" w:rsidP="0061784B">
            <w:pPr>
              <w:tabs>
                <w:tab w:val="left" w:pos="206"/>
                <w:tab w:val="left" w:pos="1286"/>
                <w:tab w:val="left" w:pos="3330"/>
              </w:tabs>
              <w:jc w:val="center"/>
              <w:rPr>
                <w:szCs w:val="24"/>
              </w:rPr>
            </w:pPr>
            <w:r>
              <w:rPr>
                <w:szCs w:val="24"/>
              </w:rPr>
              <w:t>:</w:t>
            </w:r>
          </w:p>
          <w:p w14:paraId="1A6AD4B6" w14:textId="77777777" w:rsidR="0061784B" w:rsidRDefault="0061784B" w:rsidP="0061784B">
            <w:pPr>
              <w:tabs>
                <w:tab w:val="left" w:pos="206"/>
                <w:tab w:val="left" w:pos="1286"/>
                <w:tab w:val="left" w:pos="3330"/>
              </w:tabs>
              <w:jc w:val="center"/>
              <w:rPr>
                <w:szCs w:val="24"/>
              </w:rPr>
            </w:pPr>
            <w:r>
              <w:rPr>
                <w:szCs w:val="24"/>
              </w:rPr>
              <w:t>:</w:t>
            </w:r>
          </w:p>
        </w:tc>
      </w:tr>
      <w:tr w:rsidR="0061784B" w14:paraId="7233B756" w14:textId="77777777" w:rsidTr="0061784B">
        <w:tc>
          <w:tcPr>
            <w:tcW w:w="10152" w:type="dxa"/>
            <w:gridSpan w:val="4"/>
          </w:tcPr>
          <w:p w14:paraId="2F628922" w14:textId="7B87005C" w:rsidR="0061784B" w:rsidRDefault="0061784B" w:rsidP="0061784B">
            <w:pPr>
              <w:tabs>
                <w:tab w:val="left" w:pos="206"/>
                <w:tab w:val="left" w:pos="1286"/>
                <w:tab w:val="left" w:pos="3330"/>
              </w:tabs>
              <w:jc w:val="center"/>
              <w:rPr>
                <w:szCs w:val="24"/>
              </w:rPr>
            </w:pPr>
            <w:r>
              <w:rPr>
                <w:szCs w:val="24"/>
              </w:rPr>
              <w:t>Point #n: coordinate #u</w:t>
            </w:r>
            <w:r w:rsidR="00763D81">
              <w:rPr>
                <w:szCs w:val="24"/>
              </w:rPr>
              <w:t xml:space="preserve"> (4 bytes)</w:t>
            </w:r>
          </w:p>
        </w:tc>
      </w:tr>
    </w:tbl>
    <w:p w14:paraId="358511F4" w14:textId="77777777" w:rsidR="00E3734E" w:rsidRDefault="00E3734E" w:rsidP="0061784B">
      <w:pPr>
        <w:tabs>
          <w:tab w:val="center" w:pos="4968"/>
          <w:tab w:val="left" w:pos="8036"/>
        </w:tabs>
        <w:jc w:val="center"/>
        <w:rPr>
          <w:b/>
        </w:rPr>
      </w:pPr>
    </w:p>
    <w:p w14:paraId="0BC161D5" w14:textId="3387C8D8" w:rsidR="0061784B" w:rsidRDefault="0061784B" w:rsidP="0061784B">
      <w:pPr>
        <w:tabs>
          <w:tab w:val="center" w:pos="4968"/>
          <w:tab w:val="left" w:pos="8036"/>
        </w:tabs>
        <w:jc w:val="center"/>
      </w:pPr>
      <w:r>
        <w:rPr>
          <w:b/>
        </w:rPr>
        <w:t xml:space="preserve">Fields: </w:t>
      </w:r>
      <w:r w:rsidR="00EE69CE">
        <w:rPr>
          <w:b/>
        </w:rPr>
        <w:t xml:space="preserve">Version 1 Points </w:t>
      </w:r>
      <w:r>
        <w:rPr>
          <w:b/>
        </w:rPr>
        <w:t xml:space="preserve">Selection Info </w:t>
      </w:r>
    </w:p>
    <w:tbl>
      <w:tblPr>
        <w:tblStyle w:val="TableGrid"/>
        <w:tblW w:w="0" w:type="auto"/>
        <w:tblLook w:val="04A0" w:firstRow="1" w:lastRow="0" w:firstColumn="1" w:lastColumn="0" w:noHBand="0" w:noVBand="1"/>
      </w:tblPr>
      <w:tblGrid>
        <w:gridCol w:w="3618"/>
        <w:gridCol w:w="6534"/>
      </w:tblGrid>
      <w:tr w:rsidR="0061784B" w:rsidRPr="00577DC7" w14:paraId="5E3F9BFB" w14:textId="77777777" w:rsidTr="0061784B">
        <w:tc>
          <w:tcPr>
            <w:tcW w:w="3618" w:type="dxa"/>
          </w:tcPr>
          <w:p w14:paraId="14D2DDCE" w14:textId="77777777" w:rsidR="0061784B" w:rsidRPr="00577DC7" w:rsidRDefault="0061784B" w:rsidP="0061784B">
            <w:pPr>
              <w:rPr>
                <w:b/>
              </w:rPr>
            </w:pPr>
            <w:r>
              <w:rPr>
                <w:b/>
              </w:rPr>
              <w:t>Field Name</w:t>
            </w:r>
          </w:p>
        </w:tc>
        <w:tc>
          <w:tcPr>
            <w:tcW w:w="6534" w:type="dxa"/>
            <w:tcBorders>
              <w:bottom w:val="single" w:sz="4" w:space="0" w:color="000000" w:themeColor="text1"/>
            </w:tcBorders>
          </w:tcPr>
          <w:p w14:paraId="7893EEDD" w14:textId="77777777" w:rsidR="0061784B" w:rsidRPr="00577DC7" w:rsidRDefault="0061784B" w:rsidP="0061784B">
            <w:pPr>
              <w:rPr>
                <w:b/>
              </w:rPr>
            </w:pPr>
            <w:r>
              <w:rPr>
                <w:b/>
              </w:rPr>
              <w:t>Description</w:t>
            </w:r>
          </w:p>
        </w:tc>
      </w:tr>
      <w:tr w:rsidR="0061784B" w:rsidRPr="00862958" w14:paraId="44AE3B20" w14:textId="77777777" w:rsidTr="0061784B">
        <w:tc>
          <w:tcPr>
            <w:tcW w:w="3618" w:type="dxa"/>
          </w:tcPr>
          <w:p w14:paraId="47CD32BD" w14:textId="77777777" w:rsidR="0061784B" w:rsidRDefault="0061784B" w:rsidP="0061784B">
            <w:pPr>
              <w:tabs>
                <w:tab w:val="left" w:pos="1286"/>
                <w:tab w:val="left" w:pos="2096"/>
              </w:tabs>
              <w:jc w:val="left"/>
              <w:rPr>
                <w:szCs w:val="24"/>
              </w:rPr>
            </w:pPr>
            <w:r>
              <w:rPr>
                <w:szCs w:val="24"/>
              </w:rPr>
              <w:t>Length</w:t>
            </w:r>
          </w:p>
        </w:tc>
        <w:tc>
          <w:tcPr>
            <w:tcW w:w="6534" w:type="dxa"/>
          </w:tcPr>
          <w:p w14:paraId="26206ACF" w14:textId="78F9805D" w:rsidR="0061784B" w:rsidRDefault="0061784B" w:rsidP="008814F1">
            <w:pPr>
              <w:tabs>
                <w:tab w:val="left" w:pos="1286"/>
              </w:tabs>
              <w:jc w:val="left"/>
              <w:rPr>
                <w:rFonts w:eastAsiaTheme="majorEastAsia" w:cstheme="majorBidi"/>
                <w:b/>
                <w:bCs/>
                <w:i/>
                <w:iCs/>
                <w:szCs w:val="24"/>
              </w:rPr>
            </w:pPr>
            <w:r>
              <w:rPr>
                <w:szCs w:val="24"/>
              </w:rPr>
              <w:t xml:space="preserve">The size in bytes from </w:t>
            </w:r>
            <w:r w:rsidR="00E3734E">
              <w:rPr>
                <w:i/>
                <w:szCs w:val="24"/>
              </w:rPr>
              <w:t>Rank</w:t>
            </w:r>
            <w:r>
              <w:rPr>
                <w:szCs w:val="24"/>
              </w:rPr>
              <w:t xml:space="preserve"> to the end of the Selection Info.</w:t>
            </w:r>
          </w:p>
        </w:tc>
      </w:tr>
      <w:tr w:rsidR="0061784B" w:rsidRPr="00862958" w14:paraId="57CC6A45" w14:textId="77777777" w:rsidTr="0061784B">
        <w:tc>
          <w:tcPr>
            <w:tcW w:w="3618" w:type="dxa"/>
          </w:tcPr>
          <w:p w14:paraId="6B1F0FBE" w14:textId="77777777" w:rsidR="0061784B" w:rsidRDefault="0061784B" w:rsidP="0061784B">
            <w:pPr>
              <w:tabs>
                <w:tab w:val="left" w:pos="1286"/>
                <w:tab w:val="left" w:pos="2096"/>
              </w:tabs>
              <w:jc w:val="left"/>
              <w:rPr>
                <w:szCs w:val="24"/>
              </w:rPr>
            </w:pPr>
            <w:r>
              <w:rPr>
                <w:szCs w:val="24"/>
              </w:rPr>
              <w:t>Rank</w:t>
            </w:r>
          </w:p>
        </w:tc>
        <w:tc>
          <w:tcPr>
            <w:tcW w:w="6534" w:type="dxa"/>
          </w:tcPr>
          <w:p w14:paraId="21ABD30D" w14:textId="77777777" w:rsidR="0061784B" w:rsidRDefault="0061784B" w:rsidP="0061784B">
            <w:pPr>
              <w:tabs>
                <w:tab w:val="left" w:pos="1286"/>
              </w:tabs>
              <w:jc w:val="left"/>
              <w:rPr>
                <w:szCs w:val="24"/>
              </w:rPr>
            </w:pPr>
            <w:r>
              <w:rPr>
                <w:szCs w:val="24"/>
              </w:rPr>
              <w:t>The number of dimensions.</w:t>
            </w:r>
          </w:p>
        </w:tc>
      </w:tr>
      <w:tr w:rsidR="0061784B" w:rsidRPr="00862958" w14:paraId="2E2D2445" w14:textId="77777777" w:rsidTr="0061784B">
        <w:tc>
          <w:tcPr>
            <w:tcW w:w="3618" w:type="dxa"/>
          </w:tcPr>
          <w:p w14:paraId="5815BD05" w14:textId="77777777" w:rsidR="0061784B" w:rsidRDefault="0061784B" w:rsidP="0061784B">
            <w:pPr>
              <w:tabs>
                <w:tab w:val="left" w:pos="1286"/>
                <w:tab w:val="left" w:pos="2096"/>
              </w:tabs>
              <w:jc w:val="left"/>
              <w:rPr>
                <w:szCs w:val="24"/>
              </w:rPr>
            </w:pPr>
            <w:r>
              <w:rPr>
                <w:szCs w:val="24"/>
              </w:rPr>
              <w:t>Num Points</w:t>
            </w:r>
          </w:p>
        </w:tc>
        <w:tc>
          <w:tcPr>
            <w:tcW w:w="6534" w:type="dxa"/>
          </w:tcPr>
          <w:p w14:paraId="55014E7E" w14:textId="77777777" w:rsidR="0061784B" w:rsidRDefault="0061784B" w:rsidP="0061784B">
            <w:pPr>
              <w:tabs>
                <w:tab w:val="left" w:pos="1286"/>
              </w:tabs>
              <w:jc w:val="left"/>
              <w:rPr>
                <w:szCs w:val="24"/>
              </w:rPr>
            </w:pPr>
            <w:r>
              <w:rPr>
                <w:szCs w:val="24"/>
              </w:rPr>
              <w:t>The number of points in the selection</w:t>
            </w:r>
          </w:p>
        </w:tc>
      </w:tr>
      <w:tr w:rsidR="0061784B" w:rsidRPr="00862958" w14:paraId="7731A30E" w14:textId="77777777" w:rsidTr="0061784B">
        <w:tc>
          <w:tcPr>
            <w:tcW w:w="3618" w:type="dxa"/>
          </w:tcPr>
          <w:p w14:paraId="14D54582" w14:textId="77777777" w:rsidR="0061784B" w:rsidRDefault="0061784B" w:rsidP="0061784B">
            <w:pPr>
              <w:tabs>
                <w:tab w:val="left" w:pos="1286"/>
                <w:tab w:val="left" w:pos="2096"/>
              </w:tabs>
              <w:jc w:val="left"/>
              <w:rPr>
                <w:szCs w:val="24"/>
              </w:rPr>
            </w:pPr>
            <w:r>
              <w:rPr>
                <w:szCs w:val="24"/>
              </w:rPr>
              <w:t>Point #n: coordinate #u</w:t>
            </w:r>
          </w:p>
        </w:tc>
        <w:tc>
          <w:tcPr>
            <w:tcW w:w="6534" w:type="dxa"/>
          </w:tcPr>
          <w:p w14:paraId="54D848EB" w14:textId="77777777" w:rsidR="0061784B" w:rsidRDefault="0061784B" w:rsidP="0061784B">
            <w:pPr>
              <w:tabs>
                <w:tab w:val="left" w:pos="1286"/>
              </w:tabs>
              <w:jc w:val="left"/>
              <w:rPr>
                <w:szCs w:val="24"/>
              </w:rPr>
            </w:pPr>
            <w:r>
              <w:rPr>
                <w:szCs w:val="24"/>
              </w:rPr>
              <w:t xml:space="preserve">The array of points in the selection.  </w:t>
            </w:r>
          </w:p>
          <w:p w14:paraId="08723E29" w14:textId="77777777" w:rsidR="0061784B" w:rsidRDefault="0061784B" w:rsidP="0061784B">
            <w:pPr>
              <w:tabs>
                <w:tab w:val="left" w:pos="1286"/>
              </w:tabs>
              <w:jc w:val="left"/>
              <w:rPr>
                <w:szCs w:val="24"/>
              </w:rPr>
            </w:pPr>
            <w:r>
              <w:rPr>
                <w:szCs w:val="24"/>
              </w:rPr>
              <w:t xml:space="preserve">The points selected are #1 to #n where n is </w:t>
            </w:r>
            <w:r w:rsidRPr="00456F48">
              <w:rPr>
                <w:i/>
                <w:szCs w:val="24"/>
              </w:rPr>
              <w:t>Num Points</w:t>
            </w:r>
            <w:r>
              <w:rPr>
                <w:szCs w:val="24"/>
              </w:rPr>
              <w:t xml:space="preserve">.  </w:t>
            </w:r>
          </w:p>
          <w:p w14:paraId="21C755C1" w14:textId="77777777" w:rsidR="0061784B" w:rsidRDefault="0061784B" w:rsidP="0061784B">
            <w:pPr>
              <w:tabs>
                <w:tab w:val="left" w:pos="1286"/>
              </w:tabs>
              <w:jc w:val="left"/>
              <w:rPr>
                <w:szCs w:val="24"/>
              </w:rPr>
            </w:pPr>
            <w:r>
              <w:rPr>
                <w:szCs w:val="24"/>
              </w:rPr>
              <w:t xml:space="preserve">The list of coordinates for each point are #1 to #u where u is </w:t>
            </w:r>
            <w:r w:rsidRPr="00456F48">
              <w:rPr>
                <w:i/>
                <w:szCs w:val="24"/>
              </w:rPr>
              <w:t>Rank</w:t>
            </w:r>
            <w:r>
              <w:rPr>
                <w:szCs w:val="24"/>
              </w:rPr>
              <w:t>.</w:t>
            </w:r>
          </w:p>
        </w:tc>
      </w:tr>
    </w:tbl>
    <w:p w14:paraId="6C656A68" w14:textId="09B01238" w:rsidR="00EE69CE" w:rsidRDefault="00EE69CE">
      <w:pPr>
        <w:jc w:val="center"/>
        <w:rPr>
          <w:b/>
        </w:rPr>
      </w:pPr>
      <w:r>
        <w:rPr>
          <w:b/>
        </w:rPr>
        <w:br w:type="page"/>
      </w:r>
    </w:p>
    <w:p w14:paraId="40C0FFC5" w14:textId="00CFBFE2" w:rsidR="00EE69CE" w:rsidRPr="00095404" w:rsidRDefault="00EE69CE" w:rsidP="00EE69CE">
      <w:pPr>
        <w:jc w:val="center"/>
      </w:pPr>
      <w:r>
        <w:rPr>
          <w:b/>
        </w:rPr>
        <w:t xml:space="preserve">Layout: Version 2 Points Selection Info </w:t>
      </w:r>
    </w:p>
    <w:tbl>
      <w:tblPr>
        <w:tblStyle w:val="TableGrid"/>
        <w:tblW w:w="0" w:type="auto"/>
        <w:tblLook w:val="04A0" w:firstRow="1" w:lastRow="0" w:firstColumn="1" w:lastColumn="0" w:noHBand="0" w:noVBand="1"/>
      </w:tblPr>
      <w:tblGrid>
        <w:gridCol w:w="2538"/>
        <w:gridCol w:w="2538"/>
        <w:gridCol w:w="2538"/>
        <w:gridCol w:w="2538"/>
      </w:tblGrid>
      <w:tr w:rsidR="00EE69CE" w14:paraId="260A354B" w14:textId="77777777" w:rsidTr="00E8262F">
        <w:tc>
          <w:tcPr>
            <w:tcW w:w="2538" w:type="dxa"/>
          </w:tcPr>
          <w:p w14:paraId="4720F525" w14:textId="77777777" w:rsidR="00EE69CE" w:rsidRPr="00577DC7" w:rsidRDefault="00EE69CE" w:rsidP="00E8262F">
            <w:pPr>
              <w:rPr>
                <w:b/>
              </w:rPr>
            </w:pPr>
            <w:r w:rsidRPr="00577DC7">
              <w:rPr>
                <w:b/>
              </w:rPr>
              <w:t>Byte</w:t>
            </w:r>
          </w:p>
        </w:tc>
        <w:tc>
          <w:tcPr>
            <w:tcW w:w="2538" w:type="dxa"/>
          </w:tcPr>
          <w:p w14:paraId="56695858" w14:textId="77777777" w:rsidR="00EE69CE" w:rsidRPr="00577DC7" w:rsidRDefault="00EE69CE" w:rsidP="00E8262F">
            <w:pPr>
              <w:rPr>
                <w:b/>
              </w:rPr>
            </w:pPr>
            <w:r w:rsidRPr="00577DC7">
              <w:rPr>
                <w:b/>
              </w:rPr>
              <w:t>Byte</w:t>
            </w:r>
          </w:p>
        </w:tc>
        <w:tc>
          <w:tcPr>
            <w:tcW w:w="2538" w:type="dxa"/>
            <w:tcBorders>
              <w:bottom w:val="single" w:sz="4" w:space="0" w:color="000000" w:themeColor="text1"/>
            </w:tcBorders>
          </w:tcPr>
          <w:p w14:paraId="226F01E3" w14:textId="77777777" w:rsidR="00EE69CE" w:rsidRPr="00577DC7" w:rsidRDefault="00EE69CE" w:rsidP="00E8262F">
            <w:pPr>
              <w:rPr>
                <w:b/>
              </w:rPr>
            </w:pPr>
            <w:r w:rsidRPr="00577DC7">
              <w:rPr>
                <w:b/>
              </w:rPr>
              <w:t>Byte</w:t>
            </w:r>
          </w:p>
        </w:tc>
        <w:tc>
          <w:tcPr>
            <w:tcW w:w="2538" w:type="dxa"/>
            <w:tcBorders>
              <w:bottom w:val="single" w:sz="4" w:space="0" w:color="000000" w:themeColor="text1"/>
            </w:tcBorders>
          </w:tcPr>
          <w:p w14:paraId="17A813BF" w14:textId="77777777" w:rsidR="00EE69CE" w:rsidRPr="00577DC7" w:rsidRDefault="00EE69CE" w:rsidP="00E8262F">
            <w:pPr>
              <w:rPr>
                <w:b/>
              </w:rPr>
            </w:pPr>
            <w:r w:rsidRPr="00577DC7">
              <w:rPr>
                <w:b/>
              </w:rPr>
              <w:t>Byte</w:t>
            </w:r>
          </w:p>
        </w:tc>
      </w:tr>
      <w:tr w:rsidR="00DD2C7C" w14:paraId="68F59458" w14:textId="77777777" w:rsidTr="005E36B0">
        <w:tc>
          <w:tcPr>
            <w:tcW w:w="2538" w:type="dxa"/>
          </w:tcPr>
          <w:p w14:paraId="4A6A7792" w14:textId="4DCDA57B" w:rsidR="00DD2C7C" w:rsidRDefault="00DD2C7C" w:rsidP="00DD2C7C">
            <w:pPr>
              <w:tabs>
                <w:tab w:val="left" w:pos="206"/>
                <w:tab w:val="left" w:pos="1286"/>
                <w:tab w:val="left" w:pos="1826"/>
                <w:tab w:val="left" w:pos="3330"/>
              </w:tabs>
              <w:jc w:val="left"/>
              <w:rPr>
                <w:szCs w:val="24"/>
              </w:rPr>
            </w:pPr>
            <w:r>
              <w:rPr>
                <w:szCs w:val="24"/>
              </w:rPr>
              <w:tab/>
              <w:t>Size of Point Info</w:t>
            </w:r>
            <w:r>
              <w:rPr>
                <w:szCs w:val="24"/>
              </w:rPr>
              <w:tab/>
            </w:r>
            <w:r>
              <w:rPr>
                <w:szCs w:val="24"/>
              </w:rPr>
              <w:tab/>
            </w:r>
            <w:r>
              <w:rPr>
                <w:szCs w:val="24"/>
              </w:rPr>
              <w:tab/>
            </w:r>
          </w:p>
        </w:tc>
        <w:tc>
          <w:tcPr>
            <w:tcW w:w="7614" w:type="dxa"/>
            <w:gridSpan w:val="3"/>
            <w:shd w:val="clear" w:color="auto" w:fill="F2F2F2" w:themeFill="background1" w:themeFillShade="F2"/>
          </w:tcPr>
          <w:p w14:paraId="0DE36DBD" w14:textId="3B32FFE7" w:rsidR="00DD2C7C" w:rsidRDefault="00DD2C7C" w:rsidP="005E36B0">
            <w:pPr>
              <w:tabs>
                <w:tab w:val="left" w:pos="206"/>
                <w:tab w:val="left" w:pos="1286"/>
                <w:tab w:val="left" w:pos="1826"/>
                <w:tab w:val="left" w:pos="3330"/>
              </w:tabs>
              <w:jc w:val="center"/>
              <w:rPr>
                <w:rFonts w:eastAsiaTheme="majorEastAsia" w:cstheme="majorBidi"/>
                <w:b/>
                <w:bCs/>
                <w:i/>
                <w:iCs/>
                <w:color w:val="000000" w:themeColor="text1"/>
                <w:szCs w:val="24"/>
              </w:rPr>
            </w:pPr>
            <w:r w:rsidRPr="00B023BB">
              <w:rPr>
                <w:i/>
                <w:szCs w:val="24"/>
              </w:rPr>
              <w:t xml:space="preserve">This </w:t>
            </w:r>
            <w:r>
              <w:rPr>
                <w:i/>
                <w:szCs w:val="24"/>
              </w:rPr>
              <w:t xml:space="preserve">space inserted only </w:t>
            </w:r>
            <w:r w:rsidRPr="00B023BB">
              <w:rPr>
                <w:i/>
                <w:szCs w:val="24"/>
              </w:rPr>
              <w:t>to align table nicely</w:t>
            </w:r>
          </w:p>
        </w:tc>
      </w:tr>
      <w:tr w:rsidR="00EE69CE" w14:paraId="149EB61E" w14:textId="77777777" w:rsidTr="00E8262F">
        <w:tc>
          <w:tcPr>
            <w:tcW w:w="10152" w:type="dxa"/>
            <w:gridSpan w:val="4"/>
          </w:tcPr>
          <w:p w14:paraId="14B23B6E" w14:textId="77777777" w:rsidR="00EE69CE" w:rsidRDefault="00EE69CE" w:rsidP="00E8262F">
            <w:pPr>
              <w:tabs>
                <w:tab w:val="left" w:pos="206"/>
                <w:tab w:val="left" w:pos="1286"/>
                <w:tab w:val="left" w:pos="3330"/>
              </w:tabs>
              <w:jc w:val="center"/>
              <w:rPr>
                <w:szCs w:val="24"/>
              </w:rPr>
            </w:pPr>
            <w:r>
              <w:rPr>
                <w:szCs w:val="24"/>
              </w:rPr>
              <w:t>Rank</w:t>
            </w:r>
          </w:p>
        </w:tc>
      </w:tr>
      <w:tr w:rsidR="00EE69CE" w14:paraId="25D25843" w14:textId="77777777" w:rsidTr="00E8262F">
        <w:tc>
          <w:tcPr>
            <w:tcW w:w="10152" w:type="dxa"/>
            <w:gridSpan w:val="4"/>
          </w:tcPr>
          <w:p w14:paraId="32A832DA" w14:textId="059D7879" w:rsidR="00EE69CE" w:rsidRDefault="00EE69CE" w:rsidP="007F4C18">
            <w:pPr>
              <w:tabs>
                <w:tab w:val="left" w:pos="206"/>
                <w:tab w:val="left" w:pos="1286"/>
                <w:tab w:val="left" w:pos="3330"/>
              </w:tabs>
              <w:jc w:val="center"/>
              <w:rPr>
                <w:rFonts w:eastAsiaTheme="majorEastAsia" w:cstheme="majorBidi"/>
                <w:b/>
                <w:bCs/>
                <w:i/>
                <w:iCs/>
                <w:szCs w:val="24"/>
              </w:rPr>
            </w:pPr>
            <w:r>
              <w:rPr>
                <w:szCs w:val="24"/>
              </w:rPr>
              <w:t xml:space="preserve">Num Points </w:t>
            </w:r>
          </w:p>
          <w:p w14:paraId="27BD577F" w14:textId="3C6D3600" w:rsidR="00EE69CE" w:rsidRDefault="00EE69CE" w:rsidP="007F4C18">
            <w:pPr>
              <w:tabs>
                <w:tab w:val="left" w:pos="206"/>
                <w:tab w:val="left" w:pos="1286"/>
                <w:tab w:val="left" w:pos="3330"/>
              </w:tabs>
              <w:jc w:val="center"/>
              <w:rPr>
                <w:rFonts w:eastAsiaTheme="majorEastAsia" w:cstheme="majorBidi"/>
                <w:b/>
                <w:bCs/>
                <w:i/>
                <w:iCs/>
                <w:szCs w:val="24"/>
              </w:rPr>
            </w:pPr>
            <w:r>
              <w:rPr>
                <w:szCs w:val="24"/>
              </w:rPr>
              <w:t>(</w:t>
            </w:r>
            <w:r w:rsidR="005E06D8">
              <w:rPr>
                <w:szCs w:val="24"/>
              </w:rPr>
              <w:t>2, 4 or 8</w:t>
            </w:r>
            <w:r>
              <w:rPr>
                <w:szCs w:val="24"/>
              </w:rPr>
              <w:t xml:space="preserve"> bytes)</w:t>
            </w:r>
          </w:p>
        </w:tc>
      </w:tr>
      <w:tr w:rsidR="00EE69CE" w14:paraId="7C1C90BC" w14:textId="77777777" w:rsidTr="00E8262F">
        <w:tc>
          <w:tcPr>
            <w:tcW w:w="10152" w:type="dxa"/>
            <w:gridSpan w:val="4"/>
          </w:tcPr>
          <w:p w14:paraId="79B393AF" w14:textId="77777777" w:rsidR="00EE69CE" w:rsidRDefault="00EE69CE" w:rsidP="00E8262F">
            <w:pPr>
              <w:tabs>
                <w:tab w:val="left" w:pos="206"/>
                <w:tab w:val="left" w:pos="1286"/>
                <w:tab w:val="left" w:pos="3330"/>
              </w:tabs>
              <w:jc w:val="center"/>
              <w:rPr>
                <w:szCs w:val="24"/>
              </w:rPr>
            </w:pPr>
            <w:r>
              <w:rPr>
                <w:szCs w:val="24"/>
              </w:rPr>
              <w:t>Point #1: coordinate #1</w:t>
            </w:r>
          </w:p>
          <w:p w14:paraId="1190D3DD" w14:textId="44BD6B67" w:rsidR="00EE69CE" w:rsidRDefault="00EE69CE" w:rsidP="00E8262F">
            <w:pPr>
              <w:tabs>
                <w:tab w:val="left" w:pos="206"/>
                <w:tab w:val="left" w:pos="1286"/>
                <w:tab w:val="left" w:pos="3330"/>
              </w:tabs>
              <w:jc w:val="center"/>
              <w:rPr>
                <w:szCs w:val="24"/>
              </w:rPr>
            </w:pPr>
            <w:r>
              <w:rPr>
                <w:szCs w:val="24"/>
              </w:rPr>
              <w:t>(</w:t>
            </w:r>
            <w:r w:rsidR="00B477D7">
              <w:rPr>
                <w:szCs w:val="24"/>
              </w:rPr>
              <w:t>2, 4 or 8 bytes</w:t>
            </w:r>
            <w:r w:rsidR="00B477D7" w:rsidDel="00B477D7">
              <w:rPr>
                <w:szCs w:val="24"/>
              </w:rPr>
              <w:t xml:space="preserve"> </w:t>
            </w:r>
            <w:r>
              <w:rPr>
                <w:szCs w:val="24"/>
              </w:rPr>
              <w:t>)</w:t>
            </w:r>
          </w:p>
        </w:tc>
      </w:tr>
      <w:tr w:rsidR="00EE69CE" w14:paraId="4D36F01C" w14:textId="77777777" w:rsidTr="00E8262F">
        <w:tc>
          <w:tcPr>
            <w:tcW w:w="10152" w:type="dxa"/>
            <w:gridSpan w:val="4"/>
          </w:tcPr>
          <w:p w14:paraId="6EE97920" w14:textId="77777777" w:rsidR="00EE69CE" w:rsidRDefault="00EE69CE" w:rsidP="00E8262F">
            <w:pPr>
              <w:tabs>
                <w:tab w:val="left" w:pos="206"/>
                <w:tab w:val="left" w:pos="1286"/>
                <w:tab w:val="left" w:pos="3330"/>
              </w:tabs>
              <w:jc w:val="center"/>
              <w:rPr>
                <w:szCs w:val="24"/>
              </w:rPr>
            </w:pPr>
            <w:r>
              <w:rPr>
                <w:szCs w:val="24"/>
              </w:rPr>
              <w:t>:</w:t>
            </w:r>
          </w:p>
          <w:p w14:paraId="0DD8B225" w14:textId="77777777" w:rsidR="00EE69CE" w:rsidRDefault="00EE69CE" w:rsidP="00E8262F">
            <w:pPr>
              <w:tabs>
                <w:tab w:val="left" w:pos="206"/>
                <w:tab w:val="left" w:pos="1286"/>
                <w:tab w:val="left" w:pos="3330"/>
              </w:tabs>
              <w:jc w:val="center"/>
              <w:rPr>
                <w:szCs w:val="24"/>
              </w:rPr>
            </w:pPr>
            <w:r>
              <w:rPr>
                <w:szCs w:val="24"/>
              </w:rPr>
              <w:t>:</w:t>
            </w:r>
          </w:p>
        </w:tc>
      </w:tr>
      <w:tr w:rsidR="00EE69CE" w14:paraId="38A3A1E4" w14:textId="77777777" w:rsidTr="00E8262F">
        <w:tc>
          <w:tcPr>
            <w:tcW w:w="10152" w:type="dxa"/>
            <w:gridSpan w:val="4"/>
          </w:tcPr>
          <w:p w14:paraId="1674A5ED" w14:textId="77777777" w:rsidR="00EE69CE" w:rsidRDefault="00EE69CE" w:rsidP="00E8262F">
            <w:pPr>
              <w:tabs>
                <w:tab w:val="left" w:pos="206"/>
                <w:tab w:val="left" w:pos="1286"/>
                <w:tab w:val="left" w:pos="3330"/>
              </w:tabs>
              <w:jc w:val="center"/>
              <w:rPr>
                <w:szCs w:val="24"/>
              </w:rPr>
            </w:pPr>
            <w:r>
              <w:rPr>
                <w:szCs w:val="24"/>
              </w:rPr>
              <w:t>Point #1: coordinate #u</w:t>
            </w:r>
          </w:p>
          <w:p w14:paraId="4FA644A1" w14:textId="31CE1A3F" w:rsidR="00EE69CE" w:rsidRDefault="00EE69CE" w:rsidP="00E8262F">
            <w:pPr>
              <w:tabs>
                <w:tab w:val="left" w:pos="206"/>
                <w:tab w:val="left" w:pos="1286"/>
                <w:tab w:val="left" w:pos="3330"/>
              </w:tabs>
              <w:jc w:val="center"/>
              <w:rPr>
                <w:szCs w:val="24"/>
              </w:rPr>
            </w:pPr>
            <w:r>
              <w:rPr>
                <w:szCs w:val="24"/>
              </w:rPr>
              <w:t>(</w:t>
            </w:r>
            <w:r w:rsidR="00B477D7">
              <w:rPr>
                <w:szCs w:val="24"/>
              </w:rPr>
              <w:t xml:space="preserve">2, 4 or 8 </w:t>
            </w:r>
            <w:r>
              <w:rPr>
                <w:szCs w:val="24"/>
              </w:rPr>
              <w:t xml:space="preserve"> bytes)</w:t>
            </w:r>
          </w:p>
        </w:tc>
      </w:tr>
      <w:tr w:rsidR="00EE69CE" w14:paraId="4150A5E5" w14:textId="77777777" w:rsidTr="00E8262F">
        <w:tc>
          <w:tcPr>
            <w:tcW w:w="10152" w:type="dxa"/>
            <w:gridSpan w:val="4"/>
          </w:tcPr>
          <w:p w14:paraId="788673A7" w14:textId="77777777" w:rsidR="00EE69CE" w:rsidRDefault="00EE69CE" w:rsidP="00E8262F">
            <w:pPr>
              <w:tabs>
                <w:tab w:val="left" w:pos="206"/>
                <w:tab w:val="left" w:pos="1286"/>
                <w:tab w:val="left" w:pos="3330"/>
              </w:tabs>
              <w:jc w:val="center"/>
              <w:rPr>
                <w:szCs w:val="24"/>
              </w:rPr>
            </w:pPr>
            <w:r>
              <w:rPr>
                <w:szCs w:val="24"/>
              </w:rPr>
              <w:t>:</w:t>
            </w:r>
          </w:p>
          <w:p w14:paraId="590FC6FA" w14:textId="77777777" w:rsidR="00EE69CE" w:rsidRDefault="00EE69CE" w:rsidP="00E8262F">
            <w:pPr>
              <w:tabs>
                <w:tab w:val="left" w:pos="206"/>
                <w:tab w:val="left" w:pos="1286"/>
                <w:tab w:val="left" w:pos="3330"/>
              </w:tabs>
              <w:jc w:val="center"/>
              <w:rPr>
                <w:szCs w:val="24"/>
              </w:rPr>
            </w:pPr>
            <w:r>
              <w:rPr>
                <w:szCs w:val="24"/>
              </w:rPr>
              <w:t>:</w:t>
            </w:r>
          </w:p>
          <w:p w14:paraId="4D5141A8" w14:textId="77777777" w:rsidR="00EE69CE" w:rsidRDefault="00EE69CE" w:rsidP="00E8262F">
            <w:pPr>
              <w:tabs>
                <w:tab w:val="left" w:pos="206"/>
                <w:tab w:val="left" w:pos="1286"/>
                <w:tab w:val="left" w:pos="3330"/>
              </w:tabs>
              <w:jc w:val="center"/>
              <w:rPr>
                <w:szCs w:val="24"/>
              </w:rPr>
            </w:pPr>
            <w:r>
              <w:rPr>
                <w:szCs w:val="24"/>
              </w:rPr>
              <w:t>:</w:t>
            </w:r>
          </w:p>
        </w:tc>
      </w:tr>
      <w:tr w:rsidR="00EE69CE" w14:paraId="66EF0502" w14:textId="77777777" w:rsidTr="00E8262F">
        <w:tc>
          <w:tcPr>
            <w:tcW w:w="10152" w:type="dxa"/>
            <w:gridSpan w:val="4"/>
          </w:tcPr>
          <w:p w14:paraId="00090C21" w14:textId="77777777" w:rsidR="00EE69CE" w:rsidRDefault="00EE69CE" w:rsidP="00E8262F">
            <w:pPr>
              <w:tabs>
                <w:tab w:val="left" w:pos="206"/>
                <w:tab w:val="left" w:pos="1286"/>
                <w:tab w:val="left" w:pos="3330"/>
              </w:tabs>
              <w:jc w:val="center"/>
              <w:rPr>
                <w:szCs w:val="24"/>
              </w:rPr>
            </w:pPr>
            <w:r>
              <w:rPr>
                <w:szCs w:val="24"/>
              </w:rPr>
              <w:t>Point #n: coordinate #1</w:t>
            </w:r>
          </w:p>
          <w:p w14:paraId="4DF91031" w14:textId="4AD1B5D5" w:rsidR="00EE69CE" w:rsidRDefault="00EE69CE" w:rsidP="00E8262F">
            <w:pPr>
              <w:tabs>
                <w:tab w:val="left" w:pos="206"/>
                <w:tab w:val="left" w:pos="1286"/>
                <w:tab w:val="left" w:pos="3330"/>
              </w:tabs>
              <w:jc w:val="center"/>
              <w:rPr>
                <w:szCs w:val="24"/>
              </w:rPr>
            </w:pPr>
            <w:r>
              <w:rPr>
                <w:szCs w:val="24"/>
              </w:rPr>
              <w:t>(</w:t>
            </w:r>
            <w:r w:rsidR="00B477D7">
              <w:rPr>
                <w:szCs w:val="24"/>
              </w:rPr>
              <w:t xml:space="preserve">2, 4 or 8 </w:t>
            </w:r>
            <w:r>
              <w:rPr>
                <w:szCs w:val="24"/>
              </w:rPr>
              <w:t xml:space="preserve"> bytes)</w:t>
            </w:r>
          </w:p>
        </w:tc>
      </w:tr>
      <w:tr w:rsidR="00EE69CE" w14:paraId="30B67D14" w14:textId="77777777" w:rsidTr="00E8262F">
        <w:tc>
          <w:tcPr>
            <w:tcW w:w="10152" w:type="dxa"/>
            <w:gridSpan w:val="4"/>
          </w:tcPr>
          <w:p w14:paraId="7AA01C6D" w14:textId="77777777" w:rsidR="00EE69CE" w:rsidRDefault="00EE69CE" w:rsidP="00E8262F">
            <w:pPr>
              <w:tabs>
                <w:tab w:val="left" w:pos="206"/>
                <w:tab w:val="left" w:pos="1286"/>
                <w:tab w:val="left" w:pos="3330"/>
              </w:tabs>
              <w:jc w:val="center"/>
              <w:rPr>
                <w:szCs w:val="24"/>
              </w:rPr>
            </w:pPr>
            <w:r>
              <w:rPr>
                <w:szCs w:val="24"/>
              </w:rPr>
              <w:t>:</w:t>
            </w:r>
          </w:p>
          <w:p w14:paraId="6B6F87B8" w14:textId="77777777" w:rsidR="00EE69CE" w:rsidRDefault="00EE69CE" w:rsidP="00E8262F">
            <w:pPr>
              <w:tabs>
                <w:tab w:val="left" w:pos="206"/>
                <w:tab w:val="left" w:pos="1286"/>
                <w:tab w:val="left" w:pos="3330"/>
              </w:tabs>
              <w:jc w:val="center"/>
              <w:rPr>
                <w:szCs w:val="24"/>
              </w:rPr>
            </w:pPr>
            <w:r>
              <w:rPr>
                <w:szCs w:val="24"/>
              </w:rPr>
              <w:t>:</w:t>
            </w:r>
          </w:p>
        </w:tc>
      </w:tr>
      <w:tr w:rsidR="00EE69CE" w14:paraId="05D66047" w14:textId="77777777" w:rsidTr="00E8262F">
        <w:tc>
          <w:tcPr>
            <w:tcW w:w="10152" w:type="dxa"/>
            <w:gridSpan w:val="4"/>
          </w:tcPr>
          <w:p w14:paraId="359A9F52" w14:textId="77777777" w:rsidR="00EE69CE" w:rsidRDefault="00EE69CE" w:rsidP="00E8262F">
            <w:pPr>
              <w:tabs>
                <w:tab w:val="left" w:pos="206"/>
                <w:tab w:val="left" w:pos="1286"/>
                <w:tab w:val="left" w:pos="3330"/>
              </w:tabs>
              <w:jc w:val="center"/>
              <w:rPr>
                <w:szCs w:val="24"/>
              </w:rPr>
            </w:pPr>
            <w:r>
              <w:rPr>
                <w:szCs w:val="24"/>
              </w:rPr>
              <w:t>Point #n: coordinate #u</w:t>
            </w:r>
          </w:p>
          <w:p w14:paraId="63E93D02" w14:textId="6A398923" w:rsidR="00EE69CE" w:rsidRDefault="00EE69CE" w:rsidP="00E8262F">
            <w:pPr>
              <w:tabs>
                <w:tab w:val="left" w:pos="206"/>
                <w:tab w:val="left" w:pos="1286"/>
                <w:tab w:val="left" w:pos="3330"/>
              </w:tabs>
              <w:jc w:val="center"/>
              <w:rPr>
                <w:szCs w:val="24"/>
              </w:rPr>
            </w:pPr>
            <w:r>
              <w:rPr>
                <w:szCs w:val="24"/>
              </w:rPr>
              <w:t>(</w:t>
            </w:r>
            <w:r w:rsidR="00B477D7">
              <w:rPr>
                <w:szCs w:val="24"/>
              </w:rPr>
              <w:t xml:space="preserve">2, 4 or 8 </w:t>
            </w:r>
            <w:r>
              <w:rPr>
                <w:szCs w:val="24"/>
              </w:rPr>
              <w:t xml:space="preserve"> bytes)</w:t>
            </w:r>
          </w:p>
        </w:tc>
      </w:tr>
    </w:tbl>
    <w:p w14:paraId="0C384283" w14:textId="35D8E1A2" w:rsidR="009D7623" w:rsidRDefault="009D7623" w:rsidP="00EE69CE">
      <w:pPr>
        <w:tabs>
          <w:tab w:val="center" w:pos="4968"/>
          <w:tab w:val="left" w:pos="8036"/>
        </w:tabs>
        <w:jc w:val="center"/>
        <w:rPr>
          <w:b/>
        </w:rPr>
      </w:pPr>
      <w:r>
        <w:rPr>
          <w:b/>
        </w:rPr>
        <w:br w:type="page"/>
      </w:r>
    </w:p>
    <w:p w14:paraId="655C5056" w14:textId="445B0122" w:rsidR="00EE69CE" w:rsidRDefault="00EE69CE" w:rsidP="00EE69CE">
      <w:pPr>
        <w:tabs>
          <w:tab w:val="center" w:pos="4968"/>
          <w:tab w:val="left" w:pos="8036"/>
        </w:tabs>
        <w:jc w:val="center"/>
      </w:pPr>
      <w:r>
        <w:rPr>
          <w:b/>
        </w:rPr>
        <w:t xml:space="preserve">Fields: </w:t>
      </w:r>
      <w:r w:rsidR="00A34F57">
        <w:rPr>
          <w:b/>
        </w:rPr>
        <w:t>Version 2</w:t>
      </w:r>
      <w:r>
        <w:rPr>
          <w:b/>
        </w:rPr>
        <w:t xml:space="preserve"> Points Selection Info </w:t>
      </w:r>
    </w:p>
    <w:tbl>
      <w:tblPr>
        <w:tblStyle w:val="TableGrid"/>
        <w:tblW w:w="0" w:type="auto"/>
        <w:tblLook w:val="04A0" w:firstRow="1" w:lastRow="0" w:firstColumn="1" w:lastColumn="0" w:noHBand="0" w:noVBand="1"/>
      </w:tblPr>
      <w:tblGrid>
        <w:gridCol w:w="3618"/>
        <w:gridCol w:w="6534"/>
      </w:tblGrid>
      <w:tr w:rsidR="00EE69CE" w:rsidRPr="00577DC7" w14:paraId="1DD46262" w14:textId="77777777" w:rsidTr="00E8262F">
        <w:tc>
          <w:tcPr>
            <w:tcW w:w="3618" w:type="dxa"/>
          </w:tcPr>
          <w:p w14:paraId="2182EEA7" w14:textId="77777777" w:rsidR="00EE69CE" w:rsidRPr="00577DC7" w:rsidRDefault="00EE69CE" w:rsidP="00E8262F">
            <w:pPr>
              <w:rPr>
                <w:b/>
              </w:rPr>
            </w:pPr>
            <w:r>
              <w:rPr>
                <w:b/>
              </w:rPr>
              <w:t>Field Name</w:t>
            </w:r>
          </w:p>
        </w:tc>
        <w:tc>
          <w:tcPr>
            <w:tcW w:w="6534" w:type="dxa"/>
            <w:tcBorders>
              <w:bottom w:val="single" w:sz="4" w:space="0" w:color="000000" w:themeColor="text1"/>
            </w:tcBorders>
          </w:tcPr>
          <w:p w14:paraId="370A365D" w14:textId="77777777" w:rsidR="00EE69CE" w:rsidRPr="00577DC7" w:rsidRDefault="00EE69CE" w:rsidP="00E8262F">
            <w:pPr>
              <w:rPr>
                <w:b/>
              </w:rPr>
            </w:pPr>
            <w:r>
              <w:rPr>
                <w:b/>
              </w:rPr>
              <w:t>Description</w:t>
            </w:r>
          </w:p>
        </w:tc>
      </w:tr>
      <w:tr w:rsidR="00DD2C7C" w:rsidRPr="00862958" w14:paraId="2EA63CA5" w14:textId="77777777" w:rsidTr="00E8262F">
        <w:tc>
          <w:tcPr>
            <w:tcW w:w="3618" w:type="dxa"/>
          </w:tcPr>
          <w:p w14:paraId="158B2FE4" w14:textId="3E20CCC0" w:rsidR="00DD2C7C" w:rsidRDefault="00DD2C7C" w:rsidP="00E8262F">
            <w:pPr>
              <w:tabs>
                <w:tab w:val="left" w:pos="1286"/>
                <w:tab w:val="left" w:pos="2096"/>
              </w:tabs>
              <w:jc w:val="left"/>
              <w:rPr>
                <w:szCs w:val="24"/>
              </w:rPr>
            </w:pPr>
            <w:r>
              <w:rPr>
                <w:szCs w:val="24"/>
              </w:rPr>
              <w:t>Size of Point Info</w:t>
            </w:r>
          </w:p>
        </w:tc>
        <w:tc>
          <w:tcPr>
            <w:tcW w:w="6534" w:type="dxa"/>
          </w:tcPr>
          <w:p w14:paraId="17B8FBF2" w14:textId="5661223F" w:rsidR="00DD2C7C" w:rsidRDefault="00DD2C7C" w:rsidP="005E36B0">
            <w:pPr>
              <w:tabs>
                <w:tab w:val="left" w:pos="1286"/>
              </w:tabs>
              <w:jc w:val="left"/>
              <w:rPr>
                <w:rFonts w:eastAsiaTheme="majorEastAsia" w:cstheme="majorBidi"/>
                <w:b/>
                <w:bCs/>
                <w:i/>
                <w:iCs/>
                <w:color w:val="000000" w:themeColor="text1"/>
                <w:szCs w:val="24"/>
              </w:rPr>
            </w:pPr>
            <w:r w:rsidRPr="005E1E85">
              <w:rPr>
                <w:szCs w:val="24"/>
              </w:rPr>
              <w:t xml:space="preserve">The size for </w:t>
            </w:r>
            <w:r>
              <w:rPr>
                <w:szCs w:val="24"/>
              </w:rPr>
              <w:t>point</w:t>
            </w:r>
            <w:r w:rsidRPr="005E1E85">
              <w:rPr>
                <w:szCs w:val="24"/>
              </w:rPr>
              <w:t xml:space="preserve"> info, which can be 2, 4 or 8 bytes.</w:t>
            </w:r>
          </w:p>
        </w:tc>
      </w:tr>
      <w:tr w:rsidR="00EE69CE" w:rsidRPr="00862958" w14:paraId="31240208" w14:textId="77777777" w:rsidTr="00E8262F">
        <w:tc>
          <w:tcPr>
            <w:tcW w:w="3618" w:type="dxa"/>
          </w:tcPr>
          <w:p w14:paraId="6DAE5D1B" w14:textId="77777777" w:rsidR="00EE69CE" w:rsidRDefault="00EE69CE" w:rsidP="00E8262F">
            <w:pPr>
              <w:tabs>
                <w:tab w:val="left" w:pos="1286"/>
                <w:tab w:val="left" w:pos="2096"/>
              </w:tabs>
              <w:jc w:val="left"/>
              <w:rPr>
                <w:szCs w:val="24"/>
              </w:rPr>
            </w:pPr>
            <w:r>
              <w:rPr>
                <w:szCs w:val="24"/>
              </w:rPr>
              <w:t>Rank</w:t>
            </w:r>
          </w:p>
        </w:tc>
        <w:tc>
          <w:tcPr>
            <w:tcW w:w="6534" w:type="dxa"/>
          </w:tcPr>
          <w:p w14:paraId="5536C4AD" w14:textId="77777777" w:rsidR="00EE69CE" w:rsidRDefault="00EE69CE" w:rsidP="00E8262F">
            <w:pPr>
              <w:tabs>
                <w:tab w:val="left" w:pos="1286"/>
              </w:tabs>
              <w:jc w:val="left"/>
              <w:rPr>
                <w:szCs w:val="24"/>
              </w:rPr>
            </w:pPr>
            <w:r>
              <w:rPr>
                <w:szCs w:val="24"/>
              </w:rPr>
              <w:t>The number of dimensions.</w:t>
            </w:r>
          </w:p>
        </w:tc>
      </w:tr>
      <w:tr w:rsidR="00EE69CE" w:rsidRPr="00862958" w14:paraId="0A0154EA" w14:textId="77777777" w:rsidTr="00E8262F">
        <w:tc>
          <w:tcPr>
            <w:tcW w:w="3618" w:type="dxa"/>
          </w:tcPr>
          <w:p w14:paraId="4D6EB6EF" w14:textId="77777777" w:rsidR="00EE69CE" w:rsidRDefault="00EE69CE" w:rsidP="00E8262F">
            <w:pPr>
              <w:tabs>
                <w:tab w:val="left" w:pos="1286"/>
                <w:tab w:val="left" w:pos="2096"/>
              </w:tabs>
              <w:jc w:val="left"/>
              <w:rPr>
                <w:szCs w:val="24"/>
              </w:rPr>
            </w:pPr>
            <w:r>
              <w:rPr>
                <w:szCs w:val="24"/>
              </w:rPr>
              <w:t>Num Points</w:t>
            </w:r>
          </w:p>
        </w:tc>
        <w:tc>
          <w:tcPr>
            <w:tcW w:w="6534" w:type="dxa"/>
          </w:tcPr>
          <w:p w14:paraId="57F9FD33" w14:textId="77777777" w:rsidR="00EE69CE" w:rsidRDefault="00EE69CE" w:rsidP="00E8262F">
            <w:pPr>
              <w:tabs>
                <w:tab w:val="left" w:pos="1286"/>
              </w:tabs>
              <w:jc w:val="left"/>
              <w:rPr>
                <w:szCs w:val="24"/>
              </w:rPr>
            </w:pPr>
            <w:r>
              <w:rPr>
                <w:szCs w:val="24"/>
              </w:rPr>
              <w:t>The number of points in the selection</w:t>
            </w:r>
            <w:r w:rsidR="00DD2C7C">
              <w:rPr>
                <w:szCs w:val="24"/>
              </w:rPr>
              <w:t>.</w:t>
            </w:r>
          </w:p>
          <w:p w14:paraId="2B6CDA59" w14:textId="35E608B8" w:rsidR="009D7623" w:rsidRDefault="009D7623" w:rsidP="00E8262F">
            <w:pPr>
              <w:tabs>
                <w:tab w:val="left" w:pos="1286"/>
              </w:tabs>
              <w:jc w:val="left"/>
              <w:rPr>
                <w:szCs w:val="24"/>
              </w:rPr>
            </w:pPr>
            <w:r>
              <w:rPr>
                <w:i/>
                <w:szCs w:val="24"/>
              </w:rPr>
              <w:t>s</w:t>
            </w:r>
            <w:r w:rsidRPr="005E36B0">
              <w:rPr>
                <w:i/>
                <w:szCs w:val="24"/>
              </w:rPr>
              <w:t>ize of point info</w:t>
            </w:r>
            <w:r>
              <w:rPr>
                <w:szCs w:val="24"/>
              </w:rPr>
              <w:t xml:space="preserve"> indicates the size of this field.</w:t>
            </w:r>
          </w:p>
        </w:tc>
      </w:tr>
      <w:tr w:rsidR="00EE69CE" w:rsidRPr="00862958" w14:paraId="7BEFE54C" w14:textId="77777777" w:rsidTr="00E8262F">
        <w:tc>
          <w:tcPr>
            <w:tcW w:w="3618" w:type="dxa"/>
          </w:tcPr>
          <w:p w14:paraId="70233A8B" w14:textId="77777777" w:rsidR="00EE69CE" w:rsidRDefault="00EE69CE" w:rsidP="00E8262F">
            <w:pPr>
              <w:tabs>
                <w:tab w:val="left" w:pos="1286"/>
                <w:tab w:val="left" w:pos="2096"/>
              </w:tabs>
              <w:jc w:val="left"/>
              <w:rPr>
                <w:szCs w:val="24"/>
              </w:rPr>
            </w:pPr>
            <w:r>
              <w:rPr>
                <w:szCs w:val="24"/>
              </w:rPr>
              <w:t>Point #n: coordinate #u</w:t>
            </w:r>
          </w:p>
        </w:tc>
        <w:tc>
          <w:tcPr>
            <w:tcW w:w="6534" w:type="dxa"/>
          </w:tcPr>
          <w:p w14:paraId="1289E6C7" w14:textId="77777777" w:rsidR="00EE69CE" w:rsidRDefault="00EE69CE" w:rsidP="00E8262F">
            <w:pPr>
              <w:tabs>
                <w:tab w:val="left" w:pos="1286"/>
              </w:tabs>
              <w:jc w:val="left"/>
              <w:rPr>
                <w:szCs w:val="24"/>
              </w:rPr>
            </w:pPr>
            <w:r>
              <w:rPr>
                <w:szCs w:val="24"/>
              </w:rPr>
              <w:t xml:space="preserve">The array of points in the selection.  </w:t>
            </w:r>
          </w:p>
          <w:p w14:paraId="4F671292" w14:textId="77777777" w:rsidR="00EE69CE" w:rsidRDefault="00EE69CE" w:rsidP="00E8262F">
            <w:pPr>
              <w:tabs>
                <w:tab w:val="left" w:pos="1286"/>
              </w:tabs>
              <w:jc w:val="left"/>
              <w:rPr>
                <w:szCs w:val="24"/>
              </w:rPr>
            </w:pPr>
            <w:r>
              <w:rPr>
                <w:szCs w:val="24"/>
              </w:rPr>
              <w:t xml:space="preserve">The points selected are #1 to #n where n is </w:t>
            </w:r>
            <w:r w:rsidRPr="00456F48">
              <w:rPr>
                <w:i/>
                <w:szCs w:val="24"/>
              </w:rPr>
              <w:t>Num Points</w:t>
            </w:r>
            <w:r>
              <w:rPr>
                <w:szCs w:val="24"/>
              </w:rPr>
              <w:t xml:space="preserve">.  </w:t>
            </w:r>
          </w:p>
          <w:p w14:paraId="507FF580" w14:textId="77777777" w:rsidR="00EE69CE" w:rsidRDefault="00EE69CE" w:rsidP="00E8262F">
            <w:pPr>
              <w:tabs>
                <w:tab w:val="left" w:pos="1286"/>
              </w:tabs>
              <w:jc w:val="left"/>
              <w:rPr>
                <w:szCs w:val="24"/>
              </w:rPr>
            </w:pPr>
            <w:r>
              <w:rPr>
                <w:szCs w:val="24"/>
              </w:rPr>
              <w:t xml:space="preserve">The list of coordinates for each point are #1 to #u where u is </w:t>
            </w:r>
            <w:r w:rsidRPr="00456F48">
              <w:rPr>
                <w:i/>
                <w:szCs w:val="24"/>
              </w:rPr>
              <w:t>Rank</w:t>
            </w:r>
            <w:r>
              <w:rPr>
                <w:szCs w:val="24"/>
              </w:rPr>
              <w:t>.</w:t>
            </w:r>
          </w:p>
          <w:p w14:paraId="4040404F" w14:textId="2EA62724" w:rsidR="009D7623" w:rsidRDefault="009D7623" w:rsidP="00E8262F">
            <w:pPr>
              <w:tabs>
                <w:tab w:val="left" w:pos="1286"/>
              </w:tabs>
              <w:jc w:val="left"/>
              <w:rPr>
                <w:szCs w:val="24"/>
              </w:rPr>
            </w:pPr>
            <w:r w:rsidRPr="00F01AA5">
              <w:rPr>
                <w:i/>
                <w:szCs w:val="24"/>
              </w:rPr>
              <w:t>size of point info</w:t>
            </w:r>
            <w:r>
              <w:rPr>
                <w:szCs w:val="24"/>
              </w:rPr>
              <w:t xml:space="preserve"> indicates the size of this field.</w:t>
            </w:r>
          </w:p>
        </w:tc>
      </w:tr>
    </w:tbl>
    <w:p w14:paraId="00EFFDE7" w14:textId="77777777" w:rsidR="00B704F9" w:rsidRDefault="00B704F9" w:rsidP="00392034">
      <w:pPr>
        <w:rPr>
          <w:b/>
        </w:rPr>
      </w:pPr>
    </w:p>
    <w:p w14:paraId="18FBCC14" w14:textId="77777777" w:rsidR="0061784B" w:rsidRPr="00095404" w:rsidRDefault="0061784B" w:rsidP="00A47E47">
      <w:pPr>
        <w:jc w:val="center"/>
      </w:pPr>
      <w:r>
        <w:rPr>
          <w:b/>
        </w:rPr>
        <w:t>Layout: Selection Info for H5S_SEL_HYPER</w:t>
      </w:r>
    </w:p>
    <w:tbl>
      <w:tblPr>
        <w:tblStyle w:val="TableGrid"/>
        <w:tblW w:w="0" w:type="auto"/>
        <w:tblLook w:val="04A0" w:firstRow="1" w:lastRow="0" w:firstColumn="1" w:lastColumn="0" w:noHBand="0" w:noVBand="1"/>
      </w:tblPr>
      <w:tblGrid>
        <w:gridCol w:w="2538"/>
        <w:gridCol w:w="2538"/>
        <w:gridCol w:w="2538"/>
        <w:gridCol w:w="2538"/>
      </w:tblGrid>
      <w:tr w:rsidR="0061784B" w14:paraId="46947B27" w14:textId="77777777" w:rsidTr="0061784B">
        <w:tc>
          <w:tcPr>
            <w:tcW w:w="2538" w:type="dxa"/>
          </w:tcPr>
          <w:p w14:paraId="0ED0DEB4" w14:textId="77777777" w:rsidR="0061784B" w:rsidRPr="00577DC7" w:rsidRDefault="0061784B" w:rsidP="0061784B">
            <w:pPr>
              <w:rPr>
                <w:b/>
              </w:rPr>
            </w:pPr>
            <w:r w:rsidRPr="00577DC7">
              <w:rPr>
                <w:b/>
              </w:rPr>
              <w:t>Byte</w:t>
            </w:r>
          </w:p>
        </w:tc>
        <w:tc>
          <w:tcPr>
            <w:tcW w:w="2538" w:type="dxa"/>
          </w:tcPr>
          <w:p w14:paraId="7DFC6525" w14:textId="77777777" w:rsidR="0061784B" w:rsidRPr="00577DC7" w:rsidRDefault="0061784B" w:rsidP="0061784B">
            <w:pPr>
              <w:rPr>
                <w:b/>
              </w:rPr>
            </w:pPr>
            <w:r w:rsidRPr="00577DC7">
              <w:rPr>
                <w:b/>
              </w:rPr>
              <w:t>Byte</w:t>
            </w:r>
          </w:p>
        </w:tc>
        <w:tc>
          <w:tcPr>
            <w:tcW w:w="2538" w:type="dxa"/>
            <w:tcBorders>
              <w:bottom w:val="single" w:sz="4" w:space="0" w:color="000000" w:themeColor="text1"/>
            </w:tcBorders>
          </w:tcPr>
          <w:p w14:paraId="56C140C4" w14:textId="77777777" w:rsidR="0061784B" w:rsidRPr="00577DC7" w:rsidRDefault="0061784B" w:rsidP="0061784B">
            <w:pPr>
              <w:rPr>
                <w:b/>
              </w:rPr>
            </w:pPr>
            <w:r w:rsidRPr="00577DC7">
              <w:rPr>
                <w:b/>
              </w:rPr>
              <w:t>Byte</w:t>
            </w:r>
          </w:p>
        </w:tc>
        <w:tc>
          <w:tcPr>
            <w:tcW w:w="2538" w:type="dxa"/>
            <w:tcBorders>
              <w:bottom w:val="single" w:sz="4" w:space="0" w:color="000000" w:themeColor="text1"/>
            </w:tcBorders>
          </w:tcPr>
          <w:p w14:paraId="4EDE70A6" w14:textId="77777777" w:rsidR="0061784B" w:rsidRPr="00577DC7" w:rsidRDefault="0061784B" w:rsidP="0061784B">
            <w:pPr>
              <w:rPr>
                <w:b/>
              </w:rPr>
            </w:pPr>
            <w:r w:rsidRPr="00577DC7">
              <w:rPr>
                <w:b/>
              </w:rPr>
              <w:t>Byte</w:t>
            </w:r>
          </w:p>
        </w:tc>
      </w:tr>
      <w:tr w:rsidR="0061784B" w14:paraId="05C41A1C" w14:textId="77777777" w:rsidTr="0061784B">
        <w:tc>
          <w:tcPr>
            <w:tcW w:w="10152" w:type="dxa"/>
            <w:gridSpan w:val="4"/>
          </w:tcPr>
          <w:p w14:paraId="494561C2" w14:textId="77777777" w:rsidR="0061784B" w:rsidRPr="00234985" w:rsidRDefault="0061784B" w:rsidP="0061784B">
            <w:pPr>
              <w:tabs>
                <w:tab w:val="left" w:pos="206"/>
                <w:tab w:val="left" w:pos="1286"/>
                <w:tab w:val="left" w:pos="3330"/>
              </w:tabs>
              <w:jc w:val="center"/>
              <w:rPr>
                <w:szCs w:val="24"/>
              </w:rPr>
            </w:pPr>
            <w:r>
              <w:rPr>
                <w:szCs w:val="24"/>
              </w:rPr>
              <w:t>Version</w:t>
            </w:r>
          </w:p>
        </w:tc>
      </w:tr>
      <w:tr w:rsidR="0061784B" w14:paraId="6B2ED8EB" w14:textId="77777777" w:rsidTr="0061784B">
        <w:trPr>
          <w:trHeight w:val="1259"/>
        </w:trPr>
        <w:tc>
          <w:tcPr>
            <w:tcW w:w="10152" w:type="dxa"/>
            <w:gridSpan w:val="4"/>
          </w:tcPr>
          <w:p w14:paraId="4F2A545A" w14:textId="77777777" w:rsidR="0061784B" w:rsidRDefault="0061784B" w:rsidP="0061784B">
            <w:pPr>
              <w:tabs>
                <w:tab w:val="left" w:pos="887"/>
                <w:tab w:val="center" w:pos="4968"/>
              </w:tabs>
              <w:jc w:val="center"/>
              <w:rPr>
                <w:szCs w:val="24"/>
              </w:rPr>
            </w:pPr>
          </w:p>
          <w:p w14:paraId="25F2D2AB" w14:textId="77777777" w:rsidR="0061784B" w:rsidRDefault="0061784B" w:rsidP="0061784B">
            <w:pPr>
              <w:tabs>
                <w:tab w:val="left" w:pos="887"/>
                <w:tab w:val="center" w:pos="4968"/>
              </w:tabs>
              <w:jc w:val="center"/>
              <w:rPr>
                <w:szCs w:val="24"/>
              </w:rPr>
            </w:pPr>
            <w:r>
              <w:rPr>
                <w:szCs w:val="24"/>
              </w:rPr>
              <w:t>Hyperslab Selection Info  (variable size)</w:t>
            </w:r>
          </w:p>
          <w:p w14:paraId="6F88B905" w14:textId="77777777" w:rsidR="0061784B" w:rsidRDefault="0061784B" w:rsidP="0061784B">
            <w:pPr>
              <w:tabs>
                <w:tab w:val="left" w:pos="2417"/>
              </w:tabs>
              <w:jc w:val="center"/>
              <w:rPr>
                <w:szCs w:val="24"/>
              </w:rPr>
            </w:pPr>
          </w:p>
        </w:tc>
      </w:tr>
    </w:tbl>
    <w:p w14:paraId="33058D10" w14:textId="77777777" w:rsidR="00EE69CE" w:rsidRDefault="00EE69CE" w:rsidP="007F4C18">
      <w:pPr>
        <w:jc w:val="center"/>
      </w:pPr>
    </w:p>
    <w:p w14:paraId="2A551EC8" w14:textId="77777777" w:rsidR="0061784B" w:rsidRDefault="0061784B" w:rsidP="007F4C18">
      <w:pPr>
        <w:jc w:val="center"/>
      </w:pPr>
      <w:r>
        <w:rPr>
          <w:b/>
        </w:rPr>
        <w:t>Fields: Selection Info for H5S_SEL_HYPER</w:t>
      </w:r>
    </w:p>
    <w:tbl>
      <w:tblPr>
        <w:tblStyle w:val="TableGrid"/>
        <w:tblW w:w="0" w:type="auto"/>
        <w:tblLook w:val="04A0" w:firstRow="1" w:lastRow="0" w:firstColumn="1" w:lastColumn="0" w:noHBand="0" w:noVBand="1"/>
      </w:tblPr>
      <w:tblGrid>
        <w:gridCol w:w="3618"/>
        <w:gridCol w:w="6534"/>
      </w:tblGrid>
      <w:tr w:rsidR="0061784B" w:rsidRPr="00577DC7" w14:paraId="25C1A24E" w14:textId="77777777" w:rsidTr="0061784B">
        <w:tc>
          <w:tcPr>
            <w:tcW w:w="3618" w:type="dxa"/>
          </w:tcPr>
          <w:p w14:paraId="1E8AB128" w14:textId="77777777" w:rsidR="0061784B" w:rsidRPr="00577DC7" w:rsidRDefault="0061784B" w:rsidP="0061784B">
            <w:pPr>
              <w:rPr>
                <w:b/>
              </w:rPr>
            </w:pPr>
            <w:r>
              <w:rPr>
                <w:b/>
              </w:rPr>
              <w:t>Field Name</w:t>
            </w:r>
          </w:p>
        </w:tc>
        <w:tc>
          <w:tcPr>
            <w:tcW w:w="6534" w:type="dxa"/>
            <w:tcBorders>
              <w:bottom w:val="single" w:sz="4" w:space="0" w:color="000000" w:themeColor="text1"/>
            </w:tcBorders>
          </w:tcPr>
          <w:p w14:paraId="49BAFE7B" w14:textId="77777777" w:rsidR="0061784B" w:rsidRPr="00577DC7" w:rsidRDefault="0061784B" w:rsidP="0061784B">
            <w:pPr>
              <w:rPr>
                <w:b/>
              </w:rPr>
            </w:pPr>
            <w:r>
              <w:rPr>
                <w:b/>
              </w:rPr>
              <w:t>Description</w:t>
            </w:r>
          </w:p>
        </w:tc>
      </w:tr>
      <w:tr w:rsidR="0061784B" w:rsidRPr="00862958" w14:paraId="4D4FAD83" w14:textId="77777777" w:rsidTr="0061784B">
        <w:tc>
          <w:tcPr>
            <w:tcW w:w="3618" w:type="dxa"/>
          </w:tcPr>
          <w:p w14:paraId="107C5A36" w14:textId="77777777" w:rsidR="0061784B" w:rsidRPr="001C1FB9" w:rsidRDefault="0061784B" w:rsidP="0061784B">
            <w:pPr>
              <w:tabs>
                <w:tab w:val="left" w:pos="1286"/>
                <w:tab w:val="left" w:pos="2173"/>
              </w:tabs>
              <w:jc w:val="left"/>
              <w:rPr>
                <w:szCs w:val="24"/>
              </w:rPr>
            </w:pPr>
            <w:r>
              <w:rPr>
                <w:szCs w:val="24"/>
              </w:rPr>
              <w:t>Version</w:t>
            </w:r>
            <w:r>
              <w:rPr>
                <w:szCs w:val="24"/>
              </w:rPr>
              <w:tab/>
            </w:r>
          </w:p>
        </w:tc>
        <w:tc>
          <w:tcPr>
            <w:tcW w:w="6534" w:type="dxa"/>
          </w:tcPr>
          <w:p w14:paraId="0D9D9539" w14:textId="77777777" w:rsidR="0061784B" w:rsidRDefault="0061784B" w:rsidP="0061784B">
            <w:pPr>
              <w:tabs>
                <w:tab w:val="left" w:pos="1286"/>
              </w:tabs>
              <w:jc w:val="left"/>
              <w:rPr>
                <w:szCs w:val="24"/>
              </w:rPr>
            </w:pPr>
            <w:r>
              <w:rPr>
                <w:szCs w:val="24"/>
              </w:rPr>
              <w:t xml:space="preserve">The version number for the H5S_SEL_HYPER Selection Info.  </w:t>
            </w:r>
          </w:p>
          <w:p w14:paraId="717269BF" w14:textId="3625BA60" w:rsidR="0061784B" w:rsidRPr="00456F48" w:rsidRDefault="0061784B" w:rsidP="0061784B">
            <w:pPr>
              <w:tabs>
                <w:tab w:val="left" w:pos="1286"/>
              </w:tabs>
              <w:jc w:val="left"/>
              <w:rPr>
                <w:szCs w:val="24"/>
              </w:rPr>
            </w:pPr>
            <w:r>
              <w:rPr>
                <w:szCs w:val="24"/>
              </w:rPr>
              <w:t>The value is 1</w:t>
            </w:r>
            <w:r w:rsidR="00E756FE">
              <w:rPr>
                <w:szCs w:val="24"/>
              </w:rPr>
              <w:t>, 2</w:t>
            </w:r>
            <w:r>
              <w:rPr>
                <w:szCs w:val="24"/>
              </w:rPr>
              <w:t xml:space="preserve"> or </w:t>
            </w:r>
            <w:r w:rsidR="00E756FE">
              <w:rPr>
                <w:szCs w:val="24"/>
              </w:rPr>
              <w:t>3</w:t>
            </w:r>
            <w:r>
              <w:rPr>
                <w:szCs w:val="24"/>
              </w:rPr>
              <w:t>.</w:t>
            </w:r>
          </w:p>
        </w:tc>
      </w:tr>
      <w:tr w:rsidR="0061784B" w:rsidRPr="00862958" w14:paraId="77DF0294" w14:textId="77777777" w:rsidTr="007F4C18">
        <w:trPr>
          <w:trHeight w:val="2123"/>
        </w:trPr>
        <w:tc>
          <w:tcPr>
            <w:tcW w:w="3618" w:type="dxa"/>
          </w:tcPr>
          <w:p w14:paraId="04C04E70" w14:textId="77777777" w:rsidR="0061784B" w:rsidRDefault="0061784B" w:rsidP="0061784B">
            <w:pPr>
              <w:tabs>
                <w:tab w:val="left" w:pos="1286"/>
                <w:tab w:val="left" w:pos="2173"/>
              </w:tabs>
              <w:jc w:val="left"/>
              <w:rPr>
                <w:szCs w:val="24"/>
              </w:rPr>
            </w:pPr>
            <w:r>
              <w:rPr>
                <w:szCs w:val="24"/>
              </w:rPr>
              <w:t>Hyperslab Selection Info</w:t>
            </w:r>
          </w:p>
        </w:tc>
        <w:tc>
          <w:tcPr>
            <w:tcW w:w="6534" w:type="dxa"/>
          </w:tcPr>
          <w:p w14:paraId="608DDBFA" w14:textId="77777777" w:rsidR="0061784B" w:rsidRDefault="0061784B" w:rsidP="0061784B">
            <w:pPr>
              <w:tabs>
                <w:tab w:val="left" w:pos="1286"/>
              </w:tabs>
              <w:jc w:val="left"/>
              <w:rPr>
                <w:szCs w:val="24"/>
                <w:u w:val="single"/>
              </w:rPr>
            </w:pPr>
            <w:r w:rsidRPr="00456F48">
              <w:rPr>
                <w:szCs w:val="24"/>
              </w:rPr>
              <w:t xml:space="preserve">Depending on </w:t>
            </w:r>
            <w:r w:rsidRPr="00456F48">
              <w:rPr>
                <w:i/>
                <w:szCs w:val="24"/>
              </w:rPr>
              <w:t>version</w:t>
            </w:r>
            <w:r w:rsidRPr="00456F48">
              <w:rPr>
                <w:szCs w:val="24"/>
              </w:rPr>
              <w:t>:</w:t>
            </w:r>
          </w:p>
          <w:p w14:paraId="3D3CF5FD" w14:textId="77777777" w:rsidR="0061784B" w:rsidRDefault="0061784B" w:rsidP="0061784B">
            <w:pPr>
              <w:tabs>
                <w:tab w:val="left" w:pos="1286"/>
              </w:tabs>
              <w:jc w:val="left"/>
              <w:rPr>
                <w:szCs w:val="24"/>
                <w:u w:val="single"/>
              </w:rPr>
            </w:pPr>
            <w:r w:rsidRPr="00E9091F">
              <w:rPr>
                <w:szCs w:val="24"/>
                <w:u w:val="single"/>
              </w:rPr>
              <w:t>V</w:t>
            </w:r>
            <w:r>
              <w:rPr>
                <w:szCs w:val="24"/>
                <w:u w:val="single"/>
              </w:rPr>
              <w:t>ersion</w:t>
            </w:r>
            <w:r>
              <w:rPr>
                <w:szCs w:val="24"/>
              </w:rPr>
              <w:t xml:space="preserve">            </w:t>
            </w:r>
            <w:r w:rsidRPr="00E9091F">
              <w:rPr>
                <w:szCs w:val="24"/>
                <w:u w:val="single"/>
              </w:rPr>
              <w:t>Description</w:t>
            </w:r>
          </w:p>
          <w:p w14:paraId="5A43FF9D" w14:textId="1BBE3806" w:rsidR="00EE69CE" w:rsidRDefault="00EE69CE" w:rsidP="007F4C18">
            <w:pPr>
              <w:tabs>
                <w:tab w:val="left" w:pos="1286"/>
              </w:tabs>
              <w:jc w:val="left"/>
              <w:rPr>
                <w:szCs w:val="24"/>
              </w:rPr>
            </w:pPr>
            <w:r>
              <w:rPr>
                <w:szCs w:val="24"/>
              </w:rPr>
              <w:t xml:space="preserve">      1</w:t>
            </w:r>
            <w:r w:rsidR="0061784B" w:rsidRPr="007F4C18">
              <w:rPr>
                <w:szCs w:val="24"/>
              </w:rPr>
              <w:t xml:space="preserve"> </w:t>
            </w:r>
            <w:r>
              <w:rPr>
                <w:szCs w:val="24"/>
              </w:rPr>
              <w:t xml:space="preserve">                </w:t>
            </w:r>
            <w:r w:rsidR="0061784B" w:rsidRPr="006E5989">
              <w:rPr>
                <w:szCs w:val="24"/>
              </w:rPr>
              <w:t xml:space="preserve">See </w:t>
            </w:r>
            <w:r w:rsidR="0061784B" w:rsidRPr="007F4C18">
              <w:rPr>
                <w:i/>
                <w:szCs w:val="24"/>
              </w:rPr>
              <w:t>Version 1 Hyperslab Selection Info</w:t>
            </w:r>
          </w:p>
          <w:p w14:paraId="66B5C186" w14:textId="6B77F134" w:rsidR="0061784B" w:rsidRDefault="00EE69CE" w:rsidP="007F4C18">
            <w:pPr>
              <w:tabs>
                <w:tab w:val="left" w:pos="1286"/>
              </w:tabs>
              <w:jc w:val="left"/>
              <w:rPr>
                <w:szCs w:val="24"/>
              </w:rPr>
            </w:pPr>
            <w:r>
              <w:rPr>
                <w:szCs w:val="24"/>
              </w:rPr>
              <w:t xml:space="preserve">      2                 See </w:t>
            </w:r>
            <w:r w:rsidRPr="007F4C18">
              <w:rPr>
                <w:i/>
                <w:szCs w:val="24"/>
              </w:rPr>
              <w:t>Version 2 Hyperslab</w:t>
            </w:r>
            <w:r>
              <w:rPr>
                <w:szCs w:val="24"/>
              </w:rPr>
              <w:t xml:space="preserve"> </w:t>
            </w:r>
            <w:r w:rsidRPr="007F4C18">
              <w:rPr>
                <w:i/>
                <w:szCs w:val="24"/>
              </w:rPr>
              <w:t>Selection Info</w:t>
            </w:r>
          </w:p>
          <w:p w14:paraId="75DE9AA1" w14:textId="51A13687" w:rsidR="0061784B" w:rsidRPr="00456F48" w:rsidRDefault="00EE69CE" w:rsidP="007F4C18">
            <w:r>
              <w:rPr>
                <w:szCs w:val="24"/>
              </w:rPr>
              <w:t xml:space="preserve">      3                </w:t>
            </w:r>
            <w:r w:rsidRPr="00EE69CE">
              <w:rPr>
                <w:szCs w:val="24"/>
              </w:rPr>
              <w:t xml:space="preserve"> See </w:t>
            </w:r>
            <w:r w:rsidRPr="007F4C18">
              <w:rPr>
                <w:i/>
                <w:szCs w:val="24"/>
              </w:rPr>
              <w:t>Version 3 Hyperslab</w:t>
            </w:r>
            <w:r w:rsidRPr="006E5989">
              <w:rPr>
                <w:szCs w:val="24"/>
              </w:rPr>
              <w:t xml:space="preserve"> </w:t>
            </w:r>
            <w:r w:rsidRPr="007F4C18">
              <w:rPr>
                <w:i/>
                <w:szCs w:val="24"/>
              </w:rPr>
              <w:t>Selection Info</w:t>
            </w:r>
            <w:r>
              <w:tab/>
            </w:r>
          </w:p>
        </w:tc>
      </w:tr>
    </w:tbl>
    <w:p w14:paraId="4172DDC7" w14:textId="14EC4401" w:rsidR="0061784B" w:rsidRDefault="0061784B" w:rsidP="0061784B">
      <w:pPr>
        <w:rPr>
          <w:b/>
        </w:rPr>
      </w:pPr>
      <w:r>
        <w:rPr>
          <w:b/>
        </w:rPr>
        <w:br w:type="page"/>
      </w:r>
    </w:p>
    <w:p w14:paraId="40915F3D" w14:textId="77777777" w:rsidR="0061784B" w:rsidRPr="00095404" w:rsidRDefault="0061784B" w:rsidP="0061784B">
      <w:pPr>
        <w:jc w:val="center"/>
      </w:pPr>
      <w:r>
        <w:rPr>
          <w:b/>
        </w:rPr>
        <w:t>Layout: Version 1 Hyperslab Selection Info</w:t>
      </w:r>
    </w:p>
    <w:tbl>
      <w:tblPr>
        <w:tblStyle w:val="TableGrid"/>
        <w:tblW w:w="0" w:type="auto"/>
        <w:tblLook w:val="04A0" w:firstRow="1" w:lastRow="0" w:firstColumn="1" w:lastColumn="0" w:noHBand="0" w:noVBand="1"/>
      </w:tblPr>
      <w:tblGrid>
        <w:gridCol w:w="2538"/>
        <w:gridCol w:w="2538"/>
        <w:gridCol w:w="2538"/>
        <w:gridCol w:w="2538"/>
      </w:tblGrid>
      <w:tr w:rsidR="0061784B" w14:paraId="6C8FA2B3" w14:textId="77777777" w:rsidTr="0061784B">
        <w:tc>
          <w:tcPr>
            <w:tcW w:w="2538" w:type="dxa"/>
          </w:tcPr>
          <w:p w14:paraId="23FF6CB2" w14:textId="77777777" w:rsidR="0061784B" w:rsidRPr="00577DC7" w:rsidRDefault="0061784B" w:rsidP="0061784B">
            <w:pPr>
              <w:rPr>
                <w:b/>
              </w:rPr>
            </w:pPr>
            <w:r w:rsidRPr="00577DC7">
              <w:rPr>
                <w:b/>
              </w:rPr>
              <w:t>Byte</w:t>
            </w:r>
          </w:p>
        </w:tc>
        <w:tc>
          <w:tcPr>
            <w:tcW w:w="2538" w:type="dxa"/>
          </w:tcPr>
          <w:p w14:paraId="18F9B1B9" w14:textId="77777777" w:rsidR="0061784B" w:rsidRPr="00577DC7" w:rsidRDefault="0061784B" w:rsidP="0061784B">
            <w:pPr>
              <w:rPr>
                <w:b/>
              </w:rPr>
            </w:pPr>
            <w:r w:rsidRPr="00577DC7">
              <w:rPr>
                <w:b/>
              </w:rPr>
              <w:t>Byte</w:t>
            </w:r>
          </w:p>
        </w:tc>
        <w:tc>
          <w:tcPr>
            <w:tcW w:w="2538" w:type="dxa"/>
            <w:tcBorders>
              <w:bottom w:val="single" w:sz="4" w:space="0" w:color="000000" w:themeColor="text1"/>
            </w:tcBorders>
          </w:tcPr>
          <w:p w14:paraId="3E23BD81" w14:textId="77777777" w:rsidR="0061784B" w:rsidRPr="00577DC7" w:rsidRDefault="0061784B" w:rsidP="0061784B">
            <w:pPr>
              <w:rPr>
                <w:b/>
              </w:rPr>
            </w:pPr>
            <w:r w:rsidRPr="00577DC7">
              <w:rPr>
                <w:b/>
              </w:rPr>
              <w:t>Byte</w:t>
            </w:r>
          </w:p>
        </w:tc>
        <w:tc>
          <w:tcPr>
            <w:tcW w:w="2538" w:type="dxa"/>
            <w:tcBorders>
              <w:bottom w:val="single" w:sz="4" w:space="0" w:color="000000" w:themeColor="text1"/>
            </w:tcBorders>
          </w:tcPr>
          <w:p w14:paraId="7C29D9A6" w14:textId="77777777" w:rsidR="0061784B" w:rsidRPr="00577DC7" w:rsidRDefault="0061784B" w:rsidP="0061784B">
            <w:pPr>
              <w:rPr>
                <w:b/>
              </w:rPr>
            </w:pPr>
            <w:r w:rsidRPr="00577DC7">
              <w:rPr>
                <w:b/>
              </w:rPr>
              <w:t>Byte</w:t>
            </w:r>
          </w:p>
        </w:tc>
      </w:tr>
      <w:tr w:rsidR="0061784B" w14:paraId="029F3777" w14:textId="77777777" w:rsidTr="0061784B">
        <w:tc>
          <w:tcPr>
            <w:tcW w:w="10152" w:type="dxa"/>
            <w:gridSpan w:val="4"/>
          </w:tcPr>
          <w:p w14:paraId="5D618E5C" w14:textId="77777777" w:rsidR="0061784B" w:rsidRPr="00234985" w:rsidRDefault="0061784B" w:rsidP="0061784B">
            <w:pPr>
              <w:tabs>
                <w:tab w:val="left" w:pos="206"/>
                <w:tab w:val="left" w:pos="1286"/>
                <w:tab w:val="left" w:pos="3330"/>
              </w:tabs>
              <w:jc w:val="center"/>
              <w:rPr>
                <w:szCs w:val="24"/>
              </w:rPr>
            </w:pPr>
            <w:r>
              <w:rPr>
                <w:szCs w:val="24"/>
              </w:rPr>
              <w:t>Reserved</w:t>
            </w:r>
          </w:p>
        </w:tc>
      </w:tr>
      <w:tr w:rsidR="0061784B" w14:paraId="23820C1C" w14:textId="77777777" w:rsidTr="0061784B">
        <w:tc>
          <w:tcPr>
            <w:tcW w:w="10152" w:type="dxa"/>
            <w:gridSpan w:val="4"/>
          </w:tcPr>
          <w:p w14:paraId="311F941E" w14:textId="77777777" w:rsidR="0061784B" w:rsidRDefault="0061784B" w:rsidP="0061784B">
            <w:pPr>
              <w:tabs>
                <w:tab w:val="left" w:pos="206"/>
                <w:tab w:val="left" w:pos="1286"/>
                <w:tab w:val="left" w:pos="3330"/>
              </w:tabs>
              <w:jc w:val="center"/>
              <w:rPr>
                <w:szCs w:val="24"/>
              </w:rPr>
            </w:pPr>
            <w:r>
              <w:rPr>
                <w:szCs w:val="24"/>
              </w:rPr>
              <w:t>Length</w:t>
            </w:r>
          </w:p>
        </w:tc>
      </w:tr>
      <w:tr w:rsidR="0061784B" w14:paraId="4A9A4AD6" w14:textId="77777777" w:rsidTr="0061784B">
        <w:tc>
          <w:tcPr>
            <w:tcW w:w="10152" w:type="dxa"/>
            <w:gridSpan w:val="4"/>
          </w:tcPr>
          <w:p w14:paraId="4F17440B" w14:textId="77777777" w:rsidR="0061784B" w:rsidRDefault="0061784B" w:rsidP="0061784B">
            <w:pPr>
              <w:tabs>
                <w:tab w:val="left" w:pos="206"/>
                <w:tab w:val="left" w:pos="1286"/>
                <w:tab w:val="left" w:pos="3330"/>
              </w:tabs>
              <w:jc w:val="center"/>
              <w:rPr>
                <w:szCs w:val="24"/>
              </w:rPr>
            </w:pPr>
            <w:r>
              <w:rPr>
                <w:szCs w:val="24"/>
              </w:rPr>
              <w:t>Rank</w:t>
            </w:r>
          </w:p>
        </w:tc>
      </w:tr>
      <w:tr w:rsidR="0061784B" w14:paraId="5A473A54" w14:textId="77777777" w:rsidTr="0061784B">
        <w:tc>
          <w:tcPr>
            <w:tcW w:w="10152" w:type="dxa"/>
            <w:gridSpan w:val="4"/>
          </w:tcPr>
          <w:p w14:paraId="1C35E2B7" w14:textId="0674D2E6" w:rsidR="0061784B" w:rsidRDefault="0061784B" w:rsidP="0061784B">
            <w:pPr>
              <w:tabs>
                <w:tab w:val="left" w:pos="206"/>
                <w:tab w:val="left" w:pos="1286"/>
                <w:tab w:val="left" w:pos="3330"/>
              </w:tabs>
              <w:jc w:val="center"/>
              <w:rPr>
                <w:szCs w:val="24"/>
              </w:rPr>
            </w:pPr>
            <w:r>
              <w:rPr>
                <w:szCs w:val="24"/>
              </w:rPr>
              <w:t>Num Blocks</w:t>
            </w:r>
            <w:r w:rsidR="00D4469C">
              <w:rPr>
                <w:szCs w:val="24"/>
              </w:rPr>
              <w:t xml:space="preserve"> (4 bytes)</w:t>
            </w:r>
          </w:p>
        </w:tc>
      </w:tr>
      <w:tr w:rsidR="0061784B" w14:paraId="7BB600B0" w14:textId="77777777" w:rsidTr="0061784B">
        <w:tc>
          <w:tcPr>
            <w:tcW w:w="10152" w:type="dxa"/>
            <w:gridSpan w:val="4"/>
          </w:tcPr>
          <w:p w14:paraId="79959D07" w14:textId="029B0815" w:rsidR="0061784B" w:rsidRDefault="0061784B" w:rsidP="0061784B">
            <w:pPr>
              <w:tabs>
                <w:tab w:val="left" w:pos="206"/>
                <w:tab w:val="left" w:pos="1286"/>
                <w:tab w:val="left" w:pos="3330"/>
              </w:tabs>
              <w:jc w:val="center"/>
              <w:rPr>
                <w:szCs w:val="24"/>
              </w:rPr>
            </w:pPr>
            <w:r>
              <w:rPr>
                <w:szCs w:val="24"/>
              </w:rPr>
              <w:t>Start offset #1 for block #1</w:t>
            </w:r>
            <w:r w:rsidR="00E756FE">
              <w:rPr>
                <w:szCs w:val="24"/>
              </w:rPr>
              <w:t xml:space="preserve"> (4bytes)</w:t>
            </w:r>
          </w:p>
        </w:tc>
      </w:tr>
      <w:tr w:rsidR="0061784B" w14:paraId="1FF18B02" w14:textId="77777777" w:rsidTr="0061784B">
        <w:tc>
          <w:tcPr>
            <w:tcW w:w="10152" w:type="dxa"/>
            <w:gridSpan w:val="4"/>
          </w:tcPr>
          <w:p w14:paraId="1045568D" w14:textId="77777777" w:rsidR="0061784B" w:rsidRDefault="0061784B" w:rsidP="0061784B">
            <w:pPr>
              <w:tabs>
                <w:tab w:val="left" w:pos="206"/>
                <w:tab w:val="left" w:pos="1286"/>
                <w:tab w:val="left" w:pos="3330"/>
              </w:tabs>
              <w:jc w:val="center"/>
              <w:rPr>
                <w:szCs w:val="24"/>
              </w:rPr>
            </w:pPr>
            <w:r>
              <w:rPr>
                <w:szCs w:val="24"/>
              </w:rPr>
              <w:t>:</w:t>
            </w:r>
          </w:p>
          <w:p w14:paraId="4F162761" w14:textId="77777777" w:rsidR="0061784B" w:rsidRDefault="0061784B" w:rsidP="0061784B">
            <w:pPr>
              <w:tabs>
                <w:tab w:val="left" w:pos="206"/>
                <w:tab w:val="left" w:pos="1286"/>
                <w:tab w:val="left" w:pos="3330"/>
              </w:tabs>
              <w:jc w:val="center"/>
              <w:rPr>
                <w:szCs w:val="24"/>
              </w:rPr>
            </w:pPr>
            <w:r>
              <w:rPr>
                <w:szCs w:val="24"/>
              </w:rPr>
              <w:t>:</w:t>
            </w:r>
          </w:p>
        </w:tc>
      </w:tr>
      <w:tr w:rsidR="0061784B" w14:paraId="7C06E90E" w14:textId="77777777" w:rsidTr="0061784B">
        <w:tc>
          <w:tcPr>
            <w:tcW w:w="10152" w:type="dxa"/>
            <w:gridSpan w:val="4"/>
          </w:tcPr>
          <w:p w14:paraId="106E8C3E" w14:textId="1091CF7E" w:rsidR="0061784B" w:rsidRDefault="0061784B" w:rsidP="0061784B">
            <w:pPr>
              <w:tabs>
                <w:tab w:val="left" w:pos="206"/>
                <w:tab w:val="left" w:pos="1286"/>
                <w:tab w:val="left" w:pos="3330"/>
              </w:tabs>
              <w:jc w:val="center"/>
              <w:rPr>
                <w:szCs w:val="24"/>
              </w:rPr>
            </w:pPr>
            <w:r>
              <w:rPr>
                <w:szCs w:val="24"/>
              </w:rPr>
              <w:t>Start offset #n for block #1</w:t>
            </w:r>
            <w:r w:rsidR="00E756FE">
              <w:rPr>
                <w:szCs w:val="24"/>
              </w:rPr>
              <w:t xml:space="preserve"> (4 bytes)</w:t>
            </w:r>
          </w:p>
        </w:tc>
      </w:tr>
      <w:tr w:rsidR="0061784B" w14:paraId="0170DAFA" w14:textId="77777777" w:rsidTr="0061784B">
        <w:tc>
          <w:tcPr>
            <w:tcW w:w="10152" w:type="dxa"/>
            <w:gridSpan w:val="4"/>
          </w:tcPr>
          <w:p w14:paraId="3027C9AE" w14:textId="44D1E1A7" w:rsidR="0061784B" w:rsidRDefault="0061784B" w:rsidP="0061784B">
            <w:pPr>
              <w:tabs>
                <w:tab w:val="left" w:pos="206"/>
                <w:tab w:val="left" w:pos="1286"/>
                <w:tab w:val="left" w:pos="3330"/>
              </w:tabs>
              <w:jc w:val="center"/>
              <w:rPr>
                <w:szCs w:val="24"/>
              </w:rPr>
            </w:pPr>
            <w:r>
              <w:rPr>
                <w:szCs w:val="24"/>
              </w:rPr>
              <w:t>End offset #1 for block #1</w:t>
            </w:r>
            <w:r w:rsidR="00E756FE">
              <w:rPr>
                <w:szCs w:val="24"/>
              </w:rPr>
              <w:t xml:space="preserve"> (4 bytes)</w:t>
            </w:r>
          </w:p>
        </w:tc>
      </w:tr>
      <w:tr w:rsidR="0061784B" w14:paraId="3F62AADE" w14:textId="77777777" w:rsidTr="0061784B">
        <w:tc>
          <w:tcPr>
            <w:tcW w:w="10152" w:type="dxa"/>
            <w:gridSpan w:val="4"/>
          </w:tcPr>
          <w:p w14:paraId="618D563A" w14:textId="77777777" w:rsidR="0061784B" w:rsidRDefault="0061784B" w:rsidP="0061784B">
            <w:pPr>
              <w:tabs>
                <w:tab w:val="left" w:pos="206"/>
                <w:tab w:val="left" w:pos="1286"/>
                <w:tab w:val="left" w:pos="3330"/>
              </w:tabs>
              <w:jc w:val="center"/>
              <w:rPr>
                <w:szCs w:val="24"/>
              </w:rPr>
            </w:pPr>
            <w:r>
              <w:rPr>
                <w:szCs w:val="24"/>
              </w:rPr>
              <w:t>:</w:t>
            </w:r>
          </w:p>
          <w:p w14:paraId="0631CBC3" w14:textId="77777777" w:rsidR="0061784B" w:rsidRDefault="0061784B" w:rsidP="0061784B">
            <w:pPr>
              <w:tabs>
                <w:tab w:val="left" w:pos="206"/>
                <w:tab w:val="left" w:pos="1286"/>
                <w:tab w:val="left" w:pos="3330"/>
              </w:tabs>
              <w:jc w:val="center"/>
              <w:rPr>
                <w:szCs w:val="24"/>
              </w:rPr>
            </w:pPr>
            <w:r>
              <w:rPr>
                <w:szCs w:val="24"/>
              </w:rPr>
              <w:t>:</w:t>
            </w:r>
          </w:p>
        </w:tc>
      </w:tr>
      <w:tr w:rsidR="0061784B" w14:paraId="43906121" w14:textId="77777777" w:rsidTr="0061784B">
        <w:tc>
          <w:tcPr>
            <w:tcW w:w="10152" w:type="dxa"/>
            <w:gridSpan w:val="4"/>
          </w:tcPr>
          <w:p w14:paraId="4741D4E0" w14:textId="42CA9C15" w:rsidR="0061784B" w:rsidRDefault="0061784B" w:rsidP="0061784B">
            <w:pPr>
              <w:tabs>
                <w:tab w:val="left" w:pos="206"/>
                <w:tab w:val="left" w:pos="1286"/>
                <w:tab w:val="left" w:pos="3330"/>
              </w:tabs>
              <w:jc w:val="center"/>
              <w:rPr>
                <w:szCs w:val="24"/>
              </w:rPr>
            </w:pPr>
            <w:r>
              <w:rPr>
                <w:szCs w:val="24"/>
              </w:rPr>
              <w:t>End offset #n for block #1</w:t>
            </w:r>
            <w:r w:rsidR="00E756FE">
              <w:rPr>
                <w:szCs w:val="24"/>
              </w:rPr>
              <w:t xml:space="preserve"> (4 bytes)</w:t>
            </w:r>
          </w:p>
        </w:tc>
      </w:tr>
      <w:tr w:rsidR="0061784B" w14:paraId="3240123B" w14:textId="77777777" w:rsidTr="0061784B">
        <w:tc>
          <w:tcPr>
            <w:tcW w:w="10152" w:type="dxa"/>
            <w:gridSpan w:val="4"/>
          </w:tcPr>
          <w:p w14:paraId="14EAFAF8" w14:textId="77777777" w:rsidR="0061784B" w:rsidRDefault="0061784B" w:rsidP="0061784B">
            <w:pPr>
              <w:tabs>
                <w:tab w:val="left" w:pos="206"/>
                <w:tab w:val="left" w:pos="1286"/>
                <w:tab w:val="left" w:pos="3330"/>
              </w:tabs>
              <w:jc w:val="center"/>
              <w:rPr>
                <w:szCs w:val="24"/>
              </w:rPr>
            </w:pPr>
            <w:r>
              <w:rPr>
                <w:szCs w:val="24"/>
              </w:rPr>
              <w:t>:</w:t>
            </w:r>
          </w:p>
          <w:p w14:paraId="15AAB69E" w14:textId="77777777" w:rsidR="0061784B" w:rsidRDefault="0061784B" w:rsidP="0061784B">
            <w:pPr>
              <w:tabs>
                <w:tab w:val="left" w:pos="206"/>
                <w:tab w:val="left" w:pos="1286"/>
                <w:tab w:val="left" w:pos="3330"/>
              </w:tabs>
              <w:jc w:val="center"/>
              <w:rPr>
                <w:szCs w:val="24"/>
              </w:rPr>
            </w:pPr>
            <w:r>
              <w:rPr>
                <w:szCs w:val="24"/>
              </w:rPr>
              <w:t>:</w:t>
            </w:r>
          </w:p>
          <w:p w14:paraId="512C798E" w14:textId="77777777" w:rsidR="0061784B" w:rsidRDefault="0061784B" w:rsidP="0061784B">
            <w:pPr>
              <w:tabs>
                <w:tab w:val="left" w:pos="206"/>
                <w:tab w:val="left" w:pos="1286"/>
                <w:tab w:val="left" w:pos="3330"/>
              </w:tabs>
              <w:jc w:val="center"/>
              <w:rPr>
                <w:szCs w:val="24"/>
              </w:rPr>
            </w:pPr>
            <w:r>
              <w:rPr>
                <w:szCs w:val="24"/>
              </w:rPr>
              <w:t>:</w:t>
            </w:r>
          </w:p>
        </w:tc>
      </w:tr>
      <w:tr w:rsidR="0061784B" w14:paraId="57A07794" w14:textId="77777777" w:rsidTr="0061784B">
        <w:tc>
          <w:tcPr>
            <w:tcW w:w="10152" w:type="dxa"/>
            <w:gridSpan w:val="4"/>
          </w:tcPr>
          <w:p w14:paraId="5F082C83" w14:textId="1AABEB70" w:rsidR="0061784B" w:rsidRDefault="0061784B" w:rsidP="0061784B">
            <w:pPr>
              <w:tabs>
                <w:tab w:val="left" w:pos="206"/>
                <w:tab w:val="left" w:pos="1286"/>
                <w:tab w:val="left" w:pos="3330"/>
              </w:tabs>
              <w:jc w:val="center"/>
              <w:rPr>
                <w:szCs w:val="24"/>
              </w:rPr>
            </w:pPr>
            <w:r>
              <w:rPr>
                <w:szCs w:val="24"/>
              </w:rPr>
              <w:t>Start offset #1 for block #u</w:t>
            </w:r>
            <w:r w:rsidR="00E756FE">
              <w:rPr>
                <w:szCs w:val="24"/>
              </w:rPr>
              <w:t xml:space="preserve"> (4 bytes)</w:t>
            </w:r>
          </w:p>
        </w:tc>
      </w:tr>
      <w:tr w:rsidR="0061784B" w14:paraId="07E02128" w14:textId="77777777" w:rsidTr="0061784B">
        <w:tc>
          <w:tcPr>
            <w:tcW w:w="10152" w:type="dxa"/>
            <w:gridSpan w:val="4"/>
          </w:tcPr>
          <w:p w14:paraId="42184860" w14:textId="77777777" w:rsidR="0061784B" w:rsidRDefault="0061784B" w:rsidP="0061784B">
            <w:pPr>
              <w:tabs>
                <w:tab w:val="left" w:pos="206"/>
                <w:tab w:val="left" w:pos="1286"/>
                <w:tab w:val="left" w:pos="3330"/>
              </w:tabs>
              <w:jc w:val="center"/>
              <w:rPr>
                <w:szCs w:val="24"/>
              </w:rPr>
            </w:pPr>
            <w:r>
              <w:rPr>
                <w:szCs w:val="24"/>
              </w:rPr>
              <w:t>:</w:t>
            </w:r>
          </w:p>
          <w:p w14:paraId="389D5C06" w14:textId="77777777" w:rsidR="0061784B" w:rsidRDefault="0061784B" w:rsidP="0061784B">
            <w:pPr>
              <w:tabs>
                <w:tab w:val="left" w:pos="206"/>
                <w:tab w:val="left" w:pos="1286"/>
                <w:tab w:val="left" w:pos="3330"/>
              </w:tabs>
              <w:jc w:val="center"/>
              <w:rPr>
                <w:szCs w:val="24"/>
              </w:rPr>
            </w:pPr>
            <w:r>
              <w:rPr>
                <w:szCs w:val="24"/>
              </w:rPr>
              <w:t>:</w:t>
            </w:r>
          </w:p>
        </w:tc>
      </w:tr>
      <w:tr w:rsidR="0061784B" w14:paraId="002FD3A8" w14:textId="77777777" w:rsidTr="0061784B">
        <w:tc>
          <w:tcPr>
            <w:tcW w:w="10152" w:type="dxa"/>
            <w:gridSpan w:val="4"/>
          </w:tcPr>
          <w:p w14:paraId="3C64C03E" w14:textId="3BF75606" w:rsidR="0061784B" w:rsidRDefault="0061784B" w:rsidP="0061784B">
            <w:pPr>
              <w:tabs>
                <w:tab w:val="left" w:pos="206"/>
                <w:tab w:val="left" w:pos="1286"/>
                <w:tab w:val="left" w:pos="3330"/>
              </w:tabs>
              <w:jc w:val="center"/>
              <w:rPr>
                <w:szCs w:val="24"/>
              </w:rPr>
            </w:pPr>
            <w:r>
              <w:rPr>
                <w:szCs w:val="24"/>
              </w:rPr>
              <w:t>Start offset #n for block #u</w:t>
            </w:r>
            <w:r w:rsidR="00E756FE">
              <w:rPr>
                <w:szCs w:val="24"/>
              </w:rPr>
              <w:t xml:space="preserve"> (4 bytes)</w:t>
            </w:r>
          </w:p>
        </w:tc>
      </w:tr>
      <w:tr w:rsidR="0061784B" w14:paraId="7A144546" w14:textId="77777777" w:rsidTr="0061784B">
        <w:tc>
          <w:tcPr>
            <w:tcW w:w="10152" w:type="dxa"/>
            <w:gridSpan w:val="4"/>
          </w:tcPr>
          <w:p w14:paraId="45D7924C" w14:textId="5073F78F" w:rsidR="0061784B" w:rsidRDefault="0061784B" w:rsidP="0061784B">
            <w:pPr>
              <w:tabs>
                <w:tab w:val="left" w:pos="206"/>
                <w:tab w:val="left" w:pos="1286"/>
                <w:tab w:val="left" w:pos="3330"/>
              </w:tabs>
              <w:jc w:val="center"/>
              <w:rPr>
                <w:szCs w:val="24"/>
              </w:rPr>
            </w:pPr>
            <w:r>
              <w:rPr>
                <w:szCs w:val="24"/>
              </w:rPr>
              <w:t>End offset #1 for block #u</w:t>
            </w:r>
            <w:r w:rsidR="00E756FE">
              <w:rPr>
                <w:szCs w:val="24"/>
              </w:rPr>
              <w:t xml:space="preserve"> (4 bytes)</w:t>
            </w:r>
          </w:p>
        </w:tc>
      </w:tr>
      <w:tr w:rsidR="0061784B" w14:paraId="2D5AADEC" w14:textId="77777777" w:rsidTr="0061784B">
        <w:tc>
          <w:tcPr>
            <w:tcW w:w="10152" w:type="dxa"/>
            <w:gridSpan w:val="4"/>
          </w:tcPr>
          <w:p w14:paraId="76B28A95" w14:textId="77777777" w:rsidR="0061784B" w:rsidRDefault="0061784B" w:rsidP="0061784B">
            <w:pPr>
              <w:tabs>
                <w:tab w:val="left" w:pos="206"/>
                <w:tab w:val="left" w:pos="1286"/>
                <w:tab w:val="left" w:pos="3330"/>
              </w:tabs>
              <w:jc w:val="center"/>
              <w:rPr>
                <w:szCs w:val="24"/>
              </w:rPr>
            </w:pPr>
            <w:r>
              <w:rPr>
                <w:szCs w:val="24"/>
              </w:rPr>
              <w:t>:</w:t>
            </w:r>
          </w:p>
          <w:p w14:paraId="3A7B7595" w14:textId="77777777" w:rsidR="0061784B" w:rsidRDefault="0061784B" w:rsidP="0061784B">
            <w:pPr>
              <w:tabs>
                <w:tab w:val="left" w:pos="206"/>
                <w:tab w:val="left" w:pos="1286"/>
                <w:tab w:val="left" w:pos="3330"/>
              </w:tabs>
              <w:jc w:val="center"/>
              <w:rPr>
                <w:szCs w:val="24"/>
              </w:rPr>
            </w:pPr>
            <w:r>
              <w:rPr>
                <w:szCs w:val="24"/>
              </w:rPr>
              <w:t>:</w:t>
            </w:r>
          </w:p>
        </w:tc>
      </w:tr>
      <w:tr w:rsidR="0061784B" w14:paraId="40633B20" w14:textId="77777777" w:rsidTr="0061784B">
        <w:tc>
          <w:tcPr>
            <w:tcW w:w="10152" w:type="dxa"/>
            <w:gridSpan w:val="4"/>
          </w:tcPr>
          <w:p w14:paraId="0ACEF394" w14:textId="0BED1AEB" w:rsidR="0061784B" w:rsidRDefault="0061784B" w:rsidP="0061784B">
            <w:pPr>
              <w:tabs>
                <w:tab w:val="left" w:pos="206"/>
                <w:tab w:val="left" w:pos="1286"/>
                <w:tab w:val="left" w:pos="3330"/>
              </w:tabs>
              <w:jc w:val="center"/>
              <w:rPr>
                <w:szCs w:val="24"/>
              </w:rPr>
            </w:pPr>
            <w:r>
              <w:rPr>
                <w:szCs w:val="24"/>
              </w:rPr>
              <w:t>End offset #n for block #u</w:t>
            </w:r>
            <w:r w:rsidR="00E756FE">
              <w:rPr>
                <w:szCs w:val="24"/>
              </w:rPr>
              <w:t xml:space="preserve"> (4 bytes)</w:t>
            </w:r>
          </w:p>
        </w:tc>
      </w:tr>
    </w:tbl>
    <w:p w14:paraId="72684AAE" w14:textId="2605E72E" w:rsidR="0061784B" w:rsidRDefault="0061784B">
      <w:r>
        <w:br w:type="page"/>
      </w:r>
    </w:p>
    <w:p w14:paraId="589239DA" w14:textId="77777777" w:rsidR="0061784B" w:rsidRDefault="0061784B" w:rsidP="0061784B">
      <w:pPr>
        <w:tabs>
          <w:tab w:val="center" w:pos="4968"/>
          <w:tab w:val="left" w:pos="8036"/>
        </w:tabs>
        <w:jc w:val="center"/>
      </w:pPr>
      <w:r>
        <w:rPr>
          <w:b/>
        </w:rPr>
        <w:t>Fields: Version 1 Hyperslab Selection Info</w:t>
      </w:r>
    </w:p>
    <w:tbl>
      <w:tblPr>
        <w:tblStyle w:val="TableGrid"/>
        <w:tblW w:w="0" w:type="auto"/>
        <w:tblLook w:val="04A0" w:firstRow="1" w:lastRow="0" w:firstColumn="1" w:lastColumn="0" w:noHBand="0" w:noVBand="1"/>
      </w:tblPr>
      <w:tblGrid>
        <w:gridCol w:w="3618"/>
        <w:gridCol w:w="6534"/>
      </w:tblGrid>
      <w:tr w:rsidR="0061784B" w:rsidRPr="00577DC7" w14:paraId="69F65227" w14:textId="77777777" w:rsidTr="0061784B">
        <w:tc>
          <w:tcPr>
            <w:tcW w:w="3618" w:type="dxa"/>
          </w:tcPr>
          <w:p w14:paraId="7CC23682" w14:textId="77777777" w:rsidR="0061784B" w:rsidRPr="00577DC7" w:rsidRDefault="0061784B" w:rsidP="0061784B">
            <w:pPr>
              <w:rPr>
                <w:b/>
              </w:rPr>
            </w:pPr>
            <w:r>
              <w:rPr>
                <w:b/>
              </w:rPr>
              <w:t>Field Name</w:t>
            </w:r>
          </w:p>
        </w:tc>
        <w:tc>
          <w:tcPr>
            <w:tcW w:w="6534" w:type="dxa"/>
            <w:tcBorders>
              <w:bottom w:val="single" w:sz="4" w:space="0" w:color="000000" w:themeColor="text1"/>
            </w:tcBorders>
          </w:tcPr>
          <w:p w14:paraId="41B22305" w14:textId="77777777" w:rsidR="0061784B" w:rsidRPr="00577DC7" w:rsidRDefault="0061784B" w:rsidP="0061784B">
            <w:pPr>
              <w:rPr>
                <w:b/>
              </w:rPr>
            </w:pPr>
            <w:r>
              <w:rPr>
                <w:b/>
              </w:rPr>
              <w:t>Description</w:t>
            </w:r>
          </w:p>
        </w:tc>
      </w:tr>
      <w:tr w:rsidR="0061784B" w:rsidRPr="00862958" w14:paraId="736E52EF" w14:textId="77777777" w:rsidTr="0061784B">
        <w:tc>
          <w:tcPr>
            <w:tcW w:w="3618" w:type="dxa"/>
          </w:tcPr>
          <w:p w14:paraId="29BA8C1E" w14:textId="77777777" w:rsidR="0061784B" w:rsidRPr="001C1FB9" w:rsidRDefault="0061784B" w:rsidP="0061784B">
            <w:pPr>
              <w:tabs>
                <w:tab w:val="left" w:pos="1286"/>
                <w:tab w:val="left" w:pos="2173"/>
              </w:tabs>
              <w:jc w:val="left"/>
              <w:rPr>
                <w:szCs w:val="24"/>
              </w:rPr>
            </w:pPr>
            <w:r>
              <w:rPr>
                <w:szCs w:val="24"/>
              </w:rPr>
              <w:t>Length</w:t>
            </w:r>
            <w:r>
              <w:rPr>
                <w:szCs w:val="24"/>
              </w:rPr>
              <w:tab/>
            </w:r>
          </w:p>
        </w:tc>
        <w:tc>
          <w:tcPr>
            <w:tcW w:w="6534" w:type="dxa"/>
          </w:tcPr>
          <w:p w14:paraId="749E2E97" w14:textId="1A908237" w:rsidR="0061784B" w:rsidRPr="00456F48" w:rsidRDefault="0061784B" w:rsidP="008814F1">
            <w:pPr>
              <w:tabs>
                <w:tab w:val="left" w:pos="1286"/>
              </w:tabs>
              <w:jc w:val="left"/>
              <w:rPr>
                <w:rFonts w:eastAsiaTheme="majorEastAsia" w:cstheme="majorBidi"/>
                <w:b/>
                <w:bCs/>
                <w:i/>
                <w:iCs/>
                <w:szCs w:val="24"/>
              </w:rPr>
            </w:pPr>
            <w:r>
              <w:rPr>
                <w:szCs w:val="24"/>
              </w:rPr>
              <w:t xml:space="preserve">The size in bytes from the field </w:t>
            </w:r>
            <w:r w:rsidR="00E3734E">
              <w:rPr>
                <w:i/>
                <w:szCs w:val="24"/>
              </w:rPr>
              <w:t>Rank</w:t>
            </w:r>
            <w:r>
              <w:rPr>
                <w:szCs w:val="24"/>
              </w:rPr>
              <w:t xml:space="preserve"> to the end of the Selection Info.</w:t>
            </w:r>
          </w:p>
        </w:tc>
      </w:tr>
      <w:tr w:rsidR="0061784B" w:rsidRPr="00862958" w14:paraId="0B534B9D" w14:textId="77777777" w:rsidTr="0061784B">
        <w:tc>
          <w:tcPr>
            <w:tcW w:w="3618" w:type="dxa"/>
          </w:tcPr>
          <w:p w14:paraId="6A70933B" w14:textId="77777777" w:rsidR="0061784B" w:rsidRDefault="0061784B" w:rsidP="0061784B">
            <w:pPr>
              <w:tabs>
                <w:tab w:val="left" w:pos="1286"/>
                <w:tab w:val="left" w:pos="2173"/>
              </w:tabs>
              <w:jc w:val="left"/>
              <w:rPr>
                <w:szCs w:val="24"/>
              </w:rPr>
            </w:pPr>
            <w:r>
              <w:rPr>
                <w:szCs w:val="24"/>
              </w:rPr>
              <w:t>Rank</w:t>
            </w:r>
          </w:p>
        </w:tc>
        <w:tc>
          <w:tcPr>
            <w:tcW w:w="6534" w:type="dxa"/>
          </w:tcPr>
          <w:p w14:paraId="7BCD3ABC" w14:textId="77777777" w:rsidR="0061784B" w:rsidRDefault="0061784B" w:rsidP="0061784B">
            <w:pPr>
              <w:tabs>
                <w:tab w:val="left" w:pos="1286"/>
              </w:tabs>
              <w:jc w:val="left"/>
              <w:rPr>
                <w:szCs w:val="24"/>
              </w:rPr>
            </w:pPr>
            <w:r>
              <w:rPr>
                <w:szCs w:val="24"/>
              </w:rPr>
              <w:t>The number of dimensions in the dataspace.</w:t>
            </w:r>
          </w:p>
        </w:tc>
      </w:tr>
      <w:tr w:rsidR="0061784B" w:rsidRPr="00862958" w14:paraId="38D91B5E" w14:textId="77777777" w:rsidTr="0061784B">
        <w:tc>
          <w:tcPr>
            <w:tcW w:w="3618" w:type="dxa"/>
          </w:tcPr>
          <w:p w14:paraId="15888FB1" w14:textId="77777777" w:rsidR="0061784B" w:rsidRDefault="0061784B" w:rsidP="0061784B">
            <w:pPr>
              <w:tabs>
                <w:tab w:val="left" w:pos="1286"/>
                <w:tab w:val="left" w:pos="2173"/>
              </w:tabs>
              <w:jc w:val="left"/>
              <w:rPr>
                <w:szCs w:val="24"/>
              </w:rPr>
            </w:pPr>
            <w:r>
              <w:rPr>
                <w:szCs w:val="24"/>
              </w:rPr>
              <w:t>Num Blocks</w:t>
            </w:r>
          </w:p>
        </w:tc>
        <w:tc>
          <w:tcPr>
            <w:tcW w:w="6534" w:type="dxa"/>
          </w:tcPr>
          <w:p w14:paraId="32FD41FB" w14:textId="77777777" w:rsidR="0061784B" w:rsidRDefault="0061784B" w:rsidP="0061784B">
            <w:pPr>
              <w:tabs>
                <w:tab w:val="left" w:pos="1286"/>
              </w:tabs>
              <w:jc w:val="left"/>
              <w:rPr>
                <w:szCs w:val="24"/>
              </w:rPr>
            </w:pPr>
            <w:r>
              <w:rPr>
                <w:szCs w:val="24"/>
              </w:rPr>
              <w:t>The number of blocks in the selection.</w:t>
            </w:r>
          </w:p>
        </w:tc>
      </w:tr>
      <w:tr w:rsidR="0061784B" w:rsidRPr="00862958" w14:paraId="3087F8C9" w14:textId="77777777" w:rsidTr="0061784B">
        <w:tc>
          <w:tcPr>
            <w:tcW w:w="3618" w:type="dxa"/>
          </w:tcPr>
          <w:p w14:paraId="7BFBAF2D" w14:textId="77777777" w:rsidR="0061784B" w:rsidRDefault="0061784B" w:rsidP="0061784B">
            <w:pPr>
              <w:tabs>
                <w:tab w:val="left" w:pos="1286"/>
                <w:tab w:val="left" w:pos="2173"/>
              </w:tabs>
              <w:jc w:val="left"/>
              <w:rPr>
                <w:szCs w:val="24"/>
              </w:rPr>
            </w:pPr>
            <w:r>
              <w:rPr>
                <w:szCs w:val="24"/>
              </w:rPr>
              <w:t>Start offset #n for block #u</w:t>
            </w:r>
          </w:p>
        </w:tc>
        <w:tc>
          <w:tcPr>
            <w:tcW w:w="6534" w:type="dxa"/>
          </w:tcPr>
          <w:p w14:paraId="017C3CE0" w14:textId="77777777" w:rsidR="0061784B" w:rsidRDefault="0061784B" w:rsidP="0061784B">
            <w:pPr>
              <w:tabs>
                <w:tab w:val="left" w:pos="1286"/>
              </w:tabs>
              <w:jc w:val="left"/>
              <w:rPr>
                <w:szCs w:val="24"/>
              </w:rPr>
            </w:pPr>
            <w:r>
              <w:rPr>
                <w:szCs w:val="24"/>
              </w:rPr>
              <w:t xml:space="preserve">The offset #n of the starting element in block #u. </w:t>
            </w:r>
          </w:p>
          <w:p w14:paraId="163803AB" w14:textId="77777777" w:rsidR="0061784B" w:rsidRDefault="0061784B" w:rsidP="0061784B">
            <w:pPr>
              <w:tabs>
                <w:tab w:val="left" w:pos="1286"/>
              </w:tabs>
              <w:jc w:val="left"/>
              <w:rPr>
                <w:szCs w:val="24"/>
              </w:rPr>
            </w:pPr>
            <w:r>
              <w:rPr>
                <w:szCs w:val="24"/>
              </w:rPr>
              <w:t xml:space="preserve">#n is from 1 to </w:t>
            </w:r>
            <w:r w:rsidRPr="00B023BB">
              <w:rPr>
                <w:i/>
                <w:szCs w:val="24"/>
              </w:rPr>
              <w:t>Rank</w:t>
            </w:r>
            <w:r>
              <w:rPr>
                <w:szCs w:val="24"/>
              </w:rPr>
              <w:t>.</w:t>
            </w:r>
          </w:p>
          <w:p w14:paraId="7DF163A0" w14:textId="77777777" w:rsidR="0061784B" w:rsidRDefault="0061784B" w:rsidP="0061784B">
            <w:pPr>
              <w:tabs>
                <w:tab w:val="left" w:pos="1286"/>
              </w:tabs>
              <w:jc w:val="left"/>
              <w:rPr>
                <w:szCs w:val="24"/>
              </w:rPr>
            </w:pPr>
            <w:r>
              <w:rPr>
                <w:szCs w:val="24"/>
              </w:rPr>
              <w:t xml:space="preserve">#u is from 1 to </w:t>
            </w:r>
            <w:r w:rsidRPr="00B023BB">
              <w:rPr>
                <w:i/>
                <w:szCs w:val="24"/>
              </w:rPr>
              <w:t>Num Blocks</w:t>
            </w:r>
            <w:r>
              <w:rPr>
                <w:szCs w:val="24"/>
              </w:rPr>
              <w:t xml:space="preserve"> moving from the fastest changing dimension to the slowest changing dimension.</w:t>
            </w:r>
          </w:p>
        </w:tc>
      </w:tr>
      <w:tr w:rsidR="0061784B" w:rsidRPr="00862958" w14:paraId="29385405" w14:textId="77777777" w:rsidTr="0061784B">
        <w:tc>
          <w:tcPr>
            <w:tcW w:w="3618" w:type="dxa"/>
          </w:tcPr>
          <w:p w14:paraId="6B5FF86E" w14:textId="77777777" w:rsidR="0061784B" w:rsidRDefault="0061784B" w:rsidP="0061784B">
            <w:pPr>
              <w:tabs>
                <w:tab w:val="left" w:pos="1286"/>
                <w:tab w:val="left" w:pos="2173"/>
              </w:tabs>
              <w:jc w:val="left"/>
              <w:rPr>
                <w:szCs w:val="24"/>
              </w:rPr>
            </w:pPr>
            <w:r>
              <w:rPr>
                <w:szCs w:val="24"/>
              </w:rPr>
              <w:t>End offset #n for block #u</w:t>
            </w:r>
          </w:p>
        </w:tc>
        <w:tc>
          <w:tcPr>
            <w:tcW w:w="6534" w:type="dxa"/>
          </w:tcPr>
          <w:p w14:paraId="5BCA83C1" w14:textId="77777777" w:rsidR="0061784B" w:rsidRDefault="0061784B" w:rsidP="0061784B">
            <w:pPr>
              <w:tabs>
                <w:tab w:val="left" w:pos="1286"/>
              </w:tabs>
              <w:jc w:val="left"/>
              <w:rPr>
                <w:szCs w:val="24"/>
              </w:rPr>
            </w:pPr>
            <w:r>
              <w:rPr>
                <w:szCs w:val="24"/>
              </w:rPr>
              <w:t xml:space="preserve">The offset #n of the ending element in block #u. </w:t>
            </w:r>
          </w:p>
          <w:p w14:paraId="032D5D42" w14:textId="77777777" w:rsidR="0061784B" w:rsidRDefault="0061784B" w:rsidP="0061784B">
            <w:pPr>
              <w:tabs>
                <w:tab w:val="left" w:pos="1286"/>
              </w:tabs>
              <w:jc w:val="left"/>
              <w:rPr>
                <w:szCs w:val="24"/>
              </w:rPr>
            </w:pPr>
            <w:r>
              <w:rPr>
                <w:szCs w:val="24"/>
              </w:rPr>
              <w:t xml:space="preserve">#n is from 1 to </w:t>
            </w:r>
            <w:r w:rsidRPr="00B023BB">
              <w:rPr>
                <w:i/>
                <w:szCs w:val="24"/>
              </w:rPr>
              <w:t>Rank</w:t>
            </w:r>
            <w:r>
              <w:rPr>
                <w:szCs w:val="24"/>
              </w:rPr>
              <w:t>.</w:t>
            </w:r>
          </w:p>
          <w:p w14:paraId="7E5F4DCB" w14:textId="77777777" w:rsidR="0061784B" w:rsidRDefault="0061784B" w:rsidP="0061784B">
            <w:pPr>
              <w:tabs>
                <w:tab w:val="left" w:pos="1286"/>
              </w:tabs>
              <w:jc w:val="left"/>
              <w:rPr>
                <w:szCs w:val="24"/>
              </w:rPr>
            </w:pPr>
            <w:r>
              <w:rPr>
                <w:szCs w:val="24"/>
              </w:rPr>
              <w:t xml:space="preserve">#u is from 1 to </w:t>
            </w:r>
            <w:r w:rsidRPr="00B023BB">
              <w:rPr>
                <w:i/>
                <w:szCs w:val="24"/>
              </w:rPr>
              <w:t>Num Blocks</w:t>
            </w:r>
            <w:r>
              <w:rPr>
                <w:szCs w:val="24"/>
              </w:rPr>
              <w:t xml:space="preserve"> moving from the fastest changing dimension to the slowest changing dimension.</w:t>
            </w:r>
          </w:p>
        </w:tc>
      </w:tr>
    </w:tbl>
    <w:p w14:paraId="1AA9C22B" w14:textId="7D8ABE6A" w:rsidR="0061784B" w:rsidRDefault="0061784B">
      <w:pPr>
        <w:jc w:val="center"/>
        <w:rPr>
          <w:b/>
        </w:rPr>
      </w:pPr>
      <w:r>
        <w:rPr>
          <w:b/>
        </w:rPr>
        <w:br w:type="page"/>
      </w:r>
    </w:p>
    <w:p w14:paraId="0B14B69B" w14:textId="77777777" w:rsidR="0061784B" w:rsidRPr="00095404" w:rsidRDefault="0061784B" w:rsidP="0061784B">
      <w:pPr>
        <w:jc w:val="center"/>
      </w:pPr>
      <w:r>
        <w:rPr>
          <w:b/>
        </w:rPr>
        <w:t>Layout: Version 2 Hyperslab Selection Info</w:t>
      </w:r>
    </w:p>
    <w:tbl>
      <w:tblPr>
        <w:tblStyle w:val="TableGrid"/>
        <w:tblW w:w="0" w:type="auto"/>
        <w:tblLook w:val="04A0" w:firstRow="1" w:lastRow="0" w:firstColumn="1" w:lastColumn="0" w:noHBand="0" w:noVBand="1"/>
      </w:tblPr>
      <w:tblGrid>
        <w:gridCol w:w="2538"/>
        <w:gridCol w:w="2538"/>
        <w:gridCol w:w="2538"/>
        <w:gridCol w:w="2538"/>
      </w:tblGrid>
      <w:tr w:rsidR="0061784B" w14:paraId="590A8C4E" w14:textId="77777777" w:rsidTr="0061784B">
        <w:tc>
          <w:tcPr>
            <w:tcW w:w="2538" w:type="dxa"/>
          </w:tcPr>
          <w:p w14:paraId="34AE1467" w14:textId="77777777" w:rsidR="0061784B" w:rsidRPr="00577DC7" w:rsidRDefault="0061784B" w:rsidP="0061784B">
            <w:pPr>
              <w:rPr>
                <w:b/>
              </w:rPr>
            </w:pPr>
            <w:r w:rsidRPr="00577DC7">
              <w:rPr>
                <w:b/>
              </w:rPr>
              <w:t>Byte</w:t>
            </w:r>
          </w:p>
        </w:tc>
        <w:tc>
          <w:tcPr>
            <w:tcW w:w="2538" w:type="dxa"/>
          </w:tcPr>
          <w:p w14:paraId="155180D2" w14:textId="77777777" w:rsidR="0061784B" w:rsidRPr="00577DC7" w:rsidRDefault="0061784B" w:rsidP="0061784B">
            <w:pPr>
              <w:rPr>
                <w:b/>
              </w:rPr>
            </w:pPr>
            <w:r w:rsidRPr="00577DC7">
              <w:rPr>
                <w:b/>
              </w:rPr>
              <w:t>Byte</w:t>
            </w:r>
          </w:p>
        </w:tc>
        <w:tc>
          <w:tcPr>
            <w:tcW w:w="2538" w:type="dxa"/>
            <w:tcBorders>
              <w:bottom w:val="single" w:sz="4" w:space="0" w:color="000000" w:themeColor="text1"/>
            </w:tcBorders>
          </w:tcPr>
          <w:p w14:paraId="72C7C41D" w14:textId="77777777" w:rsidR="0061784B" w:rsidRPr="00577DC7" w:rsidRDefault="0061784B" w:rsidP="0061784B">
            <w:pPr>
              <w:rPr>
                <w:b/>
              </w:rPr>
            </w:pPr>
            <w:r w:rsidRPr="00577DC7">
              <w:rPr>
                <w:b/>
              </w:rPr>
              <w:t>Byte</w:t>
            </w:r>
          </w:p>
        </w:tc>
        <w:tc>
          <w:tcPr>
            <w:tcW w:w="2538" w:type="dxa"/>
            <w:tcBorders>
              <w:bottom w:val="single" w:sz="4" w:space="0" w:color="000000" w:themeColor="text1"/>
            </w:tcBorders>
          </w:tcPr>
          <w:p w14:paraId="74BB85D7" w14:textId="77777777" w:rsidR="0061784B" w:rsidRPr="00577DC7" w:rsidRDefault="0061784B" w:rsidP="0061784B">
            <w:pPr>
              <w:rPr>
                <w:b/>
              </w:rPr>
            </w:pPr>
            <w:r w:rsidRPr="00577DC7">
              <w:rPr>
                <w:b/>
              </w:rPr>
              <w:t>Byte</w:t>
            </w:r>
          </w:p>
        </w:tc>
      </w:tr>
      <w:tr w:rsidR="0061784B" w14:paraId="20F79426" w14:textId="77777777" w:rsidTr="0061784B">
        <w:tc>
          <w:tcPr>
            <w:tcW w:w="2538" w:type="dxa"/>
          </w:tcPr>
          <w:p w14:paraId="04B56847" w14:textId="3C4EFEF9" w:rsidR="0061784B" w:rsidRDefault="00680807" w:rsidP="0061784B">
            <w:pPr>
              <w:tabs>
                <w:tab w:val="left" w:pos="206"/>
                <w:tab w:val="left" w:pos="1286"/>
                <w:tab w:val="left" w:pos="3330"/>
                <w:tab w:val="left" w:pos="4256"/>
                <w:tab w:val="center" w:pos="4968"/>
              </w:tabs>
              <w:jc w:val="center"/>
              <w:rPr>
                <w:szCs w:val="24"/>
              </w:rPr>
            </w:pPr>
            <w:r>
              <w:rPr>
                <w:szCs w:val="24"/>
              </w:rPr>
              <w:t>F</w:t>
            </w:r>
            <w:r w:rsidR="0061784B">
              <w:rPr>
                <w:szCs w:val="24"/>
              </w:rPr>
              <w:t>lags</w:t>
            </w:r>
          </w:p>
        </w:tc>
        <w:tc>
          <w:tcPr>
            <w:tcW w:w="7614" w:type="dxa"/>
            <w:gridSpan w:val="3"/>
            <w:shd w:val="clear" w:color="auto" w:fill="F2F2F2" w:themeFill="background1" w:themeFillShade="F2"/>
          </w:tcPr>
          <w:p w14:paraId="3E6E1A66" w14:textId="77777777" w:rsidR="0061784B" w:rsidRPr="00B023BB" w:rsidRDefault="0061784B" w:rsidP="0061784B">
            <w:pPr>
              <w:tabs>
                <w:tab w:val="left" w:pos="206"/>
                <w:tab w:val="left" w:pos="1286"/>
                <w:tab w:val="left" w:pos="3330"/>
                <w:tab w:val="left" w:pos="4256"/>
                <w:tab w:val="center" w:pos="4968"/>
              </w:tabs>
              <w:jc w:val="center"/>
              <w:rPr>
                <w:szCs w:val="24"/>
              </w:rPr>
            </w:pPr>
            <w:r w:rsidRPr="00B023BB">
              <w:rPr>
                <w:i/>
                <w:szCs w:val="24"/>
              </w:rPr>
              <w:t xml:space="preserve">This </w:t>
            </w:r>
            <w:r>
              <w:rPr>
                <w:i/>
                <w:szCs w:val="24"/>
              </w:rPr>
              <w:t xml:space="preserve">space inserted only </w:t>
            </w:r>
            <w:r w:rsidRPr="00B023BB">
              <w:rPr>
                <w:i/>
                <w:szCs w:val="24"/>
              </w:rPr>
              <w:t>to align table nicely</w:t>
            </w:r>
          </w:p>
        </w:tc>
      </w:tr>
      <w:tr w:rsidR="0061784B" w14:paraId="424062C5" w14:textId="77777777" w:rsidTr="0061784B">
        <w:tc>
          <w:tcPr>
            <w:tcW w:w="10152" w:type="dxa"/>
            <w:gridSpan w:val="4"/>
          </w:tcPr>
          <w:p w14:paraId="54FB2828" w14:textId="77777777" w:rsidR="0061784B" w:rsidRDefault="0061784B" w:rsidP="0061784B">
            <w:pPr>
              <w:tabs>
                <w:tab w:val="left" w:pos="206"/>
                <w:tab w:val="left" w:pos="1286"/>
                <w:tab w:val="left" w:pos="3330"/>
              </w:tabs>
              <w:jc w:val="center"/>
              <w:rPr>
                <w:szCs w:val="24"/>
              </w:rPr>
            </w:pPr>
            <w:r>
              <w:rPr>
                <w:szCs w:val="24"/>
              </w:rPr>
              <w:t>Length</w:t>
            </w:r>
          </w:p>
        </w:tc>
      </w:tr>
      <w:tr w:rsidR="0061784B" w14:paraId="6C3496F6" w14:textId="77777777" w:rsidTr="0061784B">
        <w:tc>
          <w:tcPr>
            <w:tcW w:w="10152" w:type="dxa"/>
            <w:gridSpan w:val="4"/>
          </w:tcPr>
          <w:p w14:paraId="3B19EA0C" w14:textId="77777777" w:rsidR="0061784B" w:rsidRDefault="0061784B" w:rsidP="0061784B">
            <w:pPr>
              <w:tabs>
                <w:tab w:val="left" w:pos="206"/>
                <w:tab w:val="left" w:pos="1286"/>
                <w:tab w:val="left" w:pos="3330"/>
              </w:tabs>
              <w:jc w:val="center"/>
              <w:rPr>
                <w:szCs w:val="24"/>
              </w:rPr>
            </w:pPr>
            <w:r>
              <w:rPr>
                <w:szCs w:val="24"/>
              </w:rPr>
              <w:t>Rank</w:t>
            </w:r>
          </w:p>
        </w:tc>
      </w:tr>
      <w:tr w:rsidR="0061784B" w14:paraId="26154DF6" w14:textId="77777777" w:rsidTr="0061784B">
        <w:tc>
          <w:tcPr>
            <w:tcW w:w="10152" w:type="dxa"/>
            <w:gridSpan w:val="4"/>
          </w:tcPr>
          <w:p w14:paraId="38905BF2" w14:textId="77777777" w:rsidR="0061784B" w:rsidRDefault="0061784B" w:rsidP="0061784B">
            <w:pPr>
              <w:tabs>
                <w:tab w:val="left" w:pos="206"/>
                <w:tab w:val="left" w:pos="1286"/>
                <w:tab w:val="left" w:pos="3330"/>
              </w:tabs>
              <w:jc w:val="center"/>
              <w:rPr>
                <w:szCs w:val="24"/>
              </w:rPr>
            </w:pPr>
            <w:r>
              <w:rPr>
                <w:szCs w:val="24"/>
              </w:rPr>
              <w:t>Start #1 (8 bytes)</w:t>
            </w:r>
          </w:p>
          <w:p w14:paraId="15242111" w14:textId="77777777" w:rsidR="0061784B" w:rsidRDefault="0061784B" w:rsidP="0061784B">
            <w:pPr>
              <w:tabs>
                <w:tab w:val="left" w:pos="206"/>
                <w:tab w:val="left" w:pos="1286"/>
                <w:tab w:val="left" w:pos="3330"/>
              </w:tabs>
              <w:jc w:val="center"/>
              <w:rPr>
                <w:szCs w:val="24"/>
              </w:rPr>
            </w:pPr>
          </w:p>
        </w:tc>
      </w:tr>
      <w:tr w:rsidR="0061784B" w14:paraId="777B41B3" w14:textId="77777777" w:rsidTr="0061784B">
        <w:tc>
          <w:tcPr>
            <w:tcW w:w="10152" w:type="dxa"/>
            <w:gridSpan w:val="4"/>
          </w:tcPr>
          <w:p w14:paraId="1A5CA678" w14:textId="77777777" w:rsidR="0061784B" w:rsidRDefault="0061784B" w:rsidP="0061784B">
            <w:pPr>
              <w:tabs>
                <w:tab w:val="left" w:pos="206"/>
                <w:tab w:val="left" w:pos="1286"/>
                <w:tab w:val="left" w:pos="3330"/>
              </w:tabs>
              <w:jc w:val="center"/>
              <w:rPr>
                <w:szCs w:val="24"/>
              </w:rPr>
            </w:pPr>
            <w:r>
              <w:rPr>
                <w:szCs w:val="24"/>
              </w:rPr>
              <w:t>Stride #1  (8 bytes)</w:t>
            </w:r>
          </w:p>
          <w:p w14:paraId="6F6B03BC" w14:textId="77777777" w:rsidR="0061784B" w:rsidRDefault="0061784B" w:rsidP="0061784B">
            <w:pPr>
              <w:tabs>
                <w:tab w:val="left" w:pos="206"/>
                <w:tab w:val="left" w:pos="1286"/>
                <w:tab w:val="left" w:pos="3330"/>
              </w:tabs>
              <w:jc w:val="center"/>
              <w:rPr>
                <w:szCs w:val="24"/>
              </w:rPr>
            </w:pPr>
          </w:p>
        </w:tc>
      </w:tr>
      <w:tr w:rsidR="0061784B" w14:paraId="39F351FF" w14:textId="77777777" w:rsidTr="0061784B">
        <w:tc>
          <w:tcPr>
            <w:tcW w:w="10152" w:type="dxa"/>
            <w:gridSpan w:val="4"/>
          </w:tcPr>
          <w:p w14:paraId="4E945A5A" w14:textId="77777777" w:rsidR="0061784B" w:rsidRDefault="0061784B" w:rsidP="0061784B">
            <w:pPr>
              <w:tabs>
                <w:tab w:val="left" w:pos="206"/>
                <w:tab w:val="left" w:pos="1286"/>
                <w:tab w:val="left" w:pos="3330"/>
              </w:tabs>
              <w:jc w:val="center"/>
              <w:rPr>
                <w:szCs w:val="24"/>
              </w:rPr>
            </w:pPr>
            <w:r>
              <w:rPr>
                <w:szCs w:val="24"/>
              </w:rPr>
              <w:t>Count #1 (8 bytes)</w:t>
            </w:r>
          </w:p>
          <w:p w14:paraId="2C5AFEF2" w14:textId="77777777" w:rsidR="0061784B" w:rsidRDefault="0061784B" w:rsidP="0061784B">
            <w:pPr>
              <w:tabs>
                <w:tab w:val="left" w:pos="206"/>
                <w:tab w:val="left" w:pos="1286"/>
                <w:tab w:val="left" w:pos="3330"/>
              </w:tabs>
              <w:jc w:val="center"/>
              <w:rPr>
                <w:szCs w:val="24"/>
              </w:rPr>
            </w:pPr>
          </w:p>
        </w:tc>
      </w:tr>
      <w:tr w:rsidR="0061784B" w14:paraId="21625453" w14:textId="77777777" w:rsidTr="0061784B">
        <w:tc>
          <w:tcPr>
            <w:tcW w:w="10152" w:type="dxa"/>
            <w:gridSpan w:val="4"/>
          </w:tcPr>
          <w:p w14:paraId="469D736F" w14:textId="77777777" w:rsidR="0061784B" w:rsidRDefault="0061784B" w:rsidP="0061784B">
            <w:pPr>
              <w:tabs>
                <w:tab w:val="left" w:pos="206"/>
                <w:tab w:val="left" w:pos="1286"/>
                <w:tab w:val="left" w:pos="3330"/>
              </w:tabs>
              <w:jc w:val="center"/>
              <w:rPr>
                <w:szCs w:val="24"/>
              </w:rPr>
            </w:pPr>
            <w:r>
              <w:rPr>
                <w:szCs w:val="24"/>
              </w:rPr>
              <w:t>Block #1 (8 bytes)</w:t>
            </w:r>
          </w:p>
        </w:tc>
      </w:tr>
      <w:tr w:rsidR="0061784B" w14:paraId="42B3B17D" w14:textId="77777777" w:rsidTr="0061784B">
        <w:tc>
          <w:tcPr>
            <w:tcW w:w="10152" w:type="dxa"/>
            <w:gridSpan w:val="4"/>
          </w:tcPr>
          <w:p w14:paraId="5449B650" w14:textId="77777777" w:rsidR="0061784B" w:rsidRDefault="0061784B" w:rsidP="0061784B">
            <w:pPr>
              <w:tabs>
                <w:tab w:val="left" w:pos="206"/>
                <w:tab w:val="left" w:pos="1286"/>
                <w:tab w:val="left" w:pos="3330"/>
              </w:tabs>
              <w:jc w:val="center"/>
              <w:rPr>
                <w:szCs w:val="24"/>
              </w:rPr>
            </w:pPr>
            <w:r>
              <w:rPr>
                <w:szCs w:val="24"/>
              </w:rPr>
              <w:t>:</w:t>
            </w:r>
          </w:p>
          <w:p w14:paraId="2AE403D0" w14:textId="77777777" w:rsidR="0061784B" w:rsidRDefault="0061784B" w:rsidP="0061784B">
            <w:pPr>
              <w:tabs>
                <w:tab w:val="left" w:pos="206"/>
                <w:tab w:val="left" w:pos="1286"/>
                <w:tab w:val="left" w:pos="3330"/>
              </w:tabs>
              <w:jc w:val="center"/>
              <w:rPr>
                <w:szCs w:val="24"/>
              </w:rPr>
            </w:pPr>
            <w:r>
              <w:rPr>
                <w:szCs w:val="24"/>
              </w:rPr>
              <w:t>:</w:t>
            </w:r>
          </w:p>
          <w:p w14:paraId="087319DC" w14:textId="77777777" w:rsidR="0061784B" w:rsidRDefault="0061784B" w:rsidP="0061784B">
            <w:pPr>
              <w:tabs>
                <w:tab w:val="left" w:pos="206"/>
                <w:tab w:val="left" w:pos="1286"/>
                <w:tab w:val="left" w:pos="3330"/>
              </w:tabs>
              <w:jc w:val="center"/>
              <w:rPr>
                <w:szCs w:val="24"/>
              </w:rPr>
            </w:pPr>
            <w:r>
              <w:rPr>
                <w:szCs w:val="24"/>
              </w:rPr>
              <w:t>:</w:t>
            </w:r>
          </w:p>
        </w:tc>
      </w:tr>
      <w:tr w:rsidR="0061784B" w14:paraId="5DBF553E" w14:textId="77777777" w:rsidTr="0061784B">
        <w:tc>
          <w:tcPr>
            <w:tcW w:w="10152" w:type="dxa"/>
            <w:gridSpan w:val="4"/>
          </w:tcPr>
          <w:p w14:paraId="02ACD477" w14:textId="77777777" w:rsidR="0061784B" w:rsidRDefault="0061784B" w:rsidP="0061784B">
            <w:pPr>
              <w:tabs>
                <w:tab w:val="left" w:pos="206"/>
                <w:tab w:val="left" w:pos="1286"/>
                <w:tab w:val="left" w:pos="3330"/>
              </w:tabs>
              <w:jc w:val="center"/>
              <w:rPr>
                <w:szCs w:val="24"/>
              </w:rPr>
            </w:pPr>
            <w:r>
              <w:rPr>
                <w:szCs w:val="24"/>
              </w:rPr>
              <w:t>Start #n (8 bytes)</w:t>
            </w:r>
          </w:p>
          <w:p w14:paraId="3B5F9AB8" w14:textId="77777777" w:rsidR="0061784B" w:rsidRDefault="0061784B" w:rsidP="0061784B">
            <w:pPr>
              <w:tabs>
                <w:tab w:val="left" w:pos="206"/>
                <w:tab w:val="left" w:pos="1286"/>
                <w:tab w:val="left" w:pos="3330"/>
              </w:tabs>
              <w:jc w:val="center"/>
              <w:rPr>
                <w:szCs w:val="24"/>
              </w:rPr>
            </w:pPr>
          </w:p>
        </w:tc>
      </w:tr>
      <w:tr w:rsidR="0061784B" w14:paraId="0A014FE8" w14:textId="77777777" w:rsidTr="0061784B">
        <w:tc>
          <w:tcPr>
            <w:tcW w:w="10152" w:type="dxa"/>
            <w:gridSpan w:val="4"/>
          </w:tcPr>
          <w:p w14:paraId="1036188C" w14:textId="77777777" w:rsidR="0061784B" w:rsidRDefault="0061784B" w:rsidP="0061784B">
            <w:pPr>
              <w:tabs>
                <w:tab w:val="left" w:pos="206"/>
                <w:tab w:val="left" w:pos="1286"/>
                <w:tab w:val="left" w:pos="3330"/>
              </w:tabs>
              <w:jc w:val="center"/>
              <w:rPr>
                <w:szCs w:val="24"/>
              </w:rPr>
            </w:pPr>
            <w:r>
              <w:rPr>
                <w:szCs w:val="24"/>
              </w:rPr>
              <w:t>Stride #n  (8 bytes)</w:t>
            </w:r>
          </w:p>
          <w:p w14:paraId="0658715A" w14:textId="77777777" w:rsidR="0061784B" w:rsidRDefault="0061784B" w:rsidP="0061784B">
            <w:pPr>
              <w:tabs>
                <w:tab w:val="left" w:pos="206"/>
                <w:tab w:val="left" w:pos="1286"/>
                <w:tab w:val="left" w:pos="3330"/>
              </w:tabs>
              <w:jc w:val="center"/>
              <w:rPr>
                <w:szCs w:val="24"/>
              </w:rPr>
            </w:pPr>
          </w:p>
        </w:tc>
      </w:tr>
      <w:tr w:rsidR="0061784B" w14:paraId="33C8203A" w14:textId="77777777" w:rsidTr="0061784B">
        <w:tc>
          <w:tcPr>
            <w:tcW w:w="10152" w:type="dxa"/>
            <w:gridSpan w:val="4"/>
          </w:tcPr>
          <w:p w14:paraId="6F633252" w14:textId="77777777" w:rsidR="0061784B" w:rsidRDefault="0061784B" w:rsidP="0061784B">
            <w:pPr>
              <w:tabs>
                <w:tab w:val="left" w:pos="206"/>
                <w:tab w:val="left" w:pos="1286"/>
                <w:tab w:val="left" w:pos="3330"/>
              </w:tabs>
              <w:jc w:val="center"/>
              <w:rPr>
                <w:szCs w:val="24"/>
              </w:rPr>
            </w:pPr>
            <w:r>
              <w:rPr>
                <w:szCs w:val="24"/>
              </w:rPr>
              <w:t>Count #n (8 bytes)</w:t>
            </w:r>
          </w:p>
          <w:p w14:paraId="4B8E7916" w14:textId="77777777" w:rsidR="0061784B" w:rsidRDefault="0061784B" w:rsidP="0061784B">
            <w:pPr>
              <w:tabs>
                <w:tab w:val="left" w:pos="206"/>
                <w:tab w:val="left" w:pos="1286"/>
                <w:tab w:val="left" w:pos="3330"/>
              </w:tabs>
              <w:jc w:val="center"/>
              <w:rPr>
                <w:szCs w:val="24"/>
              </w:rPr>
            </w:pPr>
          </w:p>
        </w:tc>
      </w:tr>
      <w:tr w:rsidR="0061784B" w14:paraId="3511B85C" w14:textId="77777777" w:rsidTr="0061784B">
        <w:tc>
          <w:tcPr>
            <w:tcW w:w="10152" w:type="dxa"/>
            <w:gridSpan w:val="4"/>
          </w:tcPr>
          <w:p w14:paraId="1F8925BE" w14:textId="77777777" w:rsidR="0061784B" w:rsidRDefault="0061784B" w:rsidP="0061784B">
            <w:pPr>
              <w:tabs>
                <w:tab w:val="left" w:pos="206"/>
                <w:tab w:val="left" w:pos="1286"/>
                <w:tab w:val="left" w:pos="3330"/>
              </w:tabs>
              <w:jc w:val="center"/>
              <w:rPr>
                <w:szCs w:val="24"/>
              </w:rPr>
            </w:pPr>
            <w:r>
              <w:rPr>
                <w:szCs w:val="24"/>
              </w:rPr>
              <w:t>Block #n (8 bytes)</w:t>
            </w:r>
          </w:p>
          <w:p w14:paraId="6B79A73D" w14:textId="77777777" w:rsidR="0061784B" w:rsidRDefault="0061784B" w:rsidP="0061784B">
            <w:pPr>
              <w:tabs>
                <w:tab w:val="left" w:pos="206"/>
                <w:tab w:val="left" w:pos="1286"/>
                <w:tab w:val="left" w:pos="3330"/>
              </w:tabs>
              <w:jc w:val="center"/>
              <w:rPr>
                <w:szCs w:val="24"/>
              </w:rPr>
            </w:pPr>
          </w:p>
        </w:tc>
      </w:tr>
    </w:tbl>
    <w:p w14:paraId="74C62348" w14:textId="7044707F" w:rsidR="0061784B" w:rsidRDefault="0061784B">
      <w:pPr>
        <w:jc w:val="center"/>
        <w:rPr>
          <w:b/>
        </w:rPr>
      </w:pPr>
      <w:r>
        <w:rPr>
          <w:b/>
        </w:rPr>
        <w:br w:type="page"/>
      </w:r>
    </w:p>
    <w:p w14:paraId="0D998855" w14:textId="77777777" w:rsidR="0061784B" w:rsidRDefault="0061784B" w:rsidP="0061784B">
      <w:pPr>
        <w:tabs>
          <w:tab w:val="center" w:pos="4968"/>
          <w:tab w:val="left" w:pos="8036"/>
        </w:tabs>
        <w:jc w:val="center"/>
      </w:pPr>
      <w:r>
        <w:rPr>
          <w:b/>
        </w:rPr>
        <w:t>Fields: Version 2 Hyperslab Selection Info</w:t>
      </w:r>
    </w:p>
    <w:tbl>
      <w:tblPr>
        <w:tblStyle w:val="TableGrid"/>
        <w:tblW w:w="0" w:type="auto"/>
        <w:tblLook w:val="04A0" w:firstRow="1" w:lastRow="0" w:firstColumn="1" w:lastColumn="0" w:noHBand="0" w:noVBand="1"/>
      </w:tblPr>
      <w:tblGrid>
        <w:gridCol w:w="3618"/>
        <w:gridCol w:w="6534"/>
      </w:tblGrid>
      <w:tr w:rsidR="0061784B" w:rsidRPr="00577DC7" w14:paraId="3C2C0537" w14:textId="77777777" w:rsidTr="0061784B">
        <w:tc>
          <w:tcPr>
            <w:tcW w:w="3618" w:type="dxa"/>
          </w:tcPr>
          <w:p w14:paraId="560FD86E" w14:textId="77777777" w:rsidR="0061784B" w:rsidRPr="00577DC7" w:rsidRDefault="0061784B" w:rsidP="0061784B">
            <w:pPr>
              <w:rPr>
                <w:b/>
              </w:rPr>
            </w:pPr>
            <w:r>
              <w:rPr>
                <w:b/>
              </w:rPr>
              <w:t>Field Name</w:t>
            </w:r>
          </w:p>
        </w:tc>
        <w:tc>
          <w:tcPr>
            <w:tcW w:w="6534" w:type="dxa"/>
            <w:tcBorders>
              <w:bottom w:val="single" w:sz="4" w:space="0" w:color="000000" w:themeColor="text1"/>
            </w:tcBorders>
          </w:tcPr>
          <w:p w14:paraId="38EECC9A" w14:textId="77777777" w:rsidR="0061784B" w:rsidRPr="00577DC7" w:rsidRDefault="0061784B" w:rsidP="0061784B">
            <w:pPr>
              <w:rPr>
                <w:b/>
              </w:rPr>
            </w:pPr>
            <w:r>
              <w:rPr>
                <w:b/>
              </w:rPr>
              <w:t>Description</w:t>
            </w:r>
          </w:p>
        </w:tc>
      </w:tr>
      <w:tr w:rsidR="007D1A73" w:rsidRPr="00862958" w14:paraId="3A7D5839" w14:textId="77777777" w:rsidTr="0061784B">
        <w:tc>
          <w:tcPr>
            <w:tcW w:w="3618" w:type="dxa"/>
          </w:tcPr>
          <w:p w14:paraId="442AFDC2" w14:textId="14FD6325" w:rsidR="007D1A73" w:rsidRDefault="007D1A73" w:rsidP="0061784B">
            <w:pPr>
              <w:tabs>
                <w:tab w:val="left" w:pos="1286"/>
                <w:tab w:val="left" w:pos="2173"/>
              </w:tabs>
              <w:jc w:val="left"/>
              <w:rPr>
                <w:szCs w:val="24"/>
              </w:rPr>
            </w:pPr>
            <w:r>
              <w:rPr>
                <w:szCs w:val="24"/>
              </w:rPr>
              <w:t>Flags</w:t>
            </w:r>
          </w:p>
        </w:tc>
        <w:tc>
          <w:tcPr>
            <w:tcW w:w="6534" w:type="dxa"/>
          </w:tcPr>
          <w:p w14:paraId="08118E15" w14:textId="63BFE9BC" w:rsidR="008543F6" w:rsidRDefault="00633782" w:rsidP="008814F1">
            <w:pPr>
              <w:tabs>
                <w:tab w:val="left" w:pos="1286"/>
              </w:tabs>
              <w:jc w:val="left"/>
              <w:rPr>
                <w:szCs w:val="24"/>
              </w:rPr>
            </w:pPr>
            <w:r>
              <w:rPr>
                <w:szCs w:val="24"/>
              </w:rPr>
              <w:t>This is</w:t>
            </w:r>
            <w:r w:rsidR="002C0B3D">
              <w:rPr>
                <w:szCs w:val="24"/>
              </w:rPr>
              <w:t xml:space="preserve"> a bit field with the following definition.  Currently, this is always set to 0x1</w:t>
            </w:r>
            <w:r w:rsidR="00153855">
              <w:rPr>
                <w:szCs w:val="24"/>
              </w:rPr>
              <w:t>.</w:t>
            </w:r>
          </w:p>
          <w:p w14:paraId="6A411405" w14:textId="7F784F48" w:rsidR="008543F6" w:rsidRDefault="002C0B3D" w:rsidP="005E36B0">
            <w:pPr>
              <w:rPr>
                <w:rFonts w:eastAsiaTheme="majorEastAsia" w:cstheme="majorBidi"/>
                <w:b/>
                <w:bCs/>
                <w:i/>
                <w:iCs/>
                <w:szCs w:val="24"/>
              </w:rPr>
            </w:pPr>
            <w:r>
              <w:rPr>
                <w:szCs w:val="24"/>
                <w:u w:val="single"/>
              </w:rPr>
              <w:t>Bit</w:t>
            </w:r>
            <w:r w:rsidR="008543F6">
              <w:rPr>
                <w:szCs w:val="24"/>
              </w:rPr>
              <w:t xml:space="preserve">            </w:t>
            </w:r>
            <w:r>
              <w:rPr>
                <w:szCs w:val="24"/>
              </w:rPr>
              <w:t xml:space="preserve">  </w:t>
            </w:r>
            <w:r w:rsidR="008543F6" w:rsidRPr="00E9091F">
              <w:rPr>
                <w:szCs w:val="24"/>
                <w:u w:val="single"/>
              </w:rPr>
              <w:t>Description</w:t>
            </w:r>
          </w:p>
          <w:p w14:paraId="4055E6A0" w14:textId="19BB6274" w:rsidR="00633782" w:rsidRDefault="002C0B3D" w:rsidP="005E36B0">
            <w:pPr>
              <w:rPr>
                <w:rFonts w:eastAsiaTheme="majorEastAsia" w:cstheme="majorBidi"/>
                <w:b/>
                <w:bCs/>
                <w:i/>
                <w:iCs/>
              </w:rPr>
            </w:pPr>
            <w:r>
              <w:rPr>
                <w:szCs w:val="24"/>
              </w:rPr>
              <w:t xml:space="preserve"> 0</w:t>
            </w:r>
            <w:r w:rsidR="008543F6">
              <w:rPr>
                <w:szCs w:val="24"/>
              </w:rPr>
              <w:t xml:space="preserve">                </w:t>
            </w:r>
            <w:r>
              <w:rPr>
                <w:szCs w:val="24"/>
              </w:rPr>
              <w:t xml:space="preserve">If set, </w:t>
            </w:r>
            <w:r w:rsidR="00D42505">
              <w:rPr>
                <w:szCs w:val="24"/>
              </w:rPr>
              <w:t>it</w:t>
            </w:r>
            <w:r>
              <w:rPr>
                <w:szCs w:val="24"/>
              </w:rPr>
              <w:t xml:space="preserve"> is a r</w:t>
            </w:r>
            <w:r w:rsidR="008543F6">
              <w:rPr>
                <w:szCs w:val="24"/>
              </w:rPr>
              <w:t>egular hyperslab</w:t>
            </w:r>
            <w:r>
              <w:rPr>
                <w:szCs w:val="24"/>
              </w:rPr>
              <w:t>, otherwise, irregular.</w:t>
            </w:r>
          </w:p>
        </w:tc>
      </w:tr>
      <w:tr w:rsidR="0061784B" w:rsidRPr="00862958" w14:paraId="1E2A5829" w14:textId="77777777" w:rsidTr="0061784B">
        <w:tc>
          <w:tcPr>
            <w:tcW w:w="3618" w:type="dxa"/>
          </w:tcPr>
          <w:p w14:paraId="7FD0DD94" w14:textId="5F69264A" w:rsidR="0061784B" w:rsidRPr="001C1FB9" w:rsidRDefault="0061784B" w:rsidP="0061784B">
            <w:pPr>
              <w:tabs>
                <w:tab w:val="left" w:pos="1286"/>
                <w:tab w:val="left" w:pos="2173"/>
              </w:tabs>
              <w:jc w:val="left"/>
              <w:rPr>
                <w:szCs w:val="24"/>
              </w:rPr>
            </w:pPr>
            <w:r>
              <w:rPr>
                <w:szCs w:val="24"/>
              </w:rPr>
              <w:t>Length</w:t>
            </w:r>
            <w:r>
              <w:rPr>
                <w:szCs w:val="24"/>
              </w:rPr>
              <w:tab/>
            </w:r>
          </w:p>
        </w:tc>
        <w:tc>
          <w:tcPr>
            <w:tcW w:w="6534" w:type="dxa"/>
          </w:tcPr>
          <w:p w14:paraId="0AD1655D" w14:textId="16717EDE" w:rsidR="0061784B" w:rsidRPr="00456F48" w:rsidRDefault="0061784B" w:rsidP="008814F1">
            <w:pPr>
              <w:tabs>
                <w:tab w:val="left" w:pos="1286"/>
              </w:tabs>
              <w:jc w:val="left"/>
              <w:rPr>
                <w:rFonts w:eastAsiaTheme="majorEastAsia" w:cstheme="majorBidi"/>
                <w:b/>
                <w:bCs/>
                <w:i/>
                <w:iCs/>
                <w:szCs w:val="24"/>
              </w:rPr>
            </w:pPr>
            <w:r>
              <w:rPr>
                <w:szCs w:val="24"/>
              </w:rPr>
              <w:t xml:space="preserve">The size in bytes from the field </w:t>
            </w:r>
            <w:r w:rsidR="00E3734E">
              <w:rPr>
                <w:i/>
                <w:szCs w:val="24"/>
              </w:rPr>
              <w:t>Rank</w:t>
            </w:r>
            <w:r>
              <w:rPr>
                <w:szCs w:val="24"/>
              </w:rPr>
              <w:t xml:space="preserve"> to the end of the Selection Info.</w:t>
            </w:r>
          </w:p>
        </w:tc>
      </w:tr>
      <w:tr w:rsidR="0061784B" w:rsidRPr="00862958" w14:paraId="418E8374" w14:textId="77777777" w:rsidTr="0061784B">
        <w:tc>
          <w:tcPr>
            <w:tcW w:w="3618" w:type="dxa"/>
          </w:tcPr>
          <w:p w14:paraId="5984D949" w14:textId="77777777" w:rsidR="0061784B" w:rsidRDefault="0061784B" w:rsidP="0061784B">
            <w:pPr>
              <w:tabs>
                <w:tab w:val="left" w:pos="1286"/>
                <w:tab w:val="left" w:pos="2173"/>
              </w:tabs>
              <w:jc w:val="left"/>
              <w:rPr>
                <w:szCs w:val="24"/>
              </w:rPr>
            </w:pPr>
            <w:r>
              <w:rPr>
                <w:szCs w:val="24"/>
              </w:rPr>
              <w:t>Rank</w:t>
            </w:r>
          </w:p>
        </w:tc>
        <w:tc>
          <w:tcPr>
            <w:tcW w:w="6534" w:type="dxa"/>
          </w:tcPr>
          <w:p w14:paraId="5890AECB" w14:textId="77777777" w:rsidR="0061784B" w:rsidRDefault="0061784B" w:rsidP="0061784B">
            <w:pPr>
              <w:tabs>
                <w:tab w:val="left" w:pos="1286"/>
              </w:tabs>
              <w:jc w:val="left"/>
              <w:rPr>
                <w:szCs w:val="24"/>
              </w:rPr>
            </w:pPr>
            <w:r>
              <w:rPr>
                <w:szCs w:val="24"/>
              </w:rPr>
              <w:t>The number of dimensions in the dataspace.</w:t>
            </w:r>
          </w:p>
        </w:tc>
      </w:tr>
      <w:tr w:rsidR="0061784B" w:rsidRPr="00862958" w14:paraId="7F18E3E6" w14:textId="77777777" w:rsidTr="0061784B">
        <w:tc>
          <w:tcPr>
            <w:tcW w:w="3618" w:type="dxa"/>
          </w:tcPr>
          <w:p w14:paraId="1355CD96" w14:textId="77777777" w:rsidR="0061784B" w:rsidRDefault="0061784B" w:rsidP="0061784B">
            <w:pPr>
              <w:tabs>
                <w:tab w:val="left" w:pos="1286"/>
                <w:tab w:val="left" w:pos="2173"/>
              </w:tabs>
              <w:jc w:val="left"/>
              <w:rPr>
                <w:szCs w:val="24"/>
              </w:rPr>
            </w:pPr>
            <w:r>
              <w:rPr>
                <w:szCs w:val="24"/>
              </w:rPr>
              <w:t>Start #n</w:t>
            </w:r>
          </w:p>
        </w:tc>
        <w:tc>
          <w:tcPr>
            <w:tcW w:w="6534" w:type="dxa"/>
          </w:tcPr>
          <w:p w14:paraId="5DBCC22A" w14:textId="77777777" w:rsidR="0061784B" w:rsidRDefault="0061784B" w:rsidP="0061784B">
            <w:pPr>
              <w:tabs>
                <w:tab w:val="left" w:pos="1286"/>
              </w:tabs>
              <w:jc w:val="left"/>
              <w:rPr>
                <w:szCs w:val="24"/>
              </w:rPr>
            </w:pPr>
            <w:r>
              <w:rPr>
                <w:szCs w:val="24"/>
              </w:rPr>
              <w:t>The offset of the starting element in the block.</w:t>
            </w:r>
          </w:p>
          <w:p w14:paraId="2D71BAD2" w14:textId="77777777" w:rsidR="0061784B" w:rsidRDefault="0061784B" w:rsidP="0061784B">
            <w:pPr>
              <w:tabs>
                <w:tab w:val="left" w:pos="1286"/>
              </w:tabs>
              <w:jc w:val="left"/>
              <w:rPr>
                <w:szCs w:val="24"/>
              </w:rPr>
            </w:pPr>
            <w:r>
              <w:rPr>
                <w:szCs w:val="24"/>
              </w:rPr>
              <w:t xml:space="preserve">#n is from 1 to </w:t>
            </w:r>
            <w:r w:rsidRPr="000E43C3">
              <w:rPr>
                <w:i/>
                <w:szCs w:val="24"/>
              </w:rPr>
              <w:t>Rank</w:t>
            </w:r>
            <w:r>
              <w:rPr>
                <w:szCs w:val="24"/>
              </w:rPr>
              <w:t xml:space="preserve">. </w:t>
            </w:r>
          </w:p>
        </w:tc>
      </w:tr>
      <w:tr w:rsidR="0061784B" w:rsidRPr="00862958" w14:paraId="6E76984B" w14:textId="77777777" w:rsidTr="0061784B">
        <w:tc>
          <w:tcPr>
            <w:tcW w:w="3618" w:type="dxa"/>
          </w:tcPr>
          <w:p w14:paraId="78EBF80C" w14:textId="77777777" w:rsidR="0061784B" w:rsidRDefault="0061784B" w:rsidP="0061784B">
            <w:pPr>
              <w:tabs>
                <w:tab w:val="left" w:pos="1286"/>
                <w:tab w:val="left" w:pos="2173"/>
              </w:tabs>
              <w:jc w:val="left"/>
              <w:rPr>
                <w:szCs w:val="24"/>
              </w:rPr>
            </w:pPr>
            <w:r>
              <w:rPr>
                <w:szCs w:val="24"/>
              </w:rPr>
              <w:t>Stride #n</w:t>
            </w:r>
          </w:p>
        </w:tc>
        <w:tc>
          <w:tcPr>
            <w:tcW w:w="6534" w:type="dxa"/>
          </w:tcPr>
          <w:p w14:paraId="0F97CA31" w14:textId="77777777" w:rsidR="0061784B" w:rsidRDefault="0061784B" w:rsidP="0061784B">
            <w:pPr>
              <w:tabs>
                <w:tab w:val="left" w:pos="1286"/>
              </w:tabs>
              <w:jc w:val="left"/>
              <w:rPr>
                <w:szCs w:val="24"/>
              </w:rPr>
            </w:pPr>
            <w:r>
              <w:rPr>
                <w:szCs w:val="24"/>
              </w:rPr>
              <w:t>The number of elements to move in each dimension.</w:t>
            </w:r>
          </w:p>
          <w:p w14:paraId="4D346795" w14:textId="77777777" w:rsidR="0061784B" w:rsidRDefault="0061784B" w:rsidP="0061784B">
            <w:pPr>
              <w:tabs>
                <w:tab w:val="left" w:pos="1286"/>
              </w:tabs>
              <w:jc w:val="left"/>
              <w:rPr>
                <w:szCs w:val="24"/>
              </w:rPr>
            </w:pPr>
            <w:r>
              <w:rPr>
                <w:szCs w:val="24"/>
              </w:rPr>
              <w:t xml:space="preserve">#n is from 1 to </w:t>
            </w:r>
            <w:r w:rsidRPr="000E43C3">
              <w:rPr>
                <w:i/>
                <w:szCs w:val="24"/>
              </w:rPr>
              <w:t>Rank</w:t>
            </w:r>
            <w:r>
              <w:rPr>
                <w:szCs w:val="24"/>
              </w:rPr>
              <w:t>.</w:t>
            </w:r>
          </w:p>
        </w:tc>
      </w:tr>
      <w:tr w:rsidR="0061784B" w:rsidRPr="00862958" w14:paraId="1451D0BD" w14:textId="77777777" w:rsidTr="0061784B">
        <w:tc>
          <w:tcPr>
            <w:tcW w:w="3618" w:type="dxa"/>
          </w:tcPr>
          <w:p w14:paraId="56BD54EE" w14:textId="77777777" w:rsidR="0061784B" w:rsidRDefault="0061784B" w:rsidP="0061784B">
            <w:pPr>
              <w:tabs>
                <w:tab w:val="left" w:pos="1286"/>
                <w:tab w:val="left" w:pos="2173"/>
              </w:tabs>
              <w:jc w:val="left"/>
              <w:rPr>
                <w:szCs w:val="24"/>
              </w:rPr>
            </w:pPr>
            <w:r>
              <w:rPr>
                <w:szCs w:val="24"/>
              </w:rPr>
              <w:t>Count #n</w:t>
            </w:r>
          </w:p>
        </w:tc>
        <w:tc>
          <w:tcPr>
            <w:tcW w:w="6534" w:type="dxa"/>
          </w:tcPr>
          <w:p w14:paraId="387006A7" w14:textId="77777777" w:rsidR="0061784B" w:rsidRDefault="0061784B" w:rsidP="0061784B">
            <w:pPr>
              <w:tabs>
                <w:tab w:val="left" w:pos="1286"/>
              </w:tabs>
              <w:jc w:val="left"/>
              <w:rPr>
                <w:szCs w:val="24"/>
              </w:rPr>
            </w:pPr>
            <w:r>
              <w:rPr>
                <w:szCs w:val="24"/>
              </w:rPr>
              <w:t>The number of blocks to select in each dimension.</w:t>
            </w:r>
          </w:p>
          <w:p w14:paraId="3CBC067D" w14:textId="77777777" w:rsidR="0061784B" w:rsidRDefault="0061784B" w:rsidP="0061784B">
            <w:pPr>
              <w:tabs>
                <w:tab w:val="left" w:pos="1286"/>
              </w:tabs>
              <w:jc w:val="left"/>
              <w:rPr>
                <w:szCs w:val="24"/>
              </w:rPr>
            </w:pPr>
            <w:r>
              <w:rPr>
                <w:szCs w:val="24"/>
              </w:rPr>
              <w:t xml:space="preserve">#n is from 1 to </w:t>
            </w:r>
            <w:r w:rsidRPr="000E43C3">
              <w:rPr>
                <w:i/>
                <w:szCs w:val="24"/>
              </w:rPr>
              <w:t>Rank</w:t>
            </w:r>
            <w:r>
              <w:rPr>
                <w:szCs w:val="24"/>
              </w:rPr>
              <w:t>.</w:t>
            </w:r>
          </w:p>
        </w:tc>
      </w:tr>
      <w:tr w:rsidR="0061784B" w:rsidRPr="00862958" w14:paraId="4DBAE45E" w14:textId="77777777" w:rsidTr="0061784B">
        <w:tc>
          <w:tcPr>
            <w:tcW w:w="3618" w:type="dxa"/>
          </w:tcPr>
          <w:p w14:paraId="21C1A8A5" w14:textId="77777777" w:rsidR="0061784B" w:rsidRDefault="0061784B" w:rsidP="0061784B">
            <w:pPr>
              <w:tabs>
                <w:tab w:val="left" w:pos="1286"/>
                <w:tab w:val="left" w:pos="2173"/>
              </w:tabs>
              <w:jc w:val="left"/>
              <w:rPr>
                <w:szCs w:val="24"/>
              </w:rPr>
            </w:pPr>
            <w:r>
              <w:rPr>
                <w:szCs w:val="24"/>
              </w:rPr>
              <w:t>Block #n</w:t>
            </w:r>
          </w:p>
        </w:tc>
        <w:tc>
          <w:tcPr>
            <w:tcW w:w="6534" w:type="dxa"/>
          </w:tcPr>
          <w:p w14:paraId="1D6F8E72" w14:textId="77777777" w:rsidR="0061784B" w:rsidRDefault="0061784B" w:rsidP="0061784B">
            <w:pPr>
              <w:tabs>
                <w:tab w:val="left" w:pos="1286"/>
              </w:tabs>
              <w:jc w:val="left"/>
              <w:rPr>
                <w:szCs w:val="24"/>
              </w:rPr>
            </w:pPr>
            <w:r>
              <w:rPr>
                <w:szCs w:val="24"/>
              </w:rPr>
              <w:t>The size (in elements) of each block in each dimension.</w:t>
            </w:r>
          </w:p>
          <w:p w14:paraId="5BB87059" w14:textId="77777777" w:rsidR="0061784B" w:rsidRDefault="0061784B" w:rsidP="0061784B">
            <w:pPr>
              <w:tabs>
                <w:tab w:val="left" w:pos="1286"/>
              </w:tabs>
              <w:jc w:val="left"/>
              <w:rPr>
                <w:szCs w:val="24"/>
              </w:rPr>
            </w:pPr>
            <w:r>
              <w:rPr>
                <w:szCs w:val="24"/>
              </w:rPr>
              <w:t xml:space="preserve">#n is from 1 to </w:t>
            </w:r>
            <w:r w:rsidRPr="000E43C3">
              <w:rPr>
                <w:i/>
                <w:szCs w:val="24"/>
              </w:rPr>
              <w:t>Rank</w:t>
            </w:r>
            <w:r>
              <w:rPr>
                <w:szCs w:val="24"/>
              </w:rPr>
              <w:t>.</w:t>
            </w:r>
          </w:p>
        </w:tc>
      </w:tr>
    </w:tbl>
    <w:p w14:paraId="2C839532" w14:textId="77777777" w:rsidR="00EE69CE" w:rsidRDefault="00EE69CE" w:rsidP="00EE69CE">
      <w:pPr>
        <w:jc w:val="center"/>
        <w:rPr>
          <w:b/>
        </w:rPr>
      </w:pPr>
      <w:r>
        <w:rPr>
          <w:b/>
        </w:rPr>
        <w:br w:type="page"/>
      </w:r>
    </w:p>
    <w:p w14:paraId="4EFF79D4" w14:textId="4EBB7A9F" w:rsidR="00EE69CE" w:rsidRPr="00095404" w:rsidRDefault="00EE69CE" w:rsidP="00EE69CE">
      <w:pPr>
        <w:jc w:val="center"/>
      </w:pPr>
      <w:r>
        <w:rPr>
          <w:b/>
        </w:rPr>
        <w:t>Layout: Version 3 Hyperslab Selection Info</w:t>
      </w:r>
    </w:p>
    <w:tbl>
      <w:tblPr>
        <w:tblStyle w:val="TableGrid"/>
        <w:tblW w:w="0" w:type="auto"/>
        <w:tblLook w:val="04A0" w:firstRow="1" w:lastRow="0" w:firstColumn="1" w:lastColumn="0" w:noHBand="0" w:noVBand="1"/>
      </w:tblPr>
      <w:tblGrid>
        <w:gridCol w:w="2538"/>
        <w:gridCol w:w="2538"/>
        <w:gridCol w:w="2538"/>
        <w:gridCol w:w="2538"/>
      </w:tblGrid>
      <w:tr w:rsidR="00EE69CE" w14:paraId="38CEADE8" w14:textId="77777777" w:rsidTr="00E8262F">
        <w:tc>
          <w:tcPr>
            <w:tcW w:w="2538" w:type="dxa"/>
          </w:tcPr>
          <w:p w14:paraId="39F18B9D" w14:textId="77777777" w:rsidR="00EE69CE" w:rsidRPr="00577DC7" w:rsidRDefault="00EE69CE" w:rsidP="00E8262F">
            <w:pPr>
              <w:rPr>
                <w:b/>
              </w:rPr>
            </w:pPr>
            <w:r w:rsidRPr="00577DC7">
              <w:rPr>
                <w:b/>
              </w:rPr>
              <w:t>Byte</w:t>
            </w:r>
          </w:p>
        </w:tc>
        <w:tc>
          <w:tcPr>
            <w:tcW w:w="2538" w:type="dxa"/>
          </w:tcPr>
          <w:p w14:paraId="0285D876" w14:textId="77777777" w:rsidR="00EE69CE" w:rsidRPr="00577DC7" w:rsidRDefault="00EE69CE" w:rsidP="00E8262F">
            <w:pPr>
              <w:rPr>
                <w:b/>
              </w:rPr>
            </w:pPr>
            <w:r w:rsidRPr="00577DC7">
              <w:rPr>
                <w:b/>
              </w:rPr>
              <w:t>Byte</w:t>
            </w:r>
          </w:p>
        </w:tc>
        <w:tc>
          <w:tcPr>
            <w:tcW w:w="2538" w:type="dxa"/>
            <w:tcBorders>
              <w:bottom w:val="single" w:sz="4" w:space="0" w:color="000000" w:themeColor="text1"/>
            </w:tcBorders>
          </w:tcPr>
          <w:p w14:paraId="63CDD2D9" w14:textId="77777777" w:rsidR="00EE69CE" w:rsidRPr="00577DC7" w:rsidRDefault="00EE69CE" w:rsidP="00E8262F">
            <w:pPr>
              <w:rPr>
                <w:b/>
              </w:rPr>
            </w:pPr>
            <w:r w:rsidRPr="00577DC7">
              <w:rPr>
                <w:b/>
              </w:rPr>
              <w:t>Byte</w:t>
            </w:r>
          </w:p>
        </w:tc>
        <w:tc>
          <w:tcPr>
            <w:tcW w:w="2538" w:type="dxa"/>
            <w:tcBorders>
              <w:bottom w:val="single" w:sz="4" w:space="0" w:color="000000" w:themeColor="text1"/>
            </w:tcBorders>
          </w:tcPr>
          <w:p w14:paraId="6A1EC093" w14:textId="77777777" w:rsidR="00EE69CE" w:rsidRPr="00577DC7" w:rsidRDefault="00EE69CE" w:rsidP="00E8262F">
            <w:pPr>
              <w:rPr>
                <w:b/>
              </w:rPr>
            </w:pPr>
            <w:r w:rsidRPr="00577DC7">
              <w:rPr>
                <w:b/>
              </w:rPr>
              <w:t>Byte</w:t>
            </w:r>
          </w:p>
        </w:tc>
      </w:tr>
      <w:tr w:rsidR="00680807" w14:paraId="3BB8A1F1" w14:textId="77777777" w:rsidTr="005E36B0">
        <w:tc>
          <w:tcPr>
            <w:tcW w:w="2538" w:type="dxa"/>
          </w:tcPr>
          <w:p w14:paraId="610FBFF2" w14:textId="72A18E57" w:rsidR="00680807" w:rsidRDefault="00680807" w:rsidP="00E8262F">
            <w:pPr>
              <w:tabs>
                <w:tab w:val="left" w:pos="206"/>
                <w:tab w:val="left" w:pos="1286"/>
                <w:tab w:val="left" w:pos="3330"/>
              </w:tabs>
              <w:jc w:val="center"/>
              <w:rPr>
                <w:szCs w:val="24"/>
              </w:rPr>
            </w:pPr>
            <w:r>
              <w:rPr>
                <w:szCs w:val="24"/>
              </w:rPr>
              <w:t>Flags</w:t>
            </w:r>
          </w:p>
        </w:tc>
        <w:tc>
          <w:tcPr>
            <w:tcW w:w="2538" w:type="dxa"/>
          </w:tcPr>
          <w:p w14:paraId="34438CF8" w14:textId="1555627B" w:rsidR="00680807" w:rsidRDefault="00E94B82" w:rsidP="005E36B0">
            <w:pPr>
              <w:tabs>
                <w:tab w:val="left" w:pos="206"/>
                <w:tab w:val="left" w:pos="1286"/>
                <w:tab w:val="left" w:pos="3330"/>
              </w:tabs>
              <w:jc w:val="center"/>
              <w:rPr>
                <w:rFonts w:eastAsiaTheme="majorEastAsia" w:cstheme="majorBidi"/>
                <w:b/>
                <w:bCs/>
                <w:i/>
                <w:iCs/>
                <w:color w:val="000000" w:themeColor="text1"/>
                <w:szCs w:val="24"/>
              </w:rPr>
            </w:pPr>
            <w:r>
              <w:rPr>
                <w:szCs w:val="24"/>
              </w:rPr>
              <w:t xml:space="preserve">Size of </w:t>
            </w:r>
            <w:r w:rsidR="00680807">
              <w:rPr>
                <w:szCs w:val="24"/>
              </w:rPr>
              <w:t xml:space="preserve">Offset </w:t>
            </w:r>
            <w:r w:rsidR="00DD2C7C">
              <w:rPr>
                <w:szCs w:val="24"/>
              </w:rPr>
              <w:t>Info</w:t>
            </w:r>
          </w:p>
        </w:tc>
        <w:tc>
          <w:tcPr>
            <w:tcW w:w="5076" w:type="dxa"/>
            <w:gridSpan w:val="2"/>
            <w:shd w:val="clear" w:color="auto" w:fill="F2F2F2" w:themeFill="background1" w:themeFillShade="F2"/>
          </w:tcPr>
          <w:p w14:paraId="08A84DAD" w14:textId="337E655A" w:rsidR="00680807" w:rsidRDefault="00680807" w:rsidP="00E8262F">
            <w:pPr>
              <w:tabs>
                <w:tab w:val="left" w:pos="206"/>
                <w:tab w:val="left" w:pos="1286"/>
                <w:tab w:val="left" w:pos="3330"/>
              </w:tabs>
              <w:jc w:val="center"/>
              <w:rPr>
                <w:szCs w:val="24"/>
              </w:rPr>
            </w:pPr>
            <w:r w:rsidRPr="00B023BB">
              <w:rPr>
                <w:i/>
                <w:szCs w:val="24"/>
              </w:rPr>
              <w:t xml:space="preserve">This </w:t>
            </w:r>
            <w:r>
              <w:rPr>
                <w:i/>
                <w:szCs w:val="24"/>
              </w:rPr>
              <w:t xml:space="preserve">space inserted only </w:t>
            </w:r>
            <w:r w:rsidRPr="00B023BB">
              <w:rPr>
                <w:i/>
                <w:szCs w:val="24"/>
              </w:rPr>
              <w:t>to align table nicely</w:t>
            </w:r>
          </w:p>
        </w:tc>
      </w:tr>
      <w:tr w:rsidR="00EE69CE" w14:paraId="0F84A1D0" w14:textId="77777777" w:rsidTr="00E8262F">
        <w:tc>
          <w:tcPr>
            <w:tcW w:w="10152" w:type="dxa"/>
            <w:gridSpan w:val="4"/>
          </w:tcPr>
          <w:p w14:paraId="3143C260" w14:textId="77777777" w:rsidR="00EE69CE" w:rsidRDefault="00EE69CE" w:rsidP="00E8262F">
            <w:pPr>
              <w:tabs>
                <w:tab w:val="left" w:pos="206"/>
                <w:tab w:val="left" w:pos="1286"/>
                <w:tab w:val="left" w:pos="3330"/>
              </w:tabs>
              <w:jc w:val="center"/>
              <w:rPr>
                <w:szCs w:val="24"/>
              </w:rPr>
            </w:pPr>
            <w:r>
              <w:rPr>
                <w:szCs w:val="24"/>
              </w:rPr>
              <w:t>Rank</w:t>
            </w:r>
          </w:p>
        </w:tc>
      </w:tr>
      <w:tr w:rsidR="00EE69CE" w14:paraId="0EDED2BA" w14:textId="77777777" w:rsidTr="00E8262F">
        <w:tc>
          <w:tcPr>
            <w:tcW w:w="10152" w:type="dxa"/>
            <w:gridSpan w:val="4"/>
          </w:tcPr>
          <w:p w14:paraId="33DE5061" w14:textId="44BCCD23" w:rsidR="00EE69CE" w:rsidRDefault="009A1F73" w:rsidP="00E8262F">
            <w:pPr>
              <w:tabs>
                <w:tab w:val="left" w:pos="206"/>
                <w:tab w:val="left" w:pos="1286"/>
                <w:tab w:val="left" w:pos="3330"/>
              </w:tabs>
              <w:jc w:val="center"/>
              <w:rPr>
                <w:szCs w:val="24"/>
              </w:rPr>
            </w:pPr>
            <w:r>
              <w:rPr>
                <w:szCs w:val="24"/>
              </w:rPr>
              <w:t xml:space="preserve"> </w:t>
            </w:r>
            <w:r w:rsidR="00792E77">
              <w:rPr>
                <w:szCs w:val="24"/>
              </w:rPr>
              <w:t>Offset I</w:t>
            </w:r>
            <w:r>
              <w:rPr>
                <w:szCs w:val="24"/>
              </w:rPr>
              <w:t>nfo</w:t>
            </w:r>
          </w:p>
          <w:p w14:paraId="7A61A408" w14:textId="1A169F1E" w:rsidR="00EE69CE" w:rsidRDefault="00EE69CE" w:rsidP="005E36B0">
            <w:pPr>
              <w:tabs>
                <w:tab w:val="left" w:pos="206"/>
                <w:tab w:val="left" w:pos="1286"/>
                <w:tab w:val="left" w:pos="3330"/>
              </w:tabs>
              <w:jc w:val="center"/>
              <w:rPr>
                <w:rFonts w:eastAsiaTheme="majorEastAsia" w:cstheme="majorBidi"/>
                <w:b/>
                <w:bCs/>
                <w:i/>
                <w:iCs/>
                <w:szCs w:val="24"/>
              </w:rPr>
            </w:pPr>
            <w:r>
              <w:rPr>
                <w:szCs w:val="24"/>
              </w:rPr>
              <w:t>(</w:t>
            </w:r>
            <w:r w:rsidR="009A1F73" w:rsidRPr="005E36B0">
              <w:rPr>
                <w:i/>
                <w:szCs w:val="24"/>
              </w:rPr>
              <w:t>variable size</w:t>
            </w:r>
            <w:r>
              <w:rPr>
                <w:szCs w:val="24"/>
              </w:rPr>
              <w:t>)</w:t>
            </w:r>
          </w:p>
        </w:tc>
      </w:tr>
    </w:tbl>
    <w:p w14:paraId="6ECD06E0" w14:textId="77777777" w:rsidR="009A1F73" w:rsidRDefault="009A1F73" w:rsidP="005E36B0">
      <w:pPr>
        <w:tabs>
          <w:tab w:val="center" w:pos="4968"/>
          <w:tab w:val="left" w:pos="8036"/>
          <w:tab w:val="left" w:pos="9013"/>
        </w:tabs>
        <w:jc w:val="left"/>
        <w:rPr>
          <w:b/>
        </w:rPr>
      </w:pPr>
      <w:r>
        <w:rPr>
          <w:b/>
        </w:rPr>
        <w:tab/>
      </w:r>
    </w:p>
    <w:p w14:paraId="5A4A6AA7" w14:textId="3827031A" w:rsidR="00EE69CE" w:rsidRDefault="00EE69CE" w:rsidP="005E36B0">
      <w:pPr>
        <w:tabs>
          <w:tab w:val="center" w:pos="4968"/>
          <w:tab w:val="left" w:pos="8036"/>
          <w:tab w:val="left" w:pos="9013"/>
        </w:tabs>
        <w:jc w:val="center"/>
      </w:pPr>
      <w:r>
        <w:rPr>
          <w:b/>
        </w:rPr>
        <w:t>Fields: Version 3 Hyperslab Selection Info</w:t>
      </w:r>
    </w:p>
    <w:tbl>
      <w:tblPr>
        <w:tblStyle w:val="TableGrid"/>
        <w:tblW w:w="0" w:type="auto"/>
        <w:tblLook w:val="04A0" w:firstRow="1" w:lastRow="0" w:firstColumn="1" w:lastColumn="0" w:noHBand="0" w:noVBand="1"/>
      </w:tblPr>
      <w:tblGrid>
        <w:gridCol w:w="3618"/>
        <w:gridCol w:w="6534"/>
      </w:tblGrid>
      <w:tr w:rsidR="00EE69CE" w:rsidRPr="00577DC7" w14:paraId="10070B2B" w14:textId="77777777" w:rsidTr="00E8262F">
        <w:tc>
          <w:tcPr>
            <w:tcW w:w="3618" w:type="dxa"/>
          </w:tcPr>
          <w:p w14:paraId="73EA625B" w14:textId="77777777" w:rsidR="00EE69CE" w:rsidRPr="00577DC7" w:rsidRDefault="00EE69CE" w:rsidP="00E8262F">
            <w:pPr>
              <w:rPr>
                <w:b/>
              </w:rPr>
            </w:pPr>
            <w:r>
              <w:rPr>
                <w:b/>
              </w:rPr>
              <w:t>Field Name</w:t>
            </w:r>
          </w:p>
        </w:tc>
        <w:tc>
          <w:tcPr>
            <w:tcW w:w="6534" w:type="dxa"/>
            <w:tcBorders>
              <w:bottom w:val="single" w:sz="4" w:space="0" w:color="000000" w:themeColor="text1"/>
            </w:tcBorders>
          </w:tcPr>
          <w:p w14:paraId="01CC2729" w14:textId="77777777" w:rsidR="00EE69CE" w:rsidRPr="00577DC7" w:rsidRDefault="00EE69CE" w:rsidP="00E8262F">
            <w:pPr>
              <w:rPr>
                <w:b/>
              </w:rPr>
            </w:pPr>
            <w:r>
              <w:rPr>
                <w:b/>
              </w:rPr>
              <w:t>Description</w:t>
            </w:r>
          </w:p>
        </w:tc>
      </w:tr>
      <w:tr w:rsidR="00EE69CE" w:rsidRPr="00862958" w14:paraId="56EAE2F1" w14:textId="77777777" w:rsidTr="00E8262F">
        <w:tc>
          <w:tcPr>
            <w:tcW w:w="3618" w:type="dxa"/>
          </w:tcPr>
          <w:p w14:paraId="7B91C310" w14:textId="70E30ED9" w:rsidR="00EE69CE" w:rsidRDefault="009A1F73" w:rsidP="00E8262F">
            <w:pPr>
              <w:tabs>
                <w:tab w:val="left" w:pos="1286"/>
                <w:tab w:val="left" w:pos="2173"/>
              </w:tabs>
              <w:jc w:val="left"/>
              <w:rPr>
                <w:szCs w:val="24"/>
              </w:rPr>
            </w:pPr>
            <w:r>
              <w:rPr>
                <w:szCs w:val="24"/>
              </w:rPr>
              <w:t>Flags</w:t>
            </w:r>
          </w:p>
        </w:tc>
        <w:tc>
          <w:tcPr>
            <w:tcW w:w="6534" w:type="dxa"/>
          </w:tcPr>
          <w:p w14:paraId="7D05CDED" w14:textId="77777777" w:rsidR="007D1F21" w:rsidRDefault="007D1F21" w:rsidP="008543F6">
            <w:pPr>
              <w:rPr>
                <w:szCs w:val="24"/>
              </w:rPr>
            </w:pPr>
            <w:r>
              <w:rPr>
                <w:szCs w:val="24"/>
              </w:rPr>
              <w:t xml:space="preserve">This is a bit field with the following definition.  </w:t>
            </w:r>
          </w:p>
          <w:p w14:paraId="3DC592B2" w14:textId="1485F55A" w:rsidR="008543F6" w:rsidRDefault="007D1F21" w:rsidP="008543F6">
            <w:pPr>
              <w:rPr>
                <w:szCs w:val="24"/>
              </w:rPr>
            </w:pPr>
            <w:r>
              <w:rPr>
                <w:szCs w:val="24"/>
                <w:u w:val="single"/>
              </w:rPr>
              <w:t>Bit</w:t>
            </w:r>
            <w:r w:rsidR="008543F6">
              <w:rPr>
                <w:szCs w:val="24"/>
              </w:rPr>
              <w:t xml:space="preserve">            </w:t>
            </w:r>
            <w:r w:rsidR="008543F6" w:rsidRPr="00E9091F">
              <w:rPr>
                <w:szCs w:val="24"/>
                <w:u w:val="single"/>
              </w:rPr>
              <w:t>Description</w:t>
            </w:r>
          </w:p>
          <w:p w14:paraId="21F5347A" w14:textId="6F53B839" w:rsidR="00EE69CE" w:rsidRPr="005E36B0" w:rsidRDefault="007D1F21" w:rsidP="005E36B0">
            <w:pPr>
              <w:tabs>
                <w:tab w:val="left" w:pos="1286"/>
              </w:tabs>
              <w:jc w:val="left"/>
              <w:rPr>
                <w:szCs w:val="24"/>
              </w:rPr>
            </w:pPr>
            <w:r>
              <w:rPr>
                <w:szCs w:val="24"/>
              </w:rPr>
              <w:t xml:space="preserve">  0             If set, </w:t>
            </w:r>
            <w:r w:rsidR="00D42505">
              <w:rPr>
                <w:szCs w:val="24"/>
              </w:rPr>
              <w:t>it</w:t>
            </w:r>
            <w:r>
              <w:rPr>
                <w:szCs w:val="24"/>
              </w:rPr>
              <w:t xml:space="preserve"> is a regular</w:t>
            </w:r>
            <w:r w:rsidR="008543F6">
              <w:rPr>
                <w:szCs w:val="24"/>
              </w:rPr>
              <w:t xml:space="preserve"> hyperslab</w:t>
            </w:r>
            <w:r>
              <w:rPr>
                <w:szCs w:val="24"/>
              </w:rPr>
              <w:t>, otherwise irregular.</w:t>
            </w:r>
          </w:p>
        </w:tc>
      </w:tr>
      <w:tr w:rsidR="00EE69CE" w:rsidRPr="00862958" w14:paraId="1744231A" w14:textId="77777777" w:rsidTr="00E8262F">
        <w:tc>
          <w:tcPr>
            <w:tcW w:w="3618" w:type="dxa"/>
          </w:tcPr>
          <w:p w14:paraId="0C11215A" w14:textId="79CF4B27" w:rsidR="00EE69CE" w:rsidRDefault="00E94B82" w:rsidP="00E8262F">
            <w:pPr>
              <w:tabs>
                <w:tab w:val="left" w:pos="1286"/>
                <w:tab w:val="left" w:pos="2173"/>
              </w:tabs>
              <w:jc w:val="left"/>
              <w:rPr>
                <w:szCs w:val="24"/>
              </w:rPr>
            </w:pPr>
            <w:r>
              <w:rPr>
                <w:szCs w:val="24"/>
              </w:rPr>
              <w:t xml:space="preserve">Size of </w:t>
            </w:r>
            <w:r w:rsidR="00DD2C7C">
              <w:rPr>
                <w:szCs w:val="24"/>
              </w:rPr>
              <w:t>Offset Info</w:t>
            </w:r>
          </w:p>
        </w:tc>
        <w:tc>
          <w:tcPr>
            <w:tcW w:w="6534" w:type="dxa"/>
          </w:tcPr>
          <w:p w14:paraId="08393F75" w14:textId="615ADB4A" w:rsidR="00EE69CE" w:rsidRDefault="009A1F73" w:rsidP="005E36B0">
            <w:pPr>
              <w:tabs>
                <w:tab w:val="left" w:pos="1286"/>
              </w:tabs>
              <w:jc w:val="left"/>
              <w:rPr>
                <w:rFonts w:eastAsiaTheme="majorEastAsia" w:cstheme="majorBidi"/>
                <w:b/>
                <w:bCs/>
                <w:i/>
                <w:iCs/>
                <w:color w:val="000000" w:themeColor="text1"/>
                <w:szCs w:val="24"/>
              </w:rPr>
            </w:pPr>
            <w:r>
              <w:rPr>
                <w:szCs w:val="24"/>
              </w:rPr>
              <w:t>The</w:t>
            </w:r>
            <w:r w:rsidR="008316B2">
              <w:rPr>
                <w:szCs w:val="24"/>
              </w:rPr>
              <w:t xml:space="preserve"> size</w:t>
            </w:r>
            <w:r>
              <w:rPr>
                <w:szCs w:val="24"/>
              </w:rPr>
              <w:t xml:space="preserve"> for </w:t>
            </w:r>
            <w:r w:rsidR="00792E77">
              <w:rPr>
                <w:szCs w:val="24"/>
              </w:rPr>
              <w:t>offset</w:t>
            </w:r>
            <w:r>
              <w:rPr>
                <w:szCs w:val="24"/>
              </w:rPr>
              <w:t xml:space="preserve"> info</w:t>
            </w:r>
            <w:r w:rsidR="009B68E6">
              <w:rPr>
                <w:szCs w:val="24"/>
              </w:rPr>
              <w:t xml:space="preserve">, </w:t>
            </w:r>
            <w:r w:rsidR="008316B2">
              <w:rPr>
                <w:szCs w:val="24"/>
              </w:rPr>
              <w:t>which can be 2, 4 or 8 bytes.</w:t>
            </w:r>
          </w:p>
        </w:tc>
      </w:tr>
      <w:tr w:rsidR="00EE69CE" w:rsidRPr="00862958" w14:paraId="45BF573B" w14:textId="77777777" w:rsidTr="00E8262F">
        <w:tc>
          <w:tcPr>
            <w:tcW w:w="3618" w:type="dxa"/>
          </w:tcPr>
          <w:p w14:paraId="2C036DBE" w14:textId="759B9586" w:rsidR="00EE69CE" w:rsidRDefault="009A1F73" w:rsidP="00E8262F">
            <w:pPr>
              <w:tabs>
                <w:tab w:val="left" w:pos="1286"/>
                <w:tab w:val="left" w:pos="2173"/>
              </w:tabs>
              <w:jc w:val="left"/>
              <w:rPr>
                <w:szCs w:val="24"/>
              </w:rPr>
            </w:pPr>
            <w:r>
              <w:rPr>
                <w:szCs w:val="24"/>
              </w:rPr>
              <w:t>Rank</w:t>
            </w:r>
          </w:p>
        </w:tc>
        <w:tc>
          <w:tcPr>
            <w:tcW w:w="6534" w:type="dxa"/>
          </w:tcPr>
          <w:p w14:paraId="58D6DBE9" w14:textId="4D1F3936" w:rsidR="00EE69CE" w:rsidRDefault="00792E77" w:rsidP="00E8262F">
            <w:pPr>
              <w:tabs>
                <w:tab w:val="left" w:pos="1286"/>
              </w:tabs>
              <w:jc w:val="left"/>
              <w:rPr>
                <w:szCs w:val="24"/>
              </w:rPr>
            </w:pPr>
            <w:r>
              <w:rPr>
                <w:szCs w:val="24"/>
              </w:rPr>
              <w:t>The number of dimensions in the dataspace</w:t>
            </w:r>
            <w:r w:rsidR="00EE69CE">
              <w:rPr>
                <w:szCs w:val="24"/>
              </w:rPr>
              <w:t>.</w:t>
            </w:r>
          </w:p>
        </w:tc>
      </w:tr>
      <w:tr w:rsidR="00EE69CE" w:rsidRPr="00862958" w14:paraId="4F0C6033" w14:textId="77777777" w:rsidTr="00E8262F">
        <w:tc>
          <w:tcPr>
            <w:tcW w:w="3618" w:type="dxa"/>
          </w:tcPr>
          <w:p w14:paraId="58824740" w14:textId="41E2A8A1" w:rsidR="00EE69CE" w:rsidRDefault="00792E77" w:rsidP="00E8262F">
            <w:pPr>
              <w:tabs>
                <w:tab w:val="left" w:pos="1286"/>
                <w:tab w:val="left" w:pos="2173"/>
              </w:tabs>
              <w:jc w:val="left"/>
              <w:rPr>
                <w:szCs w:val="24"/>
              </w:rPr>
            </w:pPr>
            <w:r>
              <w:rPr>
                <w:szCs w:val="24"/>
              </w:rPr>
              <w:t>Offset</w:t>
            </w:r>
            <w:r w:rsidR="009A1F73">
              <w:rPr>
                <w:szCs w:val="24"/>
              </w:rPr>
              <w:t xml:space="preserve"> Info</w:t>
            </w:r>
          </w:p>
        </w:tc>
        <w:tc>
          <w:tcPr>
            <w:tcW w:w="6534" w:type="dxa"/>
          </w:tcPr>
          <w:p w14:paraId="25086B62" w14:textId="663B3424" w:rsidR="00EE69CE" w:rsidRPr="005E36B0" w:rsidRDefault="009A1F73" w:rsidP="005E36B0">
            <w:pPr>
              <w:tabs>
                <w:tab w:val="left" w:pos="1286"/>
              </w:tabs>
              <w:jc w:val="left"/>
              <w:rPr>
                <w:szCs w:val="24"/>
              </w:rPr>
            </w:pPr>
            <w:r>
              <w:rPr>
                <w:szCs w:val="24"/>
              </w:rPr>
              <w:t xml:space="preserve">Depending on </w:t>
            </w:r>
            <w:r w:rsidRPr="005E36B0">
              <w:rPr>
                <w:i/>
                <w:szCs w:val="24"/>
              </w:rPr>
              <w:t>flag</w:t>
            </w:r>
            <w:r w:rsidR="00C82369">
              <w:rPr>
                <w:i/>
                <w:szCs w:val="24"/>
              </w:rPr>
              <w:t xml:space="preserve"> </w:t>
            </w:r>
            <w:r w:rsidR="00C82369">
              <w:rPr>
                <w:szCs w:val="24"/>
              </w:rPr>
              <w:t>value</w:t>
            </w:r>
            <w:r w:rsidR="00C82369">
              <w:rPr>
                <w:i/>
                <w:szCs w:val="24"/>
              </w:rPr>
              <w:t xml:space="preserve">, </w:t>
            </w:r>
            <w:r w:rsidR="00C82369">
              <w:rPr>
                <w:szCs w:val="24"/>
              </w:rPr>
              <w:t>see</w:t>
            </w:r>
            <w:r w:rsidRPr="005E36B0">
              <w:rPr>
                <w:i/>
                <w:szCs w:val="24"/>
              </w:rPr>
              <w:t xml:space="preserve"> </w:t>
            </w:r>
            <w:r w:rsidR="00792E77" w:rsidRPr="005E36B0">
              <w:rPr>
                <w:i/>
                <w:szCs w:val="24"/>
              </w:rPr>
              <w:t>offset info for</w:t>
            </w:r>
            <w:r w:rsidR="00D4469C">
              <w:rPr>
                <w:i/>
                <w:szCs w:val="24"/>
              </w:rPr>
              <w:t xml:space="preserve"> version 3</w:t>
            </w:r>
            <w:r w:rsidR="00792E77" w:rsidRPr="005E36B0">
              <w:rPr>
                <w:i/>
                <w:szCs w:val="24"/>
              </w:rPr>
              <w:t xml:space="preserve"> regular</w:t>
            </w:r>
            <w:r w:rsidR="00C82369">
              <w:rPr>
                <w:i/>
                <w:szCs w:val="24"/>
              </w:rPr>
              <w:t xml:space="preserve"> </w:t>
            </w:r>
            <w:r w:rsidR="00C82369" w:rsidRPr="005E36B0">
              <w:rPr>
                <w:szCs w:val="24"/>
              </w:rPr>
              <w:t>or</w:t>
            </w:r>
            <w:r w:rsidR="00C82369">
              <w:rPr>
                <w:i/>
                <w:szCs w:val="24"/>
              </w:rPr>
              <w:t xml:space="preserve"> </w:t>
            </w:r>
            <w:r w:rsidRPr="005E36B0">
              <w:rPr>
                <w:i/>
                <w:szCs w:val="24"/>
              </w:rPr>
              <w:t>irregular</w:t>
            </w:r>
            <w:r w:rsidR="00C82369">
              <w:rPr>
                <w:szCs w:val="24"/>
              </w:rPr>
              <w:t xml:space="preserve"> </w:t>
            </w:r>
            <w:r w:rsidR="00C82369" w:rsidRPr="005E36B0">
              <w:rPr>
                <w:i/>
                <w:szCs w:val="24"/>
              </w:rPr>
              <w:t>hyperslab</w:t>
            </w:r>
            <w:r w:rsidR="00C82369">
              <w:rPr>
                <w:szCs w:val="24"/>
              </w:rPr>
              <w:t>.</w:t>
            </w:r>
          </w:p>
        </w:tc>
      </w:tr>
    </w:tbl>
    <w:p w14:paraId="559712F4" w14:textId="1FBEFD19" w:rsidR="00E3734E" w:rsidRDefault="00E94B82" w:rsidP="007F4C18">
      <w:pPr>
        <w:rPr>
          <w:b/>
        </w:rPr>
      </w:pPr>
      <w:r>
        <w:rPr>
          <w:b/>
        </w:rPr>
        <w:br w:type="page"/>
      </w:r>
    </w:p>
    <w:p w14:paraId="232857E8" w14:textId="35DA5379" w:rsidR="00792E77" w:rsidRPr="00095404" w:rsidRDefault="00D4469C" w:rsidP="00792E77">
      <w:pPr>
        <w:jc w:val="center"/>
      </w:pPr>
      <w:r>
        <w:rPr>
          <w:b/>
        </w:rPr>
        <w:t xml:space="preserve">Layout: </w:t>
      </w:r>
      <w:r w:rsidR="00792E77">
        <w:rPr>
          <w:b/>
        </w:rPr>
        <w:t xml:space="preserve">Offset Info for </w:t>
      </w:r>
      <w:r>
        <w:rPr>
          <w:b/>
        </w:rPr>
        <w:t xml:space="preserve">Version 3 </w:t>
      </w:r>
      <w:r w:rsidR="00792E77">
        <w:rPr>
          <w:b/>
        </w:rPr>
        <w:t>Regular Hyperslab</w:t>
      </w:r>
    </w:p>
    <w:tbl>
      <w:tblPr>
        <w:tblStyle w:val="TableGrid"/>
        <w:tblW w:w="0" w:type="auto"/>
        <w:tblLook w:val="04A0" w:firstRow="1" w:lastRow="0" w:firstColumn="1" w:lastColumn="0" w:noHBand="0" w:noVBand="1"/>
      </w:tblPr>
      <w:tblGrid>
        <w:gridCol w:w="2538"/>
        <w:gridCol w:w="2538"/>
        <w:gridCol w:w="2538"/>
        <w:gridCol w:w="2538"/>
      </w:tblGrid>
      <w:tr w:rsidR="00792E77" w14:paraId="3D7237EB" w14:textId="77777777" w:rsidTr="00792E77">
        <w:tc>
          <w:tcPr>
            <w:tcW w:w="2538" w:type="dxa"/>
          </w:tcPr>
          <w:p w14:paraId="5DC11FB8" w14:textId="77777777" w:rsidR="00792E77" w:rsidRPr="00577DC7" w:rsidRDefault="00792E77" w:rsidP="00792E77">
            <w:pPr>
              <w:rPr>
                <w:b/>
              </w:rPr>
            </w:pPr>
            <w:r w:rsidRPr="00577DC7">
              <w:rPr>
                <w:b/>
              </w:rPr>
              <w:t>Byte</w:t>
            </w:r>
          </w:p>
        </w:tc>
        <w:tc>
          <w:tcPr>
            <w:tcW w:w="2538" w:type="dxa"/>
          </w:tcPr>
          <w:p w14:paraId="54EAB7C6" w14:textId="77777777" w:rsidR="00792E77" w:rsidRPr="00577DC7" w:rsidRDefault="00792E77" w:rsidP="00792E77">
            <w:pPr>
              <w:rPr>
                <w:b/>
              </w:rPr>
            </w:pPr>
            <w:r w:rsidRPr="00577DC7">
              <w:rPr>
                <w:b/>
              </w:rPr>
              <w:t>Byte</w:t>
            </w:r>
          </w:p>
        </w:tc>
        <w:tc>
          <w:tcPr>
            <w:tcW w:w="2538" w:type="dxa"/>
            <w:tcBorders>
              <w:bottom w:val="single" w:sz="4" w:space="0" w:color="000000" w:themeColor="text1"/>
            </w:tcBorders>
          </w:tcPr>
          <w:p w14:paraId="4B991047" w14:textId="77777777" w:rsidR="00792E77" w:rsidRPr="00577DC7" w:rsidRDefault="00792E77" w:rsidP="00792E77">
            <w:pPr>
              <w:rPr>
                <w:b/>
              </w:rPr>
            </w:pPr>
            <w:r w:rsidRPr="00577DC7">
              <w:rPr>
                <w:b/>
              </w:rPr>
              <w:t>Byte</w:t>
            </w:r>
          </w:p>
        </w:tc>
        <w:tc>
          <w:tcPr>
            <w:tcW w:w="2538" w:type="dxa"/>
            <w:tcBorders>
              <w:bottom w:val="single" w:sz="4" w:space="0" w:color="000000" w:themeColor="text1"/>
            </w:tcBorders>
          </w:tcPr>
          <w:p w14:paraId="4A125C78" w14:textId="77777777" w:rsidR="00792E77" w:rsidRPr="00577DC7" w:rsidRDefault="00792E77" w:rsidP="00792E77">
            <w:pPr>
              <w:rPr>
                <w:b/>
              </w:rPr>
            </w:pPr>
            <w:r w:rsidRPr="00577DC7">
              <w:rPr>
                <w:b/>
              </w:rPr>
              <w:t>Byte</w:t>
            </w:r>
          </w:p>
        </w:tc>
      </w:tr>
      <w:tr w:rsidR="00792E77" w14:paraId="450B5695" w14:textId="77777777" w:rsidTr="00792E77">
        <w:tc>
          <w:tcPr>
            <w:tcW w:w="10152" w:type="dxa"/>
            <w:gridSpan w:val="4"/>
          </w:tcPr>
          <w:p w14:paraId="573DDB88" w14:textId="77777777" w:rsidR="008316B2" w:rsidRDefault="00792E77" w:rsidP="00792E77">
            <w:pPr>
              <w:tabs>
                <w:tab w:val="left" w:pos="206"/>
                <w:tab w:val="left" w:pos="1286"/>
                <w:tab w:val="left" w:pos="3330"/>
              </w:tabs>
              <w:jc w:val="center"/>
              <w:rPr>
                <w:szCs w:val="24"/>
              </w:rPr>
            </w:pPr>
            <w:r>
              <w:rPr>
                <w:szCs w:val="24"/>
              </w:rPr>
              <w:t xml:space="preserve">Start #1 </w:t>
            </w:r>
          </w:p>
          <w:p w14:paraId="55BCBF7F" w14:textId="779FFCB9" w:rsidR="00792E77" w:rsidRDefault="00792E77" w:rsidP="005E36B0">
            <w:pPr>
              <w:tabs>
                <w:tab w:val="left" w:pos="206"/>
                <w:tab w:val="left" w:pos="1286"/>
                <w:tab w:val="left" w:pos="3330"/>
              </w:tabs>
              <w:jc w:val="center"/>
              <w:rPr>
                <w:rFonts w:eastAsiaTheme="majorEastAsia" w:cstheme="majorBidi"/>
                <w:b/>
                <w:bCs/>
                <w:i/>
                <w:iCs/>
                <w:color w:val="000000" w:themeColor="text1"/>
                <w:szCs w:val="24"/>
              </w:rPr>
            </w:pPr>
            <w:r>
              <w:rPr>
                <w:szCs w:val="24"/>
              </w:rPr>
              <w:t>(2, 4 or 8 bytes)</w:t>
            </w:r>
          </w:p>
        </w:tc>
      </w:tr>
      <w:tr w:rsidR="00792E77" w14:paraId="16648423" w14:textId="77777777" w:rsidTr="00792E77">
        <w:tc>
          <w:tcPr>
            <w:tcW w:w="10152" w:type="dxa"/>
            <w:gridSpan w:val="4"/>
          </w:tcPr>
          <w:p w14:paraId="4FAF41D0" w14:textId="77777777" w:rsidR="008316B2" w:rsidRDefault="00792E77" w:rsidP="00792E77">
            <w:pPr>
              <w:tabs>
                <w:tab w:val="left" w:pos="206"/>
                <w:tab w:val="left" w:pos="1286"/>
                <w:tab w:val="left" w:pos="3330"/>
              </w:tabs>
              <w:jc w:val="center"/>
              <w:rPr>
                <w:szCs w:val="24"/>
              </w:rPr>
            </w:pPr>
            <w:r>
              <w:rPr>
                <w:szCs w:val="24"/>
              </w:rPr>
              <w:t xml:space="preserve">Stride #1  </w:t>
            </w:r>
          </w:p>
          <w:p w14:paraId="70C37B77" w14:textId="75D6966E" w:rsidR="00792E77" w:rsidRDefault="00792E77" w:rsidP="005E36B0">
            <w:pPr>
              <w:tabs>
                <w:tab w:val="left" w:pos="206"/>
                <w:tab w:val="left" w:pos="1286"/>
                <w:tab w:val="left" w:pos="3330"/>
              </w:tabs>
              <w:jc w:val="center"/>
              <w:rPr>
                <w:rFonts w:eastAsiaTheme="majorEastAsia" w:cstheme="majorBidi"/>
                <w:b/>
                <w:bCs/>
                <w:i/>
                <w:iCs/>
                <w:color w:val="000000" w:themeColor="text1"/>
                <w:szCs w:val="24"/>
              </w:rPr>
            </w:pPr>
            <w:r>
              <w:rPr>
                <w:szCs w:val="24"/>
              </w:rPr>
              <w:t>(2, 4 or 8 bytes)</w:t>
            </w:r>
          </w:p>
        </w:tc>
      </w:tr>
      <w:tr w:rsidR="00792E77" w14:paraId="0A2CB2DA" w14:textId="77777777" w:rsidTr="00792E77">
        <w:tc>
          <w:tcPr>
            <w:tcW w:w="10152" w:type="dxa"/>
            <w:gridSpan w:val="4"/>
          </w:tcPr>
          <w:p w14:paraId="4455FECF" w14:textId="77777777" w:rsidR="008316B2" w:rsidRDefault="00792E77" w:rsidP="00792E77">
            <w:pPr>
              <w:tabs>
                <w:tab w:val="left" w:pos="206"/>
                <w:tab w:val="left" w:pos="1286"/>
                <w:tab w:val="left" w:pos="3330"/>
              </w:tabs>
              <w:jc w:val="center"/>
              <w:rPr>
                <w:szCs w:val="24"/>
              </w:rPr>
            </w:pPr>
            <w:r>
              <w:rPr>
                <w:szCs w:val="24"/>
              </w:rPr>
              <w:t xml:space="preserve">Count #1 </w:t>
            </w:r>
          </w:p>
          <w:p w14:paraId="292DE897" w14:textId="069C7176" w:rsidR="00792E77" w:rsidRDefault="00792E77" w:rsidP="00792E77">
            <w:pPr>
              <w:tabs>
                <w:tab w:val="left" w:pos="206"/>
                <w:tab w:val="left" w:pos="1286"/>
                <w:tab w:val="left" w:pos="3330"/>
              </w:tabs>
              <w:jc w:val="center"/>
              <w:rPr>
                <w:szCs w:val="24"/>
              </w:rPr>
            </w:pPr>
            <w:r>
              <w:rPr>
                <w:szCs w:val="24"/>
              </w:rPr>
              <w:t>(</w:t>
            </w:r>
            <w:r w:rsidR="008316B2">
              <w:rPr>
                <w:szCs w:val="24"/>
              </w:rPr>
              <w:t>2, 4 or 8 bytes</w:t>
            </w:r>
            <w:r>
              <w:rPr>
                <w:szCs w:val="24"/>
              </w:rPr>
              <w:t>)</w:t>
            </w:r>
          </w:p>
          <w:p w14:paraId="6140B355" w14:textId="77777777" w:rsidR="00792E77" w:rsidRDefault="00792E77" w:rsidP="00792E77">
            <w:pPr>
              <w:tabs>
                <w:tab w:val="left" w:pos="206"/>
                <w:tab w:val="left" w:pos="1286"/>
                <w:tab w:val="left" w:pos="3330"/>
              </w:tabs>
              <w:jc w:val="center"/>
              <w:rPr>
                <w:szCs w:val="24"/>
              </w:rPr>
            </w:pPr>
          </w:p>
        </w:tc>
      </w:tr>
      <w:tr w:rsidR="00792E77" w14:paraId="0125DF84" w14:textId="77777777" w:rsidTr="00792E77">
        <w:tc>
          <w:tcPr>
            <w:tcW w:w="10152" w:type="dxa"/>
            <w:gridSpan w:val="4"/>
          </w:tcPr>
          <w:p w14:paraId="472DAE73" w14:textId="77777777" w:rsidR="008316B2" w:rsidRDefault="00792E77" w:rsidP="00792E77">
            <w:pPr>
              <w:tabs>
                <w:tab w:val="left" w:pos="206"/>
                <w:tab w:val="left" w:pos="1286"/>
                <w:tab w:val="left" w:pos="3330"/>
              </w:tabs>
              <w:jc w:val="center"/>
              <w:rPr>
                <w:szCs w:val="24"/>
              </w:rPr>
            </w:pPr>
            <w:r>
              <w:rPr>
                <w:szCs w:val="24"/>
              </w:rPr>
              <w:t xml:space="preserve">Block #1 </w:t>
            </w:r>
          </w:p>
          <w:p w14:paraId="6FD6090B" w14:textId="3E8A5834" w:rsidR="00792E77" w:rsidRDefault="00792E77" w:rsidP="00792E77">
            <w:pPr>
              <w:tabs>
                <w:tab w:val="left" w:pos="206"/>
                <w:tab w:val="left" w:pos="1286"/>
                <w:tab w:val="left" w:pos="3330"/>
              </w:tabs>
              <w:jc w:val="center"/>
              <w:rPr>
                <w:szCs w:val="24"/>
              </w:rPr>
            </w:pPr>
            <w:r>
              <w:rPr>
                <w:szCs w:val="24"/>
              </w:rPr>
              <w:t>(</w:t>
            </w:r>
            <w:r w:rsidR="008316B2">
              <w:rPr>
                <w:szCs w:val="24"/>
              </w:rPr>
              <w:t xml:space="preserve">2, 4 or 8 </w:t>
            </w:r>
            <w:r>
              <w:rPr>
                <w:szCs w:val="24"/>
              </w:rPr>
              <w:t>bytes)</w:t>
            </w:r>
          </w:p>
        </w:tc>
      </w:tr>
      <w:tr w:rsidR="00792E77" w14:paraId="14CD2721" w14:textId="77777777" w:rsidTr="00792E77">
        <w:tc>
          <w:tcPr>
            <w:tcW w:w="10152" w:type="dxa"/>
            <w:gridSpan w:val="4"/>
          </w:tcPr>
          <w:p w14:paraId="24FC6973" w14:textId="77777777" w:rsidR="00792E77" w:rsidRDefault="00792E77" w:rsidP="00792E77">
            <w:pPr>
              <w:tabs>
                <w:tab w:val="left" w:pos="206"/>
                <w:tab w:val="left" w:pos="1286"/>
                <w:tab w:val="left" w:pos="3330"/>
              </w:tabs>
              <w:jc w:val="center"/>
              <w:rPr>
                <w:szCs w:val="24"/>
              </w:rPr>
            </w:pPr>
            <w:r>
              <w:rPr>
                <w:szCs w:val="24"/>
              </w:rPr>
              <w:t>:</w:t>
            </w:r>
          </w:p>
          <w:p w14:paraId="026637D9" w14:textId="77777777" w:rsidR="00792E77" w:rsidRDefault="00792E77" w:rsidP="00792E77">
            <w:pPr>
              <w:tabs>
                <w:tab w:val="left" w:pos="206"/>
                <w:tab w:val="left" w:pos="1286"/>
                <w:tab w:val="left" w:pos="3330"/>
              </w:tabs>
              <w:jc w:val="center"/>
              <w:rPr>
                <w:szCs w:val="24"/>
              </w:rPr>
            </w:pPr>
            <w:r>
              <w:rPr>
                <w:szCs w:val="24"/>
              </w:rPr>
              <w:t>:</w:t>
            </w:r>
          </w:p>
          <w:p w14:paraId="2679415C" w14:textId="77777777" w:rsidR="00792E77" w:rsidRDefault="00792E77" w:rsidP="00792E77">
            <w:pPr>
              <w:tabs>
                <w:tab w:val="left" w:pos="206"/>
                <w:tab w:val="left" w:pos="1286"/>
                <w:tab w:val="left" w:pos="3330"/>
              </w:tabs>
              <w:jc w:val="center"/>
              <w:rPr>
                <w:szCs w:val="24"/>
              </w:rPr>
            </w:pPr>
            <w:r>
              <w:rPr>
                <w:szCs w:val="24"/>
              </w:rPr>
              <w:t>:</w:t>
            </w:r>
          </w:p>
        </w:tc>
      </w:tr>
      <w:tr w:rsidR="00792E77" w14:paraId="5F8AB550" w14:textId="77777777" w:rsidTr="00792E77">
        <w:tc>
          <w:tcPr>
            <w:tcW w:w="10152" w:type="dxa"/>
            <w:gridSpan w:val="4"/>
          </w:tcPr>
          <w:p w14:paraId="762E0856" w14:textId="77777777" w:rsidR="008316B2" w:rsidRDefault="00792E77" w:rsidP="00792E77">
            <w:pPr>
              <w:tabs>
                <w:tab w:val="left" w:pos="206"/>
                <w:tab w:val="left" w:pos="1286"/>
                <w:tab w:val="left" w:pos="3330"/>
              </w:tabs>
              <w:jc w:val="center"/>
              <w:rPr>
                <w:szCs w:val="24"/>
              </w:rPr>
            </w:pPr>
            <w:r>
              <w:rPr>
                <w:szCs w:val="24"/>
              </w:rPr>
              <w:t>Start</w:t>
            </w:r>
            <w:r w:rsidR="008316B2">
              <w:rPr>
                <w:szCs w:val="24"/>
              </w:rPr>
              <w:t xml:space="preserve"> #n </w:t>
            </w:r>
          </w:p>
          <w:p w14:paraId="72952A75" w14:textId="07B41811" w:rsidR="00792E77" w:rsidRDefault="008316B2" w:rsidP="005E36B0">
            <w:pPr>
              <w:tabs>
                <w:tab w:val="left" w:pos="206"/>
                <w:tab w:val="left" w:pos="1286"/>
                <w:tab w:val="left" w:pos="3330"/>
              </w:tabs>
              <w:jc w:val="center"/>
              <w:rPr>
                <w:rFonts w:eastAsiaTheme="majorEastAsia" w:cstheme="majorBidi"/>
                <w:b/>
                <w:bCs/>
                <w:i/>
                <w:iCs/>
                <w:color w:val="000000" w:themeColor="text1"/>
                <w:szCs w:val="24"/>
              </w:rPr>
            </w:pPr>
            <w:r>
              <w:rPr>
                <w:szCs w:val="24"/>
              </w:rPr>
              <w:t>(2, 4 or 8 bytes</w:t>
            </w:r>
            <w:r w:rsidR="00792E77">
              <w:rPr>
                <w:szCs w:val="24"/>
              </w:rPr>
              <w:t>)</w:t>
            </w:r>
          </w:p>
        </w:tc>
      </w:tr>
      <w:tr w:rsidR="00792E77" w14:paraId="7AF75C30" w14:textId="77777777" w:rsidTr="00792E77">
        <w:tc>
          <w:tcPr>
            <w:tcW w:w="10152" w:type="dxa"/>
            <w:gridSpan w:val="4"/>
          </w:tcPr>
          <w:p w14:paraId="4A4FB18C" w14:textId="77777777" w:rsidR="008316B2" w:rsidRDefault="008316B2" w:rsidP="00792E77">
            <w:pPr>
              <w:tabs>
                <w:tab w:val="left" w:pos="206"/>
                <w:tab w:val="left" w:pos="1286"/>
                <w:tab w:val="left" w:pos="3330"/>
              </w:tabs>
              <w:jc w:val="center"/>
              <w:rPr>
                <w:szCs w:val="24"/>
              </w:rPr>
            </w:pPr>
            <w:r>
              <w:rPr>
                <w:szCs w:val="24"/>
              </w:rPr>
              <w:t xml:space="preserve">Stride #n  </w:t>
            </w:r>
          </w:p>
          <w:p w14:paraId="1BFAAE24" w14:textId="3B702772" w:rsidR="00792E77" w:rsidRDefault="008316B2" w:rsidP="005E36B0">
            <w:pPr>
              <w:tabs>
                <w:tab w:val="left" w:pos="206"/>
                <w:tab w:val="left" w:pos="1286"/>
                <w:tab w:val="left" w:pos="3330"/>
              </w:tabs>
              <w:jc w:val="center"/>
              <w:rPr>
                <w:rFonts w:eastAsiaTheme="majorEastAsia" w:cstheme="majorBidi"/>
                <w:b/>
                <w:bCs/>
                <w:i/>
                <w:iCs/>
                <w:color w:val="000000" w:themeColor="text1"/>
                <w:szCs w:val="24"/>
              </w:rPr>
            </w:pPr>
            <w:r>
              <w:rPr>
                <w:szCs w:val="24"/>
              </w:rPr>
              <w:t>(2, 4 or 8 bytes</w:t>
            </w:r>
            <w:r w:rsidR="00792E77">
              <w:rPr>
                <w:szCs w:val="24"/>
              </w:rPr>
              <w:t>)</w:t>
            </w:r>
          </w:p>
        </w:tc>
      </w:tr>
      <w:tr w:rsidR="00792E77" w14:paraId="31ABB95A" w14:textId="77777777" w:rsidTr="00792E77">
        <w:tc>
          <w:tcPr>
            <w:tcW w:w="10152" w:type="dxa"/>
            <w:gridSpan w:val="4"/>
          </w:tcPr>
          <w:p w14:paraId="4431D965" w14:textId="77777777" w:rsidR="008316B2" w:rsidRDefault="008316B2" w:rsidP="00792E77">
            <w:pPr>
              <w:tabs>
                <w:tab w:val="left" w:pos="206"/>
                <w:tab w:val="left" w:pos="1286"/>
                <w:tab w:val="left" w:pos="3330"/>
              </w:tabs>
              <w:jc w:val="center"/>
              <w:rPr>
                <w:szCs w:val="24"/>
              </w:rPr>
            </w:pPr>
            <w:r>
              <w:rPr>
                <w:szCs w:val="24"/>
              </w:rPr>
              <w:t xml:space="preserve">Count #n </w:t>
            </w:r>
          </w:p>
          <w:p w14:paraId="3F015878" w14:textId="5C56B134" w:rsidR="00792E77" w:rsidRDefault="008316B2" w:rsidP="005E36B0">
            <w:pPr>
              <w:tabs>
                <w:tab w:val="left" w:pos="206"/>
                <w:tab w:val="left" w:pos="1286"/>
                <w:tab w:val="left" w:pos="3330"/>
              </w:tabs>
              <w:jc w:val="center"/>
              <w:rPr>
                <w:rFonts w:eastAsiaTheme="majorEastAsia" w:cstheme="majorBidi"/>
                <w:b/>
                <w:bCs/>
                <w:i/>
                <w:iCs/>
                <w:color w:val="000000" w:themeColor="text1"/>
                <w:szCs w:val="24"/>
              </w:rPr>
            </w:pPr>
            <w:r>
              <w:rPr>
                <w:szCs w:val="24"/>
              </w:rPr>
              <w:t>(2, 4 or 8 bytes</w:t>
            </w:r>
            <w:r w:rsidR="00792E77">
              <w:rPr>
                <w:szCs w:val="24"/>
              </w:rPr>
              <w:t>)</w:t>
            </w:r>
          </w:p>
        </w:tc>
      </w:tr>
      <w:tr w:rsidR="00792E77" w14:paraId="19A0006E" w14:textId="77777777" w:rsidTr="00792E77">
        <w:tc>
          <w:tcPr>
            <w:tcW w:w="10152" w:type="dxa"/>
            <w:gridSpan w:val="4"/>
          </w:tcPr>
          <w:p w14:paraId="65C5504A" w14:textId="77777777" w:rsidR="008316B2" w:rsidRDefault="008316B2" w:rsidP="00792E77">
            <w:pPr>
              <w:tabs>
                <w:tab w:val="left" w:pos="206"/>
                <w:tab w:val="left" w:pos="1286"/>
                <w:tab w:val="left" w:pos="3330"/>
              </w:tabs>
              <w:jc w:val="center"/>
              <w:rPr>
                <w:szCs w:val="24"/>
              </w:rPr>
            </w:pPr>
            <w:r>
              <w:rPr>
                <w:szCs w:val="24"/>
              </w:rPr>
              <w:t xml:space="preserve">Block #n </w:t>
            </w:r>
          </w:p>
          <w:p w14:paraId="2B7DF154" w14:textId="44E985B5" w:rsidR="00792E77" w:rsidRDefault="008316B2">
            <w:pPr>
              <w:tabs>
                <w:tab w:val="left" w:pos="206"/>
                <w:tab w:val="left" w:pos="1286"/>
                <w:tab w:val="left" w:pos="3330"/>
              </w:tabs>
              <w:jc w:val="center"/>
              <w:rPr>
                <w:szCs w:val="24"/>
              </w:rPr>
            </w:pPr>
            <w:r>
              <w:rPr>
                <w:szCs w:val="24"/>
              </w:rPr>
              <w:t>(2, 4 or 8 bytes</w:t>
            </w:r>
            <w:r w:rsidR="00792E77">
              <w:rPr>
                <w:szCs w:val="24"/>
              </w:rPr>
              <w:t>)</w:t>
            </w:r>
          </w:p>
        </w:tc>
      </w:tr>
    </w:tbl>
    <w:p w14:paraId="64912152" w14:textId="2EB8238D" w:rsidR="00792E77" w:rsidRDefault="00E94B82" w:rsidP="007F4C18">
      <w:pPr>
        <w:rPr>
          <w:b/>
        </w:rPr>
      </w:pPr>
      <w:r>
        <w:rPr>
          <w:b/>
        </w:rPr>
        <w:br w:type="page"/>
      </w:r>
    </w:p>
    <w:p w14:paraId="4F4FE828" w14:textId="01398B5E" w:rsidR="00792E77" w:rsidRDefault="00792E77" w:rsidP="00792E77">
      <w:pPr>
        <w:tabs>
          <w:tab w:val="center" w:pos="4968"/>
          <w:tab w:val="left" w:pos="8036"/>
        </w:tabs>
        <w:jc w:val="center"/>
      </w:pPr>
      <w:r>
        <w:rPr>
          <w:b/>
        </w:rPr>
        <w:t xml:space="preserve">Fields: Offset Info for </w:t>
      </w:r>
      <w:r w:rsidR="001667D6">
        <w:rPr>
          <w:b/>
        </w:rPr>
        <w:t xml:space="preserve">Version 3 </w:t>
      </w:r>
      <w:r>
        <w:rPr>
          <w:b/>
        </w:rPr>
        <w:t>Regular Hyperslab</w:t>
      </w:r>
    </w:p>
    <w:tbl>
      <w:tblPr>
        <w:tblStyle w:val="TableGrid"/>
        <w:tblW w:w="0" w:type="auto"/>
        <w:tblLook w:val="04A0" w:firstRow="1" w:lastRow="0" w:firstColumn="1" w:lastColumn="0" w:noHBand="0" w:noVBand="1"/>
      </w:tblPr>
      <w:tblGrid>
        <w:gridCol w:w="3618"/>
        <w:gridCol w:w="6534"/>
      </w:tblGrid>
      <w:tr w:rsidR="00792E77" w:rsidRPr="00577DC7" w14:paraId="110CEBF6" w14:textId="77777777" w:rsidTr="00792E77">
        <w:tc>
          <w:tcPr>
            <w:tcW w:w="3618" w:type="dxa"/>
          </w:tcPr>
          <w:p w14:paraId="478A1462" w14:textId="77777777" w:rsidR="00792E77" w:rsidRPr="00577DC7" w:rsidRDefault="00792E77" w:rsidP="00792E77">
            <w:pPr>
              <w:rPr>
                <w:b/>
              </w:rPr>
            </w:pPr>
            <w:r>
              <w:rPr>
                <w:b/>
              </w:rPr>
              <w:t>Field Name</w:t>
            </w:r>
          </w:p>
        </w:tc>
        <w:tc>
          <w:tcPr>
            <w:tcW w:w="6534" w:type="dxa"/>
            <w:tcBorders>
              <w:bottom w:val="single" w:sz="4" w:space="0" w:color="000000" w:themeColor="text1"/>
            </w:tcBorders>
          </w:tcPr>
          <w:p w14:paraId="173CC2E1" w14:textId="77777777" w:rsidR="00792E77" w:rsidRPr="00577DC7" w:rsidRDefault="00792E77" w:rsidP="00792E77">
            <w:pPr>
              <w:rPr>
                <w:b/>
              </w:rPr>
            </w:pPr>
            <w:r>
              <w:rPr>
                <w:b/>
              </w:rPr>
              <w:t>Description</w:t>
            </w:r>
          </w:p>
        </w:tc>
      </w:tr>
      <w:tr w:rsidR="00792E77" w:rsidRPr="00862958" w14:paraId="31621B65" w14:textId="77777777" w:rsidTr="00792E77">
        <w:tc>
          <w:tcPr>
            <w:tcW w:w="3618" w:type="dxa"/>
          </w:tcPr>
          <w:p w14:paraId="421A1F00" w14:textId="77777777" w:rsidR="00792E77" w:rsidRDefault="00792E77" w:rsidP="00792E77">
            <w:pPr>
              <w:tabs>
                <w:tab w:val="left" w:pos="1286"/>
                <w:tab w:val="left" w:pos="2173"/>
              </w:tabs>
              <w:jc w:val="left"/>
              <w:rPr>
                <w:szCs w:val="24"/>
              </w:rPr>
            </w:pPr>
            <w:r>
              <w:rPr>
                <w:szCs w:val="24"/>
              </w:rPr>
              <w:t>Start #n</w:t>
            </w:r>
          </w:p>
        </w:tc>
        <w:tc>
          <w:tcPr>
            <w:tcW w:w="6534" w:type="dxa"/>
          </w:tcPr>
          <w:p w14:paraId="7F241857" w14:textId="77777777" w:rsidR="00792E77" w:rsidRDefault="00792E77" w:rsidP="00792E77">
            <w:pPr>
              <w:tabs>
                <w:tab w:val="left" w:pos="1286"/>
              </w:tabs>
              <w:jc w:val="left"/>
              <w:rPr>
                <w:szCs w:val="24"/>
              </w:rPr>
            </w:pPr>
            <w:r>
              <w:rPr>
                <w:szCs w:val="24"/>
              </w:rPr>
              <w:t>The offset of the starting element in the block.</w:t>
            </w:r>
          </w:p>
          <w:p w14:paraId="635C443F" w14:textId="77777777" w:rsidR="009D7623" w:rsidRDefault="00792E77" w:rsidP="005E36B0">
            <w:pPr>
              <w:tabs>
                <w:tab w:val="left" w:pos="1286"/>
              </w:tabs>
              <w:jc w:val="left"/>
              <w:rPr>
                <w:rFonts w:eastAsiaTheme="majorEastAsia" w:cstheme="majorBidi"/>
                <w:b/>
                <w:bCs/>
                <w:i/>
                <w:iCs/>
                <w:color w:val="000000" w:themeColor="text1"/>
                <w:szCs w:val="24"/>
              </w:rPr>
            </w:pPr>
            <w:r>
              <w:rPr>
                <w:szCs w:val="24"/>
              </w:rPr>
              <w:t xml:space="preserve">#n is from 1 to </w:t>
            </w:r>
            <w:r w:rsidRPr="000E43C3">
              <w:rPr>
                <w:i/>
                <w:szCs w:val="24"/>
              </w:rPr>
              <w:t>Rank</w:t>
            </w:r>
            <w:r>
              <w:rPr>
                <w:szCs w:val="24"/>
              </w:rPr>
              <w:t xml:space="preserve">. </w:t>
            </w:r>
            <w:r w:rsidR="008316B2">
              <w:rPr>
                <w:szCs w:val="24"/>
              </w:rPr>
              <w:t xml:space="preserve"> </w:t>
            </w:r>
          </w:p>
          <w:p w14:paraId="26C6BD8A" w14:textId="20D16100" w:rsidR="00792E77" w:rsidRDefault="00DD2C7C" w:rsidP="005E36B0">
            <w:pPr>
              <w:tabs>
                <w:tab w:val="left" w:pos="1286"/>
              </w:tabs>
              <w:jc w:val="left"/>
              <w:rPr>
                <w:rFonts w:eastAsiaTheme="majorEastAsia" w:cstheme="majorBidi"/>
                <w:b/>
                <w:bCs/>
                <w:i/>
                <w:iCs/>
                <w:color w:val="000000" w:themeColor="text1"/>
                <w:szCs w:val="24"/>
              </w:rPr>
            </w:pPr>
            <w:r w:rsidRPr="006971EA">
              <w:rPr>
                <w:i/>
                <w:szCs w:val="24"/>
              </w:rPr>
              <w:t>size</w:t>
            </w:r>
            <w:r>
              <w:rPr>
                <w:szCs w:val="24"/>
              </w:rPr>
              <w:t xml:space="preserve"> </w:t>
            </w:r>
            <w:r w:rsidRPr="006971EA">
              <w:rPr>
                <w:i/>
                <w:szCs w:val="24"/>
              </w:rPr>
              <w:t>of offset</w:t>
            </w:r>
            <w:r w:rsidR="009D7623">
              <w:rPr>
                <w:i/>
                <w:szCs w:val="24"/>
              </w:rPr>
              <w:t xml:space="preserve"> info</w:t>
            </w:r>
            <w:r>
              <w:rPr>
                <w:szCs w:val="24"/>
              </w:rPr>
              <w:t xml:space="preserve"> indicates the size of this field</w:t>
            </w:r>
            <w:r w:rsidR="00E94B82">
              <w:rPr>
                <w:szCs w:val="24"/>
              </w:rPr>
              <w:t>.</w:t>
            </w:r>
          </w:p>
        </w:tc>
      </w:tr>
      <w:tr w:rsidR="00792E77" w:rsidRPr="00862958" w14:paraId="71E02EB6" w14:textId="77777777" w:rsidTr="00792E77">
        <w:tc>
          <w:tcPr>
            <w:tcW w:w="3618" w:type="dxa"/>
          </w:tcPr>
          <w:p w14:paraId="1BC1B761" w14:textId="77777777" w:rsidR="00792E77" w:rsidRDefault="00792E77" w:rsidP="00792E77">
            <w:pPr>
              <w:tabs>
                <w:tab w:val="left" w:pos="1286"/>
                <w:tab w:val="left" w:pos="2173"/>
              </w:tabs>
              <w:jc w:val="left"/>
              <w:rPr>
                <w:szCs w:val="24"/>
              </w:rPr>
            </w:pPr>
            <w:r>
              <w:rPr>
                <w:szCs w:val="24"/>
              </w:rPr>
              <w:t>Stride #n</w:t>
            </w:r>
          </w:p>
        </w:tc>
        <w:tc>
          <w:tcPr>
            <w:tcW w:w="6534" w:type="dxa"/>
          </w:tcPr>
          <w:p w14:paraId="71A4B4DD" w14:textId="77777777" w:rsidR="00792E77" w:rsidRDefault="00792E77" w:rsidP="00792E77">
            <w:pPr>
              <w:tabs>
                <w:tab w:val="left" w:pos="1286"/>
              </w:tabs>
              <w:jc w:val="left"/>
              <w:rPr>
                <w:szCs w:val="24"/>
              </w:rPr>
            </w:pPr>
            <w:r>
              <w:rPr>
                <w:szCs w:val="24"/>
              </w:rPr>
              <w:t>The number of elements to move in each dimension.</w:t>
            </w:r>
          </w:p>
          <w:p w14:paraId="1B83041C" w14:textId="77777777" w:rsidR="009D7623" w:rsidRDefault="00792E77" w:rsidP="00792E77">
            <w:pPr>
              <w:tabs>
                <w:tab w:val="left" w:pos="1286"/>
              </w:tabs>
              <w:jc w:val="left"/>
              <w:rPr>
                <w:szCs w:val="24"/>
              </w:rPr>
            </w:pPr>
            <w:r>
              <w:rPr>
                <w:szCs w:val="24"/>
              </w:rPr>
              <w:t xml:space="preserve">#n is from 1 to </w:t>
            </w:r>
            <w:r w:rsidRPr="000E43C3">
              <w:rPr>
                <w:i/>
                <w:szCs w:val="24"/>
              </w:rPr>
              <w:t>Rank</w:t>
            </w:r>
            <w:r>
              <w:rPr>
                <w:szCs w:val="24"/>
              </w:rPr>
              <w:t>.</w:t>
            </w:r>
            <w:r w:rsidR="00E94B82">
              <w:rPr>
                <w:szCs w:val="24"/>
              </w:rPr>
              <w:t xml:space="preserve">  </w:t>
            </w:r>
          </w:p>
          <w:p w14:paraId="56BB7E11" w14:textId="7843531B" w:rsidR="00792E77" w:rsidRDefault="00DD2C7C" w:rsidP="00792E77">
            <w:pPr>
              <w:tabs>
                <w:tab w:val="left" w:pos="1286"/>
              </w:tabs>
              <w:jc w:val="left"/>
              <w:rPr>
                <w:szCs w:val="24"/>
              </w:rPr>
            </w:pPr>
            <w:r w:rsidRPr="006971EA">
              <w:rPr>
                <w:i/>
                <w:szCs w:val="24"/>
              </w:rPr>
              <w:t>size</w:t>
            </w:r>
            <w:r>
              <w:rPr>
                <w:szCs w:val="24"/>
              </w:rPr>
              <w:t xml:space="preserve"> </w:t>
            </w:r>
            <w:r w:rsidRPr="006971EA">
              <w:rPr>
                <w:i/>
                <w:szCs w:val="24"/>
              </w:rPr>
              <w:t>of offset</w:t>
            </w:r>
            <w:r>
              <w:rPr>
                <w:szCs w:val="24"/>
              </w:rPr>
              <w:t xml:space="preserve"> </w:t>
            </w:r>
            <w:r w:rsidR="009D7623" w:rsidRPr="005E36B0">
              <w:rPr>
                <w:i/>
                <w:szCs w:val="24"/>
              </w:rPr>
              <w:t>info</w:t>
            </w:r>
            <w:r w:rsidR="009D7623">
              <w:rPr>
                <w:szCs w:val="24"/>
              </w:rPr>
              <w:t xml:space="preserve"> i</w:t>
            </w:r>
            <w:r>
              <w:rPr>
                <w:szCs w:val="24"/>
              </w:rPr>
              <w:t>ndicates the size of this field</w:t>
            </w:r>
            <w:r w:rsidR="00E94B82">
              <w:rPr>
                <w:szCs w:val="24"/>
              </w:rPr>
              <w:t>.</w:t>
            </w:r>
          </w:p>
        </w:tc>
      </w:tr>
      <w:tr w:rsidR="00792E77" w:rsidRPr="00862958" w14:paraId="77B8F707" w14:textId="77777777" w:rsidTr="00792E77">
        <w:tc>
          <w:tcPr>
            <w:tcW w:w="3618" w:type="dxa"/>
          </w:tcPr>
          <w:p w14:paraId="406CE278" w14:textId="77777777" w:rsidR="00792E77" w:rsidRDefault="00792E77" w:rsidP="00792E77">
            <w:pPr>
              <w:tabs>
                <w:tab w:val="left" w:pos="1286"/>
                <w:tab w:val="left" w:pos="2173"/>
              </w:tabs>
              <w:jc w:val="left"/>
              <w:rPr>
                <w:szCs w:val="24"/>
              </w:rPr>
            </w:pPr>
            <w:r>
              <w:rPr>
                <w:szCs w:val="24"/>
              </w:rPr>
              <w:t>Count #n</w:t>
            </w:r>
          </w:p>
        </w:tc>
        <w:tc>
          <w:tcPr>
            <w:tcW w:w="6534" w:type="dxa"/>
          </w:tcPr>
          <w:p w14:paraId="2C38F43B" w14:textId="77777777" w:rsidR="00792E77" w:rsidRDefault="00792E77" w:rsidP="00792E77">
            <w:pPr>
              <w:tabs>
                <w:tab w:val="left" w:pos="1286"/>
              </w:tabs>
              <w:jc w:val="left"/>
              <w:rPr>
                <w:szCs w:val="24"/>
              </w:rPr>
            </w:pPr>
            <w:r>
              <w:rPr>
                <w:szCs w:val="24"/>
              </w:rPr>
              <w:t>The number of blocks to select in each dimension.</w:t>
            </w:r>
          </w:p>
          <w:p w14:paraId="49D822FA" w14:textId="77777777" w:rsidR="009D7623" w:rsidRDefault="00792E77" w:rsidP="00792E77">
            <w:pPr>
              <w:tabs>
                <w:tab w:val="left" w:pos="1286"/>
              </w:tabs>
              <w:jc w:val="left"/>
              <w:rPr>
                <w:szCs w:val="24"/>
              </w:rPr>
            </w:pPr>
            <w:r>
              <w:rPr>
                <w:szCs w:val="24"/>
              </w:rPr>
              <w:t xml:space="preserve">#n is from 1 to </w:t>
            </w:r>
            <w:r w:rsidRPr="000E43C3">
              <w:rPr>
                <w:i/>
                <w:szCs w:val="24"/>
              </w:rPr>
              <w:t>Rank</w:t>
            </w:r>
            <w:r>
              <w:rPr>
                <w:szCs w:val="24"/>
              </w:rPr>
              <w:t>.</w:t>
            </w:r>
            <w:r w:rsidR="00E94B82">
              <w:rPr>
                <w:szCs w:val="24"/>
              </w:rPr>
              <w:t xml:space="preserve">  </w:t>
            </w:r>
          </w:p>
          <w:p w14:paraId="1FFE3EB9" w14:textId="5DA12C7F" w:rsidR="00792E77" w:rsidRDefault="00DD2C7C" w:rsidP="00792E77">
            <w:pPr>
              <w:tabs>
                <w:tab w:val="left" w:pos="1286"/>
              </w:tabs>
              <w:jc w:val="left"/>
              <w:rPr>
                <w:szCs w:val="24"/>
              </w:rPr>
            </w:pPr>
            <w:r w:rsidRPr="006971EA">
              <w:rPr>
                <w:i/>
                <w:szCs w:val="24"/>
              </w:rPr>
              <w:t>size</w:t>
            </w:r>
            <w:r>
              <w:rPr>
                <w:szCs w:val="24"/>
              </w:rPr>
              <w:t xml:space="preserve"> </w:t>
            </w:r>
            <w:r w:rsidRPr="006971EA">
              <w:rPr>
                <w:i/>
                <w:szCs w:val="24"/>
              </w:rPr>
              <w:t>of offset</w:t>
            </w:r>
            <w:r>
              <w:rPr>
                <w:szCs w:val="24"/>
              </w:rPr>
              <w:t xml:space="preserve"> </w:t>
            </w:r>
            <w:r w:rsidR="009D7623">
              <w:rPr>
                <w:szCs w:val="24"/>
              </w:rPr>
              <w:t xml:space="preserve">info </w:t>
            </w:r>
            <w:r>
              <w:rPr>
                <w:szCs w:val="24"/>
              </w:rPr>
              <w:t>indicates the size of this field</w:t>
            </w:r>
            <w:r w:rsidR="00E94B82">
              <w:rPr>
                <w:szCs w:val="24"/>
              </w:rPr>
              <w:t>.</w:t>
            </w:r>
          </w:p>
        </w:tc>
      </w:tr>
      <w:tr w:rsidR="00792E77" w:rsidRPr="00862958" w14:paraId="5DC7A3F8" w14:textId="77777777" w:rsidTr="00792E77">
        <w:tc>
          <w:tcPr>
            <w:tcW w:w="3618" w:type="dxa"/>
          </w:tcPr>
          <w:p w14:paraId="0DE9ADC0" w14:textId="77777777" w:rsidR="00792E77" w:rsidRDefault="00792E77" w:rsidP="00792E77">
            <w:pPr>
              <w:tabs>
                <w:tab w:val="left" w:pos="1286"/>
                <w:tab w:val="left" w:pos="2173"/>
              </w:tabs>
              <w:jc w:val="left"/>
              <w:rPr>
                <w:szCs w:val="24"/>
              </w:rPr>
            </w:pPr>
            <w:r>
              <w:rPr>
                <w:szCs w:val="24"/>
              </w:rPr>
              <w:t>Block #n</w:t>
            </w:r>
          </w:p>
        </w:tc>
        <w:tc>
          <w:tcPr>
            <w:tcW w:w="6534" w:type="dxa"/>
          </w:tcPr>
          <w:p w14:paraId="58BB48EF" w14:textId="77777777" w:rsidR="00792E77" w:rsidRDefault="00792E77" w:rsidP="00792E77">
            <w:pPr>
              <w:tabs>
                <w:tab w:val="left" w:pos="1286"/>
              </w:tabs>
              <w:jc w:val="left"/>
              <w:rPr>
                <w:szCs w:val="24"/>
              </w:rPr>
            </w:pPr>
            <w:r>
              <w:rPr>
                <w:szCs w:val="24"/>
              </w:rPr>
              <w:t>The size (in elements) of each block in each dimension.</w:t>
            </w:r>
          </w:p>
          <w:p w14:paraId="0B34F129" w14:textId="77777777" w:rsidR="009D7623" w:rsidRDefault="00792E77" w:rsidP="00792E77">
            <w:pPr>
              <w:tabs>
                <w:tab w:val="left" w:pos="1286"/>
              </w:tabs>
              <w:jc w:val="left"/>
              <w:rPr>
                <w:szCs w:val="24"/>
              </w:rPr>
            </w:pPr>
            <w:r>
              <w:rPr>
                <w:szCs w:val="24"/>
              </w:rPr>
              <w:t xml:space="preserve">#n is from 1 to </w:t>
            </w:r>
            <w:r w:rsidRPr="000E43C3">
              <w:rPr>
                <w:i/>
                <w:szCs w:val="24"/>
              </w:rPr>
              <w:t>Rank</w:t>
            </w:r>
            <w:r>
              <w:rPr>
                <w:szCs w:val="24"/>
              </w:rPr>
              <w:t>.</w:t>
            </w:r>
            <w:r w:rsidR="00E94B82">
              <w:rPr>
                <w:szCs w:val="24"/>
              </w:rPr>
              <w:t xml:space="preserve">  </w:t>
            </w:r>
          </w:p>
          <w:p w14:paraId="23E9DCC8" w14:textId="70284C2C" w:rsidR="00792E77" w:rsidRDefault="00DD2C7C" w:rsidP="00792E77">
            <w:pPr>
              <w:tabs>
                <w:tab w:val="left" w:pos="1286"/>
              </w:tabs>
              <w:jc w:val="left"/>
              <w:rPr>
                <w:szCs w:val="24"/>
              </w:rPr>
            </w:pPr>
            <w:r w:rsidRPr="006971EA">
              <w:rPr>
                <w:i/>
                <w:szCs w:val="24"/>
              </w:rPr>
              <w:t>size</w:t>
            </w:r>
            <w:r>
              <w:rPr>
                <w:szCs w:val="24"/>
              </w:rPr>
              <w:t xml:space="preserve"> </w:t>
            </w:r>
            <w:r w:rsidRPr="006971EA">
              <w:rPr>
                <w:i/>
                <w:szCs w:val="24"/>
              </w:rPr>
              <w:t>of offset</w:t>
            </w:r>
            <w:r w:rsidR="009D7623">
              <w:rPr>
                <w:i/>
                <w:szCs w:val="24"/>
              </w:rPr>
              <w:t xml:space="preserve"> info</w:t>
            </w:r>
            <w:r>
              <w:rPr>
                <w:szCs w:val="24"/>
              </w:rPr>
              <w:t xml:space="preserve"> indicates the size of this field</w:t>
            </w:r>
            <w:r w:rsidR="00E94B82">
              <w:rPr>
                <w:szCs w:val="24"/>
              </w:rPr>
              <w:t>.</w:t>
            </w:r>
          </w:p>
        </w:tc>
      </w:tr>
    </w:tbl>
    <w:p w14:paraId="0A96DEA8" w14:textId="58E88887" w:rsidR="00792E77" w:rsidRDefault="00E94B82" w:rsidP="007F4C18">
      <w:pPr>
        <w:rPr>
          <w:b/>
        </w:rPr>
      </w:pPr>
      <w:r>
        <w:rPr>
          <w:b/>
        </w:rPr>
        <w:br w:type="page"/>
      </w:r>
    </w:p>
    <w:p w14:paraId="0EC1104A" w14:textId="58D57386" w:rsidR="009A1F73" w:rsidRPr="005E36B0" w:rsidRDefault="009A1F73" w:rsidP="005E36B0">
      <w:pPr>
        <w:jc w:val="center"/>
      </w:pPr>
      <w:r>
        <w:rPr>
          <w:b/>
        </w:rPr>
        <w:t xml:space="preserve">Layout: </w:t>
      </w:r>
      <w:r w:rsidR="00792E77">
        <w:rPr>
          <w:b/>
        </w:rPr>
        <w:t>Offset</w:t>
      </w:r>
      <w:r>
        <w:rPr>
          <w:b/>
        </w:rPr>
        <w:t xml:space="preserve"> Info for </w:t>
      </w:r>
      <w:r w:rsidR="001667D6">
        <w:rPr>
          <w:b/>
        </w:rPr>
        <w:t xml:space="preserve">Version 3 </w:t>
      </w:r>
      <w:r>
        <w:rPr>
          <w:b/>
        </w:rPr>
        <w:t>Irregular Hyperslab</w:t>
      </w:r>
    </w:p>
    <w:tbl>
      <w:tblPr>
        <w:tblStyle w:val="TableGrid"/>
        <w:tblW w:w="0" w:type="auto"/>
        <w:tblLook w:val="04A0" w:firstRow="1" w:lastRow="0" w:firstColumn="1" w:lastColumn="0" w:noHBand="0" w:noVBand="1"/>
      </w:tblPr>
      <w:tblGrid>
        <w:gridCol w:w="2538"/>
        <w:gridCol w:w="2538"/>
        <w:gridCol w:w="2538"/>
        <w:gridCol w:w="2538"/>
      </w:tblGrid>
      <w:tr w:rsidR="009A1F73" w14:paraId="62A00BC2" w14:textId="77777777" w:rsidTr="009A1F73">
        <w:tc>
          <w:tcPr>
            <w:tcW w:w="2538" w:type="dxa"/>
          </w:tcPr>
          <w:p w14:paraId="1277FE97" w14:textId="77777777" w:rsidR="009A1F73" w:rsidRPr="00577DC7" w:rsidRDefault="009A1F73" w:rsidP="009A1F73">
            <w:pPr>
              <w:rPr>
                <w:b/>
              </w:rPr>
            </w:pPr>
            <w:r w:rsidRPr="00577DC7">
              <w:rPr>
                <w:b/>
              </w:rPr>
              <w:t>Byte</w:t>
            </w:r>
          </w:p>
        </w:tc>
        <w:tc>
          <w:tcPr>
            <w:tcW w:w="2538" w:type="dxa"/>
          </w:tcPr>
          <w:p w14:paraId="206EA7D2" w14:textId="77777777" w:rsidR="009A1F73" w:rsidRPr="00577DC7" w:rsidRDefault="009A1F73" w:rsidP="009A1F73">
            <w:pPr>
              <w:rPr>
                <w:b/>
              </w:rPr>
            </w:pPr>
            <w:r w:rsidRPr="00577DC7">
              <w:rPr>
                <w:b/>
              </w:rPr>
              <w:t>Byte</w:t>
            </w:r>
          </w:p>
        </w:tc>
        <w:tc>
          <w:tcPr>
            <w:tcW w:w="2538" w:type="dxa"/>
            <w:tcBorders>
              <w:bottom w:val="single" w:sz="4" w:space="0" w:color="000000" w:themeColor="text1"/>
            </w:tcBorders>
          </w:tcPr>
          <w:p w14:paraId="5028E945" w14:textId="77777777" w:rsidR="009A1F73" w:rsidRPr="00577DC7" w:rsidRDefault="009A1F73" w:rsidP="009A1F73">
            <w:pPr>
              <w:rPr>
                <w:b/>
              </w:rPr>
            </w:pPr>
            <w:r w:rsidRPr="00577DC7">
              <w:rPr>
                <w:b/>
              </w:rPr>
              <w:t>Byte</w:t>
            </w:r>
          </w:p>
        </w:tc>
        <w:tc>
          <w:tcPr>
            <w:tcW w:w="2538" w:type="dxa"/>
            <w:tcBorders>
              <w:bottom w:val="single" w:sz="4" w:space="0" w:color="000000" w:themeColor="text1"/>
            </w:tcBorders>
          </w:tcPr>
          <w:p w14:paraId="4C89EEEE" w14:textId="77777777" w:rsidR="009A1F73" w:rsidRPr="00577DC7" w:rsidRDefault="009A1F73" w:rsidP="009A1F73">
            <w:pPr>
              <w:rPr>
                <w:b/>
              </w:rPr>
            </w:pPr>
            <w:r w:rsidRPr="00577DC7">
              <w:rPr>
                <w:b/>
              </w:rPr>
              <w:t>Byte</w:t>
            </w:r>
          </w:p>
        </w:tc>
      </w:tr>
      <w:tr w:rsidR="009A1F73" w14:paraId="5E5BA1F3" w14:textId="77777777" w:rsidTr="009A1F73">
        <w:tc>
          <w:tcPr>
            <w:tcW w:w="10152" w:type="dxa"/>
            <w:gridSpan w:val="4"/>
          </w:tcPr>
          <w:p w14:paraId="1F5E2C03" w14:textId="77777777" w:rsidR="009A1F73" w:rsidRDefault="009A1F73" w:rsidP="009A1F73">
            <w:pPr>
              <w:tabs>
                <w:tab w:val="left" w:pos="206"/>
                <w:tab w:val="left" w:pos="1286"/>
                <w:tab w:val="left" w:pos="3330"/>
              </w:tabs>
              <w:jc w:val="center"/>
              <w:rPr>
                <w:szCs w:val="24"/>
              </w:rPr>
            </w:pPr>
            <w:r>
              <w:rPr>
                <w:szCs w:val="24"/>
              </w:rPr>
              <w:t>Num Blocks</w:t>
            </w:r>
          </w:p>
          <w:p w14:paraId="7ACB251C" w14:textId="266E2982" w:rsidR="009A1F73" w:rsidRDefault="009A1F73" w:rsidP="005E36B0">
            <w:pPr>
              <w:tabs>
                <w:tab w:val="left" w:pos="206"/>
                <w:tab w:val="left" w:pos="1286"/>
                <w:tab w:val="left" w:pos="3330"/>
              </w:tabs>
              <w:jc w:val="center"/>
              <w:rPr>
                <w:rFonts w:eastAsiaTheme="majorEastAsia" w:cstheme="majorBidi"/>
                <w:b/>
                <w:bCs/>
                <w:i/>
                <w:iCs/>
                <w:color w:val="000000" w:themeColor="text1"/>
                <w:szCs w:val="24"/>
              </w:rPr>
            </w:pPr>
            <w:r>
              <w:rPr>
                <w:szCs w:val="24"/>
              </w:rPr>
              <w:t>(2, 4 or 8 bytes)</w:t>
            </w:r>
          </w:p>
        </w:tc>
      </w:tr>
      <w:tr w:rsidR="009A1F73" w14:paraId="2F1078C6" w14:textId="77777777" w:rsidTr="009A1F73">
        <w:tc>
          <w:tcPr>
            <w:tcW w:w="10152" w:type="dxa"/>
            <w:gridSpan w:val="4"/>
          </w:tcPr>
          <w:p w14:paraId="7C60CE00" w14:textId="77777777" w:rsidR="009A1F73" w:rsidRDefault="009A1F73" w:rsidP="009A1F73">
            <w:pPr>
              <w:tabs>
                <w:tab w:val="left" w:pos="206"/>
                <w:tab w:val="left" w:pos="1286"/>
                <w:tab w:val="left" w:pos="3330"/>
              </w:tabs>
              <w:jc w:val="center"/>
              <w:rPr>
                <w:szCs w:val="24"/>
              </w:rPr>
            </w:pPr>
            <w:r>
              <w:rPr>
                <w:szCs w:val="24"/>
              </w:rPr>
              <w:t>Start offset #1 for block #1</w:t>
            </w:r>
          </w:p>
          <w:p w14:paraId="28CBD754" w14:textId="58410617" w:rsidR="009A1F73" w:rsidRDefault="009A1F73" w:rsidP="009A1F73">
            <w:pPr>
              <w:tabs>
                <w:tab w:val="left" w:pos="206"/>
                <w:tab w:val="left" w:pos="1286"/>
                <w:tab w:val="left" w:pos="3330"/>
              </w:tabs>
              <w:jc w:val="center"/>
              <w:rPr>
                <w:szCs w:val="24"/>
              </w:rPr>
            </w:pPr>
            <w:r>
              <w:rPr>
                <w:szCs w:val="24"/>
              </w:rPr>
              <w:t>(2, 4 or 8 bytes)</w:t>
            </w:r>
          </w:p>
        </w:tc>
      </w:tr>
      <w:tr w:rsidR="009A1F73" w14:paraId="1C725A18" w14:textId="77777777" w:rsidTr="009A1F73">
        <w:tc>
          <w:tcPr>
            <w:tcW w:w="10152" w:type="dxa"/>
            <w:gridSpan w:val="4"/>
          </w:tcPr>
          <w:p w14:paraId="25F613CE" w14:textId="77777777" w:rsidR="009A1F73" w:rsidRDefault="009A1F73" w:rsidP="009A1F73">
            <w:pPr>
              <w:tabs>
                <w:tab w:val="left" w:pos="206"/>
                <w:tab w:val="left" w:pos="1286"/>
                <w:tab w:val="left" w:pos="3330"/>
              </w:tabs>
              <w:jc w:val="center"/>
              <w:rPr>
                <w:szCs w:val="24"/>
              </w:rPr>
            </w:pPr>
            <w:r>
              <w:rPr>
                <w:szCs w:val="24"/>
              </w:rPr>
              <w:t>:</w:t>
            </w:r>
          </w:p>
          <w:p w14:paraId="6C629170" w14:textId="77777777" w:rsidR="009A1F73" w:rsidRDefault="009A1F73" w:rsidP="009A1F73">
            <w:pPr>
              <w:tabs>
                <w:tab w:val="left" w:pos="206"/>
                <w:tab w:val="left" w:pos="1286"/>
                <w:tab w:val="left" w:pos="3330"/>
              </w:tabs>
              <w:jc w:val="center"/>
              <w:rPr>
                <w:szCs w:val="24"/>
              </w:rPr>
            </w:pPr>
            <w:r>
              <w:rPr>
                <w:szCs w:val="24"/>
              </w:rPr>
              <w:t>:</w:t>
            </w:r>
          </w:p>
        </w:tc>
      </w:tr>
      <w:tr w:rsidR="009A1F73" w14:paraId="63D76DD3" w14:textId="77777777" w:rsidTr="009A1F73">
        <w:tc>
          <w:tcPr>
            <w:tcW w:w="10152" w:type="dxa"/>
            <w:gridSpan w:val="4"/>
          </w:tcPr>
          <w:p w14:paraId="69F70D7A" w14:textId="77777777" w:rsidR="009A1F73" w:rsidRDefault="009A1F73" w:rsidP="009A1F73">
            <w:pPr>
              <w:tabs>
                <w:tab w:val="left" w:pos="206"/>
                <w:tab w:val="left" w:pos="1286"/>
                <w:tab w:val="left" w:pos="3330"/>
              </w:tabs>
              <w:jc w:val="center"/>
              <w:rPr>
                <w:szCs w:val="24"/>
              </w:rPr>
            </w:pPr>
            <w:r>
              <w:rPr>
                <w:szCs w:val="24"/>
              </w:rPr>
              <w:t>Start offset #n for block #1</w:t>
            </w:r>
          </w:p>
          <w:p w14:paraId="45CCFB74" w14:textId="247582CD" w:rsidR="009A1F73" w:rsidRDefault="009A1F73" w:rsidP="009A1F73">
            <w:pPr>
              <w:tabs>
                <w:tab w:val="left" w:pos="206"/>
                <w:tab w:val="left" w:pos="1286"/>
                <w:tab w:val="left" w:pos="3330"/>
              </w:tabs>
              <w:jc w:val="center"/>
              <w:rPr>
                <w:szCs w:val="24"/>
              </w:rPr>
            </w:pPr>
            <w:r>
              <w:rPr>
                <w:szCs w:val="24"/>
              </w:rPr>
              <w:t>(2, 4 or 8 bytes)</w:t>
            </w:r>
          </w:p>
        </w:tc>
      </w:tr>
      <w:tr w:rsidR="009A1F73" w14:paraId="032B5236" w14:textId="77777777" w:rsidTr="009A1F73">
        <w:tc>
          <w:tcPr>
            <w:tcW w:w="10152" w:type="dxa"/>
            <w:gridSpan w:val="4"/>
          </w:tcPr>
          <w:p w14:paraId="5A9D2BF1" w14:textId="77777777" w:rsidR="009A1F73" w:rsidRDefault="009A1F73" w:rsidP="009A1F73">
            <w:pPr>
              <w:tabs>
                <w:tab w:val="left" w:pos="206"/>
                <w:tab w:val="left" w:pos="1286"/>
                <w:tab w:val="left" w:pos="3330"/>
              </w:tabs>
              <w:jc w:val="center"/>
              <w:rPr>
                <w:szCs w:val="24"/>
              </w:rPr>
            </w:pPr>
            <w:r>
              <w:rPr>
                <w:szCs w:val="24"/>
              </w:rPr>
              <w:t>End offset #1 for block #1</w:t>
            </w:r>
          </w:p>
          <w:p w14:paraId="5AAB92CB" w14:textId="507B86D7" w:rsidR="009A1F73" w:rsidRDefault="009A1F73" w:rsidP="009A1F73">
            <w:pPr>
              <w:tabs>
                <w:tab w:val="left" w:pos="206"/>
                <w:tab w:val="left" w:pos="1286"/>
                <w:tab w:val="left" w:pos="3330"/>
              </w:tabs>
              <w:jc w:val="center"/>
              <w:rPr>
                <w:szCs w:val="24"/>
              </w:rPr>
            </w:pPr>
            <w:r>
              <w:rPr>
                <w:szCs w:val="24"/>
              </w:rPr>
              <w:t>(2, 4 or 8 bytes)</w:t>
            </w:r>
          </w:p>
        </w:tc>
      </w:tr>
      <w:tr w:rsidR="009A1F73" w14:paraId="504407A1" w14:textId="77777777" w:rsidTr="009A1F73">
        <w:tc>
          <w:tcPr>
            <w:tcW w:w="10152" w:type="dxa"/>
            <w:gridSpan w:val="4"/>
          </w:tcPr>
          <w:p w14:paraId="2FFD9AA4" w14:textId="77777777" w:rsidR="009A1F73" w:rsidRDefault="009A1F73" w:rsidP="009A1F73">
            <w:pPr>
              <w:tabs>
                <w:tab w:val="left" w:pos="206"/>
                <w:tab w:val="left" w:pos="1286"/>
                <w:tab w:val="left" w:pos="3330"/>
              </w:tabs>
              <w:jc w:val="center"/>
              <w:rPr>
                <w:szCs w:val="24"/>
              </w:rPr>
            </w:pPr>
            <w:r>
              <w:rPr>
                <w:szCs w:val="24"/>
              </w:rPr>
              <w:t>:</w:t>
            </w:r>
          </w:p>
          <w:p w14:paraId="2F2241D3" w14:textId="77777777" w:rsidR="009A1F73" w:rsidRDefault="009A1F73" w:rsidP="009A1F73">
            <w:pPr>
              <w:tabs>
                <w:tab w:val="left" w:pos="206"/>
                <w:tab w:val="left" w:pos="1286"/>
                <w:tab w:val="left" w:pos="3330"/>
              </w:tabs>
              <w:jc w:val="center"/>
              <w:rPr>
                <w:szCs w:val="24"/>
              </w:rPr>
            </w:pPr>
            <w:r>
              <w:rPr>
                <w:szCs w:val="24"/>
              </w:rPr>
              <w:t>:</w:t>
            </w:r>
          </w:p>
        </w:tc>
      </w:tr>
      <w:tr w:rsidR="009A1F73" w14:paraId="5500218C" w14:textId="77777777" w:rsidTr="009A1F73">
        <w:tc>
          <w:tcPr>
            <w:tcW w:w="10152" w:type="dxa"/>
            <w:gridSpan w:val="4"/>
          </w:tcPr>
          <w:p w14:paraId="5CE58C5E" w14:textId="77777777" w:rsidR="009A1F73" w:rsidRDefault="009A1F73" w:rsidP="009A1F73">
            <w:pPr>
              <w:tabs>
                <w:tab w:val="left" w:pos="206"/>
                <w:tab w:val="left" w:pos="1286"/>
                <w:tab w:val="left" w:pos="3330"/>
              </w:tabs>
              <w:jc w:val="center"/>
              <w:rPr>
                <w:szCs w:val="24"/>
              </w:rPr>
            </w:pPr>
            <w:r>
              <w:rPr>
                <w:szCs w:val="24"/>
              </w:rPr>
              <w:t>End offset #n for block #1</w:t>
            </w:r>
          </w:p>
          <w:p w14:paraId="6D46ED07" w14:textId="0770BF0E" w:rsidR="009A1F73" w:rsidRDefault="009A1F73" w:rsidP="009A1F73">
            <w:pPr>
              <w:tabs>
                <w:tab w:val="left" w:pos="206"/>
                <w:tab w:val="left" w:pos="1286"/>
                <w:tab w:val="left" w:pos="3330"/>
              </w:tabs>
              <w:jc w:val="center"/>
              <w:rPr>
                <w:szCs w:val="24"/>
              </w:rPr>
            </w:pPr>
            <w:r>
              <w:rPr>
                <w:szCs w:val="24"/>
              </w:rPr>
              <w:t>(2, 4 or 8 bytes)</w:t>
            </w:r>
          </w:p>
        </w:tc>
      </w:tr>
      <w:tr w:rsidR="009A1F73" w14:paraId="242037C9" w14:textId="77777777" w:rsidTr="009A1F73">
        <w:tc>
          <w:tcPr>
            <w:tcW w:w="10152" w:type="dxa"/>
            <w:gridSpan w:val="4"/>
          </w:tcPr>
          <w:p w14:paraId="0113E961" w14:textId="77777777" w:rsidR="009A1F73" w:rsidRDefault="009A1F73" w:rsidP="009A1F73">
            <w:pPr>
              <w:tabs>
                <w:tab w:val="left" w:pos="206"/>
                <w:tab w:val="left" w:pos="1286"/>
                <w:tab w:val="left" w:pos="3330"/>
              </w:tabs>
              <w:jc w:val="center"/>
              <w:rPr>
                <w:szCs w:val="24"/>
              </w:rPr>
            </w:pPr>
            <w:r>
              <w:rPr>
                <w:szCs w:val="24"/>
              </w:rPr>
              <w:t>:</w:t>
            </w:r>
          </w:p>
          <w:p w14:paraId="73ECE8D4" w14:textId="77777777" w:rsidR="009A1F73" w:rsidRDefault="009A1F73" w:rsidP="009A1F73">
            <w:pPr>
              <w:tabs>
                <w:tab w:val="left" w:pos="206"/>
                <w:tab w:val="left" w:pos="1286"/>
                <w:tab w:val="left" w:pos="3330"/>
              </w:tabs>
              <w:jc w:val="center"/>
              <w:rPr>
                <w:szCs w:val="24"/>
              </w:rPr>
            </w:pPr>
            <w:r>
              <w:rPr>
                <w:szCs w:val="24"/>
              </w:rPr>
              <w:t>:</w:t>
            </w:r>
          </w:p>
          <w:p w14:paraId="62AD0EDE" w14:textId="77777777" w:rsidR="009A1F73" w:rsidRDefault="009A1F73" w:rsidP="009A1F73">
            <w:pPr>
              <w:tabs>
                <w:tab w:val="left" w:pos="206"/>
                <w:tab w:val="left" w:pos="1286"/>
                <w:tab w:val="left" w:pos="3330"/>
              </w:tabs>
              <w:jc w:val="center"/>
              <w:rPr>
                <w:szCs w:val="24"/>
              </w:rPr>
            </w:pPr>
            <w:r>
              <w:rPr>
                <w:szCs w:val="24"/>
              </w:rPr>
              <w:t>:</w:t>
            </w:r>
          </w:p>
        </w:tc>
      </w:tr>
      <w:tr w:rsidR="009A1F73" w14:paraId="083B3F36" w14:textId="77777777" w:rsidTr="009A1F73">
        <w:tc>
          <w:tcPr>
            <w:tcW w:w="10152" w:type="dxa"/>
            <w:gridSpan w:val="4"/>
          </w:tcPr>
          <w:p w14:paraId="0308EB65" w14:textId="77777777" w:rsidR="009A1F73" w:rsidRDefault="009A1F73" w:rsidP="009A1F73">
            <w:pPr>
              <w:tabs>
                <w:tab w:val="left" w:pos="206"/>
                <w:tab w:val="left" w:pos="1286"/>
                <w:tab w:val="left" w:pos="3330"/>
              </w:tabs>
              <w:jc w:val="center"/>
              <w:rPr>
                <w:szCs w:val="24"/>
              </w:rPr>
            </w:pPr>
            <w:r>
              <w:rPr>
                <w:szCs w:val="24"/>
              </w:rPr>
              <w:t>Start offset #1 for block #u</w:t>
            </w:r>
          </w:p>
        </w:tc>
      </w:tr>
      <w:tr w:rsidR="009A1F73" w14:paraId="54B3F4E5" w14:textId="77777777" w:rsidTr="009A1F73">
        <w:tc>
          <w:tcPr>
            <w:tcW w:w="10152" w:type="dxa"/>
            <w:gridSpan w:val="4"/>
          </w:tcPr>
          <w:p w14:paraId="63F4B2F7" w14:textId="77777777" w:rsidR="009A1F73" w:rsidRDefault="009A1F73" w:rsidP="009A1F73">
            <w:pPr>
              <w:tabs>
                <w:tab w:val="left" w:pos="206"/>
                <w:tab w:val="left" w:pos="1286"/>
                <w:tab w:val="left" w:pos="3330"/>
              </w:tabs>
              <w:jc w:val="center"/>
              <w:rPr>
                <w:szCs w:val="24"/>
              </w:rPr>
            </w:pPr>
            <w:r>
              <w:rPr>
                <w:szCs w:val="24"/>
              </w:rPr>
              <w:t>:</w:t>
            </w:r>
          </w:p>
          <w:p w14:paraId="3D828EFA" w14:textId="77777777" w:rsidR="009A1F73" w:rsidRDefault="009A1F73" w:rsidP="009A1F73">
            <w:pPr>
              <w:tabs>
                <w:tab w:val="left" w:pos="206"/>
                <w:tab w:val="left" w:pos="1286"/>
                <w:tab w:val="left" w:pos="3330"/>
              </w:tabs>
              <w:jc w:val="center"/>
              <w:rPr>
                <w:szCs w:val="24"/>
              </w:rPr>
            </w:pPr>
            <w:r>
              <w:rPr>
                <w:szCs w:val="24"/>
              </w:rPr>
              <w:t>:</w:t>
            </w:r>
          </w:p>
        </w:tc>
      </w:tr>
      <w:tr w:rsidR="009A1F73" w14:paraId="05D34B6E" w14:textId="77777777" w:rsidTr="009A1F73">
        <w:tc>
          <w:tcPr>
            <w:tcW w:w="10152" w:type="dxa"/>
            <w:gridSpan w:val="4"/>
          </w:tcPr>
          <w:p w14:paraId="16C6DA7F" w14:textId="77777777" w:rsidR="009A1F73" w:rsidRDefault="009A1F73" w:rsidP="009A1F73">
            <w:pPr>
              <w:tabs>
                <w:tab w:val="left" w:pos="206"/>
                <w:tab w:val="left" w:pos="1286"/>
                <w:tab w:val="left" w:pos="3330"/>
              </w:tabs>
              <w:jc w:val="center"/>
              <w:rPr>
                <w:szCs w:val="24"/>
              </w:rPr>
            </w:pPr>
            <w:r>
              <w:rPr>
                <w:szCs w:val="24"/>
              </w:rPr>
              <w:t>Start offset #n for block #u</w:t>
            </w:r>
          </w:p>
          <w:p w14:paraId="65B903CA" w14:textId="39646130" w:rsidR="009A1F73" w:rsidRDefault="009A1F73" w:rsidP="009A1F73">
            <w:pPr>
              <w:tabs>
                <w:tab w:val="left" w:pos="206"/>
                <w:tab w:val="left" w:pos="1286"/>
                <w:tab w:val="left" w:pos="3330"/>
              </w:tabs>
              <w:jc w:val="center"/>
              <w:rPr>
                <w:szCs w:val="24"/>
              </w:rPr>
            </w:pPr>
            <w:r>
              <w:rPr>
                <w:szCs w:val="24"/>
              </w:rPr>
              <w:t>(2, 4 or 4 bytes)</w:t>
            </w:r>
          </w:p>
        </w:tc>
      </w:tr>
      <w:tr w:rsidR="009A1F73" w14:paraId="78017C18" w14:textId="77777777" w:rsidTr="009A1F73">
        <w:tc>
          <w:tcPr>
            <w:tcW w:w="10152" w:type="dxa"/>
            <w:gridSpan w:val="4"/>
          </w:tcPr>
          <w:p w14:paraId="160175C8" w14:textId="77777777" w:rsidR="009A1F73" w:rsidRDefault="009A1F73" w:rsidP="009A1F73">
            <w:pPr>
              <w:tabs>
                <w:tab w:val="left" w:pos="206"/>
                <w:tab w:val="left" w:pos="1286"/>
                <w:tab w:val="left" w:pos="3330"/>
              </w:tabs>
              <w:jc w:val="center"/>
              <w:rPr>
                <w:szCs w:val="24"/>
              </w:rPr>
            </w:pPr>
            <w:r>
              <w:rPr>
                <w:szCs w:val="24"/>
              </w:rPr>
              <w:t>End offset #1 for block #u</w:t>
            </w:r>
          </w:p>
          <w:p w14:paraId="511043AF" w14:textId="76B64EB8" w:rsidR="009A1F73" w:rsidRDefault="009A1F73" w:rsidP="009A1F73">
            <w:pPr>
              <w:tabs>
                <w:tab w:val="left" w:pos="206"/>
                <w:tab w:val="left" w:pos="1286"/>
                <w:tab w:val="left" w:pos="3330"/>
              </w:tabs>
              <w:jc w:val="center"/>
              <w:rPr>
                <w:szCs w:val="24"/>
              </w:rPr>
            </w:pPr>
            <w:r>
              <w:rPr>
                <w:szCs w:val="24"/>
              </w:rPr>
              <w:t>(2, 4 or 8bytes)</w:t>
            </w:r>
          </w:p>
        </w:tc>
      </w:tr>
      <w:tr w:rsidR="009A1F73" w14:paraId="0114CF58" w14:textId="77777777" w:rsidTr="009A1F73">
        <w:tc>
          <w:tcPr>
            <w:tcW w:w="10152" w:type="dxa"/>
            <w:gridSpan w:val="4"/>
          </w:tcPr>
          <w:p w14:paraId="6C0297A8" w14:textId="77777777" w:rsidR="009A1F73" w:rsidRDefault="009A1F73" w:rsidP="009A1F73">
            <w:pPr>
              <w:tabs>
                <w:tab w:val="left" w:pos="206"/>
                <w:tab w:val="left" w:pos="1286"/>
                <w:tab w:val="left" w:pos="3330"/>
              </w:tabs>
              <w:jc w:val="center"/>
              <w:rPr>
                <w:szCs w:val="24"/>
              </w:rPr>
            </w:pPr>
            <w:r>
              <w:rPr>
                <w:szCs w:val="24"/>
              </w:rPr>
              <w:t>:</w:t>
            </w:r>
          </w:p>
          <w:p w14:paraId="3A80FA73" w14:textId="77777777" w:rsidR="009A1F73" w:rsidRDefault="009A1F73" w:rsidP="009A1F73">
            <w:pPr>
              <w:tabs>
                <w:tab w:val="left" w:pos="206"/>
                <w:tab w:val="left" w:pos="1286"/>
                <w:tab w:val="left" w:pos="3330"/>
              </w:tabs>
              <w:jc w:val="center"/>
              <w:rPr>
                <w:szCs w:val="24"/>
              </w:rPr>
            </w:pPr>
            <w:r>
              <w:rPr>
                <w:szCs w:val="24"/>
              </w:rPr>
              <w:t>:</w:t>
            </w:r>
          </w:p>
        </w:tc>
      </w:tr>
      <w:tr w:rsidR="009A1F73" w14:paraId="532DBB7E" w14:textId="77777777" w:rsidTr="009A1F73">
        <w:tc>
          <w:tcPr>
            <w:tcW w:w="10152" w:type="dxa"/>
            <w:gridSpan w:val="4"/>
          </w:tcPr>
          <w:p w14:paraId="166313FA" w14:textId="77777777" w:rsidR="009A1F73" w:rsidRDefault="009A1F73" w:rsidP="009A1F73">
            <w:pPr>
              <w:tabs>
                <w:tab w:val="left" w:pos="206"/>
                <w:tab w:val="left" w:pos="1286"/>
                <w:tab w:val="left" w:pos="3330"/>
              </w:tabs>
              <w:jc w:val="center"/>
              <w:rPr>
                <w:szCs w:val="24"/>
              </w:rPr>
            </w:pPr>
            <w:r>
              <w:rPr>
                <w:szCs w:val="24"/>
              </w:rPr>
              <w:t>End offset #n for block #u</w:t>
            </w:r>
          </w:p>
          <w:p w14:paraId="7202095A" w14:textId="7BDBD42D" w:rsidR="009A1F73" w:rsidRDefault="009A1F73" w:rsidP="009A1F73">
            <w:pPr>
              <w:tabs>
                <w:tab w:val="left" w:pos="206"/>
                <w:tab w:val="left" w:pos="1286"/>
                <w:tab w:val="left" w:pos="3330"/>
              </w:tabs>
              <w:jc w:val="center"/>
              <w:rPr>
                <w:szCs w:val="24"/>
              </w:rPr>
            </w:pPr>
            <w:r>
              <w:rPr>
                <w:szCs w:val="24"/>
              </w:rPr>
              <w:t>(2, 4 or 8 bytes)</w:t>
            </w:r>
          </w:p>
        </w:tc>
      </w:tr>
    </w:tbl>
    <w:p w14:paraId="337B0B94" w14:textId="77777777" w:rsidR="009A1F73" w:rsidRDefault="009A1F73" w:rsidP="007F4C18">
      <w:pPr>
        <w:rPr>
          <w:b/>
        </w:rPr>
      </w:pPr>
    </w:p>
    <w:p w14:paraId="758663B7" w14:textId="561172B2" w:rsidR="009A1F73" w:rsidRDefault="009A1F73" w:rsidP="009A1F73">
      <w:pPr>
        <w:tabs>
          <w:tab w:val="center" w:pos="4968"/>
          <w:tab w:val="left" w:pos="8036"/>
          <w:tab w:val="left" w:pos="9013"/>
        </w:tabs>
        <w:jc w:val="center"/>
      </w:pPr>
      <w:r>
        <w:rPr>
          <w:b/>
        </w:rPr>
        <w:t xml:space="preserve">Fields: </w:t>
      </w:r>
      <w:r w:rsidR="00792E77">
        <w:rPr>
          <w:b/>
        </w:rPr>
        <w:t>Offset</w:t>
      </w:r>
      <w:r>
        <w:rPr>
          <w:b/>
        </w:rPr>
        <w:t xml:space="preserve"> Info for </w:t>
      </w:r>
      <w:r w:rsidR="001667D6">
        <w:rPr>
          <w:b/>
        </w:rPr>
        <w:t xml:space="preserve">Version 3 </w:t>
      </w:r>
      <w:r>
        <w:rPr>
          <w:b/>
        </w:rPr>
        <w:t>Irregular Hyperslab</w:t>
      </w:r>
    </w:p>
    <w:tbl>
      <w:tblPr>
        <w:tblStyle w:val="TableGrid"/>
        <w:tblW w:w="0" w:type="auto"/>
        <w:tblLook w:val="04A0" w:firstRow="1" w:lastRow="0" w:firstColumn="1" w:lastColumn="0" w:noHBand="0" w:noVBand="1"/>
      </w:tblPr>
      <w:tblGrid>
        <w:gridCol w:w="3618"/>
        <w:gridCol w:w="6534"/>
      </w:tblGrid>
      <w:tr w:rsidR="009A1F73" w:rsidRPr="00577DC7" w14:paraId="161735AC" w14:textId="77777777" w:rsidTr="009A1F73">
        <w:tc>
          <w:tcPr>
            <w:tcW w:w="3618" w:type="dxa"/>
          </w:tcPr>
          <w:p w14:paraId="3FAC4F74" w14:textId="77777777" w:rsidR="009A1F73" w:rsidRPr="00577DC7" w:rsidRDefault="009A1F73" w:rsidP="009A1F73">
            <w:pPr>
              <w:rPr>
                <w:b/>
              </w:rPr>
            </w:pPr>
            <w:r>
              <w:rPr>
                <w:b/>
              </w:rPr>
              <w:t>Field Name</w:t>
            </w:r>
          </w:p>
        </w:tc>
        <w:tc>
          <w:tcPr>
            <w:tcW w:w="6534" w:type="dxa"/>
            <w:tcBorders>
              <w:bottom w:val="single" w:sz="4" w:space="0" w:color="000000" w:themeColor="text1"/>
            </w:tcBorders>
          </w:tcPr>
          <w:p w14:paraId="5070E53D" w14:textId="77777777" w:rsidR="009A1F73" w:rsidRPr="00577DC7" w:rsidRDefault="009A1F73" w:rsidP="009A1F73">
            <w:pPr>
              <w:rPr>
                <w:b/>
              </w:rPr>
            </w:pPr>
            <w:r>
              <w:rPr>
                <w:b/>
              </w:rPr>
              <w:t>Description</w:t>
            </w:r>
          </w:p>
        </w:tc>
      </w:tr>
      <w:tr w:rsidR="009A1F73" w:rsidRPr="00862958" w14:paraId="43E108A5" w14:textId="77777777" w:rsidTr="009A1F73">
        <w:tc>
          <w:tcPr>
            <w:tcW w:w="3618" w:type="dxa"/>
          </w:tcPr>
          <w:p w14:paraId="1372B92A" w14:textId="683CF46D" w:rsidR="009A1F73" w:rsidRDefault="009A1F73" w:rsidP="009A1F73">
            <w:pPr>
              <w:tabs>
                <w:tab w:val="left" w:pos="1286"/>
                <w:tab w:val="left" w:pos="2173"/>
              </w:tabs>
              <w:jc w:val="left"/>
              <w:rPr>
                <w:szCs w:val="24"/>
              </w:rPr>
            </w:pPr>
            <w:r>
              <w:rPr>
                <w:szCs w:val="24"/>
              </w:rPr>
              <w:t>Num Blocks</w:t>
            </w:r>
          </w:p>
        </w:tc>
        <w:tc>
          <w:tcPr>
            <w:tcW w:w="6534" w:type="dxa"/>
          </w:tcPr>
          <w:p w14:paraId="760545F8" w14:textId="77777777" w:rsidR="009A1F73" w:rsidRDefault="00792E77" w:rsidP="009A1F73">
            <w:pPr>
              <w:tabs>
                <w:tab w:val="left" w:pos="1286"/>
              </w:tabs>
              <w:jc w:val="left"/>
              <w:rPr>
                <w:szCs w:val="24"/>
              </w:rPr>
            </w:pPr>
            <w:r>
              <w:rPr>
                <w:szCs w:val="24"/>
              </w:rPr>
              <w:t>The number of blocks in the selection.</w:t>
            </w:r>
          </w:p>
          <w:p w14:paraId="33364425" w14:textId="435A2365" w:rsidR="00B477D7" w:rsidRDefault="00B477D7" w:rsidP="009A1F73">
            <w:pPr>
              <w:tabs>
                <w:tab w:val="left" w:pos="1286"/>
              </w:tabs>
              <w:jc w:val="left"/>
              <w:rPr>
                <w:szCs w:val="24"/>
              </w:rPr>
            </w:pPr>
            <w:r w:rsidRPr="006971EA">
              <w:rPr>
                <w:i/>
                <w:szCs w:val="24"/>
              </w:rPr>
              <w:t>size</w:t>
            </w:r>
            <w:r>
              <w:rPr>
                <w:szCs w:val="24"/>
              </w:rPr>
              <w:t xml:space="preserve"> </w:t>
            </w:r>
            <w:r w:rsidRPr="006971EA">
              <w:rPr>
                <w:i/>
                <w:szCs w:val="24"/>
              </w:rPr>
              <w:t>of offset</w:t>
            </w:r>
            <w:r>
              <w:rPr>
                <w:i/>
                <w:szCs w:val="24"/>
              </w:rPr>
              <w:t xml:space="preserve"> info</w:t>
            </w:r>
            <w:r>
              <w:rPr>
                <w:szCs w:val="24"/>
              </w:rPr>
              <w:t xml:space="preserve"> indicates the size of this field.</w:t>
            </w:r>
          </w:p>
        </w:tc>
      </w:tr>
      <w:tr w:rsidR="009A1F73" w:rsidRPr="00862958" w14:paraId="5F7D6CFE" w14:textId="77777777" w:rsidTr="009A1F73">
        <w:tc>
          <w:tcPr>
            <w:tcW w:w="3618" w:type="dxa"/>
          </w:tcPr>
          <w:p w14:paraId="2B158D8A" w14:textId="101AFC3D" w:rsidR="009A1F73" w:rsidRDefault="00792E77" w:rsidP="009A1F73">
            <w:pPr>
              <w:tabs>
                <w:tab w:val="left" w:pos="1286"/>
                <w:tab w:val="left" w:pos="2173"/>
              </w:tabs>
              <w:jc w:val="left"/>
              <w:rPr>
                <w:szCs w:val="24"/>
              </w:rPr>
            </w:pPr>
            <w:r>
              <w:rPr>
                <w:szCs w:val="24"/>
              </w:rPr>
              <w:t>Start offset #n for block #u</w:t>
            </w:r>
          </w:p>
        </w:tc>
        <w:tc>
          <w:tcPr>
            <w:tcW w:w="6534" w:type="dxa"/>
          </w:tcPr>
          <w:p w14:paraId="42640B31" w14:textId="77777777" w:rsidR="008316B2" w:rsidRDefault="008316B2" w:rsidP="008316B2">
            <w:pPr>
              <w:tabs>
                <w:tab w:val="left" w:pos="1286"/>
              </w:tabs>
              <w:jc w:val="left"/>
              <w:rPr>
                <w:szCs w:val="24"/>
              </w:rPr>
            </w:pPr>
            <w:r>
              <w:rPr>
                <w:szCs w:val="24"/>
              </w:rPr>
              <w:t xml:space="preserve">The offset #n of the starting element in block #u. </w:t>
            </w:r>
          </w:p>
          <w:p w14:paraId="130E21A8" w14:textId="77777777" w:rsidR="008316B2" w:rsidRDefault="008316B2" w:rsidP="008316B2">
            <w:pPr>
              <w:tabs>
                <w:tab w:val="left" w:pos="1286"/>
              </w:tabs>
              <w:jc w:val="left"/>
              <w:rPr>
                <w:szCs w:val="24"/>
              </w:rPr>
            </w:pPr>
            <w:r>
              <w:rPr>
                <w:szCs w:val="24"/>
              </w:rPr>
              <w:t xml:space="preserve">#n is from 1 to </w:t>
            </w:r>
            <w:r w:rsidRPr="00B023BB">
              <w:rPr>
                <w:i/>
                <w:szCs w:val="24"/>
              </w:rPr>
              <w:t>Rank</w:t>
            </w:r>
            <w:r>
              <w:rPr>
                <w:szCs w:val="24"/>
              </w:rPr>
              <w:t>.</w:t>
            </w:r>
          </w:p>
          <w:p w14:paraId="172E81F2" w14:textId="77777777" w:rsidR="009A1F73" w:rsidRDefault="008316B2" w:rsidP="008316B2">
            <w:pPr>
              <w:tabs>
                <w:tab w:val="left" w:pos="1286"/>
              </w:tabs>
              <w:jc w:val="left"/>
              <w:rPr>
                <w:szCs w:val="24"/>
              </w:rPr>
            </w:pPr>
            <w:r>
              <w:rPr>
                <w:szCs w:val="24"/>
              </w:rPr>
              <w:t xml:space="preserve">#u is from 1 to </w:t>
            </w:r>
            <w:r w:rsidRPr="00B023BB">
              <w:rPr>
                <w:i/>
                <w:szCs w:val="24"/>
              </w:rPr>
              <w:t>Num Blocks</w:t>
            </w:r>
            <w:r>
              <w:rPr>
                <w:szCs w:val="24"/>
              </w:rPr>
              <w:t xml:space="preserve"> moving from the fastest changing dimension to the slowest changing dimension.</w:t>
            </w:r>
          </w:p>
          <w:p w14:paraId="74E3BAAD" w14:textId="54FF1564" w:rsidR="00E94B82" w:rsidRDefault="00DD2C7C" w:rsidP="008316B2">
            <w:pPr>
              <w:tabs>
                <w:tab w:val="left" w:pos="1286"/>
              </w:tabs>
              <w:jc w:val="left"/>
              <w:rPr>
                <w:szCs w:val="24"/>
              </w:rPr>
            </w:pPr>
            <w:r w:rsidRPr="006971EA">
              <w:rPr>
                <w:i/>
                <w:szCs w:val="24"/>
              </w:rPr>
              <w:t>size</w:t>
            </w:r>
            <w:r>
              <w:rPr>
                <w:szCs w:val="24"/>
              </w:rPr>
              <w:t xml:space="preserve"> </w:t>
            </w:r>
            <w:r w:rsidRPr="006971EA">
              <w:rPr>
                <w:i/>
                <w:szCs w:val="24"/>
              </w:rPr>
              <w:t>of offset</w:t>
            </w:r>
            <w:r w:rsidR="009D7623">
              <w:rPr>
                <w:i/>
                <w:szCs w:val="24"/>
              </w:rPr>
              <w:t xml:space="preserve"> info</w:t>
            </w:r>
            <w:r>
              <w:rPr>
                <w:szCs w:val="24"/>
              </w:rPr>
              <w:t xml:space="preserve"> indicates the size of this field</w:t>
            </w:r>
            <w:r w:rsidR="00E94B82">
              <w:rPr>
                <w:szCs w:val="24"/>
              </w:rPr>
              <w:t>.</w:t>
            </w:r>
          </w:p>
        </w:tc>
      </w:tr>
      <w:tr w:rsidR="009A1F73" w:rsidRPr="00862958" w14:paraId="544F31C5" w14:textId="77777777" w:rsidTr="009A1F73">
        <w:tc>
          <w:tcPr>
            <w:tcW w:w="3618" w:type="dxa"/>
          </w:tcPr>
          <w:p w14:paraId="69CB26B6" w14:textId="4D092DFD" w:rsidR="009A1F73" w:rsidRDefault="00792E77" w:rsidP="005E36B0">
            <w:pPr>
              <w:tabs>
                <w:tab w:val="left" w:pos="1286"/>
                <w:tab w:val="left" w:pos="2173"/>
              </w:tabs>
              <w:jc w:val="left"/>
              <w:rPr>
                <w:rFonts w:eastAsiaTheme="majorEastAsia" w:cstheme="majorBidi"/>
                <w:b/>
                <w:bCs/>
                <w:i/>
                <w:iCs/>
                <w:color w:val="000000" w:themeColor="text1"/>
                <w:szCs w:val="24"/>
              </w:rPr>
            </w:pPr>
            <w:r>
              <w:rPr>
                <w:szCs w:val="24"/>
              </w:rPr>
              <w:t>End offset #n for block #u</w:t>
            </w:r>
          </w:p>
        </w:tc>
        <w:tc>
          <w:tcPr>
            <w:tcW w:w="6534" w:type="dxa"/>
          </w:tcPr>
          <w:p w14:paraId="2B26F800" w14:textId="77777777" w:rsidR="008316B2" w:rsidRDefault="008316B2" w:rsidP="008316B2">
            <w:pPr>
              <w:tabs>
                <w:tab w:val="left" w:pos="1286"/>
              </w:tabs>
              <w:jc w:val="left"/>
              <w:rPr>
                <w:szCs w:val="24"/>
              </w:rPr>
            </w:pPr>
            <w:r>
              <w:rPr>
                <w:szCs w:val="24"/>
              </w:rPr>
              <w:t xml:space="preserve">The offset #n of the ending element in block #u. </w:t>
            </w:r>
          </w:p>
          <w:p w14:paraId="1104EE19" w14:textId="77777777" w:rsidR="008316B2" w:rsidRDefault="008316B2" w:rsidP="008316B2">
            <w:pPr>
              <w:tabs>
                <w:tab w:val="left" w:pos="1286"/>
              </w:tabs>
              <w:jc w:val="left"/>
              <w:rPr>
                <w:szCs w:val="24"/>
              </w:rPr>
            </w:pPr>
            <w:r>
              <w:rPr>
                <w:szCs w:val="24"/>
              </w:rPr>
              <w:t xml:space="preserve">#n is from 1 to </w:t>
            </w:r>
            <w:r w:rsidRPr="00B023BB">
              <w:rPr>
                <w:i/>
                <w:szCs w:val="24"/>
              </w:rPr>
              <w:t>Rank</w:t>
            </w:r>
            <w:r>
              <w:rPr>
                <w:szCs w:val="24"/>
              </w:rPr>
              <w:t>.</w:t>
            </w:r>
          </w:p>
          <w:p w14:paraId="084CF222" w14:textId="77777777" w:rsidR="009A1F73" w:rsidRDefault="008316B2" w:rsidP="008316B2">
            <w:pPr>
              <w:tabs>
                <w:tab w:val="left" w:pos="1286"/>
              </w:tabs>
              <w:jc w:val="left"/>
              <w:rPr>
                <w:szCs w:val="24"/>
              </w:rPr>
            </w:pPr>
            <w:r>
              <w:rPr>
                <w:szCs w:val="24"/>
              </w:rPr>
              <w:t xml:space="preserve">#u is from 1 to </w:t>
            </w:r>
            <w:r w:rsidRPr="00B023BB">
              <w:rPr>
                <w:i/>
                <w:szCs w:val="24"/>
              </w:rPr>
              <w:t>Num Blocks</w:t>
            </w:r>
            <w:r>
              <w:rPr>
                <w:szCs w:val="24"/>
              </w:rPr>
              <w:t xml:space="preserve"> moving from the fastest changing dimension to the slowest changing dimension.</w:t>
            </w:r>
          </w:p>
          <w:p w14:paraId="3198F72C" w14:textId="58E47C43" w:rsidR="00E94B82" w:rsidRDefault="00DD2C7C" w:rsidP="008316B2">
            <w:pPr>
              <w:tabs>
                <w:tab w:val="left" w:pos="1286"/>
              </w:tabs>
              <w:jc w:val="left"/>
              <w:rPr>
                <w:szCs w:val="24"/>
              </w:rPr>
            </w:pPr>
            <w:r w:rsidRPr="006971EA">
              <w:rPr>
                <w:i/>
                <w:szCs w:val="24"/>
              </w:rPr>
              <w:t>size</w:t>
            </w:r>
            <w:r>
              <w:rPr>
                <w:szCs w:val="24"/>
              </w:rPr>
              <w:t xml:space="preserve"> </w:t>
            </w:r>
            <w:r w:rsidRPr="006971EA">
              <w:rPr>
                <w:i/>
                <w:szCs w:val="24"/>
              </w:rPr>
              <w:t>of offset</w:t>
            </w:r>
            <w:r w:rsidR="009D7623">
              <w:rPr>
                <w:i/>
                <w:szCs w:val="24"/>
              </w:rPr>
              <w:t xml:space="preserve"> info</w:t>
            </w:r>
            <w:r>
              <w:rPr>
                <w:szCs w:val="24"/>
              </w:rPr>
              <w:t xml:space="preserve"> indicates the size of this field</w:t>
            </w:r>
            <w:r w:rsidR="00E94B82">
              <w:rPr>
                <w:szCs w:val="24"/>
              </w:rPr>
              <w:t>.</w:t>
            </w:r>
          </w:p>
        </w:tc>
      </w:tr>
    </w:tbl>
    <w:p w14:paraId="06B8AB0A" w14:textId="77777777" w:rsidR="009A1F73" w:rsidRDefault="009A1F73" w:rsidP="007F4C18">
      <w:pPr>
        <w:rPr>
          <w:b/>
        </w:rPr>
      </w:pPr>
    </w:p>
    <w:p w14:paraId="7FA20EB7" w14:textId="77777777" w:rsidR="00E3734E" w:rsidRPr="00095404" w:rsidRDefault="00E3734E" w:rsidP="00E3734E">
      <w:pPr>
        <w:jc w:val="center"/>
      </w:pPr>
      <w:r>
        <w:rPr>
          <w:b/>
        </w:rPr>
        <w:t>Layout: Selection Info for H5S_SEL_ALL</w:t>
      </w:r>
    </w:p>
    <w:tbl>
      <w:tblPr>
        <w:tblStyle w:val="TableGrid"/>
        <w:tblW w:w="0" w:type="auto"/>
        <w:tblLook w:val="04A0" w:firstRow="1" w:lastRow="0" w:firstColumn="1" w:lastColumn="0" w:noHBand="0" w:noVBand="1"/>
      </w:tblPr>
      <w:tblGrid>
        <w:gridCol w:w="2538"/>
        <w:gridCol w:w="2538"/>
        <w:gridCol w:w="2538"/>
        <w:gridCol w:w="2538"/>
      </w:tblGrid>
      <w:tr w:rsidR="00E3734E" w14:paraId="29C724E6" w14:textId="77777777" w:rsidTr="00377E62">
        <w:tc>
          <w:tcPr>
            <w:tcW w:w="2538" w:type="dxa"/>
          </w:tcPr>
          <w:p w14:paraId="071B78B9" w14:textId="77777777" w:rsidR="00E3734E" w:rsidRPr="00577DC7" w:rsidRDefault="00E3734E" w:rsidP="00377E62">
            <w:pPr>
              <w:rPr>
                <w:b/>
              </w:rPr>
            </w:pPr>
            <w:r w:rsidRPr="00577DC7">
              <w:rPr>
                <w:b/>
              </w:rPr>
              <w:t>Byte</w:t>
            </w:r>
          </w:p>
        </w:tc>
        <w:tc>
          <w:tcPr>
            <w:tcW w:w="2538" w:type="dxa"/>
          </w:tcPr>
          <w:p w14:paraId="43F2F699" w14:textId="77777777" w:rsidR="00E3734E" w:rsidRPr="00577DC7" w:rsidRDefault="00E3734E" w:rsidP="00377E62">
            <w:pPr>
              <w:rPr>
                <w:b/>
              </w:rPr>
            </w:pPr>
            <w:r w:rsidRPr="00577DC7">
              <w:rPr>
                <w:b/>
              </w:rPr>
              <w:t>Byte</w:t>
            </w:r>
          </w:p>
        </w:tc>
        <w:tc>
          <w:tcPr>
            <w:tcW w:w="2538" w:type="dxa"/>
            <w:tcBorders>
              <w:bottom w:val="single" w:sz="4" w:space="0" w:color="000000" w:themeColor="text1"/>
            </w:tcBorders>
          </w:tcPr>
          <w:p w14:paraId="5AEB178F" w14:textId="77777777" w:rsidR="00E3734E" w:rsidRPr="00577DC7" w:rsidRDefault="00E3734E" w:rsidP="00377E62">
            <w:pPr>
              <w:rPr>
                <w:b/>
              </w:rPr>
            </w:pPr>
            <w:r w:rsidRPr="00577DC7">
              <w:rPr>
                <w:b/>
              </w:rPr>
              <w:t>Byte</w:t>
            </w:r>
          </w:p>
        </w:tc>
        <w:tc>
          <w:tcPr>
            <w:tcW w:w="2538" w:type="dxa"/>
            <w:tcBorders>
              <w:bottom w:val="single" w:sz="4" w:space="0" w:color="000000" w:themeColor="text1"/>
            </w:tcBorders>
          </w:tcPr>
          <w:p w14:paraId="07F3A9D6" w14:textId="77777777" w:rsidR="00E3734E" w:rsidRPr="00577DC7" w:rsidRDefault="00E3734E" w:rsidP="00377E62">
            <w:pPr>
              <w:rPr>
                <w:b/>
              </w:rPr>
            </w:pPr>
            <w:r w:rsidRPr="00577DC7">
              <w:rPr>
                <w:b/>
              </w:rPr>
              <w:t>Byte</w:t>
            </w:r>
          </w:p>
        </w:tc>
      </w:tr>
      <w:tr w:rsidR="00E3734E" w14:paraId="2FA0AC9B" w14:textId="77777777" w:rsidTr="00377E62">
        <w:tc>
          <w:tcPr>
            <w:tcW w:w="10152" w:type="dxa"/>
            <w:gridSpan w:val="4"/>
          </w:tcPr>
          <w:p w14:paraId="57DF6132" w14:textId="77777777" w:rsidR="00E3734E" w:rsidRPr="00234985" w:rsidRDefault="00E3734E" w:rsidP="00377E62">
            <w:pPr>
              <w:tabs>
                <w:tab w:val="left" w:pos="206"/>
                <w:tab w:val="left" w:pos="1286"/>
                <w:tab w:val="left" w:pos="3330"/>
              </w:tabs>
              <w:jc w:val="center"/>
              <w:rPr>
                <w:szCs w:val="24"/>
              </w:rPr>
            </w:pPr>
            <w:r>
              <w:rPr>
                <w:szCs w:val="24"/>
              </w:rPr>
              <w:t>Version</w:t>
            </w:r>
          </w:p>
        </w:tc>
      </w:tr>
      <w:tr w:rsidR="00E3734E" w14:paraId="7EEA5CBF" w14:textId="77777777" w:rsidTr="00377E62">
        <w:trPr>
          <w:trHeight w:val="1259"/>
        </w:trPr>
        <w:tc>
          <w:tcPr>
            <w:tcW w:w="10152" w:type="dxa"/>
            <w:gridSpan w:val="4"/>
          </w:tcPr>
          <w:p w14:paraId="420A904C" w14:textId="77777777" w:rsidR="00E3734E" w:rsidRDefault="00E3734E" w:rsidP="00377E62">
            <w:pPr>
              <w:tabs>
                <w:tab w:val="left" w:pos="887"/>
                <w:tab w:val="center" w:pos="4968"/>
              </w:tabs>
              <w:jc w:val="center"/>
              <w:rPr>
                <w:szCs w:val="24"/>
              </w:rPr>
            </w:pPr>
          </w:p>
          <w:p w14:paraId="2A4E9338" w14:textId="77777777" w:rsidR="00E3734E" w:rsidRDefault="00E3734E" w:rsidP="00377E62">
            <w:pPr>
              <w:tabs>
                <w:tab w:val="left" w:pos="887"/>
                <w:tab w:val="center" w:pos="4968"/>
              </w:tabs>
              <w:jc w:val="center"/>
              <w:rPr>
                <w:szCs w:val="24"/>
              </w:rPr>
            </w:pPr>
            <w:r>
              <w:rPr>
                <w:szCs w:val="24"/>
              </w:rPr>
              <w:t>Reserved (zero, 8 bytes)</w:t>
            </w:r>
          </w:p>
          <w:p w14:paraId="23729C7E" w14:textId="77777777" w:rsidR="00E3734E" w:rsidRDefault="00E3734E" w:rsidP="00377E62">
            <w:pPr>
              <w:tabs>
                <w:tab w:val="left" w:pos="2417"/>
              </w:tabs>
              <w:jc w:val="center"/>
              <w:rPr>
                <w:szCs w:val="24"/>
              </w:rPr>
            </w:pPr>
          </w:p>
        </w:tc>
      </w:tr>
    </w:tbl>
    <w:p w14:paraId="7FF4F675" w14:textId="77777777" w:rsidR="00E3734E" w:rsidRDefault="00E3734E" w:rsidP="00E3734E">
      <w:pPr>
        <w:tabs>
          <w:tab w:val="center" w:pos="4968"/>
          <w:tab w:val="left" w:pos="8036"/>
        </w:tabs>
        <w:jc w:val="left"/>
        <w:rPr>
          <w:b/>
        </w:rPr>
      </w:pPr>
    </w:p>
    <w:p w14:paraId="739FD612" w14:textId="77777777" w:rsidR="00E3734E" w:rsidRDefault="00E3734E" w:rsidP="00E3734E">
      <w:pPr>
        <w:tabs>
          <w:tab w:val="center" w:pos="4968"/>
          <w:tab w:val="left" w:pos="8036"/>
        </w:tabs>
        <w:jc w:val="center"/>
      </w:pPr>
      <w:r>
        <w:rPr>
          <w:b/>
        </w:rPr>
        <w:t>Fields: Selection Info for H5S_SEL_ALL</w:t>
      </w:r>
    </w:p>
    <w:tbl>
      <w:tblPr>
        <w:tblStyle w:val="TableGrid"/>
        <w:tblW w:w="0" w:type="auto"/>
        <w:tblLook w:val="04A0" w:firstRow="1" w:lastRow="0" w:firstColumn="1" w:lastColumn="0" w:noHBand="0" w:noVBand="1"/>
      </w:tblPr>
      <w:tblGrid>
        <w:gridCol w:w="3618"/>
        <w:gridCol w:w="6534"/>
      </w:tblGrid>
      <w:tr w:rsidR="00E3734E" w:rsidRPr="00577DC7" w14:paraId="39D4E1E2" w14:textId="77777777" w:rsidTr="00377E62">
        <w:tc>
          <w:tcPr>
            <w:tcW w:w="3618" w:type="dxa"/>
          </w:tcPr>
          <w:p w14:paraId="55E45C36" w14:textId="77777777" w:rsidR="00E3734E" w:rsidRPr="00577DC7" w:rsidRDefault="00E3734E" w:rsidP="00377E62">
            <w:pPr>
              <w:rPr>
                <w:b/>
              </w:rPr>
            </w:pPr>
            <w:r>
              <w:rPr>
                <w:b/>
              </w:rPr>
              <w:t>Field Name</w:t>
            </w:r>
          </w:p>
        </w:tc>
        <w:tc>
          <w:tcPr>
            <w:tcW w:w="6534" w:type="dxa"/>
            <w:tcBorders>
              <w:bottom w:val="single" w:sz="4" w:space="0" w:color="000000" w:themeColor="text1"/>
            </w:tcBorders>
          </w:tcPr>
          <w:p w14:paraId="34B25E35" w14:textId="77777777" w:rsidR="00E3734E" w:rsidRPr="00577DC7" w:rsidRDefault="00E3734E" w:rsidP="00377E62">
            <w:pPr>
              <w:rPr>
                <w:b/>
              </w:rPr>
            </w:pPr>
            <w:r>
              <w:rPr>
                <w:b/>
              </w:rPr>
              <w:t>Description</w:t>
            </w:r>
          </w:p>
        </w:tc>
      </w:tr>
      <w:tr w:rsidR="00E3734E" w:rsidRPr="00862958" w14:paraId="0CF517E9" w14:textId="77777777" w:rsidTr="00377E62">
        <w:tc>
          <w:tcPr>
            <w:tcW w:w="3618" w:type="dxa"/>
          </w:tcPr>
          <w:p w14:paraId="36EA71A5" w14:textId="77777777" w:rsidR="00E3734E" w:rsidRPr="001C1FB9" w:rsidRDefault="00E3734E" w:rsidP="00377E62">
            <w:pPr>
              <w:tabs>
                <w:tab w:val="left" w:pos="1286"/>
                <w:tab w:val="left" w:pos="2173"/>
              </w:tabs>
              <w:jc w:val="left"/>
              <w:rPr>
                <w:szCs w:val="24"/>
              </w:rPr>
            </w:pPr>
            <w:r>
              <w:rPr>
                <w:szCs w:val="24"/>
              </w:rPr>
              <w:t xml:space="preserve">Version </w:t>
            </w:r>
            <w:r>
              <w:rPr>
                <w:szCs w:val="24"/>
              </w:rPr>
              <w:tab/>
            </w:r>
          </w:p>
        </w:tc>
        <w:tc>
          <w:tcPr>
            <w:tcW w:w="6534" w:type="dxa"/>
          </w:tcPr>
          <w:p w14:paraId="5B1698E9" w14:textId="77777777" w:rsidR="00E3734E" w:rsidRPr="00862958" w:rsidRDefault="00E3734E" w:rsidP="00377E62">
            <w:pPr>
              <w:tabs>
                <w:tab w:val="left" w:pos="1286"/>
              </w:tabs>
              <w:jc w:val="left"/>
              <w:rPr>
                <w:rFonts w:eastAsiaTheme="majorEastAsia" w:cstheme="majorBidi"/>
                <w:color w:val="404040" w:themeColor="text1" w:themeTint="BF"/>
                <w:szCs w:val="24"/>
              </w:rPr>
            </w:pPr>
            <w:r>
              <w:rPr>
                <w:szCs w:val="24"/>
              </w:rPr>
              <w:t>The version number for the H5S_SEL_ALL Selection info; the value is 1.</w:t>
            </w:r>
          </w:p>
        </w:tc>
      </w:tr>
    </w:tbl>
    <w:p w14:paraId="484995F4" w14:textId="77777777" w:rsidR="00110F6B" w:rsidRDefault="00110F6B" w:rsidP="007C38B5">
      <w:pPr>
        <w:pStyle w:val="Heading1"/>
        <w:numPr>
          <w:ilvl w:val="0"/>
          <w:numId w:val="0"/>
        </w:numPr>
        <w:ind w:left="432"/>
      </w:pPr>
      <w:r>
        <w:br w:type="page"/>
      </w:r>
    </w:p>
    <w:p w14:paraId="0757EA94" w14:textId="52CEEE2E" w:rsidR="00EA7E21" w:rsidRDefault="00EA7E21" w:rsidP="007C38B5">
      <w:pPr>
        <w:pStyle w:val="Heading1"/>
      </w:pPr>
      <w:r w:rsidRPr="00392034">
        <w:t>Testing</w:t>
      </w:r>
    </w:p>
    <w:p w14:paraId="07D3A86C" w14:textId="10126FB4" w:rsidR="00D679F0" w:rsidRDefault="00D679F0" w:rsidP="00820037">
      <w:pPr>
        <w:pStyle w:val="Heading1"/>
      </w:pPr>
      <w:r>
        <w:t>New Tests</w:t>
      </w:r>
    </w:p>
    <w:p w14:paraId="657E70AF" w14:textId="3C986B6D" w:rsidR="00457505" w:rsidRPr="00392034" w:rsidRDefault="00B770C1" w:rsidP="00392034">
      <w:r>
        <w:t xml:space="preserve">Add the following tests to </w:t>
      </w:r>
      <w:r w:rsidR="00457505" w:rsidRPr="00392034">
        <w:rPr>
          <w:i/>
        </w:rPr>
        <w:t>test/th5s.c</w:t>
      </w:r>
      <w:r w:rsidR="00457505">
        <w:t>:</w:t>
      </w:r>
    </w:p>
    <w:p w14:paraId="1CB8B135" w14:textId="00A80465" w:rsidR="00C3791E" w:rsidRPr="00392034" w:rsidRDefault="00C3791E" w:rsidP="00392034">
      <w:pPr>
        <w:pStyle w:val="ListParagraph"/>
        <w:numPr>
          <w:ilvl w:val="0"/>
          <w:numId w:val="83"/>
        </w:numPr>
        <w:rPr>
          <w:i/>
        </w:rPr>
      </w:pPr>
      <w:r w:rsidRPr="00392034">
        <w:rPr>
          <w:i/>
        </w:rPr>
        <w:t xml:space="preserve">test_h5s_encode_exceed32() </w:t>
      </w:r>
    </w:p>
    <w:p w14:paraId="6112D347" w14:textId="4C0D1C4D" w:rsidR="00C3791E" w:rsidRDefault="00C3791E" w:rsidP="00392034">
      <w:pPr>
        <w:pStyle w:val="ListParagraph"/>
        <w:numPr>
          <w:ilvl w:val="0"/>
          <w:numId w:val="84"/>
        </w:numPr>
      </w:pPr>
      <w:r>
        <w:t>Verifies</w:t>
      </w:r>
      <w:r w:rsidR="00457505">
        <w:t xml:space="preserve"> </w:t>
      </w:r>
      <w:r>
        <w:t>selection encoding that exceeds (2^32 – 1) bits is correctly encoded (HDFFV-9947)</w:t>
      </w:r>
      <w:r w:rsidR="00BD5983">
        <w:t xml:space="preserve"> with old or new file format setting</w:t>
      </w:r>
    </w:p>
    <w:p w14:paraId="61D4E701" w14:textId="22F84397" w:rsidR="00C3791E" w:rsidRPr="00392034" w:rsidRDefault="00C3791E" w:rsidP="00392034">
      <w:pPr>
        <w:pStyle w:val="ListParagraph"/>
        <w:numPr>
          <w:ilvl w:val="0"/>
          <w:numId w:val="83"/>
        </w:numPr>
        <w:rPr>
          <w:i/>
        </w:rPr>
      </w:pPr>
      <w:r w:rsidRPr="00392034">
        <w:rPr>
          <w:i/>
        </w:rPr>
        <w:t xml:space="preserve">test_h5s_encode_length </w:t>
      </w:r>
    </w:p>
    <w:p w14:paraId="782A4691" w14:textId="03D77D50" w:rsidR="00C3791E" w:rsidRDefault="00457505" w:rsidP="00392034">
      <w:pPr>
        <w:pStyle w:val="ListParagraph"/>
        <w:numPr>
          <w:ilvl w:val="0"/>
          <w:numId w:val="85"/>
        </w:numPr>
      </w:pPr>
      <w:r>
        <w:t>Verifies that version 2 hyperslab selection info has encoded the “</w:t>
      </w:r>
      <w:r w:rsidRPr="00392034">
        <w:rPr>
          <w:i/>
        </w:rPr>
        <w:t>length</w:t>
      </w:r>
      <w:r>
        <w:t>” field correctly (</w:t>
      </w:r>
      <w:r w:rsidR="00C3791E">
        <w:t>HDFFV-10271</w:t>
      </w:r>
      <w:r>
        <w:t>)</w:t>
      </w:r>
    </w:p>
    <w:p w14:paraId="309960F6" w14:textId="77777777" w:rsidR="00B06D60" w:rsidRPr="00392034" w:rsidRDefault="00457505" w:rsidP="00392034">
      <w:pPr>
        <w:pStyle w:val="ListParagraph"/>
        <w:numPr>
          <w:ilvl w:val="0"/>
          <w:numId w:val="83"/>
        </w:numPr>
        <w:tabs>
          <w:tab w:val="left" w:pos="3639"/>
        </w:tabs>
        <w:rPr>
          <w:i/>
        </w:rPr>
      </w:pPr>
      <w:r w:rsidRPr="00392034">
        <w:rPr>
          <w:i/>
        </w:rPr>
        <w:t>test_h5s_encode_regular_hyper</w:t>
      </w:r>
      <w:r w:rsidR="00B06D60" w:rsidRPr="00392034">
        <w:rPr>
          <w:i/>
        </w:rPr>
        <w:t>()</w:t>
      </w:r>
    </w:p>
    <w:p w14:paraId="248FFE90" w14:textId="11B8D744" w:rsidR="00B20F38" w:rsidRDefault="00B06D60" w:rsidP="00392034">
      <w:pPr>
        <w:pStyle w:val="ListParagraph"/>
        <w:numPr>
          <w:ilvl w:val="0"/>
          <w:numId w:val="85"/>
        </w:numPr>
        <w:tabs>
          <w:tab w:val="left" w:pos="3639"/>
        </w:tabs>
      </w:pPr>
      <w:r w:rsidRPr="00392034">
        <w:t>Verifies that</w:t>
      </w:r>
      <w:r>
        <w:t xml:space="preserve"> the encoding of regular hyperslabs work as specified in this RFC</w:t>
      </w:r>
      <w:r w:rsidR="00342228">
        <w:t>:</w:t>
      </w:r>
    </w:p>
    <w:p w14:paraId="2FDF067D" w14:textId="77777777" w:rsidR="00B20F38" w:rsidRDefault="00B20F38" w:rsidP="00392034">
      <w:pPr>
        <w:pStyle w:val="ListParagraph"/>
        <w:numPr>
          <w:ilvl w:val="0"/>
          <w:numId w:val="88"/>
        </w:numPr>
        <w:tabs>
          <w:tab w:val="left" w:pos="3639"/>
        </w:tabs>
      </w:pPr>
      <w:r>
        <w:t>Set up regular hyperslabs so that version 1, 2 or 3 will be used for encoding</w:t>
      </w:r>
    </w:p>
    <w:p w14:paraId="1C307437" w14:textId="46C637B5" w:rsidR="00457505" w:rsidRPr="00392034" w:rsidRDefault="00B20F38" w:rsidP="00392034">
      <w:pPr>
        <w:pStyle w:val="ListParagraph"/>
        <w:numPr>
          <w:ilvl w:val="0"/>
          <w:numId w:val="88"/>
        </w:numPr>
        <w:tabs>
          <w:tab w:val="left" w:pos="3639"/>
        </w:tabs>
      </w:pPr>
      <w:r>
        <w:t xml:space="preserve">Set up regular hyperslabs so that 2, 4, or 8 bytes </w:t>
      </w:r>
      <w:r w:rsidR="00F251B3">
        <w:t>offset size will be used to encode the selection</w:t>
      </w:r>
      <w:r w:rsidR="00B06D60" w:rsidRPr="00392034">
        <w:tab/>
      </w:r>
    </w:p>
    <w:p w14:paraId="6DA4F8FF" w14:textId="4D2FECA5" w:rsidR="00457505" w:rsidRPr="00392034" w:rsidRDefault="00457505" w:rsidP="00392034">
      <w:pPr>
        <w:pStyle w:val="ListParagraph"/>
        <w:numPr>
          <w:ilvl w:val="0"/>
          <w:numId w:val="83"/>
        </w:numPr>
        <w:tabs>
          <w:tab w:val="left" w:pos="4063"/>
        </w:tabs>
        <w:rPr>
          <w:i/>
        </w:rPr>
      </w:pPr>
      <w:r w:rsidRPr="00392034">
        <w:rPr>
          <w:i/>
        </w:rPr>
        <w:t>test_h5s_encode_irregular_hyper</w:t>
      </w:r>
      <w:r w:rsidRPr="00392034">
        <w:rPr>
          <w:i/>
        </w:rPr>
        <w:tab/>
      </w:r>
    </w:p>
    <w:p w14:paraId="51E29804" w14:textId="7B26F7C2" w:rsidR="00B06D60" w:rsidRPr="00392034" w:rsidRDefault="00B06D60" w:rsidP="00392034">
      <w:pPr>
        <w:pStyle w:val="ListParagraph"/>
        <w:numPr>
          <w:ilvl w:val="0"/>
          <w:numId w:val="85"/>
        </w:numPr>
        <w:tabs>
          <w:tab w:val="left" w:pos="4063"/>
        </w:tabs>
        <w:rPr>
          <w:i/>
        </w:rPr>
      </w:pPr>
      <w:r w:rsidRPr="00656700">
        <w:t>Verifies that</w:t>
      </w:r>
      <w:r>
        <w:t xml:space="preserve"> the encoding of irregular hyperslabs work as specified in this RFC</w:t>
      </w:r>
      <w:r w:rsidR="00342228">
        <w:t>:</w:t>
      </w:r>
    </w:p>
    <w:p w14:paraId="3D53F784" w14:textId="594B57D8" w:rsidR="00F251B3" w:rsidRPr="00392034" w:rsidRDefault="00F251B3" w:rsidP="00392034">
      <w:pPr>
        <w:pStyle w:val="ListParagraph"/>
        <w:numPr>
          <w:ilvl w:val="0"/>
          <w:numId w:val="89"/>
        </w:numPr>
        <w:tabs>
          <w:tab w:val="left" w:pos="4063"/>
        </w:tabs>
        <w:rPr>
          <w:i/>
        </w:rPr>
      </w:pPr>
      <w:r>
        <w:t>Set up irregular hyperslabs so that version 1 or 3 will be used for encoding</w:t>
      </w:r>
    </w:p>
    <w:p w14:paraId="429647B0" w14:textId="042A4AA6" w:rsidR="00457505" w:rsidRPr="00392034" w:rsidRDefault="00457505" w:rsidP="00392034">
      <w:pPr>
        <w:pStyle w:val="ListParagraph"/>
        <w:numPr>
          <w:ilvl w:val="0"/>
          <w:numId w:val="83"/>
        </w:numPr>
        <w:tabs>
          <w:tab w:val="left" w:pos="4063"/>
        </w:tabs>
        <w:rPr>
          <w:i/>
        </w:rPr>
      </w:pPr>
      <w:r w:rsidRPr="00392034">
        <w:rPr>
          <w:i/>
        </w:rPr>
        <w:t>test_h5s_encode_points</w:t>
      </w:r>
    </w:p>
    <w:p w14:paraId="1AB20EFC" w14:textId="20FBC630" w:rsidR="00B06D60" w:rsidRPr="00392034" w:rsidRDefault="00B06D60" w:rsidP="00392034">
      <w:pPr>
        <w:pStyle w:val="ListParagraph"/>
        <w:numPr>
          <w:ilvl w:val="0"/>
          <w:numId w:val="85"/>
        </w:numPr>
        <w:tabs>
          <w:tab w:val="left" w:pos="4063"/>
        </w:tabs>
        <w:rPr>
          <w:i/>
        </w:rPr>
      </w:pPr>
      <w:r w:rsidRPr="00656700">
        <w:t>Verifies that</w:t>
      </w:r>
      <w:r>
        <w:t xml:space="preserve"> the encoding of point selection work as specified in this RFC</w:t>
      </w:r>
      <w:r w:rsidR="00342228">
        <w:t>:</w:t>
      </w:r>
    </w:p>
    <w:p w14:paraId="42656203" w14:textId="002D328D" w:rsidR="00F251B3" w:rsidRDefault="00F251B3" w:rsidP="00392034">
      <w:pPr>
        <w:pStyle w:val="ListParagraph"/>
        <w:numPr>
          <w:ilvl w:val="1"/>
          <w:numId w:val="91"/>
        </w:numPr>
        <w:tabs>
          <w:tab w:val="left" w:pos="3639"/>
        </w:tabs>
      </w:pPr>
      <w:r>
        <w:t>Set up point selection so that version 1 or 2 will be used for encoding</w:t>
      </w:r>
    </w:p>
    <w:p w14:paraId="1051747F" w14:textId="60600142" w:rsidR="00F251B3" w:rsidRPr="00392034" w:rsidRDefault="00F251B3" w:rsidP="00392034">
      <w:pPr>
        <w:pStyle w:val="ListParagraph"/>
        <w:numPr>
          <w:ilvl w:val="1"/>
          <w:numId w:val="91"/>
        </w:numPr>
        <w:tabs>
          <w:tab w:val="left" w:pos="4063"/>
        </w:tabs>
        <w:rPr>
          <w:i/>
        </w:rPr>
      </w:pPr>
      <w:r>
        <w:t>Set up point selection so that 2, 4, or 8 bytes offset size will be used to encode the selection</w:t>
      </w:r>
    </w:p>
    <w:p w14:paraId="2E53F946" w14:textId="668EC4B3" w:rsidR="00D679F0" w:rsidRDefault="00D679F0" w:rsidP="00820037">
      <w:pPr>
        <w:pStyle w:val="Heading1"/>
      </w:pPr>
      <w:r>
        <w:t>Existing Tests</w:t>
      </w:r>
    </w:p>
    <w:p w14:paraId="2C89CA3D" w14:textId="654D578E" w:rsidR="00C3791E" w:rsidRDefault="00F251B3" w:rsidP="00392034">
      <w:r>
        <w:t>Modify the</w:t>
      </w:r>
      <w:r w:rsidR="00B770C1">
        <w:t xml:space="preserve"> following</w:t>
      </w:r>
      <w:r w:rsidR="00C3791E">
        <w:t xml:space="preserve"> tests</w:t>
      </w:r>
      <w:r w:rsidR="00B770C1">
        <w:t>:</w:t>
      </w:r>
    </w:p>
    <w:p w14:paraId="7598D477" w14:textId="08468DF0" w:rsidR="00B06D60" w:rsidRDefault="00457505" w:rsidP="00392034">
      <w:pPr>
        <w:pStyle w:val="ListParagraph"/>
        <w:numPr>
          <w:ilvl w:val="0"/>
          <w:numId w:val="83"/>
        </w:numPr>
      </w:pPr>
      <w:r>
        <w:t>test</w:t>
      </w:r>
      <w:r w:rsidR="00B06D60">
        <w:t>/th5s.c</w:t>
      </w:r>
    </w:p>
    <w:p w14:paraId="2F845FC9" w14:textId="3FCF4395" w:rsidR="00457505" w:rsidRDefault="00F251B3" w:rsidP="00392034">
      <w:pPr>
        <w:pStyle w:val="ListParagraph"/>
        <w:numPr>
          <w:ilvl w:val="0"/>
          <w:numId w:val="86"/>
        </w:numPr>
      </w:pPr>
      <w:r>
        <w:t>M</w:t>
      </w:r>
      <w:r w:rsidR="00B770C1">
        <w:t xml:space="preserve">odify </w:t>
      </w:r>
      <w:r w:rsidR="00457505" w:rsidRPr="00392034">
        <w:rPr>
          <w:i/>
        </w:rPr>
        <w:t>test_h5s_encode()</w:t>
      </w:r>
      <w:r w:rsidR="00B06D60">
        <w:t xml:space="preserve"> </w:t>
      </w:r>
      <w:r w:rsidR="00B770C1">
        <w:t>in the file to verify that</w:t>
      </w:r>
      <w:r w:rsidR="00B06D60">
        <w:t xml:space="preserve"> </w:t>
      </w:r>
      <w:r w:rsidR="00B06D60" w:rsidRPr="00392034">
        <w:rPr>
          <w:i/>
        </w:rPr>
        <w:t>H5Sencode2()</w:t>
      </w:r>
      <w:r w:rsidR="00B06D60">
        <w:t xml:space="preserve"> </w:t>
      </w:r>
      <w:r w:rsidR="00B770C1">
        <w:t>encodes correctly with</w:t>
      </w:r>
      <w:r w:rsidR="00B06D60">
        <w:t xml:space="preserve"> old and new file format setting</w:t>
      </w:r>
      <w:r w:rsidR="00F145CD">
        <w:t>.</w:t>
      </w:r>
    </w:p>
    <w:p w14:paraId="7960EED5" w14:textId="14CB3B6F" w:rsidR="00457505" w:rsidRDefault="00457505" w:rsidP="00392034">
      <w:pPr>
        <w:pStyle w:val="ListParagraph"/>
        <w:numPr>
          <w:ilvl w:val="0"/>
          <w:numId w:val="83"/>
        </w:numPr>
      </w:pPr>
      <w:r>
        <w:t>test/vds.c</w:t>
      </w:r>
    </w:p>
    <w:p w14:paraId="421E0E11" w14:textId="0D60868B" w:rsidR="00B06D60" w:rsidRDefault="00F251B3" w:rsidP="00392034">
      <w:pPr>
        <w:pStyle w:val="ListParagraph"/>
        <w:numPr>
          <w:ilvl w:val="0"/>
          <w:numId w:val="87"/>
        </w:numPr>
      </w:pPr>
      <w:r>
        <w:t>M</w:t>
      </w:r>
      <w:r w:rsidR="00B06D60">
        <w:t xml:space="preserve">odify </w:t>
      </w:r>
      <w:r w:rsidR="002F26A8" w:rsidRPr="00392034">
        <w:rPr>
          <w:i/>
        </w:rPr>
        <w:t>test_api_get_ex_dcpl ()</w:t>
      </w:r>
      <w:r w:rsidR="002F26A8">
        <w:t xml:space="preserve"> </w:t>
      </w:r>
      <w:r w:rsidR="00B06D60">
        <w:t>in the file to</w:t>
      </w:r>
      <w:r w:rsidR="00F145CD">
        <w:t xml:space="preserve"> encode property list</w:t>
      </w:r>
      <w:r w:rsidR="00B06D60">
        <w:t xml:space="preserve"> with </w:t>
      </w:r>
      <w:r w:rsidR="00B06D60" w:rsidRPr="00392034">
        <w:rPr>
          <w:i/>
        </w:rPr>
        <w:t>H5Pencode2()</w:t>
      </w:r>
      <w:r w:rsidR="00F145CD">
        <w:t>.</w:t>
      </w:r>
    </w:p>
    <w:p w14:paraId="65DF0B5B" w14:textId="7946ABA9" w:rsidR="00B06D60" w:rsidRDefault="00F251B3" w:rsidP="00392034">
      <w:pPr>
        <w:pStyle w:val="ListParagraph"/>
        <w:numPr>
          <w:ilvl w:val="0"/>
          <w:numId w:val="87"/>
        </w:numPr>
      </w:pPr>
      <w:r>
        <w:t>M</w:t>
      </w:r>
      <w:r w:rsidR="00B06D60">
        <w:t xml:space="preserve">odify tests in the file </w:t>
      </w:r>
      <w:r w:rsidR="00F145CD">
        <w:t xml:space="preserve">to run </w:t>
      </w:r>
      <w:r w:rsidR="00B06D60">
        <w:t>with old/new file format setting</w:t>
      </w:r>
      <w:r w:rsidR="00F145CD">
        <w:t>.</w:t>
      </w:r>
      <w:r w:rsidR="00B06D60">
        <w:t xml:space="preserve"> </w:t>
      </w:r>
    </w:p>
    <w:p w14:paraId="16B765DB" w14:textId="31CB6712" w:rsidR="00457505" w:rsidRDefault="00457505" w:rsidP="00392034">
      <w:pPr>
        <w:pStyle w:val="ListParagraph"/>
        <w:numPr>
          <w:ilvl w:val="0"/>
          <w:numId w:val="83"/>
        </w:numPr>
      </w:pPr>
      <w:r>
        <w:t>test/trefer.c</w:t>
      </w:r>
    </w:p>
    <w:p w14:paraId="09C67E27" w14:textId="452360D5" w:rsidR="00F145CD" w:rsidRDefault="00F145CD" w:rsidP="00392034">
      <w:pPr>
        <w:pStyle w:val="ListParagraph"/>
        <w:numPr>
          <w:ilvl w:val="1"/>
          <w:numId w:val="83"/>
        </w:numPr>
      </w:pPr>
      <w:r>
        <w:t xml:space="preserve">Modify </w:t>
      </w:r>
      <w:r w:rsidRPr="00392034">
        <w:rPr>
          <w:i/>
        </w:rPr>
        <w:t>test_reference_region()</w:t>
      </w:r>
      <w:r>
        <w:t xml:space="preserve"> and </w:t>
      </w:r>
      <w:r w:rsidRPr="00392034">
        <w:rPr>
          <w:i/>
        </w:rPr>
        <w:t>test_reference_region_1D()</w:t>
      </w:r>
      <w:r>
        <w:t xml:space="preserve"> to run with old/new file format setting.</w:t>
      </w:r>
    </w:p>
    <w:p w14:paraId="390C689A" w14:textId="63841AB3" w:rsidR="00457505" w:rsidRDefault="00457505" w:rsidP="00392034">
      <w:pPr>
        <w:pStyle w:val="ListParagraph"/>
        <w:numPr>
          <w:ilvl w:val="0"/>
          <w:numId w:val="83"/>
        </w:numPr>
      </w:pPr>
      <w:r>
        <w:t>enc_dec_plist.c</w:t>
      </w:r>
    </w:p>
    <w:p w14:paraId="2F4DAB4B" w14:textId="2BEF2DB2" w:rsidR="00342228" w:rsidRDefault="00342228" w:rsidP="00392034">
      <w:pPr>
        <w:pStyle w:val="ListParagraph"/>
        <w:numPr>
          <w:ilvl w:val="1"/>
          <w:numId w:val="83"/>
        </w:numPr>
      </w:pPr>
      <w:r>
        <w:t xml:space="preserve">Modify tests in the file to run with old/new file format setting. </w:t>
      </w:r>
    </w:p>
    <w:p w14:paraId="0BECC54B" w14:textId="3B5D2798" w:rsidR="00A34F57" w:rsidRDefault="00670553" w:rsidP="007C38B5">
      <w:pPr>
        <w:pStyle w:val="Heading1"/>
      </w:pPr>
      <w:r>
        <w:t>D</w:t>
      </w:r>
      <w:r w:rsidR="00A34F57">
        <w:t>ocumentation</w:t>
      </w:r>
    </w:p>
    <w:p w14:paraId="69CE9473" w14:textId="5C4C5948" w:rsidR="00BF2515" w:rsidRDefault="00BF2515" w:rsidP="005E36B0">
      <w:pPr>
        <w:rPr>
          <w:i/>
        </w:rPr>
      </w:pPr>
      <w:r>
        <w:t>Add reference manual entr</w:t>
      </w:r>
      <w:r w:rsidR="00B704F9">
        <w:t>ies</w:t>
      </w:r>
      <w:r>
        <w:t xml:space="preserve"> for the new public routine</w:t>
      </w:r>
      <w:r w:rsidR="00B704F9">
        <w:t>s</w:t>
      </w:r>
      <w:r w:rsidR="00E94B82">
        <w:rPr>
          <w:i/>
        </w:rPr>
        <w:t xml:space="preserve"> </w:t>
      </w:r>
      <w:r w:rsidR="00A86767" w:rsidRPr="005E36B0">
        <w:rPr>
          <w:i/>
        </w:rPr>
        <w:t>H5Sencode2</w:t>
      </w:r>
      <w:r w:rsidR="007D2D32">
        <w:rPr>
          <w:i/>
        </w:rPr>
        <w:t xml:space="preserve"> and </w:t>
      </w:r>
      <w:r w:rsidR="00B704F9">
        <w:rPr>
          <w:i/>
        </w:rPr>
        <w:t>H5Pencode2.</w:t>
      </w:r>
    </w:p>
    <w:p w14:paraId="46221B30" w14:textId="780A0129" w:rsidR="00875AA2" w:rsidRDefault="00875AA2" w:rsidP="005E36B0">
      <w:pPr>
        <w:rPr>
          <w:i/>
        </w:rPr>
      </w:pPr>
      <w:r w:rsidRPr="005E36B0">
        <w:t>Update reference manual entr</w:t>
      </w:r>
      <w:r w:rsidR="00B704F9">
        <w:t xml:space="preserve">ies </w:t>
      </w:r>
      <w:r w:rsidRPr="005E36B0">
        <w:t>for existing public routine</w:t>
      </w:r>
      <w:r w:rsidR="00B704F9">
        <w:t>s</w:t>
      </w:r>
      <w:r>
        <w:rPr>
          <w:i/>
        </w:rPr>
        <w:t xml:space="preserve"> H5Sencode</w:t>
      </w:r>
      <w:r w:rsidR="007D2D32">
        <w:rPr>
          <w:i/>
        </w:rPr>
        <w:t xml:space="preserve"> and </w:t>
      </w:r>
      <w:r w:rsidR="00B704F9">
        <w:rPr>
          <w:i/>
        </w:rPr>
        <w:t>H5Pencode</w:t>
      </w:r>
      <w:r>
        <w:rPr>
          <w:i/>
        </w:rPr>
        <w:t>.</w:t>
      </w:r>
    </w:p>
    <w:p w14:paraId="0257F80A" w14:textId="3A381F24" w:rsidR="00E94B82" w:rsidRPr="005E36B0" w:rsidRDefault="00E94B82" w:rsidP="005E36B0">
      <w:pPr>
        <w:rPr>
          <w:i/>
        </w:rPr>
      </w:pPr>
      <w:r>
        <w:rPr>
          <w:i/>
        </w:rPr>
        <w:t>Update HDF5 Format Speci</w:t>
      </w:r>
      <w:r w:rsidR="00B477D7">
        <w:rPr>
          <w:i/>
        </w:rPr>
        <w:t xml:space="preserve">fication </w:t>
      </w:r>
      <w:r w:rsidR="00B477D7">
        <w:t>for</w:t>
      </w:r>
      <w:r>
        <w:rPr>
          <w:i/>
        </w:rPr>
        <w:t xml:space="preserve"> H5Sencode.</w:t>
      </w:r>
    </w:p>
    <w:p w14:paraId="08682691" w14:textId="77777777" w:rsidR="00F3329C" w:rsidRPr="000557A5" w:rsidRDefault="00F3329C" w:rsidP="007C38B5">
      <w:pPr>
        <w:pStyle w:val="Heading"/>
      </w:pPr>
      <w:r>
        <w:t>Acknowledgements</w:t>
      </w:r>
    </w:p>
    <w:p w14:paraId="69B121DD" w14:textId="77777777" w:rsidR="00F3329C" w:rsidRDefault="00F3329C" w:rsidP="00EB29AB">
      <w:pPr>
        <w:pStyle w:val="Heading"/>
      </w:pPr>
      <w:r>
        <w:t>Revision History</w:t>
      </w:r>
    </w:p>
    <w:p w14:paraId="4B6D1AAA" w14:textId="77777777" w:rsidR="00F3329C" w:rsidRPr="00401C14" w:rsidRDefault="00F3329C" w:rsidP="00F3329C">
      <w:pPr>
        <w:rPr>
          <w:i/>
        </w:rPr>
      </w:pP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780670" w:rsidRPr="009D6CFF" w14:paraId="6C87FACF" w14:textId="77777777">
        <w:trPr>
          <w:jc w:val="center"/>
        </w:trPr>
        <w:tc>
          <w:tcPr>
            <w:tcW w:w="2337" w:type="dxa"/>
          </w:tcPr>
          <w:p w14:paraId="33A4BD81" w14:textId="419A7D92" w:rsidR="00780670" w:rsidRDefault="00C46F00" w:rsidP="002775C0">
            <w:pPr>
              <w:jc w:val="left"/>
              <w:rPr>
                <w:rFonts w:eastAsiaTheme="majorEastAsia" w:cstheme="majorBidi"/>
                <w:i/>
                <w:color w:val="404040" w:themeColor="text1" w:themeTint="BF"/>
                <w:szCs w:val="20"/>
              </w:rPr>
            </w:pPr>
            <w:r>
              <w:rPr>
                <w:i/>
              </w:rPr>
              <w:t>July</w:t>
            </w:r>
            <w:r w:rsidR="00C03C8D">
              <w:rPr>
                <w:i/>
              </w:rPr>
              <w:t xml:space="preserve"> </w:t>
            </w:r>
            <w:r>
              <w:rPr>
                <w:i/>
              </w:rPr>
              <w:t>07, 2017</w:t>
            </w:r>
          </w:p>
        </w:tc>
        <w:tc>
          <w:tcPr>
            <w:tcW w:w="7743" w:type="dxa"/>
          </w:tcPr>
          <w:p w14:paraId="5206DE38" w14:textId="0C006803" w:rsidR="00780670" w:rsidRDefault="00780670" w:rsidP="00C46F00">
            <w:pPr>
              <w:jc w:val="left"/>
            </w:pPr>
            <w:r>
              <w:t xml:space="preserve">Version 0 – </w:t>
            </w:r>
            <w:r w:rsidR="00A86767">
              <w:t>initial draft for discussion</w:t>
            </w:r>
          </w:p>
        </w:tc>
      </w:tr>
      <w:tr w:rsidR="002A74DF" w:rsidRPr="009D6CFF" w14:paraId="1184DF34" w14:textId="77777777">
        <w:trPr>
          <w:jc w:val="center"/>
        </w:trPr>
        <w:tc>
          <w:tcPr>
            <w:tcW w:w="2337" w:type="dxa"/>
          </w:tcPr>
          <w:p w14:paraId="5B7E650A" w14:textId="0E04ECA1" w:rsidR="002A74DF" w:rsidRDefault="00593C3E" w:rsidP="00F3329C">
            <w:pPr>
              <w:jc w:val="left"/>
              <w:rPr>
                <w:i/>
              </w:rPr>
            </w:pPr>
            <w:r>
              <w:rPr>
                <w:i/>
              </w:rPr>
              <w:t>July 17, 2</w:t>
            </w:r>
            <w:r w:rsidR="00503441">
              <w:rPr>
                <w:i/>
              </w:rPr>
              <w:t>017</w:t>
            </w:r>
          </w:p>
        </w:tc>
        <w:tc>
          <w:tcPr>
            <w:tcW w:w="7743" w:type="dxa"/>
          </w:tcPr>
          <w:p w14:paraId="1AF704EE" w14:textId="2C61A25D" w:rsidR="002A74DF" w:rsidRDefault="00593C3E" w:rsidP="005E36B0">
            <w:pPr>
              <w:jc w:val="left"/>
              <w:rPr>
                <w:rFonts w:eastAsiaTheme="majorEastAsia" w:cstheme="majorBidi"/>
                <w:b/>
                <w:bCs/>
                <w:i/>
                <w:iCs/>
              </w:rPr>
            </w:pPr>
            <w:r>
              <w:t xml:space="preserve">Version 1—modifications after </w:t>
            </w:r>
            <w:r w:rsidR="001667D6">
              <w:t>code review meeting</w:t>
            </w:r>
          </w:p>
        </w:tc>
      </w:tr>
      <w:tr w:rsidR="00503441" w:rsidRPr="009D6CFF" w14:paraId="6DF8863E" w14:textId="77777777">
        <w:trPr>
          <w:jc w:val="center"/>
        </w:trPr>
        <w:tc>
          <w:tcPr>
            <w:tcW w:w="2337" w:type="dxa"/>
          </w:tcPr>
          <w:p w14:paraId="7EEE5702" w14:textId="7242F6DA" w:rsidR="00503441" w:rsidRDefault="00503441" w:rsidP="00F3329C">
            <w:pPr>
              <w:jc w:val="left"/>
              <w:rPr>
                <w:i/>
              </w:rPr>
            </w:pPr>
            <w:r>
              <w:rPr>
                <w:i/>
              </w:rPr>
              <w:t>July 26, 2017</w:t>
            </w:r>
          </w:p>
        </w:tc>
        <w:tc>
          <w:tcPr>
            <w:tcW w:w="7743" w:type="dxa"/>
          </w:tcPr>
          <w:p w14:paraId="188CD5F3" w14:textId="1B080739" w:rsidR="00503441" w:rsidRDefault="00503441" w:rsidP="00BB17E6">
            <w:pPr>
              <w:jc w:val="left"/>
            </w:pPr>
            <w:r>
              <w:t>Version 2—modifications after discussion with John Mainzer</w:t>
            </w:r>
          </w:p>
        </w:tc>
      </w:tr>
      <w:tr w:rsidR="001436EF" w:rsidRPr="009D6CFF" w14:paraId="39CA168D" w14:textId="77777777">
        <w:trPr>
          <w:jc w:val="center"/>
        </w:trPr>
        <w:tc>
          <w:tcPr>
            <w:tcW w:w="2337" w:type="dxa"/>
          </w:tcPr>
          <w:p w14:paraId="5F99D925" w14:textId="60FC1D07" w:rsidR="001436EF" w:rsidRDefault="00256B00" w:rsidP="00F3329C">
            <w:pPr>
              <w:jc w:val="left"/>
              <w:rPr>
                <w:i/>
              </w:rPr>
            </w:pPr>
            <w:r>
              <w:rPr>
                <w:i/>
              </w:rPr>
              <w:t>August 2</w:t>
            </w:r>
            <w:r w:rsidR="001436EF">
              <w:rPr>
                <w:i/>
              </w:rPr>
              <w:t>, 2017</w:t>
            </w:r>
          </w:p>
        </w:tc>
        <w:tc>
          <w:tcPr>
            <w:tcW w:w="7743" w:type="dxa"/>
          </w:tcPr>
          <w:p w14:paraId="2C2C47C5" w14:textId="46C2D99F" w:rsidR="001436EF" w:rsidRDefault="001436EF" w:rsidP="00BB17E6">
            <w:pPr>
              <w:jc w:val="left"/>
            </w:pPr>
            <w:r>
              <w:t>Version 3—modification</w:t>
            </w:r>
            <w:r w:rsidR="00256B00">
              <w:t>s after review by J</w:t>
            </w:r>
            <w:r>
              <w:t>ohn Mainzer</w:t>
            </w:r>
            <w:r w:rsidR="00256B00">
              <w:t xml:space="preserve"> and Neil Fortner</w:t>
            </w:r>
          </w:p>
        </w:tc>
      </w:tr>
      <w:tr w:rsidR="005E36B0" w:rsidRPr="009D6CFF" w14:paraId="34816EAD" w14:textId="77777777">
        <w:trPr>
          <w:jc w:val="center"/>
        </w:trPr>
        <w:tc>
          <w:tcPr>
            <w:tcW w:w="2337" w:type="dxa"/>
          </w:tcPr>
          <w:p w14:paraId="06F94528" w14:textId="465D13CA" w:rsidR="005E36B0" w:rsidRDefault="005E36B0" w:rsidP="00A47E47">
            <w:pPr>
              <w:jc w:val="left"/>
              <w:rPr>
                <w:i/>
              </w:rPr>
            </w:pPr>
            <w:r>
              <w:rPr>
                <w:i/>
              </w:rPr>
              <w:t xml:space="preserve">August </w:t>
            </w:r>
            <w:r w:rsidR="00A47E47">
              <w:rPr>
                <w:i/>
              </w:rPr>
              <w:t>16</w:t>
            </w:r>
            <w:r>
              <w:rPr>
                <w:i/>
              </w:rPr>
              <w:t>, 2017</w:t>
            </w:r>
          </w:p>
        </w:tc>
        <w:tc>
          <w:tcPr>
            <w:tcW w:w="7743" w:type="dxa"/>
          </w:tcPr>
          <w:p w14:paraId="23DEC6E8" w14:textId="7F5240B0" w:rsidR="005E36B0" w:rsidRDefault="005E36B0" w:rsidP="00BB17E6">
            <w:pPr>
              <w:jc w:val="left"/>
            </w:pPr>
            <w:r>
              <w:t xml:space="preserve">Version 4—add </w:t>
            </w:r>
            <w:r w:rsidRPr="00392034">
              <w:rPr>
                <w:i/>
              </w:rPr>
              <w:t>H5Pencode2</w:t>
            </w:r>
            <w:r w:rsidR="00B704F9">
              <w:rPr>
                <w:i/>
              </w:rPr>
              <w:t>()</w:t>
            </w:r>
          </w:p>
        </w:tc>
      </w:tr>
      <w:tr w:rsidR="00A926E5" w:rsidRPr="009D6CFF" w14:paraId="2EF72F29" w14:textId="77777777">
        <w:trPr>
          <w:jc w:val="center"/>
        </w:trPr>
        <w:tc>
          <w:tcPr>
            <w:tcW w:w="2337" w:type="dxa"/>
          </w:tcPr>
          <w:p w14:paraId="67809541" w14:textId="2F4864F7" w:rsidR="00A926E5" w:rsidRDefault="00A926E5" w:rsidP="00A47E47">
            <w:pPr>
              <w:jc w:val="left"/>
              <w:rPr>
                <w:i/>
              </w:rPr>
            </w:pPr>
            <w:r>
              <w:rPr>
                <w:i/>
              </w:rPr>
              <w:t>September 18, 2017</w:t>
            </w:r>
          </w:p>
        </w:tc>
        <w:tc>
          <w:tcPr>
            <w:tcW w:w="7743" w:type="dxa"/>
          </w:tcPr>
          <w:p w14:paraId="4AEADB98" w14:textId="3FD4E7DB" w:rsidR="00A926E5" w:rsidRDefault="00A926E5" w:rsidP="00BB17E6">
            <w:pPr>
              <w:jc w:val="left"/>
            </w:pPr>
            <w:r>
              <w:t>Version 5—add testing information</w:t>
            </w:r>
          </w:p>
        </w:tc>
      </w:tr>
      <w:tr w:rsidR="00E17820" w:rsidRPr="009D6CFF" w14:paraId="3A24DF12" w14:textId="77777777">
        <w:trPr>
          <w:jc w:val="center"/>
        </w:trPr>
        <w:tc>
          <w:tcPr>
            <w:tcW w:w="2337" w:type="dxa"/>
          </w:tcPr>
          <w:p w14:paraId="535038DD" w14:textId="1C9B15D7" w:rsidR="00E17820" w:rsidRDefault="00E649CD" w:rsidP="00A47E47">
            <w:pPr>
              <w:jc w:val="left"/>
              <w:rPr>
                <w:i/>
              </w:rPr>
            </w:pPr>
            <w:r>
              <w:rPr>
                <w:i/>
              </w:rPr>
              <w:t>October 27</w:t>
            </w:r>
            <w:r w:rsidR="00E17820">
              <w:rPr>
                <w:i/>
              </w:rPr>
              <w:t>, 2017</w:t>
            </w:r>
          </w:p>
        </w:tc>
        <w:tc>
          <w:tcPr>
            <w:tcW w:w="7743" w:type="dxa"/>
          </w:tcPr>
          <w:p w14:paraId="47A2585E" w14:textId="2ED6C2E1" w:rsidR="00E17820" w:rsidRDefault="00E17820">
            <w:pPr>
              <w:jc w:val="left"/>
            </w:pPr>
            <w:r>
              <w:t>Version 6—modifications by John: discussions for 1.10 and edits for clarity and completeness.  Modifications made after review by Vailin.</w:t>
            </w:r>
          </w:p>
        </w:tc>
      </w:tr>
    </w:tbl>
    <w:p w14:paraId="060B395B" w14:textId="6D02B61F" w:rsidR="00EA3EAE" w:rsidRDefault="001436EF" w:rsidP="005E36B0">
      <w:pPr>
        <w:tabs>
          <w:tab w:val="left" w:pos="5593"/>
        </w:tabs>
      </w:pPr>
      <w:r>
        <w:tab/>
      </w:r>
    </w:p>
    <w:sectPr w:rsidR="00EA3EAE" w:rsidSect="00F3329C">
      <w:headerReference w:type="default" r:id="rId9"/>
      <w:footerReference w:type="default" r:id="rId10"/>
      <w:headerReference w:type="first" r:id="rId11"/>
      <w:footerReference w:type="first" r:id="rId12"/>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77B07" w14:textId="77777777" w:rsidR="00336287" w:rsidRDefault="00336287" w:rsidP="00F3329C">
      <w:r>
        <w:separator/>
      </w:r>
    </w:p>
  </w:endnote>
  <w:endnote w:type="continuationSeparator" w:id="0">
    <w:p w14:paraId="26D12B03" w14:textId="77777777" w:rsidR="00336287" w:rsidRDefault="00336287" w:rsidP="00F3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3565960"/>
      <w:docPartObj>
        <w:docPartGallery w:val="Page Numbers (Bottom of Page)"/>
        <w:docPartUnique/>
      </w:docPartObj>
    </w:sdtPr>
    <w:sdtEndPr/>
    <w:sdtContent>
      <w:sdt>
        <w:sdtPr>
          <w:id w:val="565050523"/>
          <w:docPartObj>
            <w:docPartGallery w:val="Page Numbers (Top of Page)"/>
            <w:docPartUnique/>
          </w:docPartObj>
        </w:sdtPr>
        <w:sdtEndPr/>
        <w:sdtContent>
          <w:p w14:paraId="653CE533" w14:textId="77777777" w:rsidR="00336287" w:rsidRDefault="00336287">
            <w:pPr>
              <w:pStyle w:val="Footer"/>
            </w:pPr>
            <w:r>
              <w:t xml:space="preserve">Page </w:t>
            </w:r>
            <w:r>
              <w:rPr>
                <w:b/>
                <w:szCs w:val="24"/>
              </w:rPr>
              <w:fldChar w:fldCharType="begin"/>
            </w:r>
            <w:r>
              <w:rPr>
                <w:b/>
              </w:rPr>
              <w:instrText xml:space="preserve"> PAGE </w:instrText>
            </w:r>
            <w:r>
              <w:rPr>
                <w:b/>
                <w:szCs w:val="24"/>
              </w:rPr>
              <w:fldChar w:fldCharType="separate"/>
            </w:r>
            <w:r w:rsidR="00820037">
              <w:rPr>
                <w:b/>
                <w:noProof/>
              </w:rPr>
              <w:t>4</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820037">
              <w:rPr>
                <w:b/>
                <w:noProof/>
              </w:rPr>
              <w:t>4</w:t>
            </w:r>
            <w:r>
              <w:rPr>
                <w:b/>
                <w:szCs w:val="24"/>
              </w:rPr>
              <w:fldChar w:fldCharType="end"/>
            </w:r>
          </w:p>
        </w:sdtContent>
      </w:sdt>
    </w:sdtContent>
  </w:sdt>
  <w:p w14:paraId="6C31CE29" w14:textId="77777777" w:rsidR="00336287" w:rsidRDefault="0033628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6FB37AFC" w14:textId="77777777" w:rsidR="00336287" w:rsidRDefault="00336287" w:rsidP="00F3329C">
            <w:pPr>
              <w:pStyle w:val="HDFFooter"/>
            </w:pPr>
            <w:r>
              <w:rPr>
                <w:noProof/>
              </w:rPr>
              <w:drawing>
                <wp:anchor distT="0" distB="0" distL="0" distR="0" simplePos="0" relativeHeight="251660288" behindDoc="0" locked="0" layoutInCell="1" allowOverlap="1" wp14:anchorId="1A27CC97" wp14:editId="03E073EF">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820037">
              <w:rPr>
                <w:noProof/>
              </w:rPr>
              <w:t>1</w:t>
            </w:r>
            <w:r>
              <w:rPr>
                <w:noProof/>
              </w:rPr>
              <w:fldChar w:fldCharType="end"/>
            </w:r>
            <w:r>
              <w:t xml:space="preserve"> of </w:t>
            </w:r>
            <w:r w:rsidR="00820037">
              <w:fldChar w:fldCharType="begin"/>
            </w:r>
            <w:r w:rsidR="00820037">
              <w:instrText xml:space="preserve"> NUMPAGES  </w:instrText>
            </w:r>
            <w:r w:rsidR="00820037">
              <w:fldChar w:fldCharType="separate"/>
            </w:r>
            <w:r w:rsidR="00820037">
              <w:rPr>
                <w:noProof/>
              </w:rPr>
              <w:t>1</w:t>
            </w:r>
            <w:r w:rsidR="00820037">
              <w:rPr>
                <w:noProof/>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DAC8F6" w14:textId="77777777" w:rsidR="00336287" w:rsidRDefault="00336287" w:rsidP="00F3329C">
      <w:r>
        <w:separator/>
      </w:r>
    </w:p>
  </w:footnote>
  <w:footnote w:type="continuationSeparator" w:id="0">
    <w:p w14:paraId="29702BF3" w14:textId="77777777" w:rsidR="00336287" w:rsidRDefault="00336287" w:rsidP="00F332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706A4" w14:textId="456F4722" w:rsidR="00336287" w:rsidRDefault="00336287" w:rsidP="00F3329C">
    <w:pPr>
      <w:pStyle w:val="THGHeader2"/>
    </w:pPr>
    <w:r>
      <w:t>October 27, 2017</w:t>
    </w:r>
    <w:r>
      <w:ptab w:relativeTo="margin" w:alignment="center" w:leader="none"/>
    </w:r>
    <w:r>
      <w:ptab w:relativeTo="margin" w:alignment="right" w:leader="none"/>
    </w:r>
    <w:r>
      <w:t>RFC THG 2017-07-07.v6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DA4D1" w14:textId="76DEB259" w:rsidR="00336287" w:rsidRPr="006D4EA4" w:rsidRDefault="00336287" w:rsidP="00F3329C">
    <w:pPr>
      <w:pStyle w:val="THGHeader"/>
    </w:pPr>
    <w:r>
      <w:t>October 27, 2017</w:t>
    </w:r>
    <w:r>
      <w:ptab w:relativeTo="margin" w:alignment="center" w:leader="none"/>
    </w:r>
    <w:r>
      <w:ptab w:relativeTo="margin" w:alignment="right" w:leader="none"/>
    </w:r>
    <w:r>
      <w:t>RFC THG 2017-07-07.v6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158355F"/>
    <w:multiLevelType w:val="hybridMultilevel"/>
    <w:tmpl w:val="6D969A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C82E2A"/>
    <w:multiLevelType w:val="hybridMultilevel"/>
    <w:tmpl w:val="BB3676CE"/>
    <w:lvl w:ilvl="0" w:tplc="D400B2FA">
      <w:start w:val="1"/>
      <w:numFmt w:val="decimal"/>
      <w:lvlText w:val="%1"/>
      <w:lvlJc w:val="left"/>
      <w:pPr>
        <w:ind w:left="1420" w:hanging="110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6">
    <w:nsid w:val="065104B0"/>
    <w:multiLevelType w:val="hybridMultilevel"/>
    <w:tmpl w:val="E52A40D4"/>
    <w:lvl w:ilvl="0" w:tplc="04090013">
      <w:start w:val="1"/>
      <w:numFmt w:val="upp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AE797D"/>
    <w:multiLevelType w:val="hybridMultilevel"/>
    <w:tmpl w:val="2814D6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7591A68"/>
    <w:multiLevelType w:val="multilevel"/>
    <w:tmpl w:val="61C2E728"/>
    <w:lvl w:ilvl="0">
      <w:start w:val="1"/>
      <w:numFmt w:val="decimal"/>
      <w:pStyle w:val="Heading1"/>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0BB25487"/>
    <w:multiLevelType w:val="hybridMultilevel"/>
    <w:tmpl w:val="26888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BD52374"/>
    <w:multiLevelType w:val="hybridMultilevel"/>
    <w:tmpl w:val="988EFB0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346B59"/>
    <w:multiLevelType w:val="hybridMultilevel"/>
    <w:tmpl w:val="5D446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A46C32"/>
    <w:multiLevelType w:val="hybridMultilevel"/>
    <w:tmpl w:val="0828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8B12EC"/>
    <w:multiLevelType w:val="hybridMultilevel"/>
    <w:tmpl w:val="31FC0E0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E8C45FE"/>
    <w:multiLevelType w:val="hybridMultilevel"/>
    <w:tmpl w:val="C80C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F868C3"/>
    <w:multiLevelType w:val="hybridMultilevel"/>
    <w:tmpl w:val="7CCE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6A0394"/>
    <w:multiLevelType w:val="hybridMultilevel"/>
    <w:tmpl w:val="EBF0EB3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CB3BFA"/>
    <w:multiLevelType w:val="hybridMultilevel"/>
    <w:tmpl w:val="36966FC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8D20CB"/>
    <w:multiLevelType w:val="hybridMultilevel"/>
    <w:tmpl w:val="66D2F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83059D"/>
    <w:multiLevelType w:val="hybridMultilevel"/>
    <w:tmpl w:val="F88E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94F2033"/>
    <w:multiLevelType w:val="hybridMultilevel"/>
    <w:tmpl w:val="DFC87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1B682407"/>
    <w:multiLevelType w:val="hybridMultilevel"/>
    <w:tmpl w:val="A6E63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B971795"/>
    <w:multiLevelType w:val="hybridMultilevel"/>
    <w:tmpl w:val="E2324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1C6C040B"/>
    <w:multiLevelType w:val="hybridMultilevel"/>
    <w:tmpl w:val="AFF4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D3521C8"/>
    <w:multiLevelType w:val="hybridMultilevel"/>
    <w:tmpl w:val="6AF4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D3C2D22"/>
    <w:multiLevelType w:val="hybridMultilevel"/>
    <w:tmpl w:val="528421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E892DFE"/>
    <w:multiLevelType w:val="hybridMultilevel"/>
    <w:tmpl w:val="3730B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F88559F"/>
    <w:multiLevelType w:val="hybridMultilevel"/>
    <w:tmpl w:val="FD369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FEE2DC2"/>
    <w:multiLevelType w:val="hybridMultilevel"/>
    <w:tmpl w:val="3866126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20E238E8"/>
    <w:multiLevelType w:val="hybridMultilevel"/>
    <w:tmpl w:val="B0BC9FEC"/>
    <w:lvl w:ilvl="0" w:tplc="04090003">
      <w:start w:val="1"/>
      <w:numFmt w:val="bullet"/>
      <w:lvlText w:val="o"/>
      <w:lvlJc w:val="left"/>
      <w:pPr>
        <w:ind w:left="1656" w:hanging="360"/>
      </w:pPr>
      <w:rPr>
        <w:rFonts w:ascii="Courier New" w:hAnsi="Courier New" w:hint="default"/>
      </w:rPr>
    </w:lvl>
    <w:lvl w:ilvl="1" w:tplc="04090003" w:tentative="1">
      <w:start w:val="1"/>
      <w:numFmt w:val="bullet"/>
      <w:lvlText w:val="o"/>
      <w:lvlJc w:val="left"/>
      <w:pPr>
        <w:ind w:left="2376" w:hanging="360"/>
      </w:pPr>
      <w:rPr>
        <w:rFonts w:ascii="Courier New" w:hAnsi="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1">
    <w:nsid w:val="22610C13"/>
    <w:multiLevelType w:val="hybridMultilevel"/>
    <w:tmpl w:val="E3DAB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6A41463"/>
    <w:multiLevelType w:val="hybridMultilevel"/>
    <w:tmpl w:val="C066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AF0BFF"/>
    <w:multiLevelType w:val="hybridMultilevel"/>
    <w:tmpl w:val="D8AA75DE"/>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290A1BAC"/>
    <w:multiLevelType w:val="hybridMultilevel"/>
    <w:tmpl w:val="9D625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0142FAC"/>
    <w:multiLevelType w:val="hybridMultilevel"/>
    <w:tmpl w:val="2D58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072443F"/>
    <w:multiLevelType w:val="hybridMultilevel"/>
    <w:tmpl w:val="250C8A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22917CB"/>
    <w:multiLevelType w:val="hybridMultilevel"/>
    <w:tmpl w:val="4AA87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55C4281"/>
    <w:multiLevelType w:val="hybridMultilevel"/>
    <w:tmpl w:val="2D7E9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84B59A8"/>
    <w:multiLevelType w:val="hybridMultilevel"/>
    <w:tmpl w:val="7E7A7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9AE125D"/>
    <w:multiLevelType w:val="hybridMultilevel"/>
    <w:tmpl w:val="5DA02A8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3A0D39AF"/>
    <w:multiLevelType w:val="hybridMultilevel"/>
    <w:tmpl w:val="598E1C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3A2E2E50"/>
    <w:multiLevelType w:val="hybridMultilevel"/>
    <w:tmpl w:val="F8DE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A7559CF"/>
    <w:multiLevelType w:val="hybridMultilevel"/>
    <w:tmpl w:val="3590553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3AA16C5B"/>
    <w:multiLevelType w:val="hybridMultilevel"/>
    <w:tmpl w:val="BB3676CE"/>
    <w:lvl w:ilvl="0" w:tplc="D400B2FA">
      <w:start w:val="1"/>
      <w:numFmt w:val="decimal"/>
      <w:lvlText w:val="%1"/>
      <w:lvlJc w:val="left"/>
      <w:pPr>
        <w:ind w:left="1420" w:hanging="110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45">
    <w:nsid w:val="3B0F5F75"/>
    <w:multiLevelType w:val="hybridMultilevel"/>
    <w:tmpl w:val="DF988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B3070D8"/>
    <w:multiLevelType w:val="hybridMultilevel"/>
    <w:tmpl w:val="C5B44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BC8356E"/>
    <w:multiLevelType w:val="hybridMultilevel"/>
    <w:tmpl w:val="F8C8D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C8328DD"/>
    <w:multiLevelType w:val="hybridMultilevel"/>
    <w:tmpl w:val="C92AE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D2C0ECC"/>
    <w:multiLevelType w:val="hybridMultilevel"/>
    <w:tmpl w:val="B6989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D7B5E85"/>
    <w:multiLevelType w:val="hybridMultilevel"/>
    <w:tmpl w:val="C91C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DC44544"/>
    <w:multiLevelType w:val="hybridMultilevel"/>
    <w:tmpl w:val="7482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E5D37B2"/>
    <w:multiLevelType w:val="hybridMultilevel"/>
    <w:tmpl w:val="65284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1453397"/>
    <w:multiLevelType w:val="hybridMultilevel"/>
    <w:tmpl w:val="B212F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164481D"/>
    <w:multiLevelType w:val="hybridMultilevel"/>
    <w:tmpl w:val="A3BCF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4C452FB"/>
    <w:multiLevelType w:val="hybridMultilevel"/>
    <w:tmpl w:val="4FEC889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473F7885"/>
    <w:multiLevelType w:val="hybridMultilevel"/>
    <w:tmpl w:val="C43E2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7E30994"/>
    <w:multiLevelType w:val="hybridMultilevel"/>
    <w:tmpl w:val="2996E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AB7137A"/>
    <w:multiLevelType w:val="hybridMultilevel"/>
    <w:tmpl w:val="C4B4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BC329DE"/>
    <w:multiLevelType w:val="hybridMultilevel"/>
    <w:tmpl w:val="D68AF48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C02287E"/>
    <w:multiLevelType w:val="hybridMultilevel"/>
    <w:tmpl w:val="6AF4AA6E"/>
    <w:lvl w:ilvl="0" w:tplc="A40C08A8">
      <w:numFmt w:val="decimal"/>
      <w:lvlText w:val="%1"/>
      <w:lvlJc w:val="left"/>
      <w:pPr>
        <w:ind w:left="1200" w:hanging="92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61">
    <w:nsid w:val="4C077D7C"/>
    <w:multiLevelType w:val="hybridMultilevel"/>
    <w:tmpl w:val="B2003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4D5743EA"/>
    <w:multiLevelType w:val="hybridMultilevel"/>
    <w:tmpl w:val="75FCA48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502D0DD3"/>
    <w:multiLevelType w:val="hybridMultilevel"/>
    <w:tmpl w:val="369E9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07A26EA"/>
    <w:multiLevelType w:val="hybridMultilevel"/>
    <w:tmpl w:val="7A5EDA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07D0DFE"/>
    <w:multiLevelType w:val="hybridMultilevel"/>
    <w:tmpl w:val="0800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09C3A43"/>
    <w:multiLevelType w:val="hybridMultilevel"/>
    <w:tmpl w:val="D8BAE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0D37864"/>
    <w:multiLevelType w:val="hybridMultilevel"/>
    <w:tmpl w:val="DE4A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2E25DB0"/>
    <w:multiLevelType w:val="hybridMultilevel"/>
    <w:tmpl w:val="FA6A78B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nsid w:val="5380225A"/>
    <w:multiLevelType w:val="hybridMultilevel"/>
    <w:tmpl w:val="FC9C7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53D60121"/>
    <w:multiLevelType w:val="hybridMultilevel"/>
    <w:tmpl w:val="E1EC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66A6E54"/>
    <w:multiLevelType w:val="hybridMultilevel"/>
    <w:tmpl w:val="93361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6B10EC7"/>
    <w:multiLevelType w:val="hybridMultilevel"/>
    <w:tmpl w:val="2CE0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DA84D69"/>
    <w:multiLevelType w:val="hybridMultilevel"/>
    <w:tmpl w:val="1226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DFB3BA1"/>
    <w:multiLevelType w:val="hybridMultilevel"/>
    <w:tmpl w:val="A452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E1C1FFE"/>
    <w:multiLevelType w:val="hybridMultilevel"/>
    <w:tmpl w:val="1DFE1CE6"/>
    <w:lvl w:ilvl="0" w:tplc="04090003">
      <w:start w:val="1"/>
      <w:numFmt w:val="bullet"/>
      <w:lvlText w:val="o"/>
      <w:lvlJc w:val="left"/>
      <w:pPr>
        <w:ind w:left="144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5FEB05D1"/>
    <w:multiLevelType w:val="hybridMultilevel"/>
    <w:tmpl w:val="BF5C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4D92182"/>
    <w:multiLevelType w:val="hybridMultilevel"/>
    <w:tmpl w:val="F5D6C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6187330"/>
    <w:multiLevelType w:val="hybridMultilevel"/>
    <w:tmpl w:val="9898814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nsid w:val="673A60D1"/>
    <w:multiLevelType w:val="hybridMultilevel"/>
    <w:tmpl w:val="ED904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8CF2C60"/>
    <w:multiLevelType w:val="hybridMultilevel"/>
    <w:tmpl w:val="1B0C0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DB15F05"/>
    <w:multiLevelType w:val="hybridMultilevel"/>
    <w:tmpl w:val="33408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EE62A30"/>
    <w:multiLevelType w:val="hybridMultilevel"/>
    <w:tmpl w:val="7ACEB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1145E63"/>
    <w:multiLevelType w:val="hybridMultilevel"/>
    <w:tmpl w:val="868C385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77791D6B"/>
    <w:multiLevelType w:val="hybridMultilevel"/>
    <w:tmpl w:val="0D90B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78E43D4"/>
    <w:multiLevelType w:val="hybridMultilevel"/>
    <w:tmpl w:val="A4BE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8CE57A8"/>
    <w:multiLevelType w:val="hybridMultilevel"/>
    <w:tmpl w:val="10084C60"/>
    <w:lvl w:ilvl="0" w:tplc="06E4CE2C">
      <w:numFmt w:val="decimal"/>
      <w:lvlText w:val="%1"/>
      <w:lvlJc w:val="left"/>
      <w:pPr>
        <w:ind w:left="1160" w:hanging="88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88">
    <w:nsid w:val="79340F11"/>
    <w:multiLevelType w:val="hybridMultilevel"/>
    <w:tmpl w:val="5D029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D8A6A55"/>
    <w:multiLevelType w:val="hybridMultilevel"/>
    <w:tmpl w:val="2070E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FB92D15"/>
    <w:multiLevelType w:val="hybridMultilevel"/>
    <w:tmpl w:val="5D784B5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1">
    <w:nsid w:val="7FE07B45"/>
    <w:multiLevelType w:val="hybridMultilevel"/>
    <w:tmpl w:val="92C4E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3"/>
  </w:num>
  <w:num w:numId="3">
    <w:abstractNumId w:val="2"/>
  </w:num>
  <w:num w:numId="4">
    <w:abstractNumId w:val="1"/>
  </w:num>
  <w:num w:numId="5">
    <w:abstractNumId w:val="0"/>
  </w:num>
  <w:num w:numId="6">
    <w:abstractNumId w:val="27"/>
  </w:num>
  <w:num w:numId="7">
    <w:abstractNumId w:val="3"/>
  </w:num>
  <w:num w:numId="8">
    <w:abstractNumId w:val="11"/>
  </w:num>
  <w:num w:numId="9">
    <w:abstractNumId w:val="86"/>
  </w:num>
  <w:num w:numId="10">
    <w:abstractNumId w:val="18"/>
  </w:num>
  <w:num w:numId="11">
    <w:abstractNumId w:val="39"/>
  </w:num>
  <w:num w:numId="12">
    <w:abstractNumId w:val="37"/>
  </w:num>
  <w:num w:numId="13">
    <w:abstractNumId w:val="14"/>
  </w:num>
  <w:num w:numId="14">
    <w:abstractNumId w:val="34"/>
  </w:num>
  <w:num w:numId="15">
    <w:abstractNumId w:val="28"/>
  </w:num>
  <w:num w:numId="16">
    <w:abstractNumId w:val="12"/>
  </w:num>
  <w:num w:numId="17">
    <w:abstractNumId w:val="70"/>
  </w:num>
  <w:num w:numId="18">
    <w:abstractNumId w:val="48"/>
  </w:num>
  <w:num w:numId="19">
    <w:abstractNumId w:val="88"/>
  </w:num>
  <w:num w:numId="20">
    <w:abstractNumId w:val="84"/>
  </w:num>
  <w:num w:numId="21">
    <w:abstractNumId w:val="40"/>
  </w:num>
  <w:num w:numId="22">
    <w:abstractNumId w:val="13"/>
  </w:num>
  <w:num w:numId="23">
    <w:abstractNumId w:val="59"/>
  </w:num>
  <w:num w:numId="24">
    <w:abstractNumId w:val="62"/>
  </w:num>
  <w:num w:numId="25">
    <w:abstractNumId w:val="42"/>
  </w:num>
  <w:num w:numId="26">
    <w:abstractNumId w:val="63"/>
  </w:num>
  <w:num w:numId="27">
    <w:abstractNumId w:val="26"/>
  </w:num>
  <w:num w:numId="28">
    <w:abstractNumId w:val="30"/>
  </w:num>
  <w:num w:numId="29">
    <w:abstractNumId w:val="67"/>
  </w:num>
  <w:num w:numId="30">
    <w:abstractNumId w:val="35"/>
  </w:num>
  <w:num w:numId="31">
    <w:abstractNumId w:val="87"/>
  </w:num>
  <w:num w:numId="32">
    <w:abstractNumId w:val="60"/>
  </w:num>
  <w:num w:numId="33">
    <w:abstractNumId w:val="5"/>
  </w:num>
  <w:num w:numId="34">
    <w:abstractNumId w:val="90"/>
  </w:num>
  <w:num w:numId="35">
    <w:abstractNumId w:val="32"/>
  </w:num>
  <w:num w:numId="36">
    <w:abstractNumId w:val="7"/>
  </w:num>
  <w:num w:numId="37">
    <w:abstractNumId w:val="38"/>
  </w:num>
  <w:num w:numId="38">
    <w:abstractNumId w:val="23"/>
  </w:num>
  <w:num w:numId="39">
    <w:abstractNumId w:val="89"/>
  </w:num>
  <w:num w:numId="40">
    <w:abstractNumId w:val="22"/>
  </w:num>
  <w:num w:numId="41">
    <w:abstractNumId w:val="57"/>
  </w:num>
  <w:num w:numId="42">
    <w:abstractNumId w:val="79"/>
  </w:num>
  <w:num w:numId="43">
    <w:abstractNumId w:val="56"/>
  </w:num>
  <w:num w:numId="44">
    <w:abstractNumId w:val="69"/>
  </w:num>
  <w:num w:numId="45">
    <w:abstractNumId w:val="47"/>
  </w:num>
  <w:num w:numId="46">
    <w:abstractNumId w:val="71"/>
  </w:num>
  <w:num w:numId="47">
    <w:abstractNumId w:val="24"/>
  </w:num>
  <w:num w:numId="48">
    <w:abstractNumId w:val="15"/>
  </w:num>
  <w:num w:numId="49">
    <w:abstractNumId w:val="49"/>
  </w:num>
  <w:num w:numId="50">
    <w:abstractNumId w:val="91"/>
  </w:num>
  <w:num w:numId="51">
    <w:abstractNumId w:val="45"/>
  </w:num>
  <w:num w:numId="52">
    <w:abstractNumId w:val="46"/>
  </w:num>
  <w:num w:numId="53">
    <w:abstractNumId w:val="81"/>
  </w:num>
  <w:num w:numId="54">
    <w:abstractNumId w:val="65"/>
  </w:num>
  <w:num w:numId="55">
    <w:abstractNumId w:val="9"/>
  </w:num>
  <w:num w:numId="56">
    <w:abstractNumId w:val="21"/>
  </w:num>
  <w:num w:numId="57">
    <w:abstractNumId w:val="77"/>
  </w:num>
  <w:num w:numId="58">
    <w:abstractNumId w:val="53"/>
  </w:num>
  <w:num w:numId="59">
    <w:abstractNumId w:val="64"/>
  </w:num>
  <w:num w:numId="60">
    <w:abstractNumId w:val="78"/>
  </w:num>
  <w:num w:numId="61">
    <w:abstractNumId w:val="4"/>
  </w:num>
  <w:num w:numId="62">
    <w:abstractNumId w:val="6"/>
  </w:num>
  <w:num w:numId="63">
    <w:abstractNumId w:val="25"/>
  </w:num>
  <w:num w:numId="64">
    <w:abstractNumId w:val="16"/>
  </w:num>
  <w:num w:numId="65">
    <w:abstractNumId w:val="74"/>
  </w:num>
  <w:num w:numId="66">
    <w:abstractNumId w:val="66"/>
  </w:num>
  <w:num w:numId="67">
    <w:abstractNumId w:val="73"/>
  </w:num>
  <w:num w:numId="68">
    <w:abstractNumId w:val="36"/>
  </w:num>
  <w:num w:numId="69">
    <w:abstractNumId w:val="20"/>
  </w:num>
  <w:num w:numId="70">
    <w:abstractNumId w:val="61"/>
  </w:num>
  <w:num w:numId="71">
    <w:abstractNumId w:val="80"/>
  </w:num>
  <w:num w:numId="72">
    <w:abstractNumId w:val="19"/>
  </w:num>
  <w:num w:numId="73">
    <w:abstractNumId w:val="72"/>
  </w:num>
  <w:num w:numId="74">
    <w:abstractNumId w:val="85"/>
  </w:num>
  <w:num w:numId="75">
    <w:abstractNumId w:val="51"/>
  </w:num>
  <w:num w:numId="76">
    <w:abstractNumId w:val="44"/>
  </w:num>
  <w:num w:numId="77">
    <w:abstractNumId w:val="76"/>
  </w:num>
  <w:num w:numId="78">
    <w:abstractNumId w:val="58"/>
  </w:num>
  <w:num w:numId="79">
    <w:abstractNumId w:val="50"/>
  </w:num>
  <w:num w:numId="80">
    <w:abstractNumId w:val="41"/>
  </w:num>
  <w:num w:numId="81">
    <w:abstractNumId w:val="31"/>
  </w:num>
  <w:num w:numId="82">
    <w:abstractNumId w:val="82"/>
  </w:num>
  <w:num w:numId="83">
    <w:abstractNumId w:val="52"/>
  </w:num>
  <w:num w:numId="84">
    <w:abstractNumId w:val="55"/>
  </w:num>
  <w:num w:numId="85">
    <w:abstractNumId w:val="33"/>
  </w:num>
  <w:num w:numId="86">
    <w:abstractNumId w:val="10"/>
  </w:num>
  <w:num w:numId="87">
    <w:abstractNumId w:val="17"/>
  </w:num>
  <w:num w:numId="88">
    <w:abstractNumId w:val="43"/>
  </w:num>
  <w:num w:numId="89">
    <w:abstractNumId w:val="68"/>
  </w:num>
  <w:num w:numId="90">
    <w:abstractNumId w:val="29"/>
  </w:num>
  <w:num w:numId="91">
    <w:abstractNumId w:val="75"/>
  </w:num>
  <w:num w:numId="92">
    <w:abstractNumId w:val="54"/>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trackRevisions/>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29C"/>
    <w:rsid w:val="000037BA"/>
    <w:rsid w:val="00006BF3"/>
    <w:rsid w:val="00006F66"/>
    <w:rsid w:val="00007142"/>
    <w:rsid w:val="00007A25"/>
    <w:rsid w:val="00007E83"/>
    <w:rsid w:val="00014F28"/>
    <w:rsid w:val="00015647"/>
    <w:rsid w:val="00017473"/>
    <w:rsid w:val="00017E66"/>
    <w:rsid w:val="0002178E"/>
    <w:rsid w:val="0002307C"/>
    <w:rsid w:val="00025410"/>
    <w:rsid w:val="000266F5"/>
    <w:rsid w:val="00032A3F"/>
    <w:rsid w:val="00033177"/>
    <w:rsid w:val="00035AEA"/>
    <w:rsid w:val="00036AC5"/>
    <w:rsid w:val="00036BBD"/>
    <w:rsid w:val="0003796F"/>
    <w:rsid w:val="00041658"/>
    <w:rsid w:val="0004175B"/>
    <w:rsid w:val="00041A87"/>
    <w:rsid w:val="00044342"/>
    <w:rsid w:val="00045941"/>
    <w:rsid w:val="000471B6"/>
    <w:rsid w:val="00051136"/>
    <w:rsid w:val="00053CD6"/>
    <w:rsid w:val="00060334"/>
    <w:rsid w:val="000603A9"/>
    <w:rsid w:val="00062793"/>
    <w:rsid w:val="00063E3A"/>
    <w:rsid w:val="000642C3"/>
    <w:rsid w:val="00070932"/>
    <w:rsid w:val="0007174B"/>
    <w:rsid w:val="00072DAC"/>
    <w:rsid w:val="00073940"/>
    <w:rsid w:val="0007572A"/>
    <w:rsid w:val="0007592F"/>
    <w:rsid w:val="0007668D"/>
    <w:rsid w:val="00077382"/>
    <w:rsid w:val="0007759D"/>
    <w:rsid w:val="00077896"/>
    <w:rsid w:val="00077C05"/>
    <w:rsid w:val="00080EF7"/>
    <w:rsid w:val="00080F04"/>
    <w:rsid w:val="000824CC"/>
    <w:rsid w:val="00082953"/>
    <w:rsid w:val="00082C9B"/>
    <w:rsid w:val="00084FAE"/>
    <w:rsid w:val="0008512B"/>
    <w:rsid w:val="00090EBE"/>
    <w:rsid w:val="000922C0"/>
    <w:rsid w:val="00092324"/>
    <w:rsid w:val="0009284B"/>
    <w:rsid w:val="00093E79"/>
    <w:rsid w:val="00095404"/>
    <w:rsid w:val="000969B3"/>
    <w:rsid w:val="00097808"/>
    <w:rsid w:val="000A1246"/>
    <w:rsid w:val="000A13A2"/>
    <w:rsid w:val="000A1567"/>
    <w:rsid w:val="000A29AA"/>
    <w:rsid w:val="000A2B17"/>
    <w:rsid w:val="000A2F39"/>
    <w:rsid w:val="000A48AF"/>
    <w:rsid w:val="000A7078"/>
    <w:rsid w:val="000B2EE0"/>
    <w:rsid w:val="000B3610"/>
    <w:rsid w:val="000B4F79"/>
    <w:rsid w:val="000B50BF"/>
    <w:rsid w:val="000B6EBC"/>
    <w:rsid w:val="000B7B2E"/>
    <w:rsid w:val="000C1276"/>
    <w:rsid w:val="000C15DC"/>
    <w:rsid w:val="000C2776"/>
    <w:rsid w:val="000C3F37"/>
    <w:rsid w:val="000C5083"/>
    <w:rsid w:val="000C7277"/>
    <w:rsid w:val="000D00A6"/>
    <w:rsid w:val="000D04E5"/>
    <w:rsid w:val="000D07A7"/>
    <w:rsid w:val="000D26E6"/>
    <w:rsid w:val="000D2F5B"/>
    <w:rsid w:val="000D3A00"/>
    <w:rsid w:val="000D6DFD"/>
    <w:rsid w:val="000D6ECC"/>
    <w:rsid w:val="000E3819"/>
    <w:rsid w:val="000E4A7F"/>
    <w:rsid w:val="000E4B7D"/>
    <w:rsid w:val="000E5276"/>
    <w:rsid w:val="000E60E6"/>
    <w:rsid w:val="000E624D"/>
    <w:rsid w:val="000E6D58"/>
    <w:rsid w:val="000F0108"/>
    <w:rsid w:val="000F016B"/>
    <w:rsid w:val="000F01AB"/>
    <w:rsid w:val="000F0486"/>
    <w:rsid w:val="000F06AA"/>
    <w:rsid w:val="000F1C78"/>
    <w:rsid w:val="000F2361"/>
    <w:rsid w:val="000F2D5E"/>
    <w:rsid w:val="000F5D75"/>
    <w:rsid w:val="000F6A9A"/>
    <w:rsid w:val="000F70E0"/>
    <w:rsid w:val="00102F97"/>
    <w:rsid w:val="0010412B"/>
    <w:rsid w:val="00105BC8"/>
    <w:rsid w:val="00110F6B"/>
    <w:rsid w:val="001118D8"/>
    <w:rsid w:val="00113432"/>
    <w:rsid w:val="00114062"/>
    <w:rsid w:val="00114354"/>
    <w:rsid w:val="00114F32"/>
    <w:rsid w:val="00115DA6"/>
    <w:rsid w:val="00116675"/>
    <w:rsid w:val="00121B16"/>
    <w:rsid w:val="001236A7"/>
    <w:rsid w:val="001245B5"/>
    <w:rsid w:val="001257DD"/>
    <w:rsid w:val="00125F6C"/>
    <w:rsid w:val="00126DC6"/>
    <w:rsid w:val="00130617"/>
    <w:rsid w:val="00132866"/>
    <w:rsid w:val="001333B0"/>
    <w:rsid w:val="00135E25"/>
    <w:rsid w:val="001378C1"/>
    <w:rsid w:val="001420D0"/>
    <w:rsid w:val="00142674"/>
    <w:rsid w:val="00142940"/>
    <w:rsid w:val="001429F5"/>
    <w:rsid w:val="001436EF"/>
    <w:rsid w:val="001454AA"/>
    <w:rsid w:val="00145F4A"/>
    <w:rsid w:val="00146EAF"/>
    <w:rsid w:val="00151602"/>
    <w:rsid w:val="00152A25"/>
    <w:rsid w:val="00153855"/>
    <w:rsid w:val="00154EB4"/>
    <w:rsid w:val="00155959"/>
    <w:rsid w:val="00155D12"/>
    <w:rsid w:val="0015604F"/>
    <w:rsid w:val="00160210"/>
    <w:rsid w:val="00160A78"/>
    <w:rsid w:val="00160AF5"/>
    <w:rsid w:val="00161C80"/>
    <w:rsid w:val="001623E4"/>
    <w:rsid w:val="00162632"/>
    <w:rsid w:val="00164471"/>
    <w:rsid w:val="00164D02"/>
    <w:rsid w:val="00166452"/>
    <w:rsid w:val="001667D6"/>
    <w:rsid w:val="00166AFA"/>
    <w:rsid w:val="00167786"/>
    <w:rsid w:val="00167AD0"/>
    <w:rsid w:val="00167EC1"/>
    <w:rsid w:val="00167F93"/>
    <w:rsid w:val="001700C0"/>
    <w:rsid w:val="00171C27"/>
    <w:rsid w:val="001762A4"/>
    <w:rsid w:val="00180687"/>
    <w:rsid w:val="00181E95"/>
    <w:rsid w:val="001822B5"/>
    <w:rsid w:val="001849AB"/>
    <w:rsid w:val="00186D22"/>
    <w:rsid w:val="0018718F"/>
    <w:rsid w:val="001874B9"/>
    <w:rsid w:val="001879AB"/>
    <w:rsid w:val="001912B8"/>
    <w:rsid w:val="00191874"/>
    <w:rsid w:val="00192685"/>
    <w:rsid w:val="001937BF"/>
    <w:rsid w:val="00194025"/>
    <w:rsid w:val="00194264"/>
    <w:rsid w:val="001969FB"/>
    <w:rsid w:val="00196B1F"/>
    <w:rsid w:val="001A1290"/>
    <w:rsid w:val="001A300B"/>
    <w:rsid w:val="001A331C"/>
    <w:rsid w:val="001A3AAB"/>
    <w:rsid w:val="001A5018"/>
    <w:rsid w:val="001A5AEB"/>
    <w:rsid w:val="001A6111"/>
    <w:rsid w:val="001A6856"/>
    <w:rsid w:val="001A70B3"/>
    <w:rsid w:val="001B03B3"/>
    <w:rsid w:val="001B22E1"/>
    <w:rsid w:val="001B4F59"/>
    <w:rsid w:val="001B4FB7"/>
    <w:rsid w:val="001C06A6"/>
    <w:rsid w:val="001C12A5"/>
    <w:rsid w:val="001C1371"/>
    <w:rsid w:val="001C1FB9"/>
    <w:rsid w:val="001C315D"/>
    <w:rsid w:val="001C3628"/>
    <w:rsid w:val="001C4150"/>
    <w:rsid w:val="001C5724"/>
    <w:rsid w:val="001C5B47"/>
    <w:rsid w:val="001C6EE9"/>
    <w:rsid w:val="001D0B14"/>
    <w:rsid w:val="001D291A"/>
    <w:rsid w:val="001D33CA"/>
    <w:rsid w:val="001D38A7"/>
    <w:rsid w:val="001D703F"/>
    <w:rsid w:val="001D7E5D"/>
    <w:rsid w:val="001E0505"/>
    <w:rsid w:val="001E1CBD"/>
    <w:rsid w:val="001E25A6"/>
    <w:rsid w:val="001E2DA9"/>
    <w:rsid w:val="001E615F"/>
    <w:rsid w:val="001E7AFB"/>
    <w:rsid w:val="001E7C15"/>
    <w:rsid w:val="001F05A5"/>
    <w:rsid w:val="001F15EB"/>
    <w:rsid w:val="001F3119"/>
    <w:rsid w:val="001F69FF"/>
    <w:rsid w:val="001F7012"/>
    <w:rsid w:val="001F7BB2"/>
    <w:rsid w:val="002009AF"/>
    <w:rsid w:val="00202F70"/>
    <w:rsid w:val="00204B66"/>
    <w:rsid w:val="00207222"/>
    <w:rsid w:val="00207BBE"/>
    <w:rsid w:val="0021009E"/>
    <w:rsid w:val="00210265"/>
    <w:rsid w:val="002115B9"/>
    <w:rsid w:val="002120EB"/>
    <w:rsid w:val="00213A6A"/>
    <w:rsid w:val="00214405"/>
    <w:rsid w:val="0021580E"/>
    <w:rsid w:val="00215DED"/>
    <w:rsid w:val="00215E44"/>
    <w:rsid w:val="002179CD"/>
    <w:rsid w:val="00222006"/>
    <w:rsid w:val="002228D9"/>
    <w:rsid w:val="00222F49"/>
    <w:rsid w:val="002309F7"/>
    <w:rsid w:val="00231062"/>
    <w:rsid w:val="00231419"/>
    <w:rsid w:val="00232C40"/>
    <w:rsid w:val="002332D5"/>
    <w:rsid w:val="00233FA2"/>
    <w:rsid w:val="002341D2"/>
    <w:rsid w:val="00235F6E"/>
    <w:rsid w:val="00236093"/>
    <w:rsid w:val="0023699C"/>
    <w:rsid w:val="00242037"/>
    <w:rsid w:val="00242345"/>
    <w:rsid w:val="00242F4A"/>
    <w:rsid w:val="0024358A"/>
    <w:rsid w:val="00243698"/>
    <w:rsid w:val="00244133"/>
    <w:rsid w:val="002443BE"/>
    <w:rsid w:val="00250D7C"/>
    <w:rsid w:val="00251A5E"/>
    <w:rsid w:val="00251BA0"/>
    <w:rsid w:val="00253307"/>
    <w:rsid w:val="002539BC"/>
    <w:rsid w:val="00254799"/>
    <w:rsid w:val="002566D7"/>
    <w:rsid w:val="00256B00"/>
    <w:rsid w:val="0025738F"/>
    <w:rsid w:val="00261407"/>
    <w:rsid w:val="00261708"/>
    <w:rsid w:val="0026252C"/>
    <w:rsid w:val="00262A1A"/>
    <w:rsid w:val="002643D1"/>
    <w:rsid w:val="002677BF"/>
    <w:rsid w:val="00267D0E"/>
    <w:rsid w:val="0027171C"/>
    <w:rsid w:val="00271D41"/>
    <w:rsid w:val="00273057"/>
    <w:rsid w:val="00273CF3"/>
    <w:rsid w:val="002755C0"/>
    <w:rsid w:val="002775C0"/>
    <w:rsid w:val="0028296D"/>
    <w:rsid w:val="00282BC5"/>
    <w:rsid w:val="00283843"/>
    <w:rsid w:val="002841AF"/>
    <w:rsid w:val="00284213"/>
    <w:rsid w:val="002856F9"/>
    <w:rsid w:val="00285A84"/>
    <w:rsid w:val="00293DC5"/>
    <w:rsid w:val="00294659"/>
    <w:rsid w:val="0029567F"/>
    <w:rsid w:val="00296088"/>
    <w:rsid w:val="002978D3"/>
    <w:rsid w:val="002A0757"/>
    <w:rsid w:val="002A11F4"/>
    <w:rsid w:val="002A1707"/>
    <w:rsid w:val="002A28B5"/>
    <w:rsid w:val="002A53D9"/>
    <w:rsid w:val="002A54E3"/>
    <w:rsid w:val="002A74DF"/>
    <w:rsid w:val="002A7769"/>
    <w:rsid w:val="002B105D"/>
    <w:rsid w:val="002B43DD"/>
    <w:rsid w:val="002B47CE"/>
    <w:rsid w:val="002B5678"/>
    <w:rsid w:val="002B56F1"/>
    <w:rsid w:val="002B5DAF"/>
    <w:rsid w:val="002B622D"/>
    <w:rsid w:val="002B6701"/>
    <w:rsid w:val="002C0B3D"/>
    <w:rsid w:val="002C1C15"/>
    <w:rsid w:val="002C24B9"/>
    <w:rsid w:val="002C6398"/>
    <w:rsid w:val="002C735A"/>
    <w:rsid w:val="002C7885"/>
    <w:rsid w:val="002D0223"/>
    <w:rsid w:val="002D09F1"/>
    <w:rsid w:val="002D1038"/>
    <w:rsid w:val="002D3F0A"/>
    <w:rsid w:val="002D3F0B"/>
    <w:rsid w:val="002D69D9"/>
    <w:rsid w:val="002D6A37"/>
    <w:rsid w:val="002D7FC6"/>
    <w:rsid w:val="002E157B"/>
    <w:rsid w:val="002E3509"/>
    <w:rsid w:val="002E5D49"/>
    <w:rsid w:val="002E7AB3"/>
    <w:rsid w:val="002F010C"/>
    <w:rsid w:val="002F1590"/>
    <w:rsid w:val="002F26A8"/>
    <w:rsid w:val="002F2CB8"/>
    <w:rsid w:val="002F2F9B"/>
    <w:rsid w:val="002F413F"/>
    <w:rsid w:val="003011C5"/>
    <w:rsid w:val="003026F6"/>
    <w:rsid w:val="003029A1"/>
    <w:rsid w:val="00302B94"/>
    <w:rsid w:val="00303D17"/>
    <w:rsid w:val="003042B7"/>
    <w:rsid w:val="00304A9E"/>
    <w:rsid w:val="003051F7"/>
    <w:rsid w:val="00305C15"/>
    <w:rsid w:val="00305FF2"/>
    <w:rsid w:val="003061D9"/>
    <w:rsid w:val="00306218"/>
    <w:rsid w:val="00306FE9"/>
    <w:rsid w:val="00307102"/>
    <w:rsid w:val="003126AF"/>
    <w:rsid w:val="003135C6"/>
    <w:rsid w:val="00314FF0"/>
    <w:rsid w:val="00315491"/>
    <w:rsid w:val="0031604C"/>
    <w:rsid w:val="00317174"/>
    <w:rsid w:val="00321276"/>
    <w:rsid w:val="0032235A"/>
    <w:rsid w:val="00323088"/>
    <w:rsid w:val="00326F53"/>
    <w:rsid w:val="0032793C"/>
    <w:rsid w:val="0033136E"/>
    <w:rsid w:val="00331AD4"/>
    <w:rsid w:val="00332FE3"/>
    <w:rsid w:val="0033318B"/>
    <w:rsid w:val="00334082"/>
    <w:rsid w:val="003350AB"/>
    <w:rsid w:val="003360AE"/>
    <w:rsid w:val="00336287"/>
    <w:rsid w:val="00336E3A"/>
    <w:rsid w:val="00337C16"/>
    <w:rsid w:val="00341A2A"/>
    <w:rsid w:val="00342228"/>
    <w:rsid w:val="00343090"/>
    <w:rsid w:val="00343836"/>
    <w:rsid w:val="00343C9E"/>
    <w:rsid w:val="00344C80"/>
    <w:rsid w:val="00344EA4"/>
    <w:rsid w:val="0034586C"/>
    <w:rsid w:val="00347493"/>
    <w:rsid w:val="003510DD"/>
    <w:rsid w:val="0035115A"/>
    <w:rsid w:val="00352A26"/>
    <w:rsid w:val="003531CA"/>
    <w:rsid w:val="00354652"/>
    <w:rsid w:val="00355DC8"/>
    <w:rsid w:val="003577AB"/>
    <w:rsid w:val="00362020"/>
    <w:rsid w:val="003621AE"/>
    <w:rsid w:val="00364218"/>
    <w:rsid w:val="003651F0"/>
    <w:rsid w:val="00365F11"/>
    <w:rsid w:val="003661E8"/>
    <w:rsid w:val="003672F4"/>
    <w:rsid w:val="00370989"/>
    <w:rsid w:val="00372372"/>
    <w:rsid w:val="0037316F"/>
    <w:rsid w:val="00376C8D"/>
    <w:rsid w:val="00377E62"/>
    <w:rsid w:val="0038011F"/>
    <w:rsid w:val="00380A09"/>
    <w:rsid w:val="00381B20"/>
    <w:rsid w:val="00382693"/>
    <w:rsid w:val="00382E1C"/>
    <w:rsid w:val="003833E2"/>
    <w:rsid w:val="00384915"/>
    <w:rsid w:val="00387D18"/>
    <w:rsid w:val="003919FE"/>
    <w:rsid w:val="00392034"/>
    <w:rsid w:val="003920FF"/>
    <w:rsid w:val="003937CC"/>
    <w:rsid w:val="00393CC0"/>
    <w:rsid w:val="003966BA"/>
    <w:rsid w:val="003A0C3A"/>
    <w:rsid w:val="003A1B0C"/>
    <w:rsid w:val="003A1C13"/>
    <w:rsid w:val="003A2436"/>
    <w:rsid w:val="003A3645"/>
    <w:rsid w:val="003A37FD"/>
    <w:rsid w:val="003A4F68"/>
    <w:rsid w:val="003A7238"/>
    <w:rsid w:val="003B0643"/>
    <w:rsid w:val="003B1223"/>
    <w:rsid w:val="003B1407"/>
    <w:rsid w:val="003B717D"/>
    <w:rsid w:val="003B7AF6"/>
    <w:rsid w:val="003C3A46"/>
    <w:rsid w:val="003C3ABB"/>
    <w:rsid w:val="003C3C32"/>
    <w:rsid w:val="003C44B4"/>
    <w:rsid w:val="003C49E5"/>
    <w:rsid w:val="003C4B85"/>
    <w:rsid w:val="003D03EC"/>
    <w:rsid w:val="003D0E87"/>
    <w:rsid w:val="003D15D2"/>
    <w:rsid w:val="003E08BE"/>
    <w:rsid w:val="003E0AE4"/>
    <w:rsid w:val="003E0B64"/>
    <w:rsid w:val="003E3407"/>
    <w:rsid w:val="003E3D3D"/>
    <w:rsid w:val="003E6080"/>
    <w:rsid w:val="003F525A"/>
    <w:rsid w:val="003F6A5C"/>
    <w:rsid w:val="003F6BD6"/>
    <w:rsid w:val="00401C14"/>
    <w:rsid w:val="00410BBE"/>
    <w:rsid w:val="00411F17"/>
    <w:rsid w:val="00412676"/>
    <w:rsid w:val="00413039"/>
    <w:rsid w:val="00414610"/>
    <w:rsid w:val="00415044"/>
    <w:rsid w:val="00417EB6"/>
    <w:rsid w:val="00420D59"/>
    <w:rsid w:val="00422010"/>
    <w:rsid w:val="00422B5E"/>
    <w:rsid w:val="004234A5"/>
    <w:rsid w:val="00424FC8"/>
    <w:rsid w:val="00425C9D"/>
    <w:rsid w:val="0042613E"/>
    <w:rsid w:val="00426F83"/>
    <w:rsid w:val="004279AE"/>
    <w:rsid w:val="00427FC5"/>
    <w:rsid w:val="00431325"/>
    <w:rsid w:val="00431FD2"/>
    <w:rsid w:val="00432A3C"/>
    <w:rsid w:val="00432B7E"/>
    <w:rsid w:val="0043354A"/>
    <w:rsid w:val="00435633"/>
    <w:rsid w:val="004409D5"/>
    <w:rsid w:val="00441A28"/>
    <w:rsid w:val="004437E5"/>
    <w:rsid w:val="0044508C"/>
    <w:rsid w:val="004464F7"/>
    <w:rsid w:val="00446E4F"/>
    <w:rsid w:val="00450C28"/>
    <w:rsid w:val="0045159D"/>
    <w:rsid w:val="00452668"/>
    <w:rsid w:val="00455151"/>
    <w:rsid w:val="00457505"/>
    <w:rsid w:val="00457850"/>
    <w:rsid w:val="0046043A"/>
    <w:rsid w:val="00461B47"/>
    <w:rsid w:val="00461C86"/>
    <w:rsid w:val="00462051"/>
    <w:rsid w:val="00462809"/>
    <w:rsid w:val="00464C24"/>
    <w:rsid w:val="00465579"/>
    <w:rsid w:val="004659F5"/>
    <w:rsid w:val="0046615D"/>
    <w:rsid w:val="00467E52"/>
    <w:rsid w:val="00470D63"/>
    <w:rsid w:val="00471A5B"/>
    <w:rsid w:val="0047224C"/>
    <w:rsid w:val="004722C8"/>
    <w:rsid w:val="00472686"/>
    <w:rsid w:val="004730F7"/>
    <w:rsid w:val="004731E7"/>
    <w:rsid w:val="00475B2C"/>
    <w:rsid w:val="00476611"/>
    <w:rsid w:val="004769FC"/>
    <w:rsid w:val="00477A7D"/>
    <w:rsid w:val="00480D5E"/>
    <w:rsid w:val="00480D82"/>
    <w:rsid w:val="00481194"/>
    <w:rsid w:val="00482877"/>
    <w:rsid w:val="00484498"/>
    <w:rsid w:val="0048599A"/>
    <w:rsid w:val="00485D92"/>
    <w:rsid w:val="00486852"/>
    <w:rsid w:val="00491315"/>
    <w:rsid w:val="0049272D"/>
    <w:rsid w:val="00493D99"/>
    <w:rsid w:val="004967B5"/>
    <w:rsid w:val="004A0028"/>
    <w:rsid w:val="004A0ED5"/>
    <w:rsid w:val="004A2E58"/>
    <w:rsid w:val="004A35C0"/>
    <w:rsid w:val="004A3A49"/>
    <w:rsid w:val="004A5198"/>
    <w:rsid w:val="004A68DB"/>
    <w:rsid w:val="004A6954"/>
    <w:rsid w:val="004A7E78"/>
    <w:rsid w:val="004B0A75"/>
    <w:rsid w:val="004B3EAA"/>
    <w:rsid w:val="004B77FF"/>
    <w:rsid w:val="004B7EBE"/>
    <w:rsid w:val="004C59E0"/>
    <w:rsid w:val="004D01BF"/>
    <w:rsid w:val="004D0FF5"/>
    <w:rsid w:val="004D13B0"/>
    <w:rsid w:val="004D1B19"/>
    <w:rsid w:val="004D21DA"/>
    <w:rsid w:val="004D2396"/>
    <w:rsid w:val="004D3515"/>
    <w:rsid w:val="004D47E1"/>
    <w:rsid w:val="004D4958"/>
    <w:rsid w:val="004D75FB"/>
    <w:rsid w:val="004D797A"/>
    <w:rsid w:val="004E0255"/>
    <w:rsid w:val="004E038F"/>
    <w:rsid w:val="004E0636"/>
    <w:rsid w:val="004E3A8C"/>
    <w:rsid w:val="004E5B1A"/>
    <w:rsid w:val="004E6809"/>
    <w:rsid w:val="004E7EFB"/>
    <w:rsid w:val="004F06D6"/>
    <w:rsid w:val="004F1961"/>
    <w:rsid w:val="004F1BB0"/>
    <w:rsid w:val="004F2980"/>
    <w:rsid w:val="004F2B91"/>
    <w:rsid w:val="004F4BBE"/>
    <w:rsid w:val="004F5163"/>
    <w:rsid w:val="004F60BD"/>
    <w:rsid w:val="004F664F"/>
    <w:rsid w:val="004F71DE"/>
    <w:rsid w:val="004F7B21"/>
    <w:rsid w:val="00501220"/>
    <w:rsid w:val="00501B0B"/>
    <w:rsid w:val="005020D3"/>
    <w:rsid w:val="00503441"/>
    <w:rsid w:val="005034C7"/>
    <w:rsid w:val="005048F8"/>
    <w:rsid w:val="00506B9B"/>
    <w:rsid w:val="00512139"/>
    <w:rsid w:val="0051431C"/>
    <w:rsid w:val="0051441C"/>
    <w:rsid w:val="00514448"/>
    <w:rsid w:val="00515683"/>
    <w:rsid w:val="005172E2"/>
    <w:rsid w:val="005210D9"/>
    <w:rsid w:val="00521A43"/>
    <w:rsid w:val="005221D6"/>
    <w:rsid w:val="00524F4E"/>
    <w:rsid w:val="00525FF2"/>
    <w:rsid w:val="00527134"/>
    <w:rsid w:val="00527C29"/>
    <w:rsid w:val="00530B81"/>
    <w:rsid w:val="00530D02"/>
    <w:rsid w:val="00530D65"/>
    <w:rsid w:val="005320BE"/>
    <w:rsid w:val="005335E3"/>
    <w:rsid w:val="0053409A"/>
    <w:rsid w:val="00534D1F"/>
    <w:rsid w:val="005371B9"/>
    <w:rsid w:val="00537485"/>
    <w:rsid w:val="00537F1B"/>
    <w:rsid w:val="0054144F"/>
    <w:rsid w:val="00544117"/>
    <w:rsid w:val="00544827"/>
    <w:rsid w:val="005448AF"/>
    <w:rsid w:val="00545AF7"/>
    <w:rsid w:val="00546496"/>
    <w:rsid w:val="00546A8D"/>
    <w:rsid w:val="00547986"/>
    <w:rsid w:val="005504DE"/>
    <w:rsid w:val="005520B7"/>
    <w:rsid w:val="00552A24"/>
    <w:rsid w:val="00555828"/>
    <w:rsid w:val="00555AE7"/>
    <w:rsid w:val="00556893"/>
    <w:rsid w:val="00557181"/>
    <w:rsid w:val="005579E3"/>
    <w:rsid w:val="0056171B"/>
    <w:rsid w:val="00562C50"/>
    <w:rsid w:val="00564019"/>
    <w:rsid w:val="00564332"/>
    <w:rsid w:val="00564482"/>
    <w:rsid w:val="0056459E"/>
    <w:rsid w:val="0056610B"/>
    <w:rsid w:val="00566F90"/>
    <w:rsid w:val="00567EB4"/>
    <w:rsid w:val="00567F08"/>
    <w:rsid w:val="005737BB"/>
    <w:rsid w:val="005769D5"/>
    <w:rsid w:val="00576C7C"/>
    <w:rsid w:val="00576EDF"/>
    <w:rsid w:val="00577DAD"/>
    <w:rsid w:val="00577DC7"/>
    <w:rsid w:val="00580275"/>
    <w:rsid w:val="00581489"/>
    <w:rsid w:val="00582319"/>
    <w:rsid w:val="005824DC"/>
    <w:rsid w:val="00583D84"/>
    <w:rsid w:val="005848F7"/>
    <w:rsid w:val="005855FD"/>
    <w:rsid w:val="005871D9"/>
    <w:rsid w:val="00593C3E"/>
    <w:rsid w:val="005940EA"/>
    <w:rsid w:val="00595689"/>
    <w:rsid w:val="00595AE3"/>
    <w:rsid w:val="00597D48"/>
    <w:rsid w:val="005A03B7"/>
    <w:rsid w:val="005A1323"/>
    <w:rsid w:val="005A1FC2"/>
    <w:rsid w:val="005A290A"/>
    <w:rsid w:val="005A3BD5"/>
    <w:rsid w:val="005A4FB2"/>
    <w:rsid w:val="005A6308"/>
    <w:rsid w:val="005A6F17"/>
    <w:rsid w:val="005A779E"/>
    <w:rsid w:val="005A7C10"/>
    <w:rsid w:val="005A7C31"/>
    <w:rsid w:val="005B04DE"/>
    <w:rsid w:val="005B0EA9"/>
    <w:rsid w:val="005B1418"/>
    <w:rsid w:val="005B4243"/>
    <w:rsid w:val="005B5AB7"/>
    <w:rsid w:val="005B70A3"/>
    <w:rsid w:val="005C48F5"/>
    <w:rsid w:val="005C5E12"/>
    <w:rsid w:val="005C7E98"/>
    <w:rsid w:val="005D10E1"/>
    <w:rsid w:val="005D212E"/>
    <w:rsid w:val="005D2599"/>
    <w:rsid w:val="005D328B"/>
    <w:rsid w:val="005D3E7D"/>
    <w:rsid w:val="005D71C6"/>
    <w:rsid w:val="005D7A99"/>
    <w:rsid w:val="005D7B05"/>
    <w:rsid w:val="005E0250"/>
    <w:rsid w:val="005E06D8"/>
    <w:rsid w:val="005E2BB8"/>
    <w:rsid w:val="005E3115"/>
    <w:rsid w:val="005E32BA"/>
    <w:rsid w:val="005E36B0"/>
    <w:rsid w:val="005E415F"/>
    <w:rsid w:val="005E4C6C"/>
    <w:rsid w:val="005E57B1"/>
    <w:rsid w:val="005E6BA7"/>
    <w:rsid w:val="005E6D49"/>
    <w:rsid w:val="005F1F3D"/>
    <w:rsid w:val="005F3ACA"/>
    <w:rsid w:val="005F3BAA"/>
    <w:rsid w:val="005F7E31"/>
    <w:rsid w:val="00600A84"/>
    <w:rsid w:val="006010EE"/>
    <w:rsid w:val="0060246B"/>
    <w:rsid w:val="006035FD"/>
    <w:rsid w:val="00603A86"/>
    <w:rsid w:val="00603BD0"/>
    <w:rsid w:val="0060484B"/>
    <w:rsid w:val="0060641A"/>
    <w:rsid w:val="00610E91"/>
    <w:rsid w:val="00611BD7"/>
    <w:rsid w:val="00614B80"/>
    <w:rsid w:val="006168D3"/>
    <w:rsid w:val="0061784B"/>
    <w:rsid w:val="006201D5"/>
    <w:rsid w:val="0062048C"/>
    <w:rsid w:val="00621739"/>
    <w:rsid w:val="00621F56"/>
    <w:rsid w:val="00621F7F"/>
    <w:rsid w:val="00624FFC"/>
    <w:rsid w:val="006262F3"/>
    <w:rsid w:val="006269A0"/>
    <w:rsid w:val="0062728E"/>
    <w:rsid w:val="00627DE0"/>
    <w:rsid w:val="00631131"/>
    <w:rsid w:val="00631BDB"/>
    <w:rsid w:val="00631D91"/>
    <w:rsid w:val="006330FA"/>
    <w:rsid w:val="00633782"/>
    <w:rsid w:val="006339DE"/>
    <w:rsid w:val="00633D51"/>
    <w:rsid w:val="00634C71"/>
    <w:rsid w:val="00634D9E"/>
    <w:rsid w:val="00636147"/>
    <w:rsid w:val="00636EF2"/>
    <w:rsid w:val="006373DF"/>
    <w:rsid w:val="00637456"/>
    <w:rsid w:val="00640FF2"/>
    <w:rsid w:val="006432D6"/>
    <w:rsid w:val="0064586D"/>
    <w:rsid w:val="006465B7"/>
    <w:rsid w:val="00646DD1"/>
    <w:rsid w:val="006478CA"/>
    <w:rsid w:val="00651933"/>
    <w:rsid w:val="0065315C"/>
    <w:rsid w:val="00653E72"/>
    <w:rsid w:val="00663E44"/>
    <w:rsid w:val="00664922"/>
    <w:rsid w:val="00664D80"/>
    <w:rsid w:val="0066518D"/>
    <w:rsid w:val="00665664"/>
    <w:rsid w:val="00667A43"/>
    <w:rsid w:val="006701A0"/>
    <w:rsid w:val="00670553"/>
    <w:rsid w:val="00672077"/>
    <w:rsid w:val="00672454"/>
    <w:rsid w:val="00673386"/>
    <w:rsid w:val="0067338A"/>
    <w:rsid w:val="00675D94"/>
    <w:rsid w:val="00677AC4"/>
    <w:rsid w:val="00680807"/>
    <w:rsid w:val="00680A15"/>
    <w:rsid w:val="006812B1"/>
    <w:rsid w:val="00682823"/>
    <w:rsid w:val="00682BC0"/>
    <w:rsid w:val="00683E28"/>
    <w:rsid w:val="00686200"/>
    <w:rsid w:val="00686B81"/>
    <w:rsid w:val="00686CA8"/>
    <w:rsid w:val="00686FE3"/>
    <w:rsid w:val="00687D3F"/>
    <w:rsid w:val="0069125B"/>
    <w:rsid w:val="0069161E"/>
    <w:rsid w:val="00693519"/>
    <w:rsid w:val="00693C6E"/>
    <w:rsid w:val="00694637"/>
    <w:rsid w:val="0069463C"/>
    <w:rsid w:val="00694778"/>
    <w:rsid w:val="00694F73"/>
    <w:rsid w:val="006959EB"/>
    <w:rsid w:val="006965FE"/>
    <w:rsid w:val="006A149F"/>
    <w:rsid w:val="006A53C8"/>
    <w:rsid w:val="006A5EEF"/>
    <w:rsid w:val="006A6164"/>
    <w:rsid w:val="006A73B4"/>
    <w:rsid w:val="006B06FE"/>
    <w:rsid w:val="006B6266"/>
    <w:rsid w:val="006B6EE6"/>
    <w:rsid w:val="006B7262"/>
    <w:rsid w:val="006C0B56"/>
    <w:rsid w:val="006C22B9"/>
    <w:rsid w:val="006C36AB"/>
    <w:rsid w:val="006C4122"/>
    <w:rsid w:val="006D02E8"/>
    <w:rsid w:val="006D0706"/>
    <w:rsid w:val="006D09D2"/>
    <w:rsid w:val="006D11C6"/>
    <w:rsid w:val="006D2097"/>
    <w:rsid w:val="006D32AC"/>
    <w:rsid w:val="006D39A7"/>
    <w:rsid w:val="006D4673"/>
    <w:rsid w:val="006D74D2"/>
    <w:rsid w:val="006D7AAC"/>
    <w:rsid w:val="006D7CE3"/>
    <w:rsid w:val="006E02F9"/>
    <w:rsid w:val="006E0FA7"/>
    <w:rsid w:val="006E14B7"/>
    <w:rsid w:val="006E1F17"/>
    <w:rsid w:val="006E3313"/>
    <w:rsid w:val="006E4C60"/>
    <w:rsid w:val="006E5989"/>
    <w:rsid w:val="006E6EC8"/>
    <w:rsid w:val="006F5D87"/>
    <w:rsid w:val="006F5E96"/>
    <w:rsid w:val="007012CE"/>
    <w:rsid w:val="00702704"/>
    <w:rsid w:val="007027EB"/>
    <w:rsid w:val="00702BE5"/>
    <w:rsid w:val="00702E11"/>
    <w:rsid w:val="00703022"/>
    <w:rsid w:val="007032CF"/>
    <w:rsid w:val="00703407"/>
    <w:rsid w:val="00703699"/>
    <w:rsid w:val="00704403"/>
    <w:rsid w:val="00704A5E"/>
    <w:rsid w:val="007057E5"/>
    <w:rsid w:val="0070678B"/>
    <w:rsid w:val="00710DCE"/>
    <w:rsid w:val="007113DA"/>
    <w:rsid w:val="00712736"/>
    <w:rsid w:val="0071320B"/>
    <w:rsid w:val="00713F64"/>
    <w:rsid w:val="00713F6D"/>
    <w:rsid w:val="007162C3"/>
    <w:rsid w:val="0071705A"/>
    <w:rsid w:val="00717F7A"/>
    <w:rsid w:val="00721F30"/>
    <w:rsid w:val="007227EC"/>
    <w:rsid w:val="00723CA6"/>
    <w:rsid w:val="007242D9"/>
    <w:rsid w:val="00726326"/>
    <w:rsid w:val="007264A2"/>
    <w:rsid w:val="00726C85"/>
    <w:rsid w:val="00727B64"/>
    <w:rsid w:val="00730125"/>
    <w:rsid w:val="00730F46"/>
    <w:rsid w:val="00733767"/>
    <w:rsid w:val="00733AFE"/>
    <w:rsid w:val="0073424D"/>
    <w:rsid w:val="00734A1A"/>
    <w:rsid w:val="00737741"/>
    <w:rsid w:val="00742901"/>
    <w:rsid w:val="00742AF5"/>
    <w:rsid w:val="0074301C"/>
    <w:rsid w:val="0074316D"/>
    <w:rsid w:val="00743CB5"/>
    <w:rsid w:val="00744BB8"/>
    <w:rsid w:val="0074514B"/>
    <w:rsid w:val="007469EB"/>
    <w:rsid w:val="00752302"/>
    <w:rsid w:val="00752B0B"/>
    <w:rsid w:val="00754B1A"/>
    <w:rsid w:val="00754EC5"/>
    <w:rsid w:val="007550F2"/>
    <w:rsid w:val="00756A46"/>
    <w:rsid w:val="00760339"/>
    <w:rsid w:val="00761BF9"/>
    <w:rsid w:val="0076212A"/>
    <w:rsid w:val="00763397"/>
    <w:rsid w:val="00763D81"/>
    <w:rsid w:val="00764E1A"/>
    <w:rsid w:val="00766280"/>
    <w:rsid w:val="00771621"/>
    <w:rsid w:val="007757D2"/>
    <w:rsid w:val="00777740"/>
    <w:rsid w:val="0078005A"/>
    <w:rsid w:val="00780670"/>
    <w:rsid w:val="00780AFC"/>
    <w:rsid w:val="00780D6F"/>
    <w:rsid w:val="00781610"/>
    <w:rsid w:val="007828CC"/>
    <w:rsid w:val="00784E08"/>
    <w:rsid w:val="00785942"/>
    <w:rsid w:val="007870D8"/>
    <w:rsid w:val="00787913"/>
    <w:rsid w:val="007879D7"/>
    <w:rsid w:val="00790AA7"/>
    <w:rsid w:val="0079124F"/>
    <w:rsid w:val="007919BD"/>
    <w:rsid w:val="00792E77"/>
    <w:rsid w:val="007943C8"/>
    <w:rsid w:val="00794465"/>
    <w:rsid w:val="00794D1F"/>
    <w:rsid w:val="007A10E7"/>
    <w:rsid w:val="007A1310"/>
    <w:rsid w:val="007A1D23"/>
    <w:rsid w:val="007A2004"/>
    <w:rsid w:val="007A2890"/>
    <w:rsid w:val="007A39A0"/>
    <w:rsid w:val="007A4D96"/>
    <w:rsid w:val="007A70D5"/>
    <w:rsid w:val="007A7C32"/>
    <w:rsid w:val="007B081C"/>
    <w:rsid w:val="007B174F"/>
    <w:rsid w:val="007B1A4F"/>
    <w:rsid w:val="007B4F63"/>
    <w:rsid w:val="007B6537"/>
    <w:rsid w:val="007C25F7"/>
    <w:rsid w:val="007C2FF4"/>
    <w:rsid w:val="007C37C8"/>
    <w:rsid w:val="007C38B5"/>
    <w:rsid w:val="007C55B2"/>
    <w:rsid w:val="007D1A73"/>
    <w:rsid w:val="007D1F21"/>
    <w:rsid w:val="007D2A30"/>
    <w:rsid w:val="007D2D32"/>
    <w:rsid w:val="007D4C9C"/>
    <w:rsid w:val="007D4D56"/>
    <w:rsid w:val="007D7293"/>
    <w:rsid w:val="007D7DA3"/>
    <w:rsid w:val="007E0728"/>
    <w:rsid w:val="007E497F"/>
    <w:rsid w:val="007E4B9C"/>
    <w:rsid w:val="007E5BA3"/>
    <w:rsid w:val="007F0E12"/>
    <w:rsid w:val="007F13C0"/>
    <w:rsid w:val="007F2FBC"/>
    <w:rsid w:val="007F3730"/>
    <w:rsid w:val="007F3B4F"/>
    <w:rsid w:val="007F3CEE"/>
    <w:rsid w:val="007F4B4C"/>
    <w:rsid w:val="007F4C18"/>
    <w:rsid w:val="007F71EE"/>
    <w:rsid w:val="007F7D9A"/>
    <w:rsid w:val="00800C80"/>
    <w:rsid w:val="00800D6F"/>
    <w:rsid w:val="0080163B"/>
    <w:rsid w:val="00802993"/>
    <w:rsid w:val="00802E6E"/>
    <w:rsid w:val="00804573"/>
    <w:rsid w:val="008055E7"/>
    <w:rsid w:val="00805BCC"/>
    <w:rsid w:val="00805CED"/>
    <w:rsid w:val="00806F4D"/>
    <w:rsid w:val="00807895"/>
    <w:rsid w:val="008079E0"/>
    <w:rsid w:val="00811503"/>
    <w:rsid w:val="008135C4"/>
    <w:rsid w:val="0081618E"/>
    <w:rsid w:val="00820037"/>
    <w:rsid w:val="0082252D"/>
    <w:rsid w:val="0082428B"/>
    <w:rsid w:val="00825CB9"/>
    <w:rsid w:val="00830C90"/>
    <w:rsid w:val="00830E93"/>
    <w:rsid w:val="0083147F"/>
    <w:rsid w:val="008316B2"/>
    <w:rsid w:val="00833A95"/>
    <w:rsid w:val="0083452B"/>
    <w:rsid w:val="00835F6D"/>
    <w:rsid w:val="00841E43"/>
    <w:rsid w:val="008469F1"/>
    <w:rsid w:val="00846E0F"/>
    <w:rsid w:val="00847D50"/>
    <w:rsid w:val="00850328"/>
    <w:rsid w:val="008543F6"/>
    <w:rsid w:val="00856DD7"/>
    <w:rsid w:val="00860031"/>
    <w:rsid w:val="00860B80"/>
    <w:rsid w:val="00860D6C"/>
    <w:rsid w:val="00861F51"/>
    <w:rsid w:val="00863649"/>
    <w:rsid w:val="00863EB0"/>
    <w:rsid w:val="00865996"/>
    <w:rsid w:val="00866C67"/>
    <w:rsid w:val="00870759"/>
    <w:rsid w:val="0087179C"/>
    <w:rsid w:val="00871B91"/>
    <w:rsid w:val="00875070"/>
    <w:rsid w:val="00875875"/>
    <w:rsid w:val="00875AA2"/>
    <w:rsid w:val="00875B21"/>
    <w:rsid w:val="00876EF8"/>
    <w:rsid w:val="00877406"/>
    <w:rsid w:val="00877A46"/>
    <w:rsid w:val="00880E11"/>
    <w:rsid w:val="008814F1"/>
    <w:rsid w:val="008829FF"/>
    <w:rsid w:val="00886E0E"/>
    <w:rsid w:val="00887F84"/>
    <w:rsid w:val="00892664"/>
    <w:rsid w:val="00893C21"/>
    <w:rsid w:val="0089515B"/>
    <w:rsid w:val="00897723"/>
    <w:rsid w:val="008A0641"/>
    <w:rsid w:val="008A1F1D"/>
    <w:rsid w:val="008A2569"/>
    <w:rsid w:val="008A2E54"/>
    <w:rsid w:val="008A57F9"/>
    <w:rsid w:val="008B0B3E"/>
    <w:rsid w:val="008B1707"/>
    <w:rsid w:val="008B1FC1"/>
    <w:rsid w:val="008B2846"/>
    <w:rsid w:val="008B2DD9"/>
    <w:rsid w:val="008B39C0"/>
    <w:rsid w:val="008B3C4A"/>
    <w:rsid w:val="008B4822"/>
    <w:rsid w:val="008B6557"/>
    <w:rsid w:val="008B7369"/>
    <w:rsid w:val="008B7D29"/>
    <w:rsid w:val="008C0079"/>
    <w:rsid w:val="008C05EB"/>
    <w:rsid w:val="008C0928"/>
    <w:rsid w:val="008C1F26"/>
    <w:rsid w:val="008C39EB"/>
    <w:rsid w:val="008C5005"/>
    <w:rsid w:val="008C5FDB"/>
    <w:rsid w:val="008C7F18"/>
    <w:rsid w:val="008D0FA2"/>
    <w:rsid w:val="008D11C3"/>
    <w:rsid w:val="008D25B8"/>
    <w:rsid w:val="008D468C"/>
    <w:rsid w:val="008D4959"/>
    <w:rsid w:val="008D56F7"/>
    <w:rsid w:val="008D74BE"/>
    <w:rsid w:val="008E0B99"/>
    <w:rsid w:val="008E4BE9"/>
    <w:rsid w:val="008E6CB9"/>
    <w:rsid w:val="008E78E8"/>
    <w:rsid w:val="008E7E77"/>
    <w:rsid w:val="008F1185"/>
    <w:rsid w:val="008F2D01"/>
    <w:rsid w:val="008F4175"/>
    <w:rsid w:val="008F7121"/>
    <w:rsid w:val="008F7536"/>
    <w:rsid w:val="008F7BC3"/>
    <w:rsid w:val="0090507B"/>
    <w:rsid w:val="00905D45"/>
    <w:rsid w:val="0090651B"/>
    <w:rsid w:val="00911150"/>
    <w:rsid w:val="00911960"/>
    <w:rsid w:val="009125E5"/>
    <w:rsid w:val="0091421B"/>
    <w:rsid w:val="0091429A"/>
    <w:rsid w:val="00914466"/>
    <w:rsid w:val="00914946"/>
    <w:rsid w:val="00917F71"/>
    <w:rsid w:val="00922C63"/>
    <w:rsid w:val="009231C7"/>
    <w:rsid w:val="00923803"/>
    <w:rsid w:val="0092462A"/>
    <w:rsid w:val="0092596D"/>
    <w:rsid w:val="00926371"/>
    <w:rsid w:val="00926D44"/>
    <w:rsid w:val="00931985"/>
    <w:rsid w:val="009325B4"/>
    <w:rsid w:val="00932C01"/>
    <w:rsid w:val="00933844"/>
    <w:rsid w:val="00934342"/>
    <w:rsid w:val="00934B21"/>
    <w:rsid w:val="00936E6A"/>
    <w:rsid w:val="00936E84"/>
    <w:rsid w:val="00937BDD"/>
    <w:rsid w:val="00940838"/>
    <w:rsid w:val="00941E09"/>
    <w:rsid w:val="009422C0"/>
    <w:rsid w:val="009427AC"/>
    <w:rsid w:val="00942AE1"/>
    <w:rsid w:val="009439B4"/>
    <w:rsid w:val="00950A29"/>
    <w:rsid w:val="00951467"/>
    <w:rsid w:val="0095272E"/>
    <w:rsid w:val="00956838"/>
    <w:rsid w:val="00956D01"/>
    <w:rsid w:val="00957601"/>
    <w:rsid w:val="00961A63"/>
    <w:rsid w:val="00962A48"/>
    <w:rsid w:val="00966A5F"/>
    <w:rsid w:val="00966F89"/>
    <w:rsid w:val="00967329"/>
    <w:rsid w:val="009713C6"/>
    <w:rsid w:val="009730CA"/>
    <w:rsid w:val="009753E9"/>
    <w:rsid w:val="00976234"/>
    <w:rsid w:val="009764F6"/>
    <w:rsid w:val="00976D90"/>
    <w:rsid w:val="009778EC"/>
    <w:rsid w:val="0098426A"/>
    <w:rsid w:val="00984624"/>
    <w:rsid w:val="00985A29"/>
    <w:rsid w:val="00985FBE"/>
    <w:rsid w:val="00986C0E"/>
    <w:rsid w:val="009915DE"/>
    <w:rsid w:val="009929A4"/>
    <w:rsid w:val="0099475D"/>
    <w:rsid w:val="009958A4"/>
    <w:rsid w:val="00995A8C"/>
    <w:rsid w:val="009965C9"/>
    <w:rsid w:val="00996D48"/>
    <w:rsid w:val="0099784D"/>
    <w:rsid w:val="009A1158"/>
    <w:rsid w:val="009A1A3E"/>
    <w:rsid w:val="009A1F73"/>
    <w:rsid w:val="009A21D3"/>
    <w:rsid w:val="009A36E2"/>
    <w:rsid w:val="009A3EB7"/>
    <w:rsid w:val="009A4296"/>
    <w:rsid w:val="009A61AE"/>
    <w:rsid w:val="009B09C6"/>
    <w:rsid w:val="009B2EEE"/>
    <w:rsid w:val="009B4DD3"/>
    <w:rsid w:val="009B5CB0"/>
    <w:rsid w:val="009B68E6"/>
    <w:rsid w:val="009B7C83"/>
    <w:rsid w:val="009C2561"/>
    <w:rsid w:val="009C2C36"/>
    <w:rsid w:val="009C3722"/>
    <w:rsid w:val="009C3C3B"/>
    <w:rsid w:val="009C44C0"/>
    <w:rsid w:val="009C48CA"/>
    <w:rsid w:val="009C665B"/>
    <w:rsid w:val="009C67C5"/>
    <w:rsid w:val="009C7357"/>
    <w:rsid w:val="009D1336"/>
    <w:rsid w:val="009D5FEC"/>
    <w:rsid w:val="009D7623"/>
    <w:rsid w:val="009E1266"/>
    <w:rsid w:val="009E21BC"/>
    <w:rsid w:val="009E3851"/>
    <w:rsid w:val="009E668E"/>
    <w:rsid w:val="009E6C6D"/>
    <w:rsid w:val="009E6F47"/>
    <w:rsid w:val="009F1EE1"/>
    <w:rsid w:val="009F3E1F"/>
    <w:rsid w:val="009F52A4"/>
    <w:rsid w:val="009F6393"/>
    <w:rsid w:val="009F6734"/>
    <w:rsid w:val="009F7356"/>
    <w:rsid w:val="00A000A3"/>
    <w:rsid w:val="00A00139"/>
    <w:rsid w:val="00A00AB3"/>
    <w:rsid w:val="00A02997"/>
    <w:rsid w:val="00A02EE7"/>
    <w:rsid w:val="00A03CC4"/>
    <w:rsid w:val="00A04D78"/>
    <w:rsid w:val="00A05682"/>
    <w:rsid w:val="00A066D6"/>
    <w:rsid w:val="00A07097"/>
    <w:rsid w:val="00A07A19"/>
    <w:rsid w:val="00A07B47"/>
    <w:rsid w:val="00A10AF0"/>
    <w:rsid w:val="00A10B39"/>
    <w:rsid w:val="00A11765"/>
    <w:rsid w:val="00A11894"/>
    <w:rsid w:val="00A12166"/>
    <w:rsid w:val="00A142EE"/>
    <w:rsid w:val="00A17019"/>
    <w:rsid w:val="00A2302E"/>
    <w:rsid w:val="00A25118"/>
    <w:rsid w:val="00A268BF"/>
    <w:rsid w:val="00A27D3C"/>
    <w:rsid w:val="00A30069"/>
    <w:rsid w:val="00A31846"/>
    <w:rsid w:val="00A31C1D"/>
    <w:rsid w:val="00A31EA2"/>
    <w:rsid w:val="00A33260"/>
    <w:rsid w:val="00A34334"/>
    <w:rsid w:val="00A34F57"/>
    <w:rsid w:val="00A36D93"/>
    <w:rsid w:val="00A4094D"/>
    <w:rsid w:val="00A41AED"/>
    <w:rsid w:val="00A422E6"/>
    <w:rsid w:val="00A42BBF"/>
    <w:rsid w:val="00A4449D"/>
    <w:rsid w:val="00A4792B"/>
    <w:rsid w:val="00A47E47"/>
    <w:rsid w:val="00A52569"/>
    <w:rsid w:val="00A52D14"/>
    <w:rsid w:val="00A5477A"/>
    <w:rsid w:val="00A57305"/>
    <w:rsid w:val="00A579EB"/>
    <w:rsid w:val="00A63B37"/>
    <w:rsid w:val="00A650F4"/>
    <w:rsid w:val="00A659F1"/>
    <w:rsid w:val="00A65FF4"/>
    <w:rsid w:val="00A664D8"/>
    <w:rsid w:val="00A71815"/>
    <w:rsid w:val="00A720B0"/>
    <w:rsid w:val="00A73908"/>
    <w:rsid w:val="00A73EBD"/>
    <w:rsid w:val="00A746F9"/>
    <w:rsid w:val="00A7517B"/>
    <w:rsid w:val="00A751C9"/>
    <w:rsid w:val="00A754AA"/>
    <w:rsid w:val="00A75C60"/>
    <w:rsid w:val="00A75F66"/>
    <w:rsid w:val="00A777F9"/>
    <w:rsid w:val="00A77D95"/>
    <w:rsid w:val="00A80A92"/>
    <w:rsid w:val="00A80BC1"/>
    <w:rsid w:val="00A83795"/>
    <w:rsid w:val="00A8455C"/>
    <w:rsid w:val="00A859FB"/>
    <w:rsid w:val="00A866D2"/>
    <w:rsid w:val="00A86767"/>
    <w:rsid w:val="00A900BB"/>
    <w:rsid w:val="00A92643"/>
    <w:rsid w:val="00A926E5"/>
    <w:rsid w:val="00A93008"/>
    <w:rsid w:val="00A939EA"/>
    <w:rsid w:val="00A9408B"/>
    <w:rsid w:val="00A95005"/>
    <w:rsid w:val="00A95835"/>
    <w:rsid w:val="00A95FBD"/>
    <w:rsid w:val="00A96B34"/>
    <w:rsid w:val="00AA281E"/>
    <w:rsid w:val="00AA2848"/>
    <w:rsid w:val="00AA3629"/>
    <w:rsid w:val="00AA4C6E"/>
    <w:rsid w:val="00AA568F"/>
    <w:rsid w:val="00AA6C66"/>
    <w:rsid w:val="00AB150C"/>
    <w:rsid w:val="00AB1E67"/>
    <w:rsid w:val="00AB321D"/>
    <w:rsid w:val="00AB3717"/>
    <w:rsid w:val="00AB4848"/>
    <w:rsid w:val="00AC36D1"/>
    <w:rsid w:val="00AC62E3"/>
    <w:rsid w:val="00AC7A6D"/>
    <w:rsid w:val="00AC7C55"/>
    <w:rsid w:val="00AC7DEF"/>
    <w:rsid w:val="00AD04E6"/>
    <w:rsid w:val="00AD4545"/>
    <w:rsid w:val="00AD47C3"/>
    <w:rsid w:val="00AD4BD7"/>
    <w:rsid w:val="00AD5F25"/>
    <w:rsid w:val="00AD6034"/>
    <w:rsid w:val="00AD6390"/>
    <w:rsid w:val="00AD773F"/>
    <w:rsid w:val="00AE0092"/>
    <w:rsid w:val="00AE59E7"/>
    <w:rsid w:val="00AE5FDB"/>
    <w:rsid w:val="00AE6BE2"/>
    <w:rsid w:val="00AF163A"/>
    <w:rsid w:val="00AF1E3C"/>
    <w:rsid w:val="00AF5F38"/>
    <w:rsid w:val="00AF6A2F"/>
    <w:rsid w:val="00B009A0"/>
    <w:rsid w:val="00B033DC"/>
    <w:rsid w:val="00B039F1"/>
    <w:rsid w:val="00B04DE8"/>
    <w:rsid w:val="00B06D60"/>
    <w:rsid w:val="00B0709A"/>
    <w:rsid w:val="00B071D5"/>
    <w:rsid w:val="00B17E0D"/>
    <w:rsid w:val="00B206D2"/>
    <w:rsid w:val="00B20E46"/>
    <w:rsid w:val="00B20F38"/>
    <w:rsid w:val="00B22A81"/>
    <w:rsid w:val="00B233C1"/>
    <w:rsid w:val="00B2357A"/>
    <w:rsid w:val="00B23D5D"/>
    <w:rsid w:val="00B25C16"/>
    <w:rsid w:val="00B26786"/>
    <w:rsid w:val="00B26994"/>
    <w:rsid w:val="00B27F68"/>
    <w:rsid w:val="00B3432E"/>
    <w:rsid w:val="00B37B4B"/>
    <w:rsid w:val="00B37FB7"/>
    <w:rsid w:val="00B406DA"/>
    <w:rsid w:val="00B40CC8"/>
    <w:rsid w:val="00B416BB"/>
    <w:rsid w:val="00B444A7"/>
    <w:rsid w:val="00B4598F"/>
    <w:rsid w:val="00B46641"/>
    <w:rsid w:val="00B46EDF"/>
    <w:rsid w:val="00B477D7"/>
    <w:rsid w:val="00B500F7"/>
    <w:rsid w:val="00B52826"/>
    <w:rsid w:val="00B529D9"/>
    <w:rsid w:val="00B52B63"/>
    <w:rsid w:val="00B52E6A"/>
    <w:rsid w:val="00B53357"/>
    <w:rsid w:val="00B55C71"/>
    <w:rsid w:val="00B56C38"/>
    <w:rsid w:val="00B570BE"/>
    <w:rsid w:val="00B57665"/>
    <w:rsid w:val="00B6048F"/>
    <w:rsid w:val="00B66B09"/>
    <w:rsid w:val="00B67890"/>
    <w:rsid w:val="00B67EA9"/>
    <w:rsid w:val="00B7038A"/>
    <w:rsid w:val="00B704F9"/>
    <w:rsid w:val="00B71ABC"/>
    <w:rsid w:val="00B72AD9"/>
    <w:rsid w:val="00B738FD"/>
    <w:rsid w:val="00B766A4"/>
    <w:rsid w:val="00B770C1"/>
    <w:rsid w:val="00B77397"/>
    <w:rsid w:val="00B77606"/>
    <w:rsid w:val="00B77F2D"/>
    <w:rsid w:val="00B8275C"/>
    <w:rsid w:val="00B830C4"/>
    <w:rsid w:val="00B845F0"/>
    <w:rsid w:val="00B8588D"/>
    <w:rsid w:val="00B91176"/>
    <w:rsid w:val="00B91475"/>
    <w:rsid w:val="00B91922"/>
    <w:rsid w:val="00B9212C"/>
    <w:rsid w:val="00B922C4"/>
    <w:rsid w:val="00B92AB2"/>
    <w:rsid w:val="00B93316"/>
    <w:rsid w:val="00BA0EFF"/>
    <w:rsid w:val="00BA11AA"/>
    <w:rsid w:val="00BA1667"/>
    <w:rsid w:val="00BA2847"/>
    <w:rsid w:val="00BA2D72"/>
    <w:rsid w:val="00BA2DAF"/>
    <w:rsid w:val="00BA4B12"/>
    <w:rsid w:val="00BA5BB5"/>
    <w:rsid w:val="00BA68ED"/>
    <w:rsid w:val="00BB17E6"/>
    <w:rsid w:val="00BB26E6"/>
    <w:rsid w:val="00BB2C63"/>
    <w:rsid w:val="00BB2E40"/>
    <w:rsid w:val="00BB513B"/>
    <w:rsid w:val="00BB562D"/>
    <w:rsid w:val="00BB5BBC"/>
    <w:rsid w:val="00BB7B40"/>
    <w:rsid w:val="00BC2637"/>
    <w:rsid w:val="00BC6582"/>
    <w:rsid w:val="00BD06C9"/>
    <w:rsid w:val="00BD0CBC"/>
    <w:rsid w:val="00BD1EC5"/>
    <w:rsid w:val="00BD4199"/>
    <w:rsid w:val="00BD44FB"/>
    <w:rsid w:val="00BD5983"/>
    <w:rsid w:val="00BD7339"/>
    <w:rsid w:val="00BE0F1C"/>
    <w:rsid w:val="00BE260A"/>
    <w:rsid w:val="00BE4CAC"/>
    <w:rsid w:val="00BE5FF4"/>
    <w:rsid w:val="00BE6425"/>
    <w:rsid w:val="00BF0649"/>
    <w:rsid w:val="00BF0BDB"/>
    <w:rsid w:val="00BF0C41"/>
    <w:rsid w:val="00BF1BD5"/>
    <w:rsid w:val="00BF1C31"/>
    <w:rsid w:val="00BF2515"/>
    <w:rsid w:val="00BF5CB5"/>
    <w:rsid w:val="00BF694A"/>
    <w:rsid w:val="00BF7DF7"/>
    <w:rsid w:val="00C022B2"/>
    <w:rsid w:val="00C03AFB"/>
    <w:rsid w:val="00C03C8D"/>
    <w:rsid w:val="00C07AE1"/>
    <w:rsid w:val="00C102E1"/>
    <w:rsid w:val="00C10FDE"/>
    <w:rsid w:val="00C119ED"/>
    <w:rsid w:val="00C12E89"/>
    <w:rsid w:val="00C13913"/>
    <w:rsid w:val="00C13ED2"/>
    <w:rsid w:val="00C14E42"/>
    <w:rsid w:val="00C153C7"/>
    <w:rsid w:val="00C15781"/>
    <w:rsid w:val="00C17AC7"/>
    <w:rsid w:val="00C20589"/>
    <w:rsid w:val="00C20B1C"/>
    <w:rsid w:val="00C20DE6"/>
    <w:rsid w:val="00C21021"/>
    <w:rsid w:val="00C244E4"/>
    <w:rsid w:val="00C24618"/>
    <w:rsid w:val="00C252DE"/>
    <w:rsid w:val="00C2606F"/>
    <w:rsid w:val="00C32147"/>
    <w:rsid w:val="00C36B49"/>
    <w:rsid w:val="00C3757C"/>
    <w:rsid w:val="00C3791E"/>
    <w:rsid w:val="00C40759"/>
    <w:rsid w:val="00C414A2"/>
    <w:rsid w:val="00C41A17"/>
    <w:rsid w:val="00C41AA6"/>
    <w:rsid w:val="00C42C41"/>
    <w:rsid w:val="00C4394E"/>
    <w:rsid w:val="00C44E7F"/>
    <w:rsid w:val="00C44F8E"/>
    <w:rsid w:val="00C45E7B"/>
    <w:rsid w:val="00C46F00"/>
    <w:rsid w:val="00C4719B"/>
    <w:rsid w:val="00C50E11"/>
    <w:rsid w:val="00C52EFB"/>
    <w:rsid w:val="00C536C4"/>
    <w:rsid w:val="00C53EEF"/>
    <w:rsid w:val="00C556EE"/>
    <w:rsid w:val="00C5618B"/>
    <w:rsid w:val="00C56927"/>
    <w:rsid w:val="00C57455"/>
    <w:rsid w:val="00C576E1"/>
    <w:rsid w:val="00C6089F"/>
    <w:rsid w:val="00C60CEA"/>
    <w:rsid w:val="00C61070"/>
    <w:rsid w:val="00C61B86"/>
    <w:rsid w:val="00C63010"/>
    <w:rsid w:val="00C6322C"/>
    <w:rsid w:val="00C67ABB"/>
    <w:rsid w:val="00C70E63"/>
    <w:rsid w:val="00C71250"/>
    <w:rsid w:val="00C720E6"/>
    <w:rsid w:val="00C725CE"/>
    <w:rsid w:val="00C729DC"/>
    <w:rsid w:val="00C741BB"/>
    <w:rsid w:val="00C761EC"/>
    <w:rsid w:val="00C77B2D"/>
    <w:rsid w:val="00C81371"/>
    <w:rsid w:val="00C814A5"/>
    <w:rsid w:val="00C82369"/>
    <w:rsid w:val="00C85BA9"/>
    <w:rsid w:val="00C85D0A"/>
    <w:rsid w:val="00C86357"/>
    <w:rsid w:val="00C866C3"/>
    <w:rsid w:val="00C92B0D"/>
    <w:rsid w:val="00C92DBA"/>
    <w:rsid w:val="00C93087"/>
    <w:rsid w:val="00C93314"/>
    <w:rsid w:val="00C946C3"/>
    <w:rsid w:val="00C961DA"/>
    <w:rsid w:val="00C97822"/>
    <w:rsid w:val="00CA0DAF"/>
    <w:rsid w:val="00CA0E26"/>
    <w:rsid w:val="00CA1264"/>
    <w:rsid w:val="00CA2254"/>
    <w:rsid w:val="00CA274C"/>
    <w:rsid w:val="00CA4FF3"/>
    <w:rsid w:val="00CA6F2E"/>
    <w:rsid w:val="00CA767C"/>
    <w:rsid w:val="00CA78EE"/>
    <w:rsid w:val="00CB1C5F"/>
    <w:rsid w:val="00CB2DF4"/>
    <w:rsid w:val="00CB466A"/>
    <w:rsid w:val="00CB6903"/>
    <w:rsid w:val="00CC02C3"/>
    <w:rsid w:val="00CC1A64"/>
    <w:rsid w:val="00CC1D6F"/>
    <w:rsid w:val="00CC2929"/>
    <w:rsid w:val="00CC5364"/>
    <w:rsid w:val="00CC5CE0"/>
    <w:rsid w:val="00CC6EA4"/>
    <w:rsid w:val="00CC7F2A"/>
    <w:rsid w:val="00CD0897"/>
    <w:rsid w:val="00CD30BD"/>
    <w:rsid w:val="00CD344A"/>
    <w:rsid w:val="00CD354E"/>
    <w:rsid w:val="00CD36FB"/>
    <w:rsid w:val="00CD4016"/>
    <w:rsid w:val="00CD49A6"/>
    <w:rsid w:val="00CD7A3D"/>
    <w:rsid w:val="00CE1DE4"/>
    <w:rsid w:val="00CE404A"/>
    <w:rsid w:val="00CE445B"/>
    <w:rsid w:val="00CE4B3D"/>
    <w:rsid w:val="00CE690D"/>
    <w:rsid w:val="00CF1616"/>
    <w:rsid w:val="00CF2215"/>
    <w:rsid w:val="00CF2348"/>
    <w:rsid w:val="00CF2795"/>
    <w:rsid w:val="00CF3528"/>
    <w:rsid w:val="00CF5210"/>
    <w:rsid w:val="00CF5B7C"/>
    <w:rsid w:val="00CF68C3"/>
    <w:rsid w:val="00D02277"/>
    <w:rsid w:val="00D04AEF"/>
    <w:rsid w:val="00D0587B"/>
    <w:rsid w:val="00D05C28"/>
    <w:rsid w:val="00D05E26"/>
    <w:rsid w:val="00D11AAD"/>
    <w:rsid w:val="00D121AA"/>
    <w:rsid w:val="00D131CB"/>
    <w:rsid w:val="00D131E7"/>
    <w:rsid w:val="00D135E6"/>
    <w:rsid w:val="00D14DDA"/>
    <w:rsid w:val="00D16F61"/>
    <w:rsid w:val="00D17908"/>
    <w:rsid w:val="00D17EF5"/>
    <w:rsid w:val="00D20EBA"/>
    <w:rsid w:val="00D21BF8"/>
    <w:rsid w:val="00D25204"/>
    <w:rsid w:val="00D25755"/>
    <w:rsid w:val="00D2630E"/>
    <w:rsid w:val="00D301ED"/>
    <w:rsid w:val="00D30656"/>
    <w:rsid w:val="00D3080F"/>
    <w:rsid w:val="00D34B72"/>
    <w:rsid w:val="00D3502A"/>
    <w:rsid w:val="00D359EE"/>
    <w:rsid w:val="00D36DDF"/>
    <w:rsid w:val="00D3753D"/>
    <w:rsid w:val="00D37D5B"/>
    <w:rsid w:val="00D42505"/>
    <w:rsid w:val="00D42F27"/>
    <w:rsid w:val="00D4469C"/>
    <w:rsid w:val="00D45AB3"/>
    <w:rsid w:val="00D4689C"/>
    <w:rsid w:val="00D4702C"/>
    <w:rsid w:val="00D504E2"/>
    <w:rsid w:val="00D527BA"/>
    <w:rsid w:val="00D528AC"/>
    <w:rsid w:val="00D54CCD"/>
    <w:rsid w:val="00D557DA"/>
    <w:rsid w:val="00D60883"/>
    <w:rsid w:val="00D624F0"/>
    <w:rsid w:val="00D629DD"/>
    <w:rsid w:val="00D64737"/>
    <w:rsid w:val="00D647E2"/>
    <w:rsid w:val="00D66DFF"/>
    <w:rsid w:val="00D679F0"/>
    <w:rsid w:val="00D67A7C"/>
    <w:rsid w:val="00D67C8D"/>
    <w:rsid w:val="00D7099C"/>
    <w:rsid w:val="00D70B1C"/>
    <w:rsid w:val="00D70EB3"/>
    <w:rsid w:val="00D710B3"/>
    <w:rsid w:val="00D71C7E"/>
    <w:rsid w:val="00D723C0"/>
    <w:rsid w:val="00D72EE0"/>
    <w:rsid w:val="00D73572"/>
    <w:rsid w:val="00D73CF6"/>
    <w:rsid w:val="00D74F14"/>
    <w:rsid w:val="00D76273"/>
    <w:rsid w:val="00D77006"/>
    <w:rsid w:val="00D77B48"/>
    <w:rsid w:val="00D8114A"/>
    <w:rsid w:val="00D819A0"/>
    <w:rsid w:val="00D82A9C"/>
    <w:rsid w:val="00D8449C"/>
    <w:rsid w:val="00D86DB1"/>
    <w:rsid w:val="00D95B70"/>
    <w:rsid w:val="00D97441"/>
    <w:rsid w:val="00DA17B7"/>
    <w:rsid w:val="00DA1C11"/>
    <w:rsid w:val="00DA2BB0"/>
    <w:rsid w:val="00DA3922"/>
    <w:rsid w:val="00DA4376"/>
    <w:rsid w:val="00DA4E07"/>
    <w:rsid w:val="00DA5296"/>
    <w:rsid w:val="00DA62C7"/>
    <w:rsid w:val="00DA7B84"/>
    <w:rsid w:val="00DB0C47"/>
    <w:rsid w:val="00DB0F9D"/>
    <w:rsid w:val="00DB2F93"/>
    <w:rsid w:val="00DB3698"/>
    <w:rsid w:val="00DB3E3D"/>
    <w:rsid w:val="00DB5BEA"/>
    <w:rsid w:val="00DB74A2"/>
    <w:rsid w:val="00DC2862"/>
    <w:rsid w:val="00DC3B12"/>
    <w:rsid w:val="00DC47F5"/>
    <w:rsid w:val="00DC4D15"/>
    <w:rsid w:val="00DC4E20"/>
    <w:rsid w:val="00DC5AC2"/>
    <w:rsid w:val="00DC5BD5"/>
    <w:rsid w:val="00DC663B"/>
    <w:rsid w:val="00DD075D"/>
    <w:rsid w:val="00DD14D0"/>
    <w:rsid w:val="00DD200B"/>
    <w:rsid w:val="00DD2C7C"/>
    <w:rsid w:val="00DD3175"/>
    <w:rsid w:val="00DD3F1D"/>
    <w:rsid w:val="00DD4238"/>
    <w:rsid w:val="00DD6A96"/>
    <w:rsid w:val="00DD6B42"/>
    <w:rsid w:val="00DD6E82"/>
    <w:rsid w:val="00DE078F"/>
    <w:rsid w:val="00DE087F"/>
    <w:rsid w:val="00DE7669"/>
    <w:rsid w:val="00DE7A21"/>
    <w:rsid w:val="00DF026B"/>
    <w:rsid w:val="00DF1948"/>
    <w:rsid w:val="00DF2442"/>
    <w:rsid w:val="00DF267B"/>
    <w:rsid w:val="00DF28A2"/>
    <w:rsid w:val="00DF2A71"/>
    <w:rsid w:val="00DF2DFB"/>
    <w:rsid w:val="00DF5C70"/>
    <w:rsid w:val="00E00567"/>
    <w:rsid w:val="00E0134E"/>
    <w:rsid w:val="00E057D6"/>
    <w:rsid w:val="00E07156"/>
    <w:rsid w:val="00E10218"/>
    <w:rsid w:val="00E11A06"/>
    <w:rsid w:val="00E12C1A"/>
    <w:rsid w:val="00E142B2"/>
    <w:rsid w:val="00E14A54"/>
    <w:rsid w:val="00E14D3A"/>
    <w:rsid w:val="00E154F9"/>
    <w:rsid w:val="00E159B6"/>
    <w:rsid w:val="00E172F3"/>
    <w:rsid w:val="00E17820"/>
    <w:rsid w:val="00E208FE"/>
    <w:rsid w:val="00E217DD"/>
    <w:rsid w:val="00E22960"/>
    <w:rsid w:val="00E2302F"/>
    <w:rsid w:val="00E233A1"/>
    <w:rsid w:val="00E246CC"/>
    <w:rsid w:val="00E26010"/>
    <w:rsid w:val="00E26CA2"/>
    <w:rsid w:val="00E27D40"/>
    <w:rsid w:val="00E3264F"/>
    <w:rsid w:val="00E33716"/>
    <w:rsid w:val="00E33E30"/>
    <w:rsid w:val="00E3502A"/>
    <w:rsid w:val="00E35C1A"/>
    <w:rsid w:val="00E3734E"/>
    <w:rsid w:val="00E37382"/>
    <w:rsid w:val="00E37989"/>
    <w:rsid w:val="00E37CDB"/>
    <w:rsid w:val="00E419E9"/>
    <w:rsid w:val="00E41D5E"/>
    <w:rsid w:val="00E434AB"/>
    <w:rsid w:val="00E4415C"/>
    <w:rsid w:val="00E50E45"/>
    <w:rsid w:val="00E52258"/>
    <w:rsid w:val="00E56B32"/>
    <w:rsid w:val="00E57271"/>
    <w:rsid w:val="00E60FD4"/>
    <w:rsid w:val="00E62688"/>
    <w:rsid w:val="00E634A3"/>
    <w:rsid w:val="00E636EC"/>
    <w:rsid w:val="00E645A7"/>
    <w:rsid w:val="00E649CD"/>
    <w:rsid w:val="00E65269"/>
    <w:rsid w:val="00E65C60"/>
    <w:rsid w:val="00E7057F"/>
    <w:rsid w:val="00E7074B"/>
    <w:rsid w:val="00E72C0D"/>
    <w:rsid w:val="00E72E74"/>
    <w:rsid w:val="00E743FA"/>
    <w:rsid w:val="00E74D4C"/>
    <w:rsid w:val="00E756FE"/>
    <w:rsid w:val="00E75A93"/>
    <w:rsid w:val="00E8071C"/>
    <w:rsid w:val="00E80BDB"/>
    <w:rsid w:val="00E813A3"/>
    <w:rsid w:val="00E8262F"/>
    <w:rsid w:val="00E84205"/>
    <w:rsid w:val="00E84362"/>
    <w:rsid w:val="00E84C62"/>
    <w:rsid w:val="00E84D77"/>
    <w:rsid w:val="00E8626C"/>
    <w:rsid w:val="00E87254"/>
    <w:rsid w:val="00E90C5A"/>
    <w:rsid w:val="00E917A4"/>
    <w:rsid w:val="00E939FE"/>
    <w:rsid w:val="00E94B82"/>
    <w:rsid w:val="00E95C20"/>
    <w:rsid w:val="00E97403"/>
    <w:rsid w:val="00EA098F"/>
    <w:rsid w:val="00EA12C2"/>
    <w:rsid w:val="00EA1456"/>
    <w:rsid w:val="00EA16BB"/>
    <w:rsid w:val="00EA2BC7"/>
    <w:rsid w:val="00EA3794"/>
    <w:rsid w:val="00EA3EAE"/>
    <w:rsid w:val="00EA4FBA"/>
    <w:rsid w:val="00EA62F0"/>
    <w:rsid w:val="00EA6CCE"/>
    <w:rsid w:val="00EA710A"/>
    <w:rsid w:val="00EA745D"/>
    <w:rsid w:val="00EA7E21"/>
    <w:rsid w:val="00EB00D9"/>
    <w:rsid w:val="00EB0711"/>
    <w:rsid w:val="00EB1CE6"/>
    <w:rsid w:val="00EB27D6"/>
    <w:rsid w:val="00EB29AB"/>
    <w:rsid w:val="00EB32EF"/>
    <w:rsid w:val="00EB34A3"/>
    <w:rsid w:val="00EB41C6"/>
    <w:rsid w:val="00EB4C68"/>
    <w:rsid w:val="00EB4FC2"/>
    <w:rsid w:val="00EB5172"/>
    <w:rsid w:val="00EB5AC4"/>
    <w:rsid w:val="00EB65F8"/>
    <w:rsid w:val="00EB6C05"/>
    <w:rsid w:val="00EB7BF6"/>
    <w:rsid w:val="00EB7E8A"/>
    <w:rsid w:val="00EC0230"/>
    <w:rsid w:val="00EC287D"/>
    <w:rsid w:val="00EC7CE8"/>
    <w:rsid w:val="00ED11DD"/>
    <w:rsid w:val="00ED120C"/>
    <w:rsid w:val="00ED2118"/>
    <w:rsid w:val="00ED261D"/>
    <w:rsid w:val="00ED2CE2"/>
    <w:rsid w:val="00ED35FE"/>
    <w:rsid w:val="00ED7716"/>
    <w:rsid w:val="00EE2487"/>
    <w:rsid w:val="00EE31FE"/>
    <w:rsid w:val="00EE3528"/>
    <w:rsid w:val="00EE3DA7"/>
    <w:rsid w:val="00EE4AE8"/>
    <w:rsid w:val="00EE544C"/>
    <w:rsid w:val="00EE59AE"/>
    <w:rsid w:val="00EE69CE"/>
    <w:rsid w:val="00EE6D96"/>
    <w:rsid w:val="00EE7243"/>
    <w:rsid w:val="00EF3310"/>
    <w:rsid w:val="00EF57E0"/>
    <w:rsid w:val="00EF5897"/>
    <w:rsid w:val="00EF73DB"/>
    <w:rsid w:val="00EF779F"/>
    <w:rsid w:val="00F0001F"/>
    <w:rsid w:val="00F016C4"/>
    <w:rsid w:val="00F01C10"/>
    <w:rsid w:val="00F02A0F"/>
    <w:rsid w:val="00F0415A"/>
    <w:rsid w:val="00F04D7C"/>
    <w:rsid w:val="00F051CA"/>
    <w:rsid w:val="00F053F4"/>
    <w:rsid w:val="00F07928"/>
    <w:rsid w:val="00F07C00"/>
    <w:rsid w:val="00F07E8C"/>
    <w:rsid w:val="00F102FF"/>
    <w:rsid w:val="00F144CE"/>
    <w:rsid w:val="00F145CD"/>
    <w:rsid w:val="00F1517B"/>
    <w:rsid w:val="00F1541A"/>
    <w:rsid w:val="00F168DB"/>
    <w:rsid w:val="00F176C3"/>
    <w:rsid w:val="00F21421"/>
    <w:rsid w:val="00F251B3"/>
    <w:rsid w:val="00F26B99"/>
    <w:rsid w:val="00F27733"/>
    <w:rsid w:val="00F32082"/>
    <w:rsid w:val="00F3288F"/>
    <w:rsid w:val="00F32DCD"/>
    <w:rsid w:val="00F3329C"/>
    <w:rsid w:val="00F349C2"/>
    <w:rsid w:val="00F35AF9"/>
    <w:rsid w:val="00F37893"/>
    <w:rsid w:val="00F435D5"/>
    <w:rsid w:val="00F44570"/>
    <w:rsid w:val="00F4561F"/>
    <w:rsid w:val="00F45B82"/>
    <w:rsid w:val="00F45B9C"/>
    <w:rsid w:val="00F518D7"/>
    <w:rsid w:val="00F51B4B"/>
    <w:rsid w:val="00F5284A"/>
    <w:rsid w:val="00F5474D"/>
    <w:rsid w:val="00F552EC"/>
    <w:rsid w:val="00F62E10"/>
    <w:rsid w:val="00F62FE2"/>
    <w:rsid w:val="00F630D8"/>
    <w:rsid w:val="00F633DB"/>
    <w:rsid w:val="00F64A79"/>
    <w:rsid w:val="00F67B1F"/>
    <w:rsid w:val="00F71E07"/>
    <w:rsid w:val="00F7205E"/>
    <w:rsid w:val="00F720F9"/>
    <w:rsid w:val="00F72836"/>
    <w:rsid w:val="00F80191"/>
    <w:rsid w:val="00F81EFD"/>
    <w:rsid w:val="00F84E20"/>
    <w:rsid w:val="00F85C5E"/>
    <w:rsid w:val="00F90031"/>
    <w:rsid w:val="00F92614"/>
    <w:rsid w:val="00F93128"/>
    <w:rsid w:val="00F954C9"/>
    <w:rsid w:val="00F95E7A"/>
    <w:rsid w:val="00F9649A"/>
    <w:rsid w:val="00F96D94"/>
    <w:rsid w:val="00FA046B"/>
    <w:rsid w:val="00FA1DF1"/>
    <w:rsid w:val="00FA2CF3"/>
    <w:rsid w:val="00FA3C59"/>
    <w:rsid w:val="00FA554E"/>
    <w:rsid w:val="00FA580B"/>
    <w:rsid w:val="00FB1761"/>
    <w:rsid w:val="00FB2824"/>
    <w:rsid w:val="00FB3B31"/>
    <w:rsid w:val="00FB3B71"/>
    <w:rsid w:val="00FB470B"/>
    <w:rsid w:val="00FB6BF2"/>
    <w:rsid w:val="00FB76D8"/>
    <w:rsid w:val="00FB771A"/>
    <w:rsid w:val="00FC3458"/>
    <w:rsid w:val="00FC409A"/>
    <w:rsid w:val="00FC490E"/>
    <w:rsid w:val="00FC4F86"/>
    <w:rsid w:val="00FC654E"/>
    <w:rsid w:val="00FC6F31"/>
    <w:rsid w:val="00FD0015"/>
    <w:rsid w:val="00FD1180"/>
    <w:rsid w:val="00FD2ED0"/>
    <w:rsid w:val="00FD64F6"/>
    <w:rsid w:val="00FD6714"/>
    <w:rsid w:val="00FD7B7A"/>
    <w:rsid w:val="00FE00D2"/>
    <w:rsid w:val="00FE0810"/>
    <w:rsid w:val="00FE0B73"/>
    <w:rsid w:val="00FE1873"/>
    <w:rsid w:val="00FE20D4"/>
    <w:rsid w:val="00FE2D98"/>
    <w:rsid w:val="00FE335E"/>
    <w:rsid w:val="00FE3F1D"/>
    <w:rsid w:val="00FE5AE3"/>
    <w:rsid w:val="00FE65CD"/>
    <w:rsid w:val="00FE6865"/>
    <w:rsid w:val="00FE7720"/>
    <w:rsid w:val="00FE7DC4"/>
    <w:rsid w:val="00FF0F9F"/>
    <w:rsid w:val="00FF118B"/>
    <w:rsid w:val="00FF11EC"/>
    <w:rsid w:val="00FF22C8"/>
    <w:rsid w:val="00FF2315"/>
    <w:rsid w:val="00FF26B6"/>
    <w:rsid w:val="00FF3773"/>
    <w:rsid w:val="00FF3AAD"/>
    <w:rsid w:val="00FF3FF9"/>
    <w:rsid w:val="00FF5517"/>
    <w:rsid w:val="00FF5E3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0A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footer" w:uiPriority="99"/>
    <w:lsdException w:name="Emphasis" w:uiPriority="20" w:qFormat="1"/>
    <w:lsdException w:name="HTML Code" w:uiPriority="99"/>
    <w:lsdException w:name="Table Grid" w:uiPriority="59"/>
    <w:lsdException w:name="List Paragraph" w:uiPriority="5"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7C38B5"/>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D679F0"/>
    <w:pPr>
      <w:keepNext/>
      <w:keepLines/>
      <w:spacing w:before="200"/>
      <w:ind w:left="720" w:hanging="7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914946"/>
    <w:pPr>
      <w:keepNext/>
      <w:keepLines/>
      <w:spacing w:before="200"/>
      <w:ind w:left="720" w:hanging="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uiPriority w:val="99"/>
    <w:semiHidden/>
    <w:rsid w:val="000602F5"/>
    <w:rPr>
      <w:rFonts w:ascii="Lucida Grande" w:hAnsi="Lucida Grande" w:cs="Lucida Grande"/>
      <w:sz w:val="18"/>
      <w:szCs w:val="18"/>
    </w:rPr>
  </w:style>
  <w:style w:type="character" w:customStyle="1" w:styleId="BalloonTextChar0">
    <w:name w:val="Balloon Text Char"/>
    <w:basedOn w:val="DefaultParagraphFont"/>
    <w:uiPriority w:val="99"/>
    <w:semiHidden/>
    <w:rsid w:val="00D4156F"/>
    <w:rPr>
      <w:rFonts w:ascii="Lucida Grande" w:hAnsi="Lucida Grande" w:cs="Lucida Grande"/>
      <w:sz w:val="18"/>
      <w:szCs w:val="18"/>
    </w:rPr>
  </w:style>
  <w:style w:type="character" w:customStyle="1" w:styleId="BalloonTextChar2">
    <w:name w:val="Balloon Text Char"/>
    <w:basedOn w:val="DefaultParagraphFont"/>
    <w:uiPriority w:val="99"/>
    <w:semiHidden/>
    <w:rsid w:val="00F07DB1"/>
    <w:rPr>
      <w:rFonts w:ascii="Lucida Grande" w:hAnsi="Lucida Grande"/>
      <w:sz w:val="18"/>
      <w:szCs w:val="18"/>
    </w:rPr>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7C38B5"/>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D679F0"/>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14946"/>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rsid w:val="00142940"/>
    <w:pPr>
      <w:spacing w:after="0"/>
    </w:pPr>
    <w:rPr>
      <w:szCs w:val="24"/>
    </w:rPr>
  </w:style>
  <w:style w:type="character" w:customStyle="1" w:styleId="FootnoteTextChar">
    <w:name w:val="Footnote Text Char"/>
    <w:basedOn w:val="DefaultParagraphFont"/>
    <w:link w:val="FootnoteText"/>
    <w:rsid w:val="00142940"/>
    <w:rPr>
      <w:rFonts w:asciiTheme="minorHAnsi" w:hAnsiTheme="minorHAnsi"/>
      <w:sz w:val="24"/>
      <w:szCs w:val="24"/>
    </w:rPr>
  </w:style>
  <w:style w:type="character" w:styleId="FootnoteReference">
    <w:name w:val="footnote reference"/>
    <w:basedOn w:val="DefaultParagraphFont"/>
    <w:rsid w:val="00142940"/>
    <w:rPr>
      <w:vertAlign w:val="superscript"/>
    </w:rPr>
  </w:style>
  <w:style w:type="character" w:styleId="HTMLCode">
    <w:name w:val="HTML Code"/>
    <w:basedOn w:val="DefaultParagraphFont"/>
    <w:uiPriority w:val="99"/>
    <w:unhideWhenUsed/>
    <w:rsid w:val="008829F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footer" w:uiPriority="99"/>
    <w:lsdException w:name="Emphasis" w:uiPriority="20" w:qFormat="1"/>
    <w:lsdException w:name="HTML Code" w:uiPriority="99"/>
    <w:lsdException w:name="Table Grid" w:uiPriority="59"/>
    <w:lsdException w:name="List Paragraph" w:uiPriority="5"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7C38B5"/>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D679F0"/>
    <w:pPr>
      <w:keepNext/>
      <w:keepLines/>
      <w:spacing w:before="200"/>
      <w:ind w:left="720" w:hanging="7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914946"/>
    <w:pPr>
      <w:keepNext/>
      <w:keepLines/>
      <w:spacing w:before="200"/>
      <w:ind w:left="720" w:hanging="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uiPriority w:val="99"/>
    <w:semiHidden/>
    <w:rsid w:val="000602F5"/>
    <w:rPr>
      <w:rFonts w:ascii="Lucida Grande" w:hAnsi="Lucida Grande" w:cs="Lucida Grande"/>
      <w:sz w:val="18"/>
      <w:szCs w:val="18"/>
    </w:rPr>
  </w:style>
  <w:style w:type="character" w:customStyle="1" w:styleId="BalloonTextChar0">
    <w:name w:val="Balloon Text Char"/>
    <w:basedOn w:val="DefaultParagraphFont"/>
    <w:uiPriority w:val="99"/>
    <w:semiHidden/>
    <w:rsid w:val="00D4156F"/>
    <w:rPr>
      <w:rFonts w:ascii="Lucida Grande" w:hAnsi="Lucida Grande" w:cs="Lucida Grande"/>
      <w:sz w:val="18"/>
      <w:szCs w:val="18"/>
    </w:rPr>
  </w:style>
  <w:style w:type="character" w:customStyle="1" w:styleId="BalloonTextChar2">
    <w:name w:val="Balloon Text Char"/>
    <w:basedOn w:val="DefaultParagraphFont"/>
    <w:uiPriority w:val="99"/>
    <w:semiHidden/>
    <w:rsid w:val="00F07DB1"/>
    <w:rPr>
      <w:rFonts w:ascii="Lucida Grande" w:hAnsi="Lucida Grande"/>
      <w:sz w:val="18"/>
      <w:szCs w:val="18"/>
    </w:rPr>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7C38B5"/>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D679F0"/>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14946"/>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rsid w:val="00142940"/>
    <w:pPr>
      <w:spacing w:after="0"/>
    </w:pPr>
    <w:rPr>
      <w:szCs w:val="24"/>
    </w:rPr>
  </w:style>
  <w:style w:type="character" w:customStyle="1" w:styleId="FootnoteTextChar">
    <w:name w:val="Footnote Text Char"/>
    <w:basedOn w:val="DefaultParagraphFont"/>
    <w:link w:val="FootnoteText"/>
    <w:rsid w:val="00142940"/>
    <w:rPr>
      <w:rFonts w:asciiTheme="minorHAnsi" w:hAnsiTheme="minorHAnsi"/>
      <w:sz w:val="24"/>
      <w:szCs w:val="24"/>
    </w:rPr>
  </w:style>
  <w:style w:type="character" w:styleId="FootnoteReference">
    <w:name w:val="footnote reference"/>
    <w:basedOn w:val="DefaultParagraphFont"/>
    <w:rsid w:val="00142940"/>
    <w:rPr>
      <w:vertAlign w:val="superscript"/>
    </w:rPr>
  </w:style>
  <w:style w:type="character" w:styleId="HTMLCode">
    <w:name w:val="HTML Code"/>
    <w:basedOn w:val="DefaultParagraphFont"/>
    <w:uiPriority w:val="99"/>
    <w:unhideWhenUsed/>
    <w:rsid w:val="008829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29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choi.000\Documents\ncsamail\attach\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B7E09-4173-B24F-A2A7-0280A6D4F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\Users\vchoi.000\Documents\ncsamail\attach\RFC_Template.dotx</Template>
  <TotalTime>651</TotalTime>
  <Pages>5</Pages>
  <Words>4164</Words>
  <Characters>23737</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27846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subject/>
  <dc:creator>* *</dc:creator>
  <cp:keywords/>
  <dc:description/>
  <cp:lastModifiedBy>Vailin Choi</cp:lastModifiedBy>
  <cp:revision>36</cp:revision>
  <cp:lastPrinted>2017-10-27T19:03:00Z</cp:lastPrinted>
  <dcterms:created xsi:type="dcterms:W3CDTF">2017-10-19T18:12:00Z</dcterms:created>
  <dcterms:modified xsi:type="dcterms:W3CDTF">2018-04-05T18:29:00Z</dcterms:modified>
</cp:coreProperties>
</file>