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AF64A" w14:textId="0F10A74F" w:rsidR="00611674" w:rsidRDefault="00611674" w:rsidP="00611674">
      <w:pPr>
        <w:pStyle w:val="Title"/>
      </w:pPr>
      <w:r>
        <w:t xml:space="preserve">RFC: </w:t>
      </w:r>
      <w:r w:rsidR="0014497C">
        <w:t xml:space="preserve">Virtual Object Layer (VOL) </w:t>
      </w:r>
      <w:r w:rsidR="009C0E95">
        <w:t>API Compatibility</w:t>
      </w:r>
    </w:p>
    <w:p w14:paraId="2C673F4A" w14:textId="77777777" w:rsidR="00611674" w:rsidRDefault="0014497C" w:rsidP="00611674">
      <w:pPr>
        <w:pStyle w:val="Author"/>
      </w:pPr>
      <w:r>
        <w:t>Dana Robinson</w:t>
      </w:r>
    </w:p>
    <w:p w14:paraId="0FF3BB86" w14:textId="77777777" w:rsidR="0014497C" w:rsidRDefault="0014497C" w:rsidP="00611674">
      <w:pPr>
        <w:pStyle w:val="Abstract"/>
      </w:pPr>
      <w:r>
        <w:t xml:space="preserve">Not all VOL connectors will implement the full HDF5 </w:t>
      </w:r>
      <w:proofErr w:type="gramStart"/>
      <w:r>
        <w:t>API</w:t>
      </w:r>
      <w:proofErr w:type="gramEnd"/>
      <w:r>
        <w:t xml:space="preserve"> so application and connector authors need to be able to specify implementation requirements and feature sets</w:t>
      </w:r>
      <w:r w:rsidR="00175556">
        <w:t xml:space="preserve">, </w:t>
      </w:r>
      <w:r>
        <w:t>respectively.</w:t>
      </w:r>
    </w:p>
    <w:p w14:paraId="146DBBA7" w14:textId="388DC496" w:rsidR="00611674" w:rsidRDefault="0014497C" w:rsidP="00611674">
      <w:pPr>
        <w:pStyle w:val="Abstract"/>
      </w:pPr>
      <w:r>
        <w:t>This document introduces some proposed feature sets</w:t>
      </w:r>
      <w:r w:rsidR="00175556">
        <w:t xml:space="preserve"> which can be implemented via VOL </w:t>
      </w:r>
      <w:r w:rsidR="009C0E95">
        <w:t>API compatibility</w:t>
      </w:r>
      <w:r w:rsidR="00175556">
        <w:t xml:space="preserve"> flags. Their potential role in testing VOL connectors using the existing HDF5 test harness (with some modifications) is also discussed</w:t>
      </w:r>
      <w:r w:rsidR="00253F71">
        <w:t xml:space="preserve"> and maps of proposed flags to HDF5 API calls and VOL callbacks are provided.</w:t>
      </w:r>
    </w:p>
    <w:p w14:paraId="50C4C371" w14:textId="77777777" w:rsidR="00BE2841" w:rsidRDefault="00BE2841" w:rsidP="00611674">
      <w:pPr>
        <w:pStyle w:val="Abstract"/>
      </w:pPr>
      <w:r>
        <w:t>This RFC assumes familiarity with the VOL.</w:t>
      </w:r>
    </w:p>
    <w:p w14:paraId="278AB4B9" w14:textId="77777777" w:rsidR="00611674" w:rsidRPr="00913E2A" w:rsidRDefault="00611674" w:rsidP="00611674">
      <w:pPr>
        <w:pStyle w:val="Divider"/>
      </w:pPr>
    </w:p>
    <w:p w14:paraId="0F43DB8D" w14:textId="77777777" w:rsidR="00BE2841" w:rsidRDefault="00611674" w:rsidP="00BE2841">
      <w:pPr>
        <w:pStyle w:val="Heading1"/>
      </w:pPr>
      <w:r>
        <w:t xml:space="preserve">Introduction    </w:t>
      </w:r>
    </w:p>
    <w:p w14:paraId="394A687F" w14:textId="78D2319D" w:rsidR="00611674" w:rsidRDefault="009C0E95" w:rsidP="00611674">
      <w:r>
        <w:t xml:space="preserve">The HDF5 virtual object layer (VOL) provides a mechanism for mapping the HDF5 API to arbitrary storage. After deciding how HDF5 files, objects, and metadata will be stored </w:t>
      </w:r>
      <w:r w:rsidR="00AA4C32">
        <w:t>via the new storage mechanism, a VOL connector plugin can be written which implements this new storage scheme in place of the native HDF5 file format. Using the new VOL connector is largely transparent, requiring only minimal setup in the application to configure and load the VOL connector prior to creating HDF5 storage.</w:t>
      </w:r>
    </w:p>
    <w:p w14:paraId="32C65AAF" w14:textId="7197CCBF" w:rsidR="00AA4C32" w:rsidRDefault="00AA4C32" w:rsidP="00611674">
      <w:r>
        <w:t>A problem for both authors of VOL connectors and the application authors which will use them is negotiating the API contract between them. Most applications use only a small fraction of the HDF5 API and some HDF5 API calls may be difficult to implement in a particular storage medium. In light of the potential for mismatch, it would be very useful to have a mechanism that would allow an application to query a VOL connector concerning its capabilities before making HDF5 API calls.</w:t>
      </w:r>
    </w:p>
    <w:p w14:paraId="7697936B" w14:textId="72AB2B88" w:rsidR="00611674" w:rsidRDefault="00175556" w:rsidP="00611674">
      <w:pPr>
        <w:pStyle w:val="Heading1"/>
      </w:pPr>
      <w:r>
        <w:t xml:space="preserve">Proposed </w:t>
      </w:r>
      <w:r w:rsidR="002A6E7D">
        <w:t>API Compatibility</w:t>
      </w:r>
      <w:r>
        <w:t xml:space="preserve"> </w:t>
      </w:r>
      <w:r w:rsidR="002A6E7D">
        <w:t>Groups</w:t>
      </w:r>
    </w:p>
    <w:p w14:paraId="59C6E87A" w14:textId="580280F8" w:rsidR="00F54EDC" w:rsidRDefault="002A6E7D" w:rsidP="002A6E7D">
      <w:r>
        <w:t xml:space="preserve">Some proposed API compatibility groups are listed here. These groups will probably be split into smaller sets to aid development. For </w:t>
      </w:r>
      <w:proofErr w:type="gramStart"/>
      <w:r>
        <w:t>example</w:t>
      </w:r>
      <w:proofErr w:type="gramEnd"/>
      <w:r>
        <w:t xml:space="preserve"> the BASIC flags might be broken down into BASIC_FILE, BASIC_GROUP, etc. to </w:t>
      </w:r>
      <w:r w:rsidR="006418F2">
        <w:t xml:space="preserve">allow developers to test connectors as they implement the </w:t>
      </w:r>
      <w:proofErr w:type="spellStart"/>
      <w:r w:rsidR="006418F2">
        <w:t>the</w:t>
      </w:r>
      <w:proofErr w:type="spellEnd"/>
      <w:r w:rsidR="006418F2">
        <w:t xml:space="preserve"> VOL callbacks for an HDF5 file object.</w:t>
      </w:r>
    </w:p>
    <w:p w14:paraId="731A832E" w14:textId="24E1EF13" w:rsidR="006418F2" w:rsidRDefault="006418F2" w:rsidP="002A6E7D">
      <w:r>
        <w:t>Note that not all HDF5 API calls go through the VOL. Dataspace (H5S) calls, for example, are VOL-independent and the capability flags will not apply to them.</w:t>
      </w:r>
    </w:p>
    <w:p w14:paraId="0A9D80CD" w14:textId="07BB3238" w:rsidR="006418F2" w:rsidRDefault="006418F2" w:rsidP="002A6E7D">
      <w:r>
        <w:t>A companion spreadsheet that more clearly lays out the groupings is located at</w:t>
      </w:r>
      <w:r w:rsidR="00483994">
        <w:t xml:space="preserve"> </w:t>
      </w:r>
      <w:hyperlink r:id="rId8" w:history="1">
        <w:r w:rsidR="00483994" w:rsidRPr="00C60885">
          <w:rPr>
            <w:rStyle w:val="Hyperlink"/>
          </w:rPr>
          <w:t>https://bitbucket.hdfgroup.org/projects/HDFFV/repos/hdf5doc/browse/RFCs/HDF5/VOL/VOL_API_Calls_by_Feature_Flag_v1</w:t>
        </w:r>
        <w:r w:rsidR="00483994" w:rsidRPr="00C60885">
          <w:rPr>
            <w:rStyle w:val="Hyperlink"/>
          </w:rPr>
          <w:t>.xlsx</w:t>
        </w:r>
      </w:hyperlink>
    </w:p>
    <w:p w14:paraId="23F9E849" w14:textId="77777777" w:rsidR="00483994" w:rsidRDefault="00483994" w:rsidP="002A6E7D"/>
    <w:p w14:paraId="0D6110A1" w14:textId="77777777" w:rsidR="00483994" w:rsidRDefault="00483994" w:rsidP="002A6E7D"/>
    <w:p w14:paraId="3ED16849" w14:textId="455F9576" w:rsidR="00642C30" w:rsidRDefault="002A6E7D" w:rsidP="00642C30">
      <w:pPr>
        <w:pStyle w:val="Heading2"/>
      </w:pPr>
      <w:r w:rsidRPr="002A6E7D">
        <w:t>H5VL_</w:t>
      </w:r>
      <w:r>
        <w:t>API_CMP</w:t>
      </w:r>
      <w:r w:rsidRPr="002A6E7D">
        <w:t>_FLAG_</w:t>
      </w:r>
      <w:r>
        <w:t>BASIC</w:t>
      </w:r>
      <w:r w:rsidR="006418F2">
        <w:t>/ADVANCED/FULL</w:t>
      </w:r>
    </w:p>
    <w:p w14:paraId="029A9BCE" w14:textId="46CD3F47" w:rsidR="00642C30" w:rsidRDefault="006418F2" w:rsidP="00611674">
      <w:r>
        <w:t xml:space="preserve">The idea of </w:t>
      </w:r>
      <w:proofErr w:type="gramStart"/>
      <w:r>
        <w:t>the these</w:t>
      </w:r>
      <w:proofErr w:type="gramEnd"/>
      <w:r>
        <w:t xml:space="preserve"> compatibility groups is to cover the most commonly used and easily implemented API calls</w:t>
      </w:r>
      <w:r w:rsidR="00642C30">
        <w:t>.</w:t>
      </w:r>
      <w:r w:rsidR="002A6E7D">
        <w:t xml:space="preserve"> </w:t>
      </w:r>
      <w:r w:rsidR="00284819">
        <w:t>BASIC would cover the API calls covered by the most important callbacks (usually create/open/close). The calls in the get and specific callbacks would mostly be split between the ADVANCED and FULL flags, the latter being reserved for less commonly used or more difficult to implement functionality.</w:t>
      </w:r>
    </w:p>
    <w:p w14:paraId="461F8908" w14:textId="45071533" w:rsidR="006418F2" w:rsidRDefault="006418F2" w:rsidP="00611674">
      <w:r>
        <w:t xml:space="preserve">As noted earlier, it is likely that these calls will be </w:t>
      </w:r>
      <w:r w:rsidR="00284819">
        <w:t xml:space="preserve">further </w:t>
      </w:r>
      <w:r>
        <w:t xml:space="preserve">broken down </w:t>
      </w:r>
      <w:r w:rsidR="00284819">
        <w:t xml:space="preserve">based on </w:t>
      </w:r>
      <w:r w:rsidR="00F76EFC">
        <w:t xml:space="preserve">(roughly) </w:t>
      </w:r>
      <w:r w:rsidR="00284819">
        <w:t xml:space="preserve">the callback groupings in the VOL. i.e.; file, group, dataset, datatype, attribute, link, object, </w:t>
      </w:r>
      <w:r w:rsidR="007B2F7E">
        <w:t xml:space="preserve">reference, </w:t>
      </w:r>
      <w:r w:rsidR="00284819">
        <w:t>and possibly map. This would give you flags like H5VL_API_CMP_FLAG_DATASET_BASIC and allow more fine-grained descriptions of VOL connector functionality.</w:t>
      </w:r>
    </w:p>
    <w:p w14:paraId="36AC1FE6" w14:textId="172213F4" w:rsidR="00284819" w:rsidRDefault="00284819" w:rsidP="00284819">
      <w:pPr>
        <w:pStyle w:val="Heading2"/>
      </w:pPr>
      <w:r w:rsidRPr="002A6E7D">
        <w:t>H5VL_</w:t>
      </w:r>
      <w:r>
        <w:t>API_CMP</w:t>
      </w:r>
      <w:r w:rsidRPr="002A6E7D">
        <w:t>_FLAG_</w:t>
      </w:r>
      <w:r w:rsidR="00F76EFC">
        <w:t>BY_IDX</w:t>
      </w:r>
    </w:p>
    <w:p w14:paraId="0EC559F3" w14:textId="20FDFDB5" w:rsidR="00284819" w:rsidRDefault="00F76EFC" w:rsidP="00611674">
      <w:r>
        <w:t>The HDF5 API includes several functions that allow accessing a thing "by index", which could be either by name or by creation order. The latter may not be simple to implement in storage systems that do not track creation order, so this should have its own capability flag.</w:t>
      </w:r>
    </w:p>
    <w:p w14:paraId="56F55016" w14:textId="79F1D79D" w:rsidR="00F76EFC" w:rsidRDefault="00F76EFC" w:rsidP="00F76EFC">
      <w:pPr>
        <w:pStyle w:val="Heading2"/>
      </w:pPr>
      <w:r>
        <w:t>H5VL_API_CMP_FLAG_OBJECT_COPY</w:t>
      </w:r>
    </w:p>
    <w:p w14:paraId="4AFABC4E" w14:textId="0E12EF08" w:rsidR="00F76EFC" w:rsidRDefault="00F76EFC" w:rsidP="00611674">
      <w:r>
        <w:t>H5</w:t>
      </w:r>
      <w:proofErr w:type="gramStart"/>
      <w:r>
        <w:t>Ocopy(</w:t>
      </w:r>
      <w:proofErr w:type="gramEnd"/>
      <w:r>
        <w:t>) is a complicated API call in the native HDF5 file format and may be similarly difficult to implement in other storage systems.</w:t>
      </w:r>
    </w:p>
    <w:p w14:paraId="007345F9" w14:textId="77D322FA" w:rsidR="00F76EFC" w:rsidRDefault="00F76EFC" w:rsidP="00F76EFC">
      <w:pPr>
        <w:pStyle w:val="Heading2"/>
      </w:pPr>
      <w:r w:rsidRPr="002A6E7D">
        <w:t>H5VL_</w:t>
      </w:r>
      <w:r>
        <w:t>API_CMP</w:t>
      </w:r>
      <w:r w:rsidRPr="002A6E7D">
        <w:t>_FLAG_</w:t>
      </w:r>
      <w:r>
        <w:t>MOUNT</w:t>
      </w:r>
    </w:p>
    <w:p w14:paraId="0768CEE4" w14:textId="23648F37" w:rsidR="00F76EFC" w:rsidRDefault="00F76EFC" w:rsidP="00611674">
      <w:r>
        <w:t>H5</w:t>
      </w:r>
      <w:proofErr w:type="gramStart"/>
      <w:r>
        <w:t>Fmount(</w:t>
      </w:r>
      <w:proofErr w:type="gramEnd"/>
      <w:r>
        <w:t>) and H5Funmount() are not commonly used and may be difficult to implement correctly.</w:t>
      </w:r>
    </w:p>
    <w:p w14:paraId="1B80AEB9" w14:textId="0DBB184E" w:rsidR="00F76EFC" w:rsidRDefault="00F76EFC" w:rsidP="00F76EFC">
      <w:pPr>
        <w:pStyle w:val="Heading2"/>
      </w:pPr>
      <w:r w:rsidRPr="002A6E7D">
        <w:t>H5VL_</w:t>
      </w:r>
      <w:r>
        <w:t>API_CMP</w:t>
      </w:r>
      <w:r w:rsidRPr="002A6E7D">
        <w:t>_FLAG_</w:t>
      </w:r>
      <w:r>
        <w:t>FLUSH_REFRESH</w:t>
      </w:r>
    </w:p>
    <w:p w14:paraId="63D706EC" w14:textId="1CAAC70D" w:rsidR="00F76EFC" w:rsidRDefault="00F76EFC" w:rsidP="00611674">
      <w:r>
        <w:t>This flag may be needed to fully support storage systems with lazy persistence, where a write-flush-read cycle could return stale data.</w:t>
      </w:r>
    </w:p>
    <w:p w14:paraId="2D260041" w14:textId="25E69736" w:rsidR="004A3B33" w:rsidRDefault="004A3B33" w:rsidP="004A3B33">
      <w:pPr>
        <w:pStyle w:val="Heading2"/>
      </w:pPr>
      <w:r w:rsidRPr="002A6E7D">
        <w:t>H5VL_</w:t>
      </w:r>
      <w:r>
        <w:t>API_CMP</w:t>
      </w:r>
      <w:r w:rsidRPr="002A6E7D">
        <w:t>_FLAG_</w:t>
      </w:r>
      <w:r>
        <w:t>NATIVE</w:t>
      </w:r>
    </w:p>
    <w:p w14:paraId="5EA30248" w14:textId="6705CBE6" w:rsidR="004A56B5" w:rsidRPr="000E4D80" w:rsidRDefault="004A3B33" w:rsidP="00611674">
      <w:r>
        <w:t>This flag indicates that the VOL connector implements the API calls that require an equivalent of the native file format. This is most of use in the native VOL connector, but could be of use if someone were to write a terminal VOL connector that somehow mimicked the full functionality of the HDF5 in a way that were indistinguishable from the native VOL connector.</w:t>
      </w:r>
    </w:p>
    <w:p w14:paraId="0057D4CE" w14:textId="77777777" w:rsidR="0077144D" w:rsidRDefault="00175556" w:rsidP="00611674">
      <w:pPr>
        <w:pStyle w:val="Heading1"/>
      </w:pPr>
      <w:r>
        <w:t>Implementation</w:t>
      </w:r>
    </w:p>
    <w:p w14:paraId="448B8156" w14:textId="77777777" w:rsidR="00611674" w:rsidRPr="00633649" w:rsidRDefault="00175556" w:rsidP="0077144D">
      <w:pPr>
        <w:pStyle w:val="Heading2"/>
      </w:pPr>
      <w:r>
        <w:t>HDF5 Library</w:t>
      </w:r>
    </w:p>
    <w:p w14:paraId="36ED87F2" w14:textId="5541DE6B" w:rsidR="00611674" w:rsidRDefault="009D24D4" w:rsidP="009D24D4">
      <w:r>
        <w:t>An API compatibility flags field will be added to the</w:t>
      </w:r>
      <w:r w:rsidR="00BE2841">
        <w:t xml:space="preserve"> existing </w:t>
      </w:r>
      <w:r w:rsidR="00277664">
        <w:t xml:space="preserve">H5VL_class_t </w:t>
      </w:r>
      <w:proofErr w:type="gramStart"/>
      <w:r w:rsidR="00277664">
        <w:t>struct</w:t>
      </w:r>
      <w:proofErr w:type="gramEnd"/>
      <w:r w:rsidR="00277664">
        <w:t xml:space="preserve"> used to define a VOL connector's info and callbacks</w:t>
      </w:r>
      <w:r>
        <w:t xml:space="preserve">. The struct already contains a </w:t>
      </w:r>
      <w:proofErr w:type="spellStart"/>
      <w:r>
        <w:t>cap_flags</w:t>
      </w:r>
      <w:proofErr w:type="spellEnd"/>
      <w:r>
        <w:t xml:space="preserve"> field, which is currently only used to indicate that a VOL connector is thread-safe, but it seems best to separate the API compatibility and other capabilities. An API call will also be added to the HDF5 library so that these flags can be obtained from a loaded VOL connector plugin.</w:t>
      </w:r>
    </w:p>
    <w:p w14:paraId="5AFE8141" w14:textId="216003E4" w:rsidR="006418F2" w:rsidRDefault="006418F2" w:rsidP="009D24D4">
      <w:r>
        <w:lastRenderedPageBreak/>
        <w:t>The flags will be added as bitwise #defines in H5VLpublic.h.</w:t>
      </w:r>
    </w:p>
    <w:p w14:paraId="790F6D19" w14:textId="77777777" w:rsidR="00611674" w:rsidRDefault="00175556" w:rsidP="0077144D">
      <w:pPr>
        <w:pStyle w:val="Heading2"/>
      </w:pPr>
      <w:r>
        <w:t>VOL Connectors</w:t>
      </w:r>
    </w:p>
    <w:p w14:paraId="5FD94AA5" w14:textId="67190718" w:rsidR="0077144D" w:rsidRPr="0077144D" w:rsidRDefault="0077144D" w:rsidP="0077144D">
      <w:r>
        <w:t>VOL connector</w:t>
      </w:r>
      <w:r w:rsidR="009D24D4">
        <w:t xml:space="preserve"> author</w:t>
      </w:r>
      <w:r>
        <w:t xml:space="preserve">s will simply need to decide on which capability flags they support and set this in </w:t>
      </w:r>
      <w:r w:rsidR="009D24D4">
        <w:t>the</w:t>
      </w:r>
      <w:r>
        <w:t xml:space="preserve"> H5VL_class_t struct</w:t>
      </w:r>
      <w:r w:rsidR="009D24D4">
        <w:t xml:space="preserve"> for the connector</w:t>
      </w:r>
      <w:r>
        <w:t>.</w:t>
      </w:r>
    </w:p>
    <w:p w14:paraId="2E1191CE" w14:textId="77777777" w:rsidR="00611674" w:rsidRDefault="00175556" w:rsidP="0077144D">
      <w:pPr>
        <w:pStyle w:val="Heading2"/>
      </w:pPr>
      <w:r>
        <w:t xml:space="preserve">Use </w:t>
      </w:r>
      <w:proofErr w:type="gramStart"/>
      <w:r>
        <w:t>By</w:t>
      </w:r>
      <w:proofErr w:type="gramEnd"/>
      <w:r>
        <w:t xml:space="preserve"> Applications</w:t>
      </w:r>
    </w:p>
    <w:p w14:paraId="73135AF5" w14:textId="05ADC103" w:rsidR="00611674" w:rsidRDefault="00F54EDC" w:rsidP="00611674">
      <w:r>
        <w:t>Applications will use the query function to ensure that the features they require are implemented in the connector</w:t>
      </w:r>
      <w:r w:rsidR="00611674">
        <w:t>.</w:t>
      </w:r>
      <w:r w:rsidR="005A4930">
        <w:t xml:space="preserve"> It is up to the application to selectively enable and disable </w:t>
      </w:r>
      <w:r w:rsidR="005B00EF">
        <w:t xml:space="preserve">application </w:t>
      </w:r>
      <w:r w:rsidR="005A4930">
        <w:t>features based on the presence or absence of flags or to reject non-conforming VOL connectors entirely. Calling unsupported functions will return error values from the HDF5 library</w:t>
      </w:r>
      <w:r w:rsidR="005B00EF">
        <w:t xml:space="preserve"> but will not cause applications to crash.</w:t>
      </w:r>
    </w:p>
    <w:p w14:paraId="75D23B19" w14:textId="3377D4AB" w:rsidR="005B00EF" w:rsidRDefault="005B00EF" w:rsidP="00611674">
      <w:r>
        <w:t xml:space="preserve">The HDF5 command-line tools and </w:t>
      </w:r>
      <w:proofErr w:type="spellStart"/>
      <w:r>
        <w:t>HDFView</w:t>
      </w:r>
      <w:proofErr w:type="spellEnd"/>
      <w:r>
        <w:t xml:space="preserve"> will eventually be updated to query a VOL connector's capability flags, </w:t>
      </w:r>
      <w:r w:rsidR="002A6E7D">
        <w:t>however</w:t>
      </w:r>
      <w:r>
        <w:t xml:space="preserve"> a detailed plan for that is beyond the scope of this document.</w:t>
      </w:r>
    </w:p>
    <w:p w14:paraId="25DDF46B" w14:textId="77777777" w:rsidR="00611674" w:rsidRDefault="00175556" w:rsidP="00611674">
      <w:pPr>
        <w:pStyle w:val="Heading1"/>
      </w:pPr>
      <w:r>
        <w:t xml:space="preserve">Potential Use </w:t>
      </w:r>
      <w:proofErr w:type="gramStart"/>
      <w:r>
        <w:t>In</w:t>
      </w:r>
      <w:proofErr w:type="gramEnd"/>
      <w:r>
        <w:t xml:space="preserve"> A Future VOL-Aware HDF5 Test Harness</w:t>
      </w:r>
    </w:p>
    <w:p w14:paraId="4EF672DB" w14:textId="59E7C166" w:rsidR="00611674" w:rsidRDefault="005A4930" w:rsidP="00611674">
      <w:r>
        <w:t>Thoroughly testing new VOL connectors is an ongoing concern</w:t>
      </w:r>
      <w:r w:rsidR="00611674">
        <w:t>.</w:t>
      </w:r>
      <w:r w:rsidR="005B00EF">
        <w:t xml:space="preserve"> The existing HDF5 test suite </w:t>
      </w:r>
      <w:r w:rsidR="000C7743">
        <w:t>that is built with the library has not yet been modified to handle arbitrary VOL connectors, so most VOL connector authors write their own test suite to ensure the VOL connector works as planned. Unfortunately, this is both extra work for the VOL connector author and almost certainly results in a test suite that is less comprehensive than that used by the HDF5 library and its two decades of experience probing the library's corner cases.</w:t>
      </w:r>
    </w:p>
    <w:p w14:paraId="179A3B7B" w14:textId="1A92F19B" w:rsidR="007E54B8" w:rsidRPr="007E54B8" w:rsidRDefault="000C7743" w:rsidP="000C7743">
      <w:r>
        <w:t>Although outside the scope of this document, The HDF Group is developing a plan to break the HDF5 library's tests up into groups based on the API compatibility flags described here. Combined with a mechanism for loading and configuring arbitrary VOL connectors, this would allow a VOL connector author to easily run their plugin through the subset of the HDF5 library's tests that support the connector's features.</w:t>
      </w:r>
    </w:p>
    <w:p w14:paraId="5FA1080F" w14:textId="77777777" w:rsidR="00611674" w:rsidRPr="000557A5" w:rsidRDefault="00611674" w:rsidP="00611674">
      <w:pPr>
        <w:pStyle w:val="Heading"/>
      </w:pPr>
      <w:r>
        <w:t>Acknowledgements</w:t>
      </w:r>
    </w:p>
    <w:p w14:paraId="7E5FE67D" w14:textId="77777777" w:rsidR="007C5825" w:rsidRPr="007C5825" w:rsidRDefault="007C5825" w:rsidP="007C5825">
      <w:r w:rsidRPr="007C5825">
        <w:t xml:space="preserve">This research was supported by the </w:t>
      </w:r>
      <w:proofErr w:type="spellStart"/>
      <w:r w:rsidRPr="007C5825">
        <w:t>Exascale</w:t>
      </w:r>
      <w:proofErr w:type="spellEnd"/>
      <w:r w:rsidRPr="007C5825">
        <w:t xml:space="preserve"> Computing Project (17-SC-20-SC), a joint project of the U.S. Department of Energy's Office of Science and National Nuclear Security Administration, responsible for delivering a capable </w:t>
      </w:r>
      <w:proofErr w:type="spellStart"/>
      <w:r w:rsidRPr="007C5825">
        <w:t>exascale</w:t>
      </w:r>
      <w:proofErr w:type="spellEnd"/>
      <w:r w:rsidRPr="007C5825">
        <w:t xml:space="preserve"> ecosystem, including software, applications, and hardware technology, to support the nation's </w:t>
      </w:r>
      <w:proofErr w:type="spellStart"/>
      <w:r w:rsidRPr="007C5825">
        <w:t>exascale</w:t>
      </w:r>
      <w:proofErr w:type="spellEnd"/>
      <w:r w:rsidRPr="007C5825">
        <w:t xml:space="preserve"> computing imperative.  </w:t>
      </w:r>
    </w:p>
    <w:p w14:paraId="203F076D" w14:textId="77777777" w:rsidR="00611674" w:rsidRDefault="00611674" w:rsidP="0014497C">
      <w:pPr>
        <w:pStyle w:val="Heading"/>
      </w:pPr>
      <w:r>
        <w:t xml:space="preserve">Revision History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4B6D2716" w14:textId="77777777">
        <w:trPr>
          <w:jc w:val="center"/>
        </w:trPr>
        <w:tc>
          <w:tcPr>
            <w:tcW w:w="2337" w:type="dxa"/>
          </w:tcPr>
          <w:p w14:paraId="2D0C9280" w14:textId="77777777" w:rsidR="00611674" w:rsidRPr="009D6CFF" w:rsidRDefault="0014497C" w:rsidP="00611674">
            <w:pPr>
              <w:rPr>
                <w:i/>
              </w:rPr>
            </w:pPr>
            <w:r>
              <w:rPr>
                <w:i/>
              </w:rPr>
              <w:t>September</w:t>
            </w:r>
            <w:r w:rsidR="00611674" w:rsidRPr="009D6CFF">
              <w:rPr>
                <w:i/>
              </w:rPr>
              <w:t xml:space="preserve"> </w:t>
            </w:r>
            <w:r>
              <w:rPr>
                <w:i/>
              </w:rPr>
              <w:t>19</w:t>
            </w:r>
            <w:r w:rsidR="00611674" w:rsidRPr="009D6CFF">
              <w:rPr>
                <w:i/>
              </w:rPr>
              <w:t>, 20</w:t>
            </w:r>
            <w:r>
              <w:rPr>
                <w:i/>
              </w:rPr>
              <w:t>19</w:t>
            </w:r>
            <w:r w:rsidR="00611674" w:rsidRPr="009D6CFF">
              <w:rPr>
                <w:i/>
              </w:rPr>
              <w:t>:</w:t>
            </w:r>
          </w:p>
        </w:tc>
        <w:tc>
          <w:tcPr>
            <w:tcW w:w="7743" w:type="dxa"/>
          </w:tcPr>
          <w:p w14:paraId="565D114A" w14:textId="77777777" w:rsidR="00611674" w:rsidRPr="009D6CFF" w:rsidRDefault="00611674" w:rsidP="00611674">
            <w:r w:rsidRPr="009D6CFF">
              <w:t xml:space="preserve">Version 1 circulated for comment within The HDF Group. </w:t>
            </w:r>
          </w:p>
        </w:tc>
      </w:tr>
    </w:tbl>
    <w:p w14:paraId="358163B7" w14:textId="244DB757" w:rsidR="00611674" w:rsidRDefault="00EE0F05" w:rsidP="00611674">
      <w:pPr>
        <w:pStyle w:val="Heading"/>
      </w:pPr>
      <w:r>
        <w:lastRenderedPageBreak/>
        <w:t>A</w:t>
      </w:r>
      <w:r w:rsidR="00611674" w:rsidRPr="00EB5B3B">
        <w:t>ppendix</w:t>
      </w:r>
      <w:r w:rsidR="00611674">
        <w:t xml:space="preserve">:  </w:t>
      </w:r>
      <w:r w:rsidR="00965A3C">
        <w:t xml:space="preserve">HDF5 API Call Support </w:t>
      </w:r>
      <w:proofErr w:type="gramStart"/>
      <w:r w:rsidR="00965A3C">
        <w:t>By</w:t>
      </w:r>
      <w:proofErr w:type="gramEnd"/>
      <w:r w:rsidR="00965A3C">
        <w:t xml:space="preserve"> </w:t>
      </w:r>
      <w:r w:rsidR="00883758">
        <w:t>API Capability Flag</w:t>
      </w:r>
    </w:p>
    <w:p w14:paraId="47FE2D6B" w14:textId="0916CC0F" w:rsidR="00E1429D" w:rsidRDefault="00883758" w:rsidP="00253F71">
      <w:r>
        <w:t xml:space="preserve">The companion spreadsheet at </w:t>
      </w:r>
      <w:hyperlink r:id="rId9" w:history="1">
        <w:r w:rsidR="00483994" w:rsidRPr="00C60885">
          <w:rPr>
            <w:rStyle w:val="Hyperlink"/>
          </w:rPr>
          <w:t>https://bitbucket.hdfgroup.org/projects/HDFFV/repos/hdf5doc/browse/RFCs/HDF5/VOL/VOL_API_Calls_by_Feature_Flag_v1.xlsx</w:t>
        </w:r>
      </w:hyperlink>
      <w:r w:rsidR="00483994">
        <w:t xml:space="preserve"> includes</w:t>
      </w:r>
      <w:bookmarkStart w:id="0" w:name="_GoBack"/>
      <w:bookmarkEnd w:id="0"/>
      <w:r>
        <w:t xml:space="preserve"> this.</w:t>
      </w:r>
    </w:p>
    <w:p w14:paraId="42C6217C" w14:textId="77777777" w:rsidR="00883758" w:rsidRPr="00253F71" w:rsidRDefault="00883758" w:rsidP="00883758">
      <w:r>
        <w:t>Tables will be added to the final version of this document.</w:t>
      </w:r>
    </w:p>
    <w:p w14:paraId="43E1A6BB" w14:textId="77777777" w:rsidR="00883758" w:rsidRPr="00253F71" w:rsidRDefault="00883758" w:rsidP="00253F71"/>
    <w:p w14:paraId="0107AF42" w14:textId="58B57E47" w:rsidR="00E1429D" w:rsidRPr="00883758" w:rsidRDefault="00E1429D" w:rsidP="00883758">
      <w:pPr>
        <w:pStyle w:val="Heading"/>
      </w:pPr>
      <w:r>
        <w:t>A</w:t>
      </w:r>
      <w:r w:rsidRPr="00EB5B3B">
        <w:t>ppendix</w:t>
      </w:r>
      <w:r>
        <w:t xml:space="preserve">:  </w:t>
      </w:r>
      <w:r w:rsidR="007E54B8">
        <w:t>VOL Callback</w:t>
      </w:r>
      <w:r>
        <w:t xml:space="preserve"> Support </w:t>
      </w:r>
      <w:proofErr w:type="gramStart"/>
      <w:r>
        <w:t>By</w:t>
      </w:r>
      <w:proofErr w:type="gramEnd"/>
      <w:r>
        <w:t xml:space="preserve"> Feature Flag</w:t>
      </w:r>
    </w:p>
    <w:p w14:paraId="5DCB3B79" w14:textId="27A8206E" w:rsidR="00883758" w:rsidRDefault="00883758" w:rsidP="00883758">
      <w:r>
        <w:t>This will be added to the companion spreadsheet listed above in the near future.</w:t>
      </w:r>
    </w:p>
    <w:p w14:paraId="77F0E1F1" w14:textId="5D56E0E1" w:rsidR="00883758" w:rsidRPr="00253F71" w:rsidRDefault="00883758" w:rsidP="00883758">
      <w:r>
        <w:t>Tables will be added to the final version of this document.</w:t>
      </w:r>
    </w:p>
    <w:p w14:paraId="50396C33" w14:textId="45F8C72E" w:rsidR="002A6E7D" w:rsidRDefault="002A6E7D" w:rsidP="00965A3C">
      <w:pPr>
        <w:pStyle w:val="NormalWeb"/>
        <w:spacing w:before="0" w:beforeAutospacing="0" w:after="0" w:afterAutospacing="0"/>
        <w:textAlignment w:val="baseline"/>
        <w:rPr>
          <w:rFonts w:ascii="Arial" w:hAnsi="Arial" w:cs="Arial"/>
          <w:color w:val="000000"/>
          <w:sz w:val="22"/>
          <w:szCs w:val="22"/>
        </w:rPr>
      </w:pPr>
    </w:p>
    <w:p w14:paraId="0B90239E" w14:textId="463CB5CC" w:rsidR="002A6E7D" w:rsidRDefault="002A6E7D" w:rsidP="002A6E7D">
      <w:pPr>
        <w:pStyle w:val="Heading"/>
      </w:pPr>
      <w:r>
        <w:t>A</w:t>
      </w:r>
      <w:r w:rsidRPr="00EB5B3B">
        <w:t>ppendix</w:t>
      </w:r>
      <w:r>
        <w:t>:  The H5VL_class_t Struct</w:t>
      </w:r>
    </w:p>
    <w:p w14:paraId="67632F19"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Class information for each VOL connector */                                   </w:t>
      </w:r>
    </w:p>
    <w:p w14:paraId="6312AF71"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typedef struct H5VL_class_t {                                                    </w:t>
      </w:r>
    </w:p>
    <w:p w14:paraId="5EE16854"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 Overall connector fields &amp; callbacks */                                   </w:t>
      </w:r>
    </w:p>
    <w:p w14:paraId="086C3609"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unsigned int </w:t>
      </w:r>
      <w:proofErr w:type="gramStart"/>
      <w:r w:rsidRPr="002A6E7D">
        <w:rPr>
          <w:rFonts w:ascii="Consolas" w:hAnsi="Consolas" w:cs="Consolas"/>
          <w:color w:val="000000"/>
          <w:sz w:val="18"/>
          <w:szCs w:val="18"/>
        </w:rPr>
        <w:t xml:space="preserve">version;   </w:t>
      </w:r>
      <w:proofErr w:type="gramEnd"/>
      <w:r w:rsidRPr="002A6E7D">
        <w:rPr>
          <w:rFonts w:ascii="Consolas" w:hAnsi="Consolas" w:cs="Consolas"/>
          <w:color w:val="000000"/>
          <w:sz w:val="18"/>
          <w:szCs w:val="18"/>
        </w:rPr>
        <w:t xml:space="preserve">                /* VOL connector class struct version #     */</w:t>
      </w:r>
    </w:p>
    <w:p w14:paraId="3A61B0BD"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H5VL_class_value_t </w:t>
      </w:r>
      <w:proofErr w:type="gramStart"/>
      <w:r w:rsidRPr="002A6E7D">
        <w:rPr>
          <w:rFonts w:ascii="Consolas" w:hAnsi="Consolas" w:cs="Consolas"/>
          <w:color w:val="000000"/>
          <w:sz w:val="18"/>
          <w:szCs w:val="18"/>
        </w:rPr>
        <w:t xml:space="preserve">value;   </w:t>
      </w:r>
      <w:proofErr w:type="gramEnd"/>
      <w:r w:rsidRPr="002A6E7D">
        <w:rPr>
          <w:rFonts w:ascii="Consolas" w:hAnsi="Consolas" w:cs="Consolas"/>
          <w:color w:val="000000"/>
          <w:sz w:val="18"/>
          <w:szCs w:val="18"/>
        </w:rPr>
        <w:t xml:space="preserve">            /* Value to identify connector              */</w:t>
      </w:r>
    </w:p>
    <w:p w14:paraId="50C628B6"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const char *</w:t>
      </w:r>
      <w:proofErr w:type="gramStart"/>
      <w:r w:rsidRPr="002A6E7D">
        <w:rPr>
          <w:rFonts w:ascii="Consolas" w:hAnsi="Consolas" w:cs="Consolas"/>
          <w:color w:val="000000"/>
          <w:sz w:val="18"/>
          <w:szCs w:val="18"/>
        </w:rPr>
        <w:t xml:space="preserve">name;   </w:t>
      </w:r>
      <w:proofErr w:type="gramEnd"/>
      <w:r w:rsidRPr="002A6E7D">
        <w:rPr>
          <w:rFonts w:ascii="Consolas" w:hAnsi="Consolas" w:cs="Consolas"/>
          <w:color w:val="000000"/>
          <w:sz w:val="18"/>
          <w:szCs w:val="18"/>
        </w:rPr>
        <w:t xml:space="preserve">                    /* Connector name (MUST be unique!)         */</w:t>
      </w:r>
    </w:p>
    <w:p w14:paraId="5D14B717"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unsigned </w:t>
      </w:r>
      <w:proofErr w:type="spellStart"/>
      <w:r w:rsidRPr="002A6E7D">
        <w:rPr>
          <w:rFonts w:ascii="Consolas" w:hAnsi="Consolas" w:cs="Consolas"/>
          <w:color w:val="000000"/>
          <w:sz w:val="18"/>
          <w:szCs w:val="18"/>
        </w:rPr>
        <w:t>cap_</w:t>
      </w:r>
      <w:proofErr w:type="gramStart"/>
      <w:r w:rsidRPr="002A6E7D">
        <w:rPr>
          <w:rFonts w:ascii="Consolas" w:hAnsi="Consolas" w:cs="Consolas"/>
          <w:color w:val="000000"/>
          <w:sz w:val="18"/>
          <w:szCs w:val="18"/>
        </w:rPr>
        <w:t>flags</w:t>
      </w:r>
      <w:proofErr w:type="spellEnd"/>
      <w:r w:rsidRPr="002A6E7D">
        <w:rPr>
          <w:rFonts w:ascii="Consolas" w:hAnsi="Consolas" w:cs="Consolas"/>
          <w:color w:val="000000"/>
          <w:sz w:val="18"/>
          <w:szCs w:val="18"/>
        </w:rPr>
        <w:t xml:space="preserve">;   </w:t>
      </w:r>
      <w:proofErr w:type="gramEnd"/>
      <w:r w:rsidRPr="002A6E7D">
        <w:rPr>
          <w:rFonts w:ascii="Consolas" w:hAnsi="Consolas" w:cs="Consolas"/>
          <w:color w:val="000000"/>
          <w:sz w:val="18"/>
          <w:szCs w:val="18"/>
        </w:rPr>
        <w:t xml:space="preserve">                  /* Capability flags for connector           */</w:t>
      </w:r>
    </w:p>
    <w:p w14:paraId="7EC0D98C"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w:t>
      </w:r>
      <w:proofErr w:type="spellStart"/>
      <w:r w:rsidRPr="002A6E7D">
        <w:rPr>
          <w:rFonts w:ascii="Consolas" w:hAnsi="Consolas" w:cs="Consolas"/>
          <w:color w:val="000000"/>
          <w:sz w:val="18"/>
          <w:szCs w:val="18"/>
        </w:rPr>
        <w:t>herr_t</w:t>
      </w:r>
      <w:proofErr w:type="spellEnd"/>
      <w:r w:rsidRPr="002A6E7D">
        <w:rPr>
          <w:rFonts w:ascii="Consolas" w:hAnsi="Consolas" w:cs="Consolas"/>
          <w:color w:val="000000"/>
          <w:sz w:val="18"/>
          <w:szCs w:val="18"/>
        </w:rPr>
        <w:t xml:space="preserve"> (*</w:t>
      </w:r>
      <w:proofErr w:type="gramStart"/>
      <w:r w:rsidRPr="002A6E7D">
        <w:rPr>
          <w:rFonts w:ascii="Consolas" w:hAnsi="Consolas" w:cs="Consolas"/>
          <w:color w:val="000000"/>
          <w:sz w:val="18"/>
          <w:szCs w:val="18"/>
        </w:rPr>
        <w:t>initialize)(</w:t>
      </w:r>
      <w:proofErr w:type="spellStart"/>
      <w:proofErr w:type="gramEnd"/>
      <w:r w:rsidRPr="002A6E7D">
        <w:rPr>
          <w:rFonts w:ascii="Consolas" w:hAnsi="Consolas" w:cs="Consolas"/>
          <w:color w:val="000000"/>
          <w:sz w:val="18"/>
          <w:szCs w:val="18"/>
        </w:rPr>
        <w:t>hid_t</w:t>
      </w:r>
      <w:proofErr w:type="spellEnd"/>
      <w:r w:rsidRPr="002A6E7D">
        <w:rPr>
          <w:rFonts w:ascii="Consolas" w:hAnsi="Consolas" w:cs="Consolas"/>
          <w:color w:val="000000"/>
          <w:sz w:val="18"/>
          <w:szCs w:val="18"/>
        </w:rPr>
        <w:t xml:space="preserve"> </w:t>
      </w:r>
      <w:proofErr w:type="spellStart"/>
      <w:r w:rsidRPr="002A6E7D">
        <w:rPr>
          <w:rFonts w:ascii="Consolas" w:hAnsi="Consolas" w:cs="Consolas"/>
          <w:color w:val="000000"/>
          <w:sz w:val="18"/>
          <w:szCs w:val="18"/>
        </w:rPr>
        <w:t>vipl_id</w:t>
      </w:r>
      <w:proofErr w:type="spellEnd"/>
      <w:r w:rsidRPr="002A6E7D">
        <w:rPr>
          <w:rFonts w:ascii="Consolas" w:hAnsi="Consolas" w:cs="Consolas"/>
          <w:color w:val="000000"/>
          <w:sz w:val="18"/>
          <w:szCs w:val="18"/>
        </w:rPr>
        <w:t>);    /* Connector initialization callback        */</w:t>
      </w:r>
    </w:p>
    <w:p w14:paraId="4766DB27"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w:t>
      </w:r>
      <w:proofErr w:type="spellStart"/>
      <w:r w:rsidRPr="002A6E7D">
        <w:rPr>
          <w:rFonts w:ascii="Consolas" w:hAnsi="Consolas" w:cs="Consolas"/>
          <w:color w:val="000000"/>
          <w:sz w:val="18"/>
          <w:szCs w:val="18"/>
        </w:rPr>
        <w:t>herr_t</w:t>
      </w:r>
      <w:proofErr w:type="spellEnd"/>
      <w:r w:rsidRPr="002A6E7D">
        <w:rPr>
          <w:rFonts w:ascii="Consolas" w:hAnsi="Consolas" w:cs="Consolas"/>
          <w:color w:val="000000"/>
          <w:sz w:val="18"/>
          <w:szCs w:val="18"/>
        </w:rPr>
        <w:t xml:space="preserve"> (*</w:t>
      </w:r>
      <w:proofErr w:type="gramStart"/>
      <w:r w:rsidRPr="002A6E7D">
        <w:rPr>
          <w:rFonts w:ascii="Consolas" w:hAnsi="Consolas" w:cs="Consolas"/>
          <w:color w:val="000000"/>
          <w:sz w:val="18"/>
          <w:szCs w:val="18"/>
        </w:rPr>
        <w:t>terminate)(</w:t>
      </w:r>
      <w:proofErr w:type="gramEnd"/>
      <w:r w:rsidRPr="002A6E7D">
        <w:rPr>
          <w:rFonts w:ascii="Consolas" w:hAnsi="Consolas" w:cs="Consolas"/>
          <w:color w:val="000000"/>
          <w:sz w:val="18"/>
          <w:szCs w:val="18"/>
        </w:rPr>
        <w:t>void);              /* Connector termination callback           */</w:t>
      </w:r>
    </w:p>
    <w:p w14:paraId="4FF2346B"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w:t>
      </w:r>
    </w:p>
    <w:p w14:paraId="19D1D121"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 VOL framework */                                                          </w:t>
      </w:r>
    </w:p>
    <w:p w14:paraId="215093D1"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H5VL_info_class_t       </w:t>
      </w:r>
      <w:proofErr w:type="spellStart"/>
      <w:r w:rsidRPr="002A6E7D">
        <w:rPr>
          <w:rFonts w:ascii="Consolas" w:hAnsi="Consolas" w:cs="Consolas"/>
          <w:color w:val="000000"/>
          <w:sz w:val="18"/>
          <w:szCs w:val="18"/>
        </w:rPr>
        <w:t>info_</w:t>
      </w:r>
      <w:proofErr w:type="gramStart"/>
      <w:r w:rsidRPr="002A6E7D">
        <w:rPr>
          <w:rFonts w:ascii="Consolas" w:hAnsi="Consolas" w:cs="Consolas"/>
          <w:color w:val="000000"/>
          <w:sz w:val="18"/>
          <w:szCs w:val="18"/>
        </w:rPr>
        <w:t>cls</w:t>
      </w:r>
      <w:proofErr w:type="spellEnd"/>
      <w:r w:rsidRPr="002A6E7D">
        <w:rPr>
          <w:rFonts w:ascii="Consolas" w:hAnsi="Consolas" w:cs="Consolas"/>
          <w:color w:val="000000"/>
          <w:sz w:val="18"/>
          <w:szCs w:val="18"/>
        </w:rPr>
        <w:t xml:space="preserve">;   </w:t>
      </w:r>
      <w:proofErr w:type="gramEnd"/>
      <w:r w:rsidRPr="002A6E7D">
        <w:rPr>
          <w:rFonts w:ascii="Consolas" w:hAnsi="Consolas" w:cs="Consolas"/>
          <w:color w:val="000000"/>
          <w:sz w:val="18"/>
          <w:szCs w:val="18"/>
        </w:rPr>
        <w:t xml:space="preserve">    /* VOL info fields &amp; callbacks  */   </w:t>
      </w:r>
    </w:p>
    <w:p w14:paraId="2B436E93"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H5VL_wrap_class_t       </w:t>
      </w:r>
      <w:proofErr w:type="spellStart"/>
      <w:r w:rsidRPr="002A6E7D">
        <w:rPr>
          <w:rFonts w:ascii="Consolas" w:hAnsi="Consolas" w:cs="Consolas"/>
          <w:color w:val="000000"/>
          <w:sz w:val="18"/>
          <w:szCs w:val="18"/>
        </w:rPr>
        <w:t>wrap_</w:t>
      </w:r>
      <w:proofErr w:type="gramStart"/>
      <w:r w:rsidRPr="002A6E7D">
        <w:rPr>
          <w:rFonts w:ascii="Consolas" w:hAnsi="Consolas" w:cs="Consolas"/>
          <w:color w:val="000000"/>
          <w:sz w:val="18"/>
          <w:szCs w:val="18"/>
        </w:rPr>
        <w:t>cls</w:t>
      </w:r>
      <w:proofErr w:type="spellEnd"/>
      <w:r w:rsidRPr="002A6E7D">
        <w:rPr>
          <w:rFonts w:ascii="Consolas" w:hAnsi="Consolas" w:cs="Consolas"/>
          <w:color w:val="000000"/>
          <w:sz w:val="18"/>
          <w:szCs w:val="18"/>
        </w:rPr>
        <w:t xml:space="preserve">;   </w:t>
      </w:r>
      <w:proofErr w:type="gramEnd"/>
      <w:r w:rsidRPr="002A6E7D">
        <w:rPr>
          <w:rFonts w:ascii="Consolas" w:hAnsi="Consolas" w:cs="Consolas"/>
          <w:color w:val="000000"/>
          <w:sz w:val="18"/>
          <w:szCs w:val="18"/>
        </w:rPr>
        <w:t xml:space="preserve">    /* VOL object wrap / retrieval callbacks */</w:t>
      </w:r>
    </w:p>
    <w:p w14:paraId="54F5D957"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w:t>
      </w:r>
    </w:p>
    <w:p w14:paraId="769FB392"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 Data Model */                                                             </w:t>
      </w:r>
    </w:p>
    <w:p w14:paraId="67B8E77D"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H5VL_attr_class_t       </w:t>
      </w:r>
      <w:proofErr w:type="spellStart"/>
      <w:r w:rsidRPr="002A6E7D">
        <w:rPr>
          <w:rFonts w:ascii="Consolas" w:hAnsi="Consolas" w:cs="Consolas"/>
          <w:color w:val="000000"/>
          <w:sz w:val="18"/>
          <w:szCs w:val="18"/>
        </w:rPr>
        <w:t>attr_</w:t>
      </w:r>
      <w:proofErr w:type="gramStart"/>
      <w:r w:rsidRPr="002A6E7D">
        <w:rPr>
          <w:rFonts w:ascii="Consolas" w:hAnsi="Consolas" w:cs="Consolas"/>
          <w:color w:val="000000"/>
          <w:sz w:val="18"/>
          <w:szCs w:val="18"/>
        </w:rPr>
        <w:t>cls</w:t>
      </w:r>
      <w:proofErr w:type="spellEnd"/>
      <w:r w:rsidRPr="002A6E7D">
        <w:rPr>
          <w:rFonts w:ascii="Consolas" w:hAnsi="Consolas" w:cs="Consolas"/>
          <w:color w:val="000000"/>
          <w:sz w:val="18"/>
          <w:szCs w:val="18"/>
        </w:rPr>
        <w:t xml:space="preserve">;   </w:t>
      </w:r>
      <w:proofErr w:type="gramEnd"/>
      <w:r w:rsidRPr="002A6E7D">
        <w:rPr>
          <w:rFonts w:ascii="Consolas" w:hAnsi="Consolas" w:cs="Consolas"/>
          <w:color w:val="000000"/>
          <w:sz w:val="18"/>
          <w:szCs w:val="18"/>
        </w:rPr>
        <w:t xml:space="preserve">    /* Attribute (H5A*) class callbacks */</w:t>
      </w:r>
    </w:p>
    <w:p w14:paraId="3B95A590"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H5VL_dataset_class_t    </w:t>
      </w:r>
      <w:proofErr w:type="spellStart"/>
      <w:r w:rsidRPr="002A6E7D">
        <w:rPr>
          <w:rFonts w:ascii="Consolas" w:hAnsi="Consolas" w:cs="Consolas"/>
          <w:color w:val="000000"/>
          <w:sz w:val="18"/>
          <w:szCs w:val="18"/>
        </w:rPr>
        <w:t>dataset_</w:t>
      </w:r>
      <w:proofErr w:type="gramStart"/>
      <w:r w:rsidRPr="002A6E7D">
        <w:rPr>
          <w:rFonts w:ascii="Consolas" w:hAnsi="Consolas" w:cs="Consolas"/>
          <w:color w:val="000000"/>
          <w:sz w:val="18"/>
          <w:szCs w:val="18"/>
        </w:rPr>
        <w:t>cls</w:t>
      </w:r>
      <w:proofErr w:type="spellEnd"/>
      <w:r w:rsidRPr="002A6E7D">
        <w:rPr>
          <w:rFonts w:ascii="Consolas" w:hAnsi="Consolas" w:cs="Consolas"/>
          <w:color w:val="000000"/>
          <w:sz w:val="18"/>
          <w:szCs w:val="18"/>
        </w:rPr>
        <w:t xml:space="preserve">;   </w:t>
      </w:r>
      <w:proofErr w:type="gramEnd"/>
      <w:r w:rsidRPr="002A6E7D">
        <w:rPr>
          <w:rFonts w:ascii="Consolas" w:hAnsi="Consolas" w:cs="Consolas"/>
          <w:color w:val="000000"/>
          <w:sz w:val="18"/>
          <w:szCs w:val="18"/>
        </w:rPr>
        <w:t xml:space="preserve"> /* Dataset (H5D*) class callbacks   */</w:t>
      </w:r>
    </w:p>
    <w:p w14:paraId="76FD6884"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H5VL_datatype_class_t   </w:t>
      </w:r>
      <w:proofErr w:type="spellStart"/>
      <w:r w:rsidRPr="002A6E7D">
        <w:rPr>
          <w:rFonts w:ascii="Consolas" w:hAnsi="Consolas" w:cs="Consolas"/>
          <w:color w:val="000000"/>
          <w:sz w:val="18"/>
          <w:szCs w:val="18"/>
        </w:rPr>
        <w:t>datatype_</w:t>
      </w:r>
      <w:proofErr w:type="gramStart"/>
      <w:r w:rsidRPr="002A6E7D">
        <w:rPr>
          <w:rFonts w:ascii="Consolas" w:hAnsi="Consolas" w:cs="Consolas"/>
          <w:color w:val="000000"/>
          <w:sz w:val="18"/>
          <w:szCs w:val="18"/>
        </w:rPr>
        <w:t>cls</w:t>
      </w:r>
      <w:proofErr w:type="spellEnd"/>
      <w:r w:rsidRPr="002A6E7D">
        <w:rPr>
          <w:rFonts w:ascii="Consolas" w:hAnsi="Consolas" w:cs="Consolas"/>
          <w:color w:val="000000"/>
          <w:sz w:val="18"/>
          <w:szCs w:val="18"/>
        </w:rPr>
        <w:t xml:space="preserve">;   </w:t>
      </w:r>
      <w:proofErr w:type="gramEnd"/>
      <w:r w:rsidRPr="002A6E7D">
        <w:rPr>
          <w:rFonts w:ascii="Consolas" w:hAnsi="Consolas" w:cs="Consolas"/>
          <w:color w:val="000000"/>
          <w:sz w:val="18"/>
          <w:szCs w:val="18"/>
        </w:rPr>
        <w:t>/* Datatype (H5T*) class callbacks  */</w:t>
      </w:r>
    </w:p>
    <w:p w14:paraId="729F7CAC"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H5VL_file_class_t       </w:t>
      </w:r>
      <w:proofErr w:type="spellStart"/>
      <w:r w:rsidRPr="002A6E7D">
        <w:rPr>
          <w:rFonts w:ascii="Consolas" w:hAnsi="Consolas" w:cs="Consolas"/>
          <w:color w:val="000000"/>
          <w:sz w:val="18"/>
          <w:szCs w:val="18"/>
        </w:rPr>
        <w:t>file_</w:t>
      </w:r>
      <w:proofErr w:type="gramStart"/>
      <w:r w:rsidRPr="002A6E7D">
        <w:rPr>
          <w:rFonts w:ascii="Consolas" w:hAnsi="Consolas" w:cs="Consolas"/>
          <w:color w:val="000000"/>
          <w:sz w:val="18"/>
          <w:szCs w:val="18"/>
        </w:rPr>
        <w:t>cls</w:t>
      </w:r>
      <w:proofErr w:type="spellEnd"/>
      <w:r w:rsidRPr="002A6E7D">
        <w:rPr>
          <w:rFonts w:ascii="Consolas" w:hAnsi="Consolas" w:cs="Consolas"/>
          <w:color w:val="000000"/>
          <w:sz w:val="18"/>
          <w:szCs w:val="18"/>
        </w:rPr>
        <w:t xml:space="preserve">;   </w:t>
      </w:r>
      <w:proofErr w:type="gramEnd"/>
      <w:r w:rsidRPr="002A6E7D">
        <w:rPr>
          <w:rFonts w:ascii="Consolas" w:hAnsi="Consolas" w:cs="Consolas"/>
          <w:color w:val="000000"/>
          <w:sz w:val="18"/>
          <w:szCs w:val="18"/>
        </w:rPr>
        <w:t xml:space="preserve">    /* File (H5F*) class callbacks      */</w:t>
      </w:r>
    </w:p>
    <w:p w14:paraId="6B7EC1E7"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H5VL_group_class_t      </w:t>
      </w:r>
      <w:proofErr w:type="spellStart"/>
      <w:r w:rsidRPr="002A6E7D">
        <w:rPr>
          <w:rFonts w:ascii="Consolas" w:hAnsi="Consolas" w:cs="Consolas"/>
          <w:color w:val="000000"/>
          <w:sz w:val="18"/>
          <w:szCs w:val="18"/>
        </w:rPr>
        <w:t>group_</w:t>
      </w:r>
      <w:proofErr w:type="gramStart"/>
      <w:r w:rsidRPr="002A6E7D">
        <w:rPr>
          <w:rFonts w:ascii="Consolas" w:hAnsi="Consolas" w:cs="Consolas"/>
          <w:color w:val="000000"/>
          <w:sz w:val="18"/>
          <w:szCs w:val="18"/>
        </w:rPr>
        <w:t>cls</w:t>
      </w:r>
      <w:proofErr w:type="spellEnd"/>
      <w:r w:rsidRPr="002A6E7D">
        <w:rPr>
          <w:rFonts w:ascii="Consolas" w:hAnsi="Consolas" w:cs="Consolas"/>
          <w:color w:val="000000"/>
          <w:sz w:val="18"/>
          <w:szCs w:val="18"/>
        </w:rPr>
        <w:t xml:space="preserve">;   </w:t>
      </w:r>
      <w:proofErr w:type="gramEnd"/>
      <w:r w:rsidRPr="002A6E7D">
        <w:rPr>
          <w:rFonts w:ascii="Consolas" w:hAnsi="Consolas" w:cs="Consolas"/>
          <w:color w:val="000000"/>
          <w:sz w:val="18"/>
          <w:szCs w:val="18"/>
        </w:rPr>
        <w:t xml:space="preserve">   /* Group (H5G*) class callbacks     */</w:t>
      </w:r>
    </w:p>
    <w:p w14:paraId="78E198A6"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H5VL_link_class_t       </w:t>
      </w:r>
      <w:proofErr w:type="spellStart"/>
      <w:r w:rsidRPr="002A6E7D">
        <w:rPr>
          <w:rFonts w:ascii="Consolas" w:hAnsi="Consolas" w:cs="Consolas"/>
          <w:color w:val="000000"/>
          <w:sz w:val="18"/>
          <w:szCs w:val="18"/>
        </w:rPr>
        <w:t>link_</w:t>
      </w:r>
      <w:proofErr w:type="gramStart"/>
      <w:r w:rsidRPr="002A6E7D">
        <w:rPr>
          <w:rFonts w:ascii="Consolas" w:hAnsi="Consolas" w:cs="Consolas"/>
          <w:color w:val="000000"/>
          <w:sz w:val="18"/>
          <w:szCs w:val="18"/>
        </w:rPr>
        <w:t>cls</w:t>
      </w:r>
      <w:proofErr w:type="spellEnd"/>
      <w:r w:rsidRPr="002A6E7D">
        <w:rPr>
          <w:rFonts w:ascii="Consolas" w:hAnsi="Consolas" w:cs="Consolas"/>
          <w:color w:val="000000"/>
          <w:sz w:val="18"/>
          <w:szCs w:val="18"/>
        </w:rPr>
        <w:t xml:space="preserve">;   </w:t>
      </w:r>
      <w:proofErr w:type="gramEnd"/>
      <w:r w:rsidRPr="002A6E7D">
        <w:rPr>
          <w:rFonts w:ascii="Consolas" w:hAnsi="Consolas" w:cs="Consolas"/>
          <w:color w:val="000000"/>
          <w:sz w:val="18"/>
          <w:szCs w:val="18"/>
        </w:rPr>
        <w:t xml:space="preserve">    /* Link (H5L*) class callbacks      */</w:t>
      </w:r>
    </w:p>
    <w:p w14:paraId="01AA2181"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H5VL_object_class_t     </w:t>
      </w:r>
      <w:proofErr w:type="spellStart"/>
      <w:r w:rsidRPr="002A6E7D">
        <w:rPr>
          <w:rFonts w:ascii="Consolas" w:hAnsi="Consolas" w:cs="Consolas"/>
          <w:color w:val="000000"/>
          <w:sz w:val="18"/>
          <w:szCs w:val="18"/>
        </w:rPr>
        <w:t>object_</w:t>
      </w:r>
      <w:proofErr w:type="gramStart"/>
      <w:r w:rsidRPr="002A6E7D">
        <w:rPr>
          <w:rFonts w:ascii="Consolas" w:hAnsi="Consolas" w:cs="Consolas"/>
          <w:color w:val="000000"/>
          <w:sz w:val="18"/>
          <w:szCs w:val="18"/>
        </w:rPr>
        <w:t>cls</w:t>
      </w:r>
      <w:proofErr w:type="spellEnd"/>
      <w:r w:rsidRPr="002A6E7D">
        <w:rPr>
          <w:rFonts w:ascii="Consolas" w:hAnsi="Consolas" w:cs="Consolas"/>
          <w:color w:val="000000"/>
          <w:sz w:val="18"/>
          <w:szCs w:val="18"/>
        </w:rPr>
        <w:t xml:space="preserve">;   </w:t>
      </w:r>
      <w:proofErr w:type="gramEnd"/>
      <w:r w:rsidRPr="002A6E7D">
        <w:rPr>
          <w:rFonts w:ascii="Consolas" w:hAnsi="Consolas" w:cs="Consolas"/>
          <w:color w:val="000000"/>
          <w:sz w:val="18"/>
          <w:szCs w:val="18"/>
        </w:rPr>
        <w:t xml:space="preserve">  /* Object (H5O*) class callbacks    */</w:t>
      </w:r>
    </w:p>
    <w:p w14:paraId="76D3F574"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w:t>
      </w:r>
    </w:p>
    <w:p w14:paraId="3C7C47B2"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 Services */                                                               </w:t>
      </w:r>
    </w:p>
    <w:p w14:paraId="06D753E8"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H5VL_request_class_t    </w:t>
      </w:r>
      <w:proofErr w:type="spellStart"/>
      <w:r w:rsidRPr="002A6E7D">
        <w:rPr>
          <w:rFonts w:ascii="Consolas" w:hAnsi="Consolas" w:cs="Consolas"/>
          <w:color w:val="000000"/>
          <w:sz w:val="18"/>
          <w:szCs w:val="18"/>
        </w:rPr>
        <w:t>request_</w:t>
      </w:r>
      <w:proofErr w:type="gramStart"/>
      <w:r w:rsidRPr="002A6E7D">
        <w:rPr>
          <w:rFonts w:ascii="Consolas" w:hAnsi="Consolas" w:cs="Consolas"/>
          <w:color w:val="000000"/>
          <w:sz w:val="18"/>
          <w:szCs w:val="18"/>
        </w:rPr>
        <w:t>cls</w:t>
      </w:r>
      <w:proofErr w:type="spellEnd"/>
      <w:r w:rsidRPr="002A6E7D">
        <w:rPr>
          <w:rFonts w:ascii="Consolas" w:hAnsi="Consolas" w:cs="Consolas"/>
          <w:color w:val="000000"/>
          <w:sz w:val="18"/>
          <w:szCs w:val="18"/>
        </w:rPr>
        <w:t xml:space="preserve">;   </w:t>
      </w:r>
      <w:proofErr w:type="gramEnd"/>
      <w:r w:rsidRPr="002A6E7D">
        <w:rPr>
          <w:rFonts w:ascii="Consolas" w:hAnsi="Consolas" w:cs="Consolas"/>
          <w:color w:val="000000"/>
          <w:sz w:val="18"/>
          <w:szCs w:val="18"/>
        </w:rPr>
        <w:t xml:space="preserve"> /* Asynchronous request class callbacks */</w:t>
      </w:r>
    </w:p>
    <w:p w14:paraId="0DBA8F66"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w:t>
      </w:r>
    </w:p>
    <w:p w14:paraId="491C04A9"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 Catch-all */                                                              </w:t>
      </w:r>
    </w:p>
    <w:p w14:paraId="52EBA19B" w14:textId="77777777"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xml:space="preserve">    </w:t>
      </w:r>
      <w:proofErr w:type="spellStart"/>
      <w:r w:rsidRPr="002A6E7D">
        <w:rPr>
          <w:rFonts w:ascii="Consolas" w:hAnsi="Consolas" w:cs="Consolas"/>
          <w:color w:val="000000"/>
          <w:sz w:val="18"/>
          <w:szCs w:val="18"/>
        </w:rPr>
        <w:t>herr_t</w:t>
      </w:r>
      <w:proofErr w:type="spellEnd"/>
      <w:r w:rsidRPr="002A6E7D">
        <w:rPr>
          <w:rFonts w:ascii="Consolas" w:hAnsi="Consolas" w:cs="Consolas"/>
          <w:color w:val="000000"/>
          <w:sz w:val="18"/>
          <w:szCs w:val="18"/>
        </w:rPr>
        <w:t xml:space="preserve"> (*</w:t>
      </w:r>
      <w:proofErr w:type="gramStart"/>
      <w:r w:rsidRPr="002A6E7D">
        <w:rPr>
          <w:rFonts w:ascii="Consolas" w:hAnsi="Consolas" w:cs="Consolas"/>
          <w:color w:val="000000"/>
          <w:sz w:val="18"/>
          <w:szCs w:val="18"/>
        </w:rPr>
        <w:t>optional)(</w:t>
      </w:r>
      <w:proofErr w:type="gramEnd"/>
      <w:r w:rsidRPr="002A6E7D">
        <w:rPr>
          <w:rFonts w:ascii="Consolas" w:hAnsi="Consolas" w:cs="Consolas"/>
          <w:color w:val="000000"/>
          <w:sz w:val="18"/>
          <w:szCs w:val="18"/>
        </w:rPr>
        <w:t xml:space="preserve">void *obj, </w:t>
      </w:r>
      <w:proofErr w:type="spellStart"/>
      <w:r w:rsidRPr="002A6E7D">
        <w:rPr>
          <w:rFonts w:ascii="Consolas" w:hAnsi="Consolas" w:cs="Consolas"/>
          <w:color w:val="000000"/>
          <w:sz w:val="18"/>
          <w:szCs w:val="18"/>
        </w:rPr>
        <w:t>hid_t</w:t>
      </w:r>
      <w:proofErr w:type="spellEnd"/>
      <w:r w:rsidRPr="002A6E7D">
        <w:rPr>
          <w:rFonts w:ascii="Consolas" w:hAnsi="Consolas" w:cs="Consolas"/>
          <w:color w:val="000000"/>
          <w:sz w:val="18"/>
          <w:szCs w:val="18"/>
        </w:rPr>
        <w:t xml:space="preserve"> </w:t>
      </w:r>
      <w:proofErr w:type="spellStart"/>
      <w:r w:rsidRPr="002A6E7D">
        <w:rPr>
          <w:rFonts w:ascii="Consolas" w:hAnsi="Consolas" w:cs="Consolas"/>
          <w:color w:val="000000"/>
          <w:sz w:val="18"/>
          <w:szCs w:val="18"/>
        </w:rPr>
        <w:t>dxpl_id</w:t>
      </w:r>
      <w:proofErr w:type="spellEnd"/>
      <w:r w:rsidRPr="002A6E7D">
        <w:rPr>
          <w:rFonts w:ascii="Consolas" w:hAnsi="Consolas" w:cs="Consolas"/>
          <w:color w:val="000000"/>
          <w:sz w:val="18"/>
          <w:szCs w:val="18"/>
        </w:rPr>
        <w:t xml:space="preserve">, void **req, </w:t>
      </w:r>
      <w:proofErr w:type="spellStart"/>
      <w:r w:rsidRPr="002A6E7D">
        <w:rPr>
          <w:rFonts w:ascii="Consolas" w:hAnsi="Consolas" w:cs="Consolas"/>
          <w:color w:val="000000"/>
          <w:sz w:val="18"/>
          <w:szCs w:val="18"/>
        </w:rPr>
        <w:t>va_list</w:t>
      </w:r>
      <w:proofErr w:type="spellEnd"/>
      <w:r w:rsidRPr="002A6E7D">
        <w:rPr>
          <w:rFonts w:ascii="Consolas" w:hAnsi="Consolas" w:cs="Consolas"/>
          <w:color w:val="000000"/>
          <w:sz w:val="18"/>
          <w:szCs w:val="18"/>
        </w:rPr>
        <w:t xml:space="preserve"> arguments); /* Optional callback */</w:t>
      </w:r>
    </w:p>
    <w:p w14:paraId="73FE03B4" w14:textId="34A3ABD3" w:rsidR="002A6E7D" w:rsidRPr="002A6E7D" w:rsidRDefault="002A6E7D" w:rsidP="002A6E7D">
      <w:pPr>
        <w:pStyle w:val="NormalWeb"/>
        <w:spacing w:before="0" w:beforeAutospacing="0" w:after="0" w:afterAutospacing="0"/>
        <w:textAlignment w:val="baseline"/>
        <w:rPr>
          <w:rFonts w:ascii="Consolas" w:hAnsi="Consolas" w:cs="Consolas"/>
          <w:color w:val="000000"/>
          <w:sz w:val="18"/>
          <w:szCs w:val="18"/>
        </w:rPr>
      </w:pPr>
      <w:r w:rsidRPr="002A6E7D">
        <w:rPr>
          <w:rFonts w:ascii="Consolas" w:hAnsi="Consolas" w:cs="Consolas"/>
          <w:color w:val="000000"/>
          <w:sz w:val="18"/>
          <w:szCs w:val="18"/>
        </w:rPr>
        <w:t>} H5VL_class_t;</w:t>
      </w:r>
    </w:p>
    <w:p w14:paraId="0EED02F2" w14:textId="77777777" w:rsidR="00921595" w:rsidRDefault="00921595">
      <w:pPr>
        <w:spacing w:after="0"/>
      </w:pPr>
      <w:r>
        <w:br w:type="page"/>
      </w:r>
    </w:p>
    <w:p w14:paraId="3596ABEC" w14:textId="4D405ED5" w:rsidR="00C63434" w:rsidRDefault="0097723F" w:rsidP="0097723F">
      <w:pPr>
        <w:pStyle w:val="Heading"/>
      </w:pPr>
      <w:r>
        <w:lastRenderedPageBreak/>
        <w:t>Appendix: H5VLget_</w:t>
      </w:r>
      <w:r w:rsidR="00883758">
        <w:t>api_</w:t>
      </w:r>
      <w:r>
        <w:t>capability_</w:t>
      </w:r>
      <w:proofErr w:type="gramStart"/>
      <w:r>
        <w:t>flags(</w:t>
      </w:r>
      <w:proofErr w:type="gramEnd"/>
      <w:r>
        <w:t>)</w:t>
      </w:r>
    </w:p>
    <w:p w14:paraId="704E4470" w14:textId="780CDDFC" w:rsidR="00C63434" w:rsidRPr="0097723F" w:rsidRDefault="00C63434" w:rsidP="0097723F">
      <w:pPr>
        <w:rPr>
          <w:b/>
        </w:rPr>
      </w:pPr>
      <w:r w:rsidRPr="004A07EB">
        <w:rPr>
          <w:b/>
        </w:rPr>
        <w:t>Name:</w:t>
      </w:r>
      <w:r w:rsidR="004A07EB">
        <w:rPr>
          <w:b/>
        </w:rPr>
        <w:t xml:space="preserve"> </w:t>
      </w:r>
      <w:r w:rsidR="0097723F">
        <w:rPr>
          <w:rFonts w:ascii="Courier New" w:hAnsi="Courier New" w:cs="Courier New"/>
          <w:sz w:val="20"/>
          <w:szCs w:val="20"/>
        </w:rPr>
        <w:t>H5VLget_</w:t>
      </w:r>
      <w:r w:rsidR="00883758">
        <w:rPr>
          <w:rFonts w:ascii="Courier New" w:hAnsi="Courier New" w:cs="Courier New"/>
          <w:sz w:val="20"/>
          <w:szCs w:val="20"/>
        </w:rPr>
        <w:t>api_</w:t>
      </w:r>
      <w:r w:rsidR="0097723F">
        <w:rPr>
          <w:rFonts w:ascii="Courier New" w:hAnsi="Courier New" w:cs="Courier New"/>
          <w:sz w:val="20"/>
          <w:szCs w:val="20"/>
        </w:rPr>
        <w:t>capability_flags</w:t>
      </w:r>
    </w:p>
    <w:p w14:paraId="05A47660" w14:textId="77777777" w:rsidR="004A07EB" w:rsidRPr="004A07EB" w:rsidRDefault="00C63434" w:rsidP="00C63434">
      <w:pPr>
        <w:rPr>
          <w:b/>
        </w:rPr>
      </w:pPr>
      <w:r w:rsidRPr="004A07EB">
        <w:rPr>
          <w:b/>
        </w:rPr>
        <w:t>Signature:</w:t>
      </w:r>
    </w:p>
    <w:p w14:paraId="115DF3C1" w14:textId="67A0BE0B" w:rsidR="00C63434" w:rsidRDefault="0097723F" w:rsidP="004A07EB">
      <w:pPr>
        <w:ind w:left="720"/>
      </w:pPr>
      <w:proofErr w:type="spellStart"/>
      <w:r>
        <w:t>herr_t</w:t>
      </w:r>
      <w:proofErr w:type="spellEnd"/>
      <w:r>
        <w:t xml:space="preserve"> H5VLget_</w:t>
      </w:r>
      <w:r w:rsidR="00883758">
        <w:t>api_</w:t>
      </w:r>
      <w:r>
        <w:t>capability_flags(</w:t>
      </w:r>
      <w:proofErr w:type="spellStart"/>
      <w:r w:rsidR="00126830">
        <w:t>hid_t</w:t>
      </w:r>
      <w:proofErr w:type="spellEnd"/>
      <w:r w:rsidR="00126830">
        <w:t xml:space="preserve"> </w:t>
      </w:r>
      <w:proofErr w:type="spellStart"/>
      <w:r w:rsidR="00126830">
        <w:t>conn_id</w:t>
      </w:r>
      <w:proofErr w:type="spellEnd"/>
      <w:r w:rsidR="00126830">
        <w:t>, /*out*/ unsigned int *flags</w:t>
      </w:r>
      <w:r>
        <w:t>)</w:t>
      </w:r>
    </w:p>
    <w:p w14:paraId="5C5CF366" w14:textId="77777777" w:rsidR="00C63434" w:rsidRDefault="00C63434" w:rsidP="00C63434"/>
    <w:p w14:paraId="74F28A69" w14:textId="77777777" w:rsidR="004A07EB" w:rsidRPr="004A07EB" w:rsidRDefault="00C63434" w:rsidP="00C63434">
      <w:pPr>
        <w:rPr>
          <w:b/>
        </w:rPr>
      </w:pPr>
      <w:r w:rsidRPr="004A07EB">
        <w:rPr>
          <w:b/>
        </w:rPr>
        <w:t>Purpose:</w:t>
      </w:r>
    </w:p>
    <w:p w14:paraId="17B4CFBD" w14:textId="77777777" w:rsidR="00C63434" w:rsidRDefault="00126830" w:rsidP="004A07EB">
      <w:pPr>
        <w:ind w:left="720"/>
      </w:pPr>
      <w:r>
        <w:t>Obtain the capability flags for a VOL connector.</w:t>
      </w:r>
    </w:p>
    <w:p w14:paraId="0E92473A" w14:textId="77777777" w:rsidR="00126830" w:rsidRDefault="00126830" w:rsidP="004A07EB">
      <w:pPr>
        <w:ind w:left="720"/>
      </w:pPr>
    </w:p>
    <w:p w14:paraId="1CC32D13" w14:textId="77777777" w:rsidR="00126830" w:rsidRPr="004A07EB" w:rsidRDefault="00126830" w:rsidP="00126830">
      <w:pPr>
        <w:rPr>
          <w:b/>
        </w:rPr>
      </w:pPr>
      <w:r>
        <w:rPr>
          <w:b/>
        </w:rPr>
        <w:t>Motivation</w:t>
      </w:r>
      <w:r w:rsidRPr="004A07EB">
        <w:rPr>
          <w:b/>
        </w:rPr>
        <w:t>:</w:t>
      </w:r>
    </w:p>
    <w:p w14:paraId="06A503CE" w14:textId="77777777" w:rsidR="00126830" w:rsidRDefault="00126830" w:rsidP="00126830">
      <w:pPr>
        <w:ind w:left="720"/>
      </w:pPr>
      <w:r>
        <w:t>Not all VOL connectors will implement the full HDF5 API. This query function allows applications to determine which functions a particular VOL connector support</w:t>
      </w:r>
      <w:r w:rsidR="00965A3C">
        <w:t>s</w:t>
      </w:r>
      <w:r>
        <w:t>.</w:t>
      </w:r>
      <w:r w:rsidR="00965A3C">
        <w:t xml:space="preserve"> This allows an application to either </w:t>
      </w:r>
      <w:proofErr w:type="gramStart"/>
      <w:r w:rsidR="00965A3C">
        <w:t>reject  a</w:t>
      </w:r>
      <w:proofErr w:type="gramEnd"/>
      <w:r w:rsidR="00965A3C">
        <w:t xml:space="preserve"> loaded VOL connector or engineer around the missing functionality.</w:t>
      </w:r>
    </w:p>
    <w:p w14:paraId="038F9768" w14:textId="77777777" w:rsidR="00C63434" w:rsidRDefault="00C63434" w:rsidP="00C63434"/>
    <w:p w14:paraId="36B032A5" w14:textId="77777777" w:rsidR="004A07EB" w:rsidRPr="004A07EB" w:rsidRDefault="00C63434" w:rsidP="00C63434">
      <w:pPr>
        <w:rPr>
          <w:b/>
        </w:rPr>
      </w:pPr>
      <w:r w:rsidRPr="004A07EB">
        <w:rPr>
          <w:b/>
        </w:rPr>
        <w:t>Description:</w:t>
      </w:r>
    </w:p>
    <w:p w14:paraId="2093B0D2" w14:textId="77777777" w:rsidR="00C63434" w:rsidRDefault="00126830" w:rsidP="004A07EB">
      <w:pPr>
        <w:ind w:left="720"/>
      </w:pPr>
      <w:r>
        <w:t>This function queries a VOL connector for its feature flags, which allows applications to determine if a connector matches their HDF5 API requirements.</w:t>
      </w:r>
    </w:p>
    <w:p w14:paraId="5CF329B3" w14:textId="77777777" w:rsidR="00C63434" w:rsidRDefault="00C63434" w:rsidP="00C63434"/>
    <w:p w14:paraId="7793A7D1" w14:textId="77777777" w:rsidR="004A07EB" w:rsidRPr="004A07EB" w:rsidRDefault="00C63434" w:rsidP="00C63434">
      <w:pPr>
        <w:rPr>
          <w:b/>
        </w:rPr>
      </w:pPr>
      <w:r w:rsidRPr="004A07EB">
        <w:rPr>
          <w:b/>
        </w:rPr>
        <w:t>Parameters:</w:t>
      </w:r>
    </w:p>
    <w:p w14:paraId="7699FD6D" w14:textId="77777777" w:rsidR="00C63434" w:rsidRDefault="00126830" w:rsidP="004A07EB">
      <w:pPr>
        <w:ind w:left="720"/>
      </w:pPr>
      <w:proofErr w:type="spellStart"/>
      <w:r>
        <w:t>hid_t</w:t>
      </w:r>
      <w:proofErr w:type="spellEnd"/>
      <w:r>
        <w:t xml:space="preserve"> </w:t>
      </w:r>
      <w:proofErr w:type="spellStart"/>
      <w:proofErr w:type="gramStart"/>
      <w:r>
        <w:t>conn</w:t>
      </w:r>
      <w:proofErr w:type="gramEnd"/>
      <w:r>
        <w:t>_id</w:t>
      </w:r>
      <w:proofErr w:type="spellEnd"/>
      <w:r>
        <w:tab/>
      </w:r>
      <w:r>
        <w:tab/>
      </w:r>
      <w:r>
        <w:tab/>
        <w:t>An ID for a loaded and registered VOL connector.</w:t>
      </w:r>
    </w:p>
    <w:p w14:paraId="0C9C2C39" w14:textId="77777777" w:rsidR="00126830" w:rsidRDefault="00126830" w:rsidP="004A07EB">
      <w:pPr>
        <w:ind w:left="720"/>
      </w:pPr>
      <w:r>
        <w:t>unsigned int *flags</w:t>
      </w:r>
      <w:r>
        <w:tab/>
      </w:r>
      <w:r>
        <w:tab/>
      </w:r>
      <w:proofErr w:type="gramStart"/>
      <w:r>
        <w:t>The</w:t>
      </w:r>
      <w:proofErr w:type="gramEnd"/>
      <w:r>
        <w:t xml:space="preserve"> feature flags supported by the VOL connector.</w:t>
      </w:r>
    </w:p>
    <w:p w14:paraId="5E59304A" w14:textId="77777777" w:rsidR="00C63434" w:rsidRDefault="00C63434" w:rsidP="00C63434"/>
    <w:p w14:paraId="1E9E7FD2" w14:textId="77777777" w:rsidR="004A07EB" w:rsidRPr="004A07EB" w:rsidRDefault="00C63434" w:rsidP="00C63434">
      <w:pPr>
        <w:rPr>
          <w:b/>
        </w:rPr>
      </w:pPr>
      <w:r w:rsidRPr="004A07EB">
        <w:rPr>
          <w:b/>
        </w:rPr>
        <w:t>Returns:</w:t>
      </w:r>
    </w:p>
    <w:p w14:paraId="419A5535" w14:textId="77777777" w:rsidR="00C63434" w:rsidRDefault="00126830" w:rsidP="004A07EB">
      <w:pPr>
        <w:ind w:left="720"/>
      </w:pPr>
      <w:r>
        <w:t>A negative value on errors, non-negative on success.</w:t>
      </w:r>
    </w:p>
    <w:p w14:paraId="58C3BBC0" w14:textId="77777777" w:rsidR="00C63434" w:rsidRDefault="00C63434" w:rsidP="00C63434"/>
    <w:p w14:paraId="6806AB5C" w14:textId="77777777" w:rsidR="004A07EB" w:rsidRPr="004A07EB" w:rsidRDefault="00C63434" w:rsidP="00C63434">
      <w:pPr>
        <w:rPr>
          <w:b/>
        </w:rPr>
      </w:pPr>
      <w:r w:rsidRPr="004A07EB">
        <w:rPr>
          <w:b/>
        </w:rPr>
        <w:t>Failure Modes:</w:t>
      </w:r>
    </w:p>
    <w:p w14:paraId="62E8D6DD" w14:textId="77777777" w:rsidR="00C63434" w:rsidRDefault="00126830" w:rsidP="004A07EB">
      <w:pPr>
        <w:ind w:left="720"/>
      </w:pPr>
      <w:r>
        <w:t xml:space="preserve">This function will fail if </w:t>
      </w:r>
      <w:proofErr w:type="spellStart"/>
      <w:r>
        <w:t>conn_id</w:t>
      </w:r>
      <w:proofErr w:type="spellEnd"/>
      <w:r>
        <w:t xml:space="preserve"> is not an ID for a registered, loaded VOL connector or if flags is not a valid, non-NULL pointer.</w:t>
      </w:r>
    </w:p>
    <w:p w14:paraId="1987D273" w14:textId="77777777" w:rsidR="00C63434" w:rsidRDefault="00C63434" w:rsidP="00C63434"/>
    <w:p w14:paraId="0AA14A6A" w14:textId="77777777" w:rsidR="00C63434" w:rsidRDefault="00C63434" w:rsidP="00126830">
      <w:r w:rsidRPr="004A07EB">
        <w:rPr>
          <w:b/>
        </w:rPr>
        <w:t>Fortran Interface:</w:t>
      </w:r>
      <w:r w:rsidR="004A07EB">
        <w:rPr>
          <w:b/>
        </w:rPr>
        <w:t xml:space="preserve"> </w:t>
      </w:r>
      <w:r w:rsidRPr="001962F3">
        <w:rPr>
          <w:rFonts w:ascii="Courier New" w:hAnsi="Courier New" w:cs="Courier New"/>
          <w:sz w:val="20"/>
          <w:szCs w:val="20"/>
        </w:rPr>
        <w:t>h5</w:t>
      </w:r>
      <w:r w:rsidR="00126830">
        <w:rPr>
          <w:rFonts w:ascii="Courier New" w:hAnsi="Courier New" w:cs="Courier New"/>
          <w:sz w:val="20"/>
          <w:szCs w:val="20"/>
        </w:rPr>
        <w:t>vlget_capability_flags</w:t>
      </w:r>
      <w:r w:rsidRPr="001962F3">
        <w:rPr>
          <w:rFonts w:ascii="Courier New" w:hAnsi="Courier New" w:cs="Courier New"/>
          <w:sz w:val="20"/>
          <w:szCs w:val="20"/>
        </w:rPr>
        <w:t>_f</w:t>
      </w:r>
    </w:p>
    <w:p w14:paraId="68B086AB" w14:textId="77777777" w:rsidR="00126830" w:rsidRDefault="00126830" w:rsidP="00126830"/>
    <w:p w14:paraId="572B36DF" w14:textId="77777777" w:rsidR="004A07EB" w:rsidRPr="004A07EB" w:rsidRDefault="00C63434" w:rsidP="00C63434">
      <w:pPr>
        <w:rPr>
          <w:b/>
        </w:rPr>
      </w:pPr>
      <w:r w:rsidRPr="004A07EB">
        <w:rPr>
          <w:b/>
        </w:rPr>
        <w:t>History:</w:t>
      </w:r>
    </w:p>
    <w:p w14:paraId="2FE4E04E" w14:textId="77777777" w:rsidR="001962F3" w:rsidRPr="00965A3C" w:rsidRDefault="00126830" w:rsidP="00965A3C">
      <w:pPr>
        <w:ind w:left="720"/>
      </w:pPr>
      <w:r>
        <w:t>HDF5 1.12.0:</w:t>
      </w:r>
      <w:r>
        <w:tab/>
      </w:r>
      <w:r>
        <w:tab/>
        <w:t>Function added to the library (coincides with the VOL feature release)</w:t>
      </w:r>
    </w:p>
    <w:sectPr w:rsidR="001962F3" w:rsidRPr="00965A3C" w:rsidSect="00611674">
      <w:headerReference w:type="default" r:id="rId10"/>
      <w:footerReference w:type="default" r:id="rId11"/>
      <w:headerReference w:type="first" r:id="rId12"/>
      <w:footerReference w:type="first" r:id="rId13"/>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54F50" w14:textId="77777777" w:rsidR="006F4551" w:rsidRDefault="006F4551" w:rsidP="00611674">
      <w:r>
        <w:separator/>
      </w:r>
    </w:p>
  </w:endnote>
  <w:endnote w:type="continuationSeparator" w:id="0">
    <w:p w14:paraId="0A573498" w14:textId="77777777" w:rsidR="006F4551" w:rsidRDefault="006F4551"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74BEA3BD" w14:textId="77777777" w:rsidR="00611674" w:rsidRDefault="00611674" w:rsidP="00611674">
            <w:pPr>
              <w:pStyle w:val="HDFFooter"/>
            </w:pPr>
            <w:r>
              <w:rPr>
                <w:noProof/>
              </w:rPr>
              <w:drawing>
                <wp:anchor distT="0" distB="0" distL="0" distR="0" simplePos="0" relativeHeight="251658240" behindDoc="0" locked="0" layoutInCell="1" allowOverlap="1" wp14:anchorId="04F98CAC" wp14:editId="74966744">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719B">
              <w:fldChar w:fldCharType="begin"/>
            </w:r>
            <w:r w:rsidR="0021719B">
              <w:instrText xml:space="preserve"> PAGE </w:instrText>
            </w:r>
            <w:r w:rsidR="0021719B">
              <w:fldChar w:fldCharType="separate"/>
            </w:r>
            <w:r w:rsidR="004B77C7">
              <w:rPr>
                <w:noProof/>
              </w:rPr>
              <w:t>11</w:t>
            </w:r>
            <w:r w:rsidR="0021719B">
              <w:rPr>
                <w:noProof/>
              </w:rPr>
              <w:fldChar w:fldCharType="end"/>
            </w:r>
            <w:r>
              <w:t xml:space="preserve"> of </w:t>
            </w:r>
            <w:fldSimple w:instr=" NUMPAGES  ">
              <w:r w:rsidR="004B77C7">
                <w:rPr>
                  <w:noProof/>
                </w:rPr>
                <w:t>11</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35BEC12B" w14:textId="77777777" w:rsidR="00611674" w:rsidRDefault="00611674" w:rsidP="00611674">
            <w:pPr>
              <w:pStyle w:val="HDFFooter"/>
            </w:pPr>
            <w:r>
              <w:rPr>
                <w:noProof/>
              </w:rPr>
              <w:drawing>
                <wp:anchor distT="0" distB="0" distL="0" distR="0" simplePos="0" relativeHeight="251660288" behindDoc="0" locked="0" layoutInCell="1" allowOverlap="1" wp14:anchorId="4904922A" wp14:editId="4F6835D7">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719B">
              <w:fldChar w:fldCharType="begin"/>
            </w:r>
            <w:r w:rsidR="0021719B">
              <w:instrText xml:space="preserve"> PAGE </w:instrText>
            </w:r>
            <w:r w:rsidR="0021719B">
              <w:fldChar w:fldCharType="separate"/>
            </w:r>
            <w:r w:rsidR="004B77C7">
              <w:rPr>
                <w:noProof/>
              </w:rPr>
              <w:t>1</w:t>
            </w:r>
            <w:r w:rsidR="0021719B">
              <w:rPr>
                <w:noProof/>
              </w:rPr>
              <w:fldChar w:fldCharType="end"/>
            </w:r>
            <w:r>
              <w:t xml:space="preserve"> of </w:t>
            </w:r>
            <w:fldSimple w:instr=" NUMPAGES  ">
              <w:r w:rsidR="004B77C7">
                <w:rPr>
                  <w:noProof/>
                </w:rPr>
                <w:t>11</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8DB59" w14:textId="77777777" w:rsidR="006F4551" w:rsidRDefault="006F4551" w:rsidP="00611674">
      <w:r>
        <w:separator/>
      </w:r>
    </w:p>
  </w:footnote>
  <w:footnote w:type="continuationSeparator" w:id="0">
    <w:p w14:paraId="6D444F21" w14:textId="77777777" w:rsidR="006F4551" w:rsidRDefault="006F4551" w:rsidP="00611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4211D" w14:textId="77777777" w:rsidR="00611674" w:rsidRDefault="00611674" w:rsidP="00611674">
    <w:pPr>
      <w:pStyle w:val="THGHeader2"/>
    </w:pPr>
    <w:r>
      <w:t>August 10, 2010</w:t>
    </w:r>
    <w:r>
      <w:ptab w:relativeTo="margin" w:alignment="center" w:leader="none"/>
    </w:r>
    <w:r>
      <w:ptab w:relativeTo="margin" w:alignment="right" w:leader="none"/>
    </w:r>
    <w:r>
      <w:t>RFC THG YYYY-MM-DD.v1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7DC59" w14:textId="77777777" w:rsidR="00611674" w:rsidRPr="006D4EA4" w:rsidRDefault="0014497C" w:rsidP="00611674">
    <w:pPr>
      <w:pStyle w:val="THGHeader"/>
    </w:pPr>
    <w:r>
      <w:t>September</w:t>
    </w:r>
    <w:r w:rsidR="004B77C7">
      <w:t xml:space="preserve"> </w:t>
    </w:r>
    <w:r>
      <w:t>19</w:t>
    </w:r>
    <w:r w:rsidR="004B77C7">
      <w:t>, 201</w:t>
    </w:r>
    <w:r>
      <w:t>9</w:t>
    </w:r>
    <w:r w:rsidR="00611674">
      <w:ptab w:relativeTo="margin" w:alignment="center" w:leader="none"/>
    </w:r>
    <w:r w:rsidR="00611674">
      <w:ptab w:relativeTo="margin" w:alignment="right" w:leader="none"/>
    </w:r>
    <w:r w:rsidR="00611674">
      <w:t xml:space="preserve">RFC THG </w:t>
    </w:r>
    <w:r>
      <w:t>2019</w:t>
    </w:r>
    <w:r w:rsidR="00611674">
      <w:t>-</w:t>
    </w:r>
    <w:r>
      <w:t>09</w:t>
    </w:r>
    <w:r w:rsidR="00611674">
      <w:t>-</w:t>
    </w:r>
    <w:proofErr w:type="gramStart"/>
    <w:r>
      <w:t>19</w:t>
    </w:r>
    <w:r w:rsidR="00611674">
      <w:t>.v</w:t>
    </w:r>
    <w:proofErr w:type="gramEnd"/>
    <w:r w:rsidR="00611674">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8" w15:restartNumberingAfterBreak="0">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4987486"/>
    <w:multiLevelType w:val="multilevel"/>
    <w:tmpl w:val="046284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411525"/>
    <w:multiLevelType w:val="hybridMultilevel"/>
    <w:tmpl w:val="AF7C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66487"/>
    <w:multiLevelType w:val="hybridMultilevel"/>
    <w:tmpl w:val="9230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604B2"/>
    <w:multiLevelType w:val="hybridMultilevel"/>
    <w:tmpl w:val="7E8E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063498"/>
    <w:multiLevelType w:val="hybridMultilevel"/>
    <w:tmpl w:val="F55ED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7"/>
  </w:num>
  <w:num w:numId="4">
    <w:abstractNumId w:val="2"/>
  </w:num>
  <w:num w:numId="5">
    <w:abstractNumId w:val="1"/>
  </w:num>
  <w:num w:numId="6">
    <w:abstractNumId w:val="0"/>
  </w:num>
  <w:num w:numId="7">
    <w:abstractNumId w:val="18"/>
    <w:lvlOverride w:ilvl="0">
      <w:startOverride w:val="1"/>
    </w:lvlOverride>
  </w:num>
  <w:num w:numId="8">
    <w:abstractNumId w:val="18"/>
    <w:lvlOverride w:ilvl="0">
      <w:startOverride w:val="1"/>
    </w:lvlOverride>
  </w:num>
  <w:num w:numId="9">
    <w:abstractNumId w:val="18"/>
    <w:lvlOverride w:ilvl="0">
      <w:startOverride w:val="1"/>
    </w:lvlOverride>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num>
  <w:num w:numId="13">
    <w:abstractNumId w:val="18"/>
    <w:lvlOverride w:ilvl="0">
      <w:startOverride w:val="1"/>
    </w:lvlOverride>
  </w:num>
  <w:num w:numId="14">
    <w:abstractNumId w:val="18"/>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8"/>
    <w:lvlOverride w:ilvl="0">
      <w:startOverride w:val="1"/>
    </w:lvlOverride>
  </w:num>
  <w:num w:numId="18">
    <w:abstractNumId w:val="18"/>
    <w:lvlOverride w:ilvl="0">
      <w:startOverride w:val="1"/>
    </w:lvlOverride>
  </w:num>
  <w:num w:numId="19">
    <w:abstractNumId w:val="16"/>
  </w:num>
  <w:num w:numId="20">
    <w:abstractNumId w:val="12"/>
  </w:num>
  <w:num w:numId="21">
    <w:abstractNumId w:val="18"/>
    <w:lvlOverride w:ilvl="0">
      <w:startOverride w:val="1"/>
    </w:lvlOverride>
  </w:num>
  <w:num w:numId="22">
    <w:abstractNumId w:val="18"/>
    <w:lvlOverride w:ilvl="0">
      <w:startOverride w:val="1"/>
    </w:lvlOverride>
  </w:num>
  <w:num w:numId="23">
    <w:abstractNumId w:val="18"/>
    <w:lvlOverride w:ilvl="0">
      <w:startOverride w:val="1"/>
    </w:lvlOverride>
  </w:num>
  <w:num w:numId="24">
    <w:abstractNumId w:val="18"/>
    <w:lvlOverride w:ilvl="0">
      <w:startOverride w:val="1"/>
    </w:lvlOverride>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1"/>
  </w:num>
  <w:num w:numId="36">
    <w:abstractNumId w:val="13"/>
  </w:num>
  <w:num w:numId="37">
    <w:abstractNumId w:val="15"/>
  </w:num>
  <w:num w:numId="38">
    <w:abstractNumId w:val="9"/>
    <w:lvlOverride w:ilvl="1">
      <w:lvl w:ilvl="1">
        <w:numFmt w:val="lowerLetter"/>
        <w:lvlText w:val="%2."/>
        <w:lvlJc w:val="left"/>
      </w:lvl>
    </w:lvlOverride>
  </w:num>
  <w:num w:numId="39">
    <w:abstractNumId w:val="9"/>
    <w:lvlOverride w:ilvl="1">
      <w:lvl w:ilvl="1">
        <w:numFmt w:val="lowerLetter"/>
        <w:lvlText w:val="%2."/>
        <w:lvlJc w:val="left"/>
      </w:lvl>
    </w:lvlOverride>
    <w:lvlOverride w:ilvl="2">
      <w:lvl w:ilvl="2">
        <w:numFmt w:val="lowerRoman"/>
        <w:lvlText w:val="%3."/>
        <w:lvlJc w:val="right"/>
      </w:lvl>
    </w:lvlOverride>
  </w:num>
  <w:num w:numId="40">
    <w:abstractNumId w:val="14"/>
  </w:num>
  <w:num w:numId="41">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B57"/>
    <w:rsid w:val="000224B8"/>
    <w:rsid w:val="0004788D"/>
    <w:rsid w:val="00062E14"/>
    <w:rsid w:val="000C7743"/>
    <w:rsid w:val="00106444"/>
    <w:rsid w:val="00126830"/>
    <w:rsid w:val="0014497C"/>
    <w:rsid w:val="00175556"/>
    <w:rsid w:val="001962F3"/>
    <w:rsid w:val="001E37C8"/>
    <w:rsid w:val="0021719B"/>
    <w:rsid w:val="00253F71"/>
    <w:rsid w:val="00276D7F"/>
    <w:rsid w:val="00277664"/>
    <w:rsid w:val="00284819"/>
    <w:rsid w:val="002A2CA0"/>
    <w:rsid w:val="002A6E7D"/>
    <w:rsid w:val="002A7BC6"/>
    <w:rsid w:val="002F1F8F"/>
    <w:rsid w:val="00386B2E"/>
    <w:rsid w:val="003C1CCC"/>
    <w:rsid w:val="003D4C07"/>
    <w:rsid w:val="00483994"/>
    <w:rsid w:val="004A07EB"/>
    <w:rsid w:val="004A3B33"/>
    <w:rsid w:val="004A3B57"/>
    <w:rsid w:val="004A56B5"/>
    <w:rsid w:val="004B77C7"/>
    <w:rsid w:val="00561EF4"/>
    <w:rsid w:val="005A4930"/>
    <w:rsid w:val="005B00EF"/>
    <w:rsid w:val="00611674"/>
    <w:rsid w:val="00632B3E"/>
    <w:rsid w:val="006418F2"/>
    <w:rsid w:val="00642C30"/>
    <w:rsid w:val="0064488C"/>
    <w:rsid w:val="006F4551"/>
    <w:rsid w:val="0077144D"/>
    <w:rsid w:val="007B2F7E"/>
    <w:rsid w:val="007C1AE8"/>
    <w:rsid w:val="007C5825"/>
    <w:rsid w:val="007E54B8"/>
    <w:rsid w:val="00874EBB"/>
    <w:rsid w:val="0088049F"/>
    <w:rsid w:val="00883758"/>
    <w:rsid w:val="00906614"/>
    <w:rsid w:val="00921595"/>
    <w:rsid w:val="00965A3C"/>
    <w:rsid w:val="0097723F"/>
    <w:rsid w:val="009C0E95"/>
    <w:rsid w:val="009D24D4"/>
    <w:rsid w:val="00A02933"/>
    <w:rsid w:val="00AA4C32"/>
    <w:rsid w:val="00BE2841"/>
    <w:rsid w:val="00C14495"/>
    <w:rsid w:val="00C63434"/>
    <w:rsid w:val="00E1429D"/>
    <w:rsid w:val="00EE0F05"/>
    <w:rsid w:val="00F54EDC"/>
    <w:rsid w:val="00F76EF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46843"/>
  <w15:docId w15:val="{FA40206C-DA57-6D44-AC52-26AA6969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2CA0"/>
    <w:pPr>
      <w:spacing w:after="120"/>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C63434"/>
    <w:pPr>
      <w:spacing w:after="0"/>
    </w:pPr>
    <w:rPr>
      <w:rFonts w:ascii="Courier New" w:hAnsi="Courier New"/>
      <w:sz w:val="18"/>
      <w:szCs w:val="21"/>
    </w:rPr>
  </w:style>
  <w:style w:type="character" w:customStyle="1" w:styleId="PlainTextChar">
    <w:name w:val="Plain Text Char"/>
    <w:basedOn w:val="DefaultParagraphFont"/>
    <w:link w:val="PlainText"/>
    <w:uiPriority w:val="7"/>
    <w:rsid w:val="00C63434"/>
    <w:rPr>
      <w:rFonts w:ascii="Courier New" w:hAnsi="Courier New"/>
      <w:sz w:val="18"/>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pPr>
    <w:rPr>
      <w:rFonts w:eastAsiaTheme="minorEastAsia"/>
      <w:color w:val="000000" w:themeColor="text1"/>
      <w:sz w:val="24"/>
      <w:lang w:bidi="en-US"/>
    </w:rPr>
  </w:style>
  <w:style w:type="paragraph" w:customStyle="1" w:styleId="TableHeading">
    <w:name w:val="Table Heading"/>
    <w:basedOn w:val="Normal"/>
    <w:qFormat/>
    <w:rsid w:val="00A51A91"/>
    <w:pPr>
      <w:spacing w:before="160"/>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semiHidden/>
    <w:unhideWhenUsed/>
    <w:rsid w:val="00277664"/>
    <w:pPr>
      <w:spacing w:after="0"/>
    </w:pPr>
    <w:rPr>
      <w:sz w:val="20"/>
      <w:szCs w:val="20"/>
    </w:rPr>
  </w:style>
  <w:style w:type="character" w:customStyle="1" w:styleId="FootnoteTextChar">
    <w:name w:val="Footnote Text Char"/>
    <w:basedOn w:val="DefaultParagraphFont"/>
    <w:link w:val="FootnoteText"/>
    <w:semiHidden/>
    <w:rsid w:val="00277664"/>
    <w:rPr>
      <w:rFonts w:asciiTheme="minorHAnsi" w:hAnsiTheme="minorHAnsi"/>
      <w:sz w:val="20"/>
      <w:szCs w:val="20"/>
    </w:rPr>
  </w:style>
  <w:style w:type="character" w:styleId="FootnoteReference">
    <w:name w:val="footnote reference"/>
    <w:basedOn w:val="DefaultParagraphFont"/>
    <w:semiHidden/>
    <w:unhideWhenUsed/>
    <w:rsid w:val="00277664"/>
    <w:rPr>
      <w:vertAlign w:val="superscript"/>
    </w:rPr>
  </w:style>
  <w:style w:type="paragraph" w:styleId="NormalWeb">
    <w:name w:val="Normal (Web)"/>
    <w:basedOn w:val="Normal"/>
    <w:uiPriority w:val="99"/>
    <w:semiHidden/>
    <w:unhideWhenUsed/>
    <w:rsid w:val="00F54EDC"/>
    <w:pPr>
      <w:spacing w:before="100" w:beforeAutospacing="1" w:after="100" w:afterAutospacing="1"/>
    </w:pPr>
    <w:rPr>
      <w:rFonts w:ascii="Times New Roman" w:eastAsia="Times New Roman" w:hAnsi="Times New Roman" w:cs="Times New Roman"/>
      <w:szCs w:val="24"/>
      <w:lang w:eastAsia="zh-CN" w:bidi="he-IL"/>
    </w:rPr>
  </w:style>
  <w:style w:type="character" w:styleId="UnresolvedMention">
    <w:name w:val="Unresolved Mention"/>
    <w:basedOn w:val="DefaultParagraphFont"/>
    <w:uiPriority w:val="99"/>
    <w:semiHidden/>
    <w:unhideWhenUsed/>
    <w:rsid w:val="00483994"/>
    <w:rPr>
      <w:color w:val="605E5C"/>
      <w:shd w:val="clear" w:color="auto" w:fill="E1DFDD"/>
    </w:rPr>
  </w:style>
  <w:style w:type="character" w:styleId="FollowedHyperlink">
    <w:name w:val="FollowedHyperlink"/>
    <w:basedOn w:val="DefaultParagraphFont"/>
    <w:semiHidden/>
    <w:unhideWhenUsed/>
    <w:rsid w:val="004839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22784">
      <w:bodyDiv w:val="1"/>
      <w:marLeft w:val="0"/>
      <w:marRight w:val="0"/>
      <w:marTop w:val="0"/>
      <w:marBottom w:val="0"/>
      <w:divBdr>
        <w:top w:val="none" w:sz="0" w:space="0" w:color="auto"/>
        <w:left w:val="none" w:sz="0" w:space="0" w:color="auto"/>
        <w:bottom w:val="none" w:sz="0" w:space="0" w:color="auto"/>
        <w:right w:val="none" w:sz="0" w:space="0" w:color="auto"/>
      </w:divBdr>
    </w:div>
    <w:div w:id="972172238">
      <w:bodyDiv w:val="1"/>
      <w:marLeft w:val="0"/>
      <w:marRight w:val="0"/>
      <w:marTop w:val="0"/>
      <w:marBottom w:val="0"/>
      <w:divBdr>
        <w:top w:val="none" w:sz="0" w:space="0" w:color="auto"/>
        <w:left w:val="none" w:sz="0" w:space="0" w:color="auto"/>
        <w:bottom w:val="none" w:sz="0" w:space="0" w:color="auto"/>
        <w:right w:val="none" w:sz="0" w:space="0" w:color="auto"/>
      </w:divBdr>
    </w:div>
    <w:div w:id="198596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hdfgroup.org/projects/HDFFV/repos/hdf5doc/browse/RFCs/HDF5/VOL/VOL_API_Calls_by_Feature_Flag_v1.xls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tbucket.hdfgroup.org/projects/HDFFV/repos/hdf5doc/browse/RFCs/HDF5/VOL/VOL_API_Calls_by_Feature_Flag_v1.xlsx"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robins/Dropbox/HDF%20Group/RFCs/RFC%20Template_1211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477C2-9C82-5A46-853A-683B51A90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 Template_121102.dotx</Template>
  <TotalTime>1437</TotalTime>
  <Pages>5</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Dana Robinson</dc:creator>
  <cp:lastModifiedBy>Dana Robinson</cp:lastModifiedBy>
  <cp:revision>16</cp:revision>
  <cp:lastPrinted>2008-08-22T21:45:00Z</cp:lastPrinted>
  <dcterms:created xsi:type="dcterms:W3CDTF">2019-09-20T04:20:00Z</dcterms:created>
  <dcterms:modified xsi:type="dcterms:W3CDTF">2019-09-27T13:14:00Z</dcterms:modified>
</cp:coreProperties>
</file>