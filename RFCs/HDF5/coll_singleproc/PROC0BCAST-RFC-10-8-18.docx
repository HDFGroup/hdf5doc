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333E7E" w14:textId="77777777" w:rsidR="00AF541E" w:rsidRDefault="00022FAB" w:rsidP="00022FAB">
      <w:pPr>
        <w:pStyle w:val="Title"/>
      </w:pPr>
      <w:r>
        <w:t xml:space="preserve">RFC: Collective Reading and Writing of data via one process </w:t>
      </w:r>
    </w:p>
    <w:p w14:paraId="10F15FF6" w14:textId="2E24AE0F" w:rsidR="00AF541E" w:rsidRDefault="00022FAB" w:rsidP="00AF541E">
      <w:pPr>
        <w:pStyle w:val="Author"/>
      </w:pPr>
      <w:r>
        <w:t>M. Scot Breitenfeld</w:t>
      </w:r>
    </w:p>
    <w:p w14:paraId="5036519C" w14:textId="01F403AB" w:rsidR="00914029" w:rsidRDefault="003632FE" w:rsidP="00AF541E">
      <w:pPr>
        <w:pStyle w:val="Author"/>
      </w:pPr>
      <w:r>
        <w:t xml:space="preserve">John </w:t>
      </w:r>
      <w:proofErr w:type="spellStart"/>
      <w:r>
        <w:t>Mainzer</w:t>
      </w:r>
      <w:proofErr w:type="spellEnd"/>
    </w:p>
    <w:p w14:paraId="16FB2155" w14:textId="64B6968B" w:rsidR="00AF541E" w:rsidRDefault="00E82E67" w:rsidP="00AF541E">
      <w:pPr>
        <w:pStyle w:val="Abstract"/>
      </w:pPr>
      <w:r w:rsidRPr="00E82E67">
        <w:t>This RFC proposes an additional transfer property option which, when set for H5Dread, would have one process read the data from disk, and then broadcast the data to the remaining processes in the MPI communicator. When this transfer property is set for H5Dwrite, only one process will write the d</w:t>
      </w:r>
      <w:r>
        <w:t>ata. This property should be used</w:t>
      </w:r>
      <w:r w:rsidRPr="00E82E67">
        <w:t xml:space="preserve"> only when all the processes are </w:t>
      </w:r>
      <w:r w:rsidR="003632FE">
        <w:t xml:space="preserve">meant to be </w:t>
      </w:r>
      <w:r w:rsidRPr="00E82E67">
        <w:t>reading or writing the same data.</w:t>
      </w:r>
    </w:p>
    <w:p w14:paraId="3B3A7FDD" w14:textId="77777777" w:rsidR="00AF541E" w:rsidRPr="00913E2A" w:rsidRDefault="00AF541E" w:rsidP="00AF541E">
      <w:pPr>
        <w:pStyle w:val="Divider"/>
      </w:pPr>
    </w:p>
    <w:p w14:paraId="63EB469C" w14:textId="77777777" w:rsidR="00E82E67" w:rsidRDefault="00E82E67" w:rsidP="00E82E67">
      <w:pPr>
        <w:pStyle w:val="Heading1"/>
        <w:spacing w:before="480" w:after="0" w:line="276" w:lineRule="auto"/>
        <w:jc w:val="left"/>
      </w:pPr>
      <w:r>
        <w:t>Rational for the HDF5 parallel IO extension</w:t>
      </w:r>
    </w:p>
    <w:p w14:paraId="5400B194" w14:textId="0B63182D" w:rsidR="00E82E67" w:rsidRPr="00E5510C" w:rsidRDefault="00E82E67" w:rsidP="00E82E67">
      <w:r>
        <w:t>In general, a typical use case for HDF applications is when users augment the raw data with file format specific metadata (FFSM) as either attributes or small datasets. One category of FFSM is</w:t>
      </w:r>
      <w:r w:rsidR="00E6492A">
        <w:t xml:space="preserve"> that in which the data is</w:t>
      </w:r>
      <w:r>
        <w:t xml:space="preserve"> independent of the number of processes reading or writing the data, i.e., the data itself is inherently the same for all the processes. For example, in the case of the CGNS library, it is the metadata information contained in the </w:t>
      </w:r>
      <w:r w:rsidRPr="00B57916">
        <w:rPr>
          <w:i/>
        </w:rPr>
        <w:t>base, zone</w:t>
      </w:r>
      <w:r>
        <w:t xml:space="preserve"> and </w:t>
      </w:r>
      <w:r w:rsidRPr="00B57916">
        <w:rPr>
          <w:i/>
        </w:rPr>
        <w:t>zone</w:t>
      </w:r>
      <w:r>
        <w:rPr>
          <w:i/>
        </w:rPr>
        <w:t>-</w:t>
      </w:r>
      <w:r w:rsidRPr="00B57916">
        <w:rPr>
          <w:i/>
        </w:rPr>
        <w:t>type</w:t>
      </w:r>
      <w:r>
        <w:t xml:space="preserve"> descriptions. This means of organizing the data does not cause an issue when reading in serial. For the parallel</w:t>
      </w:r>
      <w:r w:rsidR="007C4022">
        <w:t xml:space="preserve"> IO</w:t>
      </w:r>
      <w:r>
        <w:t xml:space="preserve"> case, however, having all the processes reading or writing all of the same small amounts of data is not scalable. This will be demonstrated in the next few sections. The solution proposed in this RFC is to read the FFSM using one process and then to do a broadcast of the FFSM to the remaining processes in the MPI communicator. For writing of FFSM, one process would write the data. The following investigations used </w:t>
      </w:r>
      <w:r w:rsidRPr="0094477B">
        <w:rPr>
          <w:i/>
        </w:rPr>
        <w:t>skybridge</w:t>
      </w:r>
      <w:r>
        <w:t xml:space="preserve"> at SNL and </w:t>
      </w:r>
      <w:proofErr w:type="spellStart"/>
      <w:r w:rsidRPr="0094477B">
        <w:rPr>
          <w:i/>
        </w:rPr>
        <w:t>edison</w:t>
      </w:r>
      <w:proofErr w:type="spellEnd"/>
      <w:r>
        <w:t xml:space="preserve"> at LBNL.</w:t>
      </w:r>
    </w:p>
    <w:p w14:paraId="39A94B9D" w14:textId="77777777" w:rsidR="00E82E67" w:rsidRDefault="00E82E67" w:rsidP="00E82E67">
      <w:pPr>
        <w:pStyle w:val="Heading2"/>
        <w:spacing w:after="0" w:line="276" w:lineRule="auto"/>
        <w:jc w:val="left"/>
      </w:pPr>
      <w:r>
        <w:t xml:space="preserve">Benchmark Description for investigation of all processes reading FFSM </w:t>
      </w:r>
    </w:p>
    <w:p w14:paraId="2EC69F80" w14:textId="77777777" w:rsidR="00E82E67" w:rsidRDefault="00E82E67" w:rsidP="00E82E67">
      <w:r>
        <w:t xml:space="preserve">The CGNS benchmark creates 128 bases with 32 zones in each base. The timing reported is during </w:t>
      </w:r>
      <w:proofErr w:type="spellStart"/>
      <w:r w:rsidRPr="00362C86">
        <w:rPr>
          <w:b/>
        </w:rPr>
        <w:t>cgp_open</w:t>
      </w:r>
      <w:proofErr w:type="spellEnd"/>
      <w:r>
        <w:t xml:space="preserve"> of an already created CGNS file. The majority of the time in </w:t>
      </w:r>
      <w:proofErr w:type="spellStart"/>
      <w:r w:rsidRPr="00362C86">
        <w:rPr>
          <w:b/>
        </w:rPr>
        <w:t>cgp_open</w:t>
      </w:r>
      <w:proofErr w:type="spellEnd"/>
      <w:r>
        <w:t xml:space="preserve"> is spent in </w:t>
      </w:r>
      <w:proofErr w:type="spellStart"/>
      <w:r w:rsidRPr="00362C86">
        <w:rPr>
          <w:b/>
        </w:rPr>
        <w:t>cgi_read</w:t>
      </w:r>
      <w:proofErr w:type="spellEnd"/>
      <w:r>
        <w:t xml:space="preserve">, and the remaining sections of the report breakdown the cascading calls in </w:t>
      </w:r>
      <w:proofErr w:type="spellStart"/>
      <w:r w:rsidRPr="00362C86">
        <w:rPr>
          <w:b/>
        </w:rPr>
        <w:t>cgi_read</w:t>
      </w:r>
      <w:proofErr w:type="spellEnd"/>
      <w:r>
        <w:t>.</w:t>
      </w:r>
      <w:r w:rsidRPr="00BF22C9">
        <w:t xml:space="preserve"> </w:t>
      </w:r>
      <w:r>
        <w:t xml:space="preserve">The number and size of the reads during </w:t>
      </w:r>
      <w:proofErr w:type="spellStart"/>
      <w:r w:rsidRPr="00BF22C9">
        <w:rPr>
          <w:b/>
        </w:rPr>
        <w:t>cgp_open</w:t>
      </w:r>
      <w:proofErr w:type="spellEnd"/>
      <w:r>
        <w:t xml:space="preserve"> for this case is as follows:</w:t>
      </w:r>
    </w:p>
    <w:tbl>
      <w:tblPr>
        <w:tblStyle w:val="PlainTable31"/>
        <w:tblW w:w="0" w:type="auto"/>
        <w:tblLook w:val="04A0" w:firstRow="1" w:lastRow="0" w:firstColumn="1" w:lastColumn="0" w:noHBand="0" w:noVBand="1"/>
      </w:tblPr>
      <w:tblGrid>
        <w:gridCol w:w="2336"/>
        <w:gridCol w:w="2254"/>
        <w:gridCol w:w="2250"/>
        <w:gridCol w:w="2510"/>
      </w:tblGrid>
      <w:tr w:rsidR="00E82E67" w14:paraId="28E728D9" w14:textId="77777777" w:rsidTr="00C36F7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36" w:type="dxa"/>
          </w:tcPr>
          <w:p w14:paraId="14E1C6B2" w14:textId="77777777" w:rsidR="00E82E67" w:rsidRDefault="00E82E67" w:rsidP="00C36F70">
            <w:pPr>
              <w:jc w:val="center"/>
            </w:pPr>
            <w:r>
              <w:t>Size of Array</w:t>
            </w:r>
          </w:p>
        </w:tc>
        <w:tc>
          <w:tcPr>
            <w:tcW w:w="2254" w:type="dxa"/>
          </w:tcPr>
          <w:p w14:paraId="3490624C" w14:textId="77777777" w:rsidR="00E82E67" w:rsidRDefault="00E82E67" w:rsidP="00C36F70">
            <w:pPr>
              <w:jc w:val="center"/>
              <w:cnfStyle w:val="100000000000" w:firstRow="1" w:lastRow="0" w:firstColumn="0" w:lastColumn="0" w:oddVBand="0" w:evenVBand="0" w:oddHBand="0" w:evenHBand="0" w:firstRowFirstColumn="0" w:firstRowLastColumn="0" w:lastRowFirstColumn="0" w:lastRowLastColumn="0"/>
            </w:pPr>
            <w:r>
              <w:t>Total Number of Reads</w:t>
            </w:r>
          </w:p>
        </w:tc>
        <w:tc>
          <w:tcPr>
            <w:tcW w:w="2250" w:type="dxa"/>
          </w:tcPr>
          <w:p w14:paraId="2217C9F7" w14:textId="77777777" w:rsidR="00E82E67" w:rsidRDefault="00E82E67" w:rsidP="00C36F70">
            <w:pPr>
              <w:jc w:val="center"/>
              <w:cnfStyle w:val="100000000000" w:firstRow="1" w:lastRow="0" w:firstColumn="0" w:lastColumn="0" w:oddVBand="0" w:evenVBand="0" w:oddHBand="0" w:evenHBand="0" w:firstRowFirstColumn="0" w:firstRowLastColumn="0" w:lastRowFirstColumn="0" w:lastRowLastColumn="0"/>
            </w:pPr>
            <w:r>
              <w:t>Size Per Read (BYTES)</w:t>
            </w:r>
          </w:p>
        </w:tc>
        <w:tc>
          <w:tcPr>
            <w:tcW w:w="2510" w:type="dxa"/>
          </w:tcPr>
          <w:p w14:paraId="05ABBFBB" w14:textId="77777777" w:rsidR="00E82E67" w:rsidRDefault="00E82E67" w:rsidP="00C36F70">
            <w:pPr>
              <w:jc w:val="center"/>
              <w:cnfStyle w:val="100000000000" w:firstRow="1" w:lastRow="0" w:firstColumn="0" w:lastColumn="0" w:oddVBand="0" w:evenVBand="0" w:oddHBand="0" w:evenHBand="0" w:firstRowFirstColumn="0" w:firstRowLastColumn="0" w:lastRowFirstColumn="0" w:lastRowLastColumn="0"/>
            </w:pPr>
            <w:r>
              <w:t>Total Read Size (bytes)</w:t>
            </w:r>
          </w:p>
        </w:tc>
      </w:tr>
      <w:tr w:rsidR="00E82E67" w14:paraId="5EDBC0AE" w14:textId="77777777" w:rsidTr="00C36F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6" w:type="dxa"/>
          </w:tcPr>
          <w:p w14:paraId="4716E459" w14:textId="77777777" w:rsidR="00E82E67" w:rsidRDefault="00E82E67" w:rsidP="00C36F70">
            <w:pPr>
              <w:jc w:val="center"/>
            </w:pPr>
            <w:r>
              <w:t>2x1</w:t>
            </w:r>
          </w:p>
        </w:tc>
        <w:tc>
          <w:tcPr>
            <w:tcW w:w="2254" w:type="dxa"/>
          </w:tcPr>
          <w:p w14:paraId="54430A2A" w14:textId="77777777" w:rsidR="00E82E67" w:rsidRDefault="00E82E67" w:rsidP="00C36F70">
            <w:pPr>
              <w:jc w:val="center"/>
              <w:cnfStyle w:val="000000100000" w:firstRow="0" w:lastRow="0" w:firstColumn="0" w:lastColumn="0" w:oddVBand="0" w:evenVBand="0" w:oddHBand="1" w:evenHBand="0" w:firstRowFirstColumn="0" w:firstRowLastColumn="0" w:lastRowFirstColumn="0" w:lastRowLastColumn="0"/>
            </w:pPr>
            <w:r>
              <w:t>128</w:t>
            </w:r>
          </w:p>
        </w:tc>
        <w:tc>
          <w:tcPr>
            <w:tcW w:w="2250" w:type="dxa"/>
          </w:tcPr>
          <w:p w14:paraId="2AE9D350" w14:textId="77777777" w:rsidR="00E82E67" w:rsidRDefault="00E82E67" w:rsidP="00C36F70">
            <w:pPr>
              <w:jc w:val="center"/>
              <w:cnfStyle w:val="000000100000" w:firstRow="0" w:lastRow="0" w:firstColumn="0" w:lastColumn="0" w:oddVBand="0" w:evenVBand="0" w:oddHBand="1" w:evenHBand="0" w:firstRowFirstColumn="0" w:firstRowLastColumn="0" w:lastRowFirstColumn="0" w:lastRowLastColumn="0"/>
            </w:pPr>
            <w:r>
              <w:t>8</w:t>
            </w:r>
          </w:p>
        </w:tc>
        <w:tc>
          <w:tcPr>
            <w:tcW w:w="2510" w:type="dxa"/>
          </w:tcPr>
          <w:p w14:paraId="675C66AC" w14:textId="77777777" w:rsidR="00E82E67" w:rsidRDefault="00E82E67" w:rsidP="00C36F70">
            <w:pPr>
              <w:jc w:val="center"/>
              <w:cnfStyle w:val="000000100000" w:firstRow="0" w:lastRow="0" w:firstColumn="0" w:lastColumn="0" w:oddVBand="0" w:evenVBand="0" w:oddHBand="1" w:evenHBand="0" w:firstRowFirstColumn="0" w:firstRowLastColumn="0" w:lastRowFirstColumn="0" w:lastRowLastColumn="0"/>
            </w:pPr>
            <w:r>
              <w:t>1,024</w:t>
            </w:r>
          </w:p>
        </w:tc>
      </w:tr>
      <w:tr w:rsidR="00E82E67" w14:paraId="5C0953EC" w14:textId="77777777" w:rsidTr="00C36F70">
        <w:tc>
          <w:tcPr>
            <w:cnfStyle w:val="001000000000" w:firstRow="0" w:lastRow="0" w:firstColumn="1" w:lastColumn="0" w:oddVBand="0" w:evenVBand="0" w:oddHBand="0" w:evenHBand="0" w:firstRowFirstColumn="0" w:firstRowLastColumn="0" w:lastRowFirstColumn="0" w:lastRowLastColumn="0"/>
            <w:tcW w:w="2336" w:type="dxa"/>
          </w:tcPr>
          <w:p w14:paraId="2F7BB824" w14:textId="77777777" w:rsidR="00E82E67" w:rsidRDefault="00E82E67" w:rsidP="00C36F70">
            <w:pPr>
              <w:jc w:val="center"/>
            </w:pPr>
            <w:r>
              <w:t>3x3</w:t>
            </w:r>
          </w:p>
        </w:tc>
        <w:tc>
          <w:tcPr>
            <w:tcW w:w="2254" w:type="dxa"/>
          </w:tcPr>
          <w:p w14:paraId="38540A41" w14:textId="77777777" w:rsidR="00E82E67" w:rsidRDefault="00E82E67" w:rsidP="00C36F70">
            <w:pPr>
              <w:jc w:val="center"/>
              <w:cnfStyle w:val="000000000000" w:firstRow="0" w:lastRow="0" w:firstColumn="0" w:lastColumn="0" w:oddVBand="0" w:evenVBand="0" w:oddHBand="0" w:evenHBand="0" w:firstRowFirstColumn="0" w:firstRowLastColumn="0" w:lastRowFirstColumn="0" w:lastRowLastColumn="0"/>
            </w:pPr>
            <w:r>
              <w:t>4096</w:t>
            </w:r>
          </w:p>
        </w:tc>
        <w:tc>
          <w:tcPr>
            <w:tcW w:w="2250" w:type="dxa"/>
          </w:tcPr>
          <w:p w14:paraId="0B1A3CE7" w14:textId="77777777" w:rsidR="00E82E67" w:rsidRDefault="00E82E67" w:rsidP="00C36F70">
            <w:pPr>
              <w:jc w:val="center"/>
              <w:cnfStyle w:val="000000000000" w:firstRow="0" w:lastRow="0" w:firstColumn="0" w:lastColumn="0" w:oddVBand="0" w:evenVBand="0" w:oddHBand="0" w:evenHBand="0" w:firstRowFirstColumn="0" w:firstRowLastColumn="0" w:lastRowFirstColumn="0" w:lastRowLastColumn="0"/>
            </w:pPr>
            <w:r>
              <w:t>72</w:t>
            </w:r>
          </w:p>
        </w:tc>
        <w:tc>
          <w:tcPr>
            <w:tcW w:w="2510" w:type="dxa"/>
          </w:tcPr>
          <w:p w14:paraId="089F22DE" w14:textId="77777777" w:rsidR="00E82E67" w:rsidRDefault="00E82E67" w:rsidP="00C36F70">
            <w:pPr>
              <w:jc w:val="center"/>
              <w:cnfStyle w:val="000000000000" w:firstRow="0" w:lastRow="0" w:firstColumn="0" w:lastColumn="0" w:oddVBand="0" w:evenVBand="0" w:oddHBand="0" w:evenHBand="0" w:firstRowFirstColumn="0" w:firstRowLastColumn="0" w:lastRowFirstColumn="0" w:lastRowLastColumn="0"/>
            </w:pPr>
            <w:r>
              <w:t>294,912</w:t>
            </w:r>
          </w:p>
        </w:tc>
      </w:tr>
      <w:tr w:rsidR="00E82E67" w14:paraId="13E92C47" w14:textId="77777777" w:rsidTr="00C36F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6" w:type="dxa"/>
          </w:tcPr>
          <w:p w14:paraId="6CE56431" w14:textId="77777777" w:rsidR="00E82E67" w:rsidRDefault="00E82E67" w:rsidP="00C36F70">
            <w:pPr>
              <w:jc w:val="center"/>
            </w:pPr>
            <w:r>
              <w:t>10x1</w:t>
            </w:r>
          </w:p>
        </w:tc>
        <w:tc>
          <w:tcPr>
            <w:tcW w:w="2254" w:type="dxa"/>
          </w:tcPr>
          <w:p w14:paraId="37419560" w14:textId="77777777" w:rsidR="00E82E67" w:rsidRDefault="00E82E67" w:rsidP="00C36F70">
            <w:pPr>
              <w:jc w:val="center"/>
              <w:cnfStyle w:val="000000100000" w:firstRow="0" w:lastRow="0" w:firstColumn="0" w:lastColumn="0" w:oddVBand="0" w:evenVBand="0" w:oddHBand="1" w:evenHBand="0" w:firstRowFirstColumn="0" w:firstRowLastColumn="0" w:lastRowFirstColumn="0" w:lastRowLastColumn="0"/>
            </w:pPr>
            <w:r>
              <w:t>4096</w:t>
            </w:r>
          </w:p>
        </w:tc>
        <w:tc>
          <w:tcPr>
            <w:tcW w:w="2250" w:type="dxa"/>
          </w:tcPr>
          <w:p w14:paraId="6A0C5B2A" w14:textId="77777777" w:rsidR="00E82E67" w:rsidRDefault="00E82E67" w:rsidP="00C36F70">
            <w:pPr>
              <w:jc w:val="center"/>
              <w:cnfStyle w:val="000000100000" w:firstRow="0" w:lastRow="0" w:firstColumn="0" w:lastColumn="0" w:oddVBand="0" w:evenVBand="0" w:oddHBand="1" w:evenHBand="0" w:firstRowFirstColumn="0" w:firstRowLastColumn="0" w:lastRowFirstColumn="0" w:lastRowLastColumn="0"/>
            </w:pPr>
            <w:r>
              <w:t>10</w:t>
            </w:r>
          </w:p>
        </w:tc>
        <w:tc>
          <w:tcPr>
            <w:tcW w:w="2510" w:type="dxa"/>
          </w:tcPr>
          <w:p w14:paraId="77124B8C" w14:textId="77777777" w:rsidR="00E82E67" w:rsidRDefault="00E82E67" w:rsidP="00C36F70">
            <w:pPr>
              <w:jc w:val="center"/>
              <w:cnfStyle w:val="000000100000" w:firstRow="0" w:lastRow="0" w:firstColumn="0" w:lastColumn="0" w:oddVBand="0" w:evenVBand="0" w:oddHBand="1" w:evenHBand="0" w:firstRowFirstColumn="0" w:firstRowLastColumn="0" w:lastRowFirstColumn="0" w:lastRowLastColumn="0"/>
            </w:pPr>
            <w:r>
              <w:t>40,960</w:t>
            </w:r>
          </w:p>
        </w:tc>
      </w:tr>
      <w:tr w:rsidR="00E82E67" w14:paraId="73780A2E" w14:textId="77777777" w:rsidTr="00C36F70">
        <w:tc>
          <w:tcPr>
            <w:cnfStyle w:val="001000000000" w:firstRow="0" w:lastRow="0" w:firstColumn="1" w:lastColumn="0" w:oddVBand="0" w:evenVBand="0" w:oddHBand="0" w:evenHBand="0" w:firstRowFirstColumn="0" w:firstRowLastColumn="0" w:lastRowFirstColumn="0" w:lastRowLastColumn="0"/>
            <w:tcW w:w="2336" w:type="dxa"/>
          </w:tcPr>
          <w:p w14:paraId="7354615A" w14:textId="77777777" w:rsidR="00E82E67" w:rsidRDefault="00E82E67" w:rsidP="00C36F70">
            <w:pPr>
              <w:jc w:val="center"/>
            </w:pPr>
            <w:r>
              <w:t>1x1</w:t>
            </w:r>
          </w:p>
        </w:tc>
        <w:tc>
          <w:tcPr>
            <w:tcW w:w="2254" w:type="dxa"/>
          </w:tcPr>
          <w:p w14:paraId="0727B76E" w14:textId="77777777" w:rsidR="00E82E67" w:rsidRDefault="00E82E67" w:rsidP="00C36F70">
            <w:pPr>
              <w:jc w:val="center"/>
              <w:cnfStyle w:val="000000000000" w:firstRow="0" w:lastRow="0" w:firstColumn="0" w:lastColumn="0" w:oddVBand="0" w:evenVBand="0" w:oddHBand="0" w:evenHBand="0" w:firstRowFirstColumn="0" w:firstRowLastColumn="0" w:lastRowFirstColumn="0" w:lastRowLastColumn="0"/>
            </w:pPr>
            <w:r>
              <w:t>1</w:t>
            </w:r>
          </w:p>
        </w:tc>
        <w:tc>
          <w:tcPr>
            <w:tcW w:w="2250" w:type="dxa"/>
          </w:tcPr>
          <w:p w14:paraId="19B4A2A6" w14:textId="77777777" w:rsidR="00E82E67" w:rsidRDefault="00E82E67" w:rsidP="00C36F70">
            <w:pPr>
              <w:jc w:val="center"/>
              <w:cnfStyle w:val="000000000000" w:firstRow="0" w:lastRow="0" w:firstColumn="0" w:lastColumn="0" w:oddVBand="0" w:evenVBand="0" w:oddHBand="0" w:evenHBand="0" w:firstRowFirstColumn="0" w:firstRowLastColumn="0" w:lastRowFirstColumn="0" w:lastRowLastColumn="0"/>
            </w:pPr>
            <w:r>
              <w:t>4</w:t>
            </w:r>
          </w:p>
        </w:tc>
        <w:tc>
          <w:tcPr>
            <w:tcW w:w="2510" w:type="dxa"/>
          </w:tcPr>
          <w:p w14:paraId="41D069CF" w14:textId="77777777" w:rsidR="00E82E67" w:rsidRDefault="00E82E67" w:rsidP="00C36F70">
            <w:pPr>
              <w:jc w:val="center"/>
              <w:cnfStyle w:val="000000000000" w:firstRow="0" w:lastRow="0" w:firstColumn="0" w:lastColumn="0" w:oddVBand="0" w:evenVBand="0" w:oddHBand="0" w:evenHBand="0" w:firstRowFirstColumn="0" w:firstRowLastColumn="0" w:lastRowFirstColumn="0" w:lastRowLastColumn="0"/>
            </w:pPr>
            <w:r>
              <w:t>4</w:t>
            </w:r>
          </w:p>
        </w:tc>
      </w:tr>
    </w:tbl>
    <w:p w14:paraId="5F2B7AB3" w14:textId="77777777" w:rsidR="00E82E67" w:rsidRDefault="00E82E67" w:rsidP="00E82E67"/>
    <w:p w14:paraId="220F05C3" w14:textId="77777777" w:rsidR="00E82E67" w:rsidRDefault="00E82E67" w:rsidP="00E82E67">
      <w:r>
        <w:lastRenderedPageBreak/>
        <w:t>Total read size is ~329K.</w:t>
      </w:r>
    </w:p>
    <w:p w14:paraId="355CD06C" w14:textId="77777777" w:rsidR="00E82E67" w:rsidRDefault="00E82E67" w:rsidP="00E82E67">
      <w:pPr>
        <w:pStyle w:val="Heading2"/>
        <w:spacing w:after="0" w:line="276" w:lineRule="auto"/>
        <w:jc w:val="left"/>
      </w:pPr>
      <w:r>
        <w:t>Benchmark Findings</w:t>
      </w:r>
    </w:p>
    <w:p w14:paraId="44B49D1F" w14:textId="77777777" w:rsidR="00E82E67" w:rsidRDefault="00E82E67" w:rsidP="00E82E67">
      <w:pPr>
        <w:rPr>
          <w:color w:val="C00000"/>
        </w:rPr>
      </w:pPr>
      <w:r>
        <w:rPr>
          <w:color w:val="000000" w:themeColor="text1"/>
        </w:rPr>
        <w:t xml:space="preserve">Within </w:t>
      </w:r>
      <w:proofErr w:type="spellStart"/>
      <w:r>
        <w:rPr>
          <w:color w:val="000000" w:themeColor="text1"/>
        </w:rPr>
        <w:t>cgp_open</w:t>
      </w:r>
      <w:proofErr w:type="spellEnd"/>
      <w:r>
        <w:rPr>
          <w:color w:val="000000" w:themeColor="text1"/>
        </w:rPr>
        <w:t xml:space="preserve">, the majority of the time is spent in </w:t>
      </w:r>
      <w:proofErr w:type="spellStart"/>
      <w:r w:rsidRPr="0066201F">
        <w:rPr>
          <w:color w:val="C00000"/>
        </w:rPr>
        <w:t>ADFH_Read_All_Data</w:t>
      </w:r>
      <w:proofErr w:type="spellEnd"/>
      <w:r w:rsidRPr="00843266">
        <w:rPr>
          <w:color w:val="000000" w:themeColor="text1"/>
        </w:rPr>
        <w:t>:</w:t>
      </w:r>
    </w:p>
    <w:p w14:paraId="5FFC7897" w14:textId="77777777" w:rsidR="00E82E67" w:rsidRPr="00497BE8" w:rsidRDefault="00E82E67" w:rsidP="00E82E67">
      <w:pPr>
        <w:pStyle w:val="Style1"/>
      </w:pPr>
      <w:r w:rsidRPr="00497BE8">
        <w:t xml:space="preserve">    if (H5</w:t>
      </w:r>
      <w:proofErr w:type="gramStart"/>
      <w:r w:rsidRPr="00497BE8">
        <w:t>Dread(</w:t>
      </w:r>
      <w:proofErr w:type="gramEnd"/>
      <w:r w:rsidRPr="00497BE8">
        <w:t xml:space="preserve">did, mid, H5S_ALL, H5S_ALL, </w:t>
      </w:r>
      <w:proofErr w:type="spellStart"/>
      <w:r w:rsidRPr="00497BE8">
        <w:t>xfer_prp</w:t>
      </w:r>
      <w:proofErr w:type="spellEnd"/>
      <w:r w:rsidRPr="00497BE8">
        <w:t>, data) &lt; 0)</w:t>
      </w:r>
    </w:p>
    <w:p w14:paraId="73AB19E3" w14:textId="77777777" w:rsidR="00E82E67" w:rsidRPr="00497BE8" w:rsidRDefault="00E82E67" w:rsidP="00E82E67">
      <w:pPr>
        <w:pStyle w:val="Style1"/>
      </w:pPr>
      <w:r w:rsidRPr="00497BE8">
        <w:t xml:space="preserve">      </w:t>
      </w:r>
      <w:proofErr w:type="spellStart"/>
      <w:r w:rsidRPr="00497BE8">
        <w:t>set_</w:t>
      </w:r>
      <w:proofErr w:type="gramStart"/>
      <w:r w:rsidRPr="00497BE8">
        <w:t>error</w:t>
      </w:r>
      <w:proofErr w:type="spellEnd"/>
      <w:r w:rsidRPr="00497BE8">
        <w:t>(</w:t>
      </w:r>
      <w:proofErr w:type="gramEnd"/>
      <w:r w:rsidRPr="00497BE8">
        <w:t>ADFH_ERR_DREAD, err);</w:t>
      </w:r>
    </w:p>
    <w:p w14:paraId="060CFBED" w14:textId="77777777" w:rsidR="00E82E67" w:rsidRPr="00497BE8" w:rsidRDefault="00E82E67" w:rsidP="00E82E67">
      <w:pPr>
        <w:pStyle w:val="Style1"/>
      </w:pPr>
      <w:r w:rsidRPr="00497BE8">
        <w:t xml:space="preserve">    else</w:t>
      </w:r>
    </w:p>
    <w:p w14:paraId="3B295A49" w14:textId="77777777" w:rsidR="00E82E67" w:rsidRDefault="00E82E67" w:rsidP="00E82E67">
      <w:pPr>
        <w:pStyle w:val="Style1"/>
      </w:pPr>
      <w:r w:rsidRPr="00497BE8">
        <w:t xml:space="preserve">      </w:t>
      </w:r>
      <w:proofErr w:type="spellStart"/>
      <w:r w:rsidRPr="00497BE8">
        <w:t>set_</w:t>
      </w:r>
      <w:proofErr w:type="gramStart"/>
      <w:r w:rsidRPr="00497BE8">
        <w:t>error</w:t>
      </w:r>
      <w:proofErr w:type="spellEnd"/>
      <w:r w:rsidRPr="00497BE8">
        <w:t>(</w:t>
      </w:r>
      <w:proofErr w:type="gramEnd"/>
      <w:r w:rsidRPr="00497BE8">
        <w:t>NO_ERROR, err);</w:t>
      </w:r>
    </w:p>
    <w:p w14:paraId="3C797C49" w14:textId="77777777" w:rsidR="00E82E67" w:rsidRDefault="00E82E67" w:rsidP="00E82E67">
      <w:r>
        <w:t>skybridge timing:</w:t>
      </w:r>
    </w:p>
    <w:tbl>
      <w:tblPr>
        <w:tblStyle w:val="TableGrid"/>
        <w:tblW w:w="0" w:type="auto"/>
        <w:tblLook w:val="04A0" w:firstRow="1" w:lastRow="0" w:firstColumn="1" w:lastColumn="0" w:noHBand="0" w:noVBand="1"/>
      </w:tblPr>
      <w:tblGrid>
        <w:gridCol w:w="4675"/>
        <w:gridCol w:w="4675"/>
      </w:tblGrid>
      <w:tr w:rsidR="00E82E67" w14:paraId="3A3C3932" w14:textId="77777777" w:rsidTr="00C36F70">
        <w:tc>
          <w:tcPr>
            <w:tcW w:w="4675" w:type="dxa"/>
          </w:tcPr>
          <w:p w14:paraId="1BA1C73A" w14:textId="77777777" w:rsidR="00E82E67" w:rsidRDefault="00E82E67" w:rsidP="00C36F70">
            <w:r>
              <w:t>1 process</w:t>
            </w:r>
          </w:p>
        </w:tc>
        <w:tc>
          <w:tcPr>
            <w:tcW w:w="4675" w:type="dxa"/>
          </w:tcPr>
          <w:p w14:paraId="2864B338" w14:textId="77777777" w:rsidR="00E82E67" w:rsidRDefault="00E82E67" w:rsidP="00C36F70">
            <w:r>
              <w:t>0.00361 s</w:t>
            </w:r>
          </w:p>
        </w:tc>
      </w:tr>
      <w:tr w:rsidR="00E82E67" w14:paraId="39722D14" w14:textId="77777777" w:rsidTr="00C36F70">
        <w:tc>
          <w:tcPr>
            <w:tcW w:w="4675" w:type="dxa"/>
          </w:tcPr>
          <w:p w14:paraId="336B0270" w14:textId="77777777" w:rsidR="00E82E67" w:rsidRPr="00351D51" w:rsidRDefault="00E82E67" w:rsidP="00C36F70">
            <w:pPr>
              <w:rPr>
                <w:color w:val="0070C0"/>
              </w:rPr>
            </w:pPr>
            <w:r w:rsidRPr="00351D51">
              <w:rPr>
                <w:color w:val="0070C0"/>
              </w:rPr>
              <w:t>2048 processes</w:t>
            </w:r>
          </w:p>
        </w:tc>
        <w:tc>
          <w:tcPr>
            <w:tcW w:w="4675" w:type="dxa"/>
          </w:tcPr>
          <w:p w14:paraId="2B496346" w14:textId="77777777" w:rsidR="00E82E67" w:rsidRPr="00351D51" w:rsidRDefault="00E82E67" w:rsidP="00C36F70">
            <w:pPr>
              <w:rPr>
                <w:color w:val="0070C0"/>
              </w:rPr>
            </w:pPr>
            <w:r w:rsidRPr="00B70A7F">
              <w:rPr>
                <w:color w:val="0070C0"/>
              </w:rPr>
              <w:t>5.5</w:t>
            </w:r>
            <w:r>
              <w:rPr>
                <w:color w:val="0070C0"/>
              </w:rPr>
              <w:t>7</w:t>
            </w:r>
            <w:r w:rsidRPr="00351D51">
              <w:rPr>
                <w:color w:val="0070C0"/>
              </w:rPr>
              <w:t xml:space="preserve"> s</w:t>
            </w:r>
          </w:p>
        </w:tc>
      </w:tr>
    </w:tbl>
    <w:p w14:paraId="6C381807" w14:textId="77777777" w:rsidR="00E82E67" w:rsidRDefault="00E82E67" w:rsidP="00E82E67"/>
    <w:p w14:paraId="3EFEB47C" w14:textId="77777777" w:rsidR="00E82E67" w:rsidRDefault="00E82E67" w:rsidP="00E82E67">
      <w:r>
        <w:t xml:space="preserve">Thus, for a few FFMS reads, the time would not usually be significate. However, for a large number of FFMS reads, the time can quickly accumulate and make the reading of the FFSM an impediment for large process counts. </w:t>
      </w:r>
    </w:p>
    <w:p w14:paraId="4C5EE146" w14:textId="77777777" w:rsidR="00E82E67" w:rsidRDefault="00E82E67" w:rsidP="00E82E67">
      <w:pPr>
        <w:pStyle w:val="Heading2"/>
        <w:spacing w:after="0" w:line="276" w:lineRule="auto"/>
        <w:jc w:val="left"/>
      </w:pPr>
      <w:r>
        <w:t>MPI IO only benchmark Investigation</w:t>
      </w:r>
    </w:p>
    <w:p w14:paraId="6EF5074E" w14:textId="77777777" w:rsidR="00E82E67" w:rsidRDefault="00E82E67" w:rsidP="00E82E67">
      <w:r>
        <w:t xml:space="preserve">A benchmark was written to simulate the poor read scaling performance using only MPI IO. The benchmark writes an integer array of dimension 524,288 (2MB) and the file is closed. The file is opened, and </w:t>
      </w:r>
      <w:proofErr w:type="spellStart"/>
      <w:r w:rsidRPr="00355BA2">
        <w:rPr>
          <w:i/>
        </w:rPr>
        <w:t>MPI_File_read_all</w:t>
      </w:r>
      <w:proofErr w:type="spellEnd"/>
      <w:r>
        <w:t xml:space="preserve"> is called 8192 times by all the process reading the same data. A single read consists of a total of 64 bytes, and each read was offset from the previous read by 256 bytes.</w:t>
      </w:r>
    </w:p>
    <w:p w14:paraId="4926231D" w14:textId="77777777" w:rsidR="00E82E67" w:rsidRDefault="00E82E67" w:rsidP="00E82E67">
      <w:r>
        <w:t>The timing shows a similar behavior as to that shown with CGNS on skybridge:</w:t>
      </w:r>
    </w:p>
    <w:tbl>
      <w:tblPr>
        <w:tblStyle w:val="TableGrid"/>
        <w:tblW w:w="0" w:type="auto"/>
        <w:tblLook w:val="04A0" w:firstRow="1" w:lastRow="0" w:firstColumn="1" w:lastColumn="0" w:noHBand="0" w:noVBand="1"/>
      </w:tblPr>
      <w:tblGrid>
        <w:gridCol w:w="4675"/>
        <w:gridCol w:w="4675"/>
      </w:tblGrid>
      <w:tr w:rsidR="00E82E67" w14:paraId="68467D15" w14:textId="77777777" w:rsidTr="00C36F70">
        <w:tc>
          <w:tcPr>
            <w:tcW w:w="4675" w:type="dxa"/>
          </w:tcPr>
          <w:p w14:paraId="571DD90A" w14:textId="77777777" w:rsidR="00E82E67" w:rsidRDefault="00E82E67" w:rsidP="00C36F70">
            <w:r>
              <w:t>1 process</w:t>
            </w:r>
          </w:p>
        </w:tc>
        <w:tc>
          <w:tcPr>
            <w:tcW w:w="4675" w:type="dxa"/>
          </w:tcPr>
          <w:p w14:paraId="2F1C35BE" w14:textId="77777777" w:rsidR="00E82E67" w:rsidRDefault="00E82E67" w:rsidP="00C36F70">
            <w:r>
              <w:t>0.15 s</w:t>
            </w:r>
          </w:p>
        </w:tc>
      </w:tr>
      <w:tr w:rsidR="00E82E67" w14:paraId="539A895A" w14:textId="77777777" w:rsidTr="00C36F70">
        <w:tc>
          <w:tcPr>
            <w:tcW w:w="4675" w:type="dxa"/>
          </w:tcPr>
          <w:p w14:paraId="73397E45" w14:textId="77777777" w:rsidR="00E82E67" w:rsidRPr="00351D51" w:rsidRDefault="00E82E67" w:rsidP="00C36F70">
            <w:pPr>
              <w:rPr>
                <w:color w:val="0070C0"/>
              </w:rPr>
            </w:pPr>
            <w:r w:rsidRPr="00351D51">
              <w:rPr>
                <w:color w:val="0070C0"/>
              </w:rPr>
              <w:t>2048 processes</w:t>
            </w:r>
          </w:p>
        </w:tc>
        <w:tc>
          <w:tcPr>
            <w:tcW w:w="4675" w:type="dxa"/>
          </w:tcPr>
          <w:p w14:paraId="7FAE0FA1" w14:textId="77777777" w:rsidR="00E82E67" w:rsidRPr="00351D51" w:rsidRDefault="00E82E67" w:rsidP="00C36F70">
            <w:pPr>
              <w:rPr>
                <w:color w:val="0070C0"/>
              </w:rPr>
            </w:pPr>
            <w:r>
              <w:rPr>
                <w:color w:val="0070C0"/>
              </w:rPr>
              <w:t>470</w:t>
            </w:r>
            <w:r w:rsidRPr="00351D51">
              <w:rPr>
                <w:color w:val="0070C0"/>
              </w:rPr>
              <w:t xml:space="preserve"> s</w:t>
            </w:r>
          </w:p>
        </w:tc>
      </w:tr>
    </w:tbl>
    <w:p w14:paraId="6A9410E4" w14:textId="77777777" w:rsidR="00E82E67" w:rsidRDefault="00E82E67" w:rsidP="00E82E67">
      <w:r>
        <w:t>Options for reading data:</w:t>
      </w:r>
    </w:p>
    <w:p w14:paraId="4D58FACE" w14:textId="77777777" w:rsidR="00E82E67" w:rsidRDefault="00E82E67" w:rsidP="00E82E67">
      <w:pPr>
        <w:pStyle w:val="ListParagraph"/>
        <w:numPr>
          <w:ilvl w:val="0"/>
          <w:numId w:val="18"/>
        </w:numPr>
        <w:spacing w:after="200" w:line="276" w:lineRule="auto"/>
        <w:contextualSpacing/>
      </w:pPr>
      <w:r>
        <w:t xml:space="preserve">Read all the metadata on one process, then </w:t>
      </w:r>
      <w:proofErr w:type="spellStart"/>
      <w:r>
        <w:t>Bcast</w:t>
      </w:r>
      <w:proofErr w:type="spellEnd"/>
      <w:r>
        <w:t xml:space="preserve"> the metadata to the all the other processes.</w:t>
      </w:r>
    </w:p>
    <w:p w14:paraId="699A93F7" w14:textId="77777777" w:rsidR="00E82E67" w:rsidRDefault="00E82E67" w:rsidP="00E82E67">
      <w:pPr>
        <w:pStyle w:val="ListParagraph"/>
        <w:numPr>
          <w:ilvl w:val="0"/>
          <w:numId w:val="18"/>
        </w:numPr>
        <w:spacing w:after="200" w:line="276" w:lineRule="auto"/>
        <w:contextualSpacing/>
      </w:pPr>
      <w:r>
        <w:t xml:space="preserve">Read one metadata entry on one process, then </w:t>
      </w:r>
      <w:proofErr w:type="spellStart"/>
      <w:r>
        <w:t>Bcast</w:t>
      </w:r>
      <w:proofErr w:type="spellEnd"/>
      <w:r>
        <w:t xml:space="preserve"> that metadata to all the other processes. Repeat until all the metadata has been read (i.e., 8192 times for this case).</w:t>
      </w:r>
      <w:r w:rsidRPr="00D22CC7">
        <w:t xml:space="preserve"> </w:t>
      </w:r>
    </w:p>
    <w:p w14:paraId="6A2B507B" w14:textId="77777777" w:rsidR="00E82E67" w:rsidRDefault="00E82E67" w:rsidP="00E82E67"/>
    <w:tbl>
      <w:tblPr>
        <w:tblStyle w:val="TableGrid"/>
        <w:tblW w:w="0" w:type="auto"/>
        <w:tblLook w:val="04A0" w:firstRow="1" w:lastRow="0" w:firstColumn="1" w:lastColumn="0" w:noHBand="0" w:noVBand="1"/>
      </w:tblPr>
      <w:tblGrid>
        <w:gridCol w:w="4675"/>
        <w:gridCol w:w="4675"/>
      </w:tblGrid>
      <w:tr w:rsidR="00E82E67" w14:paraId="2416F220" w14:textId="77777777" w:rsidTr="00C36F70">
        <w:tc>
          <w:tcPr>
            <w:tcW w:w="9350" w:type="dxa"/>
            <w:gridSpan w:val="2"/>
          </w:tcPr>
          <w:p w14:paraId="1ABB7227" w14:textId="77777777" w:rsidR="00E82E67" w:rsidRDefault="00E82E67" w:rsidP="00C36F70">
            <w:r>
              <w:t>Option 0 (All processes read the metadata)</w:t>
            </w:r>
          </w:p>
        </w:tc>
      </w:tr>
      <w:tr w:rsidR="00E82E67" w14:paraId="1285364C" w14:textId="77777777" w:rsidTr="00C36F70">
        <w:tc>
          <w:tcPr>
            <w:tcW w:w="4675" w:type="dxa"/>
          </w:tcPr>
          <w:p w14:paraId="1F5372B2" w14:textId="77777777" w:rsidR="00E82E67" w:rsidRDefault="00E82E67" w:rsidP="00C36F70">
            <w:r>
              <w:t>1 process</w:t>
            </w:r>
          </w:p>
        </w:tc>
        <w:tc>
          <w:tcPr>
            <w:tcW w:w="4675" w:type="dxa"/>
          </w:tcPr>
          <w:p w14:paraId="5F63CB90" w14:textId="77777777" w:rsidR="00E82E67" w:rsidRDefault="00E82E67" w:rsidP="00C36F70">
            <w:r>
              <w:t>0.15 s</w:t>
            </w:r>
          </w:p>
        </w:tc>
      </w:tr>
      <w:tr w:rsidR="00E82E67" w14:paraId="5B90CE19" w14:textId="77777777" w:rsidTr="00C36F70">
        <w:tc>
          <w:tcPr>
            <w:tcW w:w="4675" w:type="dxa"/>
          </w:tcPr>
          <w:p w14:paraId="1B80B311" w14:textId="77777777" w:rsidR="00E82E67" w:rsidRPr="00351D51" w:rsidRDefault="00E82E67" w:rsidP="00C36F70">
            <w:pPr>
              <w:rPr>
                <w:color w:val="0070C0"/>
              </w:rPr>
            </w:pPr>
            <w:r w:rsidRPr="00351D51">
              <w:rPr>
                <w:color w:val="0070C0"/>
              </w:rPr>
              <w:t>2048 processes</w:t>
            </w:r>
          </w:p>
        </w:tc>
        <w:tc>
          <w:tcPr>
            <w:tcW w:w="4675" w:type="dxa"/>
          </w:tcPr>
          <w:p w14:paraId="33624228" w14:textId="77777777" w:rsidR="00E82E67" w:rsidRPr="00351D51" w:rsidRDefault="00E82E67" w:rsidP="00C36F70">
            <w:pPr>
              <w:rPr>
                <w:color w:val="0070C0"/>
              </w:rPr>
            </w:pPr>
            <w:r>
              <w:rPr>
                <w:color w:val="0070C0"/>
              </w:rPr>
              <w:t>474</w:t>
            </w:r>
            <w:r w:rsidRPr="00351D51">
              <w:rPr>
                <w:color w:val="0070C0"/>
              </w:rPr>
              <w:t xml:space="preserve"> s</w:t>
            </w:r>
          </w:p>
        </w:tc>
      </w:tr>
    </w:tbl>
    <w:p w14:paraId="5D3F7F8E" w14:textId="77777777" w:rsidR="00E82E67" w:rsidRDefault="00E82E67" w:rsidP="00E82E67"/>
    <w:tbl>
      <w:tblPr>
        <w:tblStyle w:val="TableGrid"/>
        <w:tblW w:w="0" w:type="auto"/>
        <w:tblLook w:val="04A0" w:firstRow="1" w:lastRow="0" w:firstColumn="1" w:lastColumn="0" w:noHBand="0" w:noVBand="1"/>
      </w:tblPr>
      <w:tblGrid>
        <w:gridCol w:w="4675"/>
        <w:gridCol w:w="4675"/>
      </w:tblGrid>
      <w:tr w:rsidR="00E82E67" w14:paraId="60AAB3E5" w14:textId="77777777" w:rsidTr="00C36F70">
        <w:tc>
          <w:tcPr>
            <w:tcW w:w="9350" w:type="dxa"/>
            <w:gridSpan w:val="2"/>
          </w:tcPr>
          <w:p w14:paraId="680D48B2" w14:textId="77777777" w:rsidR="00E82E67" w:rsidRDefault="00E82E67" w:rsidP="00C36F70">
            <w:r>
              <w:lastRenderedPageBreak/>
              <w:t xml:space="preserve">Option 1 </w:t>
            </w:r>
          </w:p>
        </w:tc>
      </w:tr>
      <w:tr w:rsidR="00E82E67" w14:paraId="5FA0FAB8" w14:textId="77777777" w:rsidTr="00C36F70">
        <w:tc>
          <w:tcPr>
            <w:tcW w:w="4675" w:type="dxa"/>
          </w:tcPr>
          <w:p w14:paraId="0FC4533A" w14:textId="77777777" w:rsidR="00E82E67" w:rsidRDefault="00E82E67" w:rsidP="00C36F70">
            <w:r>
              <w:t>1 process</w:t>
            </w:r>
          </w:p>
        </w:tc>
        <w:tc>
          <w:tcPr>
            <w:tcW w:w="4675" w:type="dxa"/>
          </w:tcPr>
          <w:p w14:paraId="79B99549" w14:textId="77777777" w:rsidR="00E82E67" w:rsidRDefault="00E82E67" w:rsidP="00C36F70">
            <w:r>
              <w:t>0.15 s</w:t>
            </w:r>
          </w:p>
        </w:tc>
      </w:tr>
      <w:tr w:rsidR="00E82E67" w14:paraId="5D21EDF6" w14:textId="77777777" w:rsidTr="00C36F70">
        <w:tc>
          <w:tcPr>
            <w:tcW w:w="4675" w:type="dxa"/>
          </w:tcPr>
          <w:p w14:paraId="3DBF3F95" w14:textId="77777777" w:rsidR="00E82E67" w:rsidRPr="00351D51" w:rsidRDefault="00E82E67" w:rsidP="00C36F70">
            <w:pPr>
              <w:rPr>
                <w:color w:val="0070C0"/>
              </w:rPr>
            </w:pPr>
            <w:r w:rsidRPr="00351D51">
              <w:rPr>
                <w:color w:val="0070C0"/>
              </w:rPr>
              <w:t>2048 processes</w:t>
            </w:r>
          </w:p>
        </w:tc>
        <w:tc>
          <w:tcPr>
            <w:tcW w:w="4675" w:type="dxa"/>
          </w:tcPr>
          <w:p w14:paraId="6CF70FB1" w14:textId="77777777" w:rsidR="00E82E67" w:rsidRPr="00351D51" w:rsidRDefault="00E82E67" w:rsidP="00C36F70">
            <w:pPr>
              <w:rPr>
                <w:color w:val="0070C0"/>
              </w:rPr>
            </w:pPr>
            <w:r>
              <w:rPr>
                <w:color w:val="0070C0"/>
              </w:rPr>
              <w:t xml:space="preserve">0.18 </w:t>
            </w:r>
            <w:r w:rsidRPr="00351D51">
              <w:rPr>
                <w:color w:val="0070C0"/>
              </w:rPr>
              <w:t>s</w:t>
            </w:r>
          </w:p>
        </w:tc>
      </w:tr>
    </w:tbl>
    <w:p w14:paraId="79B2EF86" w14:textId="77777777" w:rsidR="00E82E67" w:rsidRDefault="00E82E67" w:rsidP="00E82E67"/>
    <w:tbl>
      <w:tblPr>
        <w:tblStyle w:val="TableGrid"/>
        <w:tblW w:w="0" w:type="auto"/>
        <w:tblLook w:val="04A0" w:firstRow="1" w:lastRow="0" w:firstColumn="1" w:lastColumn="0" w:noHBand="0" w:noVBand="1"/>
      </w:tblPr>
      <w:tblGrid>
        <w:gridCol w:w="4675"/>
        <w:gridCol w:w="4675"/>
      </w:tblGrid>
      <w:tr w:rsidR="00E82E67" w14:paraId="56750DC9" w14:textId="77777777" w:rsidTr="00C36F70">
        <w:tc>
          <w:tcPr>
            <w:tcW w:w="9350" w:type="dxa"/>
            <w:gridSpan w:val="2"/>
          </w:tcPr>
          <w:p w14:paraId="609BDCDE" w14:textId="77777777" w:rsidR="00E82E67" w:rsidRDefault="00E82E67" w:rsidP="00C36F70">
            <w:r>
              <w:t xml:space="preserve">Option 2 </w:t>
            </w:r>
          </w:p>
        </w:tc>
      </w:tr>
      <w:tr w:rsidR="00E82E67" w14:paraId="08CCE0F8" w14:textId="77777777" w:rsidTr="00C36F70">
        <w:tc>
          <w:tcPr>
            <w:tcW w:w="4675" w:type="dxa"/>
          </w:tcPr>
          <w:p w14:paraId="639EA964" w14:textId="77777777" w:rsidR="00E82E67" w:rsidRDefault="00E82E67" w:rsidP="00C36F70">
            <w:r>
              <w:t>1 process</w:t>
            </w:r>
          </w:p>
        </w:tc>
        <w:tc>
          <w:tcPr>
            <w:tcW w:w="4675" w:type="dxa"/>
          </w:tcPr>
          <w:p w14:paraId="58D54535" w14:textId="77777777" w:rsidR="00E82E67" w:rsidRDefault="00E82E67" w:rsidP="00C36F70">
            <w:r>
              <w:t>0.17 s</w:t>
            </w:r>
          </w:p>
        </w:tc>
      </w:tr>
      <w:tr w:rsidR="00E82E67" w14:paraId="6C48A53F" w14:textId="77777777" w:rsidTr="00C36F70">
        <w:tc>
          <w:tcPr>
            <w:tcW w:w="4675" w:type="dxa"/>
          </w:tcPr>
          <w:p w14:paraId="36DF2DFC" w14:textId="77777777" w:rsidR="00E82E67" w:rsidRPr="00351D51" w:rsidRDefault="00E82E67" w:rsidP="00C36F70">
            <w:pPr>
              <w:rPr>
                <w:color w:val="0070C0"/>
              </w:rPr>
            </w:pPr>
            <w:r w:rsidRPr="00351D51">
              <w:rPr>
                <w:color w:val="0070C0"/>
              </w:rPr>
              <w:t>2048 processes</w:t>
            </w:r>
          </w:p>
        </w:tc>
        <w:tc>
          <w:tcPr>
            <w:tcW w:w="4675" w:type="dxa"/>
          </w:tcPr>
          <w:p w14:paraId="2AF3F69D" w14:textId="77777777" w:rsidR="00E82E67" w:rsidRPr="00351D51" w:rsidRDefault="00E82E67" w:rsidP="00C36F70">
            <w:pPr>
              <w:rPr>
                <w:color w:val="0070C0"/>
              </w:rPr>
            </w:pPr>
            <w:r>
              <w:rPr>
                <w:color w:val="0070C0"/>
              </w:rPr>
              <w:t xml:space="preserve">0.27 </w:t>
            </w:r>
            <w:r w:rsidRPr="00351D51">
              <w:rPr>
                <w:color w:val="0070C0"/>
              </w:rPr>
              <w:t>s</w:t>
            </w:r>
          </w:p>
        </w:tc>
      </w:tr>
    </w:tbl>
    <w:p w14:paraId="39F85547" w14:textId="77777777" w:rsidR="00E82E67" w:rsidRDefault="00E82E67" w:rsidP="00E82E67"/>
    <w:p w14:paraId="06EC5425" w14:textId="7DE90BB6" w:rsidR="00E82E67" w:rsidRDefault="00E82E67" w:rsidP="00E82E67">
      <w:r>
        <w:t>Thus, packing all the FFMS in</w:t>
      </w:r>
      <w:r w:rsidR="003632FE">
        <w:t>to</w:t>
      </w:r>
      <w:r>
        <w:t xml:space="preserve"> a single </w:t>
      </w:r>
      <w:proofErr w:type="spellStart"/>
      <w:r>
        <w:t>MPI_Bcast</w:t>
      </w:r>
      <w:proofErr w:type="spellEnd"/>
      <w:r>
        <w:t xml:space="preserve"> improves the time over doing an </w:t>
      </w:r>
      <w:proofErr w:type="spellStart"/>
      <w:r>
        <w:t>MPI_Bcast</w:t>
      </w:r>
      <w:proofErr w:type="spellEnd"/>
      <w:r>
        <w:t xml:space="preserve"> for each FFMS. Regardless, both options one and two are significantly faster than having all the processes read the same data.</w:t>
      </w:r>
    </w:p>
    <w:p w14:paraId="3364D0A1" w14:textId="77777777" w:rsidR="00E82E67" w:rsidRDefault="00E82E67" w:rsidP="00E82E67">
      <w:pPr>
        <w:pStyle w:val="Heading2"/>
        <w:spacing w:after="0" w:line="276" w:lineRule="auto"/>
        <w:jc w:val="left"/>
      </w:pPr>
      <w:r>
        <w:t>CGNS benchmark on GPFS</w:t>
      </w:r>
    </w:p>
    <w:p w14:paraId="3DA48B60" w14:textId="77777777" w:rsidR="00E82E67" w:rsidRDefault="00E82E67" w:rsidP="00E82E67">
      <w:r>
        <w:t xml:space="preserve">The benchmark in the main section of the program was run on </w:t>
      </w:r>
      <w:proofErr w:type="spellStart"/>
      <w:r>
        <w:t>cetus</w:t>
      </w:r>
      <w:proofErr w:type="spellEnd"/>
      <w:r>
        <w:t xml:space="preserve"> (</w:t>
      </w:r>
      <w:proofErr w:type="spellStart"/>
      <w:r>
        <w:t>mira</w:t>
      </w:r>
      <w:proofErr w:type="spellEnd"/>
      <w:r>
        <w:t xml:space="preserve">) at ANL: </w:t>
      </w:r>
    </w:p>
    <w:p w14:paraId="6C83C860" w14:textId="77777777" w:rsidR="00E82E67" w:rsidRPr="0063290A" w:rsidRDefault="00E82E67" w:rsidP="00E82E67">
      <w:r>
        <w:t xml:space="preserve"> </w:t>
      </w:r>
      <w:r>
        <w:rPr>
          <w:color w:val="000000" w:themeColor="text1"/>
        </w:rPr>
        <w:t xml:space="preserve">The average time spent in </w:t>
      </w:r>
      <w:proofErr w:type="spellStart"/>
      <w:r w:rsidRPr="0066201F">
        <w:rPr>
          <w:color w:val="C00000"/>
        </w:rPr>
        <w:t>ADFH_Read_All_Data</w:t>
      </w:r>
      <w:proofErr w:type="spellEnd"/>
      <w:r>
        <w:rPr>
          <w:color w:val="C00000"/>
        </w:rPr>
        <w:t xml:space="preserve"> </w:t>
      </w:r>
      <w:r>
        <w:rPr>
          <w:color w:val="000000" w:themeColor="text1"/>
        </w:rPr>
        <w:t>in</w:t>
      </w:r>
      <w:r w:rsidRPr="00843266">
        <w:rPr>
          <w:color w:val="000000" w:themeColor="text1"/>
        </w:rPr>
        <w:t>:</w:t>
      </w:r>
    </w:p>
    <w:p w14:paraId="16AAF74D" w14:textId="77777777" w:rsidR="00E82E67" w:rsidRPr="00497BE8" w:rsidRDefault="00E82E67" w:rsidP="00E82E67">
      <w:pPr>
        <w:rPr>
          <w:color w:val="C00000"/>
        </w:rPr>
      </w:pPr>
      <w:proofErr w:type="spellStart"/>
      <w:r w:rsidRPr="00497BE8">
        <w:rPr>
          <w:color w:val="C00000"/>
        </w:rPr>
        <w:t>ADFH_Read_All_Data</w:t>
      </w:r>
      <w:proofErr w:type="spellEnd"/>
    </w:p>
    <w:p w14:paraId="37DDF228" w14:textId="77777777" w:rsidR="00E82E67" w:rsidRPr="00497BE8" w:rsidRDefault="00E82E67" w:rsidP="00E82E67">
      <w:pPr>
        <w:pStyle w:val="Style1"/>
      </w:pPr>
      <w:r w:rsidRPr="00497BE8">
        <w:t xml:space="preserve">    if (H5</w:t>
      </w:r>
      <w:proofErr w:type="gramStart"/>
      <w:r w:rsidRPr="00497BE8">
        <w:t>Dread(</w:t>
      </w:r>
      <w:proofErr w:type="gramEnd"/>
      <w:r w:rsidRPr="00497BE8">
        <w:t xml:space="preserve">did, mid, H5S_ALL, H5S_ALL, </w:t>
      </w:r>
      <w:proofErr w:type="spellStart"/>
      <w:r w:rsidRPr="00497BE8">
        <w:t>xfer_prp</w:t>
      </w:r>
      <w:proofErr w:type="spellEnd"/>
      <w:r w:rsidRPr="00497BE8">
        <w:t>, data) &lt; 0)</w:t>
      </w:r>
    </w:p>
    <w:p w14:paraId="589FB050" w14:textId="77777777" w:rsidR="00E82E67" w:rsidRPr="00497BE8" w:rsidRDefault="00E82E67" w:rsidP="00E82E67">
      <w:pPr>
        <w:pStyle w:val="Style1"/>
      </w:pPr>
      <w:r w:rsidRPr="00497BE8">
        <w:t xml:space="preserve">      </w:t>
      </w:r>
      <w:proofErr w:type="spellStart"/>
      <w:r w:rsidRPr="00497BE8">
        <w:t>set_</w:t>
      </w:r>
      <w:proofErr w:type="gramStart"/>
      <w:r w:rsidRPr="00497BE8">
        <w:t>error</w:t>
      </w:r>
      <w:proofErr w:type="spellEnd"/>
      <w:r w:rsidRPr="00497BE8">
        <w:t>(</w:t>
      </w:r>
      <w:proofErr w:type="gramEnd"/>
      <w:r w:rsidRPr="00497BE8">
        <w:t>ADFH_ERR_DREAD, err);</w:t>
      </w:r>
    </w:p>
    <w:p w14:paraId="013BC75B" w14:textId="77777777" w:rsidR="00E82E67" w:rsidRPr="00497BE8" w:rsidRDefault="00E82E67" w:rsidP="00E82E67">
      <w:pPr>
        <w:pStyle w:val="Style1"/>
      </w:pPr>
      <w:r w:rsidRPr="00497BE8">
        <w:t xml:space="preserve">    else</w:t>
      </w:r>
    </w:p>
    <w:p w14:paraId="6D5B9CD0" w14:textId="77777777" w:rsidR="00E82E67" w:rsidRDefault="00E82E67" w:rsidP="00E82E67">
      <w:pPr>
        <w:pStyle w:val="Style1"/>
      </w:pPr>
      <w:r w:rsidRPr="00497BE8">
        <w:t xml:space="preserve">      </w:t>
      </w:r>
      <w:proofErr w:type="spellStart"/>
      <w:r w:rsidRPr="00497BE8">
        <w:t>set_</w:t>
      </w:r>
      <w:proofErr w:type="gramStart"/>
      <w:r w:rsidRPr="00497BE8">
        <w:t>error</w:t>
      </w:r>
      <w:proofErr w:type="spellEnd"/>
      <w:r w:rsidRPr="00497BE8">
        <w:t>(</w:t>
      </w:r>
      <w:proofErr w:type="gramEnd"/>
      <w:r w:rsidRPr="00497BE8">
        <w:t>NO_ERROR, err);</w:t>
      </w:r>
    </w:p>
    <w:p w14:paraId="6E9BBE96" w14:textId="77777777" w:rsidR="00E82E67" w:rsidRDefault="00E82E67" w:rsidP="00E82E67">
      <w:proofErr w:type="spellStart"/>
      <w:r>
        <w:t>cetus</w:t>
      </w:r>
      <w:proofErr w:type="spellEnd"/>
      <w:r>
        <w:t xml:space="preserve"> (ANL) timing:</w:t>
      </w:r>
    </w:p>
    <w:tbl>
      <w:tblPr>
        <w:tblStyle w:val="TableGrid"/>
        <w:tblW w:w="0" w:type="auto"/>
        <w:tblLook w:val="04A0" w:firstRow="1" w:lastRow="0" w:firstColumn="1" w:lastColumn="0" w:noHBand="0" w:noVBand="1"/>
      </w:tblPr>
      <w:tblGrid>
        <w:gridCol w:w="4675"/>
        <w:gridCol w:w="4675"/>
      </w:tblGrid>
      <w:tr w:rsidR="00E82E67" w14:paraId="36D14B39" w14:textId="77777777" w:rsidTr="00C36F70">
        <w:tc>
          <w:tcPr>
            <w:tcW w:w="4675" w:type="dxa"/>
          </w:tcPr>
          <w:p w14:paraId="67EB82F1" w14:textId="77777777" w:rsidR="00E82E67" w:rsidRDefault="00E82E67" w:rsidP="00C36F70">
            <w:r>
              <w:t>1 process</w:t>
            </w:r>
          </w:p>
        </w:tc>
        <w:tc>
          <w:tcPr>
            <w:tcW w:w="4675" w:type="dxa"/>
          </w:tcPr>
          <w:p w14:paraId="510B3A88" w14:textId="77777777" w:rsidR="00E82E67" w:rsidRDefault="00E82E67" w:rsidP="00C36F70">
            <w:r>
              <w:t xml:space="preserve">   0.56 s</w:t>
            </w:r>
          </w:p>
        </w:tc>
      </w:tr>
      <w:tr w:rsidR="00E82E67" w14:paraId="327D805B" w14:textId="77777777" w:rsidTr="00C36F70">
        <w:tc>
          <w:tcPr>
            <w:tcW w:w="4675" w:type="dxa"/>
          </w:tcPr>
          <w:p w14:paraId="163F9F0E" w14:textId="77777777" w:rsidR="00E82E67" w:rsidRPr="00351D51" w:rsidRDefault="00E82E67" w:rsidP="00C36F70">
            <w:pPr>
              <w:rPr>
                <w:color w:val="0070C0"/>
              </w:rPr>
            </w:pPr>
            <w:r w:rsidRPr="00351D51">
              <w:rPr>
                <w:color w:val="0070C0"/>
              </w:rPr>
              <w:t>2048 processes</w:t>
            </w:r>
            <w:r>
              <w:rPr>
                <w:color w:val="0070C0"/>
              </w:rPr>
              <w:t>**</w:t>
            </w:r>
          </w:p>
        </w:tc>
        <w:tc>
          <w:tcPr>
            <w:tcW w:w="4675" w:type="dxa"/>
          </w:tcPr>
          <w:p w14:paraId="21C58B4B" w14:textId="77777777" w:rsidR="00E82E67" w:rsidRPr="00351D51" w:rsidRDefault="00E82E67" w:rsidP="00C36F70">
            <w:pPr>
              <w:rPr>
                <w:color w:val="0070C0"/>
              </w:rPr>
            </w:pPr>
            <w:r w:rsidRPr="00351D51">
              <w:rPr>
                <w:color w:val="0070C0"/>
              </w:rPr>
              <w:t xml:space="preserve"> </w:t>
            </w:r>
            <w:r>
              <w:rPr>
                <w:color w:val="0070C0"/>
              </w:rPr>
              <w:t xml:space="preserve">25.1 </w:t>
            </w:r>
            <w:r w:rsidRPr="00351D51">
              <w:rPr>
                <w:color w:val="0070C0"/>
              </w:rPr>
              <w:t>s</w:t>
            </w:r>
          </w:p>
        </w:tc>
      </w:tr>
    </w:tbl>
    <w:p w14:paraId="13B2012C" w14:textId="77777777" w:rsidR="00E82E67" w:rsidRDefault="00E82E67" w:rsidP="00E82E67">
      <w:r>
        <w:t>** job was killed before all the H5Dreads had completed after 10 minutes.</w:t>
      </w:r>
    </w:p>
    <w:p w14:paraId="2EE3ADDB" w14:textId="25EF81E6" w:rsidR="00E82E67" w:rsidRDefault="00E82E67" w:rsidP="00E82E67">
      <w:pPr>
        <w:pStyle w:val="Heading2"/>
        <w:spacing w:after="0" w:line="276" w:lineRule="auto"/>
        <w:jc w:val="left"/>
      </w:pPr>
      <w:bookmarkStart w:id="0" w:name="_Ref525136232"/>
      <w:r>
        <w:t xml:space="preserve">CGNS benchmark with </w:t>
      </w:r>
      <w:r w:rsidR="00CC0B53">
        <w:t xml:space="preserve">single process IO </w:t>
      </w:r>
      <w:r>
        <w:t>option</w:t>
      </w:r>
      <w:bookmarkEnd w:id="0"/>
    </w:p>
    <w:p w14:paraId="6F917F3A" w14:textId="5C9194AD" w:rsidR="00E82E67" w:rsidRDefault="00E82E67" w:rsidP="00E82E67">
      <w:r>
        <w:t xml:space="preserve">A new transfer property, </w:t>
      </w:r>
      <w:r w:rsidRPr="004500B1">
        <w:t>H5F</w:t>
      </w:r>
      <w:r w:rsidR="00CC0B53">
        <w:t>D_MPIO_SINGLE_PROC_IO</w:t>
      </w:r>
      <w:r>
        <w:t>, was added to the HDF5 library to enable reading the data on one process and then broadcasting the data to the other processes. CGNS was changed to use this option when reading data that is less than 2MB.</w:t>
      </w:r>
    </w:p>
    <w:p w14:paraId="3BCAB7A7" w14:textId="77777777" w:rsidR="00E82E67" w:rsidRDefault="00E82E67" w:rsidP="00E82E67">
      <w:r>
        <w:t xml:space="preserve">In </w:t>
      </w:r>
      <w:proofErr w:type="spellStart"/>
      <w:r w:rsidRPr="000A09F4">
        <w:rPr>
          <w:b/>
        </w:rPr>
        <w:t>cgi_read</w:t>
      </w:r>
      <w:proofErr w:type="spellEnd"/>
      <w:r>
        <w:rPr>
          <w:b/>
        </w:rPr>
        <w:t xml:space="preserve">, </w:t>
      </w:r>
      <w:r w:rsidRPr="00E017ED">
        <w:t>at line</w:t>
      </w:r>
      <w:r>
        <w:t>:</w:t>
      </w:r>
    </w:p>
    <w:p w14:paraId="6AF44494" w14:textId="77777777" w:rsidR="00E82E67" w:rsidRPr="00A714E4" w:rsidRDefault="00E82E67" w:rsidP="00E82E67">
      <w:pPr>
        <w:pStyle w:val="Style1"/>
      </w:pPr>
      <w:r w:rsidRPr="000A09F4">
        <w:t xml:space="preserve">   for (b=0; b&lt;cg-&gt;</w:t>
      </w:r>
      <w:proofErr w:type="spellStart"/>
      <w:r w:rsidRPr="000A09F4">
        <w:t>nbases</w:t>
      </w:r>
      <w:proofErr w:type="spellEnd"/>
      <w:r w:rsidRPr="000A09F4">
        <w:t>; b++) if (</w:t>
      </w:r>
      <w:proofErr w:type="spellStart"/>
      <w:r w:rsidRPr="00A714E4">
        <w:rPr>
          <w:color w:val="C00000"/>
        </w:rPr>
        <w:t>cgi_read_base</w:t>
      </w:r>
      <w:proofErr w:type="spellEnd"/>
      <w:r w:rsidRPr="000A09F4">
        <w:t>(&amp;cg-&gt;base[b])) return CG_ERROR;</w:t>
      </w:r>
    </w:p>
    <w:p w14:paraId="37F7C379" w14:textId="77777777" w:rsidR="00E82E67" w:rsidRDefault="00E82E67" w:rsidP="00E82E67">
      <w:r>
        <w:t>skybridge (SNL) timing:</w:t>
      </w:r>
    </w:p>
    <w:tbl>
      <w:tblPr>
        <w:tblStyle w:val="TableGrid"/>
        <w:tblW w:w="0" w:type="auto"/>
        <w:tblLook w:val="04A0" w:firstRow="1" w:lastRow="0" w:firstColumn="1" w:lastColumn="0" w:noHBand="0" w:noVBand="1"/>
      </w:tblPr>
      <w:tblGrid>
        <w:gridCol w:w="5215"/>
        <w:gridCol w:w="4135"/>
      </w:tblGrid>
      <w:tr w:rsidR="00E82E67" w14:paraId="37A2E2EB" w14:textId="77777777" w:rsidTr="00C36F70">
        <w:tc>
          <w:tcPr>
            <w:tcW w:w="5215" w:type="dxa"/>
          </w:tcPr>
          <w:p w14:paraId="3712CD67" w14:textId="77777777" w:rsidR="00E82E67" w:rsidRDefault="00E82E67" w:rsidP="00C36F70">
            <w:r>
              <w:lastRenderedPageBreak/>
              <w:t>NUMBER OF PROCESSES</w:t>
            </w:r>
          </w:p>
        </w:tc>
        <w:tc>
          <w:tcPr>
            <w:tcW w:w="4135" w:type="dxa"/>
          </w:tcPr>
          <w:p w14:paraId="675EB717" w14:textId="77777777" w:rsidR="00E82E67" w:rsidRDefault="00E82E67" w:rsidP="00C36F70">
            <w:r>
              <w:t>Time (seconds)</w:t>
            </w:r>
          </w:p>
        </w:tc>
      </w:tr>
      <w:tr w:rsidR="00E82E67" w14:paraId="627C1AAC" w14:textId="77777777" w:rsidTr="00C36F70">
        <w:tc>
          <w:tcPr>
            <w:tcW w:w="5215" w:type="dxa"/>
          </w:tcPr>
          <w:p w14:paraId="7EE82AFB" w14:textId="77777777" w:rsidR="00E82E67" w:rsidRDefault="00E82E67" w:rsidP="00C36F70">
            <w:r>
              <w:t xml:space="preserve">1 </w:t>
            </w:r>
          </w:p>
        </w:tc>
        <w:tc>
          <w:tcPr>
            <w:tcW w:w="4135" w:type="dxa"/>
          </w:tcPr>
          <w:p w14:paraId="2BC5E8AE" w14:textId="77777777" w:rsidR="00E82E67" w:rsidRDefault="00E82E67" w:rsidP="00C36F70">
            <w:r>
              <w:t xml:space="preserve">24.4 </w:t>
            </w:r>
          </w:p>
        </w:tc>
      </w:tr>
      <w:tr w:rsidR="00E82E67" w14:paraId="18D5257C" w14:textId="77777777" w:rsidTr="00C36F70">
        <w:tc>
          <w:tcPr>
            <w:tcW w:w="5215" w:type="dxa"/>
          </w:tcPr>
          <w:p w14:paraId="4E1832EB" w14:textId="77777777" w:rsidR="00E82E67" w:rsidRDefault="00E82E67" w:rsidP="00C36F70">
            <w:r w:rsidRPr="00B0268D">
              <w:rPr>
                <w:color w:val="FF0000"/>
              </w:rPr>
              <w:t>2048 (H5FD_MPIO_COLLECTIVE)</w:t>
            </w:r>
          </w:p>
        </w:tc>
        <w:tc>
          <w:tcPr>
            <w:tcW w:w="4135" w:type="dxa"/>
          </w:tcPr>
          <w:p w14:paraId="11663392" w14:textId="77777777" w:rsidR="00E82E67" w:rsidRDefault="00E82E67" w:rsidP="00C36F70">
            <w:r w:rsidRPr="00B0268D">
              <w:rPr>
                <w:color w:val="FF0000"/>
              </w:rPr>
              <w:t xml:space="preserve">781 </w:t>
            </w:r>
          </w:p>
        </w:tc>
      </w:tr>
      <w:tr w:rsidR="00E82E67" w14:paraId="64479025" w14:textId="77777777" w:rsidTr="00C36F70">
        <w:tc>
          <w:tcPr>
            <w:tcW w:w="5215" w:type="dxa"/>
          </w:tcPr>
          <w:p w14:paraId="440BB76D" w14:textId="77777777" w:rsidR="00E82E67" w:rsidRDefault="00E82E67" w:rsidP="00C36F70">
            <w:r>
              <w:t>2048 (</w:t>
            </w:r>
            <w:r w:rsidRPr="004500B1">
              <w:t>H5FD_MPIO_PROC0_BCAST</w:t>
            </w:r>
            <w:r>
              <w:t>)</w:t>
            </w:r>
          </w:p>
        </w:tc>
        <w:tc>
          <w:tcPr>
            <w:tcW w:w="4135" w:type="dxa"/>
          </w:tcPr>
          <w:p w14:paraId="10889EFA" w14:textId="77777777" w:rsidR="00E82E67" w:rsidRDefault="00E82E67" w:rsidP="00C36F70">
            <w:r>
              <w:t xml:space="preserve">53.5 </w:t>
            </w:r>
          </w:p>
        </w:tc>
      </w:tr>
      <w:tr w:rsidR="00E82E67" w14:paraId="2C59CCAE" w14:textId="77777777" w:rsidTr="00C36F70">
        <w:tc>
          <w:tcPr>
            <w:tcW w:w="5215" w:type="dxa"/>
          </w:tcPr>
          <w:p w14:paraId="2871C58B" w14:textId="77777777" w:rsidR="00E82E67" w:rsidRDefault="00E82E67" w:rsidP="00C36F70">
            <w:r>
              <w:t>4096 (</w:t>
            </w:r>
            <w:r w:rsidRPr="004500B1">
              <w:t>H5FD_MPIO_PROC0_BCAST</w:t>
            </w:r>
            <w:r>
              <w:t>)</w:t>
            </w:r>
          </w:p>
        </w:tc>
        <w:tc>
          <w:tcPr>
            <w:tcW w:w="4135" w:type="dxa"/>
          </w:tcPr>
          <w:p w14:paraId="2FB420C4" w14:textId="77777777" w:rsidR="00E82E67" w:rsidRDefault="00E82E67" w:rsidP="00C36F70">
            <w:r>
              <w:t xml:space="preserve">106.1 </w:t>
            </w:r>
          </w:p>
        </w:tc>
      </w:tr>
      <w:tr w:rsidR="00E82E67" w14:paraId="2D605F5C" w14:textId="77777777" w:rsidTr="00C36F70">
        <w:tc>
          <w:tcPr>
            <w:tcW w:w="5215" w:type="dxa"/>
          </w:tcPr>
          <w:p w14:paraId="0C0E0203" w14:textId="77777777" w:rsidR="00E82E67" w:rsidRDefault="00E82E67" w:rsidP="00C36F70">
            <w:r>
              <w:t>8192 (</w:t>
            </w:r>
            <w:r w:rsidRPr="004500B1">
              <w:t>H5FD_MPIO_PROC0_BCAST</w:t>
            </w:r>
            <w:r>
              <w:t>)</w:t>
            </w:r>
          </w:p>
        </w:tc>
        <w:tc>
          <w:tcPr>
            <w:tcW w:w="4135" w:type="dxa"/>
          </w:tcPr>
          <w:p w14:paraId="106FD58E" w14:textId="77777777" w:rsidR="00E82E67" w:rsidRDefault="00E82E67" w:rsidP="00C36F70">
            <w:r w:rsidRPr="00056D13">
              <w:t>238.3</w:t>
            </w:r>
            <w:r>
              <w:t xml:space="preserve"> </w:t>
            </w:r>
          </w:p>
        </w:tc>
      </w:tr>
    </w:tbl>
    <w:p w14:paraId="65371DCB" w14:textId="77777777" w:rsidR="00E82E67" w:rsidRDefault="00E82E67" w:rsidP="00E82E67"/>
    <w:p w14:paraId="0E7ED8A1" w14:textId="77777777" w:rsidR="00E82E67" w:rsidRDefault="00E82E67" w:rsidP="00E82E67">
      <w:r>
        <w:t>Edison (LBNL) timing:</w:t>
      </w:r>
    </w:p>
    <w:tbl>
      <w:tblPr>
        <w:tblStyle w:val="TableGrid"/>
        <w:tblW w:w="0" w:type="auto"/>
        <w:tblLook w:val="04A0" w:firstRow="1" w:lastRow="0" w:firstColumn="1" w:lastColumn="0" w:noHBand="0" w:noVBand="1"/>
      </w:tblPr>
      <w:tblGrid>
        <w:gridCol w:w="5215"/>
        <w:gridCol w:w="4135"/>
      </w:tblGrid>
      <w:tr w:rsidR="00E82E67" w14:paraId="37A06FB4" w14:textId="77777777" w:rsidTr="00C36F70">
        <w:tc>
          <w:tcPr>
            <w:tcW w:w="5215" w:type="dxa"/>
          </w:tcPr>
          <w:p w14:paraId="334950D6" w14:textId="77777777" w:rsidR="00E82E67" w:rsidRDefault="00E82E67" w:rsidP="00C36F70">
            <w:r>
              <w:t>NUMBER OF PROCESSES</w:t>
            </w:r>
          </w:p>
        </w:tc>
        <w:tc>
          <w:tcPr>
            <w:tcW w:w="4135" w:type="dxa"/>
          </w:tcPr>
          <w:p w14:paraId="1EAEEC00" w14:textId="77777777" w:rsidR="00E82E67" w:rsidRDefault="00E82E67" w:rsidP="00C36F70">
            <w:r>
              <w:t>Time</w:t>
            </w:r>
          </w:p>
        </w:tc>
      </w:tr>
      <w:tr w:rsidR="00E82E67" w14:paraId="66D9A997" w14:textId="77777777" w:rsidTr="00C36F70">
        <w:tc>
          <w:tcPr>
            <w:tcW w:w="5215" w:type="dxa"/>
          </w:tcPr>
          <w:p w14:paraId="20EA0C9B" w14:textId="77777777" w:rsidR="00E82E67" w:rsidRDefault="00E82E67" w:rsidP="00C36F70">
            <w:r>
              <w:t xml:space="preserve">1 </w:t>
            </w:r>
          </w:p>
        </w:tc>
        <w:tc>
          <w:tcPr>
            <w:tcW w:w="4135" w:type="dxa"/>
          </w:tcPr>
          <w:p w14:paraId="4DF26356" w14:textId="77777777" w:rsidR="00E82E67" w:rsidRDefault="00E82E67" w:rsidP="00C36F70">
            <w:r>
              <w:t xml:space="preserve">4.9 </w:t>
            </w:r>
          </w:p>
        </w:tc>
      </w:tr>
      <w:tr w:rsidR="00E82E67" w14:paraId="08B14BA0" w14:textId="77777777" w:rsidTr="00C36F70">
        <w:tc>
          <w:tcPr>
            <w:tcW w:w="5215" w:type="dxa"/>
          </w:tcPr>
          <w:p w14:paraId="474BED68" w14:textId="77777777" w:rsidR="00E82E67" w:rsidRDefault="00E82E67" w:rsidP="00C36F70">
            <w:r>
              <w:rPr>
                <w:color w:val="FF0000"/>
              </w:rPr>
              <w:t>3072</w:t>
            </w:r>
            <w:r w:rsidRPr="00B0268D">
              <w:rPr>
                <w:color w:val="FF0000"/>
              </w:rPr>
              <w:t xml:space="preserve"> </w:t>
            </w:r>
            <w:r>
              <w:rPr>
                <w:color w:val="FF0000"/>
              </w:rPr>
              <w:t xml:space="preserve"> </w:t>
            </w:r>
            <w:proofErr w:type="gramStart"/>
            <w:r>
              <w:rPr>
                <w:color w:val="FF0000"/>
              </w:rPr>
              <w:t xml:space="preserve">   </w:t>
            </w:r>
            <w:r w:rsidRPr="00B0268D">
              <w:rPr>
                <w:color w:val="FF0000"/>
              </w:rPr>
              <w:t>(</w:t>
            </w:r>
            <w:proofErr w:type="gramEnd"/>
            <w:r w:rsidRPr="00B0268D">
              <w:rPr>
                <w:color w:val="FF0000"/>
              </w:rPr>
              <w:t>H5FD_MPIO_COLLECTIVE)</w:t>
            </w:r>
          </w:p>
        </w:tc>
        <w:tc>
          <w:tcPr>
            <w:tcW w:w="4135" w:type="dxa"/>
          </w:tcPr>
          <w:p w14:paraId="46DF89AB" w14:textId="77777777" w:rsidR="00E82E67" w:rsidRDefault="00E82E67" w:rsidP="00C36F70">
            <w:r>
              <w:rPr>
                <w:color w:val="FF0000"/>
              </w:rPr>
              <w:t>199.3</w:t>
            </w:r>
            <w:r w:rsidRPr="00B0268D">
              <w:rPr>
                <w:color w:val="FF0000"/>
              </w:rPr>
              <w:t xml:space="preserve"> </w:t>
            </w:r>
          </w:p>
        </w:tc>
      </w:tr>
      <w:tr w:rsidR="00E82E67" w14:paraId="14F698AD" w14:textId="77777777" w:rsidTr="00C36F70">
        <w:tc>
          <w:tcPr>
            <w:tcW w:w="5215" w:type="dxa"/>
          </w:tcPr>
          <w:p w14:paraId="14AEFF30" w14:textId="77777777" w:rsidR="00E82E67" w:rsidRDefault="00E82E67" w:rsidP="00C36F70">
            <w:r>
              <w:t xml:space="preserve">3072  </w:t>
            </w:r>
            <w:proofErr w:type="gramStart"/>
            <w:r>
              <w:t xml:space="preserve">   (</w:t>
            </w:r>
            <w:proofErr w:type="gramEnd"/>
            <w:r w:rsidRPr="004500B1">
              <w:t>H5FD_MPIO_PROC0_BCAST</w:t>
            </w:r>
            <w:r>
              <w:t>)</w:t>
            </w:r>
          </w:p>
        </w:tc>
        <w:tc>
          <w:tcPr>
            <w:tcW w:w="4135" w:type="dxa"/>
          </w:tcPr>
          <w:p w14:paraId="1880818C" w14:textId="77777777" w:rsidR="00E82E67" w:rsidRDefault="00E82E67" w:rsidP="00C36F70">
            <w:r>
              <w:t xml:space="preserve">12.9 </w:t>
            </w:r>
          </w:p>
        </w:tc>
      </w:tr>
      <w:tr w:rsidR="00E82E67" w14:paraId="06CAE860" w14:textId="77777777" w:rsidTr="00C36F70">
        <w:tc>
          <w:tcPr>
            <w:tcW w:w="5215" w:type="dxa"/>
          </w:tcPr>
          <w:p w14:paraId="534BDCE5" w14:textId="77777777" w:rsidR="00E82E67" w:rsidRDefault="00E82E67" w:rsidP="00C36F70">
            <w:r>
              <w:rPr>
                <w:color w:val="FF0000"/>
              </w:rPr>
              <w:t>6144</w:t>
            </w:r>
            <w:r w:rsidRPr="00B0268D">
              <w:rPr>
                <w:color w:val="FF0000"/>
              </w:rPr>
              <w:t xml:space="preserve"> </w:t>
            </w:r>
            <w:r>
              <w:rPr>
                <w:color w:val="FF0000"/>
              </w:rPr>
              <w:t xml:space="preserve"> </w:t>
            </w:r>
            <w:proofErr w:type="gramStart"/>
            <w:r>
              <w:rPr>
                <w:color w:val="FF0000"/>
              </w:rPr>
              <w:t xml:space="preserve">   </w:t>
            </w:r>
            <w:r w:rsidRPr="00B0268D">
              <w:rPr>
                <w:color w:val="FF0000"/>
              </w:rPr>
              <w:t>(</w:t>
            </w:r>
            <w:proofErr w:type="gramEnd"/>
            <w:r w:rsidRPr="00B0268D">
              <w:rPr>
                <w:color w:val="FF0000"/>
              </w:rPr>
              <w:t>H5FD_MPIO_COLLECTIVE)</w:t>
            </w:r>
          </w:p>
        </w:tc>
        <w:tc>
          <w:tcPr>
            <w:tcW w:w="4135" w:type="dxa"/>
          </w:tcPr>
          <w:p w14:paraId="206611F0" w14:textId="77777777" w:rsidR="00E82E67" w:rsidRDefault="00E82E67" w:rsidP="00C36F70">
            <w:r>
              <w:rPr>
                <w:color w:val="FF0000"/>
              </w:rPr>
              <w:t>417.6</w:t>
            </w:r>
            <w:r w:rsidRPr="00B0268D">
              <w:rPr>
                <w:color w:val="FF0000"/>
              </w:rPr>
              <w:t xml:space="preserve"> </w:t>
            </w:r>
          </w:p>
        </w:tc>
      </w:tr>
      <w:tr w:rsidR="00E82E67" w14:paraId="09381F24" w14:textId="77777777" w:rsidTr="00C36F70">
        <w:tc>
          <w:tcPr>
            <w:tcW w:w="5215" w:type="dxa"/>
          </w:tcPr>
          <w:p w14:paraId="31416997" w14:textId="77777777" w:rsidR="00E82E67" w:rsidRDefault="00E82E67" w:rsidP="00C36F70">
            <w:r>
              <w:t xml:space="preserve">6144  </w:t>
            </w:r>
            <w:proofErr w:type="gramStart"/>
            <w:r>
              <w:t xml:space="preserve">   (</w:t>
            </w:r>
            <w:proofErr w:type="gramEnd"/>
            <w:r w:rsidRPr="004500B1">
              <w:t>H5FD_MPIO_PROC0_BCAST</w:t>
            </w:r>
            <w:r>
              <w:t>)</w:t>
            </w:r>
          </w:p>
        </w:tc>
        <w:tc>
          <w:tcPr>
            <w:tcW w:w="4135" w:type="dxa"/>
          </w:tcPr>
          <w:p w14:paraId="357CA0F8" w14:textId="77777777" w:rsidR="00E82E67" w:rsidRDefault="00E82E67" w:rsidP="00C36F70">
            <w:r>
              <w:t xml:space="preserve">16.6 </w:t>
            </w:r>
          </w:p>
        </w:tc>
      </w:tr>
      <w:tr w:rsidR="00E82E67" w14:paraId="5F419A4A" w14:textId="77777777" w:rsidTr="00C36F70">
        <w:tc>
          <w:tcPr>
            <w:tcW w:w="5215" w:type="dxa"/>
          </w:tcPr>
          <w:p w14:paraId="490F61C6" w14:textId="77777777" w:rsidR="00E82E67" w:rsidRDefault="00E82E67" w:rsidP="00C36F70">
            <w:r>
              <w:t xml:space="preserve">6144  </w:t>
            </w:r>
            <w:proofErr w:type="gramStart"/>
            <w:r>
              <w:t xml:space="preserve">   (</w:t>
            </w:r>
            <w:proofErr w:type="gramEnd"/>
            <w:r w:rsidRPr="004500B1">
              <w:t>H5FD_MPIO_PROC0_BCAST</w:t>
            </w:r>
            <w:r>
              <w:t>) **</w:t>
            </w:r>
          </w:p>
        </w:tc>
        <w:tc>
          <w:tcPr>
            <w:tcW w:w="4135" w:type="dxa"/>
          </w:tcPr>
          <w:p w14:paraId="6E26BD85" w14:textId="77777777" w:rsidR="00E82E67" w:rsidRDefault="00E82E67" w:rsidP="00C36F70">
            <w:r>
              <w:t xml:space="preserve">18.7 </w:t>
            </w:r>
          </w:p>
        </w:tc>
      </w:tr>
      <w:tr w:rsidR="00E82E67" w14:paraId="097BB0DB" w14:textId="77777777" w:rsidTr="00C36F70">
        <w:tc>
          <w:tcPr>
            <w:tcW w:w="5215" w:type="dxa"/>
          </w:tcPr>
          <w:p w14:paraId="72C8F633" w14:textId="77777777" w:rsidR="00E82E67" w:rsidRDefault="00E82E67" w:rsidP="00C36F70">
            <w:r>
              <w:t>12288</w:t>
            </w:r>
            <w:proofErr w:type="gramStart"/>
            <w:r>
              <w:t xml:space="preserve">   (</w:t>
            </w:r>
            <w:proofErr w:type="gramEnd"/>
            <w:r w:rsidRPr="004500B1">
              <w:t>H5FD_MPIO_PROC0_BCAST</w:t>
            </w:r>
            <w:r>
              <w:t>) **</w:t>
            </w:r>
          </w:p>
        </w:tc>
        <w:tc>
          <w:tcPr>
            <w:tcW w:w="4135" w:type="dxa"/>
          </w:tcPr>
          <w:p w14:paraId="229A0342" w14:textId="77777777" w:rsidR="00E82E67" w:rsidRDefault="00E82E67" w:rsidP="00C36F70">
            <w:proofErr w:type="gramStart"/>
            <w:r>
              <w:t>19.1 ,</w:t>
            </w:r>
            <w:proofErr w:type="gramEnd"/>
            <w:r>
              <w:t xml:space="preserve"> 26.6</w:t>
            </w:r>
          </w:p>
        </w:tc>
      </w:tr>
      <w:tr w:rsidR="00E82E67" w14:paraId="49084A5B" w14:textId="77777777" w:rsidTr="00C36F70">
        <w:tc>
          <w:tcPr>
            <w:tcW w:w="5215" w:type="dxa"/>
          </w:tcPr>
          <w:p w14:paraId="693C65AC" w14:textId="77777777" w:rsidR="00E82E67" w:rsidRDefault="00E82E67" w:rsidP="00C36F70">
            <w:r>
              <w:t>24576</w:t>
            </w:r>
            <w:proofErr w:type="gramStart"/>
            <w:r>
              <w:t xml:space="preserve">   (</w:t>
            </w:r>
            <w:proofErr w:type="gramEnd"/>
            <w:r w:rsidRPr="004500B1">
              <w:t>H5FD_MPIO_PROC0_BCAST</w:t>
            </w:r>
            <w:r>
              <w:t>) **</w:t>
            </w:r>
          </w:p>
        </w:tc>
        <w:tc>
          <w:tcPr>
            <w:tcW w:w="4135" w:type="dxa"/>
          </w:tcPr>
          <w:p w14:paraId="4D156674" w14:textId="77777777" w:rsidR="00E82E67" w:rsidRDefault="00E82E67" w:rsidP="00C36F70">
            <w:r>
              <w:t>31.1</w:t>
            </w:r>
          </w:p>
        </w:tc>
      </w:tr>
    </w:tbl>
    <w:p w14:paraId="5E195335" w14:textId="77777777" w:rsidR="00E82E67" w:rsidRDefault="00E82E67" w:rsidP="00E82E67">
      <w:r>
        <w:t xml:space="preserve">** with an extra </w:t>
      </w:r>
      <w:proofErr w:type="spellStart"/>
      <w:r>
        <w:t>bcast</w:t>
      </w:r>
      <w:proofErr w:type="spellEnd"/>
      <w:r>
        <w:t xml:space="preserve"> (for read verification/error checking)</w:t>
      </w:r>
    </w:p>
    <w:p w14:paraId="0C9A0368" w14:textId="77777777" w:rsidR="00E82E67" w:rsidRDefault="00E82E67" w:rsidP="00E82E67"/>
    <w:p w14:paraId="0B815685" w14:textId="77777777" w:rsidR="00E82E67" w:rsidRPr="00A52C32" w:rsidRDefault="00E82E67" w:rsidP="00E82E67">
      <w:pPr>
        <w:pStyle w:val="Heading2"/>
        <w:spacing w:after="0" w:line="276" w:lineRule="auto"/>
        <w:jc w:val="left"/>
      </w:pPr>
      <w:r>
        <w:t xml:space="preserve">HDF5 small </w:t>
      </w:r>
      <w:r w:rsidRPr="0094477B">
        <w:rPr>
          <w:u w:val="single"/>
        </w:rPr>
        <w:t>writes</w:t>
      </w:r>
      <w:r>
        <w:t xml:space="preserve"> of the same values benchmark</w:t>
      </w:r>
    </w:p>
    <w:p w14:paraId="7BE0E675" w14:textId="77777777" w:rsidR="00E82E67" w:rsidRDefault="00E82E67" w:rsidP="00E82E67">
      <w:pPr>
        <w:pStyle w:val="Heading3"/>
        <w:spacing w:after="0" w:line="276" w:lineRule="auto"/>
        <w:jc w:val="left"/>
      </w:pPr>
      <w:r>
        <w:t>HDF5 only, write test</w:t>
      </w:r>
    </w:p>
    <w:p w14:paraId="7DF614E8" w14:textId="77777777" w:rsidR="00E82E67" w:rsidRDefault="00E82E67" w:rsidP="00E82E67">
      <w:r>
        <w:t xml:space="preserve">A benchmark was written to compare </w:t>
      </w:r>
      <w:r w:rsidRPr="0094477B">
        <w:rPr>
          <w:b/>
        </w:rPr>
        <w:t>writing</w:t>
      </w:r>
      <w:r>
        <w:t xml:space="preserve"> a small amount of the same data to a file. An integer array of ten elements (i.e. 40 bytes) is written by having:</w:t>
      </w:r>
    </w:p>
    <w:p w14:paraId="648CF29A" w14:textId="77777777" w:rsidR="00E82E67" w:rsidRDefault="00E82E67" w:rsidP="00E82E67">
      <w:pPr>
        <w:pStyle w:val="ListParagraph"/>
        <w:numPr>
          <w:ilvl w:val="0"/>
          <w:numId w:val="19"/>
        </w:numPr>
        <w:spacing w:after="200" w:line="276" w:lineRule="auto"/>
        <w:contextualSpacing/>
      </w:pPr>
      <w:r>
        <w:t>One process creates the file, writes the array, and closes the file.</w:t>
      </w:r>
    </w:p>
    <w:p w14:paraId="0E43F48F" w14:textId="77777777" w:rsidR="00E82E67" w:rsidRDefault="00E82E67" w:rsidP="00E82E67">
      <w:pPr>
        <w:pStyle w:val="ListParagraph"/>
        <w:numPr>
          <w:ilvl w:val="0"/>
          <w:numId w:val="19"/>
        </w:numPr>
        <w:spacing w:after="200" w:line="276" w:lineRule="auto"/>
        <w:contextualSpacing/>
      </w:pPr>
      <w:r>
        <w:t>All the processes write the same data to the same location in the file, this is done independently and collectively.</w:t>
      </w:r>
    </w:p>
    <w:p w14:paraId="6009DA07" w14:textId="77777777" w:rsidR="00E82E67" w:rsidRPr="0047094D" w:rsidRDefault="00E82E67" w:rsidP="00E82E67">
      <w:pPr>
        <w:rPr>
          <w:u w:val="single"/>
        </w:rPr>
      </w:pPr>
      <w:r w:rsidRPr="0047094D">
        <w:rPr>
          <w:u w:val="single"/>
        </w:rPr>
        <w:t>Edison (LBNL)</w:t>
      </w:r>
    </w:p>
    <w:tbl>
      <w:tblPr>
        <w:tblStyle w:val="PlainTable31"/>
        <w:tblW w:w="0" w:type="auto"/>
        <w:tblLook w:val="04A0" w:firstRow="1" w:lastRow="0" w:firstColumn="1" w:lastColumn="0" w:noHBand="0" w:noVBand="1"/>
      </w:tblPr>
      <w:tblGrid>
        <w:gridCol w:w="4675"/>
        <w:gridCol w:w="4675"/>
      </w:tblGrid>
      <w:tr w:rsidR="00E82E67" w14:paraId="386C667E" w14:textId="77777777" w:rsidTr="00C36F7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675" w:type="dxa"/>
          </w:tcPr>
          <w:p w14:paraId="74FE34B4" w14:textId="77777777" w:rsidR="00E82E67" w:rsidRDefault="00E82E67" w:rsidP="00C36F70">
            <w:r>
              <w:t>Number of processes</w:t>
            </w:r>
          </w:p>
        </w:tc>
        <w:tc>
          <w:tcPr>
            <w:tcW w:w="4675" w:type="dxa"/>
          </w:tcPr>
          <w:p w14:paraId="5738C863" w14:textId="77777777" w:rsidR="00E82E67" w:rsidRDefault="00E82E67" w:rsidP="00C36F70">
            <w:pPr>
              <w:cnfStyle w:val="100000000000" w:firstRow="1" w:lastRow="0" w:firstColumn="0" w:lastColumn="0" w:oddVBand="0" w:evenVBand="0" w:oddHBand="0" w:evenHBand="0" w:firstRowFirstColumn="0" w:firstRowLastColumn="0" w:lastRowFirstColumn="0" w:lastRowLastColumn="0"/>
            </w:pPr>
            <w:r>
              <w:t>TiME (Seconds)</w:t>
            </w:r>
          </w:p>
        </w:tc>
      </w:tr>
      <w:tr w:rsidR="00E82E67" w14:paraId="221B4A5E" w14:textId="77777777" w:rsidTr="00C36F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1A4B229" w14:textId="77777777" w:rsidR="00E82E67" w:rsidRDefault="00E82E67" w:rsidP="00C36F70">
            <w:r>
              <w:t xml:space="preserve">1 </w:t>
            </w:r>
          </w:p>
        </w:tc>
        <w:tc>
          <w:tcPr>
            <w:tcW w:w="4675" w:type="dxa"/>
          </w:tcPr>
          <w:p w14:paraId="1653A630" w14:textId="77777777" w:rsidR="00E82E67" w:rsidRDefault="00E82E67" w:rsidP="00C36F70">
            <w:pPr>
              <w:cnfStyle w:val="000000100000" w:firstRow="0" w:lastRow="0" w:firstColumn="0" w:lastColumn="0" w:oddVBand="0" w:evenVBand="0" w:oddHBand="1" w:evenHBand="0" w:firstRowFirstColumn="0" w:firstRowLastColumn="0" w:lastRowFirstColumn="0" w:lastRowLastColumn="0"/>
            </w:pPr>
            <w:r>
              <w:t xml:space="preserve">0.052 </w:t>
            </w:r>
          </w:p>
        </w:tc>
      </w:tr>
      <w:tr w:rsidR="00E82E67" w14:paraId="37A819A3" w14:textId="77777777" w:rsidTr="00C36F70">
        <w:tc>
          <w:tcPr>
            <w:cnfStyle w:val="001000000000" w:firstRow="0" w:lastRow="0" w:firstColumn="1" w:lastColumn="0" w:oddVBand="0" w:evenVBand="0" w:oddHBand="0" w:evenHBand="0" w:firstRowFirstColumn="0" w:firstRowLastColumn="0" w:lastRowFirstColumn="0" w:lastRowLastColumn="0"/>
            <w:tcW w:w="4675" w:type="dxa"/>
          </w:tcPr>
          <w:p w14:paraId="0C00C434" w14:textId="77777777" w:rsidR="00E82E67" w:rsidRPr="00351D51" w:rsidRDefault="00E82E67" w:rsidP="00C36F70">
            <w:pPr>
              <w:rPr>
                <w:color w:val="0070C0"/>
              </w:rPr>
            </w:pPr>
            <w:r>
              <w:rPr>
                <w:color w:val="0070C0"/>
              </w:rPr>
              <w:lastRenderedPageBreak/>
              <w:t>3072</w:t>
            </w:r>
            <w:r w:rsidRPr="00351D51">
              <w:rPr>
                <w:color w:val="0070C0"/>
              </w:rPr>
              <w:t xml:space="preserve"> </w:t>
            </w:r>
            <w:r>
              <w:rPr>
                <w:color w:val="0070C0"/>
              </w:rPr>
              <w:t>(independent)</w:t>
            </w:r>
          </w:p>
        </w:tc>
        <w:tc>
          <w:tcPr>
            <w:tcW w:w="4675" w:type="dxa"/>
          </w:tcPr>
          <w:p w14:paraId="1473C062" w14:textId="77777777" w:rsidR="00E82E67" w:rsidRPr="00351D51" w:rsidRDefault="00E82E67" w:rsidP="00C36F70">
            <w:pPr>
              <w:cnfStyle w:val="000000000000" w:firstRow="0" w:lastRow="0" w:firstColumn="0" w:lastColumn="0" w:oddVBand="0" w:evenVBand="0" w:oddHBand="0" w:evenHBand="0" w:firstRowFirstColumn="0" w:firstRowLastColumn="0" w:lastRowFirstColumn="0" w:lastRowLastColumn="0"/>
              <w:rPr>
                <w:color w:val="0070C0"/>
              </w:rPr>
            </w:pPr>
            <w:r>
              <w:rPr>
                <w:color w:val="0070C0"/>
              </w:rPr>
              <w:t>98.5</w:t>
            </w:r>
          </w:p>
        </w:tc>
      </w:tr>
      <w:tr w:rsidR="00E82E67" w14:paraId="01CA1172" w14:textId="77777777" w:rsidTr="00C36F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6EC583C" w14:textId="77777777" w:rsidR="00E82E67" w:rsidRDefault="00E82E67" w:rsidP="00C36F70">
            <w:pPr>
              <w:rPr>
                <w:color w:val="0070C0"/>
              </w:rPr>
            </w:pPr>
            <w:r>
              <w:rPr>
                <w:color w:val="0070C0"/>
              </w:rPr>
              <w:t>3072</w:t>
            </w:r>
            <w:r w:rsidRPr="00351D51">
              <w:rPr>
                <w:color w:val="0070C0"/>
              </w:rPr>
              <w:t xml:space="preserve"> </w:t>
            </w:r>
            <w:r>
              <w:rPr>
                <w:color w:val="0070C0"/>
              </w:rPr>
              <w:t>(collective)</w:t>
            </w:r>
          </w:p>
        </w:tc>
        <w:tc>
          <w:tcPr>
            <w:tcW w:w="4675" w:type="dxa"/>
          </w:tcPr>
          <w:p w14:paraId="7401BD5A" w14:textId="77777777" w:rsidR="00E82E67" w:rsidRDefault="00E82E67" w:rsidP="00C36F70">
            <w:pPr>
              <w:cnfStyle w:val="000000100000" w:firstRow="0" w:lastRow="0" w:firstColumn="0" w:lastColumn="0" w:oddVBand="0" w:evenVBand="0" w:oddHBand="1" w:evenHBand="0" w:firstRowFirstColumn="0" w:firstRowLastColumn="0" w:lastRowFirstColumn="0" w:lastRowLastColumn="0"/>
              <w:rPr>
                <w:color w:val="0070C0"/>
              </w:rPr>
            </w:pPr>
            <w:r>
              <w:rPr>
                <w:color w:val="0070C0"/>
              </w:rPr>
              <w:t>0.647</w:t>
            </w:r>
          </w:p>
        </w:tc>
      </w:tr>
      <w:tr w:rsidR="00E82E67" w14:paraId="29790C86" w14:textId="77777777" w:rsidTr="00C36F70">
        <w:tc>
          <w:tcPr>
            <w:cnfStyle w:val="001000000000" w:firstRow="0" w:lastRow="0" w:firstColumn="1" w:lastColumn="0" w:oddVBand="0" w:evenVBand="0" w:oddHBand="0" w:evenHBand="0" w:firstRowFirstColumn="0" w:firstRowLastColumn="0" w:lastRowFirstColumn="0" w:lastRowLastColumn="0"/>
            <w:tcW w:w="4675" w:type="dxa"/>
          </w:tcPr>
          <w:p w14:paraId="400BFDAF" w14:textId="77777777" w:rsidR="00E82E67" w:rsidRDefault="00E82E67" w:rsidP="00C36F70">
            <w:pPr>
              <w:rPr>
                <w:color w:val="0070C0"/>
              </w:rPr>
            </w:pPr>
            <w:r>
              <w:rPr>
                <w:color w:val="0070C0"/>
              </w:rPr>
              <w:t>6144 (independent)</w:t>
            </w:r>
          </w:p>
        </w:tc>
        <w:tc>
          <w:tcPr>
            <w:tcW w:w="4675" w:type="dxa"/>
          </w:tcPr>
          <w:p w14:paraId="270FF00E" w14:textId="77777777" w:rsidR="00E82E67" w:rsidRDefault="00E82E67" w:rsidP="00C36F70">
            <w:pPr>
              <w:cnfStyle w:val="000000000000" w:firstRow="0" w:lastRow="0" w:firstColumn="0" w:lastColumn="0" w:oddVBand="0" w:evenVBand="0" w:oddHBand="0" w:evenHBand="0" w:firstRowFirstColumn="0" w:firstRowLastColumn="0" w:lastRowFirstColumn="0" w:lastRowLastColumn="0"/>
              <w:rPr>
                <w:color w:val="0070C0"/>
              </w:rPr>
            </w:pPr>
            <w:r>
              <w:rPr>
                <w:color w:val="0070C0"/>
              </w:rPr>
              <w:t>171.2</w:t>
            </w:r>
          </w:p>
        </w:tc>
      </w:tr>
      <w:tr w:rsidR="00E82E67" w14:paraId="5409659A" w14:textId="77777777" w:rsidTr="00C36F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3E23671" w14:textId="77777777" w:rsidR="00E82E67" w:rsidRDefault="00E82E67" w:rsidP="00C36F70">
            <w:pPr>
              <w:rPr>
                <w:color w:val="0070C0"/>
              </w:rPr>
            </w:pPr>
            <w:r>
              <w:rPr>
                <w:color w:val="0070C0"/>
              </w:rPr>
              <w:t>6144 (collective)</w:t>
            </w:r>
          </w:p>
        </w:tc>
        <w:tc>
          <w:tcPr>
            <w:tcW w:w="4675" w:type="dxa"/>
          </w:tcPr>
          <w:p w14:paraId="384F44A6" w14:textId="77777777" w:rsidR="00E82E67" w:rsidRDefault="00E82E67" w:rsidP="00C36F70">
            <w:pPr>
              <w:cnfStyle w:val="000000100000" w:firstRow="0" w:lastRow="0" w:firstColumn="0" w:lastColumn="0" w:oddVBand="0" w:evenVBand="0" w:oddHBand="1" w:evenHBand="0" w:firstRowFirstColumn="0" w:firstRowLastColumn="0" w:lastRowFirstColumn="0" w:lastRowLastColumn="0"/>
              <w:rPr>
                <w:color w:val="0070C0"/>
              </w:rPr>
            </w:pPr>
            <w:r>
              <w:rPr>
                <w:color w:val="0070C0"/>
              </w:rPr>
              <w:t xml:space="preserve"> 1.54</w:t>
            </w:r>
          </w:p>
        </w:tc>
      </w:tr>
      <w:tr w:rsidR="00E82E67" w14:paraId="64EC9335" w14:textId="77777777" w:rsidTr="00C36F70">
        <w:tc>
          <w:tcPr>
            <w:cnfStyle w:val="001000000000" w:firstRow="0" w:lastRow="0" w:firstColumn="1" w:lastColumn="0" w:oddVBand="0" w:evenVBand="0" w:oddHBand="0" w:evenHBand="0" w:firstRowFirstColumn="0" w:firstRowLastColumn="0" w:lastRowFirstColumn="0" w:lastRowLastColumn="0"/>
            <w:tcW w:w="4675" w:type="dxa"/>
          </w:tcPr>
          <w:p w14:paraId="078BA1DC" w14:textId="77777777" w:rsidR="00E82E67" w:rsidRDefault="00E82E67" w:rsidP="00C36F70">
            <w:pPr>
              <w:rPr>
                <w:color w:val="0070C0"/>
              </w:rPr>
            </w:pPr>
            <w:r>
              <w:rPr>
                <w:color w:val="0070C0"/>
              </w:rPr>
              <w:t>12288 (independent)</w:t>
            </w:r>
          </w:p>
        </w:tc>
        <w:tc>
          <w:tcPr>
            <w:tcW w:w="4675" w:type="dxa"/>
          </w:tcPr>
          <w:p w14:paraId="12CD3164" w14:textId="77777777" w:rsidR="00E82E67" w:rsidRDefault="00E82E67" w:rsidP="00C36F70">
            <w:pPr>
              <w:cnfStyle w:val="000000000000" w:firstRow="0" w:lastRow="0" w:firstColumn="0" w:lastColumn="0" w:oddVBand="0" w:evenVBand="0" w:oddHBand="0" w:evenHBand="0" w:firstRowFirstColumn="0" w:firstRowLastColumn="0" w:lastRowFirstColumn="0" w:lastRowLastColumn="0"/>
              <w:rPr>
                <w:color w:val="0070C0"/>
              </w:rPr>
            </w:pPr>
            <w:r>
              <w:rPr>
                <w:color w:val="0070C0"/>
              </w:rPr>
              <w:t>** timed out after 10 minutes **</w:t>
            </w:r>
          </w:p>
        </w:tc>
      </w:tr>
      <w:tr w:rsidR="00E82E67" w14:paraId="70384840" w14:textId="77777777" w:rsidTr="00C36F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2D835D6" w14:textId="77777777" w:rsidR="00E82E67" w:rsidRDefault="00E82E67" w:rsidP="00C36F70">
            <w:pPr>
              <w:rPr>
                <w:color w:val="0070C0"/>
              </w:rPr>
            </w:pPr>
            <w:r>
              <w:rPr>
                <w:color w:val="0070C0"/>
              </w:rPr>
              <w:t>12288 (collective)</w:t>
            </w:r>
          </w:p>
        </w:tc>
        <w:tc>
          <w:tcPr>
            <w:tcW w:w="4675" w:type="dxa"/>
          </w:tcPr>
          <w:p w14:paraId="1B964DED" w14:textId="77777777" w:rsidR="00E82E67" w:rsidRDefault="00E82E67" w:rsidP="00C36F70">
            <w:pPr>
              <w:cnfStyle w:val="000000100000" w:firstRow="0" w:lastRow="0" w:firstColumn="0" w:lastColumn="0" w:oddVBand="0" w:evenVBand="0" w:oddHBand="1" w:evenHBand="0" w:firstRowFirstColumn="0" w:firstRowLastColumn="0" w:lastRowFirstColumn="0" w:lastRowLastColumn="0"/>
              <w:rPr>
                <w:color w:val="0070C0"/>
              </w:rPr>
            </w:pPr>
            <w:r>
              <w:rPr>
                <w:color w:val="0070C0"/>
              </w:rPr>
              <w:t xml:space="preserve"> 1.81</w:t>
            </w:r>
          </w:p>
        </w:tc>
      </w:tr>
    </w:tbl>
    <w:p w14:paraId="3A38A035" w14:textId="77777777" w:rsidR="00E82E67" w:rsidRDefault="00E82E67" w:rsidP="00E82E67"/>
    <w:p w14:paraId="2966ECE5" w14:textId="77777777" w:rsidR="00E82E67" w:rsidRPr="0047094D" w:rsidRDefault="00E82E67" w:rsidP="00E82E67">
      <w:pPr>
        <w:rPr>
          <w:u w:val="single"/>
        </w:rPr>
      </w:pPr>
      <w:proofErr w:type="spellStart"/>
      <w:r>
        <w:rPr>
          <w:u w:val="single"/>
        </w:rPr>
        <w:t>SkyBridge</w:t>
      </w:r>
      <w:proofErr w:type="spellEnd"/>
      <w:r>
        <w:rPr>
          <w:u w:val="single"/>
        </w:rPr>
        <w:t xml:space="preserve"> (SNL</w:t>
      </w:r>
      <w:r w:rsidRPr="0047094D">
        <w:rPr>
          <w:u w:val="single"/>
        </w:rPr>
        <w:t>)</w:t>
      </w:r>
    </w:p>
    <w:tbl>
      <w:tblPr>
        <w:tblStyle w:val="PlainTable3"/>
        <w:tblW w:w="0" w:type="auto"/>
        <w:tblLook w:val="04A0" w:firstRow="1" w:lastRow="0" w:firstColumn="1" w:lastColumn="0" w:noHBand="0" w:noVBand="1"/>
      </w:tblPr>
      <w:tblGrid>
        <w:gridCol w:w="4675"/>
        <w:gridCol w:w="4675"/>
      </w:tblGrid>
      <w:tr w:rsidR="00E82E67" w14:paraId="40CA1803" w14:textId="77777777" w:rsidTr="00C36F7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675" w:type="dxa"/>
          </w:tcPr>
          <w:p w14:paraId="6C9AC649" w14:textId="77777777" w:rsidR="00E82E67" w:rsidRDefault="00E82E67" w:rsidP="00C36F70">
            <w:r>
              <w:t>Number of processes</w:t>
            </w:r>
          </w:p>
        </w:tc>
        <w:tc>
          <w:tcPr>
            <w:tcW w:w="4675" w:type="dxa"/>
          </w:tcPr>
          <w:p w14:paraId="08B5C819" w14:textId="77777777" w:rsidR="00E82E67" w:rsidRDefault="00E82E67" w:rsidP="00C36F70">
            <w:pPr>
              <w:cnfStyle w:val="100000000000" w:firstRow="1" w:lastRow="0" w:firstColumn="0" w:lastColumn="0" w:oddVBand="0" w:evenVBand="0" w:oddHBand="0" w:evenHBand="0" w:firstRowFirstColumn="0" w:firstRowLastColumn="0" w:lastRowFirstColumn="0" w:lastRowLastColumn="0"/>
            </w:pPr>
            <w:r>
              <w:t>TiME (Seconds)</w:t>
            </w:r>
          </w:p>
        </w:tc>
      </w:tr>
      <w:tr w:rsidR="00E82E67" w14:paraId="2699D180" w14:textId="77777777" w:rsidTr="00C36F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407F605" w14:textId="77777777" w:rsidR="00E82E67" w:rsidRDefault="00E82E67" w:rsidP="00C36F70">
            <w:r>
              <w:t xml:space="preserve">1 </w:t>
            </w:r>
          </w:p>
        </w:tc>
        <w:tc>
          <w:tcPr>
            <w:tcW w:w="4675" w:type="dxa"/>
          </w:tcPr>
          <w:p w14:paraId="6075E9DE" w14:textId="77777777" w:rsidR="00E82E67" w:rsidRDefault="00E82E67" w:rsidP="00C36F70">
            <w:pPr>
              <w:cnfStyle w:val="000000100000" w:firstRow="0" w:lastRow="0" w:firstColumn="0" w:lastColumn="0" w:oddVBand="0" w:evenVBand="0" w:oddHBand="1" w:evenHBand="0" w:firstRowFirstColumn="0" w:firstRowLastColumn="0" w:lastRowFirstColumn="0" w:lastRowLastColumn="0"/>
            </w:pPr>
            <w:r>
              <w:t>0.012 - 0.020</w:t>
            </w:r>
          </w:p>
        </w:tc>
      </w:tr>
      <w:tr w:rsidR="00E82E67" w14:paraId="1CAD4AF6" w14:textId="77777777" w:rsidTr="00C36F70">
        <w:tc>
          <w:tcPr>
            <w:cnfStyle w:val="001000000000" w:firstRow="0" w:lastRow="0" w:firstColumn="1" w:lastColumn="0" w:oddVBand="0" w:evenVBand="0" w:oddHBand="0" w:evenHBand="0" w:firstRowFirstColumn="0" w:firstRowLastColumn="0" w:lastRowFirstColumn="0" w:lastRowLastColumn="0"/>
            <w:tcW w:w="4675" w:type="dxa"/>
          </w:tcPr>
          <w:p w14:paraId="7606EBE5" w14:textId="77777777" w:rsidR="00E82E67" w:rsidRPr="00351D51" w:rsidRDefault="00E82E67" w:rsidP="00C36F70">
            <w:pPr>
              <w:rPr>
                <w:color w:val="0070C0"/>
              </w:rPr>
            </w:pPr>
            <w:r w:rsidRPr="00351D51">
              <w:rPr>
                <w:color w:val="0070C0"/>
              </w:rPr>
              <w:t xml:space="preserve"> </w:t>
            </w:r>
            <w:r>
              <w:rPr>
                <w:color w:val="0070C0"/>
              </w:rPr>
              <w:t>2048 (independent)</w:t>
            </w:r>
          </w:p>
        </w:tc>
        <w:tc>
          <w:tcPr>
            <w:tcW w:w="4675" w:type="dxa"/>
          </w:tcPr>
          <w:p w14:paraId="0294AC94" w14:textId="77777777" w:rsidR="00E82E67" w:rsidRPr="00351D51" w:rsidRDefault="00E82E67" w:rsidP="00C36F70">
            <w:pPr>
              <w:cnfStyle w:val="000000000000" w:firstRow="0" w:lastRow="0" w:firstColumn="0" w:lastColumn="0" w:oddVBand="0" w:evenVBand="0" w:oddHBand="0" w:evenHBand="0" w:firstRowFirstColumn="0" w:firstRowLastColumn="0" w:lastRowFirstColumn="0" w:lastRowLastColumn="0"/>
              <w:rPr>
                <w:color w:val="0070C0"/>
              </w:rPr>
            </w:pPr>
            <w:r>
              <w:rPr>
                <w:color w:val="0070C0"/>
              </w:rPr>
              <w:t xml:space="preserve">1.5 </w:t>
            </w:r>
          </w:p>
        </w:tc>
      </w:tr>
      <w:tr w:rsidR="00E82E67" w14:paraId="773884A1" w14:textId="77777777" w:rsidTr="00C36F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F2184C1" w14:textId="77777777" w:rsidR="00E82E67" w:rsidRDefault="00E82E67" w:rsidP="00C36F70">
            <w:pPr>
              <w:rPr>
                <w:color w:val="0070C0"/>
              </w:rPr>
            </w:pPr>
            <w:r w:rsidRPr="00351D51">
              <w:rPr>
                <w:color w:val="0070C0"/>
              </w:rPr>
              <w:t xml:space="preserve"> </w:t>
            </w:r>
            <w:r>
              <w:rPr>
                <w:color w:val="0070C0"/>
              </w:rPr>
              <w:t>2048 (collective)</w:t>
            </w:r>
          </w:p>
        </w:tc>
        <w:tc>
          <w:tcPr>
            <w:tcW w:w="4675" w:type="dxa"/>
          </w:tcPr>
          <w:p w14:paraId="03EEB23D" w14:textId="77777777" w:rsidR="00E82E67" w:rsidRDefault="00E82E67" w:rsidP="00C36F70">
            <w:pPr>
              <w:cnfStyle w:val="000000100000" w:firstRow="0" w:lastRow="0" w:firstColumn="0" w:lastColumn="0" w:oddVBand="0" w:evenVBand="0" w:oddHBand="1" w:evenHBand="0" w:firstRowFirstColumn="0" w:firstRowLastColumn="0" w:lastRowFirstColumn="0" w:lastRowLastColumn="0"/>
              <w:rPr>
                <w:color w:val="0070C0"/>
              </w:rPr>
            </w:pPr>
            <w:r>
              <w:rPr>
                <w:color w:val="0070C0"/>
              </w:rPr>
              <w:t>0.17</w:t>
            </w:r>
          </w:p>
        </w:tc>
      </w:tr>
      <w:tr w:rsidR="00E82E67" w14:paraId="50DA63A3" w14:textId="77777777" w:rsidTr="00C36F70">
        <w:tc>
          <w:tcPr>
            <w:cnfStyle w:val="001000000000" w:firstRow="0" w:lastRow="0" w:firstColumn="1" w:lastColumn="0" w:oddVBand="0" w:evenVBand="0" w:oddHBand="0" w:evenHBand="0" w:firstRowFirstColumn="0" w:firstRowLastColumn="0" w:lastRowFirstColumn="0" w:lastRowLastColumn="0"/>
            <w:tcW w:w="4675" w:type="dxa"/>
          </w:tcPr>
          <w:p w14:paraId="4E4516B7" w14:textId="77777777" w:rsidR="00E82E67" w:rsidRDefault="00E82E67" w:rsidP="00C36F70">
            <w:pPr>
              <w:rPr>
                <w:color w:val="0070C0"/>
              </w:rPr>
            </w:pPr>
            <w:r>
              <w:rPr>
                <w:color w:val="0070C0"/>
              </w:rPr>
              <w:t xml:space="preserve"> 4096 (independent)</w:t>
            </w:r>
          </w:p>
        </w:tc>
        <w:tc>
          <w:tcPr>
            <w:tcW w:w="4675" w:type="dxa"/>
          </w:tcPr>
          <w:p w14:paraId="4B8538A1" w14:textId="77777777" w:rsidR="00E82E67" w:rsidRDefault="00E82E67" w:rsidP="00C36F70">
            <w:pPr>
              <w:cnfStyle w:val="000000000000" w:firstRow="0" w:lastRow="0" w:firstColumn="0" w:lastColumn="0" w:oddVBand="0" w:evenVBand="0" w:oddHBand="0" w:evenHBand="0" w:firstRowFirstColumn="0" w:firstRowLastColumn="0" w:lastRowFirstColumn="0" w:lastRowLastColumn="0"/>
              <w:rPr>
                <w:color w:val="0070C0"/>
              </w:rPr>
            </w:pPr>
            <w:r>
              <w:rPr>
                <w:color w:val="0070C0"/>
              </w:rPr>
              <w:t xml:space="preserve">4.7 </w:t>
            </w:r>
          </w:p>
        </w:tc>
      </w:tr>
      <w:tr w:rsidR="00E82E67" w14:paraId="3FDAD615" w14:textId="77777777" w:rsidTr="00C36F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52D3450" w14:textId="77777777" w:rsidR="00E82E67" w:rsidRDefault="00E82E67" w:rsidP="00C36F70">
            <w:pPr>
              <w:rPr>
                <w:color w:val="0070C0"/>
              </w:rPr>
            </w:pPr>
            <w:r>
              <w:rPr>
                <w:color w:val="0070C0"/>
              </w:rPr>
              <w:t xml:space="preserve"> 4096 (collective)</w:t>
            </w:r>
          </w:p>
        </w:tc>
        <w:tc>
          <w:tcPr>
            <w:tcW w:w="4675" w:type="dxa"/>
          </w:tcPr>
          <w:p w14:paraId="123CC193" w14:textId="77777777" w:rsidR="00E82E67" w:rsidRDefault="00E82E67" w:rsidP="00C36F70">
            <w:pPr>
              <w:cnfStyle w:val="000000100000" w:firstRow="0" w:lastRow="0" w:firstColumn="0" w:lastColumn="0" w:oddVBand="0" w:evenVBand="0" w:oddHBand="1" w:evenHBand="0" w:firstRowFirstColumn="0" w:firstRowLastColumn="0" w:lastRowFirstColumn="0" w:lastRowLastColumn="0"/>
              <w:rPr>
                <w:color w:val="0070C0"/>
              </w:rPr>
            </w:pPr>
            <w:r>
              <w:rPr>
                <w:color w:val="0070C0"/>
              </w:rPr>
              <w:t xml:space="preserve"> 0.49</w:t>
            </w:r>
          </w:p>
        </w:tc>
      </w:tr>
      <w:tr w:rsidR="00E82E67" w14:paraId="3966B621" w14:textId="77777777" w:rsidTr="00C36F70">
        <w:tc>
          <w:tcPr>
            <w:cnfStyle w:val="001000000000" w:firstRow="0" w:lastRow="0" w:firstColumn="1" w:lastColumn="0" w:oddVBand="0" w:evenVBand="0" w:oddHBand="0" w:evenHBand="0" w:firstRowFirstColumn="0" w:firstRowLastColumn="0" w:lastRowFirstColumn="0" w:lastRowLastColumn="0"/>
            <w:tcW w:w="4675" w:type="dxa"/>
          </w:tcPr>
          <w:p w14:paraId="4953A784" w14:textId="77777777" w:rsidR="00E82E67" w:rsidRDefault="00E82E67" w:rsidP="00C36F70">
            <w:pPr>
              <w:rPr>
                <w:color w:val="0070C0"/>
              </w:rPr>
            </w:pPr>
            <w:r>
              <w:rPr>
                <w:color w:val="0070C0"/>
              </w:rPr>
              <w:t xml:space="preserve"> 8192 (independent)</w:t>
            </w:r>
          </w:p>
        </w:tc>
        <w:tc>
          <w:tcPr>
            <w:tcW w:w="4675" w:type="dxa"/>
          </w:tcPr>
          <w:p w14:paraId="294E3C29" w14:textId="77777777" w:rsidR="00E82E67" w:rsidRDefault="00E82E67" w:rsidP="00C36F70">
            <w:pPr>
              <w:cnfStyle w:val="000000000000" w:firstRow="0" w:lastRow="0" w:firstColumn="0" w:lastColumn="0" w:oddVBand="0" w:evenVBand="0" w:oddHBand="0" w:evenHBand="0" w:firstRowFirstColumn="0" w:firstRowLastColumn="0" w:lastRowFirstColumn="0" w:lastRowLastColumn="0"/>
              <w:rPr>
                <w:color w:val="0070C0"/>
              </w:rPr>
            </w:pPr>
            <w:r>
              <w:rPr>
                <w:color w:val="0070C0"/>
              </w:rPr>
              <w:t>10.1</w:t>
            </w:r>
          </w:p>
        </w:tc>
      </w:tr>
      <w:tr w:rsidR="00E82E67" w14:paraId="218BE983" w14:textId="77777777" w:rsidTr="00C36F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465E389" w14:textId="77777777" w:rsidR="00E82E67" w:rsidRDefault="00E82E67" w:rsidP="00C36F70">
            <w:pPr>
              <w:rPr>
                <w:color w:val="0070C0"/>
              </w:rPr>
            </w:pPr>
            <w:r>
              <w:rPr>
                <w:color w:val="0070C0"/>
              </w:rPr>
              <w:t xml:space="preserve"> 8192 (collective)</w:t>
            </w:r>
          </w:p>
        </w:tc>
        <w:tc>
          <w:tcPr>
            <w:tcW w:w="4675" w:type="dxa"/>
          </w:tcPr>
          <w:p w14:paraId="43D6C68D" w14:textId="77777777" w:rsidR="00E82E67" w:rsidRDefault="00E82E67" w:rsidP="00C36F70">
            <w:pPr>
              <w:cnfStyle w:val="000000100000" w:firstRow="0" w:lastRow="0" w:firstColumn="0" w:lastColumn="0" w:oddVBand="0" w:evenVBand="0" w:oddHBand="1" w:evenHBand="0" w:firstRowFirstColumn="0" w:firstRowLastColumn="0" w:lastRowFirstColumn="0" w:lastRowLastColumn="0"/>
              <w:rPr>
                <w:color w:val="0070C0"/>
              </w:rPr>
            </w:pPr>
            <w:r>
              <w:rPr>
                <w:color w:val="0070C0"/>
              </w:rPr>
              <w:t xml:space="preserve"> 2.4</w:t>
            </w:r>
          </w:p>
        </w:tc>
      </w:tr>
    </w:tbl>
    <w:p w14:paraId="0F8A1BB6" w14:textId="77777777" w:rsidR="00E82E67" w:rsidRDefault="00E82E67" w:rsidP="00E82E67">
      <w:pPr>
        <w:pStyle w:val="Heading3"/>
        <w:spacing w:after="0" w:line="276" w:lineRule="auto"/>
        <w:jc w:val="left"/>
      </w:pPr>
      <w:r>
        <w:t>CGNS test – Only process zero writes</w:t>
      </w:r>
    </w:p>
    <w:p w14:paraId="4055D5C8" w14:textId="77777777" w:rsidR="00E82E67" w:rsidRDefault="00E82E67" w:rsidP="00E82E67">
      <w:r>
        <w:t>The option of write only with process zero was add to both HDF5 and CGNS for writes of the same data that are less than 4MB.</w:t>
      </w:r>
    </w:p>
    <w:p w14:paraId="37F72A21" w14:textId="77777777" w:rsidR="00E82E67" w:rsidRPr="0047094D" w:rsidRDefault="00E82E67" w:rsidP="00E82E67">
      <w:pPr>
        <w:rPr>
          <w:u w:val="single"/>
        </w:rPr>
      </w:pPr>
      <w:r w:rsidRPr="0047094D">
        <w:rPr>
          <w:u w:val="single"/>
        </w:rPr>
        <w:t>Edison (LBNL)</w:t>
      </w:r>
    </w:p>
    <w:tbl>
      <w:tblPr>
        <w:tblStyle w:val="PlainTable31"/>
        <w:tblW w:w="0" w:type="auto"/>
        <w:tblLook w:val="04A0" w:firstRow="1" w:lastRow="0" w:firstColumn="1" w:lastColumn="0" w:noHBand="0" w:noVBand="1"/>
      </w:tblPr>
      <w:tblGrid>
        <w:gridCol w:w="4675"/>
        <w:gridCol w:w="4675"/>
      </w:tblGrid>
      <w:tr w:rsidR="00E82E67" w14:paraId="57A64BBC" w14:textId="77777777" w:rsidTr="00C36F7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675" w:type="dxa"/>
          </w:tcPr>
          <w:p w14:paraId="201810FA" w14:textId="77777777" w:rsidR="00E82E67" w:rsidRDefault="00E82E67" w:rsidP="00C36F70">
            <w:r>
              <w:t>Number of processes</w:t>
            </w:r>
          </w:p>
        </w:tc>
        <w:tc>
          <w:tcPr>
            <w:tcW w:w="4675" w:type="dxa"/>
          </w:tcPr>
          <w:p w14:paraId="56500A41" w14:textId="77777777" w:rsidR="00E82E67" w:rsidRDefault="00E82E67" w:rsidP="00C36F70">
            <w:pPr>
              <w:cnfStyle w:val="100000000000" w:firstRow="1" w:lastRow="0" w:firstColumn="0" w:lastColumn="0" w:oddVBand="0" w:evenVBand="0" w:oddHBand="0" w:evenHBand="0" w:firstRowFirstColumn="0" w:firstRowLastColumn="0" w:lastRowFirstColumn="0" w:lastRowLastColumn="0"/>
            </w:pPr>
            <w:r>
              <w:t>TiME (Seconds)</w:t>
            </w:r>
          </w:p>
        </w:tc>
      </w:tr>
      <w:tr w:rsidR="00E82E67" w14:paraId="58A76C57" w14:textId="77777777" w:rsidTr="00C36F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1B44942" w14:textId="77777777" w:rsidR="00E82E67" w:rsidRPr="00351D51" w:rsidRDefault="00E82E67" w:rsidP="00C36F70">
            <w:pPr>
              <w:rPr>
                <w:color w:val="0070C0"/>
              </w:rPr>
            </w:pPr>
            <w:r>
              <w:rPr>
                <w:color w:val="0070C0"/>
              </w:rPr>
              <w:t>1536</w:t>
            </w:r>
            <w:r w:rsidRPr="00351D51">
              <w:rPr>
                <w:color w:val="0070C0"/>
              </w:rPr>
              <w:t xml:space="preserve"> </w:t>
            </w:r>
            <w:r>
              <w:rPr>
                <w:color w:val="0070C0"/>
              </w:rPr>
              <w:t>(COLLECTIVE)</w:t>
            </w:r>
          </w:p>
        </w:tc>
        <w:tc>
          <w:tcPr>
            <w:tcW w:w="4675" w:type="dxa"/>
          </w:tcPr>
          <w:p w14:paraId="1C6B3A47" w14:textId="77777777" w:rsidR="00E82E67" w:rsidRPr="00351D51" w:rsidRDefault="00E82E67" w:rsidP="00C36F70">
            <w:pPr>
              <w:cnfStyle w:val="000000100000" w:firstRow="0" w:lastRow="0" w:firstColumn="0" w:lastColumn="0" w:oddVBand="0" w:evenVBand="0" w:oddHBand="1" w:evenHBand="0" w:firstRowFirstColumn="0" w:firstRowLastColumn="0" w:lastRowFirstColumn="0" w:lastRowLastColumn="0"/>
              <w:rPr>
                <w:color w:val="0070C0"/>
              </w:rPr>
            </w:pPr>
            <w:r>
              <w:rPr>
                <w:color w:val="0070C0"/>
              </w:rPr>
              <w:t>2.82</w:t>
            </w:r>
          </w:p>
        </w:tc>
      </w:tr>
      <w:tr w:rsidR="00E82E67" w14:paraId="62C80A42" w14:textId="77777777" w:rsidTr="00C36F70">
        <w:tc>
          <w:tcPr>
            <w:cnfStyle w:val="001000000000" w:firstRow="0" w:lastRow="0" w:firstColumn="1" w:lastColumn="0" w:oddVBand="0" w:evenVBand="0" w:oddHBand="0" w:evenHBand="0" w:firstRowFirstColumn="0" w:firstRowLastColumn="0" w:lastRowFirstColumn="0" w:lastRowLastColumn="0"/>
            <w:tcW w:w="4675" w:type="dxa"/>
          </w:tcPr>
          <w:p w14:paraId="29F42870" w14:textId="77777777" w:rsidR="00E82E67" w:rsidRDefault="00E82E67" w:rsidP="00C36F70">
            <w:pPr>
              <w:rPr>
                <w:color w:val="0070C0"/>
              </w:rPr>
            </w:pPr>
            <w:r>
              <w:rPr>
                <w:color w:val="0070C0"/>
              </w:rPr>
              <w:t>1536</w:t>
            </w:r>
            <w:r w:rsidRPr="00351D51">
              <w:rPr>
                <w:color w:val="0070C0"/>
              </w:rPr>
              <w:t xml:space="preserve"> </w:t>
            </w:r>
            <w:r>
              <w:rPr>
                <w:color w:val="0070C0"/>
              </w:rPr>
              <w:t>(PROC 0)</w:t>
            </w:r>
          </w:p>
        </w:tc>
        <w:tc>
          <w:tcPr>
            <w:tcW w:w="4675" w:type="dxa"/>
          </w:tcPr>
          <w:p w14:paraId="16C01A92" w14:textId="77777777" w:rsidR="00E82E67" w:rsidRDefault="00E82E67" w:rsidP="00C36F70">
            <w:pPr>
              <w:cnfStyle w:val="000000000000" w:firstRow="0" w:lastRow="0" w:firstColumn="0" w:lastColumn="0" w:oddVBand="0" w:evenVBand="0" w:oddHBand="0" w:evenHBand="0" w:firstRowFirstColumn="0" w:firstRowLastColumn="0" w:lastRowFirstColumn="0" w:lastRowLastColumn="0"/>
              <w:rPr>
                <w:color w:val="0070C0"/>
              </w:rPr>
            </w:pPr>
            <w:r>
              <w:rPr>
                <w:color w:val="0070C0"/>
              </w:rPr>
              <w:t>2.73</w:t>
            </w:r>
          </w:p>
        </w:tc>
      </w:tr>
      <w:tr w:rsidR="00E82E67" w14:paraId="3CE02651" w14:textId="77777777" w:rsidTr="00C36F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F3E8129" w14:textId="77777777" w:rsidR="00E82E67" w:rsidRDefault="00E82E67" w:rsidP="00C36F70">
            <w:pPr>
              <w:rPr>
                <w:color w:val="0070C0"/>
              </w:rPr>
            </w:pPr>
            <w:r>
              <w:rPr>
                <w:color w:val="0070C0"/>
              </w:rPr>
              <w:t>3072 (COLLECTIVE)</w:t>
            </w:r>
          </w:p>
        </w:tc>
        <w:tc>
          <w:tcPr>
            <w:tcW w:w="4675" w:type="dxa"/>
          </w:tcPr>
          <w:p w14:paraId="0BEDCD0D" w14:textId="77777777" w:rsidR="00E82E67" w:rsidRDefault="00E82E67" w:rsidP="00C36F70">
            <w:pPr>
              <w:cnfStyle w:val="000000100000" w:firstRow="0" w:lastRow="0" w:firstColumn="0" w:lastColumn="0" w:oddVBand="0" w:evenVBand="0" w:oddHBand="1" w:evenHBand="0" w:firstRowFirstColumn="0" w:firstRowLastColumn="0" w:lastRowFirstColumn="0" w:lastRowLastColumn="0"/>
              <w:rPr>
                <w:color w:val="0070C0"/>
              </w:rPr>
            </w:pPr>
            <w:r>
              <w:rPr>
                <w:color w:val="0070C0"/>
              </w:rPr>
              <w:t>3.71</w:t>
            </w:r>
          </w:p>
        </w:tc>
      </w:tr>
      <w:tr w:rsidR="00E82E67" w14:paraId="734872DB" w14:textId="77777777" w:rsidTr="00C36F70">
        <w:tc>
          <w:tcPr>
            <w:cnfStyle w:val="001000000000" w:firstRow="0" w:lastRow="0" w:firstColumn="1" w:lastColumn="0" w:oddVBand="0" w:evenVBand="0" w:oddHBand="0" w:evenHBand="0" w:firstRowFirstColumn="0" w:firstRowLastColumn="0" w:lastRowFirstColumn="0" w:lastRowLastColumn="0"/>
            <w:tcW w:w="4675" w:type="dxa"/>
          </w:tcPr>
          <w:p w14:paraId="7E2ACCE9" w14:textId="77777777" w:rsidR="00E82E67" w:rsidRDefault="00E82E67" w:rsidP="00C36F70">
            <w:pPr>
              <w:rPr>
                <w:color w:val="0070C0"/>
              </w:rPr>
            </w:pPr>
            <w:r>
              <w:rPr>
                <w:color w:val="0070C0"/>
              </w:rPr>
              <w:t>3072 (PROC 0)</w:t>
            </w:r>
          </w:p>
        </w:tc>
        <w:tc>
          <w:tcPr>
            <w:tcW w:w="4675" w:type="dxa"/>
          </w:tcPr>
          <w:p w14:paraId="4B03FE88" w14:textId="77777777" w:rsidR="00E82E67" w:rsidRDefault="00E82E67" w:rsidP="00C36F70">
            <w:pPr>
              <w:cnfStyle w:val="000000000000" w:firstRow="0" w:lastRow="0" w:firstColumn="0" w:lastColumn="0" w:oddVBand="0" w:evenVBand="0" w:oddHBand="0" w:evenHBand="0" w:firstRowFirstColumn="0" w:firstRowLastColumn="0" w:lastRowFirstColumn="0" w:lastRowLastColumn="0"/>
              <w:rPr>
                <w:color w:val="0070C0"/>
              </w:rPr>
            </w:pPr>
            <w:r>
              <w:rPr>
                <w:color w:val="0070C0"/>
              </w:rPr>
              <w:t>3.36</w:t>
            </w:r>
          </w:p>
        </w:tc>
      </w:tr>
    </w:tbl>
    <w:p w14:paraId="3D6B3864" w14:textId="77777777" w:rsidR="00E82E67" w:rsidRDefault="00E82E67" w:rsidP="00E82E67"/>
    <w:p w14:paraId="555F1F7B" w14:textId="2AB11E72" w:rsidR="00E82E67" w:rsidRDefault="00E82E67" w:rsidP="00E82E67">
      <w:pPr>
        <w:pStyle w:val="Heading1"/>
        <w:spacing w:before="480" w:after="0" w:line="276" w:lineRule="auto"/>
        <w:jc w:val="left"/>
      </w:pPr>
      <w:r>
        <w:lastRenderedPageBreak/>
        <w:t>H5Dread/</w:t>
      </w:r>
      <w:r w:rsidR="003632FE">
        <w:t>H5D</w:t>
      </w:r>
      <w:r>
        <w:t>write parallel extension proposal</w:t>
      </w:r>
    </w:p>
    <w:p w14:paraId="3D4792A4" w14:textId="77777777" w:rsidR="00E82E67" w:rsidRDefault="00E82E67" w:rsidP="00E82E67">
      <w:pPr>
        <w:pStyle w:val="Heading2"/>
        <w:spacing w:after="0" w:line="276" w:lineRule="auto"/>
        <w:jc w:val="left"/>
      </w:pPr>
      <w:r>
        <w:t xml:space="preserve">Overall Implementation </w:t>
      </w:r>
    </w:p>
    <w:p w14:paraId="7DD17910" w14:textId="77777777" w:rsidR="00E82E67" w:rsidRDefault="00E82E67" w:rsidP="00E82E67">
      <w:r>
        <w:t>The lowest process in the MPI communicator reads the data and then broadcasts the data to the remaining processes in the MPI communicator. There are no checks:</w:t>
      </w:r>
    </w:p>
    <w:p w14:paraId="681E52B2" w14:textId="77777777" w:rsidR="00E82E67" w:rsidRDefault="00E82E67" w:rsidP="00E82E67">
      <w:pPr>
        <w:pStyle w:val="ListParagraph"/>
        <w:numPr>
          <w:ilvl w:val="0"/>
          <w:numId w:val="20"/>
        </w:numPr>
        <w:spacing w:after="200" w:line="276" w:lineRule="auto"/>
        <w:contextualSpacing/>
      </w:pPr>
      <w:r>
        <w:t>That all the processors are reading the same data.</w:t>
      </w:r>
    </w:p>
    <w:p w14:paraId="6E57687A" w14:textId="77777777" w:rsidR="00E82E67" w:rsidRDefault="00E82E67" w:rsidP="00E82E67">
      <w:pPr>
        <w:pStyle w:val="ListParagraph"/>
        <w:numPr>
          <w:ilvl w:val="0"/>
          <w:numId w:val="20"/>
        </w:numPr>
        <w:spacing w:after="200" w:line="276" w:lineRule="auto"/>
        <w:contextualSpacing/>
      </w:pPr>
      <w:r>
        <w:t>That the amount of data being read and broadcasted is of a reasonable size.</w:t>
      </w:r>
    </w:p>
    <w:p w14:paraId="2A500D27" w14:textId="77777777" w:rsidR="00E82E67" w:rsidRDefault="00E82E67" w:rsidP="00E82E67">
      <w:r>
        <w:t>This implementation relies on the user, with no checking in the HDF5 library, to explicitly use this option only when all the processors are reading the same value.  This option will always return a read value that is the same for all the processes, regardless of whether this was the actual read usage from the application. Thus, it is possible for a read to “succeed” but return the wrong data.</w:t>
      </w:r>
    </w:p>
    <w:p w14:paraId="5C155C52" w14:textId="77777777" w:rsidR="00E82E67" w:rsidRDefault="00E82E67" w:rsidP="00E82E67">
      <w:r>
        <w:t>The main advantage of this option is it has the highest potential in performance since there is a minimum number of broadcasts: (1) the read data, and (2) a one element value being broadcasted. The later (2) is used to determine if the actual number of bytes requested is greater than the bytes read, and if so, the buffer gives zeroes beyond the end of the physical MPI file. This last broadcast (2) can be combined with the read data broadcast (1) to eliminate the need for the extra broadcast.</w:t>
      </w:r>
    </w:p>
    <w:p w14:paraId="3A8396BF" w14:textId="39CF7EC5" w:rsidR="00E82E67" w:rsidRDefault="00127A08" w:rsidP="00E82E67">
      <w:r>
        <w:rPr>
          <w:noProof/>
        </w:rPr>
        <mc:AlternateContent>
          <mc:Choice Requires="wpg">
            <w:drawing>
              <wp:anchor distT="0" distB="0" distL="114300" distR="114300" simplePos="0" relativeHeight="251656192" behindDoc="0" locked="0" layoutInCell="1" allowOverlap="1" wp14:anchorId="1E519A2B" wp14:editId="7F97C0A8">
                <wp:simplePos x="0" y="0"/>
                <wp:positionH relativeFrom="column">
                  <wp:posOffset>1435780</wp:posOffset>
                </wp:positionH>
                <wp:positionV relativeFrom="paragraph">
                  <wp:posOffset>20758</wp:posOffset>
                </wp:positionV>
                <wp:extent cx="2650297" cy="784433"/>
                <wp:effectExtent l="0" t="0" r="17145" b="0"/>
                <wp:wrapNone/>
                <wp:docPr id="7" name="Group 7"/>
                <wp:cNvGraphicFramePr/>
                <a:graphic xmlns:a="http://schemas.openxmlformats.org/drawingml/2006/main">
                  <a:graphicData uri="http://schemas.microsoft.com/office/word/2010/wordprocessingGroup">
                    <wpg:wgp>
                      <wpg:cNvGrpSpPr/>
                      <wpg:grpSpPr>
                        <a:xfrm>
                          <a:off x="0" y="0"/>
                          <a:ext cx="2650297" cy="784433"/>
                          <a:chOff x="0" y="0"/>
                          <a:chExt cx="2650824" cy="784492"/>
                        </a:xfrm>
                      </wpg:grpSpPr>
                      <wps:wsp>
                        <wps:cNvPr id="9" name="Straight Connector 9"/>
                        <wps:cNvCnPr/>
                        <wps:spPr>
                          <a:xfrm>
                            <a:off x="734886" y="336589"/>
                            <a:ext cx="0" cy="200660"/>
                          </a:xfrm>
                          <a:prstGeom prst="line">
                            <a:avLst/>
                          </a:prstGeom>
                        </wps:spPr>
                        <wps:style>
                          <a:lnRef idx="1">
                            <a:schemeClr val="accent1"/>
                          </a:lnRef>
                          <a:fillRef idx="0">
                            <a:schemeClr val="accent1"/>
                          </a:fillRef>
                          <a:effectRef idx="0">
                            <a:schemeClr val="accent1"/>
                          </a:effectRef>
                          <a:fontRef idx="minor">
                            <a:schemeClr val="tx1"/>
                          </a:fontRef>
                        </wps:style>
                        <wps:bodyPr/>
                      </wps:wsp>
                      <wpg:grpSp>
                        <wpg:cNvPr id="12" name="Group 12"/>
                        <wpg:cNvGrpSpPr/>
                        <wpg:grpSpPr>
                          <a:xfrm>
                            <a:off x="0" y="0"/>
                            <a:ext cx="2650824" cy="784492"/>
                            <a:chOff x="0" y="0"/>
                            <a:chExt cx="2650824" cy="784492"/>
                          </a:xfrm>
                        </wpg:grpSpPr>
                        <wps:wsp>
                          <wps:cNvPr id="14" name="Text Box 14"/>
                          <wps:cNvSpPr txBox="1"/>
                          <wps:spPr>
                            <a:xfrm>
                              <a:off x="0" y="308540"/>
                              <a:ext cx="782320" cy="251460"/>
                            </a:xfrm>
                            <a:prstGeom prst="rect">
                              <a:avLst/>
                            </a:prstGeom>
                            <a:noFill/>
                            <a:ln w="6350">
                              <a:noFill/>
                            </a:ln>
                          </wps:spPr>
                          <wps:txbx>
                            <w:txbxContent>
                              <w:p w14:paraId="23D38652" w14:textId="77777777" w:rsidR="00E82E67" w:rsidRDefault="00E82E67" w:rsidP="00E82E67">
                                <w:r>
                                  <w:t>Read 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15" name="Group 15"/>
                          <wpg:cNvGrpSpPr/>
                          <wpg:grpSpPr>
                            <a:xfrm>
                              <a:off x="95367" y="0"/>
                              <a:ext cx="2555457" cy="784492"/>
                              <a:chOff x="0" y="0"/>
                              <a:chExt cx="2555457" cy="784492"/>
                            </a:xfrm>
                          </wpg:grpSpPr>
                          <wps:wsp>
                            <wps:cNvPr id="16" name="Right Brace 16"/>
                            <wps:cNvSpPr/>
                            <wps:spPr>
                              <a:xfrm rot="5400000">
                                <a:off x="266467" y="70122"/>
                                <a:ext cx="63500" cy="581660"/>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7" name="Group 17"/>
                            <wpg:cNvGrpSpPr/>
                            <wpg:grpSpPr>
                              <a:xfrm>
                                <a:off x="0" y="0"/>
                                <a:ext cx="2555457" cy="784492"/>
                                <a:chOff x="0" y="0"/>
                                <a:chExt cx="2555457" cy="784492"/>
                              </a:xfrm>
                            </wpg:grpSpPr>
                            <wpg:grpSp>
                              <wpg:cNvPr id="19" name="Group 19"/>
                              <wpg:cNvGrpSpPr/>
                              <wpg:grpSpPr>
                                <a:xfrm>
                                  <a:off x="0" y="140163"/>
                                  <a:ext cx="681778" cy="272972"/>
                                  <a:chOff x="0" y="-82"/>
                                  <a:chExt cx="681778" cy="272972"/>
                                </a:xfrm>
                              </wpg:grpSpPr>
                              <wpg:grpSp>
                                <wpg:cNvPr id="20" name="Group 20"/>
                                <wpg:cNvGrpSpPr/>
                                <wpg:grpSpPr>
                                  <a:xfrm>
                                    <a:off x="307340" y="81280"/>
                                    <a:ext cx="374438" cy="93133"/>
                                    <a:chOff x="0" y="0"/>
                                    <a:chExt cx="374438" cy="93133"/>
                                  </a:xfrm>
                                </wpg:grpSpPr>
                                <wps:wsp>
                                  <wps:cNvPr id="21" name="Rectangle 21"/>
                                  <wps:cNvSpPr/>
                                  <wps:spPr>
                                    <a:xfrm>
                                      <a:off x="0" y="0"/>
                                      <a:ext cx="92498" cy="93133"/>
                                    </a:xfrm>
                                    <a:prstGeom prst="rect">
                                      <a:avLst/>
                                    </a:prstGeom>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Rectangle 22"/>
                                  <wps:cNvSpPr/>
                                  <wps:spPr>
                                    <a:xfrm>
                                      <a:off x="93980" y="0"/>
                                      <a:ext cx="92498" cy="93133"/>
                                    </a:xfrm>
                                    <a:prstGeom prst="rect">
                                      <a:avLst/>
                                    </a:prstGeom>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Rectangle 26"/>
                                  <wps:cNvSpPr/>
                                  <wps:spPr>
                                    <a:xfrm>
                                      <a:off x="185420" y="0"/>
                                      <a:ext cx="92498" cy="93133"/>
                                    </a:xfrm>
                                    <a:prstGeom prst="rect">
                                      <a:avLst/>
                                    </a:prstGeom>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Rectangle 27"/>
                                  <wps:cNvSpPr/>
                                  <wps:spPr>
                                    <a:xfrm>
                                      <a:off x="281940" y="0"/>
                                      <a:ext cx="92498" cy="93133"/>
                                    </a:xfrm>
                                    <a:prstGeom prst="rect">
                                      <a:avLst/>
                                    </a:prstGeom>
                                    <a:solidFill>
                                      <a:srgbClr val="00B050"/>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8" name="Group 28"/>
                                <wpg:cNvGrpSpPr/>
                                <wpg:grpSpPr>
                                  <a:xfrm>
                                    <a:off x="0" y="81280"/>
                                    <a:ext cx="186055" cy="93133"/>
                                    <a:chOff x="0" y="0"/>
                                    <a:chExt cx="186055" cy="93133"/>
                                  </a:xfrm>
                                </wpg:grpSpPr>
                                <wps:wsp>
                                  <wps:cNvPr id="29" name="Rectangle 29"/>
                                  <wps:cNvSpPr/>
                                  <wps:spPr>
                                    <a:xfrm>
                                      <a:off x="0" y="0"/>
                                      <a:ext cx="92498" cy="93133"/>
                                    </a:xfrm>
                                    <a:prstGeom prst="rect">
                                      <a:avLst/>
                                    </a:prstGeom>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Rectangle 30"/>
                                  <wps:cNvSpPr/>
                                  <wps:spPr>
                                    <a:xfrm>
                                      <a:off x="93980" y="0"/>
                                      <a:ext cx="92075" cy="92710"/>
                                    </a:xfrm>
                                    <a:prstGeom prst="rect">
                                      <a:avLst/>
                                    </a:prstGeom>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1" name="Text Box 31"/>
                                <wps:cNvSpPr txBox="1"/>
                                <wps:spPr>
                                  <a:xfrm>
                                    <a:off x="109186" y="-82"/>
                                    <a:ext cx="200660" cy="272972"/>
                                  </a:xfrm>
                                  <a:prstGeom prst="rect">
                                    <a:avLst/>
                                  </a:prstGeom>
                                  <a:noFill/>
                                  <a:ln w="6350">
                                    <a:noFill/>
                                  </a:ln>
                                </wps:spPr>
                                <wps:txbx>
                                  <w:txbxContent>
                                    <w:p w14:paraId="7297D4E0" w14:textId="77777777" w:rsidR="00E82E67" w:rsidRDefault="00E82E67" w:rsidP="00E82E67">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32" name="Text Box 32"/>
                              <wps:cNvSpPr txBox="1"/>
                              <wps:spPr>
                                <a:xfrm>
                                  <a:off x="106562" y="0"/>
                                  <a:ext cx="364350" cy="251460"/>
                                </a:xfrm>
                                <a:prstGeom prst="rect">
                                  <a:avLst/>
                                </a:prstGeom>
                                <a:noFill/>
                                <a:ln w="6350">
                                  <a:noFill/>
                                </a:ln>
                              </wps:spPr>
                              <wps:txbx>
                                <w:txbxContent>
                                  <w:p w14:paraId="2079D9FC" w14:textId="6B679CB5" w:rsidR="00E82E67" w:rsidRDefault="00E82E67" w:rsidP="00E82E67">
                                    <w:r>
                                      <w:t>P</w:t>
                                    </w:r>
                                    <w:r w:rsidR="00127A08">
                                      <w:t>o</w:t>
                                    </w:r>
                                    <w:r w:rsidRPr="009D54E9">
                                      <w:rPr>
                                        <w:vertAlign w:val="subscript"/>
                                      </w:rPr>
                                      <w: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3" name="Text Box 33"/>
                              <wps:cNvSpPr txBox="1"/>
                              <wps:spPr>
                                <a:xfrm>
                                  <a:off x="201954" y="460005"/>
                                  <a:ext cx="853440" cy="251460"/>
                                </a:xfrm>
                                <a:prstGeom prst="rect">
                                  <a:avLst/>
                                </a:prstGeom>
                                <a:noFill/>
                                <a:ln w="6350">
                                  <a:noFill/>
                                </a:ln>
                              </wps:spPr>
                              <wps:txbx>
                                <w:txbxContent>
                                  <w:p w14:paraId="55C7F588" w14:textId="77777777" w:rsidR="00E82E67" w:rsidRDefault="00E82E67" w:rsidP="00E82E67">
                                    <w:r>
                                      <w:t>Bytes Read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34" name="Group 34"/>
                              <wpg:cNvGrpSpPr/>
                              <wpg:grpSpPr>
                                <a:xfrm>
                                  <a:off x="790984" y="22636"/>
                                  <a:ext cx="1764473" cy="761856"/>
                                  <a:chOff x="0" y="-11023"/>
                                  <a:chExt cx="1764473" cy="761856"/>
                                </a:xfrm>
                              </wpg:grpSpPr>
                              <wps:wsp>
                                <wps:cNvPr id="35" name="Text Box 35"/>
                                <wps:cNvSpPr txBox="1"/>
                                <wps:spPr>
                                  <a:xfrm>
                                    <a:off x="0" y="100976"/>
                                    <a:ext cx="853440" cy="251460"/>
                                  </a:xfrm>
                                  <a:prstGeom prst="rect">
                                    <a:avLst/>
                                  </a:prstGeom>
                                  <a:noFill/>
                                  <a:ln w="6350">
                                    <a:noFill/>
                                  </a:ln>
                                </wps:spPr>
                                <wps:txbx>
                                  <w:txbxContent>
                                    <w:p w14:paraId="2C0434F4" w14:textId="77777777" w:rsidR="00E82E67" w:rsidRDefault="00E82E67" w:rsidP="00E82E67">
                                      <w:proofErr w:type="spellStart"/>
                                      <w:r>
                                        <w:t>MPI_Bcast</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36" name="Group 36"/>
                                <wpg:cNvGrpSpPr/>
                                <wpg:grpSpPr>
                                  <a:xfrm>
                                    <a:off x="820843" y="-11023"/>
                                    <a:ext cx="943630" cy="761856"/>
                                    <a:chOff x="-9410" y="-11023"/>
                                    <a:chExt cx="943630" cy="761856"/>
                                  </a:xfrm>
                                </wpg:grpSpPr>
                                <wpg:grpSp>
                                  <wpg:cNvPr id="37" name="Group 37"/>
                                  <wpg:cNvGrpSpPr/>
                                  <wpg:grpSpPr>
                                    <a:xfrm>
                                      <a:off x="252442" y="-9285"/>
                                      <a:ext cx="681778" cy="722983"/>
                                      <a:chOff x="0" y="-9285"/>
                                      <a:chExt cx="681778" cy="722983"/>
                                    </a:xfrm>
                                  </wpg:grpSpPr>
                                  <wpg:grpSp>
                                    <wpg:cNvPr id="38" name="Group 38"/>
                                    <wpg:cNvGrpSpPr/>
                                    <wpg:grpSpPr>
                                      <a:xfrm>
                                        <a:off x="0" y="-9285"/>
                                        <a:ext cx="681778" cy="272712"/>
                                        <a:chOff x="0" y="-9285"/>
                                        <a:chExt cx="681778" cy="272712"/>
                                      </a:xfrm>
                                    </wpg:grpSpPr>
                                    <wpg:grpSp>
                                      <wpg:cNvPr id="39" name="Group 39"/>
                                      <wpg:cNvGrpSpPr/>
                                      <wpg:grpSpPr>
                                        <a:xfrm>
                                          <a:off x="307340" y="81280"/>
                                          <a:ext cx="374438" cy="93133"/>
                                          <a:chOff x="0" y="0"/>
                                          <a:chExt cx="374438" cy="93133"/>
                                        </a:xfrm>
                                      </wpg:grpSpPr>
                                      <wps:wsp>
                                        <wps:cNvPr id="40" name="Rectangle 40"/>
                                        <wps:cNvSpPr/>
                                        <wps:spPr>
                                          <a:xfrm>
                                            <a:off x="0" y="0"/>
                                            <a:ext cx="92498" cy="93133"/>
                                          </a:xfrm>
                                          <a:prstGeom prst="rect">
                                            <a:avLst/>
                                          </a:prstGeom>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Rectangle 41"/>
                                        <wps:cNvSpPr/>
                                        <wps:spPr>
                                          <a:xfrm>
                                            <a:off x="93980" y="0"/>
                                            <a:ext cx="92498" cy="93133"/>
                                          </a:xfrm>
                                          <a:prstGeom prst="rect">
                                            <a:avLst/>
                                          </a:prstGeom>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Rectangle 42"/>
                                        <wps:cNvSpPr/>
                                        <wps:spPr>
                                          <a:xfrm>
                                            <a:off x="185420" y="0"/>
                                            <a:ext cx="92498" cy="93133"/>
                                          </a:xfrm>
                                          <a:prstGeom prst="rect">
                                            <a:avLst/>
                                          </a:prstGeom>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Rectangle 43"/>
                                        <wps:cNvSpPr/>
                                        <wps:spPr>
                                          <a:xfrm>
                                            <a:off x="281940" y="0"/>
                                            <a:ext cx="92498" cy="93133"/>
                                          </a:xfrm>
                                          <a:prstGeom prst="rect">
                                            <a:avLst/>
                                          </a:prstGeom>
                                          <a:solidFill>
                                            <a:srgbClr val="00B050"/>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44" name="Group 44"/>
                                      <wpg:cNvGrpSpPr/>
                                      <wpg:grpSpPr>
                                        <a:xfrm>
                                          <a:off x="0" y="81280"/>
                                          <a:ext cx="186055" cy="93133"/>
                                          <a:chOff x="0" y="0"/>
                                          <a:chExt cx="186055" cy="93133"/>
                                        </a:xfrm>
                                      </wpg:grpSpPr>
                                      <wps:wsp>
                                        <wps:cNvPr id="45" name="Rectangle 45"/>
                                        <wps:cNvSpPr/>
                                        <wps:spPr>
                                          <a:xfrm>
                                            <a:off x="0" y="0"/>
                                            <a:ext cx="92498" cy="93133"/>
                                          </a:xfrm>
                                          <a:prstGeom prst="rect">
                                            <a:avLst/>
                                          </a:prstGeom>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 name="Rectangle 46"/>
                                        <wps:cNvSpPr/>
                                        <wps:spPr>
                                          <a:xfrm>
                                            <a:off x="93980" y="0"/>
                                            <a:ext cx="92075" cy="92710"/>
                                          </a:xfrm>
                                          <a:prstGeom prst="rect">
                                            <a:avLst/>
                                          </a:prstGeom>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7" name="Text Box 47"/>
                                      <wps:cNvSpPr txBox="1"/>
                                      <wps:spPr>
                                        <a:xfrm>
                                          <a:off x="99242" y="-9285"/>
                                          <a:ext cx="261925" cy="272712"/>
                                        </a:xfrm>
                                        <a:prstGeom prst="rect">
                                          <a:avLst/>
                                        </a:prstGeom>
                                        <a:noFill/>
                                        <a:ln w="6350">
                                          <a:noFill/>
                                        </a:ln>
                                      </wps:spPr>
                                      <wps:txbx>
                                        <w:txbxContent>
                                          <w:p w14:paraId="45E1A8FA" w14:textId="77777777" w:rsidR="00E82E67" w:rsidRDefault="00E82E67" w:rsidP="00E82E67">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48" name="Group 48"/>
                                    <wpg:cNvGrpSpPr/>
                                    <wpg:grpSpPr>
                                      <a:xfrm>
                                        <a:off x="0" y="177591"/>
                                        <a:ext cx="681778" cy="280800"/>
                                        <a:chOff x="0" y="-18752"/>
                                        <a:chExt cx="681778" cy="280800"/>
                                      </a:xfrm>
                                    </wpg:grpSpPr>
                                    <wpg:grpSp>
                                      <wpg:cNvPr id="49" name="Group 49"/>
                                      <wpg:cNvGrpSpPr/>
                                      <wpg:grpSpPr>
                                        <a:xfrm>
                                          <a:off x="307340" y="81280"/>
                                          <a:ext cx="374438" cy="93133"/>
                                          <a:chOff x="0" y="0"/>
                                          <a:chExt cx="374438" cy="93133"/>
                                        </a:xfrm>
                                      </wpg:grpSpPr>
                                      <wps:wsp>
                                        <wps:cNvPr id="50" name="Rectangle 50"/>
                                        <wps:cNvSpPr/>
                                        <wps:spPr>
                                          <a:xfrm>
                                            <a:off x="0" y="0"/>
                                            <a:ext cx="92498" cy="93133"/>
                                          </a:xfrm>
                                          <a:prstGeom prst="rect">
                                            <a:avLst/>
                                          </a:prstGeom>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 name="Rectangle 51"/>
                                        <wps:cNvSpPr/>
                                        <wps:spPr>
                                          <a:xfrm>
                                            <a:off x="93980" y="0"/>
                                            <a:ext cx="92498" cy="93133"/>
                                          </a:xfrm>
                                          <a:prstGeom prst="rect">
                                            <a:avLst/>
                                          </a:prstGeom>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 name="Rectangle 52"/>
                                        <wps:cNvSpPr/>
                                        <wps:spPr>
                                          <a:xfrm>
                                            <a:off x="185420" y="0"/>
                                            <a:ext cx="92498" cy="93133"/>
                                          </a:xfrm>
                                          <a:prstGeom prst="rect">
                                            <a:avLst/>
                                          </a:prstGeom>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 name="Rectangle 53"/>
                                        <wps:cNvSpPr/>
                                        <wps:spPr>
                                          <a:xfrm>
                                            <a:off x="281940" y="0"/>
                                            <a:ext cx="92498" cy="93133"/>
                                          </a:xfrm>
                                          <a:prstGeom prst="rect">
                                            <a:avLst/>
                                          </a:prstGeom>
                                          <a:solidFill>
                                            <a:srgbClr val="00B050"/>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54" name="Group 54"/>
                                      <wpg:cNvGrpSpPr/>
                                      <wpg:grpSpPr>
                                        <a:xfrm>
                                          <a:off x="0" y="81280"/>
                                          <a:ext cx="186055" cy="93133"/>
                                          <a:chOff x="0" y="0"/>
                                          <a:chExt cx="186055" cy="93133"/>
                                        </a:xfrm>
                                      </wpg:grpSpPr>
                                      <wps:wsp>
                                        <wps:cNvPr id="55" name="Rectangle 55"/>
                                        <wps:cNvSpPr/>
                                        <wps:spPr>
                                          <a:xfrm>
                                            <a:off x="0" y="0"/>
                                            <a:ext cx="92498" cy="93133"/>
                                          </a:xfrm>
                                          <a:prstGeom prst="rect">
                                            <a:avLst/>
                                          </a:prstGeom>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6" name="Rectangle 56"/>
                                        <wps:cNvSpPr/>
                                        <wps:spPr>
                                          <a:xfrm>
                                            <a:off x="93980" y="0"/>
                                            <a:ext cx="92075" cy="92710"/>
                                          </a:xfrm>
                                          <a:prstGeom prst="rect">
                                            <a:avLst/>
                                          </a:prstGeom>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57" name="Text Box 57"/>
                                      <wps:cNvSpPr txBox="1"/>
                                      <wps:spPr>
                                        <a:xfrm>
                                          <a:off x="99531" y="-18752"/>
                                          <a:ext cx="200660" cy="280800"/>
                                        </a:xfrm>
                                        <a:prstGeom prst="rect">
                                          <a:avLst/>
                                        </a:prstGeom>
                                        <a:noFill/>
                                        <a:ln w="6350">
                                          <a:noFill/>
                                        </a:ln>
                                      </wps:spPr>
                                      <wps:txbx>
                                        <w:txbxContent>
                                          <w:p w14:paraId="4622BECE" w14:textId="77777777" w:rsidR="00E82E67" w:rsidRDefault="00E82E67" w:rsidP="00E82E67">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58" name="Group 58"/>
                                    <wpg:cNvGrpSpPr/>
                                    <wpg:grpSpPr>
                                      <a:xfrm>
                                        <a:off x="0" y="431582"/>
                                        <a:ext cx="681778" cy="282116"/>
                                        <a:chOff x="0" y="-374"/>
                                        <a:chExt cx="681778" cy="282116"/>
                                      </a:xfrm>
                                    </wpg:grpSpPr>
                                    <wpg:grpSp>
                                      <wpg:cNvPr id="59" name="Group 59"/>
                                      <wpg:cNvGrpSpPr/>
                                      <wpg:grpSpPr>
                                        <a:xfrm>
                                          <a:off x="307340" y="81280"/>
                                          <a:ext cx="374438" cy="93133"/>
                                          <a:chOff x="0" y="0"/>
                                          <a:chExt cx="374438" cy="93133"/>
                                        </a:xfrm>
                                      </wpg:grpSpPr>
                                      <wps:wsp>
                                        <wps:cNvPr id="60" name="Rectangle 60"/>
                                        <wps:cNvSpPr/>
                                        <wps:spPr>
                                          <a:xfrm>
                                            <a:off x="0" y="0"/>
                                            <a:ext cx="92498" cy="93133"/>
                                          </a:xfrm>
                                          <a:prstGeom prst="rect">
                                            <a:avLst/>
                                          </a:prstGeom>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 name="Rectangle 61"/>
                                        <wps:cNvSpPr/>
                                        <wps:spPr>
                                          <a:xfrm>
                                            <a:off x="93980" y="0"/>
                                            <a:ext cx="92498" cy="93133"/>
                                          </a:xfrm>
                                          <a:prstGeom prst="rect">
                                            <a:avLst/>
                                          </a:prstGeom>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 name="Rectangle 62"/>
                                        <wps:cNvSpPr/>
                                        <wps:spPr>
                                          <a:xfrm>
                                            <a:off x="185420" y="0"/>
                                            <a:ext cx="92498" cy="93133"/>
                                          </a:xfrm>
                                          <a:prstGeom prst="rect">
                                            <a:avLst/>
                                          </a:prstGeom>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 name="Rectangle 63"/>
                                        <wps:cNvSpPr/>
                                        <wps:spPr>
                                          <a:xfrm>
                                            <a:off x="281940" y="0"/>
                                            <a:ext cx="92498" cy="93133"/>
                                          </a:xfrm>
                                          <a:prstGeom prst="rect">
                                            <a:avLst/>
                                          </a:prstGeom>
                                          <a:solidFill>
                                            <a:srgbClr val="00B050"/>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64" name="Group 64"/>
                                      <wpg:cNvGrpSpPr/>
                                      <wpg:grpSpPr>
                                        <a:xfrm>
                                          <a:off x="0" y="81280"/>
                                          <a:ext cx="186055" cy="93133"/>
                                          <a:chOff x="0" y="0"/>
                                          <a:chExt cx="186055" cy="93133"/>
                                        </a:xfrm>
                                      </wpg:grpSpPr>
                                      <wps:wsp>
                                        <wps:cNvPr id="65" name="Rectangle 65"/>
                                        <wps:cNvSpPr/>
                                        <wps:spPr>
                                          <a:xfrm>
                                            <a:off x="0" y="0"/>
                                            <a:ext cx="92498" cy="93133"/>
                                          </a:xfrm>
                                          <a:prstGeom prst="rect">
                                            <a:avLst/>
                                          </a:prstGeom>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6" name="Rectangle 66"/>
                                        <wps:cNvSpPr/>
                                        <wps:spPr>
                                          <a:xfrm>
                                            <a:off x="93980" y="0"/>
                                            <a:ext cx="92075" cy="92710"/>
                                          </a:xfrm>
                                          <a:prstGeom prst="rect">
                                            <a:avLst/>
                                          </a:prstGeom>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67" name="Text Box 67"/>
                                      <wps:cNvSpPr txBox="1"/>
                                      <wps:spPr>
                                        <a:xfrm>
                                          <a:off x="108816" y="-374"/>
                                          <a:ext cx="200660" cy="282116"/>
                                        </a:xfrm>
                                        <a:prstGeom prst="rect">
                                          <a:avLst/>
                                        </a:prstGeom>
                                        <a:noFill/>
                                        <a:ln w="6350">
                                          <a:noFill/>
                                        </a:ln>
                                      </wps:spPr>
                                      <wps:txbx>
                                        <w:txbxContent>
                                          <w:p w14:paraId="700B4E58" w14:textId="77777777" w:rsidR="00E82E67" w:rsidRDefault="00E82E67" w:rsidP="00E82E67">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grpSp>
                                  <wpg:cNvPr id="68" name="Group 68"/>
                                  <wpg:cNvGrpSpPr/>
                                  <wpg:grpSpPr>
                                    <a:xfrm>
                                      <a:off x="-9410" y="-11023"/>
                                      <a:ext cx="418936" cy="700048"/>
                                      <a:chOff x="-9410" y="-27852"/>
                                      <a:chExt cx="418936" cy="700048"/>
                                    </a:xfrm>
                                  </wpg:grpSpPr>
                                  <wps:wsp>
                                    <wps:cNvPr id="69" name="Text Box 69"/>
                                    <wps:cNvSpPr txBox="1"/>
                                    <wps:spPr>
                                      <a:xfrm>
                                        <a:off x="-9410" y="-27852"/>
                                        <a:ext cx="367748" cy="302302"/>
                                      </a:xfrm>
                                      <a:prstGeom prst="rect">
                                        <a:avLst/>
                                      </a:prstGeom>
                                      <a:noFill/>
                                      <a:ln w="6350">
                                        <a:noFill/>
                                      </a:ln>
                                    </wps:spPr>
                                    <wps:txbx>
                                      <w:txbxContent>
                                        <w:p w14:paraId="5B0D4DA4" w14:textId="77777777" w:rsidR="00E82E67" w:rsidRDefault="00E82E67" w:rsidP="00E82E67">
                                          <w:r>
                                            <w:t>P</w:t>
                                          </w:r>
                                          <w:r w:rsidRPr="009D54E9">
                                            <w:rPr>
                                              <w:vertAlign w:val="subscript"/>
                                            </w:rPr>
                                            <w: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0" name="Text Box 70"/>
                                    <wps:cNvSpPr txBox="1"/>
                                    <wps:spPr>
                                      <a:xfrm>
                                        <a:off x="-126" y="420736"/>
                                        <a:ext cx="409652" cy="251460"/>
                                      </a:xfrm>
                                      <a:prstGeom prst="rect">
                                        <a:avLst/>
                                      </a:prstGeom>
                                      <a:noFill/>
                                      <a:ln w="6350">
                                        <a:noFill/>
                                      </a:ln>
                                    </wps:spPr>
                                    <wps:txbx>
                                      <w:txbxContent>
                                        <w:p w14:paraId="4CBCF409" w14:textId="77777777" w:rsidR="00E82E67" w:rsidRDefault="00E82E67" w:rsidP="00E82E67">
                                          <w:proofErr w:type="spellStart"/>
                                          <w:r>
                                            <w:t>P</w:t>
                                          </w:r>
                                          <w:r>
                                            <w:rPr>
                                              <w:vertAlign w:val="subscript"/>
                                            </w:rPr>
                                            <w:t>n</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71" name="Text Box 71"/>
                                  <wps:cNvSpPr txBox="1"/>
                                  <wps:spPr>
                                    <a:xfrm>
                                      <a:off x="353328" y="291278"/>
                                      <a:ext cx="315717" cy="459555"/>
                                    </a:xfrm>
                                    <a:prstGeom prst="rect">
                                      <a:avLst/>
                                    </a:prstGeom>
                                    <a:noFill/>
                                    <a:ln w="6350">
                                      <a:noFill/>
                                    </a:ln>
                                  </wps:spPr>
                                  <wps:txbx>
                                    <w:txbxContent>
                                      <w:p w14:paraId="59730603" w14:textId="77777777" w:rsidR="00E82E67" w:rsidRDefault="00E82E67" w:rsidP="00E82E67">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grpSp>
                        </wpg:grpSp>
                      </wpg:grpSp>
                    </wpg:wgp>
                  </a:graphicData>
                </a:graphic>
                <wp14:sizeRelH relativeFrom="margin">
                  <wp14:pctWidth>0</wp14:pctWidth>
                </wp14:sizeRelH>
                <wp14:sizeRelV relativeFrom="margin">
                  <wp14:pctHeight>0</wp14:pctHeight>
                </wp14:sizeRelV>
              </wp:anchor>
            </w:drawing>
          </mc:Choice>
          <mc:Fallback>
            <w:pict>
              <v:group w14:anchorId="1E519A2B" id="Group 7" o:spid="_x0000_s1026" style="position:absolute;left:0;text-align:left;margin-left:113.05pt;margin-top:1.65pt;width:208.7pt;height:61.75pt;z-index:251656192;mso-width-relative:margin;mso-height-relative:margin" coordsize="26508,784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">
                <v:line id="Straight Connector 9" o:spid="_x0000_s1027" style="position:absolute;visibility:visible;mso-wrap-style:square" from="7348,3365" to="7348,537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" strokecolor="#4579b8 [3044]"/>
                <v:group id="Group 12" o:spid="_x0000_s1028" style="position:absolute;width:26508;height:7844" coordsize="26508,78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">
                  <v:shapetype id="_x0000_t202" coordsize="21600,21600" o:spt="202" path="m,l,21600r21600,l21600,xe">
                    <v:stroke joinstyle="miter"/>
                    <v:path gradientshapeok="t" o:connecttype="rect"/>
                  </v:shapetype>
                  <v:shape id="Text Box 14" o:spid="_x0000_s1029" type="#_x0000_t202" style="position:absolute;top:3085;width:7823;height:251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" filled="f" stroked="f" strokeweight=".5pt">
                    <v:textbox>
                      <w:txbxContent>
                        <w:p w14:paraId="23D38652" w14:textId="77777777" w:rsidR="00E82E67" w:rsidRDefault="00E82E67" w:rsidP="00E82E67">
                          <w:r>
                            <w:t>Read Data</w:t>
                          </w:r>
                        </w:p>
                      </w:txbxContent>
                    </v:textbox>
                  </v:shape>
                  <v:group id="Group 15" o:spid="_x0000_s1030" style="position:absolute;left:953;width:25555;height:7844" coordsize="25554,78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">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16" o:spid="_x0000_s1031" type="#_x0000_t88" style="position:absolute;left:2664;top:701;width:635;height:5817;rotation:9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" adj="196" strokecolor="#4579b8 [3044]"/>
                    <v:group id="Group 17" o:spid="_x0000_s1032" style="position:absolute;width:25554;height:7844" coordsize="25554,78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">
                      <v:group id="Group 19" o:spid="_x0000_s1033" style="position:absolute;top:1401;width:6817;height:2730" coordorigin="" coordsize="6817,272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">
                        <v:group id="Group 20" o:spid="_x0000_s1034" style="position:absolute;left:3073;top:812;width:3744;height:932" coordsize="374438,9313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">
                          <v:rect id="Rectangle 21" o:spid="_x0000_s1035" style="position:absolute;width:92498;height:9313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" fillcolor="#4f81bd [3204]" strokecolor="black [3213]" strokeweight=".5pt"/>
                          <v:rect id="Rectangle 22" o:spid="_x0000_s1036" style="position:absolute;left:93980;width:92498;height:9313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" fillcolor="#4f81bd [3204]" strokecolor="black [3213]" strokeweight=".5pt"/>
                          <v:rect id="Rectangle 26" o:spid="_x0000_s1037" style="position:absolute;left:185420;width:92498;height:9313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" fillcolor="#4f81bd [3204]" strokecolor="black [3213]" strokeweight=".5pt"/>
                          <v:rect id="Rectangle 27" o:spid="_x0000_s1038" style="position:absolute;left:281940;width:92498;height:9313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" fillcolor="#00b050" strokecolor="black [3213]" strokeweight=".5pt"/>
                        </v:group>
                        <v:group id="Group 28" o:spid="_x0000_s1039" style="position:absolute;top:812;width:1860;height:932" coordsize="186055,9313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">
                          <v:rect id="Rectangle 29" o:spid="_x0000_s1040" style="position:absolute;width:92498;height:9313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" fillcolor="#4f81bd [3204]" strokecolor="black [3213]" strokeweight=".5pt"/>
                          <v:rect id="Rectangle 30" o:spid="_x0000_s1041" style="position:absolute;left:93980;width:92075;height:9271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" fillcolor="#4f81bd [3204]" strokecolor="black [3213]" strokeweight=".5pt"/>
                        </v:group>
                        <v:shape id="Text Box 31" o:spid="_x0000_s1042" type="#_x0000_t202" style="position:absolute;left:1091;width:2007;height:272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" filled="f" stroked="f" strokeweight=".5pt">
                          <v:textbox>
                            <w:txbxContent>
                              <w:p w14:paraId="7297D4E0" w14:textId="77777777" w:rsidR="00E82E67" w:rsidRDefault="00E82E67" w:rsidP="00E82E67">
                                <w:r>
                                  <w:t>…</w:t>
                                </w:r>
                              </w:p>
                            </w:txbxContent>
                          </v:textbox>
                        </v:shape>
                      </v:group>
                      <v:shape id="Text Box 32" o:spid="_x0000_s1043" type="#_x0000_t202" style="position:absolute;left:1065;width:3644;height:251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" filled="f" stroked="f" strokeweight=".5pt">
                        <v:textbox>
                          <w:txbxContent>
                            <w:p w14:paraId="2079D9FC" w14:textId="6B679CB5" w:rsidR="00E82E67" w:rsidRDefault="00E82E67" w:rsidP="00E82E67">
                              <w:r>
                                <w:t>P</w:t>
                              </w:r>
                              <w:r w:rsidR="00127A08">
                                <w:t>o</w:t>
                              </w:r>
                              <w:r w:rsidRPr="009D54E9">
                                <w:rPr>
                                  <w:vertAlign w:val="subscript"/>
                                </w:rPr>
                                <w:t>o</w:t>
                              </w:r>
                            </w:p>
                          </w:txbxContent>
                        </v:textbox>
                      </v:shape>
                      <v:shape id="Text Box 33" o:spid="_x0000_s1044" type="#_x0000_t202" style="position:absolute;left:2019;top:4600;width:8534;height:251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" filled="f" stroked="f" strokeweight=".5pt">
                        <v:textbox>
                          <w:txbxContent>
                            <w:p w14:paraId="55C7F588" w14:textId="77777777" w:rsidR="00E82E67" w:rsidRDefault="00E82E67" w:rsidP="00E82E67">
                              <w:r>
                                <w:t>Bytes Read</w:t>
                              </w:r>
                            </w:p>
                          </w:txbxContent>
                        </v:textbox>
                      </v:shape>
                      <v:group id="Group 34" o:spid="_x0000_s1045" style="position:absolute;left:7909;top:226;width:17645;height:7618" coordorigin=",-110" coordsize="17644,761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">
                        <v:shape id="Text Box 35" o:spid="_x0000_s1046" type="#_x0000_t202" style="position:absolute;top:1009;width:8534;height:251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" filled="f" stroked="f" strokeweight=".5pt">
                          <v:textbox>
                            <w:txbxContent>
                              <w:p w14:paraId="2C0434F4" w14:textId="77777777" w:rsidR="00E82E67" w:rsidRDefault="00E82E67" w:rsidP="00E82E67">
                                <w:proofErr w:type="spellStart"/>
                                <w:r>
                                  <w:t>MPI_Bcast</w:t>
                                </w:r>
                                <w:proofErr w:type="spellEnd"/>
                              </w:p>
                            </w:txbxContent>
                          </v:textbox>
                        </v:shape>
                        <v:group id="Group 36" o:spid="_x0000_s1047" style="position:absolute;left:8208;top:-110;width:9436;height:7618" coordorigin="-94,-110" coordsize="9436,761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">
                          <v:group id="Group 37" o:spid="_x0000_s1048" style="position:absolute;left:2524;top:-92;width:6818;height:7228" coordorigin=",-92" coordsize="6817,722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">
                            <v:group id="Group 38" o:spid="_x0000_s1049" style="position:absolute;top:-92;width:6817;height:2726" coordorigin=",-92" coordsize="6817,272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">
                              <v:group id="Group 39" o:spid="_x0000_s1050" style="position:absolute;left:3073;top:812;width:3744;height:932" coordsize="374438,9313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">
                                <v:rect id="Rectangle 40" o:spid="_x0000_s1051" style="position:absolute;width:92498;height:9313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" fillcolor="#4f81bd [3204]" strokecolor="black [3213]" strokeweight=".5pt"/>
                                <v:rect id="Rectangle 41" o:spid="_x0000_s1052" style="position:absolute;left:93980;width:92498;height:9313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" fillcolor="#4f81bd [3204]" strokecolor="black [3213]" strokeweight=".5pt"/>
                                <v:rect id="Rectangle 42" o:spid="_x0000_s1053" style="position:absolute;left:185420;width:92498;height:9313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" fillcolor="#4f81bd [3204]" strokecolor="black [3213]" strokeweight=".5pt"/>
                                <v:rect id="Rectangle 43" o:spid="_x0000_s1054" style="position:absolute;left:281940;width:92498;height:9313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" fillcolor="#00b050" strokecolor="black [3213]" strokeweight=".5pt"/>
                              </v:group>
                              <v:group id="Group 44" o:spid="_x0000_s1055" style="position:absolute;top:812;width:1860;height:932" coordsize="186055,9313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">
                                <v:rect id="Rectangle 45" o:spid="_x0000_s1056" style="position:absolute;width:92498;height:9313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" fillcolor="#4f81bd [3204]" strokecolor="black [3213]" strokeweight=".5pt"/>
                                <v:rect id="Rectangle 46" o:spid="_x0000_s1057" style="position:absolute;left:93980;width:92075;height:9271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" fillcolor="#4f81bd [3204]" strokecolor="black [3213]" strokeweight=".5pt"/>
                              </v:group>
                              <v:shape id="Text Box 47" o:spid="_x0000_s1058" type="#_x0000_t202" style="position:absolute;left:992;top:-92;width:2619;height:272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" filled="f" stroked="f" strokeweight=".5pt">
                                <v:textbox>
                                  <w:txbxContent>
                                    <w:p w14:paraId="45E1A8FA" w14:textId="77777777" w:rsidR="00E82E67" w:rsidRDefault="00E82E67" w:rsidP="00E82E67">
                                      <w:r>
                                        <w:t>…</w:t>
                                      </w:r>
                                    </w:p>
                                  </w:txbxContent>
                                </v:textbox>
                              </v:shape>
                            </v:group>
                            <v:group id="Group 48" o:spid="_x0000_s1059" style="position:absolute;top:1775;width:6817;height:2808" coordorigin=",-187" coordsize="6817,280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">
                              <v:group id="Group 49" o:spid="_x0000_s1060" style="position:absolute;left:3073;top:812;width:3744;height:932" coordsize="374438,9313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">
                                <v:rect id="Rectangle 50" o:spid="_x0000_s1061" style="position:absolute;width:92498;height:9313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" fillcolor="#4f81bd [3204]" strokecolor="black [3213]" strokeweight=".5pt"/>
                                <v:rect id="Rectangle 51" o:spid="_x0000_s1062" style="position:absolute;left:93980;width:92498;height:9313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" fillcolor="#4f81bd [3204]" strokecolor="black [3213]" strokeweight=".5pt"/>
                                <v:rect id="Rectangle 52" o:spid="_x0000_s1063" style="position:absolute;left:185420;width:92498;height:9313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" fillcolor="#4f81bd [3204]" strokecolor="black [3213]" strokeweight=".5pt"/>
                                <v:rect id="Rectangle 53" o:spid="_x0000_s1064" style="position:absolute;left:281940;width:92498;height:9313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" fillcolor="#00b050" strokecolor="black [3213]" strokeweight=".5pt"/>
                              </v:group>
                              <v:group id="Group 54" o:spid="_x0000_s1065" style="position:absolute;top:812;width:1860;height:932" coordsize="186055,9313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">
                                <v:rect id="Rectangle 55" o:spid="_x0000_s1066" style="position:absolute;width:92498;height:9313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" fillcolor="#4f81bd [3204]" strokecolor="black [3213]" strokeweight=".5pt"/>
                                <v:rect id="Rectangle 56" o:spid="_x0000_s1067" style="position:absolute;left:93980;width:92075;height:9271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" fillcolor="#4f81bd [3204]" strokecolor="black [3213]" strokeweight=".5pt"/>
                              </v:group>
                              <v:shape id="Text Box 57" o:spid="_x0000_s1068" type="#_x0000_t202" style="position:absolute;left:995;top:-187;width:2006;height:280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" filled="f" stroked="f" strokeweight=".5pt">
                                <v:textbox>
                                  <w:txbxContent>
                                    <w:p w14:paraId="4622BECE" w14:textId="77777777" w:rsidR="00E82E67" w:rsidRDefault="00E82E67" w:rsidP="00E82E67">
                                      <w:r>
                                        <w:t>…</w:t>
                                      </w:r>
                                    </w:p>
                                  </w:txbxContent>
                                </v:textbox>
                              </v:shape>
                            </v:group>
                            <v:group id="Group 58" o:spid="_x0000_s1069" style="position:absolute;top:4315;width:6817;height:2821" coordorigin=",-3" coordsize="6817,282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">
                              <v:group id="Group 59" o:spid="_x0000_s1070" style="position:absolute;left:3073;top:812;width:3744;height:932" coordsize="374438,9313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">
                                <v:rect id="Rectangle 60" o:spid="_x0000_s1071" style="position:absolute;width:92498;height:9313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" fillcolor="#4f81bd [3204]" strokecolor="black [3213]" strokeweight=".5pt"/>
                                <v:rect id="Rectangle 61" o:spid="_x0000_s1072" style="position:absolute;left:93980;width:92498;height:9313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" fillcolor="#4f81bd [3204]" strokecolor="black [3213]" strokeweight=".5pt"/>
                                <v:rect id="Rectangle 62" o:spid="_x0000_s1073" style="position:absolute;left:185420;width:92498;height:9313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" fillcolor="#4f81bd [3204]" strokecolor="black [3213]" strokeweight=".5pt"/>
                                <v:rect id="Rectangle 63" o:spid="_x0000_s1074" style="position:absolute;left:281940;width:92498;height:9313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" fillcolor="#00b050" strokecolor="black [3213]" strokeweight=".5pt"/>
                              </v:group>
                              <v:group id="Group 64" o:spid="_x0000_s1075" style="position:absolute;top:812;width:1860;height:932" coordsize="186055,9313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">
                                <v:rect id="Rectangle 65" o:spid="_x0000_s1076" style="position:absolute;width:92498;height:9313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" fillcolor="#4f81bd [3204]" strokecolor="black [3213]" strokeweight=".5pt"/>
                                <v:rect id="Rectangle 66" o:spid="_x0000_s1077" style="position:absolute;left:93980;width:92075;height:9271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" fillcolor="#4f81bd [3204]" strokecolor="black [3213]" strokeweight=".5pt"/>
                              </v:group>
                              <v:shape id="Text Box 67" o:spid="_x0000_s1078" type="#_x0000_t202" style="position:absolute;left:1088;top:-3;width:2006;height:282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" filled="f" stroked="f" strokeweight=".5pt">
                                <v:textbox>
                                  <w:txbxContent>
                                    <w:p w14:paraId="700B4E58" w14:textId="77777777" w:rsidR="00E82E67" w:rsidRDefault="00E82E67" w:rsidP="00E82E67">
                                      <w:r>
                                        <w:t>…</w:t>
                                      </w:r>
                                    </w:p>
                                  </w:txbxContent>
                                </v:textbox>
                              </v:shape>
                            </v:group>
                          </v:group>
                          <v:group id="Group 68" o:spid="_x0000_s1079" style="position:absolute;left:-94;top:-110;width:4189;height:7000" coordorigin="-94,-278" coordsize="4189,7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">
                            <v:shape id="Text Box 69" o:spid="_x0000_s1080" type="#_x0000_t202" style="position:absolute;left:-94;top:-278;width:3677;height:302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" filled="f" stroked="f" strokeweight=".5pt">
                              <v:textbox>
                                <w:txbxContent>
                                  <w:p w14:paraId="5B0D4DA4" w14:textId="77777777" w:rsidR="00E82E67" w:rsidRDefault="00E82E67" w:rsidP="00E82E67">
                                    <w:r>
                                      <w:t>P</w:t>
                                    </w:r>
                                    <w:r w:rsidRPr="009D54E9">
                                      <w:rPr>
                                        <w:vertAlign w:val="subscript"/>
                                      </w:rPr>
                                      <w:t>o</w:t>
                                    </w:r>
                                  </w:p>
                                </w:txbxContent>
                              </v:textbox>
                            </v:shape>
                            <v:shape id="Text Box 70" o:spid="_x0000_s1081" type="#_x0000_t202" style="position:absolute;left:-1;top:4207;width:4096;height:251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" filled="f" stroked="f" strokeweight=".5pt">
                              <v:textbox>
                                <w:txbxContent>
                                  <w:p w14:paraId="4CBCF409" w14:textId="77777777" w:rsidR="00E82E67" w:rsidRDefault="00E82E67" w:rsidP="00E82E67">
                                    <w:proofErr w:type="spellStart"/>
                                    <w:r>
                                      <w:t>P</w:t>
                                    </w:r>
                                    <w:r>
                                      <w:rPr>
                                        <w:vertAlign w:val="subscript"/>
                                      </w:rPr>
                                      <w:t>n</w:t>
                                    </w:r>
                                    <w:proofErr w:type="spellEnd"/>
                                  </w:p>
                                </w:txbxContent>
                              </v:textbox>
                            </v:shape>
                          </v:group>
                          <v:shape id="Text Box 71" o:spid="_x0000_s1082" type="#_x0000_t202" style="position:absolute;left:3533;top:2912;width:3157;height:459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" filled="f" stroked="f" strokeweight=".5pt">
                            <v:textbox>
                              <w:txbxContent>
                                <w:p w14:paraId="59730603" w14:textId="77777777" w:rsidR="00E82E67" w:rsidRDefault="00E82E67" w:rsidP="00E82E67">
                                  <w:r>
                                    <w:t>…</w:t>
                                  </w:r>
                                </w:p>
                              </w:txbxContent>
                            </v:textbox>
                          </v:shape>
                        </v:group>
                      </v:group>
                    </v:group>
                  </v:group>
                </v:group>
              </v:group>
            </w:pict>
          </mc:Fallback>
        </mc:AlternateContent>
      </w:r>
      <w:r>
        <w:rPr>
          <w:noProof/>
        </w:rPr>
        <mc:AlternateContent>
          <mc:Choice Requires="wps">
            <w:drawing>
              <wp:anchor distT="0" distB="0" distL="114300" distR="114300" simplePos="0" relativeHeight="251655168" behindDoc="0" locked="0" layoutInCell="1" allowOverlap="1" wp14:anchorId="5220E730" wp14:editId="683F11EC">
                <wp:simplePos x="0" y="0"/>
                <wp:positionH relativeFrom="column">
                  <wp:posOffset>3153520</wp:posOffset>
                </wp:positionH>
                <wp:positionV relativeFrom="paragraph">
                  <wp:posOffset>238970</wp:posOffset>
                </wp:positionV>
                <wp:extent cx="343480" cy="348122"/>
                <wp:effectExtent l="0" t="0" r="0" b="0"/>
                <wp:wrapNone/>
                <wp:docPr id="6" name="Text Box 6"/>
                <wp:cNvGraphicFramePr/>
                <a:graphic xmlns:a="http://schemas.openxmlformats.org/drawingml/2006/main">
                  <a:graphicData uri="http://schemas.microsoft.com/office/word/2010/wordprocessingShape">
                    <wps:wsp>
                      <wps:cNvSpPr txBox="1"/>
                      <wps:spPr>
                        <a:xfrm>
                          <a:off x="0" y="0"/>
                          <a:ext cx="343480" cy="348122"/>
                        </a:xfrm>
                        <a:prstGeom prst="rect">
                          <a:avLst/>
                        </a:prstGeom>
                        <a:noFill/>
                        <a:ln w="6350">
                          <a:noFill/>
                        </a:ln>
                      </wps:spPr>
                      <wps:txbx>
                        <w:txbxContent>
                          <w:p w14:paraId="1C9AFDFC" w14:textId="77777777" w:rsidR="00E82E67" w:rsidRDefault="00E82E67" w:rsidP="00E82E67">
                            <w:r>
                              <w:t>P</w:t>
                            </w:r>
                            <w:r>
                              <w:rPr>
                                <w:vertAlign w:val="subscript"/>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20E730" id="Text Box 6" o:spid="_x0000_s1083" type="#_x0000_t202" style="position:absolute;left:0;text-align:left;margin-left:248.3pt;margin-top:18.8pt;width:27.05pt;height:27.4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" filled="f" stroked="f" strokeweight=".5pt">
                <v:textbox>
                  <w:txbxContent>
                    <w:p w14:paraId="1C9AFDFC" w14:textId="77777777" w:rsidR="00E82E67" w:rsidRDefault="00E82E67" w:rsidP="00E82E67">
                      <w:r>
                        <w:t>P</w:t>
                      </w:r>
                      <w:r>
                        <w:rPr>
                          <w:vertAlign w:val="subscript"/>
                        </w:rPr>
                        <w:t>1</w:t>
                      </w:r>
                    </w:p>
                  </w:txbxContent>
                </v:textbox>
              </v:shape>
            </w:pict>
          </mc:Fallback>
        </mc:AlternateContent>
      </w:r>
    </w:p>
    <w:p w14:paraId="653AF8DF" w14:textId="1B1496B3" w:rsidR="00E82E67" w:rsidRDefault="007C4022" w:rsidP="00E82E67">
      <w:r>
        <w:rPr>
          <w:noProof/>
        </w:rPr>
        <mc:AlternateContent>
          <mc:Choice Requires="wps">
            <w:drawing>
              <wp:anchor distT="0" distB="0" distL="114300" distR="114300" simplePos="0" relativeHeight="251666432" behindDoc="0" locked="0" layoutInCell="1" allowOverlap="1" wp14:anchorId="7FE611D6" wp14:editId="7E4EC3B6">
                <wp:simplePos x="0" y="0"/>
                <wp:positionH relativeFrom="column">
                  <wp:posOffset>2410331</wp:posOffset>
                </wp:positionH>
                <wp:positionV relativeFrom="paragraph">
                  <wp:posOffset>148681</wp:posOffset>
                </wp:positionV>
                <wp:extent cx="649827" cy="4642"/>
                <wp:effectExtent l="0" t="63500" r="0" b="71755"/>
                <wp:wrapNone/>
                <wp:docPr id="72" name="Straight Arrow Connector 72"/>
                <wp:cNvGraphicFramePr/>
                <a:graphic xmlns:a="http://schemas.openxmlformats.org/drawingml/2006/main">
                  <a:graphicData uri="http://schemas.microsoft.com/office/word/2010/wordprocessingShape">
                    <wps:wsp>
                      <wps:cNvCnPr/>
                      <wps:spPr>
                        <a:xfrm>
                          <a:off x="0" y="0"/>
                          <a:ext cx="649827" cy="464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AF69EF0" id="_x0000_t32" coordsize="21600,21600" o:spt="32" o:oned="t" path="m,l21600,21600e" filled="f">
                <v:path arrowok="t" fillok="f" o:connecttype="none"/>
                <o:lock v:ext="edit" shapetype="t"/>
              </v:shapetype>
              <v:shape id="Straight Arrow Connector 72" o:spid="_x0000_s1026" type="#_x0000_t32" style="position:absolute;margin-left:189.8pt;margin-top:11.7pt;width:51.15pt;height:.3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" strokecolor="#4579b8 [3044]">
                <v:stroke endarrow="block"/>
              </v:shape>
            </w:pict>
          </mc:Fallback>
        </mc:AlternateContent>
      </w:r>
    </w:p>
    <w:p w14:paraId="226A7AE6" w14:textId="77777777" w:rsidR="00E82E67" w:rsidRDefault="00E82E67" w:rsidP="00E82E67"/>
    <w:p w14:paraId="69F99501" w14:textId="77777777" w:rsidR="00E82E67" w:rsidRDefault="00E82E67" w:rsidP="00E82E67">
      <w:r>
        <w:t xml:space="preserve">The write case does not involve an </w:t>
      </w:r>
      <w:proofErr w:type="spellStart"/>
      <w:r>
        <w:t>MPI_Bcast</w:t>
      </w:r>
      <w:proofErr w:type="spellEnd"/>
      <w:r>
        <w:t>.</w:t>
      </w:r>
    </w:p>
    <w:p w14:paraId="26D64432" w14:textId="77777777" w:rsidR="00E82E67" w:rsidRDefault="00E82E67" w:rsidP="00E82E67">
      <w:pPr>
        <w:pStyle w:val="Heading3"/>
        <w:spacing w:after="0" w:line="276" w:lineRule="auto"/>
        <w:jc w:val="left"/>
      </w:pPr>
      <w:r>
        <w:t>Detailed Implementation</w:t>
      </w:r>
    </w:p>
    <w:p w14:paraId="0502FD2C" w14:textId="46D6B9CF" w:rsidR="00E82E67" w:rsidRDefault="00E82E67" w:rsidP="00E82E67">
      <w:r w:rsidRPr="00857C9B">
        <w:t xml:space="preserve">A new transfer property, </w:t>
      </w:r>
      <w:r w:rsidR="000570C3" w:rsidRPr="004500B1">
        <w:t>H5F</w:t>
      </w:r>
      <w:r w:rsidR="000570C3">
        <w:t>D_MPIO_SINGLE_PROC_IO</w:t>
      </w:r>
      <w:r w:rsidRPr="00857C9B">
        <w:t>, will be added. The MPI_BCAST (i.e., “BCAST”) makes all APIs using this transfer property collective. An al</w:t>
      </w:r>
      <w:r w:rsidR="000570C3">
        <w:t>ternative name, H5FD_MPIO_SINGLE_PROC_COLL_IO</w:t>
      </w:r>
      <w:r w:rsidRPr="00857C9B">
        <w:t xml:space="preserve"> would reemphasize this fact. Another option would be to require H5FD_MPIO_COLLECTIVE and then set </w:t>
      </w:r>
      <w:r w:rsidR="000570C3" w:rsidRPr="004500B1">
        <w:t>H5F</w:t>
      </w:r>
      <w:r w:rsidR="000570C3">
        <w:t>D_MPIO_SINGLE_PROC_IO</w:t>
      </w:r>
      <w:r w:rsidR="000570C3" w:rsidRPr="00857C9B">
        <w:t xml:space="preserve"> </w:t>
      </w:r>
      <w:r w:rsidRPr="00857C9B">
        <w:t xml:space="preserve">additionally. </w:t>
      </w:r>
      <w:r w:rsidR="000570C3">
        <w:t xml:space="preserve">This </w:t>
      </w:r>
      <w:r w:rsidRPr="00857C9B">
        <w:t>ends the extent of the additions needed that would be visible to the end user.</w:t>
      </w:r>
    </w:p>
    <w:p w14:paraId="5EB72DA4" w14:textId="77777777" w:rsidR="00E82E67" w:rsidRDefault="00E82E67" w:rsidP="00E82E67">
      <w:r w:rsidRPr="00EF484A">
        <w:rPr>
          <w:highlight w:val="yellow"/>
        </w:rPr>
        <w:t>--- LOW LEVEL HDF5 DETAILS ---</w:t>
      </w:r>
    </w:p>
    <w:p w14:paraId="345ED04F" w14:textId="77777777" w:rsidR="00E82E67" w:rsidRDefault="00E82E67" w:rsidP="00E82E67">
      <w:pPr>
        <w:pStyle w:val="Heading2"/>
        <w:spacing w:after="0" w:line="276" w:lineRule="auto"/>
        <w:jc w:val="left"/>
      </w:pPr>
      <w:r>
        <w:t>Safe Guard Implementation Extension</w:t>
      </w:r>
    </w:p>
    <w:p w14:paraId="346A3779" w14:textId="3C443BA1" w:rsidR="00E82E67" w:rsidRDefault="00E82E67" w:rsidP="00E82E67">
      <w:r>
        <w:t xml:space="preserve">This extension adds additional checking to the implementation by checking that the buffer’s offset and size are all the same on all the processors in the MPI communicator. A </w:t>
      </w:r>
      <w:proofErr w:type="spellStart"/>
      <w:r>
        <w:t>boolean</w:t>
      </w:r>
      <w:proofErr w:type="spellEnd"/>
      <w:r>
        <w:t xml:space="preserve"> property, H5_CHECK_</w:t>
      </w:r>
      <w:r w:rsidR="0075716E">
        <w:t>SINGLE_PROC_IO</w:t>
      </w:r>
      <w:r>
        <w:t xml:space="preserve">, would allow the user </w:t>
      </w:r>
      <w:r w:rsidR="007C4022">
        <w:t xml:space="preserve">to </w:t>
      </w:r>
      <w:r>
        <w:t xml:space="preserve">control whether or not this check occurs. The default would be that this check always happens. Overall, this check would add an </w:t>
      </w:r>
      <w:proofErr w:type="spellStart"/>
      <w:r>
        <w:t>MPI_Gather</w:t>
      </w:r>
      <w:proofErr w:type="spellEnd"/>
      <w:r>
        <w:t>.</w:t>
      </w:r>
    </w:p>
    <w:p w14:paraId="294FDE00" w14:textId="77777777" w:rsidR="0075716E" w:rsidRDefault="0075716E" w:rsidP="00E82E67"/>
    <w:p w14:paraId="5F642FE1" w14:textId="77777777" w:rsidR="0075716E" w:rsidRDefault="0075716E" w:rsidP="00E82E67"/>
    <w:p w14:paraId="5536EDAC" w14:textId="77777777" w:rsidR="0075716E" w:rsidRDefault="0075716E" w:rsidP="00E82E67"/>
    <w:p w14:paraId="7F8C8DB2" w14:textId="77777777" w:rsidR="0075716E" w:rsidRDefault="0075716E" w:rsidP="00E82E67"/>
    <w:p w14:paraId="779652C6" w14:textId="77777777" w:rsidR="0075716E" w:rsidRDefault="0075716E" w:rsidP="00E82E67"/>
    <w:bookmarkStart w:id="1" w:name="_GoBack"/>
    <w:bookmarkEnd w:id="1"/>
    <w:p w14:paraId="69DEEF73" w14:textId="4E24DF46" w:rsidR="00E82E67" w:rsidRDefault="00127A08" w:rsidP="00E82E67">
      <w:r>
        <w:rPr>
          <w:noProof/>
        </w:rPr>
        <w:lastRenderedPageBreak/>
        <mc:AlternateContent>
          <mc:Choice Requires="wps">
            <w:drawing>
              <wp:anchor distT="0" distB="0" distL="114300" distR="114300" simplePos="0" relativeHeight="251660288" behindDoc="0" locked="0" layoutInCell="1" allowOverlap="1" wp14:anchorId="1AE28348" wp14:editId="4B34A026">
                <wp:simplePos x="0" y="0"/>
                <wp:positionH relativeFrom="column">
                  <wp:posOffset>1027656</wp:posOffset>
                </wp:positionH>
                <wp:positionV relativeFrom="paragraph">
                  <wp:posOffset>193237</wp:posOffset>
                </wp:positionV>
                <wp:extent cx="380613" cy="283139"/>
                <wp:effectExtent l="0" t="0" r="0" b="0"/>
                <wp:wrapNone/>
                <wp:docPr id="147" name="Text Box 147"/>
                <wp:cNvGraphicFramePr/>
                <a:graphic xmlns:a="http://schemas.openxmlformats.org/drawingml/2006/main">
                  <a:graphicData uri="http://schemas.microsoft.com/office/word/2010/wordprocessingShape">
                    <wps:wsp>
                      <wps:cNvSpPr txBox="1"/>
                      <wps:spPr>
                        <a:xfrm>
                          <a:off x="0" y="0"/>
                          <a:ext cx="380613" cy="283139"/>
                        </a:xfrm>
                        <a:prstGeom prst="rect">
                          <a:avLst/>
                        </a:prstGeom>
                        <a:noFill/>
                        <a:ln w="6350">
                          <a:noFill/>
                        </a:ln>
                      </wps:spPr>
                      <wps:txbx>
                        <w:txbxContent>
                          <w:p w14:paraId="0B217615" w14:textId="77777777" w:rsidR="00E82E67" w:rsidRDefault="00E82E67" w:rsidP="00E82E67">
                            <w:r>
                              <w:t>P</w:t>
                            </w:r>
                            <w:r w:rsidRPr="009D54E9">
                              <w:rPr>
                                <w:vertAlign w:val="subscript"/>
                              </w:rPr>
                              <w: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E28348" id="Text Box 147" o:spid="_x0000_s1084" type="#_x0000_t202" style="position:absolute;left:0;text-align:left;margin-left:80.9pt;margin-top:15.2pt;width:29.95pt;height:22.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" filled="f" stroked="f" strokeweight=".5pt">
                <v:textbox>
                  <w:txbxContent>
                    <w:p w14:paraId="0B217615" w14:textId="77777777" w:rsidR="00E82E67" w:rsidRDefault="00E82E67" w:rsidP="00E82E67">
                      <w:r>
                        <w:t>P</w:t>
                      </w:r>
                      <w:r w:rsidRPr="009D54E9">
                        <w:rPr>
                          <w:vertAlign w:val="subscript"/>
                        </w:rPr>
                        <w:t>o</w:t>
                      </w:r>
                    </w:p>
                  </w:txbxContent>
                </v:textbox>
              </v:shape>
            </w:pict>
          </mc:Fallback>
        </mc:AlternateContent>
      </w:r>
    </w:p>
    <w:p w14:paraId="28950E75" w14:textId="02885161" w:rsidR="00E82E67" w:rsidRDefault="00EF484A" w:rsidP="00E82E67">
      <w:r>
        <w:rPr>
          <w:noProof/>
        </w:rPr>
        <mc:AlternateContent>
          <mc:Choice Requires="wpg">
            <w:drawing>
              <wp:anchor distT="0" distB="0" distL="114300" distR="114300" simplePos="0" relativeHeight="251662336" behindDoc="0" locked="0" layoutInCell="1" allowOverlap="1" wp14:anchorId="49C5DBDC" wp14:editId="771E22B2">
                <wp:simplePos x="0" y="0"/>
                <wp:positionH relativeFrom="column">
                  <wp:posOffset>948748</wp:posOffset>
                </wp:positionH>
                <wp:positionV relativeFrom="paragraph">
                  <wp:posOffset>23814</wp:posOffset>
                </wp:positionV>
                <wp:extent cx="3072765" cy="772795"/>
                <wp:effectExtent l="0" t="0" r="13335" b="0"/>
                <wp:wrapNone/>
                <wp:docPr id="193" name="Group 193"/>
                <wp:cNvGraphicFramePr/>
                <a:graphic xmlns:a="http://schemas.openxmlformats.org/drawingml/2006/main">
                  <a:graphicData uri="http://schemas.microsoft.com/office/word/2010/wordprocessingGroup">
                    <wpg:wgp>
                      <wpg:cNvGrpSpPr/>
                      <wpg:grpSpPr>
                        <a:xfrm>
                          <a:off x="0" y="0"/>
                          <a:ext cx="3072765" cy="772795"/>
                          <a:chOff x="0" y="0"/>
                          <a:chExt cx="3072882" cy="773382"/>
                        </a:xfrm>
                      </wpg:grpSpPr>
                      <wpg:grpSp>
                        <wpg:cNvPr id="192" name="Group 192"/>
                        <wpg:cNvGrpSpPr/>
                        <wpg:grpSpPr>
                          <a:xfrm>
                            <a:off x="0" y="0"/>
                            <a:ext cx="3072882" cy="773382"/>
                            <a:chOff x="0" y="0"/>
                            <a:chExt cx="3072882" cy="773382"/>
                          </a:xfrm>
                        </wpg:grpSpPr>
                        <wpg:grpSp>
                          <wpg:cNvPr id="191" name="Group 191"/>
                          <wpg:cNvGrpSpPr/>
                          <wpg:grpSpPr>
                            <a:xfrm>
                              <a:off x="0" y="0"/>
                              <a:ext cx="1235392" cy="773382"/>
                              <a:chOff x="0" y="0"/>
                              <a:chExt cx="1235392" cy="773382"/>
                            </a:xfrm>
                          </wpg:grpSpPr>
                          <wpg:grpSp>
                            <wpg:cNvPr id="146" name="Group 146"/>
                            <wpg:cNvGrpSpPr/>
                            <wpg:grpSpPr>
                              <a:xfrm>
                                <a:off x="353418" y="0"/>
                                <a:ext cx="183515" cy="92710"/>
                                <a:chOff x="0" y="0"/>
                                <a:chExt cx="183515" cy="92710"/>
                              </a:xfrm>
                            </wpg:grpSpPr>
                            <wps:wsp>
                              <wps:cNvPr id="135" name="Rectangle 135"/>
                              <wps:cNvSpPr/>
                              <wps:spPr>
                                <a:xfrm>
                                  <a:off x="0" y="0"/>
                                  <a:ext cx="92075" cy="92710"/>
                                </a:xfrm>
                                <a:prstGeom prst="rect">
                                  <a:avLst/>
                                </a:prstGeom>
                                <a:solidFill>
                                  <a:schemeClr val="tx2"/>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6" name="Rectangle 136"/>
                              <wps:cNvSpPr/>
                              <wps:spPr>
                                <a:xfrm>
                                  <a:off x="91440" y="0"/>
                                  <a:ext cx="92075" cy="92710"/>
                                </a:xfrm>
                                <a:prstGeom prst="rect">
                                  <a:avLst/>
                                </a:prstGeom>
                                <a:solidFill>
                                  <a:srgbClr val="C00000"/>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44" name="Group 144"/>
                            <wpg:cNvGrpSpPr/>
                            <wpg:grpSpPr>
                              <a:xfrm>
                                <a:off x="347809" y="179514"/>
                                <a:ext cx="183515" cy="92710"/>
                                <a:chOff x="0" y="0"/>
                                <a:chExt cx="183515" cy="92710"/>
                              </a:xfrm>
                            </wpg:grpSpPr>
                            <wps:wsp>
                              <wps:cNvPr id="138" name="Rectangle 138"/>
                              <wps:cNvSpPr/>
                              <wps:spPr>
                                <a:xfrm>
                                  <a:off x="0" y="0"/>
                                  <a:ext cx="92075" cy="92710"/>
                                </a:xfrm>
                                <a:prstGeom prst="rect">
                                  <a:avLst/>
                                </a:prstGeom>
                                <a:solidFill>
                                  <a:schemeClr val="tx2"/>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9" name="Rectangle 139"/>
                              <wps:cNvSpPr/>
                              <wps:spPr>
                                <a:xfrm>
                                  <a:off x="91440" y="0"/>
                                  <a:ext cx="92075" cy="92710"/>
                                </a:xfrm>
                                <a:prstGeom prst="rect">
                                  <a:avLst/>
                                </a:prstGeom>
                                <a:solidFill>
                                  <a:srgbClr val="C00000"/>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89" name="Group 189"/>
                            <wpg:cNvGrpSpPr/>
                            <wpg:grpSpPr>
                              <a:xfrm>
                                <a:off x="0" y="353418"/>
                                <a:ext cx="1235392" cy="419964"/>
                                <a:chOff x="0" y="0"/>
                                <a:chExt cx="1235392" cy="419964"/>
                              </a:xfrm>
                            </wpg:grpSpPr>
                            <wpg:grpSp>
                              <wpg:cNvPr id="187" name="Group 187"/>
                              <wpg:cNvGrpSpPr/>
                              <wpg:grpSpPr>
                                <a:xfrm>
                                  <a:off x="0" y="0"/>
                                  <a:ext cx="1235392" cy="419964"/>
                                  <a:chOff x="0" y="0"/>
                                  <a:chExt cx="1235392" cy="419964"/>
                                </a:xfrm>
                              </wpg:grpSpPr>
                              <wps:wsp>
                                <wps:cNvPr id="152" name="Text Box 152"/>
                                <wps:cNvSpPr txBox="1"/>
                                <wps:spPr>
                                  <a:xfrm>
                                    <a:off x="0" y="162685"/>
                                    <a:ext cx="782221" cy="251441"/>
                                  </a:xfrm>
                                  <a:prstGeom prst="rect">
                                    <a:avLst/>
                                  </a:prstGeom>
                                  <a:noFill/>
                                  <a:ln w="6350">
                                    <a:noFill/>
                                  </a:ln>
                                </wps:spPr>
                                <wps:txbx>
                                  <w:txbxContent>
                                    <w:p w14:paraId="4E5727F0" w14:textId="77777777" w:rsidR="00E82E67" w:rsidRDefault="00E82E67" w:rsidP="00E82E67">
                                      <w:r>
                                        <w:t>Offset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3" name="Text Box 153"/>
                                <wps:cNvSpPr txBox="1"/>
                                <wps:spPr>
                                  <a:xfrm>
                                    <a:off x="453171" y="168523"/>
                                    <a:ext cx="782221" cy="251441"/>
                                  </a:xfrm>
                                  <a:prstGeom prst="rect">
                                    <a:avLst/>
                                  </a:prstGeom>
                                  <a:noFill/>
                                  <a:ln w="6350">
                                    <a:noFill/>
                                  </a:ln>
                                </wps:spPr>
                                <wps:txbx>
                                  <w:txbxContent>
                                    <w:p w14:paraId="2F8F58A1" w14:textId="77777777" w:rsidR="00E82E67" w:rsidRDefault="00E82E67" w:rsidP="00E82E67">
                                      <w:r>
                                        <w:t xml:space="preserve"> Size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186" name="Group 186"/>
                                <wpg:cNvGrpSpPr/>
                                <wpg:grpSpPr>
                                  <a:xfrm>
                                    <a:off x="89758" y="0"/>
                                    <a:ext cx="447176" cy="251441"/>
                                    <a:chOff x="0" y="0"/>
                                    <a:chExt cx="447176" cy="251441"/>
                                  </a:xfrm>
                                </wpg:grpSpPr>
                                <wpg:grpSp>
                                  <wpg:cNvPr id="145" name="Group 145"/>
                                  <wpg:cNvGrpSpPr/>
                                  <wpg:grpSpPr>
                                    <a:xfrm>
                                      <a:off x="263661" y="89758"/>
                                      <a:ext cx="183515" cy="92710"/>
                                      <a:chOff x="0" y="0"/>
                                      <a:chExt cx="183515" cy="92710"/>
                                    </a:xfrm>
                                  </wpg:grpSpPr>
                                  <wps:wsp>
                                    <wps:cNvPr id="141" name="Rectangle 141"/>
                                    <wps:cNvSpPr/>
                                    <wps:spPr>
                                      <a:xfrm>
                                        <a:off x="0" y="0"/>
                                        <a:ext cx="92075" cy="92710"/>
                                      </a:xfrm>
                                      <a:prstGeom prst="rect">
                                        <a:avLst/>
                                      </a:prstGeom>
                                      <a:solidFill>
                                        <a:schemeClr val="tx2"/>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2" name="Rectangle 142"/>
                                    <wps:cNvSpPr/>
                                    <wps:spPr>
                                      <a:xfrm>
                                        <a:off x="91440" y="0"/>
                                        <a:ext cx="92075" cy="92710"/>
                                      </a:xfrm>
                                      <a:prstGeom prst="rect">
                                        <a:avLst/>
                                      </a:prstGeom>
                                      <a:solidFill>
                                        <a:srgbClr val="C00000"/>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48" name="Text Box 148"/>
                                  <wps:cNvSpPr txBox="1"/>
                                  <wps:spPr>
                                    <a:xfrm>
                                      <a:off x="0" y="0"/>
                                      <a:ext cx="416198" cy="251441"/>
                                    </a:xfrm>
                                    <a:prstGeom prst="rect">
                                      <a:avLst/>
                                    </a:prstGeom>
                                    <a:noFill/>
                                    <a:ln w="6350">
                                      <a:noFill/>
                                    </a:ln>
                                  </wps:spPr>
                                  <wps:txbx>
                                    <w:txbxContent>
                                      <w:p w14:paraId="449646D1" w14:textId="77777777" w:rsidR="00E82E67" w:rsidRDefault="00E82E67" w:rsidP="00E82E67">
                                        <w:proofErr w:type="spellStart"/>
                                        <w:r>
                                          <w:t>P</w:t>
                                        </w:r>
                                        <w:r>
                                          <w:rPr>
                                            <w:vertAlign w:val="subscript"/>
                                          </w:rPr>
                                          <w:t>n</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grpSp>
                              <wpg:cNvPr id="188" name="Group 188"/>
                              <wpg:cNvGrpSpPr/>
                              <wpg:grpSpPr>
                                <a:xfrm>
                                  <a:off x="347809" y="196344"/>
                                  <a:ext cx="246319" cy="48260"/>
                                  <a:chOff x="0" y="0"/>
                                  <a:chExt cx="246319" cy="48260"/>
                                </a:xfrm>
                              </wpg:grpSpPr>
                              <wps:wsp>
                                <wps:cNvPr id="155" name="Straight Connector 155"/>
                                <wps:cNvCnPr/>
                                <wps:spPr>
                                  <a:xfrm>
                                    <a:off x="140227" y="5172"/>
                                    <a:ext cx="106092" cy="36659"/>
                                  </a:xfrm>
                                  <a:prstGeom prst="line">
                                    <a:avLst/>
                                  </a:prstGeom>
                                  <a:ln>
                                    <a:solidFill>
                                      <a:srgbClr val="C00000"/>
                                    </a:solidFill>
                                  </a:ln>
                                </wps:spPr>
                                <wps:style>
                                  <a:lnRef idx="1">
                                    <a:schemeClr val="accent1"/>
                                  </a:lnRef>
                                  <a:fillRef idx="0">
                                    <a:schemeClr val="accent1"/>
                                  </a:fillRef>
                                  <a:effectRef idx="0">
                                    <a:schemeClr val="accent1"/>
                                  </a:effectRef>
                                  <a:fontRef idx="minor">
                                    <a:schemeClr val="tx1"/>
                                  </a:fontRef>
                                </wps:style>
                                <wps:bodyPr/>
                              </wps:wsp>
                              <wps:wsp>
                                <wps:cNvPr id="157" name="Straight Connector 157"/>
                                <wps:cNvCnPr/>
                                <wps:spPr>
                                  <a:xfrm flipH="1">
                                    <a:off x="0" y="0"/>
                                    <a:ext cx="53340" cy="48260"/>
                                  </a:xfrm>
                                  <a:prstGeom prst="line">
                                    <a:avLst/>
                                  </a:prstGeom>
                                  <a:ln>
                                    <a:solidFill>
                                      <a:schemeClr val="accent3"/>
                                    </a:solidFill>
                                  </a:ln>
                                </wps:spPr>
                                <wps:style>
                                  <a:lnRef idx="1">
                                    <a:schemeClr val="accent1"/>
                                  </a:lnRef>
                                  <a:fillRef idx="0">
                                    <a:schemeClr val="accent1"/>
                                  </a:fillRef>
                                  <a:effectRef idx="0">
                                    <a:schemeClr val="accent1"/>
                                  </a:effectRef>
                                  <a:fontRef idx="minor">
                                    <a:schemeClr val="tx1"/>
                                  </a:fontRef>
                                </wps:style>
                                <wps:bodyPr/>
                              </wps:wsp>
                            </wpg:grpSp>
                          </wpg:grpSp>
                        </wpg:grpSp>
                        <wps:wsp>
                          <wps:cNvPr id="158" name="Text Box 158"/>
                          <wps:cNvSpPr txBox="1"/>
                          <wps:spPr>
                            <a:xfrm>
                              <a:off x="853791" y="96303"/>
                              <a:ext cx="1207090" cy="250825"/>
                            </a:xfrm>
                            <a:prstGeom prst="rect">
                              <a:avLst/>
                            </a:prstGeom>
                            <a:noFill/>
                            <a:ln w="6350">
                              <a:noFill/>
                            </a:ln>
                          </wps:spPr>
                          <wps:txbx>
                            <w:txbxContent>
                              <w:p w14:paraId="0B8F7505" w14:textId="0865595F" w:rsidR="00E82E67" w:rsidRDefault="00E82E67" w:rsidP="00E82E67">
                                <w:proofErr w:type="spellStart"/>
                                <w:r>
                                  <w:t>M</w:t>
                                </w:r>
                                <w:r w:rsidR="00127A08">
                                  <w:t>PI_Gather</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175" name="Group 175"/>
                          <wpg:cNvGrpSpPr/>
                          <wpg:grpSpPr>
                            <a:xfrm>
                              <a:off x="1924167" y="112195"/>
                              <a:ext cx="1148715" cy="305867"/>
                              <a:chOff x="0" y="-1"/>
                              <a:chExt cx="1148715" cy="305867"/>
                            </a:xfrm>
                          </wpg:grpSpPr>
                          <wps:wsp>
                            <wps:cNvPr id="159" name="Text Box 159"/>
                            <wps:cNvSpPr txBox="1"/>
                            <wps:spPr>
                              <a:xfrm>
                                <a:off x="0" y="-1"/>
                                <a:ext cx="378166" cy="305867"/>
                              </a:xfrm>
                              <a:prstGeom prst="rect">
                                <a:avLst/>
                              </a:prstGeom>
                              <a:noFill/>
                              <a:ln w="6350">
                                <a:noFill/>
                              </a:ln>
                            </wps:spPr>
                            <wps:txbx>
                              <w:txbxContent>
                                <w:p w14:paraId="3592389C" w14:textId="77777777" w:rsidR="00E82E67" w:rsidRDefault="00E82E67" w:rsidP="00E82E67">
                                  <w:r>
                                    <w:t>P</w:t>
                                  </w:r>
                                  <w:r w:rsidRPr="009D54E9">
                                    <w:rPr>
                                      <w:vertAlign w:val="subscript"/>
                                    </w:rPr>
                                    <w: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160" name="Group 160"/>
                            <wpg:cNvGrpSpPr/>
                            <wpg:grpSpPr>
                              <a:xfrm>
                                <a:off x="261620" y="86360"/>
                                <a:ext cx="183515" cy="92710"/>
                                <a:chOff x="0" y="0"/>
                                <a:chExt cx="183515" cy="92710"/>
                              </a:xfrm>
                            </wpg:grpSpPr>
                            <wps:wsp>
                              <wps:cNvPr id="161" name="Rectangle 161"/>
                              <wps:cNvSpPr/>
                              <wps:spPr>
                                <a:xfrm>
                                  <a:off x="0" y="0"/>
                                  <a:ext cx="92075" cy="92710"/>
                                </a:xfrm>
                                <a:prstGeom prst="rect">
                                  <a:avLst/>
                                </a:prstGeom>
                                <a:solidFill>
                                  <a:schemeClr val="tx2"/>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ctangle 162"/>
                              <wps:cNvSpPr/>
                              <wps:spPr>
                                <a:xfrm>
                                  <a:off x="91440" y="0"/>
                                  <a:ext cx="92075" cy="92710"/>
                                </a:xfrm>
                                <a:prstGeom prst="rect">
                                  <a:avLst/>
                                </a:prstGeom>
                                <a:solidFill>
                                  <a:srgbClr val="C00000"/>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64" name="Group 164"/>
                            <wpg:cNvGrpSpPr/>
                            <wpg:grpSpPr>
                              <a:xfrm>
                                <a:off x="579120" y="83820"/>
                                <a:ext cx="183515" cy="92710"/>
                                <a:chOff x="0" y="0"/>
                                <a:chExt cx="183515" cy="92710"/>
                              </a:xfrm>
                            </wpg:grpSpPr>
                            <wps:wsp>
                              <wps:cNvPr id="165" name="Rectangle 165"/>
                              <wps:cNvSpPr/>
                              <wps:spPr>
                                <a:xfrm>
                                  <a:off x="0" y="0"/>
                                  <a:ext cx="92075" cy="92710"/>
                                </a:xfrm>
                                <a:prstGeom prst="rect">
                                  <a:avLst/>
                                </a:prstGeom>
                                <a:solidFill>
                                  <a:schemeClr val="tx2"/>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6" name="Rectangle 166"/>
                              <wps:cNvSpPr/>
                              <wps:spPr>
                                <a:xfrm>
                                  <a:off x="91440" y="0"/>
                                  <a:ext cx="92075" cy="92710"/>
                                </a:xfrm>
                                <a:prstGeom prst="rect">
                                  <a:avLst/>
                                </a:prstGeom>
                                <a:solidFill>
                                  <a:srgbClr val="C00000"/>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68" name="Group 168"/>
                            <wpg:cNvGrpSpPr/>
                            <wpg:grpSpPr>
                              <a:xfrm>
                                <a:off x="965200" y="83820"/>
                                <a:ext cx="183515" cy="92710"/>
                                <a:chOff x="0" y="0"/>
                                <a:chExt cx="183515" cy="92710"/>
                              </a:xfrm>
                            </wpg:grpSpPr>
                            <wps:wsp>
                              <wps:cNvPr id="169" name="Rectangle 169"/>
                              <wps:cNvSpPr/>
                              <wps:spPr>
                                <a:xfrm>
                                  <a:off x="0" y="0"/>
                                  <a:ext cx="92075" cy="92710"/>
                                </a:xfrm>
                                <a:prstGeom prst="rect">
                                  <a:avLst/>
                                </a:prstGeom>
                                <a:solidFill>
                                  <a:schemeClr val="tx2"/>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 name="Rectangle 170"/>
                              <wps:cNvSpPr/>
                              <wps:spPr>
                                <a:xfrm>
                                  <a:off x="91440" y="0"/>
                                  <a:ext cx="92075" cy="92710"/>
                                </a:xfrm>
                                <a:prstGeom prst="rect">
                                  <a:avLst/>
                                </a:prstGeom>
                                <a:solidFill>
                                  <a:srgbClr val="C00000"/>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72" name="Text Box 172"/>
                            <wps:cNvSpPr txBox="1"/>
                            <wps:spPr>
                              <a:xfrm>
                                <a:off x="709279" y="2540"/>
                                <a:ext cx="200635" cy="231123"/>
                              </a:xfrm>
                              <a:prstGeom prst="rect">
                                <a:avLst/>
                              </a:prstGeom>
                              <a:noFill/>
                              <a:ln w="6350">
                                <a:noFill/>
                              </a:ln>
                            </wps:spPr>
                            <wps:txbx>
                              <w:txbxContent>
                                <w:p w14:paraId="2167D025" w14:textId="77777777" w:rsidR="00E82E67" w:rsidRDefault="00E82E67" w:rsidP="00E82E67">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s:wsp>
                        <wps:cNvPr id="173" name="Straight Arrow Connector 173"/>
                        <wps:cNvCnPr/>
                        <wps:spPr>
                          <a:xfrm flipV="1">
                            <a:off x="712447" y="235612"/>
                            <a:ext cx="218440" cy="50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76" name="Straight Arrow Connector 176"/>
                        <wps:cNvCnPr/>
                        <wps:spPr>
                          <a:xfrm flipV="1">
                            <a:off x="1750832" y="249608"/>
                            <a:ext cx="218440" cy="50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49C5DBDC" id="Group 193" o:spid="_x0000_s1085" style="position:absolute;left:0;text-align:left;margin-left:74.7pt;margin-top:1.9pt;width:241.95pt;height:60.85pt;z-index:251662336" coordsize="30728,773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">
                <v:group id="Group 192" o:spid="_x0000_s1086" style="position:absolute;width:30728;height:7733" coordsize="30728,773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">
                  <v:group id="Group 191" o:spid="_x0000_s1087" style="position:absolute;width:12353;height:7733" coordsize="12353,773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">
                    <v:group id="Group 146" o:spid="_x0000_s1088" style="position:absolute;left:3534;width:1835;height:927" coordsize="183515,927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">
                      <v:rect id="Rectangle 135" o:spid="_x0000_s1089" style="position:absolute;width:92075;height:9271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" fillcolor="#1f497d [3215]" strokecolor="black [3213]" strokeweight=".5pt"/>
                      <v:rect id="Rectangle 136" o:spid="_x0000_s1090" style="position:absolute;left:91440;width:92075;height:9271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" fillcolor="#c00000" strokecolor="black [3213]" strokeweight=".5pt"/>
                    </v:group>
                    <v:group id="Group 144" o:spid="_x0000_s1091" style="position:absolute;left:3478;top:1795;width:1835;height:927" coordsize="183515,927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">
                      <v:rect id="Rectangle 138" o:spid="_x0000_s1092" style="position:absolute;width:92075;height:9271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" fillcolor="#1f497d [3215]" strokecolor="black [3213]" strokeweight=".5pt"/>
                      <v:rect id="Rectangle 139" o:spid="_x0000_s1093" style="position:absolute;left:91440;width:92075;height:9271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" fillcolor="#c00000" strokecolor="black [3213]" strokeweight=".5pt"/>
                    </v:group>
                    <v:group id="Group 189" o:spid="_x0000_s1094" style="position:absolute;top:3534;width:12353;height:4199" coordsize="12353,419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">
                      <v:group id="Group 187" o:spid="_x0000_s1095" style="position:absolute;width:12353;height:4199" coordsize="12353,419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">
                        <v:shape id="Text Box 152" o:spid="_x0000_s1096" type="#_x0000_t202" style="position:absolute;top:1626;width:7822;height:251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" filled="f" stroked="f" strokeweight=".5pt">
                          <v:textbox>
                            <w:txbxContent>
                              <w:p w14:paraId="4E5727F0" w14:textId="77777777" w:rsidR="00E82E67" w:rsidRDefault="00E82E67" w:rsidP="00E82E67">
                                <w:r>
                                  <w:t>Offset</w:t>
                                </w:r>
                              </w:p>
                            </w:txbxContent>
                          </v:textbox>
                        </v:shape>
                        <v:shape id="Text Box 153" o:spid="_x0000_s1097" type="#_x0000_t202" style="position:absolute;left:4531;top:1685;width:7822;height:251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" filled="f" stroked="f" strokeweight=".5pt">
                          <v:textbox>
                            <w:txbxContent>
                              <w:p w14:paraId="2F8F58A1" w14:textId="77777777" w:rsidR="00E82E67" w:rsidRDefault="00E82E67" w:rsidP="00E82E67">
                                <w:r>
                                  <w:t xml:space="preserve"> Size</w:t>
                                </w:r>
                              </w:p>
                            </w:txbxContent>
                          </v:textbox>
                        </v:shape>
                        <v:group id="Group 186" o:spid="_x0000_s1098" style="position:absolute;left:897;width:4472;height:2514" coordsize="447176,25144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">
                          <v:group id="Group 145" o:spid="_x0000_s1099" style="position:absolute;left:263661;top:89758;width:183515;height:92710" coordsize="183515,927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">
                            <v:rect id="Rectangle 141" o:spid="_x0000_s1100" style="position:absolute;width:92075;height:9271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" fillcolor="#1f497d [3215]" strokecolor="black [3213]" strokeweight=".5pt"/>
                            <v:rect id="Rectangle 142" o:spid="_x0000_s1101" style="position:absolute;left:91440;width:92075;height:9271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" fillcolor="#c00000" strokecolor="black [3213]" strokeweight=".5pt"/>
                          </v:group>
                          <v:shape id="Text Box 148" o:spid="_x0000_s1102" type="#_x0000_t202" style="position:absolute;width:416198;height:25144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" filled="f" stroked="f" strokeweight=".5pt">
                            <v:textbox>
                              <w:txbxContent>
                                <w:p w14:paraId="449646D1" w14:textId="77777777" w:rsidR="00E82E67" w:rsidRDefault="00E82E67" w:rsidP="00E82E67">
                                  <w:proofErr w:type="spellStart"/>
                                  <w:r>
                                    <w:t>P</w:t>
                                  </w:r>
                                  <w:r>
                                    <w:rPr>
                                      <w:vertAlign w:val="subscript"/>
                                    </w:rPr>
                                    <w:t>n</w:t>
                                  </w:r>
                                  <w:proofErr w:type="spellEnd"/>
                                </w:p>
                              </w:txbxContent>
                            </v:textbox>
                          </v:shape>
                        </v:group>
                      </v:group>
                      <v:group id="Group 188" o:spid="_x0000_s1103" style="position:absolute;left:3478;top:1963;width:2463;height:483" coordsize="246319,482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">
                        <v:line id="Straight Connector 155" o:spid="_x0000_s1104" style="position:absolute;visibility:visible;mso-wrap-style:square" from="140227,5172" to="246319,4183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" strokecolor="#c00000"/>
                        <v:line id="Straight Connector 157" o:spid="_x0000_s1105" style="position:absolute;flip:x;visibility:visible;mso-wrap-style:square" from="0,0" to="53340,4826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" strokecolor="#9bbb59 [3206]"/>
                      </v:group>
                    </v:group>
                  </v:group>
                  <v:shape id="Text Box 158" o:spid="_x0000_s1106" type="#_x0000_t202" style="position:absolute;left:8537;top:963;width:12071;height:250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" filled="f" stroked="f" strokeweight=".5pt">
                    <v:textbox>
                      <w:txbxContent>
                        <w:p w14:paraId="0B8F7505" w14:textId="0865595F" w:rsidR="00E82E67" w:rsidRDefault="00E82E67" w:rsidP="00E82E67">
                          <w:proofErr w:type="spellStart"/>
                          <w:r>
                            <w:t>M</w:t>
                          </w:r>
                          <w:r w:rsidR="00127A08">
                            <w:t>PI_Gather</w:t>
                          </w:r>
                          <w:proofErr w:type="spellEnd"/>
                        </w:p>
                      </w:txbxContent>
                    </v:textbox>
                  </v:shape>
                  <v:group id="Group 175" o:spid="_x0000_s1107" style="position:absolute;left:19241;top:1121;width:11487;height:3059" coordorigin="" coordsize="11487,305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">
                    <v:shape id="Text Box 159" o:spid="_x0000_s1108" type="#_x0000_t202" style="position:absolute;width:3781;height:305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" filled="f" stroked="f" strokeweight=".5pt">
                      <v:textbox>
                        <w:txbxContent>
                          <w:p w14:paraId="3592389C" w14:textId="77777777" w:rsidR="00E82E67" w:rsidRDefault="00E82E67" w:rsidP="00E82E67">
                            <w:r>
                              <w:t>P</w:t>
                            </w:r>
                            <w:r w:rsidRPr="009D54E9">
                              <w:rPr>
                                <w:vertAlign w:val="subscript"/>
                              </w:rPr>
                              <w:t>o</w:t>
                            </w:r>
                          </w:p>
                        </w:txbxContent>
                      </v:textbox>
                    </v:shape>
                    <v:group id="Group 160" o:spid="_x0000_s1109" style="position:absolute;left:2616;top:863;width:1835;height:927" coordsize="183515,927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">
                      <v:rect id="Rectangle 161" o:spid="_x0000_s1110" style="position:absolute;width:92075;height:9271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" fillcolor="#1f497d [3215]" strokecolor="black [3213]" strokeweight=".5pt"/>
                      <v:rect id="Rectangle 162" o:spid="_x0000_s1111" style="position:absolute;left:91440;width:92075;height:9271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" fillcolor="#c00000" strokecolor="black [3213]" strokeweight=".5pt"/>
                    </v:group>
                    <v:group id="Group 164" o:spid="_x0000_s1112" style="position:absolute;left:5791;top:838;width:1835;height:927" coordsize="183515,927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">
                      <v:rect id="Rectangle 165" o:spid="_x0000_s1113" style="position:absolute;width:92075;height:9271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" fillcolor="#1f497d [3215]" strokecolor="black [3213]" strokeweight=".5pt"/>
                      <v:rect id="Rectangle 166" o:spid="_x0000_s1114" style="position:absolute;left:91440;width:92075;height:9271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" fillcolor="#c00000" strokecolor="black [3213]" strokeweight=".5pt"/>
                    </v:group>
                    <v:group id="Group 168" o:spid="_x0000_s1115" style="position:absolute;left:9652;top:838;width:1835;height:927" coordsize="183515,927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">
                      <v:rect id="Rectangle 169" o:spid="_x0000_s1116" style="position:absolute;width:92075;height:9271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" fillcolor="#1f497d [3215]" strokecolor="black [3213]" strokeweight=".5pt"/>
                      <v:rect id="Rectangle 170" o:spid="_x0000_s1117" style="position:absolute;left:91440;width:92075;height:9271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" fillcolor="#c00000" strokecolor="black [3213]" strokeweight=".5pt"/>
                    </v:group>
                    <v:shape id="Text Box 172" o:spid="_x0000_s1118" type="#_x0000_t202" style="position:absolute;left:7092;top:25;width:2007;height:231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" filled="f" stroked="f" strokeweight=".5pt">
                      <v:textbox>
                        <w:txbxContent>
                          <w:p w14:paraId="2167D025" w14:textId="77777777" w:rsidR="00E82E67" w:rsidRDefault="00E82E67" w:rsidP="00E82E67">
                            <w:r>
                              <w:t>…</w:t>
                            </w:r>
                          </w:p>
                        </w:txbxContent>
                      </v:textbox>
                    </v:shape>
                  </v:group>
                </v:group>
                <v:shape id="Straight Arrow Connector 173" o:spid="_x0000_s1119" type="#_x0000_t32" style="position:absolute;left:7124;top:2356;width:2184;height:50;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" strokecolor="#4579b8 [3044]">
                  <v:stroke endarrow="block"/>
                </v:shape>
                <v:shape id="Straight Arrow Connector 176" o:spid="_x0000_s1120" type="#_x0000_t32" style="position:absolute;left:17508;top:2496;width:2184;height:50;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" strokecolor="#4579b8 [3044]">
                  <v:stroke endarrow="block"/>
                </v:shape>
              </v:group>
            </w:pict>
          </mc:Fallback>
        </mc:AlternateContent>
      </w:r>
      <w:r>
        <w:rPr>
          <w:noProof/>
        </w:rPr>
        <mc:AlternateContent>
          <mc:Choice Requires="wps">
            <w:drawing>
              <wp:anchor distT="0" distB="0" distL="114300" distR="114300" simplePos="0" relativeHeight="251661312" behindDoc="0" locked="0" layoutInCell="1" allowOverlap="1" wp14:anchorId="1B2ED537" wp14:editId="42A6A0F3">
                <wp:simplePos x="0" y="0"/>
                <wp:positionH relativeFrom="column">
                  <wp:posOffset>1032297</wp:posOffset>
                </wp:positionH>
                <wp:positionV relativeFrom="paragraph">
                  <wp:posOffset>112005</wp:posOffset>
                </wp:positionV>
                <wp:extent cx="408463" cy="250825"/>
                <wp:effectExtent l="0" t="0" r="0" b="0"/>
                <wp:wrapNone/>
                <wp:docPr id="151" name="Text Box 151"/>
                <wp:cNvGraphicFramePr/>
                <a:graphic xmlns:a="http://schemas.openxmlformats.org/drawingml/2006/main">
                  <a:graphicData uri="http://schemas.microsoft.com/office/word/2010/wordprocessingShape">
                    <wps:wsp>
                      <wps:cNvSpPr txBox="1"/>
                      <wps:spPr>
                        <a:xfrm>
                          <a:off x="0" y="0"/>
                          <a:ext cx="408463" cy="250825"/>
                        </a:xfrm>
                        <a:prstGeom prst="rect">
                          <a:avLst/>
                        </a:prstGeom>
                        <a:noFill/>
                        <a:ln w="6350">
                          <a:noFill/>
                        </a:ln>
                      </wps:spPr>
                      <wps:txbx>
                        <w:txbxContent>
                          <w:p w14:paraId="4577D7F7" w14:textId="77777777" w:rsidR="00E82E67" w:rsidRDefault="00E82E67" w:rsidP="00E82E67">
                            <w:r>
                              <w:t>P</w:t>
                            </w:r>
                            <w:r>
                              <w:rPr>
                                <w:vertAlign w:val="subscript"/>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B2ED537" id="Text Box 151" o:spid="_x0000_s1121" type="#_x0000_t202" style="position:absolute;left:0;text-align:left;margin-left:81.3pt;margin-top:8.8pt;width:32.15pt;height:19.7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" filled="f" stroked="f" strokeweight=".5pt">
                <v:textbox>
                  <w:txbxContent>
                    <w:p w14:paraId="4577D7F7" w14:textId="77777777" w:rsidR="00E82E67" w:rsidRDefault="00E82E67" w:rsidP="00E82E67">
                      <w:r>
                        <w:t>P</w:t>
                      </w:r>
                      <w:r>
                        <w:rPr>
                          <w:vertAlign w:val="subscript"/>
                        </w:rPr>
                        <w:t>1</w:t>
                      </w:r>
                    </w:p>
                  </w:txbxContent>
                </v:textbox>
              </v:shape>
            </w:pict>
          </mc:Fallback>
        </mc:AlternateContent>
      </w:r>
      <w:r w:rsidR="00E82E67" w:rsidRPr="0087656F">
        <w:rPr>
          <w:noProof/>
        </w:rPr>
        <mc:AlternateContent>
          <mc:Choice Requires="wps">
            <w:drawing>
              <wp:anchor distT="0" distB="0" distL="114300" distR="114300" simplePos="0" relativeHeight="251658240" behindDoc="0" locked="0" layoutInCell="1" allowOverlap="1" wp14:anchorId="1C04D27F" wp14:editId="104F0481">
                <wp:simplePos x="0" y="0"/>
                <wp:positionH relativeFrom="column">
                  <wp:posOffset>1240155</wp:posOffset>
                </wp:positionH>
                <wp:positionV relativeFrom="paragraph">
                  <wp:posOffset>175895</wp:posOffset>
                </wp:positionV>
                <wp:extent cx="200635" cy="231123"/>
                <wp:effectExtent l="0" t="0" r="0" b="0"/>
                <wp:wrapNone/>
                <wp:docPr id="149" name="Text Box 149"/>
                <wp:cNvGraphicFramePr/>
                <a:graphic xmlns:a="http://schemas.openxmlformats.org/drawingml/2006/main">
                  <a:graphicData uri="http://schemas.microsoft.com/office/word/2010/wordprocessingShape">
                    <wps:wsp>
                      <wps:cNvSpPr txBox="1"/>
                      <wps:spPr>
                        <a:xfrm>
                          <a:off x="0" y="0"/>
                          <a:ext cx="200635" cy="231123"/>
                        </a:xfrm>
                        <a:prstGeom prst="rect">
                          <a:avLst/>
                        </a:prstGeom>
                        <a:noFill/>
                        <a:ln w="6350">
                          <a:noFill/>
                        </a:ln>
                      </wps:spPr>
                      <wps:txbx>
                        <w:txbxContent>
                          <w:p w14:paraId="38F3B28E" w14:textId="77777777" w:rsidR="00E82E67" w:rsidRDefault="00E82E67" w:rsidP="00E82E67">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C04D27F" id="Text Box 149" o:spid="_x0000_s1122" type="#_x0000_t202" style="position:absolute;left:0;text-align:left;margin-left:97.65pt;margin-top:13.85pt;width:15.8pt;height:18.2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" filled="f" stroked="f" strokeweight=".5pt">
                <v:textbox>
                  <w:txbxContent>
                    <w:p w14:paraId="38F3B28E" w14:textId="77777777" w:rsidR="00E82E67" w:rsidRDefault="00E82E67" w:rsidP="00E82E67">
                      <w:r>
                        <w:t>…</w:t>
                      </w:r>
                    </w:p>
                  </w:txbxContent>
                </v:textbox>
              </v:shape>
            </w:pict>
          </mc:Fallback>
        </mc:AlternateContent>
      </w:r>
    </w:p>
    <w:p w14:paraId="795865C2" w14:textId="77777777" w:rsidR="00E82E67" w:rsidRDefault="00E82E67" w:rsidP="00E82E67"/>
    <w:p w14:paraId="4F44B9B6" w14:textId="77777777" w:rsidR="00E82E67" w:rsidRDefault="00E82E67" w:rsidP="00E82E67">
      <w:r>
        <w:rPr>
          <w:noProof/>
        </w:rPr>
        <mc:AlternateContent>
          <mc:Choice Requires="wps">
            <w:drawing>
              <wp:anchor distT="0" distB="0" distL="114300" distR="114300" simplePos="0" relativeHeight="251665408" behindDoc="0" locked="0" layoutInCell="1" allowOverlap="1" wp14:anchorId="6834AA39" wp14:editId="426C77C5">
                <wp:simplePos x="0" y="0"/>
                <wp:positionH relativeFrom="column">
                  <wp:posOffset>2446136</wp:posOffset>
                </wp:positionH>
                <wp:positionV relativeFrom="paragraph">
                  <wp:posOffset>119174</wp:posOffset>
                </wp:positionV>
                <wp:extent cx="4642" cy="366688"/>
                <wp:effectExtent l="63500" t="0" r="46355" b="40005"/>
                <wp:wrapNone/>
                <wp:docPr id="4" name="Straight Arrow Connector 4"/>
                <wp:cNvGraphicFramePr/>
                <a:graphic xmlns:a="http://schemas.openxmlformats.org/drawingml/2006/main">
                  <a:graphicData uri="http://schemas.microsoft.com/office/word/2010/wordprocessingShape">
                    <wps:wsp>
                      <wps:cNvCnPr/>
                      <wps:spPr>
                        <a:xfrm>
                          <a:off x="0" y="0"/>
                          <a:ext cx="4642" cy="36668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D9E281B" id="Straight Arrow Connector 4" o:spid="_x0000_s1026" type="#_x0000_t32" style="position:absolute;margin-left:192.6pt;margin-top:9.4pt;width:.35pt;height:28.8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" strokecolor="#4579b8 [3044]">
                <v:stroke endarrow="block"/>
              </v:shape>
            </w:pict>
          </mc:Fallback>
        </mc:AlternateContent>
      </w:r>
    </w:p>
    <w:p w14:paraId="1A956D3C" w14:textId="63399273" w:rsidR="00E82E67" w:rsidRDefault="00127A08" w:rsidP="00E82E67">
      <w:r>
        <w:rPr>
          <w:noProof/>
        </w:rPr>
        <mc:AlternateContent>
          <mc:Choice Requires="wpg">
            <w:drawing>
              <wp:anchor distT="0" distB="0" distL="114300" distR="114300" simplePos="0" relativeHeight="251657216" behindDoc="0" locked="0" layoutInCell="1" allowOverlap="1" wp14:anchorId="0E427FC1" wp14:editId="3496C98E">
                <wp:simplePos x="0" y="0"/>
                <wp:positionH relativeFrom="column">
                  <wp:posOffset>1139055</wp:posOffset>
                </wp:positionH>
                <wp:positionV relativeFrom="paragraph">
                  <wp:posOffset>43631</wp:posOffset>
                </wp:positionV>
                <wp:extent cx="2650824" cy="724093"/>
                <wp:effectExtent l="0" t="0" r="16510" b="0"/>
                <wp:wrapNone/>
                <wp:docPr id="75" name="Group 75"/>
                <wp:cNvGraphicFramePr/>
                <a:graphic xmlns:a="http://schemas.openxmlformats.org/drawingml/2006/main">
                  <a:graphicData uri="http://schemas.microsoft.com/office/word/2010/wordprocessingGroup">
                    <wpg:wgp>
                      <wpg:cNvGrpSpPr/>
                      <wpg:grpSpPr>
                        <a:xfrm>
                          <a:off x="0" y="0"/>
                          <a:ext cx="2650824" cy="724093"/>
                          <a:chOff x="1133183" y="0"/>
                          <a:chExt cx="2650824" cy="724093"/>
                        </a:xfrm>
                      </wpg:grpSpPr>
                      <wps:wsp>
                        <wps:cNvPr id="76" name="Text Box 76"/>
                        <wps:cNvSpPr txBox="1"/>
                        <wps:spPr>
                          <a:xfrm>
                            <a:off x="2849570" y="218767"/>
                            <a:ext cx="381627" cy="251460"/>
                          </a:xfrm>
                          <a:prstGeom prst="rect">
                            <a:avLst/>
                          </a:prstGeom>
                          <a:noFill/>
                          <a:ln w="6350">
                            <a:noFill/>
                          </a:ln>
                        </wps:spPr>
                        <wps:txbx>
                          <w:txbxContent>
                            <w:p w14:paraId="775DA3F0" w14:textId="77777777" w:rsidR="00E82E67" w:rsidRDefault="00E82E67" w:rsidP="00E82E67">
                              <w:r>
                                <w:t>P</w:t>
                              </w:r>
                              <w:r>
                                <w:rPr>
                                  <w:vertAlign w:val="subscript"/>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77" name="Group 77"/>
                        <wpg:cNvGrpSpPr/>
                        <wpg:grpSpPr>
                          <a:xfrm>
                            <a:off x="1133183" y="0"/>
                            <a:ext cx="2650824" cy="724093"/>
                            <a:chOff x="0" y="0"/>
                            <a:chExt cx="2650824" cy="724093"/>
                          </a:xfrm>
                        </wpg:grpSpPr>
                        <wps:wsp>
                          <wps:cNvPr id="78" name="Straight Connector 78"/>
                          <wps:cNvCnPr/>
                          <wps:spPr>
                            <a:xfrm>
                              <a:off x="734886" y="336589"/>
                              <a:ext cx="0" cy="200660"/>
                            </a:xfrm>
                            <a:prstGeom prst="line">
                              <a:avLst/>
                            </a:prstGeom>
                          </wps:spPr>
                          <wps:style>
                            <a:lnRef idx="1">
                              <a:schemeClr val="accent1"/>
                            </a:lnRef>
                            <a:fillRef idx="0">
                              <a:schemeClr val="accent1"/>
                            </a:fillRef>
                            <a:effectRef idx="0">
                              <a:schemeClr val="accent1"/>
                            </a:effectRef>
                            <a:fontRef idx="minor">
                              <a:schemeClr val="tx1"/>
                            </a:fontRef>
                          </wps:style>
                          <wps:bodyPr/>
                        </wps:wsp>
                        <wpg:grpSp>
                          <wpg:cNvPr id="79" name="Group 79"/>
                          <wpg:cNvGrpSpPr/>
                          <wpg:grpSpPr>
                            <a:xfrm>
                              <a:off x="0" y="0"/>
                              <a:ext cx="2650824" cy="724093"/>
                              <a:chOff x="0" y="0"/>
                              <a:chExt cx="2650824" cy="724093"/>
                            </a:xfrm>
                          </wpg:grpSpPr>
                          <wps:wsp>
                            <wps:cNvPr id="80" name="Text Box 80"/>
                            <wps:cNvSpPr txBox="1"/>
                            <wps:spPr>
                              <a:xfrm>
                                <a:off x="0" y="308540"/>
                                <a:ext cx="782320" cy="251460"/>
                              </a:xfrm>
                              <a:prstGeom prst="rect">
                                <a:avLst/>
                              </a:prstGeom>
                              <a:noFill/>
                              <a:ln w="6350">
                                <a:noFill/>
                              </a:ln>
                            </wps:spPr>
                            <wps:txbx>
                              <w:txbxContent>
                                <w:p w14:paraId="37BC0074" w14:textId="77777777" w:rsidR="00E82E67" w:rsidRDefault="00E82E67" w:rsidP="00E82E67">
                                  <w:r>
                                    <w:t>Read 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81" name="Group 81"/>
                            <wpg:cNvGrpSpPr/>
                            <wpg:grpSpPr>
                              <a:xfrm>
                                <a:off x="95367" y="0"/>
                                <a:ext cx="2555457" cy="724093"/>
                                <a:chOff x="0" y="0"/>
                                <a:chExt cx="2555457" cy="724093"/>
                              </a:xfrm>
                            </wpg:grpSpPr>
                            <wps:wsp>
                              <wps:cNvPr id="82" name="Right Brace 82"/>
                              <wps:cNvSpPr/>
                              <wps:spPr>
                                <a:xfrm rot="5400000">
                                  <a:off x="266467" y="70122"/>
                                  <a:ext cx="63500" cy="581660"/>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83" name="Group 83"/>
                              <wpg:cNvGrpSpPr/>
                              <wpg:grpSpPr>
                                <a:xfrm>
                                  <a:off x="0" y="0"/>
                                  <a:ext cx="2555457" cy="724093"/>
                                  <a:chOff x="0" y="0"/>
                                  <a:chExt cx="2555457" cy="724093"/>
                                </a:xfrm>
                              </wpg:grpSpPr>
                              <wpg:grpSp>
                                <wpg:cNvPr id="84" name="Group 84"/>
                                <wpg:cNvGrpSpPr/>
                                <wpg:grpSpPr>
                                  <a:xfrm>
                                    <a:off x="0" y="140207"/>
                                    <a:ext cx="681778" cy="268255"/>
                                    <a:chOff x="0" y="-38"/>
                                    <a:chExt cx="681778" cy="268255"/>
                                  </a:xfrm>
                                </wpg:grpSpPr>
                                <wpg:grpSp>
                                  <wpg:cNvPr id="85" name="Group 85"/>
                                  <wpg:cNvGrpSpPr/>
                                  <wpg:grpSpPr>
                                    <a:xfrm>
                                      <a:off x="307340" y="81280"/>
                                      <a:ext cx="374438" cy="93133"/>
                                      <a:chOff x="0" y="0"/>
                                      <a:chExt cx="374438" cy="93133"/>
                                    </a:xfrm>
                                  </wpg:grpSpPr>
                                  <wps:wsp>
                                    <wps:cNvPr id="86" name="Rectangle 86"/>
                                    <wps:cNvSpPr/>
                                    <wps:spPr>
                                      <a:xfrm>
                                        <a:off x="0" y="0"/>
                                        <a:ext cx="92498" cy="93133"/>
                                      </a:xfrm>
                                      <a:prstGeom prst="rect">
                                        <a:avLst/>
                                      </a:prstGeom>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7" name="Rectangle 87"/>
                                    <wps:cNvSpPr/>
                                    <wps:spPr>
                                      <a:xfrm>
                                        <a:off x="93980" y="0"/>
                                        <a:ext cx="92498" cy="93133"/>
                                      </a:xfrm>
                                      <a:prstGeom prst="rect">
                                        <a:avLst/>
                                      </a:prstGeom>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8" name="Rectangle 88"/>
                                    <wps:cNvSpPr/>
                                    <wps:spPr>
                                      <a:xfrm>
                                        <a:off x="185420" y="0"/>
                                        <a:ext cx="92498" cy="93133"/>
                                      </a:xfrm>
                                      <a:prstGeom prst="rect">
                                        <a:avLst/>
                                      </a:prstGeom>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9" name="Rectangle 89"/>
                                    <wps:cNvSpPr/>
                                    <wps:spPr>
                                      <a:xfrm>
                                        <a:off x="281940" y="0"/>
                                        <a:ext cx="92498" cy="93133"/>
                                      </a:xfrm>
                                      <a:prstGeom prst="rect">
                                        <a:avLst/>
                                      </a:prstGeom>
                                      <a:solidFill>
                                        <a:srgbClr val="00B050"/>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90" name="Group 90"/>
                                  <wpg:cNvGrpSpPr/>
                                  <wpg:grpSpPr>
                                    <a:xfrm>
                                      <a:off x="0" y="81280"/>
                                      <a:ext cx="186055" cy="93133"/>
                                      <a:chOff x="0" y="0"/>
                                      <a:chExt cx="186055" cy="93133"/>
                                    </a:xfrm>
                                  </wpg:grpSpPr>
                                  <wps:wsp>
                                    <wps:cNvPr id="91" name="Rectangle 91"/>
                                    <wps:cNvSpPr/>
                                    <wps:spPr>
                                      <a:xfrm>
                                        <a:off x="0" y="0"/>
                                        <a:ext cx="92498" cy="93133"/>
                                      </a:xfrm>
                                      <a:prstGeom prst="rect">
                                        <a:avLst/>
                                      </a:prstGeom>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2" name="Rectangle 92"/>
                                    <wps:cNvSpPr/>
                                    <wps:spPr>
                                      <a:xfrm>
                                        <a:off x="93980" y="0"/>
                                        <a:ext cx="92075" cy="92710"/>
                                      </a:xfrm>
                                      <a:prstGeom prst="rect">
                                        <a:avLst/>
                                      </a:prstGeom>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93" name="Text Box 93"/>
                                  <wps:cNvSpPr txBox="1"/>
                                  <wps:spPr>
                                    <a:xfrm>
                                      <a:off x="109194" y="-38"/>
                                      <a:ext cx="200660" cy="268255"/>
                                    </a:xfrm>
                                    <a:prstGeom prst="rect">
                                      <a:avLst/>
                                    </a:prstGeom>
                                    <a:noFill/>
                                    <a:ln w="6350">
                                      <a:noFill/>
                                    </a:ln>
                                  </wps:spPr>
                                  <wps:txbx>
                                    <w:txbxContent>
                                      <w:p w14:paraId="017A7320" w14:textId="77777777" w:rsidR="00E82E67" w:rsidRDefault="00E82E67" w:rsidP="00E82E67">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94" name="Text Box 94"/>
                                <wps:cNvSpPr txBox="1"/>
                                <wps:spPr>
                                  <a:xfrm>
                                    <a:off x="106537" y="0"/>
                                    <a:ext cx="368991" cy="278498"/>
                                  </a:xfrm>
                                  <a:prstGeom prst="rect">
                                    <a:avLst/>
                                  </a:prstGeom>
                                  <a:noFill/>
                                  <a:ln w="6350">
                                    <a:noFill/>
                                  </a:ln>
                                </wps:spPr>
                                <wps:txbx>
                                  <w:txbxContent>
                                    <w:p w14:paraId="66BB8055" w14:textId="77777777" w:rsidR="00E82E67" w:rsidRDefault="00E82E67" w:rsidP="00E82E67">
                                      <w:r>
                                        <w:t>P</w:t>
                                      </w:r>
                                      <w:r w:rsidRPr="009D54E9">
                                        <w:rPr>
                                          <w:vertAlign w:val="subscript"/>
                                        </w:rPr>
                                        <w: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5" name="Text Box 95"/>
                                <wps:cNvSpPr txBox="1"/>
                                <wps:spPr>
                                  <a:xfrm>
                                    <a:off x="201954" y="460005"/>
                                    <a:ext cx="853440" cy="251460"/>
                                  </a:xfrm>
                                  <a:prstGeom prst="rect">
                                    <a:avLst/>
                                  </a:prstGeom>
                                  <a:noFill/>
                                  <a:ln w="6350">
                                    <a:noFill/>
                                  </a:ln>
                                </wps:spPr>
                                <wps:txbx>
                                  <w:txbxContent>
                                    <w:p w14:paraId="583B4DD3" w14:textId="77777777" w:rsidR="00E82E67" w:rsidRDefault="00E82E67" w:rsidP="00E82E67">
                                      <w:r>
                                        <w:t>Bytes Read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96" name="Group 96"/>
                                <wpg:cNvGrpSpPr/>
                                <wpg:grpSpPr>
                                  <a:xfrm>
                                    <a:off x="790984" y="33650"/>
                                    <a:ext cx="1764473" cy="690443"/>
                                    <a:chOff x="0" y="-9"/>
                                    <a:chExt cx="1764473" cy="690443"/>
                                  </a:xfrm>
                                </wpg:grpSpPr>
                                <wps:wsp>
                                  <wps:cNvPr id="97" name="Text Box 97"/>
                                  <wps:cNvSpPr txBox="1"/>
                                  <wps:spPr>
                                    <a:xfrm>
                                      <a:off x="0" y="100976"/>
                                      <a:ext cx="853440" cy="251460"/>
                                    </a:xfrm>
                                    <a:prstGeom prst="rect">
                                      <a:avLst/>
                                    </a:prstGeom>
                                    <a:noFill/>
                                    <a:ln w="6350">
                                      <a:noFill/>
                                    </a:ln>
                                  </wps:spPr>
                                  <wps:txbx>
                                    <w:txbxContent>
                                      <w:p w14:paraId="145A8DA4" w14:textId="77777777" w:rsidR="00E82E67" w:rsidRDefault="00E82E67" w:rsidP="00E82E67">
                                        <w:proofErr w:type="spellStart"/>
                                        <w:r>
                                          <w:t>MPI_Bcast</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98" name="Group 98"/>
                                  <wpg:cNvGrpSpPr/>
                                  <wpg:grpSpPr>
                                    <a:xfrm>
                                      <a:off x="829821" y="-9"/>
                                      <a:ext cx="934652" cy="690443"/>
                                      <a:chOff x="-432" y="-9"/>
                                      <a:chExt cx="934652" cy="690443"/>
                                    </a:xfrm>
                                  </wpg:grpSpPr>
                                  <wpg:grpSp>
                                    <wpg:cNvPr id="99" name="Group 99"/>
                                    <wpg:cNvGrpSpPr/>
                                    <wpg:grpSpPr>
                                      <a:xfrm>
                                        <a:off x="252442" y="-9"/>
                                        <a:ext cx="681778" cy="690443"/>
                                        <a:chOff x="0" y="-9"/>
                                        <a:chExt cx="681778" cy="690443"/>
                                      </a:xfrm>
                                    </wpg:grpSpPr>
                                    <wpg:grpSp>
                                      <wpg:cNvPr id="100" name="Group 100"/>
                                      <wpg:cNvGrpSpPr/>
                                      <wpg:grpSpPr>
                                        <a:xfrm>
                                          <a:off x="0" y="-9"/>
                                          <a:ext cx="681778" cy="277338"/>
                                          <a:chOff x="0" y="-9"/>
                                          <a:chExt cx="681778" cy="277338"/>
                                        </a:xfrm>
                                      </wpg:grpSpPr>
                                      <wpg:grpSp>
                                        <wpg:cNvPr id="101" name="Group 101"/>
                                        <wpg:cNvGrpSpPr/>
                                        <wpg:grpSpPr>
                                          <a:xfrm>
                                            <a:off x="307340" y="81280"/>
                                            <a:ext cx="374438" cy="93133"/>
                                            <a:chOff x="0" y="0"/>
                                            <a:chExt cx="374438" cy="93133"/>
                                          </a:xfrm>
                                        </wpg:grpSpPr>
                                        <wps:wsp>
                                          <wps:cNvPr id="102" name="Rectangle 102"/>
                                          <wps:cNvSpPr/>
                                          <wps:spPr>
                                            <a:xfrm>
                                              <a:off x="0" y="0"/>
                                              <a:ext cx="92498" cy="93133"/>
                                            </a:xfrm>
                                            <a:prstGeom prst="rect">
                                              <a:avLst/>
                                            </a:prstGeom>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3" name="Rectangle 103"/>
                                          <wps:cNvSpPr/>
                                          <wps:spPr>
                                            <a:xfrm>
                                              <a:off x="93980" y="0"/>
                                              <a:ext cx="92498" cy="93133"/>
                                            </a:xfrm>
                                            <a:prstGeom prst="rect">
                                              <a:avLst/>
                                            </a:prstGeom>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4" name="Rectangle 104"/>
                                          <wps:cNvSpPr/>
                                          <wps:spPr>
                                            <a:xfrm>
                                              <a:off x="185420" y="0"/>
                                              <a:ext cx="92498" cy="93133"/>
                                            </a:xfrm>
                                            <a:prstGeom prst="rect">
                                              <a:avLst/>
                                            </a:prstGeom>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5" name="Rectangle 105"/>
                                          <wps:cNvSpPr/>
                                          <wps:spPr>
                                            <a:xfrm>
                                              <a:off x="281940" y="0"/>
                                              <a:ext cx="92498" cy="93133"/>
                                            </a:xfrm>
                                            <a:prstGeom prst="rect">
                                              <a:avLst/>
                                            </a:prstGeom>
                                            <a:solidFill>
                                              <a:srgbClr val="00B050"/>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06" name="Group 106"/>
                                        <wpg:cNvGrpSpPr/>
                                        <wpg:grpSpPr>
                                          <a:xfrm>
                                            <a:off x="0" y="81280"/>
                                            <a:ext cx="186055" cy="93133"/>
                                            <a:chOff x="0" y="0"/>
                                            <a:chExt cx="186055" cy="93133"/>
                                          </a:xfrm>
                                        </wpg:grpSpPr>
                                        <wps:wsp>
                                          <wps:cNvPr id="107" name="Rectangle 107"/>
                                          <wps:cNvSpPr/>
                                          <wps:spPr>
                                            <a:xfrm>
                                              <a:off x="0" y="0"/>
                                              <a:ext cx="92498" cy="93133"/>
                                            </a:xfrm>
                                            <a:prstGeom prst="rect">
                                              <a:avLst/>
                                            </a:prstGeom>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8" name="Rectangle 108"/>
                                          <wps:cNvSpPr/>
                                          <wps:spPr>
                                            <a:xfrm>
                                              <a:off x="93980" y="0"/>
                                              <a:ext cx="92075" cy="92710"/>
                                            </a:xfrm>
                                            <a:prstGeom prst="rect">
                                              <a:avLst/>
                                            </a:prstGeom>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09" name="Text Box 109"/>
                                        <wps:cNvSpPr txBox="1"/>
                                        <wps:spPr>
                                          <a:xfrm>
                                            <a:off x="108958" y="-9"/>
                                            <a:ext cx="200660" cy="277338"/>
                                          </a:xfrm>
                                          <a:prstGeom prst="rect">
                                            <a:avLst/>
                                          </a:prstGeom>
                                          <a:noFill/>
                                          <a:ln w="6350">
                                            <a:noFill/>
                                          </a:ln>
                                        </wps:spPr>
                                        <wps:txbx>
                                          <w:txbxContent>
                                            <w:p w14:paraId="0804EE62" w14:textId="77777777" w:rsidR="00E82E67" w:rsidRDefault="00E82E67" w:rsidP="00E82E67">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110" name="Group 110"/>
                                      <wpg:cNvGrpSpPr/>
                                      <wpg:grpSpPr>
                                        <a:xfrm>
                                          <a:off x="0" y="196281"/>
                                          <a:ext cx="681778" cy="266713"/>
                                          <a:chOff x="0" y="-62"/>
                                          <a:chExt cx="681778" cy="266713"/>
                                        </a:xfrm>
                                      </wpg:grpSpPr>
                                      <wpg:grpSp>
                                        <wpg:cNvPr id="111" name="Group 111"/>
                                        <wpg:cNvGrpSpPr/>
                                        <wpg:grpSpPr>
                                          <a:xfrm>
                                            <a:off x="307340" y="81280"/>
                                            <a:ext cx="374438" cy="93133"/>
                                            <a:chOff x="0" y="0"/>
                                            <a:chExt cx="374438" cy="93133"/>
                                          </a:xfrm>
                                        </wpg:grpSpPr>
                                        <wps:wsp>
                                          <wps:cNvPr id="112" name="Rectangle 112"/>
                                          <wps:cNvSpPr/>
                                          <wps:spPr>
                                            <a:xfrm>
                                              <a:off x="0" y="0"/>
                                              <a:ext cx="92498" cy="93133"/>
                                            </a:xfrm>
                                            <a:prstGeom prst="rect">
                                              <a:avLst/>
                                            </a:prstGeom>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3" name="Rectangle 113"/>
                                          <wps:cNvSpPr/>
                                          <wps:spPr>
                                            <a:xfrm>
                                              <a:off x="93980" y="0"/>
                                              <a:ext cx="92498" cy="93133"/>
                                            </a:xfrm>
                                            <a:prstGeom prst="rect">
                                              <a:avLst/>
                                            </a:prstGeom>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4" name="Rectangle 114"/>
                                          <wps:cNvSpPr/>
                                          <wps:spPr>
                                            <a:xfrm>
                                              <a:off x="185420" y="0"/>
                                              <a:ext cx="92498" cy="93133"/>
                                            </a:xfrm>
                                            <a:prstGeom prst="rect">
                                              <a:avLst/>
                                            </a:prstGeom>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5" name="Rectangle 115"/>
                                          <wps:cNvSpPr/>
                                          <wps:spPr>
                                            <a:xfrm>
                                              <a:off x="281940" y="0"/>
                                              <a:ext cx="92498" cy="93133"/>
                                            </a:xfrm>
                                            <a:prstGeom prst="rect">
                                              <a:avLst/>
                                            </a:prstGeom>
                                            <a:solidFill>
                                              <a:srgbClr val="00B050"/>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16" name="Group 116"/>
                                        <wpg:cNvGrpSpPr/>
                                        <wpg:grpSpPr>
                                          <a:xfrm>
                                            <a:off x="0" y="81280"/>
                                            <a:ext cx="186055" cy="93133"/>
                                            <a:chOff x="0" y="0"/>
                                            <a:chExt cx="186055" cy="93133"/>
                                          </a:xfrm>
                                        </wpg:grpSpPr>
                                        <wps:wsp>
                                          <wps:cNvPr id="117" name="Rectangle 117"/>
                                          <wps:cNvSpPr/>
                                          <wps:spPr>
                                            <a:xfrm>
                                              <a:off x="0" y="0"/>
                                              <a:ext cx="92498" cy="93133"/>
                                            </a:xfrm>
                                            <a:prstGeom prst="rect">
                                              <a:avLst/>
                                            </a:prstGeom>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8" name="Rectangle 118"/>
                                          <wps:cNvSpPr/>
                                          <wps:spPr>
                                            <a:xfrm>
                                              <a:off x="93980" y="0"/>
                                              <a:ext cx="92075" cy="92710"/>
                                            </a:xfrm>
                                            <a:prstGeom prst="rect">
                                              <a:avLst/>
                                            </a:prstGeom>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19" name="Text Box 119"/>
                                        <wps:cNvSpPr txBox="1"/>
                                        <wps:spPr>
                                          <a:xfrm>
                                            <a:off x="108958" y="-62"/>
                                            <a:ext cx="200660" cy="266713"/>
                                          </a:xfrm>
                                          <a:prstGeom prst="rect">
                                            <a:avLst/>
                                          </a:prstGeom>
                                          <a:noFill/>
                                          <a:ln w="6350">
                                            <a:noFill/>
                                          </a:ln>
                                        </wps:spPr>
                                        <wps:txbx>
                                          <w:txbxContent>
                                            <w:p w14:paraId="0649A5F1" w14:textId="77777777" w:rsidR="00E82E67" w:rsidRDefault="00E82E67" w:rsidP="00E82E67">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120" name="Group 120"/>
                                      <wpg:cNvGrpSpPr/>
                                      <wpg:grpSpPr>
                                        <a:xfrm>
                                          <a:off x="0" y="431944"/>
                                          <a:ext cx="681778" cy="258490"/>
                                          <a:chOff x="0" y="-12"/>
                                          <a:chExt cx="681778" cy="258490"/>
                                        </a:xfrm>
                                      </wpg:grpSpPr>
                                      <wpg:grpSp>
                                        <wpg:cNvPr id="121" name="Group 121"/>
                                        <wpg:cNvGrpSpPr/>
                                        <wpg:grpSpPr>
                                          <a:xfrm>
                                            <a:off x="307340" y="81280"/>
                                            <a:ext cx="374438" cy="93133"/>
                                            <a:chOff x="0" y="0"/>
                                            <a:chExt cx="374438" cy="93133"/>
                                          </a:xfrm>
                                        </wpg:grpSpPr>
                                        <wps:wsp>
                                          <wps:cNvPr id="122" name="Rectangle 122"/>
                                          <wps:cNvSpPr/>
                                          <wps:spPr>
                                            <a:xfrm>
                                              <a:off x="0" y="0"/>
                                              <a:ext cx="92498" cy="93133"/>
                                            </a:xfrm>
                                            <a:prstGeom prst="rect">
                                              <a:avLst/>
                                            </a:prstGeom>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3" name="Rectangle 123"/>
                                          <wps:cNvSpPr/>
                                          <wps:spPr>
                                            <a:xfrm>
                                              <a:off x="93980" y="0"/>
                                              <a:ext cx="92498" cy="93133"/>
                                            </a:xfrm>
                                            <a:prstGeom prst="rect">
                                              <a:avLst/>
                                            </a:prstGeom>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4" name="Rectangle 124"/>
                                          <wps:cNvSpPr/>
                                          <wps:spPr>
                                            <a:xfrm>
                                              <a:off x="185420" y="0"/>
                                              <a:ext cx="92498" cy="93133"/>
                                            </a:xfrm>
                                            <a:prstGeom prst="rect">
                                              <a:avLst/>
                                            </a:prstGeom>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5" name="Rectangle 125"/>
                                          <wps:cNvSpPr/>
                                          <wps:spPr>
                                            <a:xfrm>
                                              <a:off x="281940" y="0"/>
                                              <a:ext cx="92498" cy="93133"/>
                                            </a:xfrm>
                                            <a:prstGeom prst="rect">
                                              <a:avLst/>
                                            </a:prstGeom>
                                            <a:solidFill>
                                              <a:srgbClr val="00B050"/>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26" name="Group 126"/>
                                        <wpg:cNvGrpSpPr/>
                                        <wpg:grpSpPr>
                                          <a:xfrm>
                                            <a:off x="0" y="81280"/>
                                            <a:ext cx="186055" cy="93133"/>
                                            <a:chOff x="0" y="0"/>
                                            <a:chExt cx="186055" cy="93133"/>
                                          </a:xfrm>
                                        </wpg:grpSpPr>
                                        <wps:wsp>
                                          <wps:cNvPr id="127" name="Rectangle 127"/>
                                          <wps:cNvSpPr/>
                                          <wps:spPr>
                                            <a:xfrm>
                                              <a:off x="0" y="0"/>
                                              <a:ext cx="92498" cy="93133"/>
                                            </a:xfrm>
                                            <a:prstGeom prst="rect">
                                              <a:avLst/>
                                            </a:prstGeom>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8" name="Rectangle 128"/>
                                          <wps:cNvSpPr/>
                                          <wps:spPr>
                                            <a:xfrm>
                                              <a:off x="93980" y="0"/>
                                              <a:ext cx="92075" cy="92710"/>
                                            </a:xfrm>
                                            <a:prstGeom prst="rect">
                                              <a:avLst/>
                                            </a:prstGeom>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29" name="Text Box 129"/>
                                        <wps:cNvSpPr txBox="1"/>
                                        <wps:spPr>
                                          <a:xfrm>
                                            <a:off x="108958" y="-12"/>
                                            <a:ext cx="200660" cy="258490"/>
                                          </a:xfrm>
                                          <a:prstGeom prst="rect">
                                            <a:avLst/>
                                          </a:prstGeom>
                                          <a:noFill/>
                                          <a:ln w="6350">
                                            <a:noFill/>
                                          </a:ln>
                                        </wps:spPr>
                                        <wps:txbx>
                                          <w:txbxContent>
                                            <w:p w14:paraId="246218FE" w14:textId="77777777" w:rsidR="00E82E67" w:rsidRDefault="00E82E67" w:rsidP="00E82E67">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grpSp>
                                    <wpg:cNvPr id="130" name="Group 130"/>
                                    <wpg:cNvGrpSpPr/>
                                    <wpg:grpSpPr>
                                      <a:xfrm>
                                        <a:off x="-432" y="16812"/>
                                        <a:ext cx="386268" cy="672178"/>
                                        <a:chOff x="-432" y="-17"/>
                                        <a:chExt cx="386268" cy="672178"/>
                                      </a:xfrm>
                                    </wpg:grpSpPr>
                                    <wps:wsp>
                                      <wps:cNvPr id="131" name="Text Box 131"/>
                                      <wps:cNvSpPr txBox="1"/>
                                      <wps:spPr>
                                        <a:xfrm>
                                          <a:off x="-432" y="-17"/>
                                          <a:ext cx="386268" cy="288368"/>
                                        </a:xfrm>
                                        <a:prstGeom prst="rect">
                                          <a:avLst/>
                                        </a:prstGeom>
                                        <a:noFill/>
                                        <a:ln w="6350">
                                          <a:noFill/>
                                        </a:ln>
                                      </wps:spPr>
                                      <wps:txbx>
                                        <w:txbxContent>
                                          <w:p w14:paraId="6DEC9C85" w14:textId="77777777" w:rsidR="00E82E67" w:rsidRDefault="00E82E67" w:rsidP="00E82E67">
                                            <w:r>
                                              <w:t>P</w:t>
                                            </w:r>
                                            <w:r w:rsidRPr="009D54E9">
                                              <w:rPr>
                                                <w:vertAlign w:val="subscript"/>
                                              </w:rPr>
                                              <w: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2" name="Text Box 132"/>
                                      <wps:cNvSpPr txBox="1"/>
                                      <wps:spPr>
                                        <a:xfrm>
                                          <a:off x="-216" y="420701"/>
                                          <a:ext cx="381626" cy="251460"/>
                                        </a:xfrm>
                                        <a:prstGeom prst="rect">
                                          <a:avLst/>
                                        </a:prstGeom>
                                        <a:noFill/>
                                        <a:ln w="6350">
                                          <a:noFill/>
                                        </a:ln>
                                      </wps:spPr>
                                      <wps:txbx>
                                        <w:txbxContent>
                                          <w:p w14:paraId="36AC281F" w14:textId="77777777" w:rsidR="00E82E67" w:rsidRDefault="00E82E67" w:rsidP="00E82E67">
                                            <w:proofErr w:type="spellStart"/>
                                            <w:r>
                                              <w:t>P</w:t>
                                            </w:r>
                                            <w:r>
                                              <w:rPr>
                                                <w:vertAlign w:val="subscript"/>
                                              </w:rPr>
                                              <w:t>n</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33" name="Text Box 133"/>
                                    <wps:cNvSpPr txBox="1"/>
                                    <wps:spPr>
                                      <a:xfrm>
                                        <a:off x="362147" y="295875"/>
                                        <a:ext cx="501992" cy="271349"/>
                                      </a:xfrm>
                                      <a:prstGeom prst="rect">
                                        <a:avLst/>
                                      </a:prstGeom>
                                      <a:noFill/>
                                      <a:ln w="6350">
                                        <a:noFill/>
                                      </a:ln>
                                    </wps:spPr>
                                    <wps:txbx>
                                      <w:txbxContent>
                                        <w:p w14:paraId="68639D54" w14:textId="77777777" w:rsidR="00E82E67" w:rsidRDefault="00E82E67" w:rsidP="00E82E67">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grpSp>
                          </wpg:grpSp>
                        </wpg:grpSp>
                      </wpg:grpSp>
                    </wpg:wgp>
                  </a:graphicData>
                </a:graphic>
                <wp14:sizeRelH relativeFrom="margin">
                  <wp14:pctWidth>0</wp14:pctWidth>
                </wp14:sizeRelH>
                <wp14:sizeRelV relativeFrom="margin">
                  <wp14:pctHeight>0</wp14:pctHeight>
                </wp14:sizeRelV>
              </wp:anchor>
            </w:drawing>
          </mc:Choice>
          <mc:Fallback>
            <w:pict>
              <v:group w14:anchorId="0E427FC1" id="Group 75" o:spid="_x0000_s1123" style="position:absolute;left:0;text-align:left;margin-left:89.7pt;margin-top:3.45pt;width:208.75pt;height:57pt;z-index:251657216;mso-width-relative:margin;mso-height-relative:margin" coordorigin="11331" coordsize="26508,724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">
                <v:shape id="Text Box 76" o:spid="_x0000_s1124" type="#_x0000_t202" style="position:absolute;left:28495;top:2187;width:3816;height:251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" filled="f" stroked="f" strokeweight=".5pt">
                  <v:textbox>
                    <w:txbxContent>
                      <w:p w14:paraId="775DA3F0" w14:textId="77777777" w:rsidR="00E82E67" w:rsidRDefault="00E82E67" w:rsidP="00E82E67">
                        <w:r>
                          <w:t>P</w:t>
                        </w:r>
                        <w:r>
                          <w:rPr>
                            <w:vertAlign w:val="subscript"/>
                          </w:rPr>
                          <w:t>1</w:t>
                        </w:r>
                      </w:p>
                    </w:txbxContent>
                  </v:textbox>
                </v:shape>
                <v:group id="Group 77" o:spid="_x0000_s1125" style="position:absolute;left:11331;width:26509;height:7240" coordsize="26508,724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">
                  <v:line id="Straight Connector 78" o:spid="_x0000_s1126" style="position:absolute;visibility:visible;mso-wrap-style:square" from="7348,3365" to="7348,537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" strokecolor="#4579b8 [3044]"/>
                  <v:group id="Group 79" o:spid="_x0000_s1127" style="position:absolute;width:26508;height:7240" coordsize="26508,724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">
                    <v:shape id="Text Box 80" o:spid="_x0000_s1128" type="#_x0000_t202" style="position:absolute;top:3085;width:7823;height:251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" filled="f" stroked="f" strokeweight=".5pt">
                      <v:textbox>
                        <w:txbxContent>
                          <w:p w14:paraId="37BC0074" w14:textId="77777777" w:rsidR="00E82E67" w:rsidRDefault="00E82E67" w:rsidP="00E82E67">
                            <w:r>
                              <w:t>Read Data</w:t>
                            </w:r>
                          </w:p>
                        </w:txbxContent>
                      </v:textbox>
                    </v:shape>
                    <v:group id="Group 81" o:spid="_x0000_s1129" style="position:absolute;left:953;width:25555;height:7240" coordsize="25554,724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">
                      <v:shape id="Right Brace 82" o:spid="_x0000_s1130" type="#_x0000_t88" style="position:absolute;left:2664;top:701;width:635;height:5817;rotation:9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" adj="196" strokecolor="#4579b8 [3044]"/>
                      <v:group id="Group 83" o:spid="_x0000_s1131" style="position:absolute;width:25554;height:7240" coordsize="25554,724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">
                        <v:group id="Group 84" o:spid="_x0000_s1132" style="position:absolute;top:1402;width:6817;height:2682" coordorigin="" coordsize="6817,268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">
                          <v:group id="Group 85" o:spid="_x0000_s1133" style="position:absolute;left:3073;top:812;width:3744;height:932" coordsize="374438,9313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">
                            <v:rect id="Rectangle 86" o:spid="_x0000_s1134" style="position:absolute;width:92498;height:9313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" fillcolor="#4f81bd [3204]" strokecolor="black [3213]" strokeweight=".5pt"/>
                            <v:rect id="Rectangle 87" o:spid="_x0000_s1135" style="position:absolute;left:93980;width:92498;height:9313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" fillcolor="#4f81bd [3204]" strokecolor="black [3213]" strokeweight=".5pt"/>
                            <v:rect id="Rectangle 88" o:spid="_x0000_s1136" style="position:absolute;left:185420;width:92498;height:9313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" fillcolor="#4f81bd [3204]" strokecolor="black [3213]" strokeweight=".5pt"/>
                            <v:rect id="Rectangle 89" o:spid="_x0000_s1137" style="position:absolute;left:281940;width:92498;height:9313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" fillcolor="#00b050" strokecolor="black [3213]" strokeweight=".5pt"/>
                          </v:group>
                          <v:group id="Group 90" o:spid="_x0000_s1138" style="position:absolute;top:812;width:1860;height:932" coordsize="186055,9313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">
                            <v:rect id="Rectangle 91" o:spid="_x0000_s1139" style="position:absolute;width:92498;height:9313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" fillcolor="#4f81bd [3204]" strokecolor="black [3213]" strokeweight=".5pt"/>
                            <v:rect id="Rectangle 92" o:spid="_x0000_s1140" style="position:absolute;left:93980;width:92075;height:9271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" fillcolor="#4f81bd [3204]" strokecolor="black [3213]" strokeweight=".5pt"/>
                          </v:group>
                          <v:shape id="Text Box 93" o:spid="_x0000_s1141" type="#_x0000_t202" style="position:absolute;left:1091;width:2007;height:268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" filled="f" stroked="f" strokeweight=".5pt">
                            <v:textbox>
                              <w:txbxContent>
                                <w:p w14:paraId="017A7320" w14:textId="77777777" w:rsidR="00E82E67" w:rsidRDefault="00E82E67" w:rsidP="00E82E67">
                                  <w:r>
                                    <w:t>…</w:t>
                                  </w:r>
                                </w:p>
                              </w:txbxContent>
                            </v:textbox>
                          </v:shape>
                        </v:group>
                        <v:shape id="Text Box 94" o:spid="_x0000_s1142" type="#_x0000_t202" style="position:absolute;left:1065;width:3690;height:278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" filled="f" stroked="f" strokeweight=".5pt">
                          <v:textbox>
                            <w:txbxContent>
                              <w:p w14:paraId="66BB8055" w14:textId="77777777" w:rsidR="00E82E67" w:rsidRDefault="00E82E67" w:rsidP="00E82E67">
                                <w:r>
                                  <w:t>P</w:t>
                                </w:r>
                                <w:r w:rsidRPr="009D54E9">
                                  <w:rPr>
                                    <w:vertAlign w:val="subscript"/>
                                  </w:rPr>
                                  <w:t>o</w:t>
                                </w:r>
                              </w:p>
                            </w:txbxContent>
                          </v:textbox>
                        </v:shape>
                        <v:shape id="Text Box 95" o:spid="_x0000_s1143" type="#_x0000_t202" style="position:absolute;left:2019;top:4600;width:8534;height:251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" filled="f" stroked="f" strokeweight=".5pt">
                          <v:textbox>
                            <w:txbxContent>
                              <w:p w14:paraId="583B4DD3" w14:textId="77777777" w:rsidR="00E82E67" w:rsidRDefault="00E82E67" w:rsidP="00E82E67">
                                <w:r>
                                  <w:t>Bytes Read</w:t>
                                </w:r>
                              </w:p>
                            </w:txbxContent>
                          </v:textbox>
                        </v:shape>
                        <v:group id="Group 96" o:spid="_x0000_s1144" style="position:absolute;left:7909;top:336;width:17645;height:6904" coordorigin="" coordsize="17644,690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">
                          <v:shape id="Text Box 97" o:spid="_x0000_s1145" type="#_x0000_t202" style="position:absolute;top:1009;width:8534;height:251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" filled="f" stroked="f" strokeweight=".5pt">
                            <v:textbox>
                              <w:txbxContent>
                                <w:p w14:paraId="145A8DA4" w14:textId="77777777" w:rsidR="00E82E67" w:rsidRDefault="00E82E67" w:rsidP="00E82E67">
                                  <w:proofErr w:type="spellStart"/>
                                  <w:r>
                                    <w:t>MPI_Bcast</w:t>
                                  </w:r>
                                  <w:proofErr w:type="spellEnd"/>
                                </w:p>
                              </w:txbxContent>
                            </v:textbox>
                          </v:shape>
                          <v:group id="Group 98" o:spid="_x0000_s1146" style="position:absolute;left:8298;width:9346;height:6904" coordorigin="-4" coordsize="9346,690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">
                            <v:group id="Group 99" o:spid="_x0000_s1147" style="position:absolute;left:2524;width:6818;height:6904" coordorigin="" coordsize="6817,690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">
                              <v:group id="Group 100" o:spid="_x0000_s1148" style="position:absolute;width:6817;height:2773" coordorigin="" coordsize="6817,277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">
                                <v:group id="Group 101" o:spid="_x0000_s1149" style="position:absolute;left:3073;top:812;width:3744;height:932" coordsize="374438,9313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">
                                  <v:rect id="Rectangle 102" o:spid="_x0000_s1150" style="position:absolute;width:92498;height:9313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" fillcolor="#4f81bd [3204]" strokecolor="black [3213]" strokeweight=".5pt"/>
                                  <v:rect id="Rectangle 103" o:spid="_x0000_s1151" style="position:absolute;left:93980;width:92498;height:9313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" fillcolor="#4f81bd [3204]" strokecolor="black [3213]" strokeweight=".5pt"/>
                                  <v:rect id="Rectangle 104" o:spid="_x0000_s1152" style="position:absolute;left:185420;width:92498;height:9313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" fillcolor="#4f81bd [3204]" strokecolor="black [3213]" strokeweight=".5pt"/>
                                  <v:rect id="Rectangle 105" o:spid="_x0000_s1153" style="position:absolute;left:281940;width:92498;height:9313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" fillcolor="#00b050" strokecolor="black [3213]" strokeweight=".5pt"/>
                                </v:group>
                                <v:group id="Group 106" o:spid="_x0000_s1154" style="position:absolute;top:812;width:1860;height:932" coordsize="186055,9313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">
                                  <v:rect id="Rectangle 107" o:spid="_x0000_s1155" style="position:absolute;width:92498;height:9313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" fillcolor="#4f81bd [3204]" strokecolor="black [3213]" strokeweight=".5pt"/>
                                  <v:rect id="Rectangle 108" o:spid="_x0000_s1156" style="position:absolute;left:93980;width:92075;height:9271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" fillcolor="#4f81bd [3204]" strokecolor="black [3213]" strokeweight=".5pt"/>
                                </v:group>
                                <v:shape id="Text Box 109" o:spid="_x0000_s1157" type="#_x0000_t202" style="position:absolute;left:1089;width:2007;height:277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" filled="f" stroked="f" strokeweight=".5pt">
                                  <v:textbox>
                                    <w:txbxContent>
                                      <w:p w14:paraId="0804EE62" w14:textId="77777777" w:rsidR="00E82E67" w:rsidRDefault="00E82E67" w:rsidP="00E82E67">
                                        <w:r>
                                          <w:t>…</w:t>
                                        </w:r>
                                      </w:p>
                                    </w:txbxContent>
                                  </v:textbox>
                                </v:shape>
                              </v:group>
                              <v:group id="Group 110" o:spid="_x0000_s1158" style="position:absolute;top:1962;width:6817;height:2667" coordorigin="" coordsize="6817,266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">
                                <v:group id="Group 111" o:spid="_x0000_s1159" style="position:absolute;left:3073;top:812;width:3744;height:932" coordsize="374438,9313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">
                                  <v:rect id="Rectangle 112" o:spid="_x0000_s1160" style="position:absolute;width:92498;height:9313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" fillcolor="#4f81bd [3204]" strokecolor="black [3213]" strokeweight=".5pt"/>
                                  <v:rect id="Rectangle 113" o:spid="_x0000_s1161" style="position:absolute;left:93980;width:92498;height:9313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" fillcolor="#4f81bd [3204]" strokecolor="black [3213]" strokeweight=".5pt"/>
                                  <v:rect id="Rectangle 114" o:spid="_x0000_s1162" style="position:absolute;left:185420;width:92498;height:9313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" fillcolor="#4f81bd [3204]" strokecolor="black [3213]" strokeweight=".5pt"/>
                                  <v:rect id="Rectangle 115" o:spid="_x0000_s1163" style="position:absolute;left:281940;width:92498;height:9313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" fillcolor="#00b050" strokecolor="black [3213]" strokeweight=".5pt"/>
                                </v:group>
                                <v:group id="Group 116" o:spid="_x0000_s1164" style="position:absolute;top:812;width:1860;height:932" coordsize="186055,9313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">
                                  <v:rect id="Rectangle 117" o:spid="_x0000_s1165" style="position:absolute;width:92498;height:9313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" fillcolor="#4f81bd [3204]" strokecolor="black [3213]" strokeweight=".5pt"/>
                                  <v:rect id="Rectangle 118" o:spid="_x0000_s1166" style="position:absolute;left:93980;width:92075;height:9271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" fillcolor="#4f81bd [3204]" strokecolor="black [3213]" strokeweight=".5pt"/>
                                </v:group>
                                <v:shape id="Text Box 119" o:spid="_x0000_s1167" type="#_x0000_t202" style="position:absolute;left:1089;width:2007;height:266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" filled="f" stroked="f" strokeweight=".5pt">
                                  <v:textbox>
                                    <w:txbxContent>
                                      <w:p w14:paraId="0649A5F1" w14:textId="77777777" w:rsidR="00E82E67" w:rsidRDefault="00E82E67" w:rsidP="00E82E67">
                                        <w:r>
                                          <w:t>…</w:t>
                                        </w:r>
                                      </w:p>
                                    </w:txbxContent>
                                  </v:textbox>
                                </v:shape>
                              </v:group>
                              <v:group id="Group 120" o:spid="_x0000_s1168" style="position:absolute;top:4319;width:6817;height:2585" coordorigin="" coordsize="6817,258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">
                                <v:group id="Group 121" o:spid="_x0000_s1169" style="position:absolute;left:3073;top:812;width:3744;height:932" coordsize="374438,9313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">
                                  <v:rect id="Rectangle 122" o:spid="_x0000_s1170" style="position:absolute;width:92498;height:9313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" fillcolor="#4f81bd [3204]" strokecolor="black [3213]" strokeweight=".5pt"/>
                                  <v:rect id="Rectangle 123" o:spid="_x0000_s1171" style="position:absolute;left:93980;width:92498;height:9313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" fillcolor="#4f81bd [3204]" strokecolor="black [3213]" strokeweight=".5pt"/>
                                  <v:rect id="Rectangle 124" o:spid="_x0000_s1172" style="position:absolute;left:185420;width:92498;height:9313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" fillcolor="#4f81bd [3204]" strokecolor="black [3213]" strokeweight=".5pt"/>
                                  <v:rect id="Rectangle 125" o:spid="_x0000_s1173" style="position:absolute;left:281940;width:92498;height:9313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" fillcolor="#00b050" strokecolor="black [3213]" strokeweight=".5pt"/>
                                </v:group>
                                <v:group id="Group 126" o:spid="_x0000_s1174" style="position:absolute;top:812;width:1860;height:932" coordsize="186055,9313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">
                                  <v:rect id="Rectangle 127" o:spid="_x0000_s1175" style="position:absolute;width:92498;height:9313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" fillcolor="#4f81bd [3204]" strokecolor="black [3213]" strokeweight=".5pt"/>
                                  <v:rect id="Rectangle 128" o:spid="_x0000_s1176" style="position:absolute;left:93980;width:92075;height:9271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" fillcolor="#4f81bd [3204]" strokecolor="black [3213]" strokeweight=".5pt"/>
                                </v:group>
                                <v:shape id="Text Box 129" o:spid="_x0000_s1177" type="#_x0000_t202" style="position:absolute;left:1089;width:2007;height:258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" filled="f" stroked="f" strokeweight=".5pt">
                                  <v:textbox>
                                    <w:txbxContent>
                                      <w:p w14:paraId="246218FE" w14:textId="77777777" w:rsidR="00E82E67" w:rsidRDefault="00E82E67" w:rsidP="00E82E67">
                                        <w:r>
                                          <w:t>…</w:t>
                                        </w:r>
                                      </w:p>
                                    </w:txbxContent>
                                  </v:textbox>
                                </v:shape>
                              </v:group>
                            </v:group>
                            <v:group id="Group 130" o:spid="_x0000_s1178" style="position:absolute;left:-4;top:168;width:3862;height:6721" coordorigin="-4" coordsize="3862,672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">
                              <v:shape id="Text Box 131" o:spid="_x0000_s1179" type="#_x0000_t202" style="position:absolute;left:-4;width:3862;height:288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" filled="f" stroked="f" strokeweight=".5pt">
                                <v:textbox>
                                  <w:txbxContent>
                                    <w:p w14:paraId="6DEC9C85" w14:textId="77777777" w:rsidR="00E82E67" w:rsidRDefault="00E82E67" w:rsidP="00E82E67">
                                      <w:r>
                                        <w:t>P</w:t>
                                      </w:r>
                                      <w:r w:rsidRPr="009D54E9">
                                        <w:rPr>
                                          <w:vertAlign w:val="subscript"/>
                                        </w:rPr>
                                        <w:t>o</w:t>
                                      </w:r>
                                    </w:p>
                                  </w:txbxContent>
                                </v:textbox>
                              </v:shape>
                              <v:shape id="Text Box 132" o:spid="_x0000_s1180" type="#_x0000_t202" style="position:absolute;left:-2;top:4207;width:3816;height:251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" filled="f" stroked="f" strokeweight=".5pt">
                                <v:textbox>
                                  <w:txbxContent>
                                    <w:p w14:paraId="36AC281F" w14:textId="77777777" w:rsidR="00E82E67" w:rsidRDefault="00E82E67" w:rsidP="00E82E67">
                                      <w:proofErr w:type="spellStart"/>
                                      <w:r>
                                        <w:t>P</w:t>
                                      </w:r>
                                      <w:r>
                                        <w:rPr>
                                          <w:vertAlign w:val="subscript"/>
                                        </w:rPr>
                                        <w:t>n</w:t>
                                      </w:r>
                                      <w:proofErr w:type="spellEnd"/>
                                    </w:p>
                                  </w:txbxContent>
                                </v:textbox>
                              </v:shape>
                            </v:group>
                            <v:shape id="Text Box 133" o:spid="_x0000_s1181" type="#_x0000_t202" style="position:absolute;left:3621;top:2958;width:5020;height:271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" filled="f" stroked="f" strokeweight=".5pt">
                              <v:textbox>
                                <w:txbxContent>
                                  <w:p w14:paraId="68639D54" w14:textId="77777777" w:rsidR="00E82E67" w:rsidRDefault="00E82E67" w:rsidP="00E82E67">
                                    <w:r>
                                      <w:t>…</w:t>
                                    </w:r>
                                  </w:p>
                                </w:txbxContent>
                              </v:textbox>
                            </v:shape>
                          </v:group>
                        </v:group>
                      </v:group>
                    </v:group>
                  </v:group>
                </v:group>
              </v:group>
            </w:pict>
          </mc:Fallback>
        </mc:AlternateContent>
      </w:r>
      <w:r w:rsidR="00E82E67">
        <w:rPr>
          <w:noProof/>
        </w:rPr>
        <mc:AlternateContent>
          <mc:Choice Requires="wps">
            <w:drawing>
              <wp:anchor distT="0" distB="0" distL="114300" distR="114300" simplePos="0" relativeHeight="251664384" behindDoc="0" locked="0" layoutInCell="1" allowOverlap="1" wp14:anchorId="2A01CC7E" wp14:editId="45F02CDA">
                <wp:simplePos x="0" y="0"/>
                <wp:positionH relativeFrom="column">
                  <wp:posOffset>2810313</wp:posOffset>
                </wp:positionH>
                <wp:positionV relativeFrom="paragraph">
                  <wp:posOffset>325542</wp:posOffset>
                </wp:positionV>
                <wp:extent cx="147320" cy="0"/>
                <wp:effectExtent l="0" t="63500" r="0" b="76200"/>
                <wp:wrapNone/>
                <wp:docPr id="179" name="Straight Arrow Connector 179"/>
                <wp:cNvGraphicFramePr/>
                <a:graphic xmlns:a="http://schemas.openxmlformats.org/drawingml/2006/main">
                  <a:graphicData uri="http://schemas.microsoft.com/office/word/2010/wordprocessingShape">
                    <wps:wsp>
                      <wps:cNvCnPr/>
                      <wps:spPr>
                        <a:xfrm>
                          <a:off x="0" y="0"/>
                          <a:ext cx="14732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FDBB1A6" id="Straight Arrow Connector 179" o:spid="_x0000_s1026" type="#_x0000_t32" style="position:absolute;margin-left:221.3pt;margin-top:25.65pt;width:11.6pt;height:0;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" strokecolor="#4579b8 [3044]">
                <v:stroke endarrow="block"/>
              </v:shape>
            </w:pict>
          </mc:Fallback>
        </mc:AlternateContent>
      </w:r>
    </w:p>
    <w:p w14:paraId="718C62C5" w14:textId="32B43426" w:rsidR="00E82E67" w:rsidRDefault="00EF484A" w:rsidP="00E82E67">
      <w:r>
        <w:rPr>
          <w:noProof/>
        </w:rPr>
        <mc:AlternateContent>
          <mc:Choice Requires="wps">
            <w:drawing>
              <wp:anchor distT="0" distB="0" distL="114300" distR="114300" simplePos="0" relativeHeight="251663360" behindDoc="0" locked="0" layoutInCell="1" allowOverlap="1" wp14:anchorId="2EC8AFD4" wp14:editId="0C5E577E">
                <wp:simplePos x="0" y="0"/>
                <wp:positionH relativeFrom="column">
                  <wp:posOffset>1958914</wp:posOffset>
                </wp:positionH>
                <wp:positionV relativeFrom="paragraph">
                  <wp:posOffset>61595</wp:posOffset>
                </wp:positionV>
                <wp:extent cx="147320" cy="0"/>
                <wp:effectExtent l="0" t="63500" r="0" b="76200"/>
                <wp:wrapNone/>
                <wp:docPr id="178" name="Straight Arrow Connector 178"/>
                <wp:cNvGraphicFramePr/>
                <a:graphic xmlns:a="http://schemas.openxmlformats.org/drawingml/2006/main">
                  <a:graphicData uri="http://schemas.microsoft.com/office/word/2010/wordprocessingShape">
                    <wps:wsp>
                      <wps:cNvCnPr/>
                      <wps:spPr>
                        <a:xfrm>
                          <a:off x="0" y="0"/>
                          <a:ext cx="14732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9E2318C" id="Straight Arrow Connector 178" o:spid="_x0000_s1026" type="#_x0000_t32" style="position:absolute;margin-left:154.25pt;margin-top:4.85pt;width:11.6pt;height:0;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" strokecolor="#4579b8 [3044]">
                <v:stroke endarrow="block"/>
              </v:shape>
            </w:pict>
          </mc:Fallback>
        </mc:AlternateContent>
      </w:r>
    </w:p>
    <w:p w14:paraId="31B626D0" w14:textId="77777777" w:rsidR="00E82E67" w:rsidRDefault="00E82E67" w:rsidP="00E82E67"/>
    <w:p w14:paraId="33FBCE28" w14:textId="77777777" w:rsidR="00E82E67" w:rsidRDefault="00E82E67" w:rsidP="00E82E67">
      <w:r>
        <w:t>If the check is enabled, this option ensures that either the correct data is read or written by all ranks, or that the read or write fails.</w:t>
      </w:r>
    </w:p>
    <w:p w14:paraId="5E20B124" w14:textId="77777777" w:rsidR="00E82E67" w:rsidRPr="005E6512" w:rsidRDefault="00E82E67" w:rsidP="00E82E67">
      <w:r w:rsidRPr="00EF484A">
        <w:rPr>
          <w:highlight w:val="yellow"/>
        </w:rPr>
        <w:t>--- LOW LEVEL HDF5 DETAILS ---</w:t>
      </w:r>
    </w:p>
    <w:p w14:paraId="1919A80C" w14:textId="77777777" w:rsidR="00E82E67" w:rsidRDefault="00E82E67" w:rsidP="00EA4F15">
      <w:pPr>
        <w:pStyle w:val="Heading"/>
      </w:pPr>
    </w:p>
    <w:p w14:paraId="18466293" w14:textId="77777777" w:rsidR="00E82E67" w:rsidRDefault="00E82E67" w:rsidP="00EA4F15">
      <w:pPr>
        <w:pStyle w:val="Heading"/>
      </w:pPr>
    </w:p>
    <w:p w14:paraId="4E480DC9" w14:textId="0850A13D" w:rsidR="00EA4F15" w:rsidRDefault="00EA4F15" w:rsidP="00EA4F15">
      <w:pPr>
        <w:pStyle w:val="Heading"/>
      </w:pPr>
      <w:r>
        <w:t>References</w:t>
      </w:r>
    </w:p>
    <w:p w14:paraId="4316FF22" w14:textId="2E0F0E50" w:rsidR="00EA4F15" w:rsidRDefault="00E82E67" w:rsidP="00EA4F15">
      <w:pPr>
        <w:pStyle w:val="ListParagraph"/>
        <w:numPr>
          <w:ilvl w:val="0"/>
          <w:numId w:val="16"/>
        </w:numPr>
        <w:rPr>
          <w:bCs/>
          <w:i/>
        </w:rPr>
      </w:pPr>
      <w:r w:rsidRPr="00EE7F6F">
        <w:rPr>
          <w:bCs/>
        </w:rPr>
        <w:t xml:space="preserve"> </w:t>
      </w:r>
      <w:r w:rsidR="00EA4F15" w:rsidRPr="00EE7F6F">
        <w:rPr>
          <w:bCs/>
        </w:rPr>
        <w:t>“HDF Group</w:t>
      </w:r>
      <w:r>
        <w:rPr>
          <w:bCs/>
        </w:rPr>
        <w:t xml:space="preserve"> Reference Manual”, </w:t>
      </w:r>
      <w:r w:rsidRPr="00EA4F15">
        <w:rPr>
          <w:bCs/>
          <w:i/>
        </w:rPr>
        <w:t xml:space="preserve"> </w:t>
      </w:r>
      <w:hyperlink r:id="rId8" w:history="1">
        <w:r w:rsidRPr="000F713C">
          <w:rPr>
            <w:rStyle w:val="Hyperlink"/>
            <w:bCs/>
            <w:i/>
          </w:rPr>
          <w:t>https://support.hdfgroup.org/HDF5/doc/RM/RM_H5Front.html</w:t>
        </w:r>
      </w:hyperlink>
    </w:p>
    <w:p w14:paraId="70437B58" w14:textId="77777777" w:rsidR="00E82E67" w:rsidRPr="00EA4F15" w:rsidRDefault="00E82E67" w:rsidP="00E82E67">
      <w:pPr>
        <w:pStyle w:val="ListParagraph"/>
        <w:rPr>
          <w:bCs/>
          <w:i/>
        </w:rPr>
      </w:pPr>
    </w:p>
    <w:p w14:paraId="64469424" w14:textId="77777777" w:rsidR="00AF541E" w:rsidRPr="000557A5" w:rsidRDefault="008B5040" w:rsidP="00AF541E">
      <w:pPr>
        <w:pStyle w:val="Heading"/>
      </w:pPr>
      <w:r>
        <w:t>Acknowledgements</w:t>
      </w:r>
    </w:p>
    <w:p w14:paraId="02AE0C4A" w14:textId="77777777" w:rsidR="00AF541E" w:rsidRDefault="006161A9" w:rsidP="00AF541E">
      <w:r>
        <w:t>This work i</w:t>
      </w:r>
      <w:r w:rsidR="00AC3756">
        <w:t xml:space="preserve">s </w:t>
      </w:r>
      <w:r w:rsidR="008B5040">
        <w:t xml:space="preserve">supported by </w:t>
      </w:r>
      <w:r>
        <w:t xml:space="preserve">the </w:t>
      </w:r>
      <w:proofErr w:type="spellStart"/>
      <w:r w:rsidR="00022FAB">
        <w:t>TriLabs</w:t>
      </w:r>
      <w:proofErr w:type="spellEnd"/>
      <w:r w:rsidR="00022FAB">
        <w:t xml:space="preserve"> </w:t>
      </w:r>
      <w:r w:rsidR="00AC3756">
        <w:t>project.</w:t>
      </w:r>
    </w:p>
    <w:p w14:paraId="6A1A12E0" w14:textId="77777777" w:rsidR="00AF541E" w:rsidRDefault="008B5040" w:rsidP="00AF541E">
      <w:pPr>
        <w:pStyle w:val="Heading"/>
      </w:pPr>
      <w:r>
        <w:t>Revision History</w:t>
      </w:r>
    </w:p>
    <w:p w14:paraId="61B2E44D" w14:textId="79DA939D" w:rsidR="006B2AC1" w:rsidRDefault="00E82E67" w:rsidP="00E82E67">
      <w:pPr>
        <w:jc w:val="left"/>
        <w:rPr>
          <w:rStyle w:val="Emphasis"/>
        </w:rPr>
      </w:pPr>
      <w:r>
        <w:rPr>
          <w:rStyle w:val="Emphasis"/>
        </w:rPr>
        <w:t>Oct 8, 2018</w:t>
      </w:r>
      <w:r w:rsidR="008B5040">
        <w:rPr>
          <w:rStyle w:val="Emphasis"/>
        </w:rPr>
        <w:t>:</w:t>
      </w:r>
      <w:r w:rsidR="008B5040">
        <w:rPr>
          <w:rStyle w:val="Emphasis"/>
        </w:rPr>
        <w:tab/>
      </w:r>
      <w:r w:rsidR="008B5040">
        <w:rPr>
          <w:rStyle w:val="Emphasis"/>
        </w:rPr>
        <w:tab/>
      </w:r>
      <w:r>
        <w:rPr>
          <w:rStyle w:val="Emphasis"/>
        </w:rPr>
        <w:t xml:space="preserve">            </w:t>
      </w:r>
      <w:r w:rsidR="008B5040">
        <w:rPr>
          <w:rStyle w:val="Emphasis"/>
          <w:i w:val="0"/>
        </w:rPr>
        <w:t>Version 1 circulated for comment within The HDF Group.</w:t>
      </w:r>
      <w:r w:rsidR="002075CC">
        <w:rPr>
          <w:rStyle w:val="Emphasis"/>
          <w:i w:val="0"/>
        </w:rPr>
        <w:t xml:space="preserve"> </w:t>
      </w:r>
    </w:p>
    <w:p w14:paraId="26ED42E7" w14:textId="4FE49AD0" w:rsidR="006B2AC1" w:rsidRDefault="006B2AC1" w:rsidP="00453CDF">
      <w:pPr>
        <w:jc w:val="left"/>
        <w:rPr>
          <w:rStyle w:val="Emphasis"/>
        </w:rPr>
      </w:pPr>
      <w:r>
        <w:rPr>
          <w:rStyle w:val="Emphasis"/>
          <w:i w:val="0"/>
        </w:rPr>
        <w:t xml:space="preserve">Comments should be sent to </w:t>
      </w:r>
      <w:hyperlink r:id="rId9" w:history="1">
        <w:r w:rsidR="00E82E67" w:rsidRPr="000F713C">
          <w:rPr>
            <w:rStyle w:val="Hyperlink"/>
          </w:rPr>
          <w:t>brtnfld@hdfgroup.org</w:t>
        </w:r>
      </w:hyperlink>
      <w:r>
        <w:rPr>
          <w:rStyle w:val="Emphasis"/>
          <w:i w:val="0"/>
        </w:rPr>
        <w:t xml:space="preserve"> or </w:t>
      </w:r>
      <w:hyperlink r:id="rId10" w:history="1">
        <w:r w:rsidRPr="0091396F">
          <w:rPr>
            <w:rStyle w:val="Hyperlink"/>
          </w:rPr>
          <w:t>help@hdfgroup.org</w:t>
        </w:r>
      </w:hyperlink>
    </w:p>
    <w:p w14:paraId="772C6517" w14:textId="77777777" w:rsidR="00453CDF" w:rsidRDefault="00453CDF" w:rsidP="00453CDF">
      <w:pPr>
        <w:jc w:val="left"/>
        <w:rPr>
          <w:rStyle w:val="Emphasis"/>
        </w:rPr>
      </w:pPr>
    </w:p>
    <w:p w14:paraId="7D2F2700" w14:textId="77777777" w:rsidR="00AF541E" w:rsidRDefault="00AF541E" w:rsidP="00AF541E">
      <w:pPr>
        <w:jc w:val="left"/>
        <w:rPr>
          <w:rStyle w:val="Emphasis"/>
        </w:rPr>
      </w:pPr>
    </w:p>
    <w:p w14:paraId="14F830C0" w14:textId="77777777" w:rsidR="00AF541E" w:rsidRPr="00C62B71" w:rsidRDefault="00AF541E" w:rsidP="00AF541E">
      <w:pPr>
        <w:spacing w:after="0"/>
      </w:pPr>
    </w:p>
    <w:sectPr w:rsidR="00AF541E" w:rsidRPr="00C62B71" w:rsidSect="008B5040">
      <w:headerReference w:type="default" r:id="rId11"/>
      <w:footerReference w:type="default" r:id="rId12"/>
      <w:headerReference w:type="first" r:id="rId13"/>
      <w:footerReference w:type="first" r:id="rId14"/>
      <w:pgSz w:w="12240" w:h="15840" w:code="1"/>
      <w:pgMar w:top="1152" w:right="1152" w:bottom="1440" w:left="1152" w:header="432"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0B177C" w14:textId="77777777" w:rsidR="00645DDB" w:rsidRDefault="00645DDB" w:rsidP="00AF541E">
      <w:r>
        <w:separator/>
      </w:r>
    </w:p>
  </w:endnote>
  <w:endnote w:type="continuationSeparator" w:id="0">
    <w:p w14:paraId="55BDD0BC" w14:textId="77777777" w:rsidR="00645DDB" w:rsidRDefault="00645DDB" w:rsidP="00AF54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Cumberland AMT">
    <w:altName w:val="MS Mincho"/>
    <w:panose1 w:val="020B0604020202020204"/>
    <w:charset w:val="80"/>
    <w:family w:val="modern"/>
    <w:pitch w:val="default"/>
  </w:font>
  <w:font w:name="Albany AMT">
    <w:altName w:val="Arial"/>
    <w:panose1 w:val="020B0604020202020204"/>
    <w:charset w:val="00"/>
    <w:family w:val="auto"/>
    <w:pitch w:val="variable"/>
  </w:font>
  <w:font w:name="font79">
    <w:altName w:val="Times New Roman"/>
    <w:panose1 w:val="020B0604020202020204"/>
    <w:charset w:val="00"/>
    <w:family w:val="auto"/>
    <w:pitch w:val="variable"/>
  </w:font>
  <w:font w:name="American Typewriter Condensed">
    <w:panose1 w:val="02090606020004020304"/>
    <w:charset w:val="4D"/>
    <w:family w:val="roman"/>
    <w:pitch w:val="variable"/>
    <w:sig w:usb0="A000006F" w:usb1="00000019" w:usb2="00000000" w:usb3="00000000" w:csb0="0000011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2731213"/>
      <w:docPartObj>
        <w:docPartGallery w:val="Page Numbers (Bottom of Page)"/>
        <w:docPartUnique/>
      </w:docPartObj>
    </w:sdtPr>
    <w:sdtEndPr/>
    <w:sdtContent>
      <w:sdt>
        <w:sdtPr>
          <w:id w:val="52731214"/>
          <w:docPartObj>
            <w:docPartGallery w:val="Page Numbers (Top of Page)"/>
            <w:docPartUnique/>
          </w:docPartObj>
        </w:sdtPr>
        <w:sdtEndPr/>
        <w:sdtContent>
          <w:p w14:paraId="388E9DCF" w14:textId="77777777" w:rsidR="00C13856" w:rsidRDefault="00C13856" w:rsidP="00AF541E">
            <w:pPr>
              <w:pStyle w:val="HDFFooter"/>
            </w:pPr>
            <w:r>
              <w:rPr>
                <w:noProof/>
              </w:rPr>
              <w:drawing>
                <wp:anchor distT="0" distB="0" distL="0" distR="0" simplePos="0" relativeHeight="251658240" behindDoc="0" locked="0" layoutInCell="1" allowOverlap="1" wp14:anchorId="008250EB" wp14:editId="2266F262">
                  <wp:simplePos x="0" y="0"/>
                  <wp:positionH relativeFrom="leftMargin">
                    <wp:posOffset>822960</wp:posOffset>
                  </wp:positionH>
                  <wp:positionV relativeFrom="bottomMargin">
                    <wp:posOffset>288290</wp:posOffset>
                  </wp:positionV>
                  <wp:extent cx="594360" cy="360680"/>
                  <wp:effectExtent l="19050" t="0" r="0" b="0"/>
                  <wp:wrapSquare wrapText="right"/>
                  <wp:docPr id="1" name="Picture 0" descr="hdf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df2.gif"/>
                          <pic:cNvPicPr/>
                        </pic:nvPicPr>
                        <pic:blipFill>
                          <a:blip r:embed="rId1"/>
                          <a:stretch>
                            <a:fillRect/>
                          </a:stretch>
                        </pic:blipFill>
                        <pic:spPr>
                          <a:xfrm>
                            <a:off x="0" y="0"/>
                            <a:ext cx="594360" cy="360680"/>
                          </a:xfrm>
                          <a:prstGeom prst="rect">
                            <a:avLst/>
                          </a:prstGeom>
                        </pic:spPr>
                      </pic:pic>
                    </a:graphicData>
                  </a:graphic>
                </wp:anchor>
              </w:drawing>
            </w:r>
            <w:r>
              <w:t xml:space="preserve">Page </w:t>
            </w:r>
            <w:r w:rsidR="00972DA0">
              <w:rPr>
                <w:noProof/>
              </w:rPr>
              <w:fldChar w:fldCharType="begin"/>
            </w:r>
            <w:r w:rsidR="00972DA0">
              <w:rPr>
                <w:noProof/>
              </w:rPr>
              <w:instrText xml:space="preserve"> PAGE </w:instrText>
            </w:r>
            <w:r w:rsidR="00972DA0">
              <w:rPr>
                <w:noProof/>
              </w:rPr>
              <w:fldChar w:fldCharType="separate"/>
            </w:r>
            <w:r w:rsidR="00FA24ED">
              <w:rPr>
                <w:noProof/>
              </w:rPr>
              <w:t>20</w:t>
            </w:r>
            <w:r w:rsidR="00972DA0">
              <w:rPr>
                <w:noProof/>
              </w:rPr>
              <w:fldChar w:fldCharType="end"/>
            </w:r>
            <w:r>
              <w:t xml:space="preserve"> of </w:t>
            </w:r>
            <w:r w:rsidR="00972DA0">
              <w:rPr>
                <w:noProof/>
              </w:rPr>
              <w:fldChar w:fldCharType="begin"/>
            </w:r>
            <w:r w:rsidR="00972DA0">
              <w:rPr>
                <w:noProof/>
              </w:rPr>
              <w:instrText xml:space="preserve"> NUMPAGES  </w:instrText>
            </w:r>
            <w:r w:rsidR="00972DA0">
              <w:rPr>
                <w:noProof/>
              </w:rPr>
              <w:fldChar w:fldCharType="separate"/>
            </w:r>
            <w:r w:rsidR="00FA24ED">
              <w:rPr>
                <w:noProof/>
              </w:rPr>
              <w:t>24</w:t>
            </w:r>
            <w:r w:rsidR="00972DA0">
              <w:rPr>
                <w:noProof/>
              </w:rPr>
              <w:fldChar w:fldCharType="end"/>
            </w:r>
          </w:p>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2731215"/>
      <w:docPartObj>
        <w:docPartGallery w:val="Page Numbers (Bottom of Page)"/>
        <w:docPartUnique/>
      </w:docPartObj>
    </w:sdtPr>
    <w:sdtEndPr/>
    <w:sdtContent>
      <w:sdt>
        <w:sdtPr>
          <w:id w:val="52731216"/>
          <w:docPartObj>
            <w:docPartGallery w:val="Page Numbers (Top of Page)"/>
            <w:docPartUnique/>
          </w:docPartObj>
        </w:sdtPr>
        <w:sdtEndPr/>
        <w:sdtContent>
          <w:p w14:paraId="1886F365" w14:textId="77777777" w:rsidR="00C13856" w:rsidRDefault="00C13856" w:rsidP="00AF541E">
            <w:pPr>
              <w:pStyle w:val="HDFFooter"/>
            </w:pPr>
            <w:r>
              <w:rPr>
                <w:noProof/>
              </w:rPr>
              <w:drawing>
                <wp:anchor distT="0" distB="0" distL="0" distR="0" simplePos="0" relativeHeight="251660288" behindDoc="0" locked="0" layoutInCell="1" allowOverlap="1" wp14:anchorId="626D571E" wp14:editId="17B4041D">
                  <wp:simplePos x="0" y="0"/>
                  <wp:positionH relativeFrom="leftMargin">
                    <wp:posOffset>822960</wp:posOffset>
                  </wp:positionH>
                  <wp:positionV relativeFrom="bottomMargin">
                    <wp:posOffset>288290</wp:posOffset>
                  </wp:positionV>
                  <wp:extent cx="594360" cy="360680"/>
                  <wp:effectExtent l="19050" t="0" r="0" b="0"/>
                  <wp:wrapSquare wrapText="right"/>
                  <wp:docPr id="3" name="Picture 0" descr="hdf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df2.gif"/>
                          <pic:cNvPicPr/>
                        </pic:nvPicPr>
                        <pic:blipFill>
                          <a:blip r:embed="rId1"/>
                          <a:stretch>
                            <a:fillRect/>
                          </a:stretch>
                        </pic:blipFill>
                        <pic:spPr>
                          <a:xfrm>
                            <a:off x="0" y="0"/>
                            <a:ext cx="594360" cy="360680"/>
                          </a:xfrm>
                          <a:prstGeom prst="rect">
                            <a:avLst/>
                          </a:prstGeom>
                        </pic:spPr>
                      </pic:pic>
                    </a:graphicData>
                  </a:graphic>
                </wp:anchor>
              </w:drawing>
            </w:r>
            <w:r>
              <w:t xml:space="preserve">Page </w:t>
            </w:r>
            <w:r w:rsidR="00972DA0">
              <w:rPr>
                <w:noProof/>
              </w:rPr>
              <w:fldChar w:fldCharType="begin"/>
            </w:r>
            <w:r w:rsidR="00972DA0">
              <w:rPr>
                <w:noProof/>
              </w:rPr>
              <w:instrText xml:space="preserve"> PAGE </w:instrText>
            </w:r>
            <w:r w:rsidR="00972DA0">
              <w:rPr>
                <w:noProof/>
              </w:rPr>
              <w:fldChar w:fldCharType="separate"/>
            </w:r>
            <w:r w:rsidR="00FA24ED">
              <w:rPr>
                <w:noProof/>
              </w:rPr>
              <w:t>1</w:t>
            </w:r>
            <w:r w:rsidR="00972DA0">
              <w:rPr>
                <w:noProof/>
              </w:rPr>
              <w:fldChar w:fldCharType="end"/>
            </w:r>
            <w:r>
              <w:t xml:space="preserve"> of </w:t>
            </w:r>
            <w:r w:rsidR="00972DA0">
              <w:rPr>
                <w:noProof/>
              </w:rPr>
              <w:fldChar w:fldCharType="begin"/>
            </w:r>
            <w:r w:rsidR="00972DA0">
              <w:rPr>
                <w:noProof/>
              </w:rPr>
              <w:instrText xml:space="preserve"> NUMPAGES  </w:instrText>
            </w:r>
            <w:r w:rsidR="00972DA0">
              <w:rPr>
                <w:noProof/>
              </w:rPr>
              <w:fldChar w:fldCharType="separate"/>
            </w:r>
            <w:r w:rsidR="00FA24ED">
              <w:rPr>
                <w:noProof/>
              </w:rPr>
              <w:t>24</w:t>
            </w:r>
            <w:r w:rsidR="00972DA0">
              <w:rPr>
                <w:noProof/>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944375" w14:textId="77777777" w:rsidR="00645DDB" w:rsidRDefault="00645DDB" w:rsidP="00AF541E">
      <w:r>
        <w:separator/>
      </w:r>
    </w:p>
  </w:footnote>
  <w:footnote w:type="continuationSeparator" w:id="0">
    <w:p w14:paraId="64BCB230" w14:textId="77777777" w:rsidR="00645DDB" w:rsidRDefault="00645DDB" w:rsidP="00AF541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F0532B" w14:textId="456D0A11" w:rsidR="00C13856" w:rsidRDefault="00127A08" w:rsidP="00AF541E">
    <w:pPr>
      <w:pStyle w:val="THGHeader2"/>
    </w:pPr>
    <w:r>
      <w:t>Oct 8, 2018</w:t>
    </w:r>
    <w:r w:rsidR="00C13856">
      <w:ptab w:relativeTo="margin" w:alignment="center" w:leader="none"/>
    </w:r>
    <w:r w:rsidR="00C13856">
      <w:ptab w:relativeTo="margin" w:alignment="right" w:leader="none"/>
    </w:r>
    <w:r>
      <w:t>RFC THG 2018-10-</w:t>
    </w:r>
    <w:proofErr w:type="gramStart"/>
    <w:r>
      <w:t>8.v</w:t>
    </w:r>
    <w:proofErr w:type="gramEnd"/>
    <w:r>
      <w:t>1</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F4D990" w14:textId="77777777" w:rsidR="00C13856" w:rsidRDefault="00022FAB" w:rsidP="00AF541E">
    <w:pPr>
      <w:pStyle w:val="THGHeader"/>
    </w:pPr>
    <w:r>
      <w:t>Oct 8, 2018</w:t>
    </w:r>
    <w:r w:rsidR="00C13856">
      <w:tab/>
    </w:r>
    <w:r w:rsidR="00C13856">
      <w:ptab w:relativeTo="margin" w:alignment="center" w:leader="none"/>
    </w:r>
    <w:r w:rsidR="00C13856">
      <w:ptab w:relativeTo="margin" w:alignment="right" w:leader="none"/>
    </w:r>
    <w:r>
      <w:t>RFC THG 2018-10-</w:t>
    </w:r>
    <w:proofErr w:type="gramStart"/>
    <w:r>
      <w:t>8.v</w:t>
    </w:r>
    <w:proofErr w:type="gramEnd"/>
    <w:r>
      <w:t>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15141D16"/>
    <w:lvl w:ilvl="0">
      <w:start w:val="1"/>
      <w:numFmt w:val="decimal"/>
      <w:pStyle w:val="ListNumber5"/>
      <w:lvlText w:val="%1)"/>
      <w:lvlJc w:val="left"/>
      <w:pPr>
        <w:ind w:left="1800" w:hanging="360"/>
      </w:pPr>
    </w:lvl>
  </w:abstractNum>
  <w:abstractNum w:abstractNumId="1" w15:restartNumberingAfterBreak="0">
    <w:nsid w:val="FFFFFF7D"/>
    <w:multiLevelType w:val="singleLevel"/>
    <w:tmpl w:val="652EF332"/>
    <w:lvl w:ilvl="0">
      <w:start w:val="1"/>
      <w:numFmt w:val="decimal"/>
      <w:pStyle w:val="ListNumber4"/>
      <w:lvlText w:val="%1)"/>
      <w:lvlJc w:val="left"/>
      <w:pPr>
        <w:ind w:left="1440" w:hanging="360"/>
      </w:pPr>
    </w:lvl>
  </w:abstractNum>
  <w:abstractNum w:abstractNumId="2" w15:restartNumberingAfterBreak="0">
    <w:nsid w:val="FFFFFF7E"/>
    <w:multiLevelType w:val="singleLevel"/>
    <w:tmpl w:val="B70E38B6"/>
    <w:lvl w:ilvl="0">
      <w:start w:val="1"/>
      <w:numFmt w:val="decimal"/>
      <w:pStyle w:val="ListNumber3"/>
      <w:lvlText w:val="%1)"/>
      <w:lvlJc w:val="left"/>
      <w:pPr>
        <w:ind w:left="1080" w:hanging="360"/>
      </w:pPr>
    </w:lvl>
  </w:abstractNum>
  <w:abstractNum w:abstractNumId="3" w15:restartNumberingAfterBreak="0">
    <w:nsid w:val="FFFFFF88"/>
    <w:multiLevelType w:val="singleLevel"/>
    <w:tmpl w:val="192282CE"/>
    <w:lvl w:ilvl="0">
      <w:start w:val="1"/>
      <w:numFmt w:val="decimal"/>
      <w:pStyle w:val="ListNumber"/>
      <w:lvlText w:val="%1)"/>
      <w:lvlJc w:val="left"/>
      <w:pPr>
        <w:ind w:left="360" w:hanging="360"/>
      </w:pPr>
    </w:lvl>
  </w:abstractNum>
  <w:abstractNum w:abstractNumId="4" w15:restartNumberingAfterBreak="0">
    <w:nsid w:val="07591A68"/>
    <w:multiLevelType w:val="multilevel"/>
    <w:tmpl w:val="AADC334A"/>
    <w:lvl w:ilvl="0">
      <w:start w:val="1"/>
      <w:numFmt w:val="decimal"/>
      <w:pStyle w:val="Heading1"/>
      <w:lvlText w:val="%1"/>
      <w:lvlJc w:val="left"/>
      <w:pPr>
        <w:ind w:left="432" w:hanging="432"/>
      </w:pPr>
      <w:rPr>
        <w:sz w:val="28"/>
        <w:szCs w:val="28"/>
      </w:rPr>
    </w:lvl>
    <w:lvl w:ilvl="1">
      <w:start w:val="1"/>
      <w:numFmt w:val="decimal"/>
      <w:pStyle w:val="Heading2"/>
      <w:lvlText w:val="%1.%2"/>
      <w:lvlJc w:val="left"/>
      <w:pPr>
        <w:ind w:left="576" w:hanging="576"/>
      </w:pPr>
      <w:rPr>
        <w:sz w:val="26"/>
        <w:szCs w:val="26"/>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15:restartNumberingAfterBreak="0">
    <w:nsid w:val="0A521B4C"/>
    <w:multiLevelType w:val="hybridMultilevel"/>
    <w:tmpl w:val="F26A58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B4E6F71"/>
    <w:multiLevelType w:val="hybridMultilevel"/>
    <w:tmpl w:val="18027DEC"/>
    <w:lvl w:ilvl="0" w:tplc="04090001">
      <w:start w:val="1"/>
      <w:numFmt w:val="lowerLetter"/>
      <w:lvlText w:val="%1."/>
      <w:lvlJc w:val="left"/>
      <w:pPr>
        <w:ind w:left="720" w:hanging="360"/>
      </w:pPr>
    </w:lvl>
    <w:lvl w:ilvl="1" w:tplc="04090003">
      <w:start w:val="1"/>
      <w:numFmt w:val="lowerLetter"/>
      <w:lvlText w:val="%2."/>
      <w:lvlJc w:val="left"/>
      <w:pPr>
        <w:ind w:left="1440" w:hanging="360"/>
      </w:p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1FA57F6"/>
    <w:multiLevelType w:val="hybridMultilevel"/>
    <w:tmpl w:val="A7D05A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8594BE3"/>
    <w:multiLevelType w:val="hybridMultilevel"/>
    <w:tmpl w:val="1598BD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981191D"/>
    <w:multiLevelType w:val="hybridMultilevel"/>
    <w:tmpl w:val="4E44D7C8"/>
    <w:lvl w:ilvl="0" w:tplc="04090003">
      <w:start w:val="1"/>
      <w:numFmt w:val="lowerLetter"/>
      <w:lvlText w:val="%1."/>
      <w:lvlJc w:val="left"/>
      <w:pPr>
        <w:ind w:left="720" w:hanging="360"/>
      </w:pPr>
    </w:lvl>
    <w:lvl w:ilvl="1" w:tplc="04090003">
      <w:start w:val="1"/>
      <w:numFmt w:val="lowerLetter"/>
      <w:lvlText w:val="%2."/>
      <w:lvlJc w:val="left"/>
      <w:pPr>
        <w:ind w:left="1440" w:hanging="360"/>
      </w:p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F732E08"/>
    <w:multiLevelType w:val="hybridMultilevel"/>
    <w:tmpl w:val="4A0E932A"/>
    <w:lvl w:ilvl="0" w:tplc="30883CC2">
      <w:start w:val="1"/>
      <w:numFmt w:val="lowerLetter"/>
      <w:pStyle w:val="ListAlpha3"/>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26622895"/>
    <w:multiLevelType w:val="hybridMultilevel"/>
    <w:tmpl w:val="0F6622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71632BD"/>
    <w:multiLevelType w:val="hybridMultilevel"/>
    <w:tmpl w:val="4E44D7C8"/>
    <w:lvl w:ilvl="0" w:tplc="04090003">
      <w:start w:val="1"/>
      <w:numFmt w:val="lowerLetter"/>
      <w:lvlText w:val="%1."/>
      <w:lvlJc w:val="left"/>
      <w:pPr>
        <w:ind w:left="720" w:hanging="360"/>
      </w:pPr>
    </w:lvl>
    <w:lvl w:ilvl="1" w:tplc="04090003">
      <w:start w:val="1"/>
      <w:numFmt w:val="lowerLetter"/>
      <w:lvlText w:val="%2."/>
      <w:lvlJc w:val="left"/>
      <w:pPr>
        <w:ind w:left="1440" w:hanging="360"/>
      </w:p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0BF4A07"/>
    <w:multiLevelType w:val="hybridMultilevel"/>
    <w:tmpl w:val="E1B2EAF4"/>
    <w:lvl w:ilvl="0" w:tplc="0409000F">
      <w:start w:val="5"/>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AFA2C3D"/>
    <w:multiLevelType w:val="hybridMultilevel"/>
    <w:tmpl w:val="22F8E434"/>
    <w:lvl w:ilvl="0" w:tplc="3256899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5E3F56F8"/>
    <w:multiLevelType w:val="hybridMultilevel"/>
    <w:tmpl w:val="19901C7C"/>
    <w:lvl w:ilvl="0" w:tplc="5F6E7D4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F8352A3"/>
    <w:multiLevelType w:val="hybridMultilevel"/>
    <w:tmpl w:val="EA0A1458"/>
    <w:lvl w:ilvl="0" w:tplc="F30CBE4A">
      <w:start w:val="1"/>
      <w:numFmt w:val="decimal"/>
      <w:pStyle w:val="ListNumber2"/>
      <w:lvlText w:val="%1)"/>
      <w:lvlJc w:val="left"/>
      <w:pPr>
        <w:ind w:left="720" w:hanging="360"/>
      </w:pPr>
      <w:rPr>
        <w:rFonts w:hint="default"/>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27E2173"/>
    <w:multiLevelType w:val="hybridMultilevel"/>
    <w:tmpl w:val="16C84920"/>
    <w:lvl w:ilvl="0" w:tplc="04090001">
      <w:start w:val="1"/>
      <w:numFmt w:val="lowerLetter"/>
      <w:lvlText w:val="%1."/>
      <w:lvlJc w:val="left"/>
      <w:pPr>
        <w:ind w:left="720" w:hanging="360"/>
      </w:p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7BF539CC"/>
    <w:multiLevelType w:val="hybridMultilevel"/>
    <w:tmpl w:val="1E2AAD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C3A1B7A"/>
    <w:multiLevelType w:val="hybridMultilevel"/>
    <w:tmpl w:val="8F2C30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6"/>
  </w:num>
  <w:num w:numId="3">
    <w:abstractNumId w:val="3"/>
  </w:num>
  <w:num w:numId="4">
    <w:abstractNumId w:val="2"/>
  </w:num>
  <w:num w:numId="5">
    <w:abstractNumId w:val="1"/>
  </w:num>
  <w:num w:numId="6">
    <w:abstractNumId w:val="0"/>
  </w:num>
  <w:num w:numId="7">
    <w:abstractNumId w:val="10"/>
  </w:num>
  <w:num w:numId="8">
    <w:abstractNumId w:val="19"/>
  </w:num>
  <w:num w:numId="9">
    <w:abstractNumId w:val="5"/>
  </w:num>
  <w:num w:numId="10">
    <w:abstractNumId w:val="13"/>
  </w:num>
  <w:num w:numId="11">
    <w:abstractNumId w:val="11"/>
  </w:num>
  <w:num w:numId="12">
    <w:abstractNumId w:val="17"/>
  </w:num>
  <w:num w:numId="13">
    <w:abstractNumId w:val="6"/>
  </w:num>
  <w:num w:numId="14">
    <w:abstractNumId w:val="12"/>
  </w:num>
  <w:num w:numId="15">
    <w:abstractNumId w:val="9"/>
  </w:num>
  <w:num w:numId="16">
    <w:abstractNumId w:val="8"/>
  </w:num>
  <w:num w:numId="17">
    <w:abstractNumId w:val="15"/>
  </w:num>
  <w:num w:numId="18">
    <w:abstractNumId w:val="14"/>
  </w:num>
  <w:num w:numId="19">
    <w:abstractNumId w:val="18"/>
  </w:num>
  <w:num w:numId="20">
    <w:abstractNumId w:val="7"/>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273"/>
  <w:proofState w:spelling="clean" w:grammar="clean"/>
  <w:attachedTemplate r:id="rId1"/>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5040"/>
    <w:rsid w:val="0002128C"/>
    <w:rsid w:val="00022FAB"/>
    <w:rsid w:val="00045749"/>
    <w:rsid w:val="00053480"/>
    <w:rsid w:val="000535C6"/>
    <w:rsid w:val="000570C3"/>
    <w:rsid w:val="0007323E"/>
    <w:rsid w:val="00081E13"/>
    <w:rsid w:val="000832AF"/>
    <w:rsid w:val="00093ADD"/>
    <w:rsid w:val="0009469B"/>
    <w:rsid w:val="000A52CC"/>
    <w:rsid w:val="000B4C27"/>
    <w:rsid w:val="000C45F8"/>
    <w:rsid w:val="000C6ACB"/>
    <w:rsid w:val="000E00E8"/>
    <w:rsid w:val="0011294E"/>
    <w:rsid w:val="0011324C"/>
    <w:rsid w:val="00125011"/>
    <w:rsid w:val="00127A08"/>
    <w:rsid w:val="00135EB8"/>
    <w:rsid w:val="00140443"/>
    <w:rsid w:val="00142A5B"/>
    <w:rsid w:val="00155487"/>
    <w:rsid w:val="001700A5"/>
    <w:rsid w:val="00171679"/>
    <w:rsid w:val="001735A4"/>
    <w:rsid w:val="001A2FC2"/>
    <w:rsid w:val="001A38D3"/>
    <w:rsid w:val="001B2B5C"/>
    <w:rsid w:val="001B34EA"/>
    <w:rsid w:val="001B3715"/>
    <w:rsid w:val="001E52EB"/>
    <w:rsid w:val="00200349"/>
    <w:rsid w:val="002003E5"/>
    <w:rsid w:val="002075CC"/>
    <w:rsid w:val="00212150"/>
    <w:rsid w:val="00212324"/>
    <w:rsid w:val="00212848"/>
    <w:rsid w:val="002205F6"/>
    <w:rsid w:val="00221438"/>
    <w:rsid w:val="002220DB"/>
    <w:rsid w:val="002307E4"/>
    <w:rsid w:val="00235065"/>
    <w:rsid w:val="002573D9"/>
    <w:rsid w:val="00264235"/>
    <w:rsid w:val="0028162D"/>
    <w:rsid w:val="0028451C"/>
    <w:rsid w:val="00287BC1"/>
    <w:rsid w:val="002A2F3E"/>
    <w:rsid w:val="002C63AE"/>
    <w:rsid w:val="002D3236"/>
    <w:rsid w:val="002E207A"/>
    <w:rsid w:val="002E5EE0"/>
    <w:rsid w:val="002F6C5C"/>
    <w:rsid w:val="00303F21"/>
    <w:rsid w:val="003207A7"/>
    <w:rsid w:val="00330A82"/>
    <w:rsid w:val="0034280F"/>
    <w:rsid w:val="003572FB"/>
    <w:rsid w:val="003632FE"/>
    <w:rsid w:val="00365400"/>
    <w:rsid w:val="00391DF5"/>
    <w:rsid w:val="00397E3C"/>
    <w:rsid w:val="003A7D53"/>
    <w:rsid w:val="003B0327"/>
    <w:rsid w:val="003B5B4D"/>
    <w:rsid w:val="003D0B49"/>
    <w:rsid w:val="003E009A"/>
    <w:rsid w:val="003E5959"/>
    <w:rsid w:val="003F5862"/>
    <w:rsid w:val="003F7ED9"/>
    <w:rsid w:val="00407120"/>
    <w:rsid w:val="00413954"/>
    <w:rsid w:val="0042452F"/>
    <w:rsid w:val="004405A2"/>
    <w:rsid w:val="00445CA6"/>
    <w:rsid w:val="00446B0D"/>
    <w:rsid w:val="004536E3"/>
    <w:rsid w:val="00453CDF"/>
    <w:rsid w:val="004606EA"/>
    <w:rsid w:val="00472F4F"/>
    <w:rsid w:val="004807AD"/>
    <w:rsid w:val="00495527"/>
    <w:rsid w:val="004977D3"/>
    <w:rsid w:val="004B74C2"/>
    <w:rsid w:val="004C7EC2"/>
    <w:rsid w:val="004E74FC"/>
    <w:rsid w:val="00503A70"/>
    <w:rsid w:val="00506C1A"/>
    <w:rsid w:val="00506F2D"/>
    <w:rsid w:val="00516A18"/>
    <w:rsid w:val="00523EE4"/>
    <w:rsid w:val="0054334F"/>
    <w:rsid w:val="00556023"/>
    <w:rsid w:val="005577A0"/>
    <w:rsid w:val="0055789F"/>
    <w:rsid w:val="0057731A"/>
    <w:rsid w:val="00580356"/>
    <w:rsid w:val="005803F4"/>
    <w:rsid w:val="00585BAA"/>
    <w:rsid w:val="005864F7"/>
    <w:rsid w:val="005A247A"/>
    <w:rsid w:val="005A61FA"/>
    <w:rsid w:val="005B5402"/>
    <w:rsid w:val="005B7991"/>
    <w:rsid w:val="005C0B58"/>
    <w:rsid w:val="005E6705"/>
    <w:rsid w:val="006161A9"/>
    <w:rsid w:val="00616969"/>
    <w:rsid w:val="006262C9"/>
    <w:rsid w:val="00631AC5"/>
    <w:rsid w:val="00645ADD"/>
    <w:rsid w:val="00645DDB"/>
    <w:rsid w:val="0066465A"/>
    <w:rsid w:val="00665CCD"/>
    <w:rsid w:val="00667701"/>
    <w:rsid w:val="006835C3"/>
    <w:rsid w:val="00687C9D"/>
    <w:rsid w:val="006905FD"/>
    <w:rsid w:val="006927C5"/>
    <w:rsid w:val="006A373A"/>
    <w:rsid w:val="006B2AC1"/>
    <w:rsid w:val="006B64B6"/>
    <w:rsid w:val="006C3ED5"/>
    <w:rsid w:val="006F5549"/>
    <w:rsid w:val="00702940"/>
    <w:rsid w:val="00704153"/>
    <w:rsid w:val="00715E94"/>
    <w:rsid w:val="00733612"/>
    <w:rsid w:val="00750ACC"/>
    <w:rsid w:val="0075716E"/>
    <w:rsid w:val="007644F2"/>
    <w:rsid w:val="00767DFD"/>
    <w:rsid w:val="00770A14"/>
    <w:rsid w:val="00770CD7"/>
    <w:rsid w:val="00776354"/>
    <w:rsid w:val="007839AE"/>
    <w:rsid w:val="00794BFE"/>
    <w:rsid w:val="007B220E"/>
    <w:rsid w:val="007C4022"/>
    <w:rsid w:val="007C6CE2"/>
    <w:rsid w:val="007D770E"/>
    <w:rsid w:val="007E4A85"/>
    <w:rsid w:val="007E541D"/>
    <w:rsid w:val="00801109"/>
    <w:rsid w:val="00807B83"/>
    <w:rsid w:val="00812070"/>
    <w:rsid w:val="008451C8"/>
    <w:rsid w:val="00853CDA"/>
    <w:rsid w:val="00861169"/>
    <w:rsid w:val="008766FF"/>
    <w:rsid w:val="00885C2F"/>
    <w:rsid w:val="008936DD"/>
    <w:rsid w:val="00896F49"/>
    <w:rsid w:val="008A2CC3"/>
    <w:rsid w:val="008A5808"/>
    <w:rsid w:val="008B2792"/>
    <w:rsid w:val="008B5040"/>
    <w:rsid w:val="008C2A16"/>
    <w:rsid w:val="008E3C9A"/>
    <w:rsid w:val="00914029"/>
    <w:rsid w:val="00924F53"/>
    <w:rsid w:val="00925C67"/>
    <w:rsid w:val="00953DCD"/>
    <w:rsid w:val="00963626"/>
    <w:rsid w:val="00972DA0"/>
    <w:rsid w:val="0098002D"/>
    <w:rsid w:val="009809A2"/>
    <w:rsid w:val="00986986"/>
    <w:rsid w:val="00993049"/>
    <w:rsid w:val="009B457F"/>
    <w:rsid w:val="009C3263"/>
    <w:rsid w:val="009C43D5"/>
    <w:rsid w:val="009D1485"/>
    <w:rsid w:val="009D33D7"/>
    <w:rsid w:val="00A06C22"/>
    <w:rsid w:val="00A13930"/>
    <w:rsid w:val="00A13C37"/>
    <w:rsid w:val="00A2121E"/>
    <w:rsid w:val="00A30639"/>
    <w:rsid w:val="00A347B6"/>
    <w:rsid w:val="00A35936"/>
    <w:rsid w:val="00A6202E"/>
    <w:rsid w:val="00A77AF6"/>
    <w:rsid w:val="00A8022A"/>
    <w:rsid w:val="00A83927"/>
    <w:rsid w:val="00A83F25"/>
    <w:rsid w:val="00A84C0E"/>
    <w:rsid w:val="00A91CD4"/>
    <w:rsid w:val="00AA032A"/>
    <w:rsid w:val="00AA5BB4"/>
    <w:rsid w:val="00AB425D"/>
    <w:rsid w:val="00AC1CFD"/>
    <w:rsid w:val="00AC3756"/>
    <w:rsid w:val="00AD2C33"/>
    <w:rsid w:val="00AD4079"/>
    <w:rsid w:val="00AD4325"/>
    <w:rsid w:val="00AD5072"/>
    <w:rsid w:val="00AF541E"/>
    <w:rsid w:val="00B130FE"/>
    <w:rsid w:val="00B200DC"/>
    <w:rsid w:val="00B21723"/>
    <w:rsid w:val="00B420B9"/>
    <w:rsid w:val="00B54EA5"/>
    <w:rsid w:val="00B721BF"/>
    <w:rsid w:val="00B837AD"/>
    <w:rsid w:val="00B9363D"/>
    <w:rsid w:val="00BA5573"/>
    <w:rsid w:val="00BB2173"/>
    <w:rsid w:val="00BB53AE"/>
    <w:rsid w:val="00BC22A2"/>
    <w:rsid w:val="00BC6B5A"/>
    <w:rsid w:val="00BD4412"/>
    <w:rsid w:val="00BD687B"/>
    <w:rsid w:val="00BE17EA"/>
    <w:rsid w:val="00BE1F35"/>
    <w:rsid w:val="00BF11BE"/>
    <w:rsid w:val="00C004D3"/>
    <w:rsid w:val="00C00F4D"/>
    <w:rsid w:val="00C13856"/>
    <w:rsid w:val="00C20EBC"/>
    <w:rsid w:val="00C2323F"/>
    <w:rsid w:val="00C56FB2"/>
    <w:rsid w:val="00C57DB5"/>
    <w:rsid w:val="00C64978"/>
    <w:rsid w:val="00C723EF"/>
    <w:rsid w:val="00C7372C"/>
    <w:rsid w:val="00C74968"/>
    <w:rsid w:val="00C9053E"/>
    <w:rsid w:val="00C946C4"/>
    <w:rsid w:val="00CA093B"/>
    <w:rsid w:val="00CA57E0"/>
    <w:rsid w:val="00CB16A0"/>
    <w:rsid w:val="00CB54C1"/>
    <w:rsid w:val="00CC0B53"/>
    <w:rsid w:val="00CC525B"/>
    <w:rsid w:val="00CF7B4E"/>
    <w:rsid w:val="00D12DDC"/>
    <w:rsid w:val="00D15D14"/>
    <w:rsid w:val="00D20C29"/>
    <w:rsid w:val="00D2775E"/>
    <w:rsid w:val="00D3134D"/>
    <w:rsid w:val="00D34A25"/>
    <w:rsid w:val="00D37B73"/>
    <w:rsid w:val="00D43EB4"/>
    <w:rsid w:val="00D52202"/>
    <w:rsid w:val="00D54FE9"/>
    <w:rsid w:val="00D56071"/>
    <w:rsid w:val="00D56E98"/>
    <w:rsid w:val="00D715D3"/>
    <w:rsid w:val="00D9150C"/>
    <w:rsid w:val="00D9300F"/>
    <w:rsid w:val="00D938CE"/>
    <w:rsid w:val="00DA6FB6"/>
    <w:rsid w:val="00DB7F89"/>
    <w:rsid w:val="00DC5E3D"/>
    <w:rsid w:val="00DC7B7F"/>
    <w:rsid w:val="00DD02B1"/>
    <w:rsid w:val="00DF1449"/>
    <w:rsid w:val="00E00210"/>
    <w:rsid w:val="00E15CE4"/>
    <w:rsid w:val="00E16C0A"/>
    <w:rsid w:val="00E26BCF"/>
    <w:rsid w:val="00E27A47"/>
    <w:rsid w:val="00E354F0"/>
    <w:rsid w:val="00E407F7"/>
    <w:rsid w:val="00E509DF"/>
    <w:rsid w:val="00E5535C"/>
    <w:rsid w:val="00E6492A"/>
    <w:rsid w:val="00E70614"/>
    <w:rsid w:val="00E807DF"/>
    <w:rsid w:val="00E813F0"/>
    <w:rsid w:val="00E82E67"/>
    <w:rsid w:val="00E87289"/>
    <w:rsid w:val="00E932A9"/>
    <w:rsid w:val="00E97642"/>
    <w:rsid w:val="00E9782A"/>
    <w:rsid w:val="00EA08A7"/>
    <w:rsid w:val="00EA2351"/>
    <w:rsid w:val="00EA2DA3"/>
    <w:rsid w:val="00EA3220"/>
    <w:rsid w:val="00EA4F15"/>
    <w:rsid w:val="00EA5B67"/>
    <w:rsid w:val="00EA710D"/>
    <w:rsid w:val="00EC2715"/>
    <w:rsid w:val="00EC602F"/>
    <w:rsid w:val="00ED56C9"/>
    <w:rsid w:val="00EF2DE7"/>
    <w:rsid w:val="00EF484A"/>
    <w:rsid w:val="00F1523E"/>
    <w:rsid w:val="00F15269"/>
    <w:rsid w:val="00F16B4C"/>
    <w:rsid w:val="00F46C6D"/>
    <w:rsid w:val="00F7416D"/>
    <w:rsid w:val="00F9235F"/>
    <w:rsid w:val="00F92608"/>
    <w:rsid w:val="00F978D1"/>
    <w:rsid w:val="00FA07B7"/>
    <w:rsid w:val="00FA0C1D"/>
    <w:rsid w:val="00FA24ED"/>
    <w:rsid w:val="00FA7B6C"/>
    <w:rsid w:val="00FC3A6D"/>
    <w:rsid w:val="00FD2FF0"/>
    <w:rsid w:val="00FD77CA"/>
    <w:rsid w:val="00FF59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AF72B8"/>
  <w15:docId w15:val="{5E9C1CFF-DA17-EE49-9A74-1418C4AF15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ajorHAnsi" w:eastAsiaTheme="minorHAnsi" w:hAnsiTheme="majorHAnsi" w:cstheme="minorBidi"/>
        <w:sz w:val="22"/>
        <w:szCs w:val="22"/>
        <w:lang w:val="en-US" w:eastAsia="en-US" w:bidi="ar-SA"/>
      </w:rPr>
    </w:rPrDefault>
    <w:pPrDefault/>
  </w:docDefaults>
  <w:latentStyles w:defLockedState="0" w:defUIPriority="0" w:defSemiHidden="0" w:defUnhideWhenUsed="0" w:defQFormat="0" w:count="375">
    <w:lsdException w:name="heading 1" w:uiPriority="2" w:qFormat="1"/>
    <w:lsdException w:name="heading 2" w:uiPriority="2" w:qFormat="1"/>
    <w:lsdException w:name="heading 3" w:uiPriority="2" w:qFormat="1"/>
    <w:lsdException w:name="heading 4" w:uiPriority="16" w:qFormat="1"/>
    <w:lsdException w:name="heading 5" w:uiPriority="16" w:qFormat="1"/>
    <w:lsdException w:name="heading 6" w:semiHidden="1" w:uiPriority="16" w:unhideWhenUsed="1" w:qFormat="1"/>
    <w:lsdException w:name="heading 7" w:uiPriority="16" w:qFormat="1"/>
    <w:lsdException w:name="heading 8" w:uiPriority="16" w:qFormat="1"/>
    <w:lsdException w:name="heading 9" w:uiPriority="16"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5" w:unhideWhenUsed="1" w:qFormat="1"/>
    <w:lsdException w:name="List Bullet" w:semiHidden="1" w:unhideWhenUsed="1"/>
    <w:lsdException w:name="List Number" w:semiHidden="1" w:uiPriority="5" w:unhideWhenUsed="1" w:qFormat="1"/>
    <w:lsdException w:name="List 2" w:semiHidden="1" w:uiPriority="5"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2" w:uiPriority="5" w:qFormat="1"/>
    <w:lsdException w:name="List Number 3" w:semiHidden="1" w:uiPriority="99" w:unhideWhenUsed="1"/>
    <w:lsdException w:name="List Number 4" w:semiHidden="1" w:uiPriority="99" w:unhideWhenUsed="1"/>
    <w:lsdException w:name="List Number 5" w:semiHidden="1" w:uiPriority="99"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iPriority="7"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iPriority="99"/>
    <w:lsdException w:name="List Paragraph" w:uiPriority="34" w:qFormat="1"/>
    <w:lsdException w:name="Quote" w:uiPriority="29"/>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Intense Emphasis" w:uiPriority="11" w:qFormat="1"/>
    <w:lsdException w:name="Bibliography" w:semiHidden="1" w:unhideWhenUsed="1"/>
    <w:lsdException w:name="TOC Heading" w:semiHidden="1" w:unhideWhenUsed="1"/>
    <w:lsdException w:name="Plain Table 3" w:uiPriority="43"/>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913E2A"/>
    <w:pPr>
      <w:spacing w:after="120"/>
      <w:jc w:val="both"/>
    </w:pPr>
    <w:rPr>
      <w:rFonts w:asciiTheme="minorHAnsi" w:hAnsiTheme="minorHAnsi"/>
      <w:sz w:val="24"/>
    </w:rPr>
  </w:style>
  <w:style w:type="paragraph" w:styleId="Heading1">
    <w:name w:val="heading 1"/>
    <w:basedOn w:val="Normal"/>
    <w:next w:val="Normal"/>
    <w:link w:val="Heading1Char"/>
    <w:autoRedefine/>
    <w:uiPriority w:val="2"/>
    <w:qFormat/>
    <w:rsid w:val="00D95412"/>
    <w:pPr>
      <w:keepNext/>
      <w:keepLines/>
      <w:numPr>
        <w:numId w:val="1"/>
      </w:numPr>
      <w:spacing w:before="360"/>
      <w:outlineLvl w:val="0"/>
    </w:pPr>
    <w:rPr>
      <w:rFonts w:asciiTheme="majorHAnsi" w:eastAsiaTheme="majorEastAsia" w:hAnsiTheme="majorHAnsi" w:cstheme="majorBidi"/>
      <w:b/>
      <w:bCs/>
      <w:color w:val="000000" w:themeColor="text1"/>
      <w:sz w:val="28"/>
      <w:szCs w:val="28"/>
    </w:rPr>
  </w:style>
  <w:style w:type="paragraph" w:styleId="Heading2">
    <w:name w:val="heading 2"/>
    <w:basedOn w:val="Normal"/>
    <w:next w:val="Normal"/>
    <w:link w:val="Heading2Char"/>
    <w:autoRedefine/>
    <w:uiPriority w:val="2"/>
    <w:qFormat/>
    <w:rsid w:val="00EB5B3B"/>
    <w:pPr>
      <w:keepNext/>
      <w:keepLines/>
      <w:numPr>
        <w:ilvl w:val="1"/>
        <w:numId w:val="1"/>
      </w:numPr>
      <w:spacing w:before="200"/>
      <w:outlineLvl w:val="1"/>
    </w:pPr>
    <w:rPr>
      <w:rFonts w:asciiTheme="majorHAnsi" w:eastAsiaTheme="majorEastAsia" w:hAnsiTheme="majorHAnsi" w:cstheme="majorBidi"/>
      <w:b/>
      <w:bCs/>
      <w:color w:val="000000" w:themeColor="text1"/>
      <w:sz w:val="26"/>
      <w:szCs w:val="26"/>
    </w:rPr>
  </w:style>
  <w:style w:type="paragraph" w:styleId="Heading3">
    <w:name w:val="heading 3"/>
    <w:basedOn w:val="Normal"/>
    <w:next w:val="Normal"/>
    <w:link w:val="Heading3Char"/>
    <w:autoRedefine/>
    <w:uiPriority w:val="2"/>
    <w:qFormat/>
    <w:rsid w:val="00D95412"/>
    <w:pPr>
      <w:keepNext/>
      <w:keepLines/>
      <w:numPr>
        <w:ilvl w:val="2"/>
        <w:numId w:val="1"/>
      </w:numPr>
      <w:spacing w:before="20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autoRedefine/>
    <w:uiPriority w:val="16"/>
    <w:qFormat/>
    <w:rsid w:val="00911B70"/>
    <w:pPr>
      <w:keepNext/>
      <w:keepLines/>
      <w:numPr>
        <w:ilvl w:val="3"/>
        <w:numId w:val="1"/>
      </w:numPr>
      <w:spacing w:before="200"/>
      <w:outlineLvl w:val="3"/>
    </w:pPr>
    <w:rPr>
      <w:rFonts w:asciiTheme="majorHAnsi" w:eastAsiaTheme="majorEastAsia" w:hAnsiTheme="majorHAnsi" w:cstheme="majorBidi"/>
      <w:b/>
      <w:bCs/>
      <w:i/>
      <w:iCs/>
    </w:rPr>
  </w:style>
  <w:style w:type="paragraph" w:styleId="Heading5">
    <w:name w:val="heading 5"/>
    <w:basedOn w:val="Normal"/>
    <w:next w:val="Normal"/>
    <w:link w:val="Heading5Char"/>
    <w:autoRedefine/>
    <w:uiPriority w:val="16"/>
    <w:semiHidden/>
    <w:unhideWhenUsed/>
    <w:qFormat/>
    <w:rsid w:val="00D95412"/>
    <w:pPr>
      <w:keepNext/>
      <w:keepLines/>
      <w:numPr>
        <w:ilvl w:val="4"/>
        <w:numId w:val="1"/>
      </w:numPr>
      <w:spacing w:before="200"/>
      <w:outlineLvl w:val="4"/>
    </w:pPr>
    <w:rPr>
      <w:rFonts w:asciiTheme="majorHAnsi" w:eastAsiaTheme="majorEastAsia" w:hAnsiTheme="majorHAnsi" w:cstheme="majorBidi"/>
      <w:i/>
      <w:color w:val="000000" w:themeColor="text1"/>
    </w:rPr>
  </w:style>
  <w:style w:type="paragraph" w:styleId="Heading6">
    <w:name w:val="heading 6"/>
    <w:basedOn w:val="Normal"/>
    <w:next w:val="Normal"/>
    <w:link w:val="Heading6Char"/>
    <w:autoRedefine/>
    <w:uiPriority w:val="16"/>
    <w:unhideWhenUsed/>
    <w:qFormat/>
    <w:rsid w:val="00D95412"/>
    <w:pPr>
      <w:keepNext/>
      <w:keepLines/>
      <w:numPr>
        <w:ilvl w:val="5"/>
        <w:numId w:val="1"/>
      </w:numPr>
      <w:spacing w:before="200"/>
      <w:outlineLvl w:val="5"/>
    </w:pPr>
    <w:rPr>
      <w:rFonts w:asciiTheme="majorHAnsi" w:eastAsiaTheme="majorEastAsia" w:hAnsiTheme="majorHAnsi" w:cstheme="majorBidi"/>
      <w:i/>
      <w:iCs/>
      <w:color w:val="262626" w:themeColor="text1" w:themeTint="D9"/>
    </w:rPr>
  </w:style>
  <w:style w:type="paragraph" w:styleId="Heading7">
    <w:name w:val="heading 7"/>
    <w:basedOn w:val="Normal"/>
    <w:next w:val="Normal"/>
    <w:link w:val="Heading7Char"/>
    <w:autoRedefine/>
    <w:uiPriority w:val="16"/>
    <w:semiHidden/>
    <w:unhideWhenUsed/>
    <w:qFormat/>
    <w:rsid w:val="00E374DB"/>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16"/>
    <w:semiHidden/>
    <w:unhideWhenUsed/>
    <w:qFormat/>
    <w:rsid w:val="00E374DB"/>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16"/>
    <w:semiHidden/>
    <w:unhideWhenUsed/>
    <w:qFormat/>
    <w:rsid w:val="00E374DB"/>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7"/>
    <w:qFormat/>
    <w:rsid w:val="00433DA0"/>
    <w:pPr>
      <w:spacing w:after="0"/>
    </w:pPr>
    <w:rPr>
      <w:rFonts w:ascii="Consolas" w:hAnsi="Consolas"/>
      <w:sz w:val="21"/>
      <w:szCs w:val="21"/>
    </w:rPr>
  </w:style>
  <w:style w:type="character" w:customStyle="1" w:styleId="PlainTextChar">
    <w:name w:val="Plain Text Char"/>
    <w:basedOn w:val="DefaultParagraphFont"/>
    <w:link w:val="PlainText"/>
    <w:uiPriority w:val="7"/>
    <w:rsid w:val="007C4964"/>
    <w:rPr>
      <w:rFonts w:ascii="Consolas" w:hAnsi="Consolas"/>
      <w:sz w:val="21"/>
      <w:szCs w:val="21"/>
    </w:rPr>
  </w:style>
  <w:style w:type="paragraph" w:styleId="NoSpacing">
    <w:name w:val="No Spacing"/>
    <w:link w:val="NoSpacingChar"/>
    <w:unhideWhenUsed/>
    <w:qFormat/>
    <w:rsid w:val="00633649"/>
  </w:style>
  <w:style w:type="paragraph" w:styleId="Header">
    <w:name w:val="header"/>
    <w:basedOn w:val="Normal"/>
    <w:link w:val="HeaderChar"/>
    <w:uiPriority w:val="99"/>
    <w:unhideWhenUsed/>
    <w:rsid w:val="000A25CE"/>
    <w:pPr>
      <w:tabs>
        <w:tab w:val="center" w:pos="4680"/>
        <w:tab w:val="right" w:pos="9360"/>
      </w:tabs>
      <w:spacing w:after="0"/>
    </w:pPr>
  </w:style>
  <w:style w:type="character" w:customStyle="1" w:styleId="HeaderChar">
    <w:name w:val="Header Char"/>
    <w:basedOn w:val="DefaultParagraphFont"/>
    <w:link w:val="Header"/>
    <w:uiPriority w:val="99"/>
    <w:rsid w:val="000A25CE"/>
  </w:style>
  <w:style w:type="paragraph" w:styleId="Footer">
    <w:name w:val="footer"/>
    <w:basedOn w:val="Normal"/>
    <w:link w:val="FooterChar"/>
    <w:uiPriority w:val="99"/>
    <w:rsid w:val="00903C35"/>
    <w:pPr>
      <w:pBdr>
        <w:top w:val="single" w:sz="8" w:space="18" w:color="4F81BD" w:themeColor="accent1"/>
      </w:pBdr>
      <w:tabs>
        <w:tab w:val="center" w:pos="4680"/>
        <w:tab w:val="right" w:pos="9360"/>
      </w:tabs>
      <w:spacing w:after="0"/>
      <w:jc w:val="right"/>
    </w:pPr>
  </w:style>
  <w:style w:type="character" w:customStyle="1" w:styleId="FooterChar">
    <w:name w:val="Footer Char"/>
    <w:basedOn w:val="DefaultParagraphFont"/>
    <w:link w:val="Footer"/>
    <w:uiPriority w:val="99"/>
    <w:rsid w:val="00903C35"/>
    <w:rPr>
      <w:rFonts w:asciiTheme="minorHAnsi" w:hAnsiTheme="minorHAnsi"/>
      <w:sz w:val="24"/>
    </w:rPr>
  </w:style>
  <w:style w:type="paragraph" w:styleId="BalloonText">
    <w:name w:val="Balloon Text"/>
    <w:basedOn w:val="Normal"/>
    <w:link w:val="BalloonTextChar"/>
    <w:uiPriority w:val="99"/>
    <w:semiHidden/>
    <w:unhideWhenUsed/>
    <w:rsid w:val="000A25CE"/>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25CE"/>
    <w:rPr>
      <w:rFonts w:ascii="Tahoma" w:hAnsi="Tahoma" w:cs="Tahoma"/>
      <w:sz w:val="16"/>
      <w:szCs w:val="16"/>
    </w:rPr>
  </w:style>
  <w:style w:type="paragraph" w:styleId="Title">
    <w:name w:val="Title"/>
    <w:basedOn w:val="Normal"/>
    <w:next w:val="Author"/>
    <w:link w:val="TitleChar"/>
    <w:autoRedefine/>
    <w:uiPriority w:val="10"/>
    <w:qFormat/>
    <w:rsid w:val="000E4D80"/>
    <w:pPr>
      <w:spacing w:before="360" w:after="360"/>
      <w:contextualSpacing/>
      <w:jc w:val="center"/>
    </w:pPr>
    <w:rPr>
      <w:rFonts w:eastAsiaTheme="majorEastAsia" w:cstheme="majorBidi"/>
      <w:b/>
      <w:color w:val="000000" w:themeColor="text1"/>
      <w:spacing w:val="5"/>
      <w:kern w:val="28"/>
      <w:sz w:val="36"/>
      <w:szCs w:val="52"/>
    </w:rPr>
  </w:style>
  <w:style w:type="character" w:customStyle="1" w:styleId="TitleChar">
    <w:name w:val="Title Char"/>
    <w:basedOn w:val="DefaultParagraphFont"/>
    <w:link w:val="Title"/>
    <w:uiPriority w:val="10"/>
    <w:rsid w:val="00913E2A"/>
    <w:rPr>
      <w:rFonts w:asciiTheme="minorHAnsi" w:eastAsiaTheme="majorEastAsia" w:hAnsiTheme="minorHAnsi" w:cstheme="majorBidi"/>
      <w:b/>
      <w:color w:val="000000" w:themeColor="text1"/>
      <w:spacing w:val="5"/>
      <w:kern w:val="28"/>
      <w:sz w:val="36"/>
      <w:szCs w:val="52"/>
    </w:rPr>
  </w:style>
  <w:style w:type="character" w:customStyle="1" w:styleId="Heading1Char">
    <w:name w:val="Heading 1 Char"/>
    <w:basedOn w:val="DefaultParagraphFont"/>
    <w:link w:val="Heading1"/>
    <w:uiPriority w:val="2"/>
    <w:rsid w:val="00945E9B"/>
    <w:rPr>
      <w:rFonts w:eastAsiaTheme="majorEastAsia" w:cstheme="majorBidi"/>
      <w:b/>
      <w:bCs/>
      <w:color w:val="000000" w:themeColor="text1"/>
      <w:sz w:val="28"/>
      <w:szCs w:val="28"/>
    </w:rPr>
  </w:style>
  <w:style w:type="character" w:styleId="Hyperlink">
    <w:name w:val="Hyperlink"/>
    <w:basedOn w:val="DefaultParagraphFont"/>
    <w:uiPriority w:val="99"/>
    <w:unhideWhenUsed/>
    <w:rsid w:val="00DF119F"/>
    <w:rPr>
      <w:color w:val="0000FF" w:themeColor="hyperlink"/>
      <w:u w:val="single"/>
    </w:rPr>
  </w:style>
  <w:style w:type="character" w:customStyle="1" w:styleId="Heading2Char">
    <w:name w:val="Heading 2 Char"/>
    <w:basedOn w:val="DefaultParagraphFont"/>
    <w:link w:val="Heading2"/>
    <w:uiPriority w:val="2"/>
    <w:rsid w:val="00EB5B3B"/>
    <w:rPr>
      <w:rFonts w:eastAsiaTheme="majorEastAsia" w:cstheme="majorBidi"/>
      <w:b/>
      <w:bCs/>
      <w:color w:val="000000" w:themeColor="text1"/>
      <w:sz w:val="26"/>
      <w:szCs w:val="26"/>
    </w:rPr>
  </w:style>
  <w:style w:type="character" w:customStyle="1" w:styleId="Heading3Char">
    <w:name w:val="Heading 3 Char"/>
    <w:basedOn w:val="DefaultParagraphFont"/>
    <w:link w:val="Heading3"/>
    <w:uiPriority w:val="2"/>
    <w:rsid w:val="00945E9B"/>
    <w:rPr>
      <w:rFonts w:eastAsiaTheme="majorEastAsia" w:cstheme="majorBidi"/>
      <w:b/>
      <w:bCs/>
      <w:color w:val="000000" w:themeColor="text1"/>
      <w:sz w:val="24"/>
    </w:rPr>
  </w:style>
  <w:style w:type="character" w:customStyle="1" w:styleId="Heading4Char">
    <w:name w:val="Heading 4 Char"/>
    <w:basedOn w:val="DefaultParagraphFont"/>
    <w:link w:val="Heading4"/>
    <w:uiPriority w:val="16"/>
    <w:rsid w:val="00985AAE"/>
    <w:rPr>
      <w:rFonts w:eastAsiaTheme="majorEastAsia" w:cstheme="majorBidi"/>
      <w:b/>
      <w:bCs/>
      <w:i/>
      <w:iCs/>
      <w:sz w:val="24"/>
    </w:rPr>
  </w:style>
  <w:style w:type="character" w:customStyle="1" w:styleId="Heading5Char">
    <w:name w:val="Heading 5 Char"/>
    <w:basedOn w:val="DefaultParagraphFont"/>
    <w:link w:val="Heading5"/>
    <w:uiPriority w:val="16"/>
    <w:semiHidden/>
    <w:rsid w:val="00985AAE"/>
    <w:rPr>
      <w:rFonts w:eastAsiaTheme="majorEastAsia" w:cstheme="majorBidi"/>
      <w:i/>
      <w:color w:val="000000" w:themeColor="text1"/>
      <w:sz w:val="24"/>
    </w:rPr>
  </w:style>
  <w:style w:type="character" w:customStyle="1" w:styleId="Heading6Char">
    <w:name w:val="Heading 6 Char"/>
    <w:basedOn w:val="DefaultParagraphFont"/>
    <w:link w:val="Heading6"/>
    <w:uiPriority w:val="16"/>
    <w:rsid w:val="00985AAE"/>
    <w:rPr>
      <w:rFonts w:eastAsiaTheme="majorEastAsia" w:cstheme="majorBidi"/>
      <w:i/>
      <w:iCs/>
      <w:color w:val="262626" w:themeColor="text1" w:themeTint="D9"/>
      <w:sz w:val="24"/>
    </w:rPr>
  </w:style>
  <w:style w:type="character" w:customStyle="1" w:styleId="Heading7Char">
    <w:name w:val="Heading 7 Char"/>
    <w:basedOn w:val="DefaultParagraphFont"/>
    <w:link w:val="Heading7"/>
    <w:uiPriority w:val="16"/>
    <w:semiHidden/>
    <w:rsid w:val="00985AAE"/>
    <w:rPr>
      <w:rFonts w:eastAsiaTheme="majorEastAsia" w:cstheme="majorBidi"/>
      <w:i/>
      <w:iCs/>
      <w:color w:val="404040" w:themeColor="text1" w:themeTint="BF"/>
      <w:sz w:val="24"/>
    </w:rPr>
  </w:style>
  <w:style w:type="character" w:customStyle="1" w:styleId="Heading8Char">
    <w:name w:val="Heading 8 Char"/>
    <w:basedOn w:val="DefaultParagraphFont"/>
    <w:link w:val="Heading8"/>
    <w:uiPriority w:val="16"/>
    <w:semiHidden/>
    <w:rsid w:val="00985AAE"/>
    <w:rPr>
      <w:rFonts w:eastAsiaTheme="majorEastAsia" w:cstheme="majorBidi"/>
      <w:color w:val="404040" w:themeColor="text1" w:themeTint="BF"/>
      <w:sz w:val="20"/>
      <w:szCs w:val="20"/>
    </w:rPr>
  </w:style>
  <w:style w:type="character" w:customStyle="1" w:styleId="Heading9Char">
    <w:name w:val="Heading 9 Char"/>
    <w:basedOn w:val="DefaultParagraphFont"/>
    <w:link w:val="Heading9"/>
    <w:uiPriority w:val="16"/>
    <w:semiHidden/>
    <w:rsid w:val="00985AAE"/>
    <w:rPr>
      <w:rFonts w:eastAsiaTheme="majorEastAsia" w:cstheme="majorBidi"/>
      <w:i/>
      <w:iCs/>
      <w:color w:val="404040" w:themeColor="text1" w:themeTint="BF"/>
      <w:sz w:val="20"/>
      <w:szCs w:val="20"/>
    </w:rPr>
  </w:style>
  <w:style w:type="character" w:styleId="CommentReference">
    <w:name w:val="annotation reference"/>
    <w:basedOn w:val="DefaultParagraphFont"/>
    <w:uiPriority w:val="99"/>
    <w:semiHidden/>
    <w:unhideWhenUsed/>
    <w:rsid w:val="00372A75"/>
    <w:rPr>
      <w:sz w:val="16"/>
      <w:szCs w:val="16"/>
    </w:rPr>
  </w:style>
  <w:style w:type="paragraph" w:styleId="CommentText">
    <w:name w:val="annotation text"/>
    <w:basedOn w:val="Normal"/>
    <w:link w:val="CommentTextChar"/>
    <w:uiPriority w:val="99"/>
    <w:semiHidden/>
    <w:unhideWhenUsed/>
    <w:rsid w:val="00372A75"/>
    <w:rPr>
      <w:sz w:val="20"/>
      <w:szCs w:val="20"/>
    </w:rPr>
  </w:style>
  <w:style w:type="character" w:customStyle="1" w:styleId="CommentTextChar">
    <w:name w:val="Comment Text Char"/>
    <w:basedOn w:val="DefaultParagraphFont"/>
    <w:link w:val="CommentText"/>
    <w:uiPriority w:val="99"/>
    <w:semiHidden/>
    <w:rsid w:val="00372A75"/>
    <w:rPr>
      <w:sz w:val="20"/>
      <w:szCs w:val="20"/>
    </w:rPr>
  </w:style>
  <w:style w:type="paragraph" w:styleId="CommentSubject">
    <w:name w:val="annotation subject"/>
    <w:basedOn w:val="CommentText"/>
    <w:next w:val="CommentText"/>
    <w:link w:val="CommentSubjectChar"/>
    <w:uiPriority w:val="99"/>
    <w:semiHidden/>
    <w:unhideWhenUsed/>
    <w:rsid w:val="00372A75"/>
    <w:rPr>
      <w:b/>
      <w:bCs/>
    </w:rPr>
  </w:style>
  <w:style w:type="character" w:customStyle="1" w:styleId="CommentSubjectChar">
    <w:name w:val="Comment Subject Char"/>
    <w:basedOn w:val="CommentTextChar"/>
    <w:link w:val="CommentSubject"/>
    <w:uiPriority w:val="99"/>
    <w:semiHidden/>
    <w:rsid w:val="00372A75"/>
    <w:rPr>
      <w:b/>
      <w:bCs/>
      <w:sz w:val="20"/>
      <w:szCs w:val="20"/>
    </w:rPr>
  </w:style>
  <w:style w:type="paragraph" w:styleId="ListParagraph">
    <w:name w:val="List Paragraph"/>
    <w:aliases w:val="List Paragraph2"/>
    <w:basedOn w:val="Normal"/>
    <w:uiPriority w:val="34"/>
    <w:qFormat/>
    <w:rsid w:val="00ED4545"/>
    <w:pPr>
      <w:ind w:left="720"/>
      <w:jc w:val="left"/>
    </w:pPr>
  </w:style>
  <w:style w:type="paragraph" w:styleId="Revision">
    <w:name w:val="Revision"/>
    <w:hidden/>
    <w:uiPriority w:val="99"/>
    <w:semiHidden/>
    <w:rsid w:val="00954D56"/>
    <w:rPr>
      <w:sz w:val="24"/>
    </w:rPr>
  </w:style>
  <w:style w:type="paragraph" w:customStyle="1" w:styleId="Heading">
    <w:name w:val="Heading"/>
    <w:basedOn w:val="Heading1"/>
    <w:next w:val="Normal"/>
    <w:autoRedefine/>
    <w:uiPriority w:val="2"/>
    <w:qFormat/>
    <w:rsid w:val="0093561B"/>
    <w:pPr>
      <w:numPr>
        <w:numId w:val="0"/>
      </w:numPr>
    </w:pPr>
    <w:rPr>
      <w:color w:val="auto"/>
    </w:rPr>
  </w:style>
  <w:style w:type="paragraph" w:customStyle="1" w:styleId="Author">
    <w:name w:val="Author"/>
    <w:basedOn w:val="Title"/>
    <w:link w:val="AuthorChar"/>
    <w:autoRedefine/>
    <w:uiPriority w:val="18"/>
    <w:qFormat/>
    <w:rsid w:val="006000D5"/>
    <w:pPr>
      <w:pBdr>
        <w:bottom w:val="single" w:sz="8" w:space="10" w:color="4F81BD" w:themeColor="accent1"/>
      </w:pBdr>
      <w:spacing w:before="0" w:after="300"/>
    </w:pPr>
    <w:rPr>
      <w:color w:val="auto"/>
      <w:sz w:val="28"/>
      <w:szCs w:val="32"/>
    </w:rPr>
  </w:style>
  <w:style w:type="paragraph" w:customStyle="1" w:styleId="NoNumHead2">
    <w:name w:val="NoNum Head2"/>
    <w:basedOn w:val="Heading"/>
    <w:next w:val="Normal"/>
    <w:autoRedefine/>
    <w:uiPriority w:val="14"/>
    <w:qFormat/>
    <w:rsid w:val="00911B70"/>
    <w:pPr>
      <w:spacing w:before="200"/>
      <w:jc w:val="left"/>
    </w:pPr>
    <w:rPr>
      <w:sz w:val="26"/>
    </w:rPr>
  </w:style>
  <w:style w:type="character" w:customStyle="1" w:styleId="AuthorChar">
    <w:name w:val="Author Char"/>
    <w:basedOn w:val="TitleChar"/>
    <w:link w:val="Author"/>
    <w:uiPriority w:val="18"/>
    <w:rsid w:val="00913E2A"/>
    <w:rPr>
      <w:rFonts w:asciiTheme="minorHAnsi" w:eastAsiaTheme="majorEastAsia" w:hAnsiTheme="minorHAnsi" w:cstheme="majorBidi"/>
      <w:b/>
      <w:color w:val="000000" w:themeColor="text1"/>
      <w:spacing w:val="5"/>
      <w:kern w:val="28"/>
      <w:sz w:val="28"/>
      <w:szCs w:val="32"/>
    </w:rPr>
  </w:style>
  <w:style w:type="character" w:styleId="Emphasis">
    <w:name w:val="Emphasis"/>
    <w:basedOn w:val="DefaultParagraphFont"/>
    <w:qFormat/>
    <w:rsid w:val="00911B70"/>
    <w:rPr>
      <w:i/>
      <w:iCs/>
    </w:rPr>
  </w:style>
  <w:style w:type="character" w:styleId="IntenseEmphasis">
    <w:name w:val="Intense Emphasis"/>
    <w:basedOn w:val="DefaultParagraphFont"/>
    <w:uiPriority w:val="11"/>
    <w:qFormat/>
    <w:rsid w:val="00911B70"/>
    <w:rPr>
      <w:b/>
      <w:bCs/>
      <w:i/>
      <w:iCs/>
      <w:color w:val="auto"/>
    </w:rPr>
  </w:style>
  <w:style w:type="character" w:styleId="Strong">
    <w:name w:val="Strong"/>
    <w:basedOn w:val="DefaultParagraphFont"/>
    <w:uiPriority w:val="22"/>
    <w:qFormat/>
    <w:rsid w:val="00911B70"/>
    <w:rPr>
      <w:b/>
      <w:bCs/>
    </w:rPr>
  </w:style>
  <w:style w:type="paragraph" w:styleId="Quote">
    <w:name w:val="Quote"/>
    <w:basedOn w:val="Normal"/>
    <w:next w:val="Normal"/>
    <w:link w:val="QuoteChar"/>
    <w:uiPriority w:val="29"/>
    <w:rsid w:val="00911B70"/>
    <w:rPr>
      <w:i/>
      <w:iCs/>
      <w:color w:val="000000" w:themeColor="text1"/>
    </w:rPr>
  </w:style>
  <w:style w:type="character" w:customStyle="1" w:styleId="QuoteChar">
    <w:name w:val="Quote Char"/>
    <w:basedOn w:val="DefaultParagraphFont"/>
    <w:link w:val="Quote"/>
    <w:uiPriority w:val="29"/>
    <w:rsid w:val="00911B70"/>
    <w:rPr>
      <w:rFonts w:asciiTheme="minorHAnsi" w:hAnsiTheme="minorHAnsi"/>
      <w:i/>
      <w:iCs/>
      <w:color w:val="000000" w:themeColor="text1"/>
      <w:sz w:val="24"/>
    </w:rPr>
  </w:style>
  <w:style w:type="paragraph" w:styleId="List">
    <w:name w:val="List"/>
    <w:basedOn w:val="Normal"/>
    <w:uiPriority w:val="5"/>
    <w:qFormat/>
    <w:rsid w:val="00515420"/>
    <w:pPr>
      <w:ind w:left="360" w:hanging="360"/>
      <w:contextualSpacing/>
    </w:pPr>
  </w:style>
  <w:style w:type="paragraph" w:styleId="ListNumber">
    <w:name w:val="List Number"/>
    <w:basedOn w:val="Normal"/>
    <w:uiPriority w:val="5"/>
    <w:qFormat/>
    <w:rsid w:val="00BE7C39"/>
    <w:pPr>
      <w:numPr>
        <w:numId w:val="3"/>
      </w:numPr>
      <w:contextualSpacing/>
    </w:pPr>
  </w:style>
  <w:style w:type="paragraph" w:styleId="ListNumber2">
    <w:name w:val="List Number 2"/>
    <w:basedOn w:val="Normal"/>
    <w:uiPriority w:val="5"/>
    <w:qFormat/>
    <w:rsid w:val="000F1A50"/>
    <w:pPr>
      <w:numPr>
        <w:numId w:val="2"/>
      </w:numPr>
      <w:spacing w:after="40"/>
      <w:jc w:val="left"/>
    </w:pPr>
    <w:rPr>
      <w:szCs w:val="24"/>
    </w:rPr>
  </w:style>
  <w:style w:type="paragraph" w:styleId="ListNumber3">
    <w:name w:val="List Number 3"/>
    <w:basedOn w:val="Normal"/>
    <w:autoRedefine/>
    <w:uiPriority w:val="99"/>
    <w:semiHidden/>
    <w:unhideWhenUsed/>
    <w:rsid w:val="00515420"/>
    <w:pPr>
      <w:numPr>
        <w:numId w:val="4"/>
      </w:numPr>
      <w:contextualSpacing/>
    </w:pPr>
  </w:style>
  <w:style w:type="paragraph" w:styleId="ListNumber4">
    <w:name w:val="List Number 4"/>
    <w:basedOn w:val="Normal"/>
    <w:autoRedefine/>
    <w:uiPriority w:val="99"/>
    <w:semiHidden/>
    <w:unhideWhenUsed/>
    <w:rsid w:val="00515420"/>
    <w:pPr>
      <w:numPr>
        <w:numId w:val="5"/>
      </w:numPr>
      <w:contextualSpacing/>
    </w:pPr>
  </w:style>
  <w:style w:type="paragraph" w:styleId="ListNumber5">
    <w:name w:val="List Number 5"/>
    <w:basedOn w:val="Normal"/>
    <w:autoRedefine/>
    <w:uiPriority w:val="99"/>
    <w:unhideWhenUsed/>
    <w:rsid w:val="00515420"/>
    <w:pPr>
      <w:numPr>
        <w:numId w:val="6"/>
      </w:numPr>
      <w:contextualSpacing/>
    </w:pPr>
  </w:style>
  <w:style w:type="paragraph" w:styleId="List2">
    <w:name w:val="List 2"/>
    <w:basedOn w:val="Normal"/>
    <w:uiPriority w:val="5"/>
    <w:rsid w:val="00985AAE"/>
    <w:pPr>
      <w:ind w:left="720" w:hanging="360"/>
      <w:contextualSpacing/>
    </w:pPr>
  </w:style>
  <w:style w:type="paragraph" w:customStyle="1" w:styleId="ListAlpha3">
    <w:name w:val="List Alpha 3"/>
    <w:basedOn w:val="ListNumber2"/>
    <w:uiPriority w:val="6"/>
    <w:qFormat/>
    <w:rsid w:val="00945E9B"/>
    <w:pPr>
      <w:numPr>
        <w:numId w:val="7"/>
      </w:numPr>
    </w:pPr>
  </w:style>
  <w:style w:type="paragraph" w:customStyle="1" w:styleId="HDFFooter">
    <w:name w:val="HDF Footer"/>
    <w:basedOn w:val="Footer"/>
    <w:link w:val="HDFFooterChar"/>
    <w:uiPriority w:val="23"/>
    <w:qFormat/>
    <w:rsid w:val="008832DF"/>
    <w:pPr>
      <w:pBdr>
        <w:top w:val="single" w:sz="8" w:space="1" w:color="4F81BD" w:themeColor="accent1"/>
      </w:pBdr>
    </w:pPr>
  </w:style>
  <w:style w:type="paragraph" w:customStyle="1" w:styleId="THGHeader">
    <w:name w:val="THG Header"/>
    <w:basedOn w:val="Header"/>
    <w:link w:val="THGHeaderChar"/>
    <w:uiPriority w:val="21"/>
    <w:qFormat/>
    <w:rsid w:val="001706A5"/>
  </w:style>
  <w:style w:type="character" w:customStyle="1" w:styleId="HDFFooterChar">
    <w:name w:val="HDF Footer Char"/>
    <w:basedOn w:val="FooterChar"/>
    <w:link w:val="HDFFooter"/>
    <w:uiPriority w:val="23"/>
    <w:rsid w:val="001706A5"/>
    <w:rPr>
      <w:rFonts w:asciiTheme="minorHAnsi" w:hAnsiTheme="minorHAnsi"/>
      <w:sz w:val="24"/>
    </w:rPr>
  </w:style>
  <w:style w:type="paragraph" w:customStyle="1" w:styleId="THGHeader2">
    <w:name w:val="THG Header2"/>
    <w:basedOn w:val="Header"/>
    <w:link w:val="THGHeader2Char"/>
    <w:uiPriority w:val="22"/>
    <w:qFormat/>
    <w:rsid w:val="001706A5"/>
    <w:pPr>
      <w:pBdr>
        <w:bottom w:val="single" w:sz="8" w:space="1" w:color="4F81BD" w:themeColor="accent1"/>
      </w:pBdr>
    </w:pPr>
  </w:style>
  <w:style w:type="character" w:customStyle="1" w:styleId="THGHeaderChar">
    <w:name w:val="THG Header Char"/>
    <w:basedOn w:val="HeaderChar"/>
    <w:link w:val="THGHeader"/>
    <w:uiPriority w:val="21"/>
    <w:rsid w:val="001706A5"/>
    <w:rPr>
      <w:rFonts w:asciiTheme="minorHAnsi" w:hAnsiTheme="minorHAnsi"/>
      <w:sz w:val="24"/>
    </w:rPr>
  </w:style>
  <w:style w:type="character" w:customStyle="1" w:styleId="THGHeader2Char">
    <w:name w:val="THG Header2 Char"/>
    <w:basedOn w:val="HeaderChar"/>
    <w:link w:val="THGHeader2"/>
    <w:uiPriority w:val="22"/>
    <w:rsid w:val="001706A5"/>
    <w:rPr>
      <w:rFonts w:asciiTheme="minorHAnsi" w:hAnsiTheme="minorHAnsi"/>
      <w:sz w:val="24"/>
    </w:rPr>
  </w:style>
  <w:style w:type="paragraph" w:customStyle="1" w:styleId="Abstract">
    <w:name w:val="Abstract"/>
    <w:basedOn w:val="Normal"/>
    <w:uiPriority w:val="19"/>
    <w:qFormat/>
    <w:rsid w:val="0093561B"/>
    <w:pPr>
      <w:ind w:left="720" w:right="720"/>
    </w:pPr>
  </w:style>
  <w:style w:type="paragraph" w:customStyle="1" w:styleId="Divider">
    <w:name w:val="Divider"/>
    <w:basedOn w:val="Author"/>
    <w:next w:val="Heading1"/>
    <w:uiPriority w:val="20"/>
    <w:qFormat/>
    <w:rsid w:val="00913E2A"/>
    <w:pPr>
      <w:spacing w:line="14" w:lineRule="auto"/>
    </w:pPr>
    <w:rPr>
      <w:b w:val="0"/>
      <w:sz w:val="22"/>
    </w:rPr>
  </w:style>
  <w:style w:type="character" w:styleId="HTMLCode">
    <w:name w:val="HTML Code"/>
    <w:basedOn w:val="DefaultParagraphFont"/>
    <w:uiPriority w:val="99"/>
    <w:unhideWhenUsed/>
    <w:rsid w:val="00407120"/>
    <w:rPr>
      <w:rFonts w:ascii="Courier New" w:eastAsia="Times New Roman" w:hAnsi="Courier New" w:cs="Courier New"/>
      <w:sz w:val="20"/>
      <w:szCs w:val="20"/>
    </w:rPr>
  </w:style>
  <w:style w:type="character" w:customStyle="1" w:styleId="SourceText">
    <w:name w:val="Source Text"/>
    <w:rsid w:val="00407120"/>
    <w:rPr>
      <w:rFonts w:ascii="Cumberland AMT" w:eastAsia="Cumberland AMT" w:hAnsi="Cumberland AMT" w:cs="Cumberland AMT"/>
    </w:rPr>
  </w:style>
  <w:style w:type="paragraph" w:styleId="BodyText">
    <w:name w:val="Body Text"/>
    <w:basedOn w:val="Normal"/>
    <w:link w:val="BodyTextChar"/>
    <w:rsid w:val="00407120"/>
    <w:pPr>
      <w:suppressAutoHyphens/>
    </w:pPr>
    <w:rPr>
      <w:rFonts w:ascii="Calibri" w:eastAsia="Albany AMT" w:hAnsi="Calibri" w:cs="font79"/>
      <w:kern w:val="1"/>
      <w:lang w:eastAsia="ar-SA"/>
    </w:rPr>
  </w:style>
  <w:style w:type="character" w:customStyle="1" w:styleId="BodyTextChar">
    <w:name w:val="Body Text Char"/>
    <w:basedOn w:val="DefaultParagraphFont"/>
    <w:link w:val="BodyText"/>
    <w:rsid w:val="00407120"/>
    <w:rPr>
      <w:rFonts w:ascii="Calibri" w:eastAsia="Albany AMT" w:hAnsi="Calibri" w:cs="font79"/>
      <w:kern w:val="1"/>
      <w:sz w:val="24"/>
      <w:lang w:eastAsia="ar-SA"/>
    </w:rPr>
  </w:style>
  <w:style w:type="paragraph" w:customStyle="1" w:styleId="PreformattedText">
    <w:name w:val="Preformatted Text"/>
    <w:basedOn w:val="Normal"/>
    <w:rsid w:val="00407120"/>
    <w:pPr>
      <w:suppressAutoHyphens/>
      <w:spacing w:after="0"/>
    </w:pPr>
    <w:rPr>
      <w:rFonts w:ascii="Cumberland AMT" w:eastAsia="Cumberland AMT" w:hAnsi="Cumberland AMT" w:cs="Cumberland AMT"/>
      <w:kern w:val="1"/>
      <w:sz w:val="20"/>
      <w:szCs w:val="20"/>
      <w:lang w:eastAsia="ar-SA"/>
    </w:rPr>
  </w:style>
  <w:style w:type="paragraph" w:customStyle="1" w:styleId="Drawing">
    <w:name w:val="Drawing"/>
    <w:basedOn w:val="Caption"/>
    <w:rsid w:val="00407120"/>
    <w:pPr>
      <w:suppressLineNumbers/>
      <w:suppressAutoHyphens/>
      <w:spacing w:before="120" w:after="120"/>
    </w:pPr>
    <w:rPr>
      <w:rFonts w:ascii="Calibri" w:eastAsia="Albany AMT" w:hAnsi="Calibri" w:cs="font79"/>
      <w:b w:val="0"/>
      <w:bCs w:val="0"/>
      <w:i/>
      <w:iCs/>
      <w:color w:val="auto"/>
      <w:kern w:val="1"/>
      <w:sz w:val="24"/>
      <w:szCs w:val="24"/>
      <w:lang w:eastAsia="ar-SA"/>
    </w:rPr>
  </w:style>
  <w:style w:type="paragraph" w:styleId="Caption">
    <w:name w:val="caption"/>
    <w:basedOn w:val="Normal"/>
    <w:next w:val="Normal"/>
    <w:uiPriority w:val="35"/>
    <w:unhideWhenUsed/>
    <w:qFormat/>
    <w:rsid w:val="00407120"/>
    <w:pPr>
      <w:spacing w:after="200"/>
    </w:pPr>
    <w:rPr>
      <w:b/>
      <w:bCs/>
      <w:color w:val="4F81BD" w:themeColor="accent1"/>
      <w:sz w:val="18"/>
      <w:szCs w:val="18"/>
    </w:rPr>
  </w:style>
  <w:style w:type="paragraph" w:styleId="TableofFigures">
    <w:name w:val="table of figures"/>
    <w:basedOn w:val="Normal"/>
    <w:next w:val="Normal"/>
    <w:uiPriority w:val="99"/>
    <w:unhideWhenUsed/>
    <w:rsid w:val="00407120"/>
    <w:pPr>
      <w:ind w:left="480" w:hanging="480"/>
    </w:pPr>
  </w:style>
  <w:style w:type="character" w:customStyle="1" w:styleId="NoSpacingChar">
    <w:name w:val="No Spacing Char"/>
    <w:basedOn w:val="DefaultParagraphFont"/>
    <w:link w:val="NoSpacing"/>
    <w:rsid w:val="00407120"/>
  </w:style>
  <w:style w:type="paragraph" w:styleId="FootnoteText">
    <w:name w:val="footnote text"/>
    <w:basedOn w:val="Normal"/>
    <w:link w:val="FootnoteTextChar"/>
    <w:rsid w:val="00A77AF6"/>
    <w:pPr>
      <w:spacing w:after="0"/>
    </w:pPr>
    <w:rPr>
      <w:szCs w:val="24"/>
    </w:rPr>
  </w:style>
  <w:style w:type="character" w:customStyle="1" w:styleId="FootnoteTextChar">
    <w:name w:val="Footnote Text Char"/>
    <w:basedOn w:val="DefaultParagraphFont"/>
    <w:link w:val="FootnoteText"/>
    <w:rsid w:val="00A77AF6"/>
    <w:rPr>
      <w:rFonts w:asciiTheme="minorHAnsi" w:hAnsiTheme="minorHAnsi"/>
      <w:sz w:val="24"/>
      <w:szCs w:val="24"/>
    </w:rPr>
  </w:style>
  <w:style w:type="character" w:styleId="FootnoteReference">
    <w:name w:val="footnote reference"/>
    <w:basedOn w:val="DefaultParagraphFont"/>
    <w:rsid w:val="00A77AF6"/>
    <w:rPr>
      <w:vertAlign w:val="superscript"/>
    </w:rPr>
  </w:style>
  <w:style w:type="character" w:styleId="FollowedHyperlink">
    <w:name w:val="FollowedHyperlink"/>
    <w:basedOn w:val="DefaultParagraphFont"/>
    <w:rsid w:val="00506C1A"/>
    <w:rPr>
      <w:color w:val="800080" w:themeColor="followedHyperlink"/>
      <w:u w:val="single"/>
    </w:rPr>
  </w:style>
  <w:style w:type="character" w:styleId="UnresolvedMention">
    <w:name w:val="Unresolved Mention"/>
    <w:basedOn w:val="DefaultParagraphFont"/>
    <w:uiPriority w:val="99"/>
    <w:semiHidden/>
    <w:unhideWhenUsed/>
    <w:rsid w:val="00E82E67"/>
    <w:rPr>
      <w:color w:val="605E5C"/>
      <w:shd w:val="clear" w:color="auto" w:fill="E1DFDD"/>
    </w:rPr>
  </w:style>
  <w:style w:type="table" w:styleId="TableGrid">
    <w:name w:val="Table Grid"/>
    <w:basedOn w:val="TableNormal"/>
    <w:uiPriority w:val="39"/>
    <w:rsid w:val="00E82E67"/>
    <w:pPr>
      <w:spacing w:after="200" w:line="276" w:lineRule="auto"/>
    </w:pPr>
    <w:rPr>
      <w:rFonts w:asciiTheme="minorHAnsi" w:eastAsiaTheme="minorEastAsia" w:hAnsi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31">
    <w:name w:val="Plain Table 31"/>
    <w:basedOn w:val="TableNormal"/>
    <w:uiPriority w:val="43"/>
    <w:rsid w:val="00E82E67"/>
    <w:pPr>
      <w:spacing w:after="200" w:line="276" w:lineRule="auto"/>
    </w:pPr>
    <w:rPr>
      <w:rFonts w:asciiTheme="minorHAnsi" w:eastAsiaTheme="minorEastAsia" w:hAnsiTheme="minorHAnsi"/>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customStyle="1" w:styleId="Style1">
    <w:name w:val="Style1"/>
    <w:basedOn w:val="Normal"/>
    <w:next w:val="Normal"/>
    <w:qFormat/>
    <w:rsid w:val="00E82E67"/>
    <w:pPr>
      <w:shd w:val="clear" w:color="auto" w:fill="F2F2F2" w:themeFill="background1" w:themeFillShade="F2"/>
      <w:spacing w:after="200" w:line="276" w:lineRule="auto"/>
      <w:jc w:val="left"/>
    </w:pPr>
    <w:rPr>
      <w:rFonts w:ascii="American Typewriter Condensed" w:eastAsiaTheme="minorEastAsia" w:hAnsi="American Typewriter Condensed"/>
      <w:sz w:val="22"/>
    </w:rPr>
  </w:style>
  <w:style w:type="table" w:styleId="PlainTable3">
    <w:name w:val="Plain Table 3"/>
    <w:basedOn w:val="TableNormal"/>
    <w:uiPriority w:val="43"/>
    <w:rsid w:val="00E82E67"/>
    <w:pPr>
      <w:spacing w:after="200" w:line="276" w:lineRule="auto"/>
    </w:pPr>
    <w:rPr>
      <w:rFonts w:asciiTheme="minorHAnsi" w:eastAsiaTheme="minorEastAsia" w:hAnsiTheme="minorHAnsi"/>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support.hdfgroup.org/HDF5/doc/RM/RM_H5Front.html" TargetMode="Externa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mailto:help@hdfgroup.org" TargetMode="External"/><Relationship Id="rId4" Type="http://schemas.openxmlformats.org/officeDocument/2006/relationships/settings" Target="settings.xml"/><Relationship Id="rId9" Type="http://schemas.openxmlformats.org/officeDocument/2006/relationships/hyperlink" Target="mailto:brtnfld@hdfgroup.org" TargetMode="External"/><Relationship Id="rId14"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Elena:Desktop:THG_RFC(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THG Theme">
      <a:majorFont>
        <a:latin typeface="Calibri"/>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83B5072-B693-EC4D-9223-8757A775C0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Macintosh%20HD:Users:Elena:Desktop:THG_RFC(2).dotx</Template>
  <TotalTime>48</TotalTime>
  <Pages>7</Pages>
  <Words>1421</Words>
  <Characters>8104</Characters>
  <Application>Microsoft Office Word</Application>
  <DocSecurity>0</DocSecurity>
  <Lines>67</Lines>
  <Paragraphs>19</Paragraphs>
  <ScaleCrop>false</ScaleCrop>
  <Company>The HDF Group</Company>
  <LinksUpToDate>false</LinksUpToDate>
  <CharactersWithSpaces>9506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RFC</dc:title>
  <dc:creator>Elena Pourmal</dc:creator>
  <cp:lastModifiedBy>Scot Breitenfeld</cp:lastModifiedBy>
  <cp:revision>20</cp:revision>
  <cp:lastPrinted>2009-05-25T02:57:00Z</cp:lastPrinted>
  <dcterms:created xsi:type="dcterms:W3CDTF">2018-10-08T20:54:00Z</dcterms:created>
  <dcterms:modified xsi:type="dcterms:W3CDTF">2018-10-10T14:22:00Z</dcterms:modified>
</cp:coreProperties>
</file>