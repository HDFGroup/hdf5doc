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DB0" w:rsidRDefault="00B64A9F" w:rsidP="00F52DB0">
      <w:pPr>
        <w:pStyle w:val="Title"/>
      </w:pPr>
      <w:r>
        <w:t xml:space="preserve">RFC: </w:t>
      </w:r>
      <w:r w:rsidR="006E67BE">
        <w:t>Refactor</w:t>
      </w:r>
      <w:r w:rsidR="00044A2D">
        <w:t xml:space="preserve"> </w:t>
      </w:r>
      <w:r w:rsidR="00AA41E9">
        <w:t xml:space="preserve">h5dump </w:t>
      </w:r>
      <w:r w:rsidR="006E67BE">
        <w:t>to Improve Maintenance</w:t>
      </w:r>
    </w:p>
    <w:p w:rsidR="00F52DB0" w:rsidRPr="006000D5" w:rsidRDefault="00AA41E9" w:rsidP="00F52DB0">
      <w:pPr>
        <w:pStyle w:val="Author"/>
      </w:pPr>
      <w:r>
        <w:t>Allen Byrne</w:t>
      </w:r>
    </w:p>
    <w:p w:rsidR="00F52DB0" w:rsidRDefault="007948EE" w:rsidP="00F52DB0">
      <w:pPr>
        <w:pStyle w:val="Abstract"/>
      </w:pPr>
      <w:r>
        <w:t>The code base for h5dump has become bloated and unmanageable b</w:t>
      </w:r>
      <w:r w:rsidR="00D422A1">
        <w:t xml:space="preserve">ecause of </w:t>
      </w:r>
      <w:r w:rsidR="006E67BE">
        <w:t xml:space="preserve">the </w:t>
      </w:r>
      <w:r w:rsidR="00D422A1">
        <w:t xml:space="preserve">duplication of functions and variables. This document </w:t>
      </w:r>
      <w:r w:rsidR="006E67BE">
        <w:t>is an overview of the current problems with</w:t>
      </w:r>
      <w:r w:rsidR="00D422A1">
        <w:t xml:space="preserve"> </w:t>
      </w:r>
      <w:r>
        <w:t xml:space="preserve">the </w:t>
      </w:r>
      <w:r w:rsidR="00D422A1">
        <w:t>h5dump</w:t>
      </w:r>
      <w:r>
        <w:t xml:space="preserve"> program</w:t>
      </w:r>
      <w:r w:rsidR="00D422A1">
        <w:t xml:space="preserve"> and the tools library</w:t>
      </w:r>
      <w:r w:rsidR="00C20DCE">
        <w:t>,</w:t>
      </w:r>
      <w:r w:rsidR="008D1461">
        <w:t xml:space="preserve"> followed by a proposal to refactor the existing h5dump and h5tools library code</w:t>
      </w:r>
      <w:r w:rsidR="00D422A1">
        <w:t>.</w:t>
      </w:r>
    </w:p>
    <w:p w:rsidR="00F52DB0" w:rsidRPr="00913E2A" w:rsidRDefault="00F52DB0" w:rsidP="00F52DB0">
      <w:pPr>
        <w:pStyle w:val="Divider"/>
      </w:pPr>
    </w:p>
    <w:p w:rsidR="00F52DB0" w:rsidRDefault="00B64A9F" w:rsidP="000E469A">
      <w:pPr>
        <w:pStyle w:val="Heading1"/>
      </w:pPr>
      <w:r>
        <w:t xml:space="preserve">Introduction    </w:t>
      </w:r>
    </w:p>
    <w:p w:rsidR="005422BC" w:rsidRDefault="002A49EE" w:rsidP="005422BC">
      <w:r>
        <w:t>T</w:t>
      </w:r>
      <w:r w:rsidR="006D08F7">
        <w:t>he amount of duplicate functions and variables in</w:t>
      </w:r>
      <w:r w:rsidR="00F24919">
        <w:t xml:space="preserve"> </w:t>
      </w:r>
      <w:r w:rsidR="004760E9">
        <w:t>the h5dump</w:t>
      </w:r>
      <w:r w:rsidR="00F24919">
        <w:t xml:space="preserve"> program</w:t>
      </w:r>
      <w:r w:rsidR="006D08F7">
        <w:t xml:space="preserve"> versus the tools library</w:t>
      </w:r>
      <w:r>
        <w:t>, and the single program file packed with every function created, hinders the improvement of the h5dump program</w:t>
      </w:r>
      <w:r w:rsidR="006D08F7">
        <w:t>.</w:t>
      </w:r>
      <w:r>
        <w:t xml:space="preserve"> </w:t>
      </w:r>
      <w:r w:rsidR="006D08F7">
        <w:t>T</w:t>
      </w:r>
      <w:r w:rsidR="00044A2D">
        <w:t>he</w:t>
      </w:r>
      <w:r>
        <w:t>se issues</w:t>
      </w:r>
      <w:r w:rsidR="00044A2D">
        <w:t xml:space="preserve"> </w:t>
      </w:r>
      <w:r w:rsidR="006D08F7">
        <w:t>mak</w:t>
      </w:r>
      <w:r>
        <w:t>e</w:t>
      </w:r>
      <w:r w:rsidR="006D08F7">
        <w:t xml:space="preserve"> the addition of new features very expensive</w:t>
      </w:r>
      <w:r w:rsidR="00C20500">
        <w:t xml:space="preserve"> in time and testing</w:t>
      </w:r>
      <w:r w:rsidR="006D08F7">
        <w:t xml:space="preserve">. </w:t>
      </w:r>
      <w:r>
        <w:t>The tools team has identified five areas of improvement to reduce the amount of duplicate functions and variables in the h5dump program versus the tools library.</w:t>
      </w:r>
      <w:r w:rsidR="005954EB">
        <w:t xml:space="preserve"> The first three issues can be handled immediately and the final two will need resources assigned. The use of bold names in this document is to help with cross-referencing of the names in the source code.</w:t>
      </w:r>
    </w:p>
    <w:p w:rsidR="00B45772" w:rsidRDefault="002A49EE" w:rsidP="005422BC">
      <w:r>
        <w:t>First, t</w:t>
      </w:r>
      <w:r w:rsidR="00F24919">
        <w:t xml:space="preserve">he h5dump source file </w:t>
      </w:r>
      <w:r>
        <w:t xml:space="preserve">should </w:t>
      </w:r>
      <w:r w:rsidR="00B45772">
        <w:t>separate</w:t>
      </w:r>
      <w:r w:rsidR="00F24919">
        <w:t xml:space="preserve"> </w:t>
      </w:r>
      <w:r>
        <w:t xml:space="preserve">the </w:t>
      </w:r>
      <w:r w:rsidR="00AD7B54">
        <w:t xml:space="preserve">existing </w:t>
      </w:r>
      <w:r>
        <w:t>function</w:t>
      </w:r>
      <w:r w:rsidR="00B45772">
        <w:t>s</w:t>
      </w:r>
      <w:r>
        <w:t xml:space="preserve"> </w:t>
      </w:r>
      <w:r w:rsidR="00F24919">
        <w:t xml:space="preserve">into </w:t>
      </w:r>
      <w:r>
        <w:t>three files</w:t>
      </w:r>
      <w:r w:rsidR="00F24919">
        <w:t xml:space="preserve">: </w:t>
      </w:r>
      <w:proofErr w:type="spellStart"/>
      <w:r w:rsidR="00F24919">
        <w:t>ddl</w:t>
      </w:r>
      <w:proofErr w:type="spellEnd"/>
      <w:r w:rsidR="00F24919">
        <w:t>, xml, and program control functionality</w:t>
      </w:r>
      <w:r w:rsidR="005422BC" w:rsidRPr="005422BC">
        <w:t xml:space="preserve"> </w:t>
      </w:r>
      <w:r w:rsidR="005422BC">
        <w:t>files</w:t>
      </w:r>
      <w:r w:rsidR="00B45772">
        <w:t>.</w:t>
      </w:r>
      <w:r w:rsidR="005422BC">
        <w:t xml:space="preserve"> </w:t>
      </w:r>
      <w:r w:rsidR="00B45772">
        <w:t>T</w:t>
      </w:r>
      <w:r w:rsidR="005422BC">
        <w:t xml:space="preserve">his </w:t>
      </w:r>
      <w:r w:rsidR="009203B0">
        <w:t xml:space="preserve">will </w:t>
      </w:r>
      <w:r w:rsidR="00B45772">
        <w:t>make it easier</w:t>
      </w:r>
      <w:r w:rsidR="005422BC">
        <w:t xml:space="preserve"> to focus on removing duplicate functions and variables</w:t>
      </w:r>
      <w:r w:rsidR="00F24919">
        <w:t>.</w:t>
      </w:r>
      <w:r w:rsidR="005422BC" w:rsidRPr="005422BC">
        <w:t xml:space="preserve"> </w:t>
      </w:r>
    </w:p>
    <w:p w:rsidR="005422BC" w:rsidRDefault="00B45772" w:rsidP="005422BC">
      <w:r>
        <w:t xml:space="preserve">Second, </w:t>
      </w:r>
      <w:r w:rsidR="005422BC">
        <w:t xml:space="preserve">each </w:t>
      </w:r>
      <w:r w:rsidR="00842E39">
        <w:t>main program</w:t>
      </w:r>
      <w:r w:rsidR="005422BC">
        <w:t xml:space="preserve"> function</w:t>
      </w:r>
      <w:r w:rsidR="009203B0">
        <w:t xml:space="preserve"> should </w:t>
      </w:r>
      <w:r>
        <w:t>create</w:t>
      </w:r>
      <w:r w:rsidR="005422BC">
        <w:t xml:space="preserve"> an independent context structure and initialize it </w:t>
      </w:r>
      <w:r>
        <w:t>from</w:t>
      </w:r>
      <w:r w:rsidR="005422BC">
        <w:t xml:space="preserve"> the global </w:t>
      </w:r>
      <w:r w:rsidR="005422BC" w:rsidRPr="005422BC">
        <w:rPr>
          <w:b/>
        </w:rPr>
        <w:t>indent</w:t>
      </w:r>
      <w:r w:rsidR="005422BC">
        <w:t xml:space="preserve"> variable. </w:t>
      </w:r>
      <w:r w:rsidR="00AD7B54">
        <w:t xml:space="preserve">This will improve the </w:t>
      </w:r>
      <w:r w:rsidR="009203B0">
        <w:t>c</w:t>
      </w:r>
      <w:r w:rsidR="005422BC">
        <w:t>ontrol</w:t>
      </w:r>
      <w:r w:rsidR="009203B0">
        <w:t xml:space="preserve"> </w:t>
      </w:r>
      <w:r w:rsidR="00AD7B54">
        <w:t xml:space="preserve">over the </w:t>
      </w:r>
      <w:r w:rsidR="009203B0">
        <w:t>output</w:t>
      </w:r>
      <w:r w:rsidR="005422BC">
        <w:t xml:space="preserve"> interaction with </w:t>
      </w:r>
      <w:r w:rsidR="00044A2D">
        <w:t xml:space="preserve">the </w:t>
      </w:r>
      <w:proofErr w:type="spellStart"/>
      <w:r w:rsidR="005422BC" w:rsidRPr="00044A2D">
        <w:rPr>
          <w:b/>
        </w:rPr>
        <w:t>dump_function_table</w:t>
      </w:r>
      <w:proofErr w:type="spellEnd"/>
      <w:r w:rsidR="005422BC">
        <w:t xml:space="preserve"> functions by aligning the </w:t>
      </w:r>
      <w:r w:rsidR="005422BC" w:rsidRPr="005422BC">
        <w:rPr>
          <w:b/>
        </w:rPr>
        <w:t>context-&gt;indent</w:t>
      </w:r>
      <w:r w:rsidR="005422BC">
        <w:t xml:space="preserve"> variable and the global </w:t>
      </w:r>
      <w:proofErr w:type="spellStart"/>
      <w:r w:rsidR="005422BC" w:rsidRPr="005422BC">
        <w:rPr>
          <w:b/>
        </w:rPr>
        <w:t>dump_indent</w:t>
      </w:r>
      <w:proofErr w:type="spellEnd"/>
      <w:r w:rsidR="005422BC">
        <w:t xml:space="preserve"> variable.</w:t>
      </w:r>
    </w:p>
    <w:p w:rsidR="00AD7B54" w:rsidRDefault="00AD7B54" w:rsidP="005422BC">
      <w:r>
        <w:t>Third</w:t>
      </w:r>
      <w:r w:rsidR="00F24919">
        <w:t>, remov</w:t>
      </w:r>
      <w:r>
        <w:t>e</w:t>
      </w:r>
      <w:r w:rsidR="00F24919">
        <w:t xml:space="preserve"> functions in the </w:t>
      </w:r>
      <w:r w:rsidR="009203B0">
        <w:t>h5dump code that already exist</w:t>
      </w:r>
      <w:r w:rsidR="00F24919">
        <w:t xml:space="preserve"> in t</w:t>
      </w:r>
      <w:r w:rsidR="00B56265">
        <w:t>he h5tools library</w:t>
      </w:r>
      <w:r>
        <w:t>.</w:t>
      </w:r>
      <w:r w:rsidR="00F24919">
        <w:t xml:space="preserve"> </w:t>
      </w:r>
      <w:r>
        <w:t xml:space="preserve">This </w:t>
      </w:r>
      <w:r w:rsidR="009203B0">
        <w:t>will allow</w:t>
      </w:r>
      <w:r w:rsidR="00F24919">
        <w:t xml:space="preserve"> other functions to be moved into the h5tools library and simplify the h5dump code</w:t>
      </w:r>
      <w:r w:rsidR="005422BC" w:rsidRPr="005422BC">
        <w:t xml:space="preserve"> </w:t>
      </w:r>
      <w:r w:rsidR="005422BC">
        <w:t>program to concentrate on function control flow</w:t>
      </w:r>
      <w:r>
        <w:t>.</w:t>
      </w:r>
      <w:r w:rsidR="005422BC">
        <w:t xml:space="preserve"> </w:t>
      </w:r>
      <w:r>
        <w:t>T</w:t>
      </w:r>
      <w:r w:rsidR="005422BC">
        <w:t xml:space="preserve">he tools library </w:t>
      </w:r>
      <w:r>
        <w:t>will</w:t>
      </w:r>
      <w:r w:rsidR="005422BC">
        <w:t xml:space="preserve"> concentrate on formatting</w:t>
      </w:r>
      <w:r w:rsidR="00044A2D">
        <w:t xml:space="preserve"> </w:t>
      </w:r>
      <w:r>
        <w:t xml:space="preserve">the </w:t>
      </w:r>
      <w:r w:rsidR="00044A2D">
        <w:t>output</w:t>
      </w:r>
      <w:r w:rsidR="00B56265">
        <w:t>.</w:t>
      </w:r>
    </w:p>
    <w:p w:rsidR="005422BC" w:rsidRDefault="00AD7B54" w:rsidP="005422BC">
      <w:r>
        <w:t>Fourth,</w:t>
      </w:r>
      <w:r w:rsidR="005422BC">
        <w:t xml:space="preserve"> </w:t>
      </w:r>
      <w:r w:rsidR="009203B0">
        <w:t>c</w:t>
      </w:r>
      <w:r w:rsidR="005422BC">
        <w:t xml:space="preserve">reate and/or update the low-level </w:t>
      </w:r>
      <w:r w:rsidR="005422BC" w:rsidRPr="00F61526">
        <w:rPr>
          <w:b/>
        </w:rPr>
        <w:t>h5tools_str</w:t>
      </w:r>
      <w:r w:rsidR="005422BC">
        <w:t xml:space="preserve"> functions into building block functions</w:t>
      </w:r>
      <w:r>
        <w:t>.</w:t>
      </w:r>
      <w:r w:rsidR="005422BC">
        <w:t xml:space="preserve"> </w:t>
      </w:r>
      <w:r>
        <w:t>T</w:t>
      </w:r>
      <w:r w:rsidR="005422BC">
        <w:t xml:space="preserve">his </w:t>
      </w:r>
      <w:r w:rsidR="00044A2D">
        <w:t xml:space="preserve">will </w:t>
      </w:r>
      <w:r w:rsidR="005422BC">
        <w:t xml:space="preserve">allow more general </w:t>
      </w:r>
      <w:r w:rsidR="00044A2D">
        <w:t xml:space="preserve">dump </w:t>
      </w:r>
      <w:r w:rsidR="005422BC">
        <w:t xml:space="preserve">content functionality to be built into the </w:t>
      </w:r>
      <w:r w:rsidR="005422BC" w:rsidRPr="00F61526">
        <w:rPr>
          <w:b/>
        </w:rPr>
        <w:t>h5tools_dump</w:t>
      </w:r>
      <w:r w:rsidR="005422BC">
        <w:t xml:space="preserve"> functions, which can concentrate on how to display the content.</w:t>
      </w:r>
    </w:p>
    <w:p w:rsidR="005422BC" w:rsidRDefault="005422BC" w:rsidP="005422BC">
      <w:r>
        <w:t xml:space="preserve">Finally, </w:t>
      </w:r>
      <w:r w:rsidR="009203B0">
        <w:t>before making any changes</w:t>
      </w:r>
      <w:r w:rsidR="00057C7A">
        <w:t xml:space="preserve">, </w:t>
      </w:r>
      <w:r>
        <w:t xml:space="preserve">add unit testing of the low-level library code and integration testing of the library dump functions. </w:t>
      </w:r>
      <w:r w:rsidR="00057C7A">
        <w:t>This</w:t>
      </w:r>
      <w:r>
        <w:t xml:space="preserve"> testing will help keep future library changes from breaking the h5dump design.</w:t>
      </w:r>
    </w:p>
    <w:p w:rsidR="00F52DB0" w:rsidRDefault="00854E05" w:rsidP="000E469A">
      <w:pPr>
        <w:pStyle w:val="Heading1"/>
      </w:pPr>
      <w:r>
        <w:t>Motivation</w:t>
      </w:r>
    </w:p>
    <w:p w:rsidR="00F52DB0" w:rsidRDefault="00713AD2" w:rsidP="00F52DB0">
      <w:r>
        <w:t>It is necessary to understand why w</w:t>
      </w:r>
      <w:r w:rsidR="007C56D0">
        <w:t xml:space="preserve">orking on a feature or problem in h5dump has become a tedious undertaking. While the tools library has moved forward with improvements, the h5dump program </w:t>
      </w:r>
      <w:proofErr w:type="gramStart"/>
      <w:r w:rsidR="007C56D0">
        <w:lastRenderedPageBreak/>
        <w:t>layer</w:t>
      </w:r>
      <w:proofErr w:type="gramEnd"/>
      <w:r w:rsidR="007C56D0">
        <w:t xml:space="preserve"> has remained a </w:t>
      </w:r>
      <w:r>
        <w:t>jumble</w:t>
      </w:r>
      <w:r w:rsidR="007C56D0">
        <w:t xml:space="preserve"> of code with </w:t>
      </w:r>
      <w:r w:rsidR="00C20500">
        <w:t>an</w:t>
      </w:r>
      <w:r>
        <w:t xml:space="preserve"> inconsistent and almost</w:t>
      </w:r>
      <w:r w:rsidR="00C20500">
        <w:t xml:space="preserve"> indiscernible</w:t>
      </w:r>
      <w:r w:rsidR="00E8419F">
        <w:t xml:space="preserve"> design. Some routines handle</w:t>
      </w:r>
      <w:r w:rsidR="007C56D0">
        <w:t xml:space="preserve"> indentation manually</w:t>
      </w:r>
      <w:r w:rsidR="00C7400E">
        <w:t xml:space="preserve"> while</w:t>
      </w:r>
      <w:r w:rsidR="00E8419F">
        <w:t xml:space="preserve"> other routines use interfaces that align</w:t>
      </w:r>
      <w:r w:rsidR="007C56D0">
        <w:t xml:space="preserve"> with the tools library, sometimes both in one function</w:t>
      </w:r>
      <w:r w:rsidR="00E8419F">
        <w:t xml:space="preserve">. Also the XML processing </w:t>
      </w:r>
      <w:r>
        <w:t>uses similar functions with completely different control and seems</w:t>
      </w:r>
      <w:r w:rsidR="007C56D0">
        <w:t xml:space="preserve"> to be a diff</w:t>
      </w:r>
      <w:r w:rsidR="00C20500">
        <w:t xml:space="preserve">erent program. </w:t>
      </w:r>
      <w:r w:rsidR="00FE71D6">
        <w:t>A</w:t>
      </w:r>
      <w:r>
        <w:t xml:space="preserve"> </w:t>
      </w:r>
      <w:r w:rsidR="007C56D0">
        <w:t>function</w:t>
      </w:r>
      <w:r w:rsidR="00FE71D6">
        <w:t xml:space="preserve"> to display a </w:t>
      </w:r>
      <w:proofErr w:type="spellStart"/>
      <w:r w:rsidR="00FE71D6">
        <w:t>datatype</w:t>
      </w:r>
      <w:proofErr w:type="spellEnd"/>
      <w:r>
        <w:t xml:space="preserve"> ill</w:t>
      </w:r>
      <w:r w:rsidR="00FE71D6">
        <w:t>ustrates this problem; the</w:t>
      </w:r>
      <w:r w:rsidR="00C83490">
        <w:t xml:space="preserve"> </w:t>
      </w:r>
      <w:proofErr w:type="spellStart"/>
      <w:r w:rsidR="00C83490" w:rsidRPr="00044A2D">
        <w:rPr>
          <w:b/>
        </w:rPr>
        <w:t>dump_datatype</w:t>
      </w:r>
      <w:proofErr w:type="spellEnd"/>
      <w:r w:rsidR="007C56D0">
        <w:t xml:space="preserve"> </w:t>
      </w:r>
      <w:r w:rsidR="00FE71D6">
        <w:t xml:space="preserve">function </w:t>
      </w:r>
      <w:r w:rsidR="007C56D0">
        <w:t>in the h5dump source file</w:t>
      </w:r>
      <w:r w:rsidR="00FE71D6">
        <w:t xml:space="preserve"> has</w:t>
      </w:r>
      <w:r w:rsidR="00C20500">
        <w:t xml:space="preserve"> a duplicated</w:t>
      </w:r>
      <w:r w:rsidR="007C56D0">
        <w:t xml:space="preserve"> function</w:t>
      </w:r>
      <w:r w:rsidR="00FE71D6" w:rsidRPr="00FE71D6">
        <w:t xml:space="preserve"> </w:t>
      </w:r>
      <w:r w:rsidR="00FE71D6">
        <w:t>in the tools library</w:t>
      </w:r>
      <w:r w:rsidR="00C7400E">
        <w:t xml:space="preserve">, </w:t>
      </w:r>
      <w:r w:rsidR="00C83490" w:rsidRPr="00F61526">
        <w:rPr>
          <w:b/>
        </w:rPr>
        <w:t>h5tools_dump_datatype</w:t>
      </w:r>
      <w:r w:rsidR="00D67664">
        <w:t>.</w:t>
      </w:r>
      <w:r w:rsidR="00044A2D">
        <w:t xml:space="preserve"> Each call</w:t>
      </w:r>
      <w:r w:rsidR="00FE71D6">
        <w:t>s</w:t>
      </w:r>
      <w:r w:rsidR="00044A2D">
        <w:t xml:space="preserve"> one function;</w:t>
      </w:r>
      <w:r w:rsidR="00C83490">
        <w:t xml:space="preserve"> </w:t>
      </w:r>
      <w:proofErr w:type="spellStart"/>
      <w:r w:rsidR="00C83490" w:rsidRPr="00F61526">
        <w:rPr>
          <w:b/>
        </w:rPr>
        <w:t>dump_datatype</w:t>
      </w:r>
      <w:proofErr w:type="spellEnd"/>
      <w:r w:rsidR="00FE71D6">
        <w:t xml:space="preserve"> calls</w:t>
      </w:r>
      <w:r w:rsidR="00C83490">
        <w:t xml:space="preserve"> </w:t>
      </w:r>
      <w:proofErr w:type="spellStart"/>
      <w:r w:rsidR="00C83490" w:rsidRPr="00F61526">
        <w:rPr>
          <w:b/>
        </w:rPr>
        <w:t>print_datatype</w:t>
      </w:r>
      <w:proofErr w:type="spellEnd"/>
      <w:r w:rsidR="00C83490">
        <w:t xml:space="preserve"> </w:t>
      </w:r>
      <w:r w:rsidR="00FE71D6">
        <w:t xml:space="preserve">in the h5dump source file </w:t>
      </w:r>
      <w:r w:rsidR="00C83490">
        <w:t xml:space="preserve">and </w:t>
      </w:r>
      <w:r w:rsidR="00C83490" w:rsidRPr="00F61526">
        <w:rPr>
          <w:b/>
        </w:rPr>
        <w:t>h5tools_dump_datatype</w:t>
      </w:r>
      <w:r w:rsidR="000E469A">
        <w:t xml:space="preserve"> calls</w:t>
      </w:r>
      <w:r w:rsidR="00C83490">
        <w:t xml:space="preserve"> </w:t>
      </w:r>
      <w:r w:rsidR="00C83490" w:rsidRPr="00F61526">
        <w:rPr>
          <w:b/>
        </w:rPr>
        <w:t>h5tools_print_datatype</w:t>
      </w:r>
      <w:r w:rsidR="000E469A">
        <w:t xml:space="preserve"> in the tools library. Both print functions a</w:t>
      </w:r>
      <w:r w:rsidR="00C83490">
        <w:t xml:space="preserve">re used by other </w:t>
      </w:r>
      <w:r w:rsidR="001A24AE">
        <w:t>functions;</w:t>
      </w:r>
      <w:r w:rsidR="00C83490">
        <w:t xml:space="preserve"> however </w:t>
      </w:r>
      <w:r w:rsidR="000E469A">
        <w:rPr>
          <w:b/>
        </w:rPr>
        <w:t>h5tools_dump_data</w:t>
      </w:r>
      <w:r w:rsidR="00C83490" w:rsidRPr="00F61526">
        <w:rPr>
          <w:b/>
        </w:rPr>
        <w:t>type</w:t>
      </w:r>
      <w:r w:rsidR="000E469A">
        <w:t xml:space="preserve"> i</w:t>
      </w:r>
      <w:r w:rsidR="00C83490">
        <w:t xml:space="preserve">s never referenced elsewhere, while </w:t>
      </w:r>
      <w:proofErr w:type="spellStart"/>
      <w:r w:rsidR="00C83490" w:rsidRPr="00F61526">
        <w:rPr>
          <w:b/>
        </w:rPr>
        <w:t>dump_datatype</w:t>
      </w:r>
      <w:proofErr w:type="spellEnd"/>
      <w:r w:rsidR="000E469A">
        <w:t xml:space="preserve"> i</w:t>
      </w:r>
      <w:r w:rsidR="00C83490">
        <w:t xml:space="preserve">s used by the </w:t>
      </w:r>
      <w:proofErr w:type="spellStart"/>
      <w:r w:rsidR="00044A2D" w:rsidRPr="00044A2D">
        <w:rPr>
          <w:b/>
        </w:rPr>
        <w:t>dump_function_table</w:t>
      </w:r>
      <w:proofErr w:type="spellEnd"/>
      <w:r w:rsidR="00044A2D">
        <w:t xml:space="preserve"> </w:t>
      </w:r>
      <w:r w:rsidR="00C83490">
        <w:t xml:space="preserve">callback function. </w:t>
      </w:r>
      <w:r w:rsidR="000E469A">
        <w:t>F</w:t>
      </w:r>
      <w:r w:rsidR="00C83490">
        <w:t>ix</w:t>
      </w:r>
      <w:r w:rsidR="000E469A">
        <w:t>ing</w:t>
      </w:r>
      <w:r w:rsidR="00C83490">
        <w:t xml:space="preserve"> a bug in printing a </w:t>
      </w:r>
      <w:proofErr w:type="spellStart"/>
      <w:r w:rsidR="00C83490">
        <w:t>datatype</w:t>
      </w:r>
      <w:proofErr w:type="spellEnd"/>
      <w:r w:rsidR="000E469A">
        <w:t xml:space="preserve"> requires knowing which program flow path produces the problem</w:t>
      </w:r>
      <w:r w:rsidR="00C83490">
        <w:t>!</w:t>
      </w:r>
    </w:p>
    <w:p w:rsidR="00826A1C" w:rsidRDefault="000E469A" w:rsidP="00826A1C">
      <w:r>
        <w:t xml:space="preserve">The following graphic is the current interaction between the h5dump program and the tools library. Given an hdf5 object (from an hdf5 file) the h5dump program processes it using the two control structures: </w:t>
      </w:r>
      <w:proofErr w:type="spellStart"/>
      <w:r>
        <w:t>format_info</w:t>
      </w:r>
      <w:proofErr w:type="spellEnd"/>
      <w:r>
        <w:t xml:space="preserve"> (</w:t>
      </w:r>
      <w:r w:rsidRPr="00F61526">
        <w:rPr>
          <w:b/>
        </w:rPr>
        <w:t>h5tool_format_t</w:t>
      </w:r>
      <w:r>
        <w:t>) and context (</w:t>
      </w:r>
      <w:r w:rsidRPr="00F61526">
        <w:rPr>
          <w:b/>
        </w:rPr>
        <w:t>h5tools_context_t</w:t>
      </w:r>
      <w:r>
        <w:t>).</w:t>
      </w:r>
      <w:r w:rsidR="005954EB">
        <w:t xml:space="preserve"> </w:t>
      </w:r>
    </w:p>
    <w:p w:rsidR="00826A1C" w:rsidRDefault="00826A1C" w:rsidP="00826A1C">
      <w:r>
        <w:t xml:space="preserve">The format structure, </w:t>
      </w:r>
      <w:r w:rsidRPr="00A75C0A">
        <w:rPr>
          <w:b/>
        </w:rPr>
        <w:t>h5tool_format_t</w:t>
      </w:r>
      <w:r>
        <w:t xml:space="preserve">, members are strings that define the </w:t>
      </w:r>
      <w:proofErr w:type="spellStart"/>
      <w:proofErr w:type="gramStart"/>
      <w:r>
        <w:t>printf</w:t>
      </w:r>
      <w:proofErr w:type="spellEnd"/>
      <w:r>
        <w:t>(</w:t>
      </w:r>
      <w:proofErr w:type="gramEnd"/>
      <w:r>
        <w:t xml:space="preserve">) format string used to print the variables and the element markup. These are set to default values in the </w:t>
      </w:r>
      <w:r>
        <w:rPr>
          <w:b/>
        </w:rPr>
        <w:t>h5dump</w:t>
      </w:r>
      <w:r>
        <w:t xml:space="preserve"> file functions and can be changed depending on the process.</w:t>
      </w:r>
    </w:p>
    <w:p w:rsidR="00826A1C" w:rsidRPr="00980D5B" w:rsidRDefault="00826A1C" w:rsidP="00826A1C">
      <w:r>
        <w:t xml:space="preserve">The </w:t>
      </w:r>
      <w:r w:rsidRPr="00A75C0A">
        <w:rPr>
          <w:b/>
        </w:rPr>
        <w:t>h5tools_context_t</w:t>
      </w:r>
      <w:r>
        <w:t xml:space="preserve"> structure is used to control where to place element rendering in a column defined output line or group of lines. The member </w:t>
      </w:r>
      <w:proofErr w:type="spellStart"/>
      <w:r w:rsidRPr="00980D5B">
        <w:rPr>
          <w:b/>
        </w:rPr>
        <w:t>indent_level</w:t>
      </w:r>
      <w:proofErr w:type="spellEnd"/>
      <w:r>
        <w:t xml:space="preserve"> is manipulated most often and is initialized by the h5dump functions from the global variable;</w:t>
      </w:r>
      <w:r w:rsidRPr="00980D5B">
        <w:rPr>
          <w:b/>
        </w:rPr>
        <w:t xml:space="preserve"> </w:t>
      </w:r>
      <w:proofErr w:type="spellStart"/>
      <w:r w:rsidRPr="00A75C0A">
        <w:rPr>
          <w:b/>
        </w:rPr>
        <w:t>dump_indent</w:t>
      </w:r>
      <w:proofErr w:type="spellEnd"/>
      <w:r>
        <w:t>. The number of columns per indent level is controlled by the</w:t>
      </w:r>
      <w:r w:rsidRPr="00980D5B">
        <w:rPr>
          <w:b/>
        </w:rPr>
        <w:t xml:space="preserve"> </w:t>
      </w:r>
      <w:r w:rsidRPr="00A75C0A">
        <w:rPr>
          <w:b/>
        </w:rPr>
        <w:t>h5tool_format_t</w:t>
      </w:r>
      <w:r>
        <w:t xml:space="preserve"> member; </w:t>
      </w:r>
      <w:proofErr w:type="spellStart"/>
      <w:r w:rsidRPr="0073521B">
        <w:rPr>
          <w:b/>
        </w:rPr>
        <w:t>line_indent</w:t>
      </w:r>
      <w:proofErr w:type="spellEnd"/>
      <w:r>
        <w:t>.</w:t>
      </w:r>
    </w:p>
    <w:p w:rsidR="00826A1C" w:rsidRDefault="00826A1C" w:rsidP="00826A1C"/>
    <w:p w:rsidR="000E469A" w:rsidRDefault="000E469A" w:rsidP="00826A1C">
      <w:pPr>
        <w:jc w:val="left"/>
      </w:pPr>
      <w:proofErr w:type="gramStart"/>
      <w:r>
        <w:lastRenderedPageBreak/>
        <w:t>h5dump</w:t>
      </w:r>
      <w:proofErr w:type="gramEnd"/>
      <w:r>
        <w:t xml:space="preserve"> Current Code Layout</w:t>
      </w:r>
      <w:r>
        <w:rPr>
          <w:noProof/>
        </w:rPr>
        <w:drawing>
          <wp:inline distT="0" distB="0" distL="0" distR="0" wp14:anchorId="1DA4169F" wp14:editId="3B04A562">
            <wp:extent cx="6289589" cy="5301048"/>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5dump orig.jpg"/>
                    <pic:cNvPicPr/>
                  </pic:nvPicPr>
                  <pic:blipFill>
                    <a:blip r:embed="rId9">
                      <a:extLst>
                        <a:ext uri="{28A0092B-C50C-407E-A947-70E740481C1C}">
                          <a14:useLocalDpi xmlns:a14="http://schemas.microsoft.com/office/drawing/2010/main" val="0"/>
                        </a:ext>
                      </a:extLst>
                    </a:blip>
                    <a:stretch>
                      <a:fillRect/>
                    </a:stretch>
                  </pic:blipFill>
                  <pic:spPr>
                    <a:xfrm>
                      <a:off x="0" y="0"/>
                      <a:ext cx="6309360" cy="5317712"/>
                    </a:xfrm>
                    <a:prstGeom prst="rect">
                      <a:avLst/>
                    </a:prstGeom>
                    <a:ln>
                      <a:solidFill>
                        <a:srgbClr val="002060"/>
                      </a:solidFill>
                    </a:ln>
                  </pic:spPr>
                </pic:pic>
              </a:graphicData>
            </a:graphic>
          </wp:inline>
        </w:drawing>
      </w:r>
    </w:p>
    <w:p w:rsidR="000E469A" w:rsidRDefault="000E469A" w:rsidP="000E469A">
      <w:pPr>
        <w:pStyle w:val="Caption"/>
        <w:keepNext/>
      </w:pPr>
      <w:r>
        <w:t xml:space="preserve">Figure </w:t>
      </w:r>
      <w:r w:rsidR="00D704DA">
        <w:fldChar w:fldCharType="begin"/>
      </w:r>
      <w:r w:rsidR="00D704DA">
        <w:instrText xml:space="preserve"> SEQ Figure \* ARABIC </w:instrText>
      </w:r>
      <w:r w:rsidR="00D704DA">
        <w:fldChar w:fldCharType="separate"/>
      </w:r>
      <w:r>
        <w:rPr>
          <w:noProof/>
        </w:rPr>
        <w:t>1</w:t>
      </w:r>
      <w:r w:rsidR="00D704DA">
        <w:rPr>
          <w:noProof/>
        </w:rPr>
        <w:fldChar w:fldCharType="end"/>
      </w:r>
      <w:r>
        <w:t xml:space="preserve"> Current Code Layout</w:t>
      </w:r>
    </w:p>
    <w:p w:rsidR="000E469A" w:rsidRDefault="000E469A" w:rsidP="000E469A">
      <w:r>
        <w:t>Currently, the h5dump functions are concentrated in two locations; h5dump.c and the library file h5tools.c. Both files have some duplication of functions, variables, defines and the format and context structures. Only the functions in h5dump.c use the global indentation variable. Also, the h5tools_str.c file provides string manipulation utility functions to h5dump by the IN/OUT variable: buffer.</w:t>
      </w:r>
    </w:p>
    <w:p w:rsidR="001A64BA" w:rsidRDefault="000E469A" w:rsidP="000E469A">
      <w:pPr>
        <w:pStyle w:val="Heading1"/>
      </w:pPr>
      <w:r>
        <w:lastRenderedPageBreak/>
        <w:t xml:space="preserve">Proposed </w:t>
      </w:r>
      <w:r w:rsidR="001A64BA">
        <w:t xml:space="preserve">h5dump </w:t>
      </w:r>
      <w:r>
        <w:t>Refactoring</w:t>
      </w:r>
    </w:p>
    <w:p w:rsidR="003731FC" w:rsidRDefault="003731FC" w:rsidP="003731FC">
      <w:r>
        <w:rPr>
          <w:noProof/>
        </w:rPr>
        <w:drawing>
          <wp:inline distT="0" distB="0" distL="0" distR="0" wp14:anchorId="01882119" wp14:editId="5E6A6823">
            <wp:extent cx="6128952" cy="5288692"/>
            <wp:effectExtent l="19050" t="1905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5dump process.jpg"/>
                    <pic:cNvPicPr/>
                  </pic:nvPicPr>
                  <pic:blipFill>
                    <a:blip r:embed="rId10">
                      <a:extLst>
                        <a:ext uri="{28A0092B-C50C-407E-A947-70E740481C1C}">
                          <a14:useLocalDpi xmlns:a14="http://schemas.microsoft.com/office/drawing/2010/main" val="0"/>
                        </a:ext>
                      </a:extLst>
                    </a:blip>
                    <a:stretch>
                      <a:fillRect/>
                    </a:stretch>
                  </pic:blipFill>
                  <pic:spPr>
                    <a:xfrm>
                      <a:off x="0" y="0"/>
                      <a:ext cx="6151927" cy="5308517"/>
                    </a:xfrm>
                    <a:prstGeom prst="rect">
                      <a:avLst/>
                    </a:prstGeom>
                    <a:ln>
                      <a:solidFill>
                        <a:srgbClr val="002060"/>
                      </a:solidFill>
                    </a:ln>
                  </pic:spPr>
                </pic:pic>
              </a:graphicData>
            </a:graphic>
          </wp:inline>
        </w:drawing>
      </w:r>
    </w:p>
    <w:p w:rsidR="003731FC" w:rsidRPr="000E469A" w:rsidRDefault="003731FC" w:rsidP="003731FC"/>
    <w:p w:rsidR="003731FC" w:rsidRDefault="003731FC" w:rsidP="003731FC">
      <w:pPr>
        <w:pStyle w:val="Caption"/>
        <w:keepNext/>
      </w:pPr>
      <w:r>
        <w:t xml:space="preserve">Figure </w:t>
      </w:r>
      <w:r>
        <w:fldChar w:fldCharType="begin"/>
      </w:r>
      <w:r>
        <w:instrText xml:space="preserve"> SEQ Figure \* ARABIC </w:instrText>
      </w:r>
      <w:r>
        <w:fldChar w:fldCharType="separate"/>
      </w:r>
      <w:proofErr w:type="gramStart"/>
      <w:r>
        <w:rPr>
          <w:noProof/>
        </w:rPr>
        <w:t>2</w:t>
      </w:r>
      <w:r>
        <w:fldChar w:fldCharType="end"/>
      </w:r>
      <w:r>
        <w:t xml:space="preserve"> Refactored Code Layout</w:t>
      </w:r>
      <w:proofErr w:type="gramEnd"/>
    </w:p>
    <w:p w:rsidR="003731FC" w:rsidRPr="003731FC" w:rsidRDefault="003731FC" w:rsidP="003731FC"/>
    <w:p w:rsidR="000E469A" w:rsidRDefault="000E469A" w:rsidP="000E469A">
      <w:pPr>
        <w:pStyle w:val="Heading2"/>
      </w:pPr>
      <w:r>
        <w:t>Split h5dump.c into three files</w:t>
      </w:r>
    </w:p>
    <w:p w:rsidR="003731FC" w:rsidRDefault="000E469A" w:rsidP="000E469A">
      <w:r>
        <w:t xml:space="preserve">To expose the inconsistent use of functions and formatting and identify the dump program flow, group the common functionality of h5dump into three files; </w:t>
      </w:r>
      <w:r w:rsidRPr="00F61526">
        <w:rPr>
          <w:b/>
        </w:rPr>
        <w:t>h5dump_main</w:t>
      </w:r>
      <w:r>
        <w:t xml:space="preserve">, </w:t>
      </w:r>
      <w:r w:rsidRPr="00F61526">
        <w:rPr>
          <w:b/>
        </w:rPr>
        <w:t>h5dump_xml</w:t>
      </w:r>
      <w:r>
        <w:t xml:space="preserve">, and </w:t>
      </w:r>
      <w:r w:rsidRPr="00F61526">
        <w:rPr>
          <w:b/>
        </w:rPr>
        <w:t>h5dump_ddl</w:t>
      </w:r>
      <w:r>
        <w:t xml:space="preserve">. The </w:t>
      </w:r>
      <w:r w:rsidRPr="00F61526">
        <w:rPr>
          <w:b/>
        </w:rPr>
        <w:t>h5dump_</w:t>
      </w:r>
      <w:proofErr w:type="gramStart"/>
      <w:r w:rsidRPr="00F61526">
        <w:rPr>
          <w:b/>
        </w:rPr>
        <w:t>main</w:t>
      </w:r>
      <w:r>
        <w:t xml:space="preserve">  file</w:t>
      </w:r>
      <w:proofErr w:type="gramEnd"/>
      <w:r>
        <w:t xml:space="preserve"> will consist of the command-line parameter parsing and the main() function. The </w:t>
      </w:r>
      <w:proofErr w:type="gramStart"/>
      <w:r>
        <w:t>main(</w:t>
      </w:r>
      <w:proofErr w:type="gramEnd"/>
      <w:r>
        <w:t xml:space="preserve">) function, after initialization tasks, decides if </w:t>
      </w:r>
      <w:proofErr w:type="spellStart"/>
      <w:r>
        <w:t>ddl</w:t>
      </w:r>
      <w:proofErr w:type="spellEnd"/>
      <w:r>
        <w:t xml:space="preserve"> or xml formatted text is output to the screen. Also the </w:t>
      </w:r>
      <w:proofErr w:type="gramStart"/>
      <w:r>
        <w:t>main(</w:t>
      </w:r>
      <w:proofErr w:type="gramEnd"/>
      <w:r>
        <w:t xml:space="preserve">) function decides if just the file information is printed, or if individual groups/attributes/datasets are printed, or if the root group is printed by default. </w:t>
      </w:r>
      <w:r w:rsidR="00D207D0">
        <w:t xml:space="preserve">Splitting the h5dump file into three files separates the high level </w:t>
      </w:r>
      <w:proofErr w:type="spellStart"/>
      <w:r w:rsidR="00842E39" w:rsidRPr="00044A2D">
        <w:rPr>
          <w:b/>
        </w:rPr>
        <w:t>dump_function_table</w:t>
      </w:r>
      <w:proofErr w:type="spellEnd"/>
      <w:r w:rsidR="00842E39">
        <w:t xml:space="preserve"> callback </w:t>
      </w:r>
      <w:bookmarkStart w:id="0" w:name="_GoBack"/>
      <w:bookmarkEnd w:id="0"/>
      <w:r w:rsidR="00D207D0">
        <w:t>functions from the utility dump functions.</w:t>
      </w:r>
    </w:p>
    <w:p w:rsidR="00EC4DE1" w:rsidRDefault="00EC4DE1" w:rsidP="000E469A"/>
    <w:p w:rsidR="003731FC" w:rsidRDefault="003731FC" w:rsidP="003731FC">
      <w:pPr>
        <w:pStyle w:val="Heading2"/>
      </w:pPr>
      <w:r>
        <w:t>Add independent context structures to each high-level function.</w:t>
      </w:r>
    </w:p>
    <w:p w:rsidR="003731FC" w:rsidRDefault="003731FC" w:rsidP="003731FC">
      <w:r>
        <w:t xml:space="preserve">The high level functions are those assigned to the callback function table, </w:t>
      </w:r>
      <w:proofErr w:type="spellStart"/>
      <w:r w:rsidRPr="00F61526">
        <w:rPr>
          <w:b/>
        </w:rPr>
        <w:t>dump_function_table</w:t>
      </w:r>
      <w:proofErr w:type="spellEnd"/>
      <w:r>
        <w:t>. These functions can safely initialize the format and context structures and pass these as parameters to the utility functions.</w:t>
      </w:r>
    </w:p>
    <w:p w:rsidR="003731FC" w:rsidRDefault="003731FC" w:rsidP="003731FC">
      <w:r>
        <w:t xml:space="preserve">In the proposed refactored code, the two structures used to control the output of information from h5dump; </w:t>
      </w:r>
      <w:r w:rsidRPr="00F61526">
        <w:rPr>
          <w:b/>
        </w:rPr>
        <w:t>h5tool_format_t</w:t>
      </w:r>
      <w:r w:rsidRPr="002D2422">
        <w:t xml:space="preserve"> </w:t>
      </w:r>
      <w:r>
        <w:t xml:space="preserve">and </w:t>
      </w:r>
      <w:r w:rsidRPr="00F61526">
        <w:rPr>
          <w:b/>
        </w:rPr>
        <w:t>h5tools_context_t</w:t>
      </w:r>
      <w:r>
        <w:t xml:space="preserve">, and the #defines </w:t>
      </w:r>
      <w:r w:rsidR="00D80C2A">
        <w:t xml:space="preserve">should </w:t>
      </w:r>
      <w:r>
        <w:t xml:space="preserve">exist only in the tools library. Each </w:t>
      </w:r>
      <w:proofErr w:type="spellStart"/>
      <w:r w:rsidRPr="00F61526">
        <w:rPr>
          <w:b/>
        </w:rPr>
        <w:t>dump_function_table</w:t>
      </w:r>
      <w:proofErr w:type="spellEnd"/>
      <w:r>
        <w:t xml:space="preserve"> function </w:t>
      </w:r>
      <w:r w:rsidR="00D80C2A">
        <w:t xml:space="preserve">will </w:t>
      </w:r>
      <w:r>
        <w:t xml:space="preserve">create and initialize the independent format and context structures using the global variable </w:t>
      </w:r>
      <w:proofErr w:type="spellStart"/>
      <w:r w:rsidRPr="00F61526">
        <w:rPr>
          <w:b/>
        </w:rPr>
        <w:t>dump_indent</w:t>
      </w:r>
      <w:proofErr w:type="spellEnd"/>
      <w:r w:rsidR="00D80C2A">
        <w:rPr>
          <w:b/>
        </w:rPr>
        <w:t xml:space="preserve"> </w:t>
      </w:r>
      <w:r w:rsidR="00D80C2A" w:rsidRPr="00D80C2A">
        <w:t>(initialized by the</w:t>
      </w:r>
      <w:r w:rsidR="00D80C2A">
        <w:rPr>
          <w:b/>
        </w:rPr>
        <w:t xml:space="preserve"> main </w:t>
      </w:r>
      <w:r w:rsidR="00D80C2A" w:rsidRPr="00D80C2A">
        <w:t>function)</w:t>
      </w:r>
      <w:r>
        <w:t xml:space="preserve"> to configure the context indentation. The independent format and context structures </w:t>
      </w:r>
      <w:r w:rsidR="00D80C2A">
        <w:t>can</w:t>
      </w:r>
      <w:r>
        <w:t xml:space="preserve"> then</w:t>
      </w:r>
      <w:r w:rsidR="00D80C2A">
        <w:t xml:space="preserve"> be</w:t>
      </w:r>
      <w:r>
        <w:t xml:space="preserve"> used by the tools library to control formatting of the data or information.</w:t>
      </w:r>
    </w:p>
    <w:p w:rsidR="00EC4DE1" w:rsidRDefault="00EC4DE1" w:rsidP="003731FC"/>
    <w:p w:rsidR="003731FC" w:rsidRDefault="003731FC" w:rsidP="003731FC">
      <w:pPr>
        <w:pStyle w:val="Heading2"/>
      </w:pPr>
      <w:r>
        <w:t>Remove duplicate functions from h5dump.</w:t>
      </w:r>
    </w:p>
    <w:p w:rsidR="003731FC" w:rsidRDefault="003731FC" w:rsidP="003731FC">
      <w:r>
        <w:t>Moving the dump utility functions into the h5tools library will identify the dump process flow from the dump output control. Further refactoring out the dump content functions from the h5tools code should expose the lower level inconsistencies in the library that the dump content functions depend upon.</w:t>
      </w:r>
    </w:p>
    <w:p w:rsidR="00D207D0" w:rsidRDefault="00D207D0" w:rsidP="003731FC">
      <w:r>
        <w:t xml:space="preserve">Each function moved into the tools library will depend on the formatting and context information provided by structure passed into the functions. This will require translation of indentation based on the global variable </w:t>
      </w:r>
      <w:proofErr w:type="spellStart"/>
      <w:r w:rsidRPr="00F61526">
        <w:rPr>
          <w:b/>
        </w:rPr>
        <w:t>dump_indent</w:t>
      </w:r>
      <w:proofErr w:type="spellEnd"/>
      <w:r>
        <w:t xml:space="preserve"> to using the context indentation in the </w:t>
      </w:r>
      <w:r>
        <w:rPr>
          <w:b/>
        </w:rPr>
        <w:t>h5tools_context</w:t>
      </w:r>
      <w:r>
        <w:t xml:space="preserve"> structure.</w:t>
      </w:r>
    </w:p>
    <w:p w:rsidR="00EC4DE1" w:rsidRDefault="00EC4DE1" w:rsidP="003731FC"/>
    <w:p w:rsidR="003731FC" w:rsidRDefault="003731FC" w:rsidP="003731FC">
      <w:pPr>
        <w:pStyle w:val="Heading2"/>
      </w:pPr>
      <w:r>
        <w:t>Create and/or update h5tools_str functions into building block functions.</w:t>
      </w:r>
    </w:p>
    <w:p w:rsidR="003731FC" w:rsidRDefault="003731FC" w:rsidP="003731FC">
      <w:r>
        <w:t xml:space="preserve">There is a general data </w:t>
      </w:r>
      <w:r w:rsidR="00BC2B83">
        <w:t xml:space="preserve">buffer </w:t>
      </w:r>
      <w:r>
        <w:t xml:space="preserve">output sequence followed by the dump functions in the h5dump program and the tools library: </w:t>
      </w:r>
    </w:p>
    <w:p w:rsidR="003731FC" w:rsidRDefault="00BC2B83" w:rsidP="003731FC">
      <w:pPr>
        <w:ind w:left="720"/>
      </w:pPr>
      <w:r>
        <w:t>Insert</w:t>
      </w:r>
      <w:r w:rsidR="003731FC">
        <w:t xml:space="preserve"> an optional newline and prefix, </w:t>
      </w:r>
      <w:r>
        <w:t>t</w:t>
      </w:r>
      <w:r w:rsidR="003731FC">
        <w:t>hen append text to the buffer, and conclude with the rendering of the buffer to the output stream.</w:t>
      </w:r>
    </w:p>
    <w:p w:rsidR="003731FC" w:rsidRDefault="003731FC" w:rsidP="003731FC">
      <w:r>
        <w:t xml:space="preserve">This general sequence is usually contained within an element BEGIN/END pair that indicates the type of information and its bounds. For example, the GROUP object </w:t>
      </w:r>
      <w:r w:rsidR="006E15A2">
        <w:t>will</w:t>
      </w:r>
      <w:r>
        <w:t xml:space="preserve"> display as follows with two pairs (the second pair BLOCK BEGIN/END is the brackets):</w:t>
      </w:r>
    </w:p>
    <w:tbl>
      <w:tblPr>
        <w:tblStyle w:val="TableGrid"/>
        <w:tblW w:w="0" w:type="auto"/>
        <w:tblLook w:val="04A0" w:firstRow="1" w:lastRow="0" w:firstColumn="1" w:lastColumn="0" w:noHBand="0" w:noVBand="1"/>
      </w:tblPr>
      <w:tblGrid>
        <w:gridCol w:w="5658"/>
        <w:gridCol w:w="4494"/>
      </w:tblGrid>
      <w:tr w:rsidR="003731FC" w:rsidTr="000F332B">
        <w:tc>
          <w:tcPr>
            <w:tcW w:w="5658" w:type="dxa"/>
          </w:tcPr>
          <w:p w:rsidR="003731FC" w:rsidRDefault="003731FC" w:rsidP="000F332B">
            <w:pPr>
              <w:ind w:left="720"/>
            </w:pPr>
            <w:r>
              <w:t>…</w:t>
            </w:r>
          </w:p>
          <w:p w:rsidR="003731FC" w:rsidRDefault="003731FC" w:rsidP="000F332B">
            <w:pPr>
              <w:ind w:left="720"/>
            </w:pPr>
            <w:r>
              <w:t>GROUP “</w:t>
            </w:r>
            <w:proofErr w:type="spellStart"/>
            <w:r>
              <w:t>groupname</w:t>
            </w:r>
            <w:proofErr w:type="spellEnd"/>
            <w:r>
              <w:t>” {</w:t>
            </w:r>
          </w:p>
          <w:p w:rsidR="003731FC" w:rsidRDefault="003731FC" w:rsidP="000F332B">
            <w:pPr>
              <w:ind w:left="720"/>
            </w:pPr>
            <w:r>
              <w:t>…</w:t>
            </w:r>
          </w:p>
          <w:p w:rsidR="003731FC" w:rsidRDefault="003731FC" w:rsidP="000F332B">
            <w:pPr>
              <w:ind w:left="720"/>
            </w:pPr>
            <w:r>
              <w:t>}</w:t>
            </w:r>
          </w:p>
          <w:p w:rsidR="003731FC" w:rsidRDefault="003731FC" w:rsidP="003731FC">
            <w:pPr>
              <w:ind w:left="720"/>
            </w:pPr>
            <w:r>
              <w:t>…</w:t>
            </w:r>
          </w:p>
        </w:tc>
        <w:tc>
          <w:tcPr>
            <w:tcW w:w="4494" w:type="dxa"/>
          </w:tcPr>
          <w:p w:rsidR="003731FC" w:rsidRDefault="003731FC" w:rsidP="000F332B">
            <w:pPr>
              <w:ind w:left="720"/>
            </w:pPr>
          </w:p>
          <w:p w:rsidR="003731FC" w:rsidRDefault="003731FC" w:rsidP="000F332B">
            <w:pPr>
              <w:rPr>
                <w:rFonts w:ascii="MS Reference Sans Serif" w:hAnsi="MS Reference Sans Serif"/>
                <w:sz w:val="20"/>
                <w:szCs w:val="20"/>
              </w:rPr>
            </w:pPr>
            <w:r w:rsidRPr="0026083D">
              <w:rPr>
                <w:rFonts w:ascii="MS Reference Sans Serif" w:hAnsi="MS Reference Sans Serif"/>
                <w:sz w:val="20"/>
                <w:szCs w:val="20"/>
              </w:rPr>
              <w:t>“BEGIN ELEM” “name” “BLOCK</w:t>
            </w:r>
            <w:r>
              <w:rPr>
                <w:rFonts w:ascii="MS Reference Sans Serif" w:hAnsi="MS Reference Sans Serif"/>
                <w:sz w:val="20"/>
                <w:szCs w:val="20"/>
              </w:rPr>
              <w:t xml:space="preserve"> </w:t>
            </w:r>
            <w:r w:rsidRPr="0026083D">
              <w:rPr>
                <w:rFonts w:ascii="MS Reference Sans Serif" w:hAnsi="MS Reference Sans Serif"/>
                <w:sz w:val="20"/>
                <w:szCs w:val="20"/>
              </w:rPr>
              <w:t>BEGIN</w:t>
            </w:r>
            <w:r>
              <w:rPr>
                <w:rFonts w:ascii="MS Reference Sans Serif" w:hAnsi="MS Reference Sans Serif"/>
                <w:sz w:val="20"/>
                <w:szCs w:val="20"/>
              </w:rPr>
              <w:t>”</w:t>
            </w:r>
          </w:p>
          <w:p w:rsidR="003731FC" w:rsidRDefault="003731FC" w:rsidP="000F332B">
            <w:pPr>
              <w:rPr>
                <w:rFonts w:ascii="MS Reference Sans Serif" w:hAnsi="MS Reference Sans Serif"/>
                <w:sz w:val="20"/>
                <w:szCs w:val="20"/>
              </w:rPr>
            </w:pPr>
            <w:r>
              <w:rPr>
                <w:rFonts w:ascii="MS Reference Sans Serif" w:hAnsi="MS Reference Sans Serif"/>
                <w:sz w:val="20"/>
                <w:szCs w:val="20"/>
              </w:rPr>
              <w:t>…</w:t>
            </w:r>
          </w:p>
          <w:p w:rsidR="003731FC" w:rsidRPr="0026083D" w:rsidRDefault="003731FC" w:rsidP="000F332B">
            <w:pPr>
              <w:rPr>
                <w:rFonts w:ascii="MS Reference Sans Serif" w:hAnsi="MS Reference Sans Serif"/>
                <w:sz w:val="20"/>
                <w:szCs w:val="20"/>
              </w:rPr>
            </w:pPr>
            <w:r>
              <w:rPr>
                <w:rFonts w:ascii="MS Reference Sans Serif" w:hAnsi="MS Reference Sans Serif"/>
                <w:sz w:val="20"/>
                <w:szCs w:val="20"/>
              </w:rPr>
              <w:t>“BLOCK END” “END ELEM”</w:t>
            </w:r>
          </w:p>
        </w:tc>
      </w:tr>
    </w:tbl>
    <w:p w:rsidR="003731FC" w:rsidRDefault="003731FC" w:rsidP="003731FC">
      <w:r>
        <w:t xml:space="preserve">The basic low-level operations in the </w:t>
      </w:r>
      <w:r w:rsidRPr="00F61526">
        <w:rPr>
          <w:b/>
        </w:rPr>
        <w:t>h5tools_str</w:t>
      </w:r>
      <w:r>
        <w:t xml:space="preserve"> file only </w:t>
      </w:r>
      <w:r w:rsidR="00BC2B83">
        <w:t xml:space="preserve">operate </w:t>
      </w:r>
      <w:r>
        <w:t>on an output buffer using a supplied output format variable. The</w:t>
      </w:r>
      <w:r w:rsidR="00BC2B83">
        <w:t>se operations supply the foundation blocks for the</w:t>
      </w:r>
      <w:r>
        <w:t xml:space="preserve"> </w:t>
      </w:r>
      <w:r w:rsidR="00BC2B83">
        <w:t xml:space="preserve">functional </w:t>
      </w:r>
      <w:r w:rsidR="00BC2B83">
        <w:lastRenderedPageBreak/>
        <w:t xml:space="preserve">operations to be in the </w:t>
      </w:r>
      <w:r w:rsidRPr="00F61526">
        <w:rPr>
          <w:b/>
        </w:rPr>
        <w:t>h5tools_dump</w:t>
      </w:r>
      <w:r>
        <w:t xml:space="preserve"> file</w:t>
      </w:r>
      <w:r w:rsidR="00BC2B83">
        <w:t>.</w:t>
      </w:r>
      <w:r>
        <w:t xml:space="preserve"> </w:t>
      </w:r>
      <w:r w:rsidR="00BC2B83">
        <w:t xml:space="preserve">These mid-level functions should </w:t>
      </w:r>
      <w:r>
        <w:t>contain</w:t>
      </w:r>
      <w:r w:rsidR="00BC2B83">
        <w:t xml:space="preserve"> code blocks that</w:t>
      </w:r>
      <w:r>
        <w:t xml:space="preserve"> </w:t>
      </w:r>
      <w:r w:rsidR="00BC2B83">
        <w:t>involve</w:t>
      </w:r>
      <w:r>
        <w:t xml:space="preserve"> the stream file and</w:t>
      </w:r>
      <w:r w:rsidR="00BC2B83">
        <w:t xml:space="preserve"> the</w:t>
      </w:r>
      <w:r>
        <w:t xml:space="preserve"> output format passed in from a high-level function in the h5dump program. Utility functions in </w:t>
      </w:r>
      <w:r w:rsidRPr="00F61526">
        <w:rPr>
          <w:b/>
        </w:rPr>
        <w:t>h5tools</w:t>
      </w:r>
      <w:r>
        <w:t xml:space="preserve"> and </w:t>
      </w:r>
      <w:r w:rsidRPr="00F61526">
        <w:rPr>
          <w:b/>
        </w:rPr>
        <w:t>h5tools_utils</w:t>
      </w:r>
      <w:r w:rsidR="00BC2B83">
        <w:rPr>
          <w:b/>
        </w:rPr>
        <w:t xml:space="preserve"> </w:t>
      </w:r>
      <w:r w:rsidR="00BC2B83" w:rsidRPr="00BC2B83">
        <w:t>should</w:t>
      </w:r>
      <w:r>
        <w:t xml:space="preserve"> provide functions that support the interface between these two files, </w:t>
      </w:r>
      <w:r w:rsidRPr="00F61526">
        <w:rPr>
          <w:b/>
        </w:rPr>
        <w:t>h5tools_str</w:t>
      </w:r>
      <w:r>
        <w:t xml:space="preserve"> and </w:t>
      </w:r>
      <w:r w:rsidRPr="00F61526">
        <w:rPr>
          <w:b/>
        </w:rPr>
        <w:t>h5tools_dump</w:t>
      </w:r>
      <w:r>
        <w:t>. The h5tools_</w:t>
      </w:r>
      <w:proofErr w:type="gramStart"/>
      <w:r>
        <w:t>str.c</w:t>
      </w:r>
      <w:r w:rsidR="00BC2B83">
        <w:t xml:space="preserve"> </w:t>
      </w:r>
      <w:r>
        <w:t xml:space="preserve"> file</w:t>
      </w:r>
      <w:proofErr w:type="gramEnd"/>
      <w:r>
        <w:t xml:space="preserve"> </w:t>
      </w:r>
      <w:r w:rsidR="00BC2B83">
        <w:t xml:space="preserve">will </w:t>
      </w:r>
      <w:r>
        <w:t xml:space="preserve">still provide string manipulation utility functions to </w:t>
      </w:r>
      <w:r w:rsidRPr="00F61526">
        <w:rPr>
          <w:b/>
        </w:rPr>
        <w:t>h5tools_dump</w:t>
      </w:r>
      <w:r>
        <w:t xml:space="preserve"> by the IN/OUT variable: buffer.</w:t>
      </w:r>
    </w:p>
    <w:p w:rsidR="003731FC" w:rsidRPr="003731FC" w:rsidRDefault="003731FC" w:rsidP="003731FC"/>
    <w:p w:rsidR="003731FC" w:rsidRDefault="003731FC" w:rsidP="003731FC">
      <w:pPr>
        <w:pStyle w:val="Heading2"/>
      </w:pPr>
      <w:r>
        <w:t>Add unit testing to h5dump functions and tools library functions h5dump uses.</w:t>
      </w:r>
    </w:p>
    <w:p w:rsidR="001A64BA" w:rsidRDefault="001A64BA" w:rsidP="001A64BA">
      <w:r>
        <w:t xml:space="preserve">Refactoring the h5dump program by eliminating duplication and moving dump functions to the tools library creates an urgent need to test the functions in the tools library. During </w:t>
      </w:r>
      <w:r w:rsidR="003731FC">
        <w:t>a refactoring</w:t>
      </w:r>
      <w:r w:rsidR="000C12D5">
        <w:t xml:space="preserve"> trial</w:t>
      </w:r>
      <w:r w:rsidR="003731FC">
        <w:t>,</w:t>
      </w:r>
      <w:r>
        <w:t xml:space="preserve"> verification of the output created by the refactored code</w:t>
      </w:r>
      <w:r w:rsidR="003731FC">
        <w:t xml:space="preserve"> </w:t>
      </w:r>
      <w:r>
        <w:t>e</w:t>
      </w:r>
      <w:r w:rsidR="003731FC">
        <w:t>xposed</w:t>
      </w:r>
      <w:r>
        <w:t xml:space="preserve"> numerous indentation issues and incorrect data formatting.</w:t>
      </w:r>
      <w:r w:rsidR="000C12D5">
        <w:t xml:space="preserve"> </w:t>
      </w:r>
      <w:r>
        <w:t xml:space="preserve"> Had there been unit tests available, many of these issues would not have existed originally, and </w:t>
      </w:r>
      <w:r w:rsidR="003731FC">
        <w:t xml:space="preserve">will </w:t>
      </w:r>
      <w:r>
        <w:t>save developer time trying to determine the correct formatting. This unit testing can be accomplished by beginning with the low-level individual functions in the tools library. Integration tests can check the parameters and logic that are at a scope above the functions being tested.</w:t>
      </w:r>
    </w:p>
    <w:p w:rsidR="001A64BA" w:rsidRDefault="001A64BA" w:rsidP="001A64BA">
      <w:r>
        <w:t xml:space="preserve">Unit testing should be limited to the functions that do not output information to the generic “FILE *stream” parameter (usually </w:t>
      </w:r>
      <w:proofErr w:type="spellStart"/>
      <w:r>
        <w:t>stdout</w:t>
      </w:r>
      <w:proofErr w:type="spellEnd"/>
      <w:r>
        <w:t>/</w:t>
      </w:r>
      <w:proofErr w:type="spellStart"/>
      <w:r>
        <w:t>stderr</w:t>
      </w:r>
      <w:proofErr w:type="spellEnd"/>
      <w:r>
        <w:t>). This requirement will simplify the verification of the functions operation. Later integration testing, similar to current regression tests, can handle the issues with streams and consider code coverage. The current test implementation has a large degree of duplication and doesn’t present a cohesive test plan.</w:t>
      </w:r>
    </w:p>
    <w:p w:rsidR="00F52DB0" w:rsidRDefault="00B64A9F" w:rsidP="000E469A">
      <w:pPr>
        <w:pStyle w:val="Heading1"/>
      </w:pPr>
      <w:r>
        <w:t>Recommendation</w:t>
      </w:r>
    </w:p>
    <w:p w:rsidR="0088212E" w:rsidRDefault="002A34BB" w:rsidP="00F52DB0">
      <w:r>
        <w:t xml:space="preserve">The h5dump tool can be made more efficient and allow new features to be easier to implement by refactoring the existing h5dump and tools library code base. </w:t>
      </w:r>
    </w:p>
    <w:p w:rsidR="0088212E" w:rsidRDefault="0088212E" w:rsidP="0088212E">
      <w:pPr>
        <w:pStyle w:val="ListParagraph"/>
        <w:numPr>
          <w:ilvl w:val="0"/>
          <w:numId w:val="35"/>
        </w:numPr>
      </w:pPr>
      <w:r>
        <w:t xml:space="preserve">h5dump.c: </w:t>
      </w:r>
      <w:r w:rsidR="00ED55F3">
        <w:t>Separate</w:t>
      </w:r>
      <w:r w:rsidR="002A34BB">
        <w:t xml:space="preserve"> the </w:t>
      </w:r>
      <w:proofErr w:type="spellStart"/>
      <w:r w:rsidR="002A34BB">
        <w:t>ddl</w:t>
      </w:r>
      <w:proofErr w:type="spellEnd"/>
      <w:r w:rsidR="002A34BB">
        <w:t xml:space="preserve"> and xml dump functions of the h5dump file into separate files</w:t>
      </w:r>
      <w:r>
        <w:t xml:space="preserve"> - this</w:t>
      </w:r>
      <w:r w:rsidR="002A34BB">
        <w:t xml:space="preserve"> </w:t>
      </w:r>
      <w:r w:rsidR="00ED55F3">
        <w:t>makes</w:t>
      </w:r>
      <w:r w:rsidR="002A34BB">
        <w:t xml:space="preserve"> removing duplicate functions and variables</w:t>
      </w:r>
      <w:r w:rsidR="00ED55F3">
        <w:t xml:space="preserve"> easier for the developers</w:t>
      </w:r>
      <w:r w:rsidR="002A34BB">
        <w:t xml:space="preserve">. </w:t>
      </w:r>
      <w:r w:rsidR="00175902">
        <w:t>After the reduction of duplicate functions and variables, this separation of concerns will allow developers to better focus on future improvements.</w:t>
      </w:r>
    </w:p>
    <w:p w:rsidR="0088212E" w:rsidRDefault="0088212E" w:rsidP="0088212E">
      <w:pPr>
        <w:pStyle w:val="ListParagraph"/>
        <w:numPr>
          <w:ilvl w:val="0"/>
          <w:numId w:val="35"/>
        </w:numPr>
      </w:pPr>
      <w:r>
        <w:t xml:space="preserve">h5dump_ddl.c/h5dump_xml.c: In each high-level function, add an independent context structure and initialize it with the global </w:t>
      </w:r>
      <w:r w:rsidR="0002702C">
        <w:t xml:space="preserve">indentation </w:t>
      </w:r>
      <w:r>
        <w:t xml:space="preserve">variable. Control interaction with </w:t>
      </w:r>
      <w:proofErr w:type="spellStart"/>
      <w:r w:rsidR="003D3669" w:rsidRPr="00E30355">
        <w:rPr>
          <w:b/>
        </w:rPr>
        <w:t>dump_function_table</w:t>
      </w:r>
      <w:proofErr w:type="spellEnd"/>
      <w:r w:rsidR="003D3669">
        <w:t xml:space="preserve"> </w:t>
      </w:r>
      <w:r>
        <w:t xml:space="preserve">functions by aligning the </w:t>
      </w:r>
      <w:r w:rsidRPr="0088212E">
        <w:rPr>
          <w:b/>
        </w:rPr>
        <w:t>context-&gt;indent</w:t>
      </w:r>
      <w:r>
        <w:t xml:space="preserve"> variable and the global </w:t>
      </w:r>
      <w:proofErr w:type="spellStart"/>
      <w:r w:rsidR="002D2422" w:rsidRPr="002D2422">
        <w:rPr>
          <w:b/>
        </w:rPr>
        <w:t>dump_</w:t>
      </w:r>
      <w:r w:rsidRPr="002D2422">
        <w:rPr>
          <w:b/>
        </w:rPr>
        <w:t>indent</w:t>
      </w:r>
      <w:proofErr w:type="spellEnd"/>
      <w:r>
        <w:t xml:space="preserve"> variable.</w:t>
      </w:r>
      <w:r w:rsidR="0002702C">
        <w:t xml:space="preserve"> Also add an independent format structure and initialize it, usually mapping the default values supplied in the tools library.</w:t>
      </w:r>
    </w:p>
    <w:p w:rsidR="00EF5951" w:rsidRDefault="0088212E" w:rsidP="0088212E">
      <w:pPr>
        <w:pStyle w:val="ListParagraph"/>
        <w:numPr>
          <w:ilvl w:val="0"/>
          <w:numId w:val="35"/>
        </w:numPr>
      </w:pPr>
      <w:r>
        <w:t>h5dump_ddl.c/h5tools.c: Move</w:t>
      </w:r>
      <w:r w:rsidR="002A34BB">
        <w:t xml:space="preserve"> the content display </w:t>
      </w:r>
      <w:r w:rsidR="00EF5951">
        <w:t xml:space="preserve">functionality </w:t>
      </w:r>
      <w:r>
        <w:t>into the new</w:t>
      </w:r>
      <w:r w:rsidR="002A34BB">
        <w:t xml:space="preserve"> </w:t>
      </w:r>
      <w:r w:rsidRPr="00E30355">
        <w:rPr>
          <w:b/>
        </w:rPr>
        <w:t>h5tools_dump</w:t>
      </w:r>
      <w:r>
        <w:t xml:space="preserve"> file in the library. This</w:t>
      </w:r>
      <w:r w:rsidR="002A34BB">
        <w:t xml:space="preserve"> </w:t>
      </w:r>
      <w:r w:rsidR="00EF5951">
        <w:t>will simpl</w:t>
      </w:r>
      <w:r>
        <w:t>if</w:t>
      </w:r>
      <w:r w:rsidR="00EF5951">
        <w:t>y the h5dump program to concentrate on function control flow</w:t>
      </w:r>
      <w:r>
        <w:t xml:space="preserve"> and the tools library to concentrate on formatting</w:t>
      </w:r>
      <w:r w:rsidR="00EF5951">
        <w:t>.</w:t>
      </w:r>
      <w:r w:rsidR="0070480A">
        <w:t xml:space="preserve"> A future by-product could be the creation of hdf5 dump APIs in the tools library.</w:t>
      </w:r>
    </w:p>
    <w:p w:rsidR="00F52DB0" w:rsidRDefault="00A81187" w:rsidP="0088212E">
      <w:pPr>
        <w:pStyle w:val="ListParagraph"/>
        <w:numPr>
          <w:ilvl w:val="0"/>
          <w:numId w:val="35"/>
        </w:numPr>
      </w:pPr>
      <w:r>
        <w:t xml:space="preserve">h5tools_str.c: </w:t>
      </w:r>
      <w:r w:rsidR="00EF5951">
        <w:t>Creat</w:t>
      </w:r>
      <w:r>
        <w:t>e and/or update</w:t>
      </w:r>
      <w:r w:rsidR="00EF5951">
        <w:t xml:space="preserve"> the low-level </w:t>
      </w:r>
      <w:r w:rsidR="00EF5951" w:rsidRPr="00E30355">
        <w:rPr>
          <w:b/>
        </w:rPr>
        <w:t>h5tools_str</w:t>
      </w:r>
      <w:r w:rsidR="00EF5951">
        <w:t xml:space="preserve"> functions into building block functions</w:t>
      </w:r>
      <w:r>
        <w:t xml:space="preserve"> - this</w:t>
      </w:r>
      <w:r w:rsidR="00EF5951">
        <w:t xml:space="preserve"> allows more general content dump functionality to be built in</w:t>
      </w:r>
      <w:r>
        <w:t>to</w:t>
      </w:r>
      <w:r w:rsidR="00EF5951">
        <w:t xml:space="preserve"> the </w:t>
      </w:r>
      <w:r w:rsidR="00EF5951" w:rsidRPr="00E30355">
        <w:rPr>
          <w:b/>
        </w:rPr>
        <w:t>h5tools_dump</w:t>
      </w:r>
      <w:r w:rsidR="00EF5951">
        <w:t xml:space="preserve"> functions, which can concentrate on how to display the content.</w:t>
      </w:r>
    </w:p>
    <w:p w:rsidR="00EF5951" w:rsidRDefault="00EF5951" w:rsidP="0088212E">
      <w:pPr>
        <w:pStyle w:val="ListParagraph"/>
        <w:numPr>
          <w:ilvl w:val="0"/>
          <w:numId w:val="35"/>
        </w:numPr>
      </w:pPr>
      <w:r>
        <w:lastRenderedPageBreak/>
        <w:t>Finally</w:t>
      </w:r>
      <w:r w:rsidR="00A81187">
        <w:t>, add</w:t>
      </w:r>
      <w:r>
        <w:t xml:space="preserve"> unit testing of the low-level library code and integration testing of the library dump functions</w:t>
      </w:r>
      <w:r w:rsidR="00A81187">
        <w:t>. Unit testing</w:t>
      </w:r>
      <w:r>
        <w:t xml:space="preserve"> will</w:t>
      </w:r>
      <w:r w:rsidR="00A81187">
        <w:t xml:space="preserve"> help</w:t>
      </w:r>
      <w:r>
        <w:t xml:space="preserve"> keep future</w:t>
      </w:r>
      <w:r w:rsidR="00A81187">
        <w:t xml:space="preserve"> library</w:t>
      </w:r>
      <w:r>
        <w:t xml:space="preserve"> changes from breaking the h5dump design.</w:t>
      </w:r>
      <w:r w:rsidR="009904EE">
        <w:t xml:space="preserve"> Th</w:t>
      </w:r>
      <w:r w:rsidR="005B41F2">
        <w:t>e h5tools_str.c functions can easily be tested because it</w:t>
      </w:r>
      <w:r w:rsidR="00723393">
        <w:t xml:space="preserve"> only</w:t>
      </w:r>
      <w:r w:rsidR="005B41F2">
        <w:t xml:space="preserve"> uses a memory buffer</w:t>
      </w:r>
      <w:r w:rsidR="00723393">
        <w:t xml:space="preserve"> for I/O. The h5tools_dump.c functions will require the stream parameter to be redirected for test verification.</w:t>
      </w:r>
    </w:p>
    <w:p w:rsidR="00CB080A" w:rsidRDefault="00CB080A" w:rsidP="00F52DB0"/>
    <w:p w:rsidR="003A359D" w:rsidRDefault="00D839E9" w:rsidP="000E469A">
      <w:pPr>
        <w:pStyle w:val="Heading1"/>
        <w:rPr>
          <w:lang w:eastAsia="ko-KR"/>
        </w:rPr>
      </w:pPr>
      <w:r>
        <w:rPr>
          <w:lang w:eastAsia="ko-KR"/>
        </w:rPr>
        <w:t>Function Locations</w:t>
      </w:r>
      <w:r w:rsidR="003E6DE7">
        <w:rPr>
          <w:lang w:eastAsia="ko-KR"/>
        </w:rPr>
        <w:t xml:space="preserve"> (excluding XML named functions)</w:t>
      </w:r>
    </w:p>
    <w:p w:rsidR="003A359D" w:rsidRDefault="003A359D" w:rsidP="003A359D">
      <w:pPr>
        <w:rPr>
          <w:lang w:eastAsia="ko-KR"/>
        </w:rPr>
      </w:pPr>
      <w:r>
        <w:rPr>
          <w:lang w:eastAsia="ko-KR"/>
        </w:rPr>
        <w:t>Original h5dump.c functions</w:t>
      </w:r>
      <w:r w:rsidR="00726D80">
        <w:rPr>
          <w:lang w:eastAsia="ko-KR"/>
        </w:rPr>
        <w:t xml:space="preserve"> (NOTE: tools library functions use h5tools_ prefix)</w:t>
      </w:r>
    </w:p>
    <w:tbl>
      <w:tblPr>
        <w:tblStyle w:val="TableGrid"/>
        <w:tblW w:w="0" w:type="auto"/>
        <w:tblLook w:val="04A0" w:firstRow="1" w:lastRow="0" w:firstColumn="1" w:lastColumn="0" w:noHBand="0" w:noVBand="1"/>
      </w:tblPr>
      <w:tblGrid>
        <w:gridCol w:w="3438"/>
        <w:gridCol w:w="1800"/>
        <w:gridCol w:w="4914"/>
      </w:tblGrid>
      <w:tr w:rsidR="00D62A98" w:rsidTr="00726D80">
        <w:tc>
          <w:tcPr>
            <w:tcW w:w="3438" w:type="dxa"/>
          </w:tcPr>
          <w:p w:rsidR="00D62A98" w:rsidRDefault="00D62A98" w:rsidP="00893483">
            <w:pPr>
              <w:jc w:val="left"/>
              <w:rPr>
                <w:rFonts w:ascii="Lucida Sans Typewriter" w:hAnsi="Lucida Sans Typewriter"/>
                <w:sz w:val="20"/>
                <w:szCs w:val="20"/>
                <w:lang w:eastAsia="ko-KR"/>
              </w:rPr>
            </w:pPr>
            <w:r>
              <w:rPr>
                <w:rFonts w:ascii="Lucida Sans Typewriter" w:hAnsi="Lucida Sans Typewriter"/>
                <w:sz w:val="20"/>
                <w:szCs w:val="20"/>
                <w:lang w:eastAsia="ko-KR"/>
              </w:rPr>
              <w:t>function</w:t>
            </w:r>
          </w:p>
        </w:tc>
        <w:tc>
          <w:tcPr>
            <w:tcW w:w="1800" w:type="dxa"/>
          </w:tcPr>
          <w:p w:rsidR="00D62A98" w:rsidRDefault="00D62A98" w:rsidP="00893483">
            <w:pPr>
              <w:jc w:val="left"/>
              <w:rPr>
                <w:lang w:eastAsia="ko-KR"/>
              </w:rPr>
            </w:pPr>
            <w:r>
              <w:rPr>
                <w:lang w:eastAsia="ko-KR"/>
              </w:rPr>
              <w:t>File location</w:t>
            </w:r>
          </w:p>
        </w:tc>
        <w:tc>
          <w:tcPr>
            <w:tcW w:w="4914" w:type="dxa"/>
          </w:tcPr>
          <w:p w:rsidR="00D62A98" w:rsidRDefault="00D62A98" w:rsidP="00893483">
            <w:pPr>
              <w:jc w:val="left"/>
              <w:rPr>
                <w:lang w:eastAsia="ko-KR"/>
              </w:rPr>
            </w:pPr>
            <w:r>
              <w:rPr>
                <w:lang w:eastAsia="ko-KR"/>
              </w:rPr>
              <w:t>Refactored location</w:t>
            </w:r>
          </w:p>
        </w:tc>
      </w:tr>
      <w:tr w:rsidR="00D62A98" w:rsidTr="00726D80">
        <w:tc>
          <w:tcPr>
            <w:tcW w:w="3438" w:type="dxa"/>
          </w:tcPr>
          <w:p w:rsidR="00D62A98" w:rsidRDefault="00D62A98" w:rsidP="00893483">
            <w:pPr>
              <w:jc w:val="left"/>
              <w:rPr>
                <w:rFonts w:ascii="Lucida Sans Typewriter" w:hAnsi="Lucida Sans Typewriter"/>
                <w:sz w:val="20"/>
                <w:szCs w:val="20"/>
                <w:lang w:eastAsia="ko-KR"/>
              </w:rPr>
            </w:pPr>
            <w:r>
              <w:rPr>
                <w:rFonts w:ascii="Lucida Sans Typewriter" w:hAnsi="Lucida Sans Typewriter"/>
                <w:sz w:val="20"/>
                <w:szCs w:val="20"/>
                <w:lang w:eastAsia="ko-KR"/>
              </w:rPr>
              <w:t>h5_fileaccess</w:t>
            </w:r>
          </w:p>
          <w:p w:rsidR="00D62A98" w:rsidRPr="003A359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dump_oid</w:t>
            </w:r>
            <w:proofErr w:type="spellEnd"/>
          </w:p>
          <w:p w:rsidR="00D62A98" w:rsidRPr="003A359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dump_packed_bits</w:t>
            </w:r>
            <w:proofErr w:type="spellEnd"/>
          </w:p>
          <w:p w:rsidR="00D62A98" w:rsidRPr="003A359D" w:rsidRDefault="00D62A98" w:rsidP="00726D80">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print_enum</w:t>
            </w:r>
            <w:proofErr w:type="spellEnd"/>
          </w:p>
          <w:p w:rsidR="00D62A98" w:rsidRPr="003A359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init_prefix</w:t>
            </w:r>
            <w:proofErr w:type="spellEnd"/>
          </w:p>
          <w:p w:rsidR="00D62A98" w:rsidRPr="003A359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add_prefix</w:t>
            </w:r>
            <w:proofErr w:type="spellEnd"/>
          </w:p>
          <w:p w:rsidR="00D62A98" w:rsidRPr="003A359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dump_all_cb</w:t>
            </w:r>
            <w:proofErr w:type="spellEnd"/>
          </w:p>
          <w:p w:rsidR="00D62A98"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dump_extlink</w:t>
            </w:r>
            <w:proofErr w:type="spellEnd"/>
          </w:p>
          <w:p w:rsidR="00D62A98" w:rsidRPr="001F618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dump_group</w:t>
            </w:r>
            <w:proofErr w:type="spellEnd"/>
          </w:p>
          <w:p w:rsidR="00D62A98" w:rsidRPr="001F618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dump_named_datatype</w:t>
            </w:r>
            <w:proofErr w:type="spellEnd"/>
          </w:p>
          <w:p w:rsidR="00D62A98" w:rsidRPr="001F618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dump_dataset</w:t>
            </w:r>
            <w:proofErr w:type="spellEnd"/>
          </w:p>
          <w:p w:rsidR="00D62A98" w:rsidRPr="001F618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dump_dataspace</w:t>
            </w:r>
            <w:proofErr w:type="spellEnd"/>
          </w:p>
          <w:p w:rsidR="00D62A98" w:rsidRPr="001F618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dump_datatype</w:t>
            </w:r>
            <w:proofErr w:type="spellEnd"/>
          </w:p>
          <w:p w:rsidR="00D62A98" w:rsidRPr="001F618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dump_data</w:t>
            </w:r>
            <w:proofErr w:type="spellEnd"/>
          </w:p>
          <w:p w:rsidR="00D62A98" w:rsidRPr="001F618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dump_dcpl</w:t>
            </w:r>
            <w:proofErr w:type="spellEnd"/>
          </w:p>
          <w:p w:rsidR="00D62A98" w:rsidRPr="001F618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dump_comment</w:t>
            </w:r>
            <w:proofErr w:type="spellEnd"/>
          </w:p>
          <w:p w:rsidR="00D62A98" w:rsidRPr="001F618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dump_fcpl</w:t>
            </w:r>
            <w:proofErr w:type="spellEnd"/>
          </w:p>
          <w:p w:rsidR="00D62A98" w:rsidRPr="001F618D" w:rsidRDefault="00D62A98" w:rsidP="00893483">
            <w:pPr>
              <w:jc w:val="left"/>
              <w:rPr>
                <w:rFonts w:ascii="Lucida Sans Typewriter" w:hAnsi="Lucida Sans Typewriter"/>
                <w:sz w:val="20"/>
                <w:szCs w:val="20"/>
                <w:lang w:eastAsia="ko-KR"/>
              </w:rPr>
            </w:pPr>
            <w:proofErr w:type="spellStart"/>
            <w:r w:rsidRPr="001F618D">
              <w:rPr>
                <w:rFonts w:ascii="Lucida Sans Typewriter" w:hAnsi="Lucida Sans Typewriter"/>
                <w:sz w:val="20"/>
                <w:szCs w:val="20"/>
                <w:lang w:eastAsia="ko-KR"/>
              </w:rPr>
              <w:t>dump_</w:t>
            </w:r>
            <w:r>
              <w:rPr>
                <w:rFonts w:ascii="Lucida Sans Typewriter" w:hAnsi="Lucida Sans Typewriter"/>
                <w:sz w:val="20"/>
                <w:szCs w:val="20"/>
                <w:lang w:eastAsia="ko-KR"/>
              </w:rPr>
              <w:t>fcontents</w:t>
            </w:r>
            <w:proofErr w:type="spellEnd"/>
          </w:p>
          <w:p w:rsidR="00D62A98"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dump_attr_cb</w:t>
            </w:r>
            <w:proofErr w:type="spellEnd"/>
          </w:p>
          <w:p w:rsidR="00D62A98" w:rsidRDefault="00D62A98" w:rsidP="00893483">
            <w:pPr>
              <w:jc w:val="left"/>
              <w:rPr>
                <w:rFonts w:ascii="Lucida Sans Typewriter" w:hAnsi="Lucida Sans Typewriter"/>
                <w:sz w:val="20"/>
                <w:szCs w:val="20"/>
                <w:lang w:eastAsia="ko-KR"/>
              </w:rPr>
            </w:pPr>
            <w:r>
              <w:rPr>
                <w:rFonts w:ascii="Lucida Sans Typewriter" w:hAnsi="Lucida Sans Typewriter"/>
                <w:sz w:val="20"/>
                <w:szCs w:val="20"/>
                <w:lang w:eastAsia="ko-KR"/>
              </w:rPr>
              <w:t>leave</w:t>
            </w:r>
          </w:p>
          <w:p w:rsidR="00D62A98" w:rsidRDefault="00D62A98" w:rsidP="00893483">
            <w:pPr>
              <w:jc w:val="left"/>
              <w:rPr>
                <w:rFonts w:ascii="Lucida Sans Typewriter" w:hAnsi="Lucida Sans Typewriter"/>
                <w:sz w:val="20"/>
                <w:szCs w:val="20"/>
                <w:lang w:eastAsia="ko-KR"/>
              </w:rPr>
            </w:pPr>
            <w:r>
              <w:rPr>
                <w:rFonts w:ascii="Lucida Sans Typewriter" w:hAnsi="Lucida Sans Typewriter"/>
                <w:sz w:val="20"/>
                <w:szCs w:val="20"/>
                <w:lang w:eastAsia="ko-KR"/>
              </w:rPr>
              <w:t>usage</w:t>
            </w:r>
          </w:p>
          <w:p w:rsidR="00D62A98"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table_list_add</w:t>
            </w:r>
            <w:proofErr w:type="spellEnd"/>
          </w:p>
          <w:p w:rsidR="00D62A98"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table_list_visited</w:t>
            </w:r>
            <w:proofErr w:type="spellEnd"/>
          </w:p>
          <w:p w:rsidR="00D62A98" w:rsidRPr="001F618D"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table_list_free</w:t>
            </w:r>
            <w:proofErr w:type="spellEnd"/>
          </w:p>
          <w:p w:rsidR="00D62A98"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print_datatype</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dump_selected_attr</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dump_dims</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lastRenderedPageBreak/>
              <w:t>dump_subsetting_header</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dump_fill_value</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set_output_file</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set_binary_form</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set_sort_by</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set_sort_order</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handle_attributes</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parse_hsize_list</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parse_subset_params</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parse_mask_list</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handle_datasets</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handle_groups</w:t>
            </w:r>
            <w:proofErr w:type="spellEnd"/>
          </w:p>
          <w:p w:rsidR="00D62A98" w:rsidRPr="003E6DE7" w:rsidRDefault="00D62A98" w:rsidP="00893483">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handle_links</w:t>
            </w:r>
            <w:proofErr w:type="spellEnd"/>
          </w:p>
          <w:p w:rsidR="00D62A98" w:rsidRPr="003E6DE7" w:rsidRDefault="00D62A98" w:rsidP="00726D80">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handle_datatypes</w:t>
            </w:r>
            <w:proofErr w:type="spellEnd"/>
          </w:p>
          <w:p w:rsidR="00D62A98" w:rsidRPr="003E6DE7" w:rsidRDefault="00D62A98" w:rsidP="00893483">
            <w:pPr>
              <w:jc w:val="left"/>
              <w:rPr>
                <w:rFonts w:ascii="Lucida Sans Typewriter" w:hAnsi="Lucida Sans Typewriter"/>
                <w:sz w:val="20"/>
                <w:szCs w:val="20"/>
                <w:lang w:eastAsia="ko-KR"/>
              </w:rPr>
            </w:pPr>
            <w:proofErr w:type="spellStart"/>
            <w:r w:rsidRPr="003E6DE7">
              <w:rPr>
                <w:rFonts w:ascii="Lucida Sans Typewriter" w:hAnsi="Lucida Sans Typewriter"/>
                <w:sz w:val="20"/>
                <w:szCs w:val="20"/>
                <w:lang w:eastAsia="ko-KR"/>
              </w:rPr>
              <w:t>parse_command_li</w:t>
            </w:r>
            <w:r>
              <w:rPr>
                <w:rFonts w:ascii="Lucida Sans Typewriter" w:hAnsi="Lucida Sans Typewriter"/>
                <w:sz w:val="20"/>
                <w:szCs w:val="20"/>
                <w:lang w:eastAsia="ko-KR"/>
              </w:rPr>
              <w:t>ne</w:t>
            </w:r>
            <w:proofErr w:type="spellEnd"/>
          </w:p>
          <w:p w:rsidR="00D62A98" w:rsidRDefault="00D62A98" w:rsidP="00893483">
            <w:pPr>
              <w:jc w:val="left"/>
              <w:rPr>
                <w:lang w:eastAsia="ko-KR"/>
              </w:rPr>
            </w:pPr>
          </w:p>
        </w:tc>
        <w:tc>
          <w:tcPr>
            <w:tcW w:w="1800" w:type="dxa"/>
          </w:tcPr>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lastRenderedPageBreak/>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726D80">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lastRenderedPageBreak/>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D62A98" w:rsidRPr="002D411E" w:rsidRDefault="00D62A98" w:rsidP="00D62A98">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2D411E" w:rsidRPr="002D411E" w:rsidRDefault="00D62A98"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h5dump.c</w:t>
            </w:r>
            <w:r w:rsidR="002D411E" w:rsidRPr="002D411E">
              <w:rPr>
                <w:rFonts w:ascii="Lucida Sans Typewriter" w:hAnsi="Lucida Sans Typewriter"/>
                <w:sz w:val="20"/>
                <w:szCs w:val="20"/>
                <w:lang w:eastAsia="ko-KR"/>
              </w:rPr>
              <w:t xml:space="preserve"> </w:t>
            </w:r>
          </w:p>
          <w:p w:rsidR="002D411E" w:rsidRPr="002D411E" w:rsidRDefault="002D411E"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2D411E" w:rsidRPr="002D411E" w:rsidRDefault="002D411E"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2D411E" w:rsidRPr="002D411E" w:rsidRDefault="002D411E"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2D411E" w:rsidRPr="002D411E" w:rsidRDefault="002D411E"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726D80" w:rsidRDefault="002D411E" w:rsidP="00726D80">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h5dump.c</w:t>
            </w:r>
          </w:p>
          <w:p w:rsidR="00D62A98" w:rsidRPr="002D411E" w:rsidRDefault="002D411E" w:rsidP="00726D80">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h5dump.c</w:t>
            </w:r>
          </w:p>
        </w:tc>
        <w:tc>
          <w:tcPr>
            <w:tcW w:w="4914" w:type="dxa"/>
          </w:tcPr>
          <w:p w:rsidR="006C6526" w:rsidRPr="002D411E" w:rsidRDefault="00D62A98"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lastRenderedPageBreak/>
              <w:t>h5dump.c</w:t>
            </w:r>
            <w:r w:rsidR="006C6526" w:rsidRPr="002D411E">
              <w:rPr>
                <w:rFonts w:ascii="Lucida Sans Typewriter" w:hAnsi="Lucida Sans Typewriter"/>
                <w:sz w:val="20"/>
                <w:szCs w:val="20"/>
                <w:lang w:eastAsia="ko-KR"/>
              </w:rPr>
              <w:t xml:space="preserve">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w:t>
            </w:r>
            <w:r w:rsidR="00726D80" w:rsidRPr="002D411E">
              <w:rPr>
                <w:rFonts w:ascii="Lucida Sans Typewriter" w:hAnsi="Lucida Sans Typewriter"/>
                <w:sz w:val="20"/>
                <w:szCs w:val="20"/>
                <w:lang w:eastAsia="ko-KR"/>
              </w:rPr>
              <w:t>tools_</w:t>
            </w:r>
            <w:r w:rsidRPr="002D411E">
              <w:rPr>
                <w:rFonts w:ascii="Lucida Sans Typewriter" w:hAnsi="Lucida Sans Typewriter"/>
                <w:sz w:val="20"/>
                <w:szCs w:val="20"/>
                <w:lang w:eastAsia="ko-KR"/>
              </w:rPr>
              <w:t xml:space="preserve">dump.c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w:t>
            </w:r>
            <w:r w:rsidR="00726D80" w:rsidRPr="002D411E">
              <w:rPr>
                <w:rFonts w:ascii="Lucida Sans Typewriter" w:hAnsi="Lucida Sans Typewriter"/>
                <w:sz w:val="20"/>
                <w:szCs w:val="20"/>
                <w:lang w:eastAsia="ko-KR"/>
              </w:rPr>
              <w:t>tools_</w:t>
            </w:r>
            <w:r w:rsidRPr="002D411E">
              <w:rPr>
                <w:rFonts w:ascii="Lucida Sans Typewriter" w:hAnsi="Lucida Sans Typewriter"/>
                <w:sz w:val="20"/>
                <w:szCs w:val="20"/>
                <w:lang w:eastAsia="ko-KR"/>
              </w:rPr>
              <w:t>dump.c</w:t>
            </w:r>
            <w:r w:rsidR="00726D80">
              <w:rPr>
                <w:rFonts w:ascii="Lucida Sans Typewriter" w:hAnsi="Lucida Sans Typewriter"/>
                <w:sz w:val="20"/>
                <w:szCs w:val="20"/>
                <w:lang w:eastAsia="ko-KR"/>
              </w:rPr>
              <w:t>(</w:t>
            </w:r>
            <w:proofErr w:type="spellStart"/>
            <w:r w:rsidR="00726D80">
              <w:rPr>
                <w:rFonts w:ascii="Lucida Sans Typewriter" w:hAnsi="Lucida Sans Typewriter"/>
                <w:sz w:val="20"/>
                <w:szCs w:val="20"/>
                <w:lang w:eastAsia="ko-KR"/>
              </w:rPr>
              <w:t>print_packed_bits</w:t>
            </w:r>
            <w:proofErr w:type="spellEnd"/>
            <w:r w:rsidR="00726D80">
              <w:rPr>
                <w:rFonts w:ascii="Lucida Sans Typewriter" w:hAnsi="Lucida Sans Typewriter"/>
                <w:sz w:val="20"/>
                <w:szCs w:val="20"/>
                <w:lang w:eastAsia="ko-KR"/>
              </w:rPr>
              <w:t>)</w:t>
            </w:r>
            <w:r w:rsidRPr="002D411E">
              <w:rPr>
                <w:rFonts w:ascii="Lucida Sans Typewriter" w:hAnsi="Lucida Sans Typewriter"/>
                <w:sz w:val="20"/>
                <w:szCs w:val="20"/>
                <w:lang w:eastAsia="ko-KR"/>
              </w:rPr>
              <w:t xml:space="preserve"> </w:t>
            </w:r>
          </w:p>
          <w:p w:rsidR="006C6526" w:rsidRPr="002D411E" w:rsidRDefault="00F244C0" w:rsidP="006C6526">
            <w:pPr>
              <w:jc w:val="left"/>
              <w:rPr>
                <w:rFonts w:ascii="Lucida Sans Typewriter" w:hAnsi="Lucida Sans Typewriter"/>
                <w:sz w:val="20"/>
                <w:szCs w:val="20"/>
                <w:lang w:eastAsia="ko-KR"/>
              </w:rPr>
            </w:pPr>
            <w:r>
              <w:rPr>
                <w:rFonts w:ascii="Lucida Sans Typewriter" w:hAnsi="Lucida Sans Typewriter"/>
                <w:sz w:val="20"/>
                <w:szCs w:val="20"/>
                <w:lang w:eastAsia="ko-KR"/>
              </w:rPr>
              <w:t>---------------</w:t>
            </w:r>
          </w:p>
          <w:p w:rsidR="002D411E" w:rsidRPr="002D411E" w:rsidRDefault="006C6526" w:rsidP="00726D80">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6C6526" w:rsidRPr="002D411E" w:rsidRDefault="002D411E"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h5dump.c</w:t>
            </w:r>
            <w:r w:rsidR="006C6526" w:rsidRPr="002D411E">
              <w:rPr>
                <w:rFonts w:ascii="Lucida Sans Typewriter" w:hAnsi="Lucida Sans Typewriter"/>
                <w:sz w:val="20"/>
                <w:szCs w:val="20"/>
                <w:lang w:eastAsia="ko-KR"/>
              </w:rPr>
              <w:t xml:space="preserve">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2D411E" w:rsidRPr="002D411E" w:rsidRDefault="006C6526"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h5dump_ddl.c</w:t>
            </w:r>
            <w:r w:rsidR="002D411E" w:rsidRPr="002D411E">
              <w:rPr>
                <w:rFonts w:ascii="Lucida Sans Typewriter" w:hAnsi="Lucida Sans Typewriter"/>
                <w:sz w:val="20"/>
                <w:szCs w:val="20"/>
                <w:lang w:eastAsia="ko-KR"/>
              </w:rPr>
              <w:t xml:space="preserve"> </w:t>
            </w:r>
          </w:p>
          <w:p w:rsidR="002D411E" w:rsidRPr="002D411E" w:rsidRDefault="002D411E"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2D411E" w:rsidRPr="002D411E" w:rsidRDefault="002D411E"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2D411E" w:rsidRPr="002D411E" w:rsidRDefault="00726D80"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h5tools_dump</w:t>
            </w:r>
            <w:r w:rsidR="002D411E" w:rsidRPr="002D411E">
              <w:rPr>
                <w:rFonts w:ascii="Lucida Sans Typewriter" w:hAnsi="Lucida Sans Typewriter"/>
                <w:sz w:val="20"/>
                <w:szCs w:val="20"/>
                <w:lang w:eastAsia="ko-KR"/>
              </w:rPr>
              <w:t xml:space="preserve">.c </w:t>
            </w:r>
          </w:p>
          <w:p w:rsidR="006C6526" w:rsidRPr="002D411E" w:rsidRDefault="00726D80"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h5tools_dump</w:t>
            </w:r>
            <w:r w:rsidR="006C6526" w:rsidRPr="002D411E">
              <w:rPr>
                <w:rFonts w:ascii="Lucida Sans Typewriter" w:hAnsi="Lucida Sans Typewriter"/>
                <w:sz w:val="20"/>
                <w:szCs w:val="20"/>
                <w:lang w:eastAsia="ko-KR"/>
              </w:rPr>
              <w:t xml:space="preserve">.c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6C6526" w:rsidRPr="002D411E" w:rsidRDefault="00F244C0" w:rsidP="006C6526">
            <w:pPr>
              <w:jc w:val="left"/>
              <w:rPr>
                <w:rFonts w:ascii="Lucida Sans Typewriter" w:hAnsi="Lucida Sans Typewriter"/>
                <w:sz w:val="20"/>
                <w:szCs w:val="20"/>
                <w:lang w:eastAsia="ko-KR"/>
              </w:rPr>
            </w:pPr>
            <w:r>
              <w:rPr>
                <w:rFonts w:ascii="Lucida Sans Typewriter" w:hAnsi="Lucida Sans Typewriter"/>
                <w:sz w:val="20"/>
                <w:szCs w:val="20"/>
                <w:lang w:eastAsia="ko-KR"/>
              </w:rPr>
              <w:t>-------------</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h5dump</w:t>
            </w:r>
            <w:r w:rsidR="002D411E" w:rsidRPr="002D411E">
              <w:rPr>
                <w:rFonts w:ascii="Lucida Sans Typewriter" w:hAnsi="Lucida Sans Typewriter"/>
                <w:sz w:val="20"/>
                <w:szCs w:val="20"/>
                <w:lang w:eastAsia="ko-KR"/>
              </w:rPr>
              <w:t>_ddl</w:t>
            </w:r>
            <w:r w:rsidRPr="002D411E">
              <w:rPr>
                <w:rFonts w:ascii="Lucida Sans Typewriter" w:hAnsi="Lucida Sans Typewriter"/>
                <w:sz w:val="20"/>
                <w:szCs w:val="20"/>
                <w:lang w:eastAsia="ko-KR"/>
              </w:rPr>
              <w:t xml:space="preserve">.c </w:t>
            </w:r>
          </w:p>
          <w:p w:rsidR="006C6526" w:rsidRPr="002D411E" w:rsidRDefault="00726D80"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h5tools_dump</w:t>
            </w:r>
            <w:r w:rsidR="006C6526" w:rsidRPr="002D411E">
              <w:rPr>
                <w:rFonts w:ascii="Lucida Sans Typewriter" w:hAnsi="Lucida Sans Typewriter"/>
                <w:sz w:val="20"/>
                <w:szCs w:val="20"/>
                <w:lang w:eastAsia="ko-KR"/>
              </w:rPr>
              <w:t>.c</w:t>
            </w:r>
            <w:r>
              <w:rPr>
                <w:rFonts w:ascii="Lucida Sans Typewriter" w:hAnsi="Lucida Sans Typewriter"/>
                <w:sz w:val="20"/>
                <w:szCs w:val="20"/>
                <w:lang w:eastAsia="ko-KR"/>
              </w:rPr>
              <w:t>(</w:t>
            </w:r>
            <w:proofErr w:type="spellStart"/>
            <w:r>
              <w:rPr>
                <w:rFonts w:ascii="Lucida Sans Typewriter" w:hAnsi="Lucida Sans Typewriter"/>
                <w:sz w:val="20"/>
                <w:szCs w:val="20"/>
                <w:lang w:eastAsia="ko-KR"/>
              </w:rPr>
              <w:t>print_dims</w:t>
            </w:r>
            <w:proofErr w:type="spellEnd"/>
            <w:r>
              <w:rPr>
                <w:rFonts w:ascii="Lucida Sans Typewriter" w:hAnsi="Lucida Sans Typewriter"/>
                <w:sz w:val="20"/>
                <w:szCs w:val="20"/>
                <w:lang w:eastAsia="ko-KR"/>
              </w:rPr>
              <w:t>)</w:t>
            </w:r>
            <w:r w:rsidR="006C6526" w:rsidRPr="002D411E">
              <w:rPr>
                <w:rFonts w:ascii="Lucida Sans Typewriter" w:hAnsi="Lucida Sans Typewriter"/>
                <w:sz w:val="20"/>
                <w:szCs w:val="20"/>
                <w:lang w:eastAsia="ko-KR"/>
              </w:rPr>
              <w:t xml:space="preserve"> </w:t>
            </w:r>
          </w:p>
          <w:p w:rsidR="006C6526" w:rsidRPr="002D411E" w:rsidRDefault="00726D80"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lastRenderedPageBreak/>
              <w:t>h5tools_dump</w:t>
            </w:r>
            <w:r w:rsidR="006C6526" w:rsidRPr="002D411E">
              <w:rPr>
                <w:rFonts w:ascii="Lucida Sans Typewriter" w:hAnsi="Lucida Sans Typewriter"/>
                <w:sz w:val="20"/>
                <w:szCs w:val="20"/>
                <w:lang w:eastAsia="ko-KR"/>
              </w:rPr>
              <w:t xml:space="preserve">.c </w:t>
            </w:r>
          </w:p>
          <w:p w:rsidR="006C6526" w:rsidRPr="002D411E" w:rsidRDefault="00726D80"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h5tools_dump</w:t>
            </w:r>
            <w:r w:rsidR="006C6526" w:rsidRPr="002D411E">
              <w:rPr>
                <w:rFonts w:ascii="Lucida Sans Typewriter" w:hAnsi="Lucida Sans Typewriter"/>
                <w:sz w:val="20"/>
                <w:szCs w:val="20"/>
                <w:lang w:eastAsia="ko-KR"/>
              </w:rPr>
              <w:t xml:space="preserve">.c </w:t>
            </w:r>
            <w:r>
              <w:rPr>
                <w:rFonts w:ascii="Lucida Sans Typewriter" w:hAnsi="Lucida Sans Typewriter"/>
                <w:sz w:val="20"/>
                <w:szCs w:val="20"/>
                <w:lang w:eastAsia="ko-KR"/>
              </w:rPr>
              <w:t>(</w:t>
            </w:r>
            <w:proofErr w:type="spellStart"/>
            <w:r>
              <w:rPr>
                <w:rFonts w:ascii="Lucida Sans Typewriter" w:hAnsi="Lucida Sans Typewriter"/>
                <w:sz w:val="20"/>
                <w:szCs w:val="20"/>
                <w:lang w:eastAsia="ko-KR"/>
              </w:rPr>
              <w:t>print_fill_value</w:t>
            </w:r>
            <w:proofErr w:type="spellEnd"/>
            <w:r>
              <w:rPr>
                <w:rFonts w:ascii="Lucida Sans Typewriter" w:hAnsi="Lucida Sans Typewriter"/>
                <w:sz w:val="20"/>
                <w:szCs w:val="20"/>
                <w:lang w:eastAsia="ko-KR"/>
              </w:rPr>
              <w:t>)</w:t>
            </w:r>
          </w:p>
          <w:p w:rsidR="002D411E" w:rsidRPr="002D411E" w:rsidRDefault="006C6526"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2D411E" w:rsidRPr="002D411E" w:rsidRDefault="002D411E"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2D411E" w:rsidRPr="002D411E" w:rsidRDefault="002D411E"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2D411E" w:rsidRPr="002D411E" w:rsidRDefault="002D411E"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2D411E" w:rsidRPr="002D411E" w:rsidRDefault="006C6526"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2D411E" w:rsidRPr="002D411E" w:rsidRDefault="002D411E"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726D80" w:rsidRDefault="006C6526" w:rsidP="00726D80">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h5dump_ddl.c </w:t>
            </w:r>
          </w:p>
          <w:p w:rsidR="00D62A98" w:rsidRPr="002D411E" w:rsidRDefault="006C6526" w:rsidP="00726D80">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h5dump.c</w:t>
            </w:r>
          </w:p>
        </w:tc>
      </w:tr>
    </w:tbl>
    <w:p w:rsidR="003E6DE7" w:rsidRDefault="003E6DE7" w:rsidP="003A359D">
      <w:pPr>
        <w:rPr>
          <w:lang w:eastAsia="ko-KR"/>
        </w:rPr>
      </w:pPr>
    </w:p>
    <w:p w:rsidR="003A359D" w:rsidRDefault="003E6DE7" w:rsidP="003A359D">
      <w:pPr>
        <w:rPr>
          <w:lang w:eastAsia="ko-KR"/>
        </w:rPr>
      </w:pPr>
      <w:r>
        <w:rPr>
          <w:lang w:eastAsia="ko-KR"/>
        </w:rPr>
        <w:t>Original h5tools.c functions</w:t>
      </w:r>
    </w:p>
    <w:tbl>
      <w:tblPr>
        <w:tblStyle w:val="TableGrid"/>
        <w:tblW w:w="0" w:type="auto"/>
        <w:tblLook w:val="04A0" w:firstRow="1" w:lastRow="0" w:firstColumn="1" w:lastColumn="0" w:noHBand="0" w:noVBand="1"/>
      </w:tblPr>
      <w:tblGrid>
        <w:gridCol w:w="4878"/>
        <w:gridCol w:w="1890"/>
        <w:gridCol w:w="3384"/>
      </w:tblGrid>
      <w:tr w:rsidR="006C6526" w:rsidTr="00161122">
        <w:tc>
          <w:tcPr>
            <w:tcW w:w="4878" w:type="dxa"/>
          </w:tcPr>
          <w:p w:rsidR="006C6526" w:rsidRDefault="006C6526" w:rsidP="007F5BD5">
            <w:pPr>
              <w:jc w:val="left"/>
              <w:rPr>
                <w:rFonts w:ascii="Lucida Sans Typewriter" w:hAnsi="Lucida Sans Typewriter"/>
                <w:sz w:val="20"/>
                <w:szCs w:val="20"/>
                <w:lang w:eastAsia="ko-KR"/>
              </w:rPr>
            </w:pPr>
            <w:r>
              <w:rPr>
                <w:rFonts w:ascii="Lucida Sans Typewriter" w:hAnsi="Lucida Sans Typewriter"/>
                <w:sz w:val="20"/>
                <w:szCs w:val="20"/>
                <w:lang w:eastAsia="ko-KR"/>
              </w:rPr>
              <w:t>function</w:t>
            </w:r>
          </w:p>
        </w:tc>
        <w:tc>
          <w:tcPr>
            <w:tcW w:w="1890" w:type="dxa"/>
          </w:tcPr>
          <w:p w:rsidR="006C6526" w:rsidRDefault="006C6526" w:rsidP="007F5BD5">
            <w:pPr>
              <w:jc w:val="left"/>
              <w:rPr>
                <w:rFonts w:ascii="Lucida Sans Typewriter" w:hAnsi="Lucida Sans Typewriter"/>
                <w:sz w:val="20"/>
                <w:szCs w:val="20"/>
                <w:lang w:eastAsia="ko-KR"/>
              </w:rPr>
            </w:pPr>
            <w:r>
              <w:rPr>
                <w:lang w:eastAsia="ko-KR"/>
              </w:rPr>
              <w:t>File location</w:t>
            </w:r>
          </w:p>
        </w:tc>
        <w:tc>
          <w:tcPr>
            <w:tcW w:w="3384" w:type="dxa"/>
          </w:tcPr>
          <w:p w:rsidR="006C6526" w:rsidRDefault="006C6526" w:rsidP="007F5BD5">
            <w:pPr>
              <w:jc w:val="left"/>
              <w:rPr>
                <w:rFonts w:ascii="Lucida Sans Typewriter" w:hAnsi="Lucida Sans Typewriter"/>
                <w:sz w:val="20"/>
                <w:szCs w:val="20"/>
                <w:lang w:eastAsia="ko-KR"/>
              </w:rPr>
            </w:pPr>
            <w:r>
              <w:rPr>
                <w:lang w:eastAsia="ko-KR"/>
              </w:rPr>
              <w:t>Refactored location</w:t>
            </w:r>
          </w:p>
        </w:tc>
      </w:tr>
      <w:tr w:rsidR="00D62A98" w:rsidTr="00161122">
        <w:tc>
          <w:tcPr>
            <w:tcW w:w="4878" w:type="dxa"/>
          </w:tcPr>
          <w:p w:rsidR="00D62A98" w:rsidRPr="003E6DE7" w:rsidRDefault="00D62A98" w:rsidP="007F5BD5">
            <w:pPr>
              <w:jc w:val="left"/>
              <w:rPr>
                <w:rFonts w:ascii="Lucida Sans Typewriter" w:hAnsi="Lucida Sans Typewriter"/>
                <w:sz w:val="20"/>
                <w:szCs w:val="20"/>
                <w:lang w:eastAsia="ko-KR"/>
              </w:rPr>
            </w:pPr>
            <w:r>
              <w:rPr>
                <w:rFonts w:ascii="Lucida Sans Typewriter" w:hAnsi="Lucida Sans Typewriter"/>
                <w:sz w:val="20"/>
                <w:szCs w:val="20"/>
                <w:lang w:eastAsia="ko-KR"/>
              </w:rPr>
              <w:t>h5tools_init</w:t>
            </w:r>
          </w:p>
          <w:p w:rsidR="00D62A98" w:rsidRPr="003E6DE7" w:rsidRDefault="00D62A98" w:rsidP="007F5BD5">
            <w:pPr>
              <w:jc w:val="left"/>
              <w:rPr>
                <w:rFonts w:ascii="Lucida Sans Typewriter" w:hAnsi="Lucida Sans Typewriter"/>
                <w:sz w:val="20"/>
                <w:szCs w:val="20"/>
                <w:lang w:eastAsia="ko-KR"/>
              </w:rPr>
            </w:pPr>
            <w:r>
              <w:rPr>
                <w:rFonts w:ascii="Lucida Sans Typewriter" w:hAnsi="Lucida Sans Typewriter"/>
                <w:sz w:val="20"/>
                <w:szCs w:val="20"/>
                <w:lang w:eastAsia="ko-KR"/>
              </w:rPr>
              <w:t>h5tools_close</w:t>
            </w:r>
          </w:p>
          <w:p w:rsidR="00D62A98" w:rsidRPr="003E6DE7" w:rsidRDefault="00D62A98" w:rsidP="007F5BD5">
            <w:pPr>
              <w:jc w:val="left"/>
              <w:rPr>
                <w:rFonts w:ascii="Lucida Sans Typewriter" w:hAnsi="Lucida Sans Typewriter"/>
                <w:sz w:val="20"/>
                <w:szCs w:val="20"/>
                <w:lang w:eastAsia="ko-KR"/>
              </w:rPr>
            </w:pPr>
            <w:r>
              <w:rPr>
                <w:rFonts w:ascii="Lucida Sans Typewriter" w:hAnsi="Lucida Sans Typewriter"/>
                <w:sz w:val="20"/>
                <w:szCs w:val="20"/>
                <w:lang w:eastAsia="ko-KR"/>
              </w:rPr>
              <w:t>h5tools_fopen</w:t>
            </w:r>
          </w:p>
          <w:p w:rsidR="00D62A98" w:rsidRPr="003E6DE7" w:rsidRDefault="00D62A98" w:rsidP="007F5BD5">
            <w:pPr>
              <w:jc w:val="left"/>
              <w:rPr>
                <w:rFonts w:ascii="Lucida Sans Typewriter" w:hAnsi="Lucida Sans Typewriter"/>
                <w:sz w:val="20"/>
                <w:szCs w:val="20"/>
                <w:lang w:eastAsia="ko-KR"/>
              </w:rPr>
            </w:pPr>
            <w:r>
              <w:rPr>
                <w:rFonts w:ascii="Lucida Sans Typewriter" w:hAnsi="Lucida Sans Typewriter"/>
                <w:sz w:val="20"/>
                <w:szCs w:val="20"/>
                <w:lang w:eastAsia="ko-KR"/>
              </w:rPr>
              <w:t>h5tools_dump_dset</w:t>
            </w:r>
          </w:p>
          <w:p w:rsidR="00D62A98" w:rsidRPr="003E6DE7" w:rsidRDefault="00D62A98" w:rsidP="007F5BD5">
            <w:pPr>
              <w:jc w:val="left"/>
              <w:rPr>
                <w:rFonts w:ascii="Lucida Sans Typewriter" w:hAnsi="Lucida Sans Typewriter"/>
                <w:sz w:val="20"/>
                <w:szCs w:val="20"/>
                <w:lang w:eastAsia="ko-KR"/>
              </w:rPr>
            </w:pPr>
            <w:r>
              <w:rPr>
                <w:rFonts w:ascii="Lucida Sans Typewriter" w:hAnsi="Lucida Sans Typewriter"/>
                <w:sz w:val="20"/>
                <w:szCs w:val="20"/>
                <w:lang w:eastAsia="ko-KR"/>
              </w:rPr>
              <w:t>h5tools_dump_mem</w:t>
            </w:r>
          </w:p>
          <w:p w:rsidR="00D62A98" w:rsidRPr="003E6DE7" w:rsidRDefault="00D62A98" w:rsidP="007F5BD5">
            <w:pPr>
              <w:jc w:val="left"/>
              <w:rPr>
                <w:rFonts w:ascii="Lucida Sans Typewriter" w:hAnsi="Lucida Sans Typewriter"/>
                <w:sz w:val="20"/>
                <w:szCs w:val="20"/>
                <w:lang w:eastAsia="ko-KR"/>
              </w:rPr>
            </w:pPr>
            <w:r>
              <w:rPr>
                <w:rFonts w:ascii="Lucida Sans Typewriter" w:hAnsi="Lucida Sans Typewriter"/>
                <w:sz w:val="20"/>
                <w:szCs w:val="20"/>
                <w:lang w:eastAsia="ko-KR"/>
              </w:rPr>
              <w:t>h5tools_get_native_type</w:t>
            </w:r>
          </w:p>
          <w:p w:rsidR="00D62A98" w:rsidRPr="003E6DE7" w:rsidRDefault="00D62A98" w:rsidP="007F5BD5">
            <w:pPr>
              <w:jc w:val="left"/>
              <w:rPr>
                <w:rFonts w:ascii="Lucida Sans Typewriter" w:hAnsi="Lucida Sans Typewriter"/>
                <w:sz w:val="20"/>
                <w:szCs w:val="20"/>
                <w:lang w:eastAsia="ko-KR"/>
              </w:rPr>
            </w:pPr>
            <w:r>
              <w:rPr>
                <w:rFonts w:ascii="Lucida Sans Typewriter" w:hAnsi="Lucida Sans Typewriter"/>
                <w:sz w:val="20"/>
                <w:szCs w:val="20"/>
                <w:lang w:eastAsia="ko-KR"/>
              </w:rPr>
              <w:t>h5tools_get_little_endian_type</w:t>
            </w:r>
          </w:p>
          <w:p w:rsidR="00D62A98" w:rsidRPr="003E6DE7" w:rsidRDefault="00D62A98" w:rsidP="007F5BD5">
            <w:pPr>
              <w:jc w:val="left"/>
              <w:rPr>
                <w:rFonts w:ascii="Lucida Sans Typewriter" w:hAnsi="Lucida Sans Typewriter"/>
                <w:sz w:val="20"/>
                <w:szCs w:val="20"/>
                <w:lang w:eastAsia="ko-KR"/>
              </w:rPr>
            </w:pPr>
            <w:r w:rsidRPr="003E6DE7">
              <w:rPr>
                <w:rFonts w:ascii="Lucida Sans Typewriter" w:hAnsi="Lucida Sans Typewriter"/>
                <w:sz w:val="20"/>
                <w:szCs w:val="20"/>
                <w:lang w:eastAsia="ko-KR"/>
              </w:rPr>
              <w:t>h5tools_g</w:t>
            </w:r>
            <w:r>
              <w:rPr>
                <w:rFonts w:ascii="Lucida Sans Typewriter" w:hAnsi="Lucida Sans Typewriter"/>
                <w:sz w:val="20"/>
                <w:szCs w:val="20"/>
                <w:lang w:eastAsia="ko-KR"/>
              </w:rPr>
              <w:t>et_big_endian_type</w:t>
            </w:r>
          </w:p>
          <w:p w:rsidR="00D62A98" w:rsidRPr="003E6DE7" w:rsidRDefault="00D62A98" w:rsidP="007F5BD5">
            <w:pPr>
              <w:jc w:val="left"/>
              <w:rPr>
                <w:rFonts w:ascii="Lucida Sans Typewriter" w:hAnsi="Lucida Sans Typewriter"/>
                <w:sz w:val="20"/>
                <w:szCs w:val="20"/>
                <w:lang w:eastAsia="ko-KR"/>
              </w:rPr>
            </w:pPr>
            <w:r>
              <w:rPr>
                <w:rFonts w:ascii="Lucida Sans Typewriter" w:hAnsi="Lucida Sans Typewriter"/>
                <w:sz w:val="20"/>
                <w:szCs w:val="20"/>
                <w:lang w:eastAsia="ko-KR"/>
              </w:rPr>
              <w:t>h5tools_detect_vlen</w:t>
            </w:r>
          </w:p>
          <w:p w:rsidR="00D62A98" w:rsidRPr="003E6DE7" w:rsidRDefault="00D62A98" w:rsidP="007F5BD5">
            <w:pPr>
              <w:jc w:val="left"/>
              <w:rPr>
                <w:rFonts w:ascii="Lucida Sans Typewriter" w:hAnsi="Lucida Sans Typewriter"/>
                <w:sz w:val="20"/>
                <w:szCs w:val="20"/>
                <w:lang w:eastAsia="ko-KR"/>
              </w:rPr>
            </w:pPr>
            <w:r>
              <w:rPr>
                <w:rFonts w:ascii="Lucida Sans Typewriter" w:hAnsi="Lucida Sans Typewriter"/>
                <w:sz w:val="20"/>
                <w:szCs w:val="20"/>
                <w:lang w:eastAsia="ko-KR"/>
              </w:rPr>
              <w:t>h5tools_detect_vlen_str</w:t>
            </w:r>
          </w:p>
          <w:p w:rsidR="00D62A98" w:rsidRPr="003E6DE7" w:rsidRDefault="00D62A98" w:rsidP="007F5BD5">
            <w:pPr>
              <w:jc w:val="left"/>
              <w:rPr>
                <w:rFonts w:ascii="Lucida Sans Typewriter" w:hAnsi="Lucida Sans Typewriter"/>
                <w:sz w:val="20"/>
                <w:szCs w:val="20"/>
                <w:lang w:eastAsia="ko-KR"/>
              </w:rPr>
            </w:pPr>
            <w:r>
              <w:rPr>
                <w:rFonts w:ascii="Lucida Sans Typewriter" w:hAnsi="Lucida Sans Typewriter"/>
                <w:sz w:val="20"/>
                <w:szCs w:val="20"/>
                <w:lang w:eastAsia="ko-KR"/>
              </w:rPr>
              <w:t>h5tools_is_obj_same</w:t>
            </w:r>
          </w:p>
          <w:p w:rsidR="00D62A98" w:rsidRPr="003E6DE7" w:rsidRDefault="00D62A98" w:rsidP="007F5BD5">
            <w:pPr>
              <w:jc w:val="left"/>
              <w:rPr>
                <w:rFonts w:ascii="Lucida Sans Typewriter" w:hAnsi="Lucida Sans Typewriter"/>
                <w:sz w:val="20"/>
                <w:szCs w:val="20"/>
                <w:lang w:eastAsia="ko-KR"/>
              </w:rPr>
            </w:pPr>
            <w:r w:rsidRPr="003E6DE7">
              <w:rPr>
                <w:rFonts w:ascii="Lucida Sans Typewriter" w:hAnsi="Lucida Sans Typewriter"/>
                <w:sz w:val="20"/>
                <w:szCs w:val="20"/>
                <w:lang w:eastAsia="ko-KR"/>
              </w:rPr>
              <w:t>h5tools_dump_simple_data</w:t>
            </w:r>
          </w:p>
          <w:p w:rsidR="00D62A98" w:rsidRPr="003E6DE7" w:rsidRDefault="00D62A98" w:rsidP="007F5BD5">
            <w:pPr>
              <w:jc w:val="left"/>
              <w:rPr>
                <w:rFonts w:ascii="Lucida Sans Typewriter" w:hAnsi="Lucida Sans Typewriter"/>
                <w:sz w:val="20"/>
                <w:szCs w:val="20"/>
                <w:lang w:eastAsia="ko-KR"/>
              </w:rPr>
            </w:pPr>
            <w:r>
              <w:rPr>
                <w:rFonts w:ascii="Lucida Sans Typewriter" w:hAnsi="Lucida Sans Typewriter"/>
                <w:sz w:val="20"/>
                <w:szCs w:val="20"/>
                <w:lang w:eastAsia="ko-KR"/>
              </w:rPr>
              <w:t>h5tools_canreadf</w:t>
            </w:r>
          </w:p>
          <w:p w:rsidR="00D62A98" w:rsidRDefault="00D62A98" w:rsidP="007F5BD5">
            <w:pPr>
              <w:jc w:val="left"/>
              <w:rPr>
                <w:rFonts w:ascii="Lucida Sans Typewriter" w:hAnsi="Lucida Sans Typewriter"/>
                <w:sz w:val="20"/>
                <w:szCs w:val="20"/>
                <w:lang w:eastAsia="ko-KR"/>
              </w:rPr>
            </w:pPr>
            <w:r w:rsidRPr="003E6DE7">
              <w:rPr>
                <w:rFonts w:ascii="Lucida Sans Typewriter" w:hAnsi="Lucida Sans Typewriter"/>
                <w:sz w:val="20"/>
                <w:szCs w:val="20"/>
                <w:lang w:eastAsia="ko-KR"/>
              </w:rPr>
              <w:t>h5tools_</w:t>
            </w:r>
            <w:r>
              <w:rPr>
                <w:rFonts w:ascii="Lucida Sans Typewriter" w:hAnsi="Lucida Sans Typewriter"/>
                <w:sz w:val="20"/>
                <w:szCs w:val="20"/>
                <w:lang w:eastAsia="ko-KR"/>
              </w:rPr>
              <w:t>can_encode</w:t>
            </w:r>
          </w:p>
          <w:p w:rsidR="00D62A98" w:rsidRPr="003E6DE7" w:rsidRDefault="00D62A98" w:rsidP="007F5BD5">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init_acc_pos</w:t>
            </w:r>
            <w:proofErr w:type="spellEnd"/>
          </w:p>
          <w:p w:rsidR="00D62A98" w:rsidRPr="003E6DE7" w:rsidRDefault="00D62A98" w:rsidP="007F5BD5">
            <w:pPr>
              <w:jc w:val="left"/>
              <w:rPr>
                <w:rFonts w:ascii="Lucida Sans Typewriter" w:hAnsi="Lucida Sans Typewriter"/>
                <w:sz w:val="20"/>
                <w:szCs w:val="20"/>
                <w:lang w:eastAsia="ko-KR"/>
              </w:rPr>
            </w:pPr>
            <w:r>
              <w:rPr>
                <w:rFonts w:ascii="Lucida Sans Typewriter" w:hAnsi="Lucida Sans Typewriter"/>
                <w:sz w:val="20"/>
                <w:szCs w:val="20"/>
                <w:lang w:eastAsia="ko-KR"/>
              </w:rPr>
              <w:t>h5tools_dump_datatype</w:t>
            </w:r>
          </w:p>
          <w:p w:rsidR="00D62A98" w:rsidRPr="003E6DE7" w:rsidRDefault="00D62A98" w:rsidP="007F5BD5">
            <w:pPr>
              <w:jc w:val="left"/>
              <w:rPr>
                <w:rFonts w:ascii="Lucida Sans Typewriter" w:hAnsi="Lucida Sans Typewriter"/>
                <w:sz w:val="20"/>
                <w:szCs w:val="20"/>
                <w:lang w:eastAsia="ko-KR"/>
              </w:rPr>
            </w:pPr>
            <w:r w:rsidRPr="003E6DE7">
              <w:rPr>
                <w:rFonts w:ascii="Lucida Sans Typewriter" w:hAnsi="Lucida Sans Typewriter"/>
                <w:sz w:val="20"/>
                <w:szCs w:val="20"/>
                <w:lang w:eastAsia="ko-KR"/>
              </w:rPr>
              <w:t>h5t</w:t>
            </w:r>
            <w:r>
              <w:rPr>
                <w:rFonts w:ascii="Lucida Sans Typewriter" w:hAnsi="Lucida Sans Typewriter"/>
                <w:sz w:val="20"/>
                <w:szCs w:val="20"/>
                <w:lang w:eastAsia="ko-KR"/>
              </w:rPr>
              <w:t>ools_print_dataspace</w:t>
            </w:r>
          </w:p>
          <w:p w:rsidR="00D62A98" w:rsidRPr="003E6DE7" w:rsidRDefault="00D62A98" w:rsidP="007F5BD5">
            <w:pPr>
              <w:jc w:val="left"/>
              <w:rPr>
                <w:rFonts w:ascii="Lucida Sans Typewriter" w:hAnsi="Lucida Sans Typewriter"/>
                <w:sz w:val="20"/>
                <w:szCs w:val="20"/>
                <w:lang w:eastAsia="ko-KR"/>
              </w:rPr>
            </w:pPr>
            <w:r>
              <w:rPr>
                <w:rFonts w:ascii="Lucida Sans Typewriter" w:hAnsi="Lucida Sans Typewriter"/>
                <w:sz w:val="20"/>
                <w:szCs w:val="20"/>
                <w:lang w:eastAsia="ko-KR"/>
              </w:rPr>
              <w:lastRenderedPageBreak/>
              <w:t>h5tools_print_datatype</w:t>
            </w:r>
          </w:p>
          <w:p w:rsidR="00D62A98" w:rsidRDefault="00D62A98"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h5tools_print_enum</w:t>
            </w:r>
          </w:p>
          <w:p w:rsidR="002D411E" w:rsidRDefault="002D411E" w:rsidP="00D62A98">
            <w:pPr>
              <w:jc w:val="left"/>
              <w:rPr>
                <w:rFonts w:ascii="Lucida Sans Typewriter" w:hAnsi="Lucida Sans Typewriter"/>
                <w:sz w:val="20"/>
                <w:szCs w:val="20"/>
                <w:lang w:eastAsia="ko-KR"/>
              </w:rPr>
            </w:pPr>
            <w:r w:rsidRPr="00A05248">
              <w:rPr>
                <w:rFonts w:ascii="Lucida Sans Typewriter" w:hAnsi="Lucida Sans Typewriter"/>
                <w:sz w:val="20"/>
                <w:szCs w:val="20"/>
                <w:lang w:eastAsia="ko-KR"/>
              </w:rPr>
              <w:t>h5tools_dump_init</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h5tools_dispaly_simple_subset</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h5tools_dump_region_data_blocks</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h5tools_dump_region_data_points</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h5tools_dump_simple_dset</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h5tools_dump_simple_mem</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h5tools_dump_simple_subset</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h5tools_is_zero</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h5tools_ncols</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h5tools_print_region_data_blocks</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h5tools_print_region_data_points</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h5tools_print_simple_subset</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h5tools_region_simple_prefix</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h5tools_render_element</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h5tools_render_region_element</w:t>
            </w:r>
          </w:p>
          <w:p w:rsidR="00D84A71" w:rsidRDefault="00D84A71" w:rsidP="00D62A98">
            <w:pPr>
              <w:jc w:val="left"/>
              <w:rPr>
                <w:rFonts w:ascii="Lucida Sans Typewriter" w:hAnsi="Lucida Sans Typewriter"/>
                <w:sz w:val="20"/>
                <w:szCs w:val="20"/>
                <w:lang w:eastAsia="ko-KR"/>
              </w:rPr>
            </w:pPr>
            <w:r>
              <w:rPr>
                <w:rFonts w:ascii="Lucida Sans Typewriter" w:hAnsi="Lucida Sans Typewriter"/>
                <w:sz w:val="20"/>
                <w:szCs w:val="20"/>
                <w:lang w:eastAsia="ko-KR"/>
              </w:rPr>
              <w:t>h5tools_simple_prefix</w:t>
            </w:r>
          </w:p>
          <w:p w:rsidR="00D84A71" w:rsidRDefault="00D84A71" w:rsidP="00D62A98">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render_bin_output</w:t>
            </w:r>
            <w:proofErr w:type="spellEnd"/>
          </w:p>
          <w:p w:rsidR="00161122" w:rsidRDefault="00161122" w:rsidP="00D62A98">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render_bin_output_region_blocks</w:t>
            </w:r>
            <w:proofErr w:type="spellEnd"/>
          </w:p>
          <w:p w:rsidR="00161122" w:rsidRDefault="00161122" w:rsidP="00D62A98">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render_bin_output_region_data_blocks</w:t>
            </w:r>
            <w:proofErr w:type="spellEnd"/>
          </w:p>
          <w:p w:rsidR="00161122" w:rsidRDefault="00161122" w:rsidP="00D62A98">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render_bin_output_region_data_points</w:t>
            </w:r>
            <w:proofErr w:type="spellEnd"/>
          </w:p>
          <w:p w:rsidR="00161122" w:rsidRPr="003E6DE7" w:rsidRDefault="00161122" w:rsidP="00D62A98">
            <w:pPr>
              <w:jc w:val="left"/>
              <w:rPr>
                <w:rFonts w:ascii="Lucida Sans Typewriter" w:hAnsi="Lucida Sans Typewriter"/>
                <w:sz w:val="20"/>
                <w:szCs w:val="20"/>
                <w:lang w:eastAsia="ko-KR"/>
              </w:rPr>
            </w:pPr>
            <w:proofErr w:type="spellStart"/>
            <w:r>
              <w:rPr>
                <w:rFonts w:ascii="Lucida Sans Typewriter" w:hAnsi="Lucida Sans Typewriter"/>
                <w:sz w:val="20"/>
                <w:szCs w:val="20"/>
                <w:lang w:eastAsia="ko-KR"/>
              </w:rPr>
              <w:t>render_bin_output_region_points</w:t>
            </w:r>
            <w:proofErr w:type="spellEnd"/>
          </w:p>
        </w:tc>
        <w:tc>
          <w:tcPr>
            <w:tcW w:w="1890" w:type="dxa"/>
          </w:tcPr>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lastRenderedPageBreak/>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2D411E" w:rsidRPr="002D411E" w:rsidRDefault="006C6526"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F244C0" w:rsidRPr="002D411E" w:rsidRDefault="002D411E" w:rsidP="00F244C0">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F244C0" w:rsidRPr="002D411E" w:rsidRDefault="00F244C0" w:rsidP="00F244C0">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F244C0" w:rsidRPr="002D411E" w:rsidRDefault="00F244C0" w:rsidP="00F244C0">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lastRenderedPageBreak/>
              <w:t xml:space="preserve">h5tools.c </w:t>
            </w:r>
          </w:p>
          <w:p w:rsidR="00F244C0" w:rsidRPr="002D411E" w:rsidRDefault="00F244C0" w:rsidP="00F244C0">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2D411E"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w:t>
            </w:r>
            <w:r w:rsidR="00161122" w:rsidRPr="002D411E">
              <w:rPr>
                <w:rFonts w:ascii="Lucida Sans Typewriter" w:hAnsi="Lucida Sans Typewriter"/>
                <w:sz w:val="20"/>
                <w:szCs w:val="20"/>
                <w:lang w:eastAsia="ko-KR"/>
              </w:rPr>
              <w:t xml:space="preserve">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161122"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p>
        </w:tc>
        <w:tc>
          <w:tcPr>
            <w:tcW w:w="3384" w:type="dxa"/>
          </w:tcPr>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lastRenderedPageBreak/>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h5tools</w:t>
            </w:r>
            <w:r w:rsidR="002D411E" w:rsidRPr="002D411E">
              <w:rPr>
                <w:rFonts w:ascii="Lucida Sans Typewriter" w:hAnsi="Lucida Sans Typewriter"/>
                <w:sz w:val="20"/>
                <w:szCs w:val="20"/>
                <w:lang w:eastAsia="ko-KR"/>
              </w:rPr>
              <w:t>_dump</w:t>
            </w:r>
            <w:r w:rsidRPr="002D411E">
              <w:rPr>
                <w:rFonts w:ascii="Lucida Sans Typewriter" w:hAnsi="Lucida Sans Typewriter"/>
                <w:sz w:val="20"/>
                <w:szCs w:val="20"/>
                <w:lang w:eastAsia="ko-KR"/>
              </w:rPr>
              <w:t xml:space="preserve">.c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h5tools</w:t>
            </w:r>
            <w:r w:rsidR="002D411E" w:rsidRPr="002D411E">
              <w:rPr>
                <w:rFonts w:ascii="Lucida Sans Typewriter" w:hAnsi="Lucida Sans Typewriter"/>
                <w:sz w:val="20"/>
                <w:szCs w:val="20"/>
                <w:lang w:eastAsia="ko-KR"/>
              </w:rPr>
              <w:t>_dump</w:t>
            </w:r>
            <w:r w:rsidRPr="002D411E">
              <w:rPr>
                <w:rFonts w:ascii="Lucida Sans Typewriter" w:hAnsi="Lucida Sans Typewriter"/>
                <w:sz w:val="20"/>
                <w:szCs w:val="20"/>
                <w:lang w:eastAsia="ko-KR"/>
              </w:rPr>
              <w:t xml:space="preserve">.c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h5tools</w:t>
            </w:r>
            <w:r w:rsidR="00F244C0" w:rsidRPr="002D411E">
              <w:rPr>
                <w:rFonts w:ascii="Lucida Sans Typewriter" w:hAnsi="Lucida Sans Typewriter"/>
                <w:sz w:val="20"/>
                <w:szCs w:val="20"/>
                <w:lang w:eastAsia="ko-KR"/>
              </w:rPr>
              <w:t>_dump</w:t>
            </w:r>
            <w:r w:rsidRPr="002D411E">
              <w:rPr>
                <w:rFonts w:ascii="Lucida Sans Typewriter" w:hAnsi="Lucida Sans Typewriter"/>
                <w:sz w:val="20"/>
                <w:szCs w:val="20"/>
                <w:lang w:eastAsia="ko-KR"/>
              </w:rPr>
              <w:t xml:space="preserve">.c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h5tools</w:t>
            </w:r>
            <w:r w:rsidR="002D411E" w:rsidRPr="002D411E">
              <w:rPr>
                <w:rFonts w:ascii="Lucida Sans Typewriter" w:hAnsi="Lucida Sans Typewriter"/>
                <w:sz w:val="20"/>
                <w:szCs w:val="20"/>
                <w:lang w:eastAsia="ko-KR"/>
              </w:rPr>
              <w:t>_dump</w:t>
            </w:r>
            <w:r w:rsidRPr="002D411E">
              <w:rPr>
                <w:rFonts w:ascii="Lucida Sans Typewriter" w:hAnsi="Lucida Sans Typewriter"/>
                <w:sz w:val="20"/>
                <w:szCs w:val="20"/>
                <w:lang w:eastAsia="ko-KR"/>
              </w:rPr>
              <w:t xml:space="preserve">.c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h5tools</w:t>
            </w:r>
            <w:r w:rsidR="00F244C0" w:rsidRPr="002D411E">
              <w:rPr>
                <w:rFonts w:ascii="Lucida Sans Typewriter" w:hAnsi="Lucida Sans Typewriter"/>
                <w:sz w:val="20"/>
                <w:szCs w:val="20"/>
                <w:lang w:eastAsia="ko-KR"/>
              </w:rPr>
              <w:t>_dump</w:t>
            </w:r>
            <w:r w:rsidRPr="002D411E">
              <w:rPr>
                <w:rFonts w:ascii="Lucida Sans Typewriter" w:hAnsi="Lucida Sans Typewriter"/>
                <w:sz w:val="20"/>
                <w:szCs w:val="20"/>
                <w:lang w:eastAsia="ko-KR"/>
              </w:rPr>
              <w:t xml:space="preserve">.c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6C6526" w:rsidRPr="002D411E" w:rsidRDefault="006C6526" w:rsidP="006C6526">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2D411E" w:rsidRPr="002D411E" w:rsidRDefault="006C6526" w:rsidP="002D411E">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h5tools</w:t>
            </w:r>
            <w:r w:rsidR="002D411E" w:rsidRPr="002D411E">
              <w:rPr>
                <w:rFonts w:ascii="Lucida Sans Typewriter" w:hAnsi="Lucida Sans Typewriter"/>
                <w:sz w:val="20"/>
                <w:szCs w:val="20"/>
                <w:lang w:eastAsia="ko-KR"/>
              </w:rPr>
              <w:t>_dump</w:t>
            </w:r>
            <w:r w:rsidRPr="002D411E">
              <w:rPr>
                <w:rFonts w:ascii="Lucida Sans Typewriter" w:hAnsi="Lucida Sans Typewriter"/>
                <w:sz w:val="20"/>
                <w:szCs w:val="20"/>
                <w:lang w:eastAsia="ko-KR"/>
              </w:rPr>
              <w:t xml:space="preserve">.c </w:t>
            </w:r>
          </w:p>
          <w:p w:rsidR="00F244C0" w:rsidRPr="002D411E" w:rsidRDefault="002D411E" w:rsidP="00F244C0">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h5tools_dump.c</w:t>
            </w:r>
            <w:r w:rsidR="00F244C0" w:rsidRPr="002D411E">
              <w:rPr>
                <w:rFonts w:ascii="Lucida Sans Typewriter" w:hAnsi="Lucida Sans Typewriter"/>
                <w:sz w:val="20"/>
                <w:szCs w:val="20"/>
                <w:lang w:eastAsia="ko-KR"/>
              </w:rPr>
              <w:t xml:space="preserve"> </w:t>
            </w:r>
          </w:p>
          <w:p w:rsidR="00F244C0" w:rsidRPr="002D411E" w:rsidRDefault="00F244C0" w:rsidP="00F244C0">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lastRenderedPageBreak/>
              <w:t xml:space="preserve">h5tools_dump.c </w:t>
            </w:r>
          </w:p>
          <w:p w:rsidR="00F244C0" w:rsidRPr="002D411E" w:rsidRDefault="00F244C0" w:rsidP="00F244C0">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h5tools_dump.c </w:t>
            </w:r>
          </w:p>
          <w:p w:rsidR="00D62A98" w:rsidRDefault="00F244C0" w:rsidP="00F244C0">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h5tools_dump.c</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h5tools_dump.c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h5tools_dump.c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h5tools_dump.c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h5tools_dump.c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h5tools_dump.c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h5tools_dump.c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r>
              <w:rPr>
                <w:rFonts w:ascii="Lucida Sans Typewriter" w:hAnsi="Lucida Sans Typewriter"/>
                <w:sz w:val="20"/>
                <w:szCs w:val="20"/>
                <w:lang w:eastAsia="ko-KR"/>
              </w:rPr>
              <w:t>(</w:t>
            </w:r>
            <w:proofErr w:type="spellStart"/>
            <w:r>
              <w:rPr>
                <w:rFonts w:ascii="Lucida Sans Typewriter" w:hAnsi="Lucida Sans Typewriter"/>
                <w:sz w:val="20"/>
                <w:szCs w:val="20"/>
                <w:lang w:eastAsia="ko-KR"/>
              </w:rPr>
              <w:t>count_ncols</w:t>
            </w:r>
            <w:proofErr w:type="spellEnd"/>
            <w:r>
              <w:rPr>
                <w:rFonts w:ascii="Lucida Sans Typewriter" w:hAnsi="Lucida Sans Typewriter"/>
                <w:sz w:val="20"/>
                <w:szCs w:val="20"/>
                <w:lang w:eastAsia="ko-KR"/>
              </w:rPr>
              <w:t>)</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h5tools_dump.c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h5tools_dump.c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h5tools_dump.c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161122">
            <w:pPr>
              <w:jc w:val="left"/>
              <w:rPr>
                <w:rFonts w:ascii="Lucida Sans Typewriter" w:hAnsi="Lucida Sans Typewriter"/>
                <w:sz w:val="20"/>
                <w:szCs w:val="20"/>
                <w:lang w:eastAsia="ko-KR"/>
              </w:rPr>
            </w:pPr>
            <w:r w:rsidRPr="002D411E">
              <w:rPr>
                <w:rFonts w:ascii="Lucida Sans Typewriter" w:hAnsi="Lucida Sans Typewriter"/>
                <w:sz w:val="20"/>
                <w:szCs w:val="20"/>
                <w:lang w:eastAsia="ko-KR"/>
              </w:rPr>
              <w:t xml:space="preserve">h5tools.c </w:t>
            </w:r>
          </w:p>
          <w:p w:rsidR="00161122" w:rsidRPr="002D411E" w:rsidRDefault="00161122" w:rsidP="00F244C0">
            <w:pPr>
              <w:jc w:val="left"/>
              <w:rPr>
                <w:rFonts w:ascii="Lucida Sans Typewriter" w:hAnsi="Lucida Sans Typewriter"/>
                <w:sz w:val="20"/>
                <w:szCs w:val="20"/>
                <w:lang w:eastAsia="ko-KR"/>
              </w:rPr>
            </w:pPr>
          </w:p>
        </w:tc>
      </w:tr>
    </w:tbl>
    <w:p w:rsidR="003E6DE7" w:rsidRDefault="003E6DE7" w:rsidP="003A359D">
      <w:pPr>
        <w:rPr>
          <w:lang w:eastAsia="ko-KR"/>
        </w:rPr>
      </w:pPr>
    </w:p>
    <w:p w:rsidR="00A05248" w:rsidRPr="007F5BD5" w:rsidRDefault="00A05248" w:rsidP="00D84A71">
      <w:pPr>
        <w:pStyle w:val="Heading1"/>
        <w:numPr>
          <w:ilvl w:val="0"/>
          <w:numId w:val="0"/>
        </w:numPr>
        <w:ind w:left="432"/>
        <w:rPr>
          <w:lang w:eastAsia="ko-KR"/>
        </w:rPr>
      </w:pPr>
    </w:p>
    <w:p w:rsidR="00CB080A" w:rsidRDefault="00CB080A" w:rsidP="000E469A">
      <w:pPr>
        <w:pStyle w:val="Heading1"/>
        <w:rPr>
          <w:lang w:eastAsia="ko-KR"/>
        </w:rPr>
      </w:pPr>
      <w:r>
        <w:rPr>
          <w:rFonts w:hint="eastAsia"/>
          <w:lang w:eastAsia="ko-KR"/>
        </w:rPr>
        <w:t>Reference</w:t>
      </w:r>
    </w:p>
    <w:p w:rsidR="00CB080A" w:rsidRPr="00775D99" w:rsidRDefault="00CB080A" w:rsidP="00CB080A">
      <w:pPr>
        <w:pStyle w:val="ListParagraph"/>
        <w:numPr>
          <w:ilvl w:val="0"/>
          <w:numId w:val="34"/>
        </w:numPr>
        <w:rPr>
          <w:rStyle w:val="Hyperlink"/>
          <w:color w:val="auto"/>
          <w:u w:val="none"/>
          <w:lang w:eastAsia="ko-KR"/>
        </w:rPr>
      </w:pPr>
      <w:r w:rsidRPr="00695FA1">
        <w:rPr>
          <w:lang w:eastAsia="ko-KR"/>
        </w:rPr>
        <w:t>RFC: Code Refactoring for h5dump</w:t>
      </w:r>
      <w:r>
        <w:rPr>
          <w:rFonts w:hint="eastAsia"/>
          <w:lang w:eastAsia="ko-KR"/>
        </w:rPr>
        <w:t xml:space="preserve"> at </w:t>
      </w:r>
      <w:hyperlink r:id="rId11" w:history="1">
        <w:r w:rsidRPr="00695FA1">
          <w:rPr>
            <w:rStyle w:val="Hyperlink"/>
          </w:rPr>
          <w:t>https://www.hdfgroup.uiuc.edu/RFC/HDF5/tools/h5dump/</w:t>
        </w:r>
        <w:r w:rsidRPr="000C6EBA">
          <w:rPr>
            <w:rStyle w:val="Hyperlink"/>
            <w:sz w:val="27"/>
            <w:szCs w:val="27"/>
          </w:rPr>
          <w:t>h5dump_code_refactoring_v2.pdf</w:t>
        </w:r>
      </w:hyperlink>
    </w:p>
    <w:p w:rsidR="00BB2132" w:rsidRDefault="00BB2132" w:rsidP="00BB2132">
      <w:pPr>
        <w:pStyle w:val="ListParagraph"/>
        <w:numPr>
          <w:ilvl w:val="0"/>
          <w:numId w:val="34"/>
        </w:numPr>
        <w:rPr>
          <w:lang w:eastAsia="ko-KR"/>
        </w:rPr>
      </w:pPr>
      <w:r>
        <w:rPr>
          <w:lang w:eastAsia="ko-KR"/>
        </w:rPr>
        <w:t>BNF: DDL in BNF for HDF5 at</w:t>
      </w:r>
    </w:p>
    <w:p w:rsidR="00BB2132" w:rsidRDefault="00D704DA" w:rsidP="00BB2132">
      <w:pPr>
        <w:pStyle w:val="ListParagraph"/>
        <w:rPr>
          <w:lang w:eastAsia="ko-KR"/>
        </w:rPr>
      </w:pPr>
      <w:hyperlink r:id="rId12" w:history="1">
        <w:r w:rsidR="00BB2132" w:rsidRPr="001F0B25">
          <w:rPr>
            <w:rStyle w:val="Hyperlink"/>
            <w:lang w:eastAsia="ko-KR"/>
          </w:rPr>
          <w:t>http://www.hdfgroup.org/HDF5/doc/ddl.html</w:t>
        </w:r>
      </w:hyperlink>
    </w:p>
    <w:p w:rsidR="00BB2132" w:rsidRDefault="00BB2132" w:rsidP="00BB2132">
      <w:pPr>
        <w:pStyle w:val="ListParagraph"/>
        <w:numPr>
          <w:ilvl w:val="0"/>
          <w:numId w:val="34"/>
        </w:numPr>
        <w:rPr>
          <w:lang w:eastAsia="ko-KR"/>
        </w:rPr>
      </w:pPr>
      <w:r>
        <w:rPr>
          <w:lang w:eastAsia="ko-KR"/>
        </w:rPr>
        <w:t>XML: Document Type Definition (DTD) for HDF5 at</w:t>
      </w:r>
    </w:p>
    <w:p w:rsidR="00BB2132" w:rsidRDefault="00D704DA" w:rsidP="00BB2132">
      <w:pPr>
        <w:pStyle w:val="ListParagraph"/>
        <w:rPr>
          <w:lang w:eastAsia="ko-KR"/>
        </w:rPr>
      </w:pPr>
      <w:hyperlink r:id="rId13" w:history="1">
        <w:r w:rsidR="0026083D" w:rsidRPr="001F0B25">
          <w:rPr>
            <w:rStyle w:val="Hyperlink"/>
            <w:lang w:eastAsia="ko-KR"/>
          </w:rPr>
          <w:t>http://www.hdfgroup.org/HDF5/XML/DTD/HDF5-File.dtd</w:t>
        </w:r>
      </w:hyperlink>
    </w:p>
    <w:p w:rsidR="00BB2132" w:rsidRDefault="00BB2132" w:rsidP="00F52DB0"/>
    <w:p w:rsidR="00F52DB0" w:rsidRDefault="00B64A9F" w:rsidP="000E469A">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E15DD0" w:rsidRPr="009D6CFF" w:rsidTr="00EF5951">
        <w:trPr>
          <w:jc w:val="center"/>
        </w:trPr>
        <w:tc>
          <w:tcPr>
            <w:tcW w:w="2337" w:type="dxa"/>
          </w:tcPr>
          <w:p w:rsidR="009D6CFF" w:rsidRPr="009D6CFF" w:rsidRDefault="009D6CFF" w:rsidP="008C0FF3">
            <w:pPr>
              <w:jc w:val="left"/>
              <w:rPr>
                <w:i/>
              </w:rPr>
            </w:pPr>
          </w:p>
        </w:tc>
        <w:tc>
          <w:tcPr>
            <w:tcW w:w="7743" w:type="dxa"/>
          </w:tcPr>
          <w:p w:rsidR="009D6CFF" w:rsidRPr="009D6CFF" w:rsidRDefault="009D6CFF" w:rsidP="00EF5951">
            <w:pPr>
              <w:jc w:val="left"/>
            </w:pPr>
          </w:p>
        </w:tc>
      </w:tr>
      <w:tr w:rsidR="00E30355" w:rsidRPr="009D6CFF" w:rsidTr="008C0FF3">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337" w:type="dxa"/>
          </w:tcPr>
          <w:p w:rsidR="00E30355" w:rsidRDefault="00E30355" w:rsidP="008C0FF3">
            <w:pPr>
              <w:jc w:val="left"/>
              <w:rPr>
                <w:i/>
              </w:rPr>
            </w:pPr>
            <w:r w:rsidRPr="009D6CFF">
              <w:rPr>
                <w:i/>
              </w:rPr>
              <w:t xml:space="preserve">June </w:t>
            </w:r>
            <w:r>
              <w:rPr>
                <w:i/>
              </w:rPr>
              <w:t>22</w:t>
            </w:r>
            <w:r w:rsidRPr="009D6CFF">
              <w:rPr>
                <w:i/>
              </w:rPr>
              <w:t>, 20</w:t>
            </w:r>
            <w:r>
              <w:rPr>
                <w:i/>
              </w:rPr>
              <w:t>11</w:t>
            </w:r>
            <w:r w:rsidRPr="009D6CFF">
              <w:rPr>
                <w:i/>
              </w:rPr>
              <w:t>:</w:t>
            </w:r>
          </w:p>
        </w:tc>
        <w:tc>
          <w:tcPr>
            <w:tcW w:w="7743" w:type="dxa"/>
          </w:tcPr>
          <w:p w:rsidR="00E30355" w:rsidRPr="009D6CFF" w:rsidRDefault="00E30355" w:rsidP="000F332B">
            <w:pPr>
              <w:jc w:val="left"/>
            </w:pPr>
            <w:r w:rsidRPr="009D6CFF">
              <w:t xml:space="preserve">Version 1 </w:t>
            </w:r>
            <w:r>
              <w:t>reviewe</w:t>
            </w:r>
            <w:r w:rsidRPr="009D6CFF">
              <w:t xml:space="preserve">d for comment. </w:t>
            </w:r>
          </w:p>
        </w:tc>
      </w:tr>
      <w:tr w:rsidR="00E30355" w:rsidRPr="009D6CFF" w:rsidTr="008C0FF3">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337" w:type="dxa"/>
          </w:tcPr>
          <w:p w:rsidR="00E30355" w:rsidRPr="009D6CFF" w:rsidRDefault="00E30355" w:rsidP="008C0FF3">
            <w:pPr>
              <w:jc w:val="left"/>
              <w:rPr>
                <w:i/>
              </w:rPr>
            </w:pPr>
            <w:r>
              <w:rPr>
                <w:i/>
              </w:rPr>
              <w:t>August 31, 2011</w:t>
            </w:r>
            <w:r w:rsidRPr="009D6CFF">
              <w:rPr>
                <w:i/>
              </w:rPr>
              <w:t>:</w:t>
            </w:r>
          </w:p>
        </w:tc>
        <w:tc>
          <w:tcPr>
            <w:tcW w:w="7743" w:type="dxa"/>
          </w:tcPr>
          <w:p w:rsidR="00E30355" w:rsidRPr="009D6CFF" w:rsidRDefault="00E30355" w:rsidP="008C0FF3">
            <w:pPr>
              <w:jc w:val="left"/>
            </w:pPr>
            <w:r w:rsidRPr="009D6CFF">
              <w:t xml:space="preserve">Version 1 </w:t>
            </w:r>
            <w:r>
              <w:t>reordered sections</w:t>
            </w:r>
            <w:r w:rsidRPr="009D6CFF">
              <w:t xml:space="preserve">. </w:t>
            </w:r>
          </w:p>
        </w:tc>
      </w:tr>
      <w:tr w:rsidR="00E30355" w:rsidRPr="009D6CFF" w:rsidTr="008C0FF3">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337" w:type="dxa"/>
          </w:tcPr>
          <w:p w:rsidR="00E30355" w:rsidRDefault="00E30355" w:rsidP="008C0FF3">
            <w:pPr>
              <w:jc w:val="left"/>
              <w:rPr>
                <w:i/>
              </w:rPr>
            </w:pPr>
            <w:r>
              <w:rPr>
                <w:i/>
              </w:rPr>
              <w:t>September 13, 2011:</w:t>
            </w:r>
          </w:p>
        </w:tc>
        <w:tc>
          <w:tcPr>
            <w:tcW w:w="7743" w:type="dxa"/>
          </w:tcPr>
          <w:p w:rsidR="00E30355" w:rsidRPr="009D6CFF" w:rsidRDefault="00E30355" w:rsidP="008C0FF3">
            <w:pPr>
              <w:jc w:val="left"/>
            </w:pPr>
            <w:r>
              <w:t>Version 2 split into two documents</w:t>
            </w:r>
          </w:p>
        </w:tc>
      </w:tr>
      <w:tr w:rsidR="00EC4DE1" w:rsidRPr="009D6CFF" w:rsidTr="008C0FF3">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337" w:type="dxa"/>
          </w:tcPr>
          <w:p w:rsidR="00EC4DE1" w:rsidRDefault="00EC4DE1" w:rsidP="008C0FF3">
            <w:pPr>
              <w:jc w:val="left"/>
              <w:rPr>
                <w:i/>
              </w:rPr>
            </w:pPr>
            <w:r>
              <w:rPr>
                <w:i/>
              </w:rPr>
              <w:t>September 19, 2011:</w:t>
            </w:r>
          </w:p>
        </w:tc>
        <w:tc>
          <w:tcPr>
            <w:tcW w:w="7743" w:type="dxa"/>
          </w:tcPr>
          <w:p w:rsidR="00EC4DE1" w:rsidRDefault="00EC4DE1" w:rsidP="008C0FF3">
            <w:pPr>
              <w:jc w:val="left"/>
            </w:pPr>
            <w:r>
              <w:t>Version 2 renumbering of sections to identify five major points.</w:t>
            </w:r>
          </w:p>
        </w:tc>
      </w:tr>
      <w:tr w:rsidR="003A359D" w:rsidRPr="009D6CFF" w:rsidTr="008C0FF3">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337" w:type="dxa"/>
          </w:tcPr>
          <w:p w:rsidR="003A359D" w:rsidRDefault="003A359D" w:rsidP="008C0FF3">
            <w:pPr>
              <w:jc w:val="left"/>
              <w:rPr>
                <w:i/>
              </w:rPr>
            </w:pPr>
            <w:r>
              <w:rPr>
                <w:i/>
              </w:rPr>
              <w:t>October 5, 2011</w:t>
            </w:r>
          </w:p>
        </w:tc>
        <w:tc>
          <w:tcPr>
            <w:tcW w:w="7743" w:type="dxa"/>
          </w:tcPr>
          <w:p w:rsidR="003A359D" w:rsidRDefault="003A359D" w:rsidP="008C0FF3">
            <w:pPr>
              <w:jc w:val="left"/>
            </w:pPr>
            <w:r>
              <w:t>Version 3 added structure appendix and list of functions targeted for refactoring</w:t>
            </w:r>
          </w:p>
        </w:tc>
      </w:tr>
      <w:tr w:rsidR="00870741" w:rsidRPr="009D6CFF" w:rsidTr="008C0FF3">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337" w:type="dxa"/>
          </w:tcPr>
          <w:p w:rsidR="00870741" w:rsidRDefault="00870741" w:rsidP="008C0FF3">
            <w:pPr>
              <w:jc w:val="left"/>
              <w:rPr>
                <w:i/>
              </w:rPr>
            </w:pPr>
            <w:r>
              <w:rPr>
                <w:i/>
              </w:rPr>
              <w:t>October 7, 2011</w:t>
            </w:r>
          </w:p>
        </w:tc>
        <w:tc>
          <w:tcPr>
            <w:tcW w:w="7743" w:type="dxa"/>
          </w:tcPr>
          <w:p w:rsidR="00870741" w:rsidRDefault="00870741" w:rsidP="008C0FF3">
            <w:pPr>
              <w:jc w:val="left"/>
            </w:pPr>
            <w:r>
              <w:t>Removed appendix, best to refer to companion document (in process)</w:t>
            </w:r>
          </w:p>
        </w:tc>
      </w:tr>
    </w:tbl>
    <w:p w:rsidR="00F52DB0" w:rsidRDefault="00F52DB0" w:rsidP="00EF5951">
      <w:pPr>
        <w:spacing w:after="0"/>
      </w:pPr>
    </w:p>
    <w:p w:rsidR="005954EB" w:rsidRPr="00C62B71" w:rsidRDefault="005954EB" w:rsidP="00EF5951">
      <w:pPr>
        <w:spacing w:after="0"/>
      </w:pPr>
    </w:p>
    <w:sectPr w:rsidR="005954EB" w:rsidRPr="00C62B71" w:rsidSect="00F52DB0">
      <w:headerReference w:type="default" r:id="rId14"/>
      <w:footerReference w:type="default" r:id="rId15"/>
      <w:headerReference w:type="first" r:id="rId16"/>
      <w:footerReference w:type="first" r:id="rId17"/>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4DA" w:rsidRDefault="00D704DA" w:rsidP="00F52DB0">
      <w:r>
        <w:separator/>
      </w:r>
    </w:p>
  </w:endnote>
  <w:endnote w:type="continuationSeparator" w:id="0">
    <w:p w:rsidR="00D704DA" w:rsidRDefault="00D704DA"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0F332B" w:rsidRDefault="000F332B" w:rsidP="00F52DB0">
            <w:pPr>
              <w:pStyle w:val="HDFFooter"/>
            </w:pPr>
            <w:r>
              <w:rPr>
                <w:noProof/>
              </w:rPr>
              <w:drawing>
                <wp:anchor distT="0" distB="0" distL="0" distR="0" simplePos="0" relativeHeight="251658240" behindDoc="0" locked="0" layoutInCell="1" allowOverlap="1" wp14:anchorId="165D1212" wp14:editId="0B8B05BF">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42E39">
              <w:rPr>
                <w:noProof/>
              </w:rPr>
              <w:t>5</w:t>
            </w:r>
            <w:r>
              <w:rPr>
                <w:noProof/>
              </w:rPr>
              <w:fldChar w:fldCharType="end"/>
            </w:r>
            <w:r>
              <w:t xml:space="preserve"> of </w:t>
            </w:r>
            <w:r w:rsidR="00D704DA">
              <w:fldChar w:fldCharType="begin"/>
            </w:r>
            <w:r w:rsidR="00D704DA">
              <w:instrText xml:space="preserve"> NUMPAGES  </w:instrText>
            </w:r>
            <w:r w:rsidR="00D704DA">
              <w:fldChar w:fldCharType="separate"/>
            </w:r>
            <w:r w:rsidR="00842E39">
              <w:rPr>
                <w:noProof/>
              </w:rPr>
              <w:t>10</w:t>
            </w:r>
            <w:r w:rsidR="00D704DA">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0F332B" w:rsidRDefault="000F332B" w:rsidP="00F52DB0">
            <w:pPr>
              <w:pStyle w:val="HDFFooter"/>
            </w:pPr>
            <w:r>
              <w:rPr>
                <w:noProof/>
              </w:rPr>
              <w:drawing>
                <wp:anchor distT="0" distB="0" distL="0" distR="0" simplePos="0" relativeHeight="251660288" behindDoc="0" locked="0" layoutInCell="1" allowOverlap="1" wp14:anchorId="6F68359E" wp14:editId="0BDDE84F">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42E39">
              <w:rPr>
                <w:noProof/>
              </w:rPr>
              <w:t>1</w:t>
            </w:r>
            <w:r>
              <w:rPr>
                <w:noProof/>
              </w:rPr>
              <w:fldChar w:fldCharType="end"/>
            </w:r>
            <w:r>
              <w:t xml:space="preserve"> of </w:t>
            </w:r>
            <w:r w:rsidR="00D704DA">
              <w:fldChar w:fldCharType="begin"/>
            </w:r>
            <w:r w:rsidR="00D704DA">
              <w:instrText xml:space="preserve"> NUMPAGES  </w:instrText>
            </w:r>
            <w:r w:rsidR="00D704DA">
              <w:fldChar w:fldCharType="separate"/>
            </w:r>
            <w:r w:rsidR="00842E39">
              <w:rPr>
                <w:noProof/>
              </w:rPr>
              <w:t>10</w:t>
            </w:r>
            <w:r w:rsidR="00D704DA">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4DA" w:rsidRDefault="00D704DA" w:rsidP="00F52DB0">
      <w:r>
        <w:separator/>
      </w:r>
    </w:p>
  </w:footnote>
  <w:footnote w:type="continuationSeparator" w:id="0">
    <w:p w:rsidR="00D704DA" w:rsidRDefault="00D704DA" w:rsidP="00F52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32B" w:rsidRDefault="000F332B" w:rsidP="00F52DB0">
    <w:pPr>
      <w:pStyle w:val="THGHeader2"/>
    </w:pPr>
    <w:r>
      <w:t>October 5, 2011</w:t>
    </w:r>
    <w:r>
      <w:ptab w:relativeTo="margin" w:alignment="center" w:leader="none"/>
    </w:r>
    <w:r>
      <w:ptab w:relativeTo="margin" w:alignment="right" w:leader="none"/>
    </w:r>
    <w:r>
      <w:t>RFC THG 2011-06-14.v3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32B" w:rsidRPr="006D4EA4" w:rsidRDefault="000F332B" w:rsidP="006D4EA4">
    <w:pPr>
      <w:pStyle w:val="THGHeader"/>
    </w:pPr>
    <w:r>
      <w:t>October 5, 2011</w:t>
    </w:r>
    <w:r>
      <w:ptab w:relativeTo="margin" w:alignment="center" w:leader="none"/>
    </w:r>
    <w:r>
      <w:ptab w:relativeTo="margin" w:alignment="right" w:leader="none"/>
    </w:r>
    <w:r>
      <w:t>RFC THG 2011-06-14.v3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3D7269"/>
    <w:multiLevelType w:val="hybridMultilevel"/>
    <w:tmpl w:val="DD46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7591A68"/>
    <w:multiLevelType w:val="multilevel"/>
    <w:tmpl w:val="21DA10F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D36F50"/>
    <w:multiLevelType w:val="hybridMultilevel"/>
    <w:tmpl w:val="1F9E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5D6F41"/>
    <w:multiLevelType w:val="hybridMultilevel"/>
    <w:tmpl w:val="B61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2"/>
  </w:num>
  <w:num w:numId="5">
    <w:abstractNumId w:val="1"/>
  </w:num>
  <w:num w:numId="6">
    <w:abstractNumId w:val="0"/>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3"/>
  </w:num>
  <w:num w:numId="20">
    <w:abstractNumId w:val="11"/>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2"/>
  </w:num>
  <w:num w:numId="34">
    <w:abstractNumId w:val="15"/>
  </w:num>
  <w:num w:numId="35">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41E9"/>
    <w:rsid w:val="000030FB"/>
    <w:rsid w:val="00012944"/>
    <w:rsid w:val="00015ADD"/>
    <w:rsid w:val="00022E9D"/>
    <w:rsid w:val="00024C2A"/>
    <w:rsid w:val="0002702C"/>
    <w:rsid w:val="00044A2D"/>
    <w:rsid w:val="00052EF7"/>
    <w:rsid w:val="00057C7A"/>
    <w:rsid w:val="00082BE1"/>
    <w:rsid w:val="00094FF4"/>
    <w:rsid w:val="000A0118"/>
    <w:rsid w:val="000C12D5"/>
    <w:rsid w:val="000C4A17"/>
    <w:rsid w:val="000E469A"/>
    <w:rsid w:val="000F332B"/>
    <w:rsid w:val="000F69C7"/>
    <w:rsid w:val="00100A82"/>
    <w:rsid w:val="001229A8"/>
    <w:rsid w:val="00161122"/>
    <w:rsid w:val="00175902"/>
    <w:rsid w:val="00192325"/>
    <w:rsid w:val="0019329E"/>
    <w:rsid w:val="001A24AE"/>
    <w:rsid w:val="001A64BA"/>
    <w:rsid w:val="001D3A28"/>
    <w:rsid w:val="001E27CD"/>
    <w:rsid w:val="001F618D"/>
    <w:rsid w:val="00220F4B"/>
    <w:rsid w:val="00231D06"/>
    <w:rsid w:val="0025580A"/>
    <w:rsid w:val="0026083D"/>
    <w:rsid w:val="00295320"/>
    <w:rsid w:val="002A0753"/>
    <w:rsid w:val="002A34BB"/>
    <w:rsid w:val="002A49EE"/>
    <w:rsid w:val="002B2970"/>
    <w:rsid w:val="002C0392"/>
    <w:rsid w:val="002C37C8"/>
    <w:rsid w:val="002D2422"/>
    <w:rsid w:val="002D411E"/>
    <w:rsid w:val="003216B2"/>
    <w:rsid w:val="003256FB"/>
    <w:rsid w:val="00333359"/>
    <w:rsid w:val="00342B5A"/>
    <w:rsid w:val="003731FC"/>
    <w:rsid w:val="00373E24"/>
    <w:rsid w:val="00391B85"/>
    <w:rsid w:val="003A359D"/>
    <w:rsid w:val="003C3451"/>
    <w:rsid w:val="003D3669"/>
    <w:rsid w:val="003E6DE7"/>
    <w:rsid w:val="00412465"/>
    <w:rsid w:val="00416229"/>
    <w:rsid w:val="0041694F"/>
    <w:rsid w:val="0041781E"/>
    <w:rsid w:val="00431DBD"/>
    <w:rsid w:val="00435409"/>
    <w:rsid w:val="004760E9"/>
    <w:rsid w:val="00483B6B"/>
    <w:rsid w:val="004C26B4"/>
    <w:rsid w:val="004D3FB2"/>
    <w:rsid w:val="004E1991"/>
    <w:rsid w:val="004E719D"/>
    <w:rsid w:val="0050310A"/>
    <w:rsid w:val="00505EB5"/>
    <w:rsid w:val="005422BC"/>
    <w:rsid w:val="00561CFF"/>
    <w:rsid w:val="005805B4"/>
    <w:rsid w:val="005954EB"/>
    <w:rsid w:val="005A513A"/>
    <w:rsid w:val="005B41F2"/>
    <w:rsid w:val="005B58F3"/>
    <w:rsid w:val="00607EF0"/>
    <w:rsid w:val="006105D7"/>
    <w:rsid w:val="00680153"/>
    <w:rsid w:val="00692F6E"/>
    <w:rsid w:val="0069379A"/>
    <w:rsid w:val="006A01E8"/>
    <w:rsid w:val="006B19F4"/>
    <w:rsid w:val="006C111A"/>
    <w:rsid w:val="006C6526"/>
    <w:rsid w:val="006D08F7"/>
    <w:rsid w:val="006D4EA4"/>
    <w:rsid w:val="006E15A2"/>
    <w:rsid w:val="006E67BE"/>
    <w:rsid w:val="00700D04"/>
    <w:rsid w:val="0070480A"/>
    <w:rsid w:val="00713AD2"/>
    <w:rsid w:val="00723393"/>
    <w:rsid w:val="00726D80"/>
    <w:rsid w:val="00734619"/>
    <w:rsid w:val="00735A9D"/>
    <w:rsid w:val="00750D7F"/>
    <w:rsid w:val="007531DA"/>
    <w:rsid w:val="00771BAF"/>
    <w:rsid w:val="00775D99"/>
    <w:rsid w:val="007948EE"/>
    <w:rsid w:val="007A012E"/>
    <w:rsid w:val="007A40D1"/>
    <w:rsid w:val="007C56D0"/>
    <w:rsid w:val="007F5BD5"/>
    <w:rsid w:val="00826A1C"/>
    <w:rsid w:val="008333A7"/>
    <w:rsid w:val="00842E39"/>
    <w:rsid w:val="00854E05"/>
    <w:rsid w:val="00870741"/>
    <w:rsid w:val="0088212E"/>
    <w:rsid w:val="00893483"/>
    <w:rsid w:val="008A0107"/>
    <w:rsid w:val="008C0FF3"/>
    <w:rsid w:val="008D1461"/>
    <w:rsid w:val="008F26A5"/>
    <w:rsid w:val="009203B0"/>
    <w:rsid w:val="009217A4"/>
    <w:rsid w:val="009347FD"/>
    <w:rsid w:val="009347FE"/>
    <w:rsid w:val="009374BA"/>
    <w:rsid w:val="0096174B"/>
    <w:rsid w:val="00962705"/>
    <w:rsid w:val="009669C9"/>
    <w:rsid w:val="009904EE"/>
    <w:rsid w:val="009C2A59"/>
    <w:rsid w:val="009D6CFF"/>
    <w:rsid w:val="009E6E97"/>
    <w:rsid w:val="00A05248"/>
    <w:rsid w:val="00A23CB9"/>
    <w:rsid w:val="00A2790A"/>
    <w:rsid w:val="00A54860"/>
    <w:rsid w:val="00A81187"/>
    <w:rsid w:val="00A9328D"/>
    <w:rsid w:val="00AA41E9"/>
    <w:rsid w:val="00AD7B54"/>
    <w:rsid w:val="00AE028C"/>
    <w:rsid w:val="00B26F41"/>
    <w:rsid w:val="00B45772"/>
    <w:rsid w:val="00B56265"/>
    <w:rsid w:val="00B64A9F"/>
    <w:rsid w:val="00B72127"/>
    <w:rsid w:val="00B74B64"/>
    <w:rsid w:val="00B902EB"/>
    <w:rsid w:val="00B91355"/>
    <w:rsid w:val="00B93250"/>
    <w:rsid w:val="00BA2250"/>
    <w:rsid w:val="00BA63B7"/>
    <w:rsid w:val="00BB2132"/>
    <w:rsid w:val="00BC0E00"/>
    <w:rsid w:val="00BC2B83"/>
    <w:rsid w:val="00C04B6C"/>
    <w:rsid w:val="00C201EF"/>
    <w:rsid w:val="00C20500"/>
    <w:rsid w:val="00C20DCE"/>
    <w:rsid w:val="00C42CD9"/>
    <w:rsid w:val="00C526EF"/>
    <w:rsid w:val="00C63EFC"/>
    <w:rsid w:val="00C735BA"/>
    <w:rsid w:val="00C7400E"/>
    <w:rsid w:val="00C83490"/>
    <w:rsid w:val="00C85727"/>
    <w:rsid w:val="00CA19A7"/>
    <w:rsid w:val="00CB080A"/>
    <w:rsid w:val="00CC7AE7"/>
    <w:rsid w:val="00CE1471"/>
    <w:rsid w:val="00CE7F53"/>
    <w:rsid w:val="00CF1925"/>
    <w:rsid w:val="00CF72E4"/>
    <w:rsid w:val="00D0072D"/>
    <w:rsid w:val="00D07438"/>
    <w:rsid w:val="00D207D0"/>
    <w:rsid w:val="00D422A1"/>
    <w:rsid w:val="00D51B3D"/>
    <w:rsid w:val="00D53FC0"/>
    <w:rsid w:val="00D55911"/>
    <w:rsid w:val="00D62A98"/>
    <w:rsid w:val="00D67664"/>
    <w:rsid w:val="00D704DA"/>
    <w:rsid w:val="00D70F33"/>
    <w:rsid w:val="00D75D19"/>
    <w:rsid w:val="00D80C2A"/>
    <w:rsid w:val="00D812B8"/>
    <w:rsid w:val="00D839E9"/>
    <w:rsid w:val="00D84A71"/>
    <w:rsid w:val="00DA3C3D"/>
    <w:rsid w:val="00DA68C0"/>
    <w:rsid w:val="00DF122A"/>
    <w:rsid w:val="00E13566"/>
    <w:rsid w:val="00E15DD0"/>
    <w:rsid w:val="00E30355"/>
    <w:rsid w:val="00E53DDF"/>
    <w:rsid w:val="00E61D4A"/>
    <w:rsid w:val="00E706DB"/>
    <w:rsid w:val="00E808C3"/>
    <w:rsid w:val="00E8419F"/>
    <w:rsid w:val="00E859F7"/>
    <w:rsid w:val="00E91661"/>
    <w:rsid w:val="00EA3A3C"/>
    <w:rsid w:val="00EB212D"/>
    <w:rsid w:val="00EC0852"/>
    <w:rsid w:val="00EC2E8F"/>
    <w:rsid w:val="00EC39DA"/>
    <w:rsid w:val="00EC4DE1"/>
    <w:rsid w:val="00EC5D4B"/>
    <w:rsid w:val="00ED1038"/>
    <w:rsid w:val="00ED55F3"/>
    <w:rsid w:val="00EF5951"/>
    <w:rsid w:val="00F0716B"/>
    <w:rsid w:val="00F244C0"/>
    <w:rsid w:val="00F24919"/>
    <w:rsid w:val="00F45A40"/>
    <w:rsid w:val="00F4715F"/>
    <w:rsid w:val="00F52DB0"/>
    <w:rsid w:val="00F61526"/>
    <w:rsid w:val="00F82C04"/>
    <w:rsid w:val="00FD40B3"/>
    <w:rsid w:val="00FE71D6"/>
    <w:rsid w:val="00FF1DE0"/>
    <w:rsid w:val="00FF61E5"/>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0E469A"/>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0E469A"/>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0E469A"/>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0E469A"/>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B9325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dfgroup.org/HDF5/XML/DTD/HDF5-File.dt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dfgroup.org/HDF5/doc/ddl.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dfgroup.uiuc.edu/RFC/HDF5/tools/h5dump/h5dump_code_refactoring_v2.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E3B9-BE3E-42B2-A56E-9778067E7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Template>
  <TotalTime>1785</TotalTime>
  <Pages>10</Pages>
  <Words>2456</Words>
  <Characters>14001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abyrne</dc:creator>
  <cp:lastModifiedBy>abyrne</cp:lastModifiedBy>
  <cp:revision>138</cp:revision>
  <cp:lastPrinted>2008-08-22T21:45:00Z</cp:lastPrinted>
  <dcterms:created xsi:type="dcterms:W3CDTF">2011-06-14T18:37:00Z</dcterms:created>
  <dcterms:modified xsi:type="dcterms:W3CDTF">2011-10-11T17:41:00Z</dcterms:modified>
</cp:coreProperties>
</file>