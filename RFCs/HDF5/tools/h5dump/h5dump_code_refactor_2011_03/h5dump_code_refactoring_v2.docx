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611674" w:rsidP="00611674">
      <w:pPr>
        <w:pStyle w:val="Title"/>
      </w:pPr>
      <w:r>
        <w:t xml:space="preserve">RFC: </w:t>
      </w:r>
      <w:r w:rsidR="0089275A">
        <w:t xml:space="preserve">Code Refactoring for h5dump  </w:t>
      </w:r>
    </w:p>
    <w:p w:rsidR="00611674" w:rsidRDefault="0089275A" w:rsidP="00611674">
      <w:pPr>
        <w:pStyle w:val="Author"/>
      </w:pPr>
      <w:r>
        <w:t>Peter Cao</w:t>
      </w:r>
    </w:p>
    <w:p w:rsidR="00611674" w:rsidRPr="006000D5" w:rsidRDefault="00611674" w:rsidP="00611674">
      <w:pPr>
        <w:pStyle w:val="Author"/>
      </w:pPr>
    </w:p>
    <w:p w:rsidR="00611674" w:rsidRDefault="0089275A" w:rsidP="00611674">
      <w:pPr>
        <w:pStyle w:val="Abstract"/>
      </w:pPr>
      <w:r>
        <w:t xml:space="preserve">This RFC describes the work </w:t>
      </w:r>
      <w:r w:rsidR="00445FCD">
        <w:t>of code refactoring for h5dump</w:t>
      </w:r>
      <w:r w:rsidR="00611674">
        <w:t>.</w:t>
      </w:r>
    </w:p>
    <w:p w:rsidR="00611674" w:rsidRPr="00913E2A" w:rsidRDefault="00611674" w:rsidP="00611674">
      <w:pPr>
        <w:pStyle w:val="Divider"/>
      </w:pPr>
    </w:p>
    <w:p w:rsidR="00611674" w:rsidRDefault="00611674" w:rsidP="00611674">
      <w:pPr>
        <w:pStyle w:val="Heading1"/>
      </w:pPr>
      <w:r>
        <w:t xml:space="preserve">Introduction    </w:t>
      </w:r>
    </w:p>
    <w:p w:rsidR="00235C84" w:rsidRDefault="00691384" w:rsidP="00611674">
      <w:r>
        <w:t>M</w:t>
      </w:r>
      <w:r w:rsidR="00155DFF">
        <w:t xml:space="preserve">aintainable and extendable code is </w:t>
      </w:r>
      <w:r>
        <w:t>a</w:t>
      </w:r>
      <w:r w:rsidR="002870D5">
        <w:t>n</w:t>
      </w:r>
      <w:r>
        <w:t xml:space="preserve"> </w:t>
      </w:r>
      <w:r w:rsidR="002870D5">
        <w:t xml:space="preserve">important </w:t>
      </w:r>
      <w:r w:rsidR="00155DFF">
        <w:t xml:space="preserve">part of </w:t>
      </w:r>
      <w:r>
        <w:t xml:space="preserve">our </w:t>
      </w:r>
      <w:r w:rsidR="00155DFF">
        <w:t xml:space="preserve">work </w:t>
      </w:r>
      <w:r w:rsidR="003C3AFD">
        <w:t xml:space="preserve">toward </w:t>
      </w:r>
      <w:r w:rsidR="00155DFF">
        <w:t xml:space="preserve">high quality </w:t>
      </w:r>
      <w:r>
        <w:t>software</w:t>
      </w:r>
      <w:r w:rsidR="00611674">
        <w:t>.</w:t>
      </w:r>
      <w:r w:rsidR="00731FFA">
        <w:t xml:space="preserve"> We started an RFC on s</w:t>
      </w:r>
      <w:r w:rsidR="00731FFA" w:rsidRPr="00731FFA">
        <w:t>tructural layout design</w:t>
      </w:r>
      <w:r w:rsidR="00731FFA">
        <w:t xml:space="preserve"> for </w:t>
      </w:r>
      <w:r w:rsidR="002870D5">
        <w:t xml:space="preserve">a </w:t>
      </w:r>
      <w:r w:rsidR="00731FFA">
        <w:t>tool library</w:t>
      </w:r>
      <w:r w:rsidR="00135B2F" w:rsidRPr="00135B2F">
        <w:rPr>
          <w:rStyle w:val="FootnoteReference"/>
          <w:color w:val="0000FF"/>
        </w:rPr>
        <w:footnoteReference w:id="1"/>
      </w:r>
      <w:r w:rsidR="00731FFA">
        <w:t xml:space="preserve"> a year ago. This </w:t>
      </w:r>
      <w:r w:rsidR="002870D5">
        <w:t xml:space="preserve">RFC </w:t>
      </w:r>
      <w:r w:rsidR="00731FFA">
        <w:t>will focus on improving the source code</w:t>
      </w:r>
      <w:r w:rsidR="002755A9">
        <w:t xml:space="preserve"> of h5dump</w:t>
      </w:r>
      <w:r w:rsidR="00731FFA">
        <w:t>.</w:t>
      </w:r>
    </w:p>
    <w:p w:rsidR="006A78BF" w:rsidRDefault="002755A9" w:rsidP="006A78BF">
      <w:r>
        <w:t xml:space="preserve">Better </w:t>
      </w:r>
      <w:r w:rsidR="006A78BF">
        <w:t>code structure and design has many benefits. Below we list a few:</w:t>
      </w:r>
    </w:p>
    <w:p w:rsidR="00135B2F" w:rsidRDefault="002870D5" w:rsidP="00135B2F">
      <w:pPr>
        <w:pStyle w:val="ListParagraph"/>
        <w:numPr>
          <w:ilvl w:val="0"/>
          <w:numId w:val="36"/>
        </w:numPr>
      </w:pPr>
      <w:r>
        <w:t xml:space="preserve">More </w:t>
      </w:r>
      <w:r w:rsidR="006A78BF">
        <w:t>maintainable</w:t>
      </w:r>
      <w:r w:rsidR="00445FCD">
        <w:t>: e</w:t>
      </w:r>
      <w:r w:rsidR="006A78BF">
        <w:t>asier to understand</w:t>
      </w:r>
      <w:r>
        <w:t>, fix bugs in</w:t>
      </w:r>
      <w:r w:rsidR="002755A9">
        <w:t xml:space="preserve"> and test</w:t>
      </w:r>
    </w:p>
    <w:p w:rsidR="00135B2F" w:rsidRDefault="00445FCD" w:rsidP="00135B2F">
      <w:pPr>
        <w:pStyle w:val="ListParagraph"/>
        <w:numPr>
          <w:ilvl w:val="0"/>
          <w:numId w:val="36"/>
        </w:numPr>
      </w:pPr>
      <w:r>
        <w:t xml:space="preserve">More extendable: easier </w:t>
      </w:r>
      <w:r w:rsidR="006A78BF">
        <w:t xml:space="preserve">to </w:t>
      </w:r>
      <w:r>
        <w:t xml:space="preserve">modify and </w:t>
      </w:r>
      <w:r w:rsidR="006A78BF">
        <w:t>add new features</w:t>
      </w:r>
    </w:p>
    <w:p w:rsidR="004A3456" w:rsidRDefault="00BA47BF" w:rsidP="00611674">
      <w:r>
        <w:t xml:space="preserve">We </w:t>
      </w:r>
      <w:r w:rsidR="00445FCD">
        <w:t xml:space="preserve">start with </w:t>
      </w:r>
      <w:r w:rsidR="002267B1">
        <w:t>h5dump</w:t>
      </w:r>
      <w:r w:rsidR="00445FCD">
        <w:t xml:space="preserve"> </w:t>
      </w:r>
      <w:r w:rsidR="002267B1">
        <w:t xml:space="preserve">for three reasons: 1) h5dump is </w:t>
      </w:r>
      <w:r w:rsidR="004D679A">
        <w:t xml:space="preserve">one of </w:t>
      </w:r>
      <w:r w:rsidR="002267B1">
        <w:t xml:space="preserve">the most used tools; 2) h5dump source code is complicated and unorganized; 3) we </w:t>
      </w:r>
      <w:r w:rsidR="00117746">
        <w:t xml:space="preserve">have </w:t>
      </w:r>
      <w:r w:rsidR="004A3456">
        <w:t>an</w:t>
      </w:r>
      <w:r w:rsidR="00117746">
        <w:t xml:space="preserve"> urgent </w:t>
      </w:r>
      <w:r w:rsidR="002267B1">
        <w:t>need to merge the source code for showing packed-bits</w:t>
      </w:r>
      <w:r w:rsidR="00117746">
        <w:t xml:space="preserve"> </w:t>
      </w:r>
      <w:r w:rsidR="002267B1">
        <w:t>to the current source</w:t>
      </w:r>
      <w:r w:rsidR="004D679A">
        <w:t xml:space="preserve"> repository</w:t>
      </w:r>
      <w:r w:rsidR="002267B1">
        <w:t xml:space="preserve">. </w:t>
      </w:r>
      <w:r w:rsidR="00445FCD">
        <w:t>Before</w:t>
      </w:r>
      <w:r w:rsidR="002267B1">
        <w:t xml:space="preserve"> adding the code to h5dump, we need </w:t>
      </w:r>
      <w:r w:rsidR="004D679A">
        <w:t xml:space="preserve">a better structure for </w:t>
      </w:r>
      <w:r w:rsidR="00445FCD">
        <w:t>the current h5dump source code</w:t>
      </w:r>
      <w:r w:rsidR="00117746">
        <w:t>.</w:t>
      </w:r>
    </w:p>
    <w:p w:rsidR="005D42DA" w:rsidRPr="00DC6E27" w:rsidRDefault="009C1EB7" w:rsidP="00611674">
      <w:r w:rsidRPr="00DC6E27">
        <w:t xml:space="preserve">Restructuring the code means </w:t>
      </w:r>
    </w:p>
    <w:p w:rsidR="003B3DC5" w:rsidRPr="00DC6E27" w:rsidRDefault="00445FCD" w:rsidP="00135B2F">
      <w:pPr>
        <w:pStyle w:val="ListParagraph"/>
        <w:numPr>
          <w:ilvl w:val="0"/>
          <w:numId w:val="37"/>
        </w:numPr>
      </w:pPr>
      <w:r>
        <w:t xml:space="preserve">moving </w:t>
      </w:r>
      <w:r w:rsidR="00DC6E27">
        <w:t xml:space="preserve">code </w:t>
      </w:r>
      <w:r>
        <w:t xml:space="preserve">to separate files </w:t>
      </w:r>
      <w:r w:rsidR="00DC6E27">
        <w:t>based on features</w:t>
      </w:r>
      <w:r w:rsidR="009C1EB7" w:rsidRPr="00DC6E27">
        <w:t xml:space="preserve">; </w:t>
      </w:r>
    </w:p>
    <w:p w:rsidR="00135B2F" w:rsidRDefault="00645555" w:rsidP="00135B2F">
      <w:pPr>
        <w:pStyle w:val="ListParagraph"/>
        <w:numPr>
          <w:ilvl w:val="0"/>
          <w:numId w:val="37"/>
        </w:numPr>
      </w:pPr>
      <w:r>
        <w:t>breaking</w:t>
      </w:r>
      <w:r w:rsidR="00DC6E27">
        <w:t xml:space="preserve"> up</w:t>
      </w:r>
      <w:r>
        <w:t xml:space="preserve"> large functions into small functions; </w:t>
      </w:r>
    </w:p>
    <w:p w:rsidR="00135B2F" w:rsidRDefault="00645555" w:rsidP="00135B2F">
      <w:pPr>
        <w:pStyle w:val="ListParagraph"/>
        <w:numPr>
          <w:ilvl w:val="0"/>
          <w:numId w:val="37"/>
        </w:numPr>
      </w:pPr>
      <w:r>
        <w:t>renaming functions and variables</w:t>
      </w:r>
      <w:r w:rsidR="00DC6E27">
        <w:t xml:space="preserve"> </w:t>
      </w:r>
      <w:r w:rsidR="00445FCD">
        <w:t>for better</w:t>
      </w:r>
      <w:r w:rsidR="00DC6E27">
        <w:t xml:space="preserve"> </w:t>
      </w:r>
      <w:r w:rsidR="00445FCD">
        <w:t>consistency</w:t>
      </w:r>
      <w:r>
        <w:t xml:space="preserve">; </w:t>
      </w:r>
    </w:p>
    <w:p w:rsidR="00135B2F" w:rsidRDefault="006A27D5" w:rsidP="00135B2F">
      <w:pPr>
        <w:pStyle w:val="ListParagraph"/>
        <w:numPr>
          <w:ilvl w:val="0"/>
          <w:numId w:val="37"/>
        </w:numPr>
      </w:pPr>
      <w:r>
        <w:t>fixing defects such as</w:t>
      </w:r>
      <w:r w:rsidR="00645555">
        <w:t xml:space="preserve"> dead code</w:t>
      </w:r>
      <w:r>
        <w:t>,</w:t>
      </w:r>
      <w:r w:rsidR="00645555">
        <w:t xml:space="preserve"> redundant code</w:t>
      </w:r>
      <w:r>
        <w:t xml:space="preserve">, warnings, and other </w:t>
      </w:r>
      <w:r w:rsidR="003B3DC5">
        <w:t>defects</w:t>
      </w:r>
      <w:r w:rsidR="00645555">
        <w:t xml:space="preserve">; </w:t>
      </w:r>
    </w:p>
    <w:p w:rsidR="00135B2F" w:rsidRDefault="008973C0" w:rsidP="00135B2F">
      <w:pPr>
        <w:pStyle w:val="ListParagraph"/>
        <w:numPr>
          <w:ilvl w:val="0"/>
          <w:numId w:val="37"/>
        </w:numPr>
      </w:pPr>
      <w:r>
        <w:t>replacing</w:t>
      </w:r>
      <w:r w:rsidR="00645555">
        <w:t xml:space="preserve"> </w:t>
      </w:r>
      <w:r>
        <w:t>algorithms or conditions</w:t>
      </w:r>
      <w:r w:rsidR="00645555">
        <w:t xml:space="preserve"> for better </w:t>
      </w:r>
      <w:r>
        <w:t>performance</w:t>
      </w:r>
      <w:r w:rsidR="00645555">
        <w:t>;</w:t>
      </w:r>
      <w:r>
        <w:t xml:space="preserve"> </w:t>
      </w:r>
    </w:p>
    <w:p w:rsidR="00135B2F" w:rsidRDefault="008973C0" w:rsidP="00135B2F">
      <w:pPr>
        <w:pStyle w:val="ListParagraph"/>
        <w:numPr>
          <w:ilvl w:val="0"/>
          <w:numId w:val="37"/>
        </w:numPr>
      </w:pPr>
      <w:r>
        <w:t>modifying or adding tests</w:t>
      </w:r>
      <w:r w:rsidR="005D42DA">
        <w:t>, and</w:t>
      </w:r>
    </w:p>
    <w:p w:rsidR="00135B2F" w:rsidRDefault="005D42DA" w:rsidP="00135B2F">
      <w:pPr>
        <w:pStyle w:val="ListParagraph"/>
        <w:numPr>
          <w:ilvl w:val="0"/>
          <w:numId w:val="37"/>
        </w:numPr>
      </w:pPr>
      <w:proofErr w:type="gramStart"/>
      <w:r>
        <w:t>improving</w:t>
      </w:r>
      <w:proofErr w:type="gramEnd"/>
      <w:r>
        <w:t xml:space="preserve"> documentation</w:t>
      </w:r>
      <w:r w:rsidR="008973C0">
        <w:t xml:space="preserve">. </w:t>
      </w:r>
    </w:p>
    <w:p w:rsidR="00230208" w:rsidRDefault="008973C0" w:rsidP="00611674">
      <w:r>
        <w:t xml:space="preserve">However, </w:t>
      </w:r>
      <w:r w:rsidR="002870D5">
        <w:t>these modifications</w:t>
      </w:r>
      <w:r w:rsidR="003B3DC5">
        <w:t xml:space="preserve"> </w:t>
      </w:r>
      <w:r w:rsidR="00445FCD">
        <w:t>will not</w:t>
      </w:r>
    </w:p>
    <w:p w:rsidR="00230208" w:rsidRDefault="008973C0" w:rsidP="00230208">
      <w:pPr>
        <w:pStyle w:val="ListParagraph"/>
        <w:numPr>
          <w:ilvl w:val="0"/>
          <w:numId w:val="45"/>
        </w:numPr>
      </w:pPr>
      <w:r>
        <w:t>change the functionalit</w:t>
      </w:r>
      <w:r w:rsidR="002870D5">
        <w:t>y</w:t>
      </w:r>
      <w:r>
        <w:t xml:space="preserve"> and user interface</w:t>
      </w:r>
      <w:r w:rsidR="00A564F4">
        <w:t xml:space="preserve"> </w:t>
      </w:r>
      <w:r w:rsidR="002F5E24">
        <w:t xml:space="preserve">for </w:t>
      </w:r>
      <w:r w:rsidR="00A564F4">
        <w:t>h5dump</w:t>
      </w:r>
      <w:r w:rsidR="00230208">
        <w:t>,</w:t>
      </w:r>
    </w:p>
    <w:p w:rsidR="002267B1" w:rsidRDefault="00230208" w:rsidP="00230208">
      <w:pPr>
        <w:pStyle w:val="ListParagraph"/>
        <w:numPr>
          <w:ilvl w:val="0"/>
          <w:numId w:val="45"/>
        </w:numPr>
      </w:pPr>
      <w:proofErr w:type="gramStart"/>
      <w:r>
        <w:t>rewrite</w:t>
      </w:r>
      <w:proofErr w:type="gramEnd"/>
      <w:r w:rsidR="00DC5C3E">
        <w:t xml:space="preserve"> the h5dump tool, which is an accumulation of</w:t>
      </w:r>
      <w:r w:rsidR="00AC5A7C">
        <w:t xml:space="preserve"> over ten</w:t>
      </w:r>
      <w:r w:rsidR="00DC5C3E">
        <w:t xml:space="preserve"> years</w:t>
      </w:r>
      <w:r w:rsidR="002870D5">
        <w:t xml:space="preserve"> of development work</w:t>
      </w:r>
      <w:r w:rsidR="00DC5C3E">
        <w:t xml:space="preserve">. </w:t>
      </w:r>
    </w:p>
    <w:p w:rsidR="00C8299F" w:rsidRDefault="002267B1">
      <w:pPr>
        <w:pStyle w:val="Heading1"/>
      </w:pPr>
      <w:r>
        <w:lastRenderedPageBreak/>
        <w:t>Code assessment</w:t>
      </w:r>
    </w:p>
    <w:p w:rsidR="00135B2F" w:rsidRDefault="00C8299F" w:rsidP="00135B2F">
      <w:proofErr w:type="gramStart"/>
      <w:r>
        <w:t>h5dump</w:t>
      </w:r>
      <w:proofErr w:type="gramEnd"/>
      <w:r>
        <w:t xml:space="preserve"> is one of the command-line utilities </w:t>
      </w:r>
      <w:r w:rsidR="00AC7059">
        <w:t>developed</w:t>
      </w:r>
      <w:r>
        <w:t xml:space="preserve"> with the first </w:t>
      </w:r>
      <w:r w:rsidR="00AC7059">
        <w:t xml:space="preserve">release of the HDF5 </w:t>
      </w:r>
      <w:r>
        <w:t xml:space="preserve">library </w:t>
      </w:r>
      <w:r w:rsidR="00445FCD">
        <w:t xml:space="preserve">in </w:t>
      </w:r>
      <w:r>
        <w:t xml:space="preserve">1998. </w:t>
      </w:r>
      <w:r w:rsidR="00445FCD">
        <w:t xml:space="preserve">Over the years </w:t>
      </w:r>
      <w:r w:rsidR="002870D5">
        <w:t>many</w:t>
      </w:r>
      <w:r>
        <w:t xml:space="preserve"> features and options </w:t>
      </w:r>
      <w:r w:rsidR="00AC7059">
        <w:t xml:space="preserve">were </w:t>
      </w:r>
      <w:r>
        <w:t xml:space="preserve">added to h5dump </w:t>
      </w:r>
      <w:r w:rsidR="00445FCD">
        <w:t>and</w:t>
      </w:r>
      <w:r>
        <w:t xml:space="preserve"> the </w:t>
      </w:r>
      <w:r w:rsidR="00A650B8">
        <w:t>source code bec</w:t>
      </w:r>
      <w:r w:rsidR="00AC7059">
        <w:t>a</w:t>
      </w:r>
      <w:r w:rsidR="00A650B8">
        <w:t xml:space="preserve">me larger and </w:t>
      </w:r>
      <w:r w:rsidR="00445FCD">
        <w:t xml:space="preserve">poorly </w:t>
      </w:r>
      <w:r w:rsidR="00D50EE0">
        <w:t>organized</w:t>
      </w:r>
      <w:r w:rsidR="00A650B8">
        <w:t xml:space="preserve">. </w:t>
      </w:r>
      <w:r w:rsidR="002870D5">
        <w:t>D</w:t>
      </w:r>
      <w:r w:rsidR="003265E9">
        <w:t>ebug</w:t>
      </w:r>
      <w:r w:rsidR="002870D5">
        <w:t>ging</w:t>
      </w:r>
      <w:r w:rsidR="003265E9">
        <w:t xml:space="preserve"> defects or add</w:t>
      </w:r>
      <w:r w:rsidR="00D50EE0">
        <w:t>ing</w:t>
      </w:r>
      <w:r w:rsidR="003265E9">
        <w:t xml:space="preserve"> </w:t>
      </w:r>
      <w:r w:rsidR="003B3DC5">
        <w:t xml:space="preserve">any </w:t>
      </w:r>
      <w:r w:rsidR="003265E9">
        <w:t xml:space="preserve">new features </w:t>
      </w:r>
      <w:r w:rsidR="002870D5">
        <w:t xml:space="preserve">has </w:t>
      </w:r>
      <w:r w:rsidR="00D50EE0">
        <w:t xml:space="preserve">become very difficult </w:t>
      </w:r>
      <w:proofErr w:type="gramStart"/>
      <w:r w:rsidR="00D50EE0">
        <w:t>since</w:t>
      </w:r>
      <w:proofErr w:type="gramEnd"/>
      <w:r w:rsidR="003265E9">
        <w:t xml:space="preserve"> the code is not well </w:t>
      </w:r>
      <w:r w:rsidR="00D50EE0">
        <w:t xml:space="preserve">designed and </w:t>
      </w:r>
      <w:r w:rsidR="003265E9">
        <w:t xml:space="preserve">organized. </w:t>
      </w:r>
    </w:p>
    <w:p w:rsidR="00135B2F" w:rsidRDefault="00755BA4" w:rsidP="00135B2F">
      <w:r>
        <w:t>The following table</w:t>
      </w:r>
      <w:r w:rsidR="003265E9">
        <w:t xml:space="preserve"> </w:t>
      </w:r>
      <w:r w:rsidR="000230CD">
        <w:t xml:space="preserve">is a </w:t>
      </w:r>
      <w:r w:rsidR="003265E9">
        <w:t>list</w:t>
      </w:r>
      <w:r w:rsidR="000230CD">
        <w:t xml:space="preserve"> of</w:t>
      </w:r>
      <w:r w:rsidR="003265E9">
        <w:t xml:space="preserve"> </w:t>
      </w:r>
      <w:r>
        <w:t>the</w:t>
      </w:r>
      <w:r w:rsidR="003265E9">
        <w:t xml:space="preserve"> source files that are used by h5dump</w:t>
      </w:r>
      <w:r w:rsidR="007527E2">
        <w:t xml:space="preserve"> (in tools/h5dump directory)</w:t>
      </w:r>
      <w:r>
        <w:t>.</w:t>
      </w:r>
      <w:r w:rsidR="007527E2">
        <w:t xml:space="preserve"> </w:t>
      </w:r>
      <w:proofErr w:type="gramStart"/>
      <w:r w:rsidR="003B3DC5">
        <w:t>h5dump</w:t>
      </w:r>
      <w:proofErr w:type="gramEnd"/>
      <w:r w:rsidR="003B3DC5">
        <w:t xml:space="preserve"> also uses functions in the tools library. This work does not include reconstructing of t</w:t>
      </w:r>
      <w:r w:rsidR="007527E2">
        <w:t>he tools library</w:t>
      </w:r>
      <w:r w:rsidR="003B3DC5">
        <w:t>, which has</w:t>
      </w:r>
      <w:r w:rsidR="007527E2">
        <w:t xml:space="preserve"> about 20,000 lines of code.</w:t>
      </w:r>
    </w:p>
    <w:p w:rsidR="00135B2F" w:rsidRDefault="001176A9" w:rsidP="003B3DC5">
      <w:pPr>
        <w:pStyle w:val="Caption"/>
        <w:keepNext/>
        <w:spacing w:before="60" w:after="60"/>
        <w:jc w:val="center"/>
      </w:pPr>
      <w:r>
        <w:t xml:space="preserve">Table </w:t>
      </w:r>
      <w:r w:rsidR="00B72C0F">
        <w:fldChar w:fldCharType="begin"/>
      </w:r>
      <w:r>
        <w:instrText xml:space="preserve"> SEQ Table \* ARABIC </w:instrText>
      </w:r>
      <w:r w:rsidR="00B72C0F">
        <w:fldChar w:fldCharType="separate"/>
      </w:r>
      <w:r w:rsidR="00262D91">
        <w:rPr>
          <w:noProof/>
        </w:rPr>
        <w:t>1</w:t>
      </w:r>
      <w:r w:rsidR="00B72C0F">
        <w:fldChar w:fldCharType="end"/>
      </w:r>
      <w:r>
        <w:t xml:space="preserve"> -- h5dump source files</w:t>
      </w:r>
    </w:p>
    <w:tbl>
      <w:tblPr>
        <w:tblW w:w="9730" w:type="dxa"/>
        <w:tblInd w:w="98" w:type="dxa"/>
        <w:tblLook w:val="04A0"/>
      </w:tblPr>
      <w:tblGrid>
        <w:gridCol w:w="2229"/>
        <w:gridCol w:w="1531"/>
        <w:gridCol w:w="5970"/>
      </w:tblGrid>
      <w:tr w:rsidR="007527E2" w:rsidRPr="007527E2" w:rsidTr="000230CD">
        <w:trPr>
          <w:trHeight w:val="315"/>
        </w:trPr>
        <w:tc>
          <w:tcPr>
            <w:tcW w:w="2229"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File</w:t>
            </w:r>
          </w:p>
        </w:tc>
        <w:tc>
          <w:tcPr>
            <w:tcW w:w="1531" w:type="dxa"/>
            <w:tcBorders>
              <w:top w:val="single" w:sz="8" w:space="0" w:color="auto"/>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Lines of Code</w:t>
            </w:r>
          </w:p>
        </w:tc>
        <w:tc>
          <w:tcPr>
            <w:tcW w:w="5970" w:type="dxa"/>
            <w:tcBorders>
              <w:top w:val="single" w:sz="8" w:space="0" w:color="auto"/>
              <w:left w:val="nil"/>
              <w:bottom w:val="single" w:sz="4" w:space="0" w:color="auto"/>
              <w:right w:val="single" w:sz="8"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Description</w:t>
            </w:r>
          </w:p>
        </w:tc>
      </w:tr>
      <w:tr w:rsidR="007527E2" w:rsidRPr="007527E2" w:rsidTr="000230CD">
        <w:trPr>
          <w:trHeight w:val="330"/>
        </w:trPr>
        <w:tc>
          <w:tcPr>
            <w:tcW w:w="2229" w:type="dxa"/>
            <w:tcBorders>
              <w:top w:val="nil"/>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h5dump.c</w:t>
            </w:r>
          </w:p>
        </w:tc>
        <w:tc>
          <w:tcPr>
            <w:tcW w:w="1531" w:type="dxa"/>
            <w:tcBorders>
              <w:top w:val="nil"/>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7,175</w:t>
            </w:r>
          </w:p>
        </w:tc>
        <w:tc>
          <w:tcPr>
            <w:tcW w:w="5970" w:type="dxa"/>
            <w:tcBorders>
              <w:top w:val="single" w:sz="8" w:space="0" w:color="000000"/>
              <w:left w:val="single" w:sz="8" w:space="0" w:color="000000"/>
              <w:bottom w:val="single" w:sz="8" w:space="0" w:color="000000"/>
              <w:right w:val="single" w:sz="8" w:space="0" w:color="000000"/>
            </w:tcBorders>
            <w:shd w:val="clear" w:color="auto" w:fill="auto"/>
            <w:hideMark/>
          </w:tcPr>
          <w:p w:rsidR="007527E2" w:rsidRPr="007527E2" w:rsidRDefault="007527E2" w:rsidP="007527E2">
            <w:pPr>
              <w:spacing w:after="0"/>
              <w:rPr>
                <w:rFonts w:ascii="Calibri" w:eastAsia="Times New Roman" w:hAnsi="Calibri" w:cs="Calibri"/>
                <w:color w:val="000000"/>
                <w:szCs w:val="24"/>
                <w:lang w:eastAsia="zh-CN"/>
              </w:rPr>
            </w:pPr>
            <w:r w:rsidRPr="007527E2">
              <w:rPr>
                <w:rFonts w:ascii="Calibri" w:eastAsia="Times New Roman" w:hAnsi="Calibri" w:cs="Calibri"/>
                <w:color w:val="000000"/>
                <w:szCs w:val="24"/>
                <w:lang w:eastAsia="zh-CN"/>
              </w:rPr>
              <w:t>Main source code for h5dump</w:t>
            </w:r>
          </w:p>
        </w:tc>
      </w:tr>
      <w:tr w:rsidR="007527E2" w:rsidRPr="007527E2" w:rsidTr="000230CD">
        <w:trPr>
          <w:trHeight w:val="403"/>
        </w:trPr>
        <w:tc>
          <w:tcPr>
            <w:tcW w:w="2229" w:type="dxa"/>
            <w:tcBorders>
              <w:top w:val="nil"/>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h5dumpgentest.c</w:t>
            </w:r>
          </w:p>
        </w:tc>
        <w:tc>
          <w:tcPr>
            <w:tcW w:w="1531" w:type="dxa"/>
            <w:tcBorders>
              <w:top w:val="nil"/>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7,161</w:t>
            </w:r>
          </w:p>
        </w:tc>
        <w:tc>
          <w:tcPr>
            <w:tcW w:w="5970" w:type="dxa"/>
            <w:tcBorders>
              <w:top w:val="nil"/>
              <w:left w:val="single" w:sz="8" w:space="0" w:color="000000"/>
              <w:bottom w:val="single" w:sz="8" w:space="0" w:color="000000"/>
              <w:right w:val="single" w:sz="8" w:space="0" w:color="000000"/>
            </w:tcBorders>
            <w:shd w:val="clear" w:color="auto" w:fill="auto"/>
            <w:hideMark/>
          </w:tcPr>
          <w:p w:rsidR="007527E2" w:rsidRPr="007527E2" w:rsidRDefault="000A3D20" w:rsidP="00BE324D">
            <w:pPr>
              <w:spacing w:after="0"/>
              <w:rPr>
                <w:rFonts w:ascii="Calibri" w:eastAsia="Times New Roman" w:hAnsi="Calibri" w:cs="Calibri"/>
                <w:color w:val="000000"/>
                <w:szCs w:val="24"/>
                <w:lang w:eastAsia="zh-CN"/>
              </w:rPr>
            </w:pPr>
            <w:r>
              <w:rPr>
                <w:rFonts w:ascii="Calibri" w:eastAsia="Times New Roman" w:hAnsi="Calibri" w:cs="Calibri"/>
                <w:color w:val="000000"/>
                <w:szCs w:val="24"/>
                <w:lang w:eastAsia="zh-CN"/>
              </w:rPr>
              <w:t>G</w:t>
            </w:r>
            <w:r w:rsidR="007527E2" w:rsidRPr="007527E2">
              <w:rPr>
                <w:rFonts w:ascii="Calibri" w:eastAsia="Times New Roman" w:hAnsi="Calibri" w:cs="Calibri"/>
                <w:color w:val="000000"/>
                <w:szCs w:val="24"/>
                <w:lang w:eastAsia="zh-CN"/>
              </w:rPr>
              <w:t xml:space="preserve">enerating </w:t>
            </w:r>
            <w:r w:rsidR="00BE324D">
              <w:rPr>
                <w:rFonts w:ascii="Calibri" w:eastAsia="Times New Roman" w:hAnsi="Calibri" w:cs="Calibri"/>
                <w:color w:val="000000"/>
                <w:szCs w:val="24"/>
                <w:lang w:eastAsia="zh-CN"/>
              </w:rPr>
              <w:t>testing</w:t>
            </w:r>
            <w:r w:rsidR="00BE324D" w:rsidRPr="007527E2">
              <w:rPr>
                <w:rFonts w:ascii="Calibri" w:eastAsia="Times New Roman" w:hAnsi="Calibri" w:cs="Calibri"/>
                <w:color w:val="000000"/>
                <w:szCs w:val="24"/>
                <w:lang w:eastAsia="zh-CN"/>
              </w:rPr>
              <w:t xml:space="preserve"> </w:t>
            </w:r>
            <w:r w:rsidR="007527E2" w:rsidRPr="007527E2">
              <w:rPr>
                <w:rFonts w:ascii="Calibri" w:eastAsia="Times New Roman" w:hAnsi="Calibri" w:cs="Calibri"/>
                <w:color w:val="000000"/>
                <w:szCs w:val="24"/>
                <w:lang w:eastAsia="zh-CN"/>
              </w:rPr>
              <w:t>files</w:t>
            </w:r>
          </w:p>
        </w:tc>
      </w:tr>
      <w:tr w:rsidR="007527E2" w:rsidRPr="007527E2" w:rsidTr="000230CD">
        <w:trPr>
          <w:trHeight w:val="330"/>
        </w:trPr>
        <w:tc>
          <w:tcPr>
            <w:tcW w:w="2229" w:type="dxa"/>
            <w:tcBorders>
              <w:top w:val="nil"/>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testh5dump.sh.in</w:t>
            </w:r>
          </w:p>
        </w:tc>
        <w:tc>
          <w:tcPr>
            <w:tcW w:w="1531" w:type="dxa"/>
            <w:tcBorders>
              <w:top w:val="nil"/>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646</w:t>
            </w:r>
          </w:p>
        </w:tc>
        <w:tc>
          <w:tcPr>
            <w:tcW w:w="5970" w:type="dxa"/>
            <w:tcBorders>
              <w:top w:val="nil"/>
              <w:left w:val="single" w:sz="8" w:space="0" w:color="000000"/>
              <w:bottom w:val="single" w:sz="8" w:space="0" w:color="000000"/>
              <w:right w:val="single" w:sz="8" w:space="0" w:color="000000"/>
            </w:tcBorders>
            <w:shd w:val="clear" w:color="auto" w:fill="auto"/>
            <w:hideMark/>
          </w:tcPr>
          <w:p w:rsidR="007527E2" w:rsidRPr="007527E2" w:rsidRDefault="00BE324D" w:rsidP="00BE324D">
            <w:pPr>
              <w:spacing w:after="0"/>
              <w:rPr>
                <w:rFonts w:ascii="Calibri" w:eastAsia="Times New Roman" w:hAnsi="Calibri" w:cs="Calibri"/>
                <w:color w:val="000000"/>
                <w:szCs w:val="24"/>
                <w:lang w:eastAsia="zh-CN"/>
              </w:rPr>
            </w:pPr>
            <w:r>
              <w:rPr>
                <w:rFonts w:ascii="Calibri" w:eastAsia="Times New Roman" w:hAnsi="Calibri" w:cs="Calibri"/>
                <w:color w:val="000000"/>
                <w:szCs w:val="24"/>
                <w:lang w:eastAsia="zh-CN"/>
              </w:rPr>
              <w:t>Testing s</w:t>
            </w:r>
            <w:r w:rsidR="007527E2" w:rsidRPr="007527E2">
              <w:rPr>
                <w:rFonts w:ascii="Calibri" w:eastAsia="Times New Roman" w:hAnsi="Calibri" w:cs="Calibri"/>
                <w:color w:val="000000"/>
                <w:szCs w:val="24"/>
                <w:lang w:eastAsia="zh-CN"/>
              </w:rPr>
              <w:t xml:space="preserve">cripts </w:t>
            </w:r>
          </w:p>
        </w:tc>
      </w:tr>
      <w:tr w:rsidR="007527E2" w:rsidRPr="007527E2" w:rsidTr="000230CD">
        <w:trPr>
          <w:trHeight w:val="330"/>
        </w:trPr>
        <w:tc>
          <w:tcPr>
            <w:tcW w:w="2229" w:type="dxa"/>
            <w:tcBorders>
              <w:top w:val="nil"/>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testh5dumpxml.sh.in</w:t>
            </w:r>
          </w:p>
        </w:tc>
        <w:tc>
          <w:tcPr>
            <w:tcW w:w="1531" w:type="dxa"/>
            <w:tcBorders>
              <w:top w:val="nil"/>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201</w:t>
            </w:r>
          </w:p>
        </w:tc>
        <w:tc>
          <w:tcPr>
            <w:tcW w:w="5970" w:type="dxa"/>
            <w:tcBorders>
              <w:top w:val="nil"/>
              <w:left w:val="single" w:sz="8" w:space="0" w:color="000000"/>
              <w:bottom w:val="single" w:sz="8" w:space="0" w:color="000000"/>
              <w:right w:val="single" w:sz="8" w:space="0" w:color="000000"/>
            </w:tcBorders>
            <w:shd w:val="clear" w:color="auto" w:fill="auto"/>
            <w:hideMark/>
          </w:tcPr>
          <w:p w:rsidR="007527E2" w:rsidRPr="007527E2" w:rsidRDefault="007527E2" w:rsidP="00BE324D">
            <w:pPr>
              <w:spacing w:after="0"/>
              <w:rPr>
                <w:rFonts w:ascii="Calibri" w:eastAsia="Times New Roman" w:hAnsi="Calibri" w:cs="Calibri"/>
                <w:color w:val="000000"/>
                <w:szCs w:val="24"/>
                <w:lang w:eastAsia="zh-CN"/>
              </w:rPr>
            </w:pPr>
            <w:r w:rsidRPr="007527E2">
              <w:rPr>
                <w:rFonts w:ascii="Calibri" w:eastAsia="Times New Roman" w:hAnsi="Calibri" w:cs="Calibri"/>
                <w:color w:val="000000"/>
                <w:szCs w:val="24"/>
                <w:lang w:eastAsia="zh-CN"/>
              </w:rPr>
              <w:t>Scripts for testing xml output</w:t>
            </w:r>
          </w:p>
        </w:tc>
      </w:tr>
      <w:tr w:rsidR="007527E2" w:rsidRPr="007527E2" w:rsidTr="000230CD">
        <w:trPr>
          <w:trHeight w:val="330"/>
        </w:trPr>
        <w:tc>
          <w:tcPr>
            <w:tcW w:w="2229" w:type="dxa"/>
            <w:tcBorders>
              <w:top w:val="nil"/>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h5dump.h</w:t>
            </w:r>
          </w:p>
        </w:tc>
        <w:tc>
          <w:tcPr>
            <w:tcW w:w="1531" w:type="dxa"/>
            <w:tcBorders>
              <w:top w:val="nil"/>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160</w:t>
            </w:r>
          </w:p>
        </w:tc>
        <w:tc>
          <w:tcPr>
            <w:tcW w:w="5970" w:type="dxa"/>
            <w:tcBorders>
              <w:top w:val="nil"/>
              <w:left w:val="single" w:sz="8" w:space="0" w:color="000000"/>
              <w:bottom w:val="single" w:sz="8" w:space="0" w:color="000000"/>
              <w:right w:val="single" w:sz="8" w:space="0" w:color="000000"/>
            </w:tcBorders>
            <w:shd w:val="clear" w:color="auto" w:fill="auto"/>
            <w:hideMark/>
          </w:tcPr>
          <w:p w:rsidR="007527E2" w:rsidRPr="007527E2" w:rsidRDefault="007527E2" w:rsidP="007527E2">
            <w:pPr>
              <w:spacing w:after="0"/>
              <w:rPr>
                <w:rFonts w:ascii="Calibri" w:eastAsia="Times New Roman" w:hAnsi="Calibri" w:cs="Calibri"/>
                <w:color w:val="000000"/>
                <w:szCs w:val="24"/>
                <w:lang w:eastAsia="zh-CN"/>
              </w:rPr>
            </w:pPr>
            <w:r w:rsidRPr="007527E2">
              <w:rPr>
                <w:rFonts w:ascii="Calibri" w:eastAsia="Times New Roman" w:hAnsi="Calibri" w:cs="Calibri"/>
                <w:color w:val="000000"/>
                <w:szCs w:val="24"/>
                <w:lang w:eastAsia="zh-CN"/>
              </w:rPr>
              <w:t>Header file for h5dump</w:t>
            </w:r>
          </w:p>
        </w:tc>
      </w:tr>
      <w:tr w:rsidR="007527E2" w:rsidRPr="007527E2" w:rsidTr="000230CD">
        <w:trPr>
          <w:trHeight w:val="315"/>
        </w:trPr>
        <w:tc>
          <w:tcPr>
            <w:tcW w:w="2229" w:type="dxa"/>
            <w:tcBorders>
              <w:top w:val="nil"/>
              <w:left w:val="single" w:sz="8" w:space="0" w:color="auto"/>
              <w:bottom w:val="single" w:sz="8"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Total</w:t>
            </w:r>
          </w:p>
        </w:tc>
        <w:tc>
          <w:tcPr>
            <w:tcW w:w="1531" w:type="dxa"/>
            <w:tcBorders>
              <w:top w:val="nil"/>
              <w:left w:val="nil"/>
              <w:bottom w:val="single" w:sz="8"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15,343</w:t>
            </w:r>
          </w:p>
        </w:tc>
        <w:tc>
          <w:tcPr>
            <w:tcW w:w="5970" w:type="dxa"/>
            <w:tcBorders>
              <w:top w:val="single" w:sz="4" w:space="0" w:color="auto"/>
              <w:left w:val="nil"/>
              <w:bottom w:val="single" w:sz="8" w:space="0" w:color="auto"/>
              <w:right w:val="single" w:sz="8"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 </w:t>
            </w:r>
          </w:p>
        </w:tc>
      </w:tr>
    </w:tbl>
    <w:p w:rsidR="000402AF" w:rsidRDefault="000402AF"/>
    <w:p w:rsidR="00135B2F" w:rsidRDefault="00FF324F" w:rsidP="00135B2F">
      <w:pPr>
        <w:pStyle w:val="Heading1"/>
      </w:pPr>
      <w:r>
        <w:t>Tasks and work estimation</w:t>
      </w:r>
    </w:p>
    <w:p w:rsidR="008049EB" w:rsidRDefault="008049EB" w:rsidP="008049EB">
      <w:pPr>
        <w:rPr>
          <w:lang w:eastAsia="ko-KR"/>
        </w:rPr>
      </w:pPr>
      <w:r>
        <w:t xml:space="preserve">The first </w:t>
      </w:r>
      <w:r w:rsidR="002E7019">
        <w:t xml:space="preserve">priority </w:t>
      </w:r>
      <w:r>
        <w:t xml:space="preserve">is to </w:t>
      </w:r>
      <w:r w:rsidR="002E7019">
        <w:t xml:space="preserve">reconstruct the main h5dump code, h5dump.c, which have more 7,000 lines of code. </w:t>
      </w:r>
      <w:r w:rsidR="00A43449">
        <w:rPr>
          <w:lang w:eastAsia="ko-KR"/>
        </w:rPr>
        <w:t>We also</w:t>
      </w:r>
      <w:r>
        <w:t xml:space="preserve"> continue to fix defects </w:t>
      </w:r>
      <w:r w:rsidR="00A43449">
        <w:t xml:space="preserve">in h5dump tool </w:t>
      </w:r>
      <w:r>
        <w:t>as part of Coverity session effort</w:t>
      </w:r>
      <w:r w:rsidR="006E4BE9">
        <w:t>s</w:t>
      </w:r>
      <w:r>
        <w:rPr>
          <w:rFonts w:hint="eastAsia"/>
          <w:lang w:eastAsia="ko-KR"/>
        </w:rPr>
        <w:t xml:space="preserve"> according to the </w:t>
      </w:r>
      <w:proofErr w:type="spellStart"/>
      <w:r>
        <w:rPr>
          <w:rFonts w:hint="eastAsia"/>
          <w:lang w:eastAsia="ko-KR"/>
        </w:rPr>
        <w:t>coverity</w:t>
      </w:r>
      <w:proofErr w:type="spellEnd"/>
      <w:r>
        <w:rPr>
          <w:rFonts w:hint="eastAsia"/>
          <w:lang w:eastAsia="ko-KR"/>
        </w:rPr>
        <w:t xml:space="preserve"> assessment information</w:t>
      </w:r>
      <w:r w:rsidR="006E4BE9">
        <w:rPr>
          <w:lang w:eastAsia="ko-KR"/>
        </w:rPr>
        <w:t>.</w:t>
      </w:r>
    </w:p>
    <w:p w:rsidR="00FA2A45" w:rsidRDefault="00CD6F10" w:rsidP="00FA2A45">
      <w:pPr>
        <w:pStyle w:val="Heading2"/>
      </w:pPr>
      <w:r>
        <w:t xml:space="preserve">Add code for </w:t>
      </w:r>
      <w:r w:rsidR="00FA2A45">
        <w:t>packed bits</w:t>
      </w:r>
      <w:r w:rsidR="002F2FA3">
        <w:t xml:space="preserve"> (16 hours)</w:t>
      </w:r>
    </w:p>
    <w:p w:rsidR="00FA2A45" w:rsidRDefault="00FA2A45" w:rsidP="00FA2A45">
      <w:r>
        <w:t xml:space="preserve">The feature for printing values of packed bits was added to the HDF5 1.8 branch by using a macro, </w:t>
      </w:r>
      <w:r w:rsidRPr="006E10DA">
        <w:t>H5_HAVE_H5DUMP_PACKED_BITS</w:t>
      </w:r>
      <w:r>
        <w:t xml:space="preserve">. The code is not in the HDF5 trunk. </w:t>
      </w:r>
      <w:r w:rsidR="00CD6F10">
        <w:t>This task</w:t>
      </w:r>
      <w:r>
        <w:t xml:space="preserve"> is to have this feature in both HDF5 trunk and 1.8 branches using better organized structure. Since this part of the code is relatively independent and small, it should not be so hard to reorganize the code </w:t>
      </w:r>
      <w:r w:rsidR="00CD6F10">
        <w:t>using the feature template discussed above</w:t>
      </w:r>
      <w:r>
        <w:t>.</w:t>
      </w:r>
    </w:p>
    <w:p w:rsidR="003446E8" w:rsidRDefault="003446E8" w:rsidP="003446E8">
      <w:pPr>
        <w:pStyle w:val="Heading2"/>
      </w:pPr>
      <w:r>
        <w:t>Remove dead code and repeated code</w:t>
      </w:r>
      <w:r>
        <w:t xml:space="preserve"> (</w:t>
      </w:r>
      <w:r>
        <w:t>40</w:t>
      </w:r>
      <w:r>
        <w:t xml:space="preserve"> hours)</w:t>
      </w:r>
    </w:p>
    <w:p w:rsidR="003446E8" w:rsidRDefault="003446E8" w:rsidP="00FA2A45">
      <w:r>
        <w:t xml:space="preserve">Going through the current code and removing dead code. There are also some </w:t>
      </w:r>
      <w:proofErr w:type="gramStart"/>
      <w:r>
        <w:t>code  functions</w:t>
      </w:r>
      <w:proofErr w:type="gramEnd"/>
      <w:r>
        <w:t xml:space="preserve"> that have already implemented in the tools library.  We will remove the repeated code and use the implementation from tools library.</w:t>
      </w:r>
    </w:p>
    <w:p w:rsidR="00A2109A" w:rsidRDefault="00A2109A" w:rsidP="00A2109A">
      <w:pPr>
        <w:pStyle w:val="Heading2"/>
      </w:pPr>
      <w:r>
        <w:t xml:space="preserve">Separate </w:t>
      </w:r>
      <w:r w:rsidR="003C4AB4">
        <w:t xml:space="preserve">the </w:t>
      </w:r>
      <w:r>
        <w:t xml:space="preserve">XML </w:t>
      </w:r>
      <w:r w:rsidR="003C4AB4">
        <w:t>feature</w:t>
      </w:r>
      <w:r>
        <w:t xml:space="preserve"> </w:t>
      </w:r>
      <w:r w:rsidR="002F2FA3">
        <w:t>(16 hours)</w:t>
      </w:r>
    </w:p>
    <w:p w:rsidR="00722923" w:rsidRDefault="00FA6024" w:rsidP="00722923">
      <w:r>
        <w:t>The part for handling xml has</w:t>
      </w:r>
      <w:r w:rsidR="00722923">
        <w:t xml:space="preserve"> about 2000 lines of code. </w:t>
      </w:r>
      <w:r>
        <w:t xml:space="preserve">This </w:t>
      </w:r>
      <w:r w:rsidR="00CD6F10">
        <w:t xml:space="preserve">task is to move the xml feature to a separate file. </w:t>
      </w:r>
      <w:r w:rsidR="00722923">
        <w:t xml:space="preserve">The major functions </w:t>
      </w:r>
      <w:r>
        <w:t xml:space="preserve">for writing xml </w:t>
      </w:r>
      <w:r w:rsidR="00722923">
        <w:t>include:</w:t>
      </w:r>
    </w:p>
    <w:p w:rsidR="00722923" w:rsidRDefault="00722923" w:rsidP="00722923">
      <w:pPr>
        <w:pStyle w:val="ListParagraph"/>
        <w:numPr>
          <w:ilvl w:val="0"/>
          <w:numId w:val="42"/>
        </w:numPr>
      </w:pPr>
      <w:proofErr w:type="spellStart"/>
      <w:r>
        <w:t>xml_dump_group</w:t>
      </w:r>
      <w:proofErr w:type="spellEnd"/>
      <w:r>
        <w:t>,</w:t>
      </w:r>
    </w:p>
    <w:p w:rsidR="00722923" w:rsidRDefault="00722923" w:rsidP="00722923">
      <w:pPr>
        <w:pStyle w:val="ListParagraph"/>
        <w:numPr>
          <w:ilvl w:val="0"/>
          <w:numId w:val="42"/>
        </w:numPr>
      </w:pPr>
      <w:proofErr w:type="spellStart"/>
      <w:r>
        <w:t>xml_dump_named_datatype</w:t>
      </w:r>
      <w:proofErr w:type="spellEnd"/>
      <w:r>
        <w:t>,</w:t>
      </w:r>
    </w:p>
    <w:p w:rsidR="00722923" w:rsidRDefault="00722923" w:rsidP="00722923">
      <w:pPr>
        <w:pStyle w:val="ListParagraph"/>
        <w:numPr>
          <w:ilvl w:val="0"/>
          <w:numId w:val="42"/>
        </w:numPr>
      </w:pPr>
      <w:proofErr w:type="spellStart"/>
      <w:r>
        <w:lastRenderedPageBreak/>
        <w:t>xml_dump_dataset</w:t>
      </w:r>
      <w:proofErr w:type="spellEnd"/>
      <w:r>
        <w:t>,</w:t>
      </w:r>
    </w:p>
    <w:p w:rsidR="00722923" w:rsidRDefault="00722923" w:rsidP="00722923">
      <w:pPr>
        <w:pStyle w:val="ListParagraph"/>
        <w:numPr>
          <w:ilvl w:val="0"/>
          <w:numId w:val="42"/>
        </w:numPr>
      </w:pPr>
      <w:proofErr w:type="spellStart"/>
      <w:r>
        <w:t>xml_dump_dataspace</w:t>
      </w:r>
      <w:proofErr w:type="spellEnd"/>
      <w:r>
        <w:t>,</w:t>
      </w:r>
    </w:p>
    <w:p w:rsidR="00722923" w:rsidRDefault="00722923" w:rsidP="00722923">
      <w:pPr>
        <w:pStyle w:val="ListParagraph"/>
        <w:numPr>
          <w:ilvl w:val="0"/>
          <w:numId w:val="42"/>
        </w:numPr>
      </w:pPr>
      <w:proofErr w:type="spellStart"/>
      <w:r>
        <w:t>xml_dump_datatype</w:t>
      </w:r>
      <w:proofErr w:type="spellEnd"/>
      <w:r>
        <w:t>,</w:t>
      </w:r>
    </w:p>
    <w:p w:rsidR="00722923" w:rsidRDefault="00722923" w:rsidP="00722923">
      <w:pPr>
        <w:pStyle w:val="ListParagraph"/>
        <w:numPr>
          <w:ilvl w:val="0"/>
          <w:numId w:val="42"/>
        </w:numPr>
      </w:pPr>
      <w:proofErr w:type="spellStart"/>
      <w:r>
        <w:t>xml_dump_attr</w:t>
      </w:r>
      <w:proofErr w:type="spellEnd"/>
      <w:r>
        <w:t>,</w:t>
      </w:r>
    </w:p>
    <w:p w:rsidR="00722923" w:rsidRDefault="00722923" w:rsidP="00722923">
      <w:pPr>
        <w:pStyle w:val="ListParagraph"/>
        <w:numPr>
          <w:ilvl w:val="0"/>
          <w:numId w:val="42"/>
        </w:numPr>
      </w:pPr>
      <w:proofErr w:type="spellStart"/>
      <w:r>
        <w:t>xml_dump_data</w:t>
      </w:r>
      <w:proofErr w:type="spellEnd"/>
    </w:p>
    <w:p w:rsidR="003446E8" w:rsidRDefault="003446E8" w:rsidP="003446E8">
      <w:pPr>
        <w:pStyle w:val="Heading2"/>
      </w:pPr>
      <w:r>
        <w:t>Revise feature functions (32 hours)</w:t>
      </w:r>
    </w:p>
    <w:p w:rsidR="003446E8" w:rsidRDefault="003446E8" w:rsidP="003446E8">
      <w:r>
        <w:t>The first task is to make independent features into easily maintainable components. The main code frame will just hold a list of features functions and the implementation of individual features will be moved to separate files. Some of the separate features in h5dump include:</w:t>
      </w:r>
    </w:p>
    <w:p w:rsidR="003446E8" w:rsidRDefault="003446E8" w:rsidP="003446E8">
      <w:pPr>
        <w:pStyle w:val="ListParagraph"/>
        <w:numPr>
          <w:ilvl w:val="0"/>
          <w:numId w:val="43"/>
        </w:numPr>
      </w:pPr>
      <w:r>
        <w:t>Write to xml format,</w:t>
      </w:r>
    </w:p>
    <w:p w:rsidR="003446E8" w:rsidRDefault="003446E8" w:rsidP="003446E8">
      <w:pPr>
        <w:pStyle w:val="ListParagraph"/>
        <w:numPr>
          <w:ilvl w:val="0"/>
          <w:numId w:val="43"/>
        </w:numPr>
      </w:pPr>
      <w:r>
        <w:t>Print header information only,</w:t>
      </w:r>
    </w:p>
    <w:p w:rsidR="003446E8" w:rsidRDefault="003446E8" w:rsidP="003446E8">
      <w:pPr>
        <w:pStyle w:val="ListParagraph"/>
        <w:numPr>
          <w:ilvl w:val="0"/>
          <w:numId w:val="43"/>
        </w:numPr>
      </w:pPr>
      <w:r>
        <w:t>Dump groups,</w:t>
      </w:r>
    </w:p>
    <w:p w:rsidR="003446E8" w:rsidRDefault="003446E8" w:rsidP="003446E8">
      <w:pPr>
        <w:pStyle w:val="ListParagraph"/>
        <w:numPr>
          <w:ilvl w:val="0"/>
          <w:numId w:val="43"/>
        </w:numPr>
      </w:pPr>
      <w:r>
        <w:t>Dump datasets,</w:t>
      </w:r>
    </w:p>
    <w:p w:rsidR="003446E8" w:rsidRDefault="003446E8" w:rsidP="003446E8">
      <w:pPr>
        <w:pStyle w:val="ListParagraph"/>
        <w:numPr>
          <w:ilvl w:val="0"/>
          <w:numId w:val="43"/>
        </w:numPr>
      </w:pPr>
      <w:r>
        <w:t>Dump named datatypes,</w:t>
      </w:r>
    </w:p>
    <w:p w:rsidR="003446E8" w:rsidRDefault="003446E8" w:rsidP="003446E8">
      <w:pPr>
        <w:pStyle w:val="ListParagraph"/>
        <w:numPr>
          <w:ilvl w:val="0"/>
          <w:numId w:val="43"/>
        </w:numPr>
      </w:pPr>
      <w:r>
        <w:t>Show packed bits,</w:t>
      </w:r>
    </w:p>
    <w:p w:rsidR="003446E8" w:rsidRDefault="003446E8" w:rsidP="003446E8">
      <w:pPr>
        <w:pStyle w:val="ListParagraph"/>
        <w:numPr>
          <w:ilvl w:val="0"/>
          <w:numId w:val="43"/>
        </w:numPr>
      </w:pPr>
      <w:r>
        <w:t>Print content list (a list of objects in a file),</w:t>
      </w:r>
    </w:p>
    <w:p w:rsidR="003446E8" w:rsidRDefault="003446E8" w:rsidP="003446E8">
      <w:pPr>
        <w:pStyle w:val="ListParagraph"/>
        <w:numPr>
          <w:ilvl w:val="0"/>
          <w:numId w:val="43"/>
        </w:numPr>
      </w:pPr>
      <w:proofErr w:type="gramStart"/>
      <w:r>
        <w:t>and</w:t>
      </w:r>
      <w:proofErr w:type="gramEnd"/>
      <w:r>
        <w:t xml:space="preserve"> etc.</w:t>
      </w:r>
    </w:p>
    <w:p w:rsidR="003446E8" w:rsidRDefault="003446E8" w:rsidP="003446E8">
      <w:r>
        <w:t xml:space="preserve">Using an easily maintained template is not new. </w:t>
      </w:r>
      <w:r w:rsidRPr="00FD7378">
        <w:t xml:space="preserve"> </w:t>
      </w:r>
      <w:r>
        <w:t>There is already a</w:t>
      </w:r>
      <w:r w:rsidRPr="00FD7378">
        <w:t xml:space="preserve"> global dispatch table for the dump functions</w:t>
      </w:r>
      <w:r>
        <w:t>. We will revise the list and move the implementation to separate files as needed.</w:t>
      </w:r>
    </w:p>
    <w:p w:rsidR="003446E8" w:rsidRDefault="003446E8" w:rsidP="003446E8">
      <w:r>
        <w:pict>
          <v:shapetype id="_x0000_t202" coordsize="21600,21600" o:spt="202" path="m,l,21600r21600,l21600,xe">
            <v:stroke joinstyle="miter"/>
            <v:path gradientshapeok="t" o:connecttype="rect"/>
          </v:shapetype>
          <v:shape id="_x0000_s1028" type="#_x0000_t202" style="width:483.5pt;height:139.05pt;mso-height-percent:200;mso-position-horizontal-relative:char;mso-position-vertical-relative:line;mso-height-percent:200;mso-width-relative:margin;mso-height-relative:margin" fillcolor="#eeece1 [3214]" stroked="f">
            <v:textbox style="mso-fit-shape-to-text:t">
              <w:txbxContent>
                <w:p w:rsidR="003446E8" w:rsidRDefault="003446E8" w:rsidP="003446E8">
                  <w:pPr>
                    <w:spacing w:after="0"/>
                  </w:pPr>
                  <w:proofErr w:type="spellStart"/>
                  <w:proofErr w:type="gramStart"/>
                  <w:r>
                    <w:t>typedef</w:t>
                  </w:r>
                  <w:proofErr w:type="spellEnd"/>
                  <w:proofErr w:type="gramEnd"/>
                  <w:r>
                    <w:t xml:space="preserve"> </w:t>
                  </w:r>
                  <w:proofErr w:type="spellStart"/>
                  <w:r>
                    <w:t>struct</w:t>
                  </w:r>
                  <w:proofErr w:type="spellEnd"/>
                  <w:r>
                    <w:t xml:space="preserve"> </w:t>
                  </w:r>
                  <w:proofErr w:type="spellStart"/>
                  <w:r>
                    <w:t>dump_functions_t</w:t>
                  </w:r>
                  <w:proofErr w:type="spellEnd"/>
                  <w:r>
                    <w:t xml:space="preserve"> {</w:t>
                  </w:r>
                </w:p>
                <w:p w:rsidR="003446E8" w:rsidRDefault="003446E8" w:rsidP="003446E8">
                  <w:pPr>
                    <w:spacing w:after="0"/>
                  </w:pPr>
                  <w:r>
                    <w:t xml:space="preserve">    </w:t>
                  </w:r>
                  <w:proofErr w:type="gramStart"/>
                  <w:r>
                    <w:t>void</w:t>
                  </w:r>
                  <w:proofErr w:type="gramEnd"/>
                  <w:r>
                    <w:t xml:space="preserve">     (*</w:t>
                  </w:r>
                  <w:proofErr w:type="spellStart"/>
                  <w:r>
                    <w:t>dump_group_function</w:t>
                  </w:r>
                  <w:proofErr w:type="spellEnd"/>
                  <w:r>
                    <w:t>) (</w:t>
                  </w:r>
                  <w:proofErr w:type="spellStart"/>
                  <w:r>
                    <w:t>hid_t</w:t>
                  </w:r>
                  <w:proofErr w:type="spellEnd"/>
                  <w:r>
                    <w:t>, const char *);</w:t>
                  </w:r>
                </w:p>
                <w:p w:rsidR="003446E8" w:rsidRDefault="003446E8" w:rsidP="003446E8">
                  <w:pPr>
                    <w:spacing w:after="0"/>
                  </w:pPr>
                  <w:r>
                    <w:t xml:space="preserve">    </w:t>
                  </w:r>
                  <w:proofErr w:type="gramStart"/>
                  <w:r>
                    <w:t>void</w:t>
                  </w:r>
                  <w:proofErr w:type="gramEnd"/>
                  <w:r>
                    <w:t xml:space="preserve">     (*</w:t>
                  </w:r>
                  <w:proofErr w:type="spellStart"/>
                  <w:r>
                    <w:t>dump_named_datatype_function</w:t>
                  </w:r>
                  <w:proofErr w:type="spellEnd"/>
                  <w:r>
                    <w:t>) (</w:t>
                  </w:r>
                  <w:proofErr w:type="spellStart"/>
                  <w:r>
                    <w:t>hid_t</w:t>
                  </w:r>
                  <w:proofErr w:type="spellEnd"/>
                  <w:r>
                    <w:t>, const char *);</w:t>
                  </w:r>
                </w:p>
                <w:p w:rsidR="003446E8" w:rsidRDefault="003446E8" w:rsidP="003446E8">
                  <w:pPr>
                    <w:spacing w:after="0"/>
                  </w:pPr>
                  <w:r>
                    <w:t xml:space="preserve">    </w:t>
                  </w:r>
                  <w:proofErr w:type="gramStart"/>
                  <w:r>
                    <w:t>void</w:t>
                  </w:r>
                  <w:proofErr w:type="gramEnd"/>
                  <w:r>
                    <w:t xml:space="preserve">     (*</w:t>
                  </w:r>
                  <w:proofErr w:type="spellStart"/>
                  <w:r>
                    <w:t>dump_dataset_function</w:t>
                  </w:r>
                  <w:proofErr w:type="spellEnd"/>
                  <w:r>
                    <w:t>) (</w:t>
                  </w:r>
                  <w:proofErr w:type="spellStart"/>
                  <w:r>
                    <w:t>hid_t</w:t>
                  </w:r>
                  <w:proofErr w:type="spellEnd"/>
                  <w:r>
                    <w:t xml:space="preserve">, const char *, </w:t>
                  </w:r>
                  <w:proofErr w:type="spellStart"/>
                  <w:r>
                    <w:t>struct</w:t>
                  </w:r>
                  <w:proofErr w:type="spellEnd"/>
                  <w:r>
                    <w:t xml:space="preserve"> </w:t>
                  </w:r>
                  <w:proofErr w:type="spellStart"/>
                  <w:r>
                    <w:t>subset_t</w:t>
                  </w:r>
                  <w:proofErr w:type="spellEnd"/>
                  <w:r>
                    <w:t xml:space="preserve"> *);</w:t>
                  </w:r>
                </w:p>
                <w:p w:rsidR="003446E8" w:rsidRDefault="003446E8" w:rsidP="003446E8">
                  <w:pPr>
                    <w:spacing w:after="0"/>
                  </w:pPr>
                  <w:r>
                    <w:t xml:space="preserve">    </w:t>
                  </w:r>
                  <w:proofErr w:type="gramStart"/>
                  <w:r>
                    <w:t>void</w:t>
                  </w:r>
                  <w:proofErr w:type="gramEnd"/>
                  <w:r>
                    <w:t xml:space="preserve">     (*</w:t>
                  </w:r>
                  <w:proofErr w:type="spellStart"/>
                  <w:r>
                    <w:t>dump_dataspace_function</w:t>
                  </w:r>
                  <w:proofErr w:type="spellEnd"/>
                  <w:r>
                    <w:t>) (</w:t>
                  </w:r>
                  <w:proofErr w:type="spellStart"/>
                  <w:r>
                    <w:t>hid_t</w:t>
                  </w:r>
                  <w:proofErr w:type="spellEnd"/>
                  <w:r>
                    <w:t>);</w:t>
                  </w:r>
                </w:p>
                <w:p w:rsidR="003446E8" w:rsidRDefault="003446E8" w:rsidP="003446E8">
                  <w:pPr>
                    <w:spacing w:after="0"/>
                  </w:pPr>
                  <w:r>
                    <w:t xml:space="preserve">    </w:t>
                  </w:r>
                  <w:proofErr w:type="gramStart"/>
                  <w:r>
                    <w:t>void</w:t>
                  </w:r>
                  <w:proofErr w:type="gramEnd"/>
                  <w:r>
                    <w:t xml:space="preserve">     (*</w:t>
                  </w:r>
                  <w:proofErr w:type="spellStart"/>
                  <w:r>
                    <w:t>dump_datatype_function</w:t>
                  </w:r>
                  <w:proofErr w:type="spellEnd"/>
                  <w:r>
                    <w:t>) (</w:t>
                  </w:r>
                  <w:proofErr w:type="spellStart"/>
                  <w:r>
                    <w:t>hid_t</w:t>
                  </w:r>
                  <w:proofErr w:type="spellEnd"/>
                  <w:r>
                    <w:t>);</w:t>
                  </w:r>
                </w:p>
                <w:p w:rsidR="003446E8" w:rsidRDefault="003446E8" w:rsidP="003446E8">
                  <w:pPr>
                    <w:spacing w:after="0"/>
                  </w:pPr>
                  <w:r>
                    <w:t xml:space="preserve">    </w:t>
                  </w:r>
                  <w:proofErr w:type="spellStart"/>
                  <w:r>
                    <w:t>herr_t</w:t>
                  </w:r>
                  <w:proofErr w:type="spellEnd"/>
                  <w:r>
                    <w:t xml:space="preserve">   (*</w:t>
                  </w:r>
                  <w:proofErr w:type="spellStart"/>
                  <w:r>
                    <w:t>dump_attribute_function</w:t>
                  </w:r>
                  <w:proofErr w:type="spellEnd"/>
                  <w:r>
                    <w:t>) (</w:t>
                  </w:r>
                  <w:proofErr w:type="spellStart"/>
                  <w:r>
                    <w:t>hid_t</w:t>
                  </w:r>
                  <w:proofErr w:type="spellEnd"/>
                  <w:r>
                    <w:t>, const char *, const H5A_info_t *, void *);</w:t>
                  </w:r>
                </w:p>
                <w:p w:rsidR="003446E8" w:rsidRDefault="003446E8" w:rsidP="003446E8">
                  <w:pPr>
                    <w:spacing w:after="0"/>
                  </w:pPr>
                  <w:r>
                    <w:t xml:space="preserve">    </w:t>
                  </w:r>
                  <w:proofErr w:type="gramStart"/>
                  <w:r>
                    <w:t>void</w:t>
                  </w:r>
                  <w:proofErr w:type="gramEnd"/>
                  <w:r>
                    <w:t xml:space="preserve">     (*</w:t>
                  </w:r>
                  <w:proofErr w:type="spellStart"/>
                  <w:r>
                    <w:t>dump_data_function</w:t>
                  </w:r>
                  <w:proofErr w:type="spellEnd"/>
                  <w:r>
                    <w:t>) (</w:t>
                  </w:r>
                  <w:proofErr w:type="spellStart"/>
                  <w:r>
                    <w:t>hid_t</w:t>
                  </w:r>
                  <w:proofErr w:type="spellEnd"/>
                  <w:r>
                    <w:t xml:space="preserve">, </w:t>
                  </w:r>
                  <w:proofErr w:type="spellStart"/>
                  <w:r>
                    <w:t>int</w:t>
                  </w:r>
                  <w:proofErr w:type="spellEnd"/>
                  <w:r>
                    <w:t xml:space="preserve">, </w:t>
                  </w:r>
                  <w:proofErr w:type="spellStart"/>
                  <w:r>
                    <w:t>struct</w:t>
                  </w:r>
                  <w:proofErr w:type="spellEnd"/>
                  <w:r>
                    <w:t xml:space="preserve"> </w:t>
                  </w:r>
                  <w:proofErr w:type="spellStart"/>
                  <w:r>
                    <w:t>subset_t</w:t>
                  </w:r>
                  <w:proofErr w:type="spellEnd"/>
                  <w:r>
                    <w:t xml:space="preserve"> *, </w:t>
                  </w:r>
                  <w:proofErr w:type="spellStart"/>
                  <w:r>
                    <w:t>int</w:t>
                  </w:r>
                  <w:proofErr w:type="spellEnd"/>
                  <w:r>
                    <w:t>);</w:t>
                  </w:r>
                </w:p>
                <w:p w:rsidR="003446E8" w:rsidRDefault="003446E8" w:rsidP="003446E8">
                  <w:pPr>
                    <w:spacing w:after="0"/>
                  </w:pPr>
                  <w:r>
                    <w:t xml:space="preserve">} </w:t>
                  </w:r>
                  <w:proofErr w:type="spellStart"/>
                  <w:r>
                    <w:t>dump_functions</w:t>
                  </w:r>
                  <w:proofErr w:type="spellEnd"/>
                  <w:r>
                    <w:t>;</w:t>
                  </w:r>
                </w:p>
              </w:txbxContent>
            </v:textbox>
            <w10:wrap type="none"/>
            <w10:anchorlock/>
          </v:shape>
        </w:pict>
      </w:r>
    </w:p>
    <w:p w:rsidR="00EC3C04" w:rsidRDefault="003446E8" w:rsidP="00EC3C04">
      <w:pPr>
        <w:pStyle w:val="Heading2"/>
      </w:pPr>
      <w:r>
        <w:t xml:space="preserve">Identify other defects </w:t>
      </w:r>
    </w:p>
    <w:p w:rsidR="00EC3C04" w:rsidRDefault="003446E8" w:rsidP="00722923">
      <w:r>
        <w:t>We will go through h5dunmp code to identify other defects and fix them according their priorities. Examples of other defects include:</w:t>
      </w:r>
    </w:p>
    <w:p w:rsidR="003446E8" w:rsidRDefault="003446E8" w:rsidP="003446E8">
      <w:pPr>
        <w:pStyle w:val="ListParagraph"/>
        <w:numPr>
          <w:ilvl w:val="0"/>
          <w:numId w:val="46"/>
        </w:numPr>
      </w:pPr>
      <w:r>
        <w:t>Poor performance, e.g. calling datatype information on each data value not on dataset level</w:t>
      </w:r>
    </w:p>
    <w:p w:rsidR="003446E8" w:rsidRDefault="003446E8" w:rsidP="003446E8">
      <w:pPr>
        <w:pStyle w:val="ListParagraph"/>
        <w:numPr>
          <w:ilvl w:val="0"/>
          <w:numId w:val="46"/>
        </w:numPr>
      </w:pPr>
      <w:r>
        <w:t>Unnecessary memory use</w:t>
      </w:r>
    </w:p>
    <w:p w:rsidR="003446E8" w:rsidRDefault="00183117" w:rsidP="003446E8">
      <w:pPr>
        <w:pStyle w:val="ListParagraph"/>
        <w:numPr>
          <w:ilvl w:val="0"/>
          <w:numId w:val="46"/>
        </w:numPr>
      </w:pPr>
      <w:r>
        <w:t>Dead code or repeated code (as mentioned above)</w:t>
      </w:r>
    </w:p>
    <w:p w:rsidR="00183117" w:rsidRDefault="00183117" w:rsidP="003446E8">
      <w:pPr>
        <w:pStyle w:val="ListParagraph"/>
        <w:numPr>
          <w:ilvl w:val="0"/>
          <w:numId w:val="46"/>
        </w:numPr>
      </w:pPr>
      <w:r>
        <w:lastRenderedPageBreak/>
        <w:t>Inconsistent user interface</w:t>
      </w:r>
    </w:p>
    <w:p w:rsidR="00183117" w:rsidRDefault="00183117" w:rsidP="003446E8">
      <w:pPr>
        <w:pStyle w:val="ListParagraph"/>
        <w:numPr>
          <w:ilvl w:val="0"/>
          <w:numId w:val="46"/>
        </w:numPr>
      </w:pPr>
      <w:r>
        <w:t>Incomplete tests</w:t>
      </w:r>
    </w:p>
    <w:p w:rsidR="00183117" w:rsidRDefault="00183117" w:rsidP="003446E8">
      <w:pPr>
        <w:pStyle w:val="ListParagraph"/>
        <w:numPr>
          <w:ilvl w:val="0"/>
          <w:numId w:val="46"/>
        </w:numPr>
      </w:pPr>
      <w:r>
        <w:t>Complicated function calls</w:t>
      </w:r>
    </w:p>
    <w:p w:rsidR="00183117" w:rsidRDefault="00183117" w:rsidP="003446E8">
      <w:pPr>
        <w:pStyle w:val="ListParagraph"/>
        <w:numPr>
          <w:ilvl w:val="0"/>
          <w:numId w:val="46"/>
        </w:numPr>
      </w:pPr>
      <w:r>
        <w:t xml:space="preserve">No or incomplete documentation/comments on code/functions </w:t>
      </w:r>
    </w:p>
    <w:p w:rsidR="00183117" w:rsidRDefault="00183117" w:rsidP="003446E8">
      <w:pPr>
        <w:pStyle w:val="ListParagraph"/>
        <w:numPr>
          <w:ilvl w:val="0"/>
          <w:numId w:val="46"/>
        </w:numPr>
      </w:pPr>
      <w:r>
        <w:t xml:space="preserve">etc </w:t>
      </w:r>
    </w:p>
    <w:p w:rsidR="003446E8" w:rsidRDefault="003446E8" w:rsidP="00722923"/>
    <w:p w:rsidR="006E10DA" w:rsidRDefault="006E10DA" w:rsidP="00722923"/>
    <w:p w:rsidR="00FF2E97" w:rsidRDefault="002267B1" w:rsidP="00FF2E97">
      <w:r>
        <w:t xml:space="preserve"> </w:t>
      </w:r>
    </w:p>
    <w:p w:rsidR="00FF2E97" w:rsidRDefault="00FF2E97">
      <w:pPr>
        <w:spacing w:after="0"/>
        <w:jc w:val="left"/>
      </w:pPr>
      <w:r>
        <w:br w:type="page"/>
      </w:r>
    </w:p>
    <w:p w:rsidR="00611674" w:rsidRDefault="00611674" w:rsidP="00611674">
      <w:pPr>
        <w:pStyle w:val="Heading"/>
      </w:pPr>
      <w:r>
        <w:lastRenderedPageBreak/>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135B2F" w:rsidRDefault="00FF2E97" w:rsidP="00183117">
            <w:pPr>
              <w:jc w:val="left"/>
              <w:rPr>
                <w:i/>
              </w:rPr>
            </w:pPr>
            <w:r>
              <w:rPr>
                <w:i/>
              </w:rPr>
              <w:t>March 25</w:t>
            </w:r>
            <w:r w:rsidR="00611674" w:rsidRPr="009D6CFF">
              <w:rPr>
                <w:i/>
              </w:rPr>
              <w:t xml:space="preserve">, </w:t>
            </w:r>
            <w:r w:rsidR="00183117" w:rsidRPr="009D6CFF">
              <w:rPr>
                <w:i/>
              </w:rPr>
              <w:t>2</w:t>
            </w:r>
            <w:r w:rsidR="00183117">
              <w:rPr>
                <w:i/>
              </w:rPr>
              <w:t>01</w:t>
            </w:r>
            <w:r w:rsidR="00183117">
              <w:rPr>
                <w:i/>
              </w:rPr>
              <w:t>1</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183117" w:rsidRPr="009D6CFF" w:rsidTr="008A2A8D">
        <w:trPr>
          <w:jc w:val="center"/>
        </w:trPr>
        <w:tc>
          <w:tcPr>
            <w:tcW w:w="2337" w:type="dxa"/>
          </w:tcPr>
          <w:p w:rsidR="00183117" w:rsidRDefault="00183117" w:rsidP="00183117">
            <w:pPr>
              <w:jc w:val="left"/>
              <w:rPr>
                <w:i/>
              </w:rPr>
            </w:pPr>
            <w:r>
              <w:rPr>
                <w:i/>
              </w:rPr>
              <w:t>M</w:t>
            </w:r>
            <w:r>
              <w:rPr>
                <w:i/>
              </w:rPr>
              <w:t xml:space="preserve">ay </w:t>
            </w:r>
            <w:r>
              <w:rPr>
                <w:i/>
              </w:rPr>
              <w:t>5</w:t>
            </w:r>
            <w:r w:rsidRPr="009D6CFF">
              <w:rPr>
                <w:i/>
              </w:rPr>
              <w:t>, 2</w:t>
            </w:r>
            <w:r>
              <w:rPr>
                <w:i/>
              </w:rPr>
              <w:t>011</w:t>
            </w:r>
            <w:r w:rsidRPr="009D6CFF">
              <w:rPr>
                <w:i/>
              </w:rPr>
              <w:t>:</w:t>
            </w:r>
          </w:p>
        </w:tc>
        <w:tc>
          <w:tcPr>
            <w:tcW w:w="7743" w:type="dxa"/>
          </w:tcPr>
          <w:p w:rsidR="00183117" w:rsidRPr="009D6CFF" w:rsidRDefault="00183117" w:rsidP="00183117">
            <w:pPr>
              <w:jc w:val="left"/>
            </w:pPr>
            <w:r w:rsidRPr="009D6CFF">
              <w:t xml:space="preserve">Version </w:t>
            </w:r>
            <w:r>
              <w:t>2 revised after the technical discussion with the group</w:t>
            </w:r>
            <w:r w:rsidRPr="009D6CFF">
              <w:t xml:space="preserve">. </w:t>
            </w: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bl>
    <w:p w:rsidR="00F94735" w:rsidRDefault="00F94735"/>
    <w:sectPr w:rsidR="00F94735"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F54" w:rsidRDefault="005B6F54" w:rsidP="00611674">
      <w:r>
        <w:separator/>
      </w:r>
    </w:p>
  </w:endnote>
  <w:endnote w:type="continuationSeparator" w:id="0">
    <w:p w:rsidR="005B6F54" w:rsidRDefault="005B6F54"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2870D5" w:rsidRDefault="002870D5" w:rsidP="00611674">
            <w:pPr>
              <w:pStyle w:val="HDFFooter"/>
            </w:pPr>
            <w:r>
              <w:rPr>
                <w:noProof/>
                <w:lang w:eastAsia="zh-CN"/>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B72C0F">
              <w:fldChar w:fldCharType="begin"/>
            </w:r>
            <w:r>
              <w:instrText xml:space="preserve"> PAGE </w:instrText>
            </w:r>
            <w:r w:rsidR="00B72C0F">
              <w:fldChar w:fldCharType="separate"/>
            </w:r>
            <w:r w:rsidR="00262D91">
              <w:rPr>
                <w:noProof/>
              </w:rPr>
              <w:t>5</w:t>
            </w:r>
            <w:r w:rsidR="00B72C0F">
              <w:rPr>
                <w:noProof/>
              </w:rPr>
              <w:fldChar w:fldCharType="end"/>
            </w:r>
            <w:r>
              <w:t xml:space="preserve"> of </w:t>
            </w:r>
            <w:fldSimple w:instr=" NUMPAGES  ">
              <w:r w:rsidR="00262D91">
                <w:rPr>
                  <w:noProof/>
                </w:rPr>
                <w:t>5</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2870D5" w:rsidRDefault="002870D5" w:rsidP="00611674">
            <w:pPr>
              <w:pStyle w:val="HDFFooter"/>
            </w:pPr>
            <w:r>
              <w:rPr>
                <w:noProof/>
                <w:lang w:eastAsia="zh-CN"/>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B72C0F">
              <w:fldChar w:fldCharType="begin"/>
            </w:r>
            <w:r>
              <w:instrText xml:space="preserve"> PAGE </w:instrText>
            </w:r>
            <w:r w:rsidR="00B72C0F">
              <w:fldChar w:fldCharType="separate"/>
            </w:r>
            <w:r w:rsidR="00262D91">
              <w:rPr>
                <w:noProof/>
              </w:rPr>
              <w:t>1</w:t>
            </w:r>
            <w:r w:rsidR="00B72C0F">
              <w:rPr>
                <w:noProof/>
              </w:rPr>
              <w:fldChar w:fldCharType="end"/>
            </w:r>
            <w:r>
              <w:t xml:space="preserve"> of </w:t>
            </w:r>
            <w:fldSimple w:instr=" NUMPAGES  ">
              <w:r w:rsidR="00262D91">
                <w:rPr>
                  <w:noProof/>
                </w:rPr>
                <w:t>5</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F54" w:rsidRDefault="005B6F54" w:rsidP="00611674">
      <w:r>
        <w:separator/>
      </w:r>
    </w:p>
  </w:footnote>
  <w:footnote w:type="continuationSeparator" w:id="0">
    <w:p w:rsidR="005B6F54" w:rsidRDefault="005B6F54" w:rsidP="00611674">
      <w:r>
        <w:continuationSeparator/>
      </w:r>
    </w:p>
  </w:footnote>
  <w:footnote w:id="1">
    <w:p w:rsidR="002870D5" w:rsidRDefault="002870D5">
      <w:pPr>
        <w:pStyle w:val="FootnoteText"/>
      </w:pPr>
      <w:r>
        <w:rPr>
          <w:rStyle w:val="FootnoteReference"/>
        </w:rPr>
        <w:footnoteRef/>
      </w:r>
      <w:r>
        <w:t xml:space="preserve"> </w:t>
      </w:r>
      <w:hyperlink r:id="rId1" w:history="1">
        <w:r w:rsidRPr="000E4A32">
          <w:rPr>
            <w:rStyle w:val="Hyperlink"/>
          </w:rPr>
          <w:t>https://www.hdfgroup.uiuc.edu/RFC/HDF5/tools/general/RFC_Tools_Lib_v1.pdf</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0D5" w:rsidRDefault="002870D5" w:rsidP="00611674">
    <w:pPr>
      <w:pStyle w:val="THGHeader2"/>
    </w:pPr>
    <w:r>
      <w:t>March 25, 2011</w:t>
    </w:r>
    <w:r>
      <w:ptab w:relativeTo="margin" w:alignment="center" w:leader="none"/>
    </w:r>
    <w:r>
      <w:ptab w:relativeTo="margin" w:alignment="right" w:leader="none"/>
    </w:r>
    <w:r>
      <w:t>RFC THG 2011-03-25.v1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0D5" w:rsidRPr="006D4EA4" w:rsidRDefault="00183117" w:rsidP="00611674">
    <w:pPr>
      <w:pStyle w:val="THGHeader"/>
    </w:pPr>
    <w:r>
      <w:t>May 5</w:t>
    </w:r>
    <w:r w:rsidR="002870D5">
      <w:t>, 2011</w:t>
    </w:r>
    <w:r w:rsidR="002870D5">
      <w:ptab w:relativeTo="margin" w:alignment="center" w:leader="none"/>
    </w:r>
    <w:r w:rsidR="002870D5">
      <w:ptab w:relativeTo="margin" w:alignment="right" w:leader="none"/>
    </w:r>
    <w:r w:rsidR="002870D5">
      <w:t>RFC THG 2011-03-25.v</w:t>
    </w:r>
    <w: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0900B6E"/>
    <w:multiLevelType w:val="hybridMultilevel"/>
    <w:tmpl w:val="436C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0952EC"/>
    <w:multiLevelType w:val="hybridMultilevel"/>
    <w:tmpl w:val="FF52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2170C1"/>
    <w:multiLevelType w:val="hybridMultilevel"/>
    <w:tmpl w:val="E2FC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8E0FDF"/>
    <w:multiLevelType w:val="hybridMultilevel"/>
    <w:tmpl w:val="0266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4494CE1"/>
    <w:multiLevelType w:val="hybridMultilevel"/>
    <w:tmpl w:val="0D02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923C63"/>
    <w:multiLevelType w:val="hybridMultilevel"/>
    <w:tmpl w:val="87B0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9D5395"/>
    <w:multiLevelType w:val="hybridMultilevel"/>
    <w:tmpl w:val="79AE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D124E"/>
    <w:multiLevelType w:val="hybridMultilevel"/>
    <w:tmpl w:val="FCCA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F662CC"/>
    <w:multiLevelType w:val="hybridMultilevel"/>
    <w:tmpl w:val="08F6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11436C"/>
    <w:multiLevelType w:val="hybridMultilevel"/>
    <w:tmpl w:val="A936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7638B4"/>
    <w:multiLevelType w:val="hybridMultilevel"/>
    <w:tmpl w:val="1CE8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7"/>
  </w:num>
  <w:num w:numId="4">
    <w:abstractNumId w:val="2"/>
  </w:num>
  <w:num w:numId="5">
    <w:abstractNumId w:val="1"/>
  </w:num>
  <w:num w:numId="6">
    <w:abstractNumId w:val="0"/>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8"/>
  </w:num>
  <w:num w:numId="20">
    <w:abstractNumId w:val="15"/>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0"/>
  </w:num>
  <w:num w:numId="37">
    <w:abstractNumId w:val="22"/>
  </w:num>
  <w:num w:numId="38">
    <w:abstractNumId w:val="20"/>
  </w:num>
  <w:num w:numId="39">
    <w:abstractNumId w:val="16"/>
  </w:num>
  <w:num w:numId="40">
    <w:abstractNumId w:val="23"/>
  </w:num>
  <w:num w:numId="41">
    <w:abstractNumId w:val="17"/>
  </w:num>
  <w:num w:numId="42">
    <w:abstractNumId w:val="19"/>
  </w:num>
  <w:num w:numId="43">
    <w:abstractNumId w:val="24"/>
  </w:num>
  <w:num w:numId="44">
    <w:abstractNumId w:val="13"/>
  </w:num>
  <w:num w:numId="45">
    <w:abstractNumId w:val="12"/>
  </w:num>
  <w:num w:numId="46">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600962"/>
    <w:rsid w:val="00001A15"/>
    <w:rsid w:val="000230CD"/>
    <w:rsid w:val="000402AF"/>
    <w:rsid w:val="000468C8"/>
    <w:rsid w:val="000A3D20"/>
    <w:rsid w:val="000D22E3"/>
    <w:rsid w:val="001176A9"/>
    <w:rsid w:val="00117746"/>
    <w:rsid w:val="00135B2F"/>
    <w:rsid w:val="00136E98"/>
    <w:rsid w:val="00143D0E"/>
    <w:rsid w:val="00155DFF"/>
    <w:rsid w:val="00162649"/>
    <w:rsid w:val="00165C87"/>
    <w:rsid w:val="00183117"/>
    <w:rsid w:val="00225CCD"/>
    <w:rsid w:val="002267B1"/>
    <w:rsid w:val="00230208"/>
    <w:rsid w:val="00235C84"/>
    <w:rsid w:val="002404E8"/>
    <w:rsid w:val="00262D91"/>
    <w:rsid w:val="00271385"/>
    <w:rsid w:val="002755A9"/>
    <w:rsid w:val="002870D5"/>
    <w:rsid w:val="0029656E"/>
    <w:rsid w:val="002E7019"/>
    <w:rsid w:val="002F2FA3"/>
    <w:rsid w:val="002F5E24"/>
    <w:rsid w:val="003265E9"/>
    <w:rsid w:val="00334FFD"/>
    <w:rsid w:val="003446E8"/>
    <w:rsid w:val="0034667A"/>
    <w:rsid w:val="00386B2E"/>
    <w:rsid w:val="003A7E59"/>
    <w:rsid w:val="003B3DC5"/>
    <w:rsid w:val="003C1CCC"/>
    <w:rsid w:val="003C3AFD"/>
    <w:rsid w:val="003C4AB4"/>
    <w:rsid w:val="003E3FC7"/>
    <w:rsid w:val="00445FCD"/>
    <w:rsid w:val="0045452B"/>
    <w:rsid w:val="0046425F"/>
    <w:rsid w:val="00473102"/>
    <w:rsid w:val="00496DE0"/>
    <w:rsid w:val="004A3456"/>
    <w:rsid w:val="004D679A"/>
    <w:rsid w:val="004F5250"/>
    <w:rsid w:val="00511E09"/>
    <w:rsid w:val="005B6F54"/>
    <w:rsid w:val="005B7004"/>
    <w:rsid w:val="005D35F6"/>
    <w:rsid w:val="005D42DA"/>
    <w:rsid w:val="005E0310"/>
    <w:rsid w:val="005E7F03"/>
    <w:rsid w:val="00600962"/>
    <w:rsid w:val="00605688"/>
    <w:rsid w:val="00611674"/>
    <w:rsid w:val="006418CC"/>
    <w:rsid w:val="00645555"/>
    <w:rsid w:val="006701A8"/>
    <w:rsid w:val="00686900"/>
    <w:rsid w:val="00691384"/>
    <w:rsid w:val="00697C1B"/>
    <w:rsid w:val="006A27D5"/>
    <w:rsid w:val="006A78BF"/>
    <w:rsid w:val="006B44B5"/>
    <w:rsid w:val="006E10DA"/>
    <w:rsid w:val="006E2B07"/>
    <w:rsid w:val="006E4BE9"/>
    <w:rsid w:val="007101EC"/>
    <w:rsid w:val="00720F7F"/>
    <w:rsid w:val="00722923"/>
    <w:rsid w:val="00731FFA"/>
    <w:rsid w:val="00740034"/>
    <w:rsid w:val="007527E2"/>
    <w:rsid w:val="00755BA4"/>
    <w:rsid w:val="0075727B"/>
    <w:rsid w:val="00773E9A"/>
    <w:rsid w:val="007953CD"/>
    <w:rsid w:val="007C1AE8"/>
    <w:rsid w:val="008049EB"/>
    <w:rsid w:val="0089275A"/>
    <w:rsid w:val="008970CF"/>
    <w:rsid w:val="008973C0"/>
    <w:rsid w:val="008B366C"/>
    <w:rsid w:val="008E7E53"/>
    <w:rsid w:val="008F0471"/>
    <w:rsid w:val="008F756A"/>
    <w:rsid w:val="00916C9A"/>
    <w:rsid w:val="00971801"/>
    <w:rsid w:val="009833D0"/>
    <w:rsid w:val="009B5D32"/>
    <w:rsid w:val="009C1EB7"/>
    <w:rsid w:val="009D3758"/>
    <w:rsid w:val="009E4A9E"/>
    <w:rsid w:val="009E4D12"/>
    <w:rsid w:val="009F2133"/>
    <w:rsid w:val="009F36AE"/>
    <w:rsid w:val="00A2109A"/>
    <w:rsid w:val="00A356E5"/>
    <w:rsid w:val="00A43449"/>
    <w:rsid w:val="00A564F4"/>
    <w:rsid w:val="00A61992"/>
    <w:rsid w:val="00A650B8"/>
    <w:rsid w:val="00A71E01"/>
    <w:rsid w:val="00A76F57"/>
    <w:rsid w:val="00A81023"/>
    <w:rsid w:val="00A90922"/>
    <w:rsid w:val="00AC5A7C"/>
    <w:rsid w:val="00AC7059"/>
    <w:rsid w:val="00AD1B10"/>
    <w:rsid w:val="00AD6E78"/>
    <w:rsid w:val="00AE2554"/>
    <w:rsid w:val="00AF553D"/>
    <w:rsid w:val="00B13720"/>
    <w:rsid w:val="00B72C0F"/>
    <w:rsid w:val="00B860D9"/>
    <w:rsid w:val="00BA47BF"/>
    <w:rsid w:val="00BD2D29"/>
    <w:rsid w:val="00BE324D"/>
    <w:rsid w:val="00C0169E"/>
    <w:rsid w:val="00C27779"/>
    <w:rsid w:val="00C76D6C"/>
    <w:rsid w:val="00C8299F"/>
    <w:rsid w:val="00CC4676"/>
    <w:rsid w:val="00CD6F10"/>
    <w:rsid w:val="00D41301"/>
    <w:rsid w:val="00D47F29"/>
    <w:rsid w:val="00D50EE0"/>
    <w:rsid w:val="00D51DE7"/>
    <w:rsid w:val="00D61029"/>
    <w:rsid w:val="00D9136F"/>
    <w:rsid w:val="00DC5C3E"/>
    <w:rsid w:val="00DC6E27"/>
    <w:rsid w:val="00DD3FEB"/>
    <w:rsid w:val="00E207CE"/>
    <w:rsid w:val="00E61807"/>
    <w:rsid w:val="00E63A34"/>
    <w:rsid w:val="00E85496"/>
    <w:rsid w:val="00EC39FE"/>
    <w:rsid w:val="00EC3C04"/>
    <w:rsid w:val="00EE0F05"/>
    <w:rsid w:val="00EE26A9"/>
    <w:rsid w:val="00EE5AA8"/>
    <w:rsid w:val="00EF603E"/>
    <w:rsid w:val="00F20598"/>
    <w:rsid w:val="00F8033A"/>
    <w:rsid w:val="00F94735"/>
    <w:rsid w:val="00FA2A45"/>
    <w:rsid w:val="00FA3EAB"/>
    <w:rsid w:val="00FA6024"/>
    <w:rsid w:val="00FB1F48"/>
    <w:rsid w:val="00FB5132"/>
    <w:rsid w:val="00FB73FF"/>
    <w:rsid w:val="00FD7378"/>
    <w:rsid w:val="00FF2E97"/>
    <w:rsid w:val="00FF32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ind w:left="576"/>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31FFA"/>
    <w:pPr>
      <w:spacing w:after="0"/>
    </w:pPr>
    <w:rPr>
      <w:sz w:val="20"/>
      <w:szCs w:val="20"/>
    </w:rPr>
  </w:style>
  <w:style w:type="character" w:customStyle="1" w:styleId="FootnoteTextChar">
    <w:name w:val="Footnote Text Char"/>
    <w:basedOn w:val="DefaultParagraphFont"/>
    <w:link w:val="FootnoteText"/>
    <w:rsid w:val="00731FFA"/>
    <w:rPr>
      <w:rFonts w:asciiTheme="minorHAnsi" w:hAnsiTheme="minorHAnsi"/>
      <w:sz w:val="20"/>
      <w:szCs w:val="20"/>
    </w:rPr>
  </w:style>
  <w:style w:type="character" w:styleId="FootnoteReference">
    <w:name w:val="footnote reference"/>
    <w:basedOn w:val="DefaultParagraphFont"/>
    <w:rsid w:val="00731FFA"/>
    <w:rPr>
      <w:vertAlign w:val="superscript"/>
    </w:rPr>
  </w:style>
  <w:style w:type="paragraph" w:styleId="EndnoteText">
    <w:name w:val="endnote text"/>
    <w:basedOn w:val="Normal"/>
    <w:link w:val="EndnoteTextChar"/>
    <w:rsid w:val="00A76F57"/>
    <w:pPr>
      <w:spacing w:after="0"/>
    </w:pPr>
    <w:rPr>
      <w:sz w:val="20"/>
      <w:szCs w:val="20"/>
    </w:rPr>
  </w:style>
  <w:style w:type="character" w:customStyle="1" w:styleId="EndnoteTextChar">
    <w:name w:val="Endnote Text Char"/>
    <w:basedOn w:val="DefaultParagraphFont"/>
    <w:link w:val="EndnoteText"/>
    <w:rsid w:val="00A76F57"/>
    <w:rPr>
      <w:rFonts w:asciiTheme="minorHAnsi" w:hAnsiTheme="minorHAnsi"/>
      <w:sz w:val="20"/>
      <w:szCs w:val="20"/>
    </w:rPr>
  </w:style>
  <w:style w:type="character" w:styleId="EndnoteReference">
    <w:name w:val="endnote reference"/>
    <w:basedOn w:val="DefaultParagraphFont"/>
    <w:rsid w:val="00A76F5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66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www.hdfgroup.uiuc.edu/RFC/HDF5/tools/general/RFC_Tools_Lib_v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Projects\Tools\RFCs\h5du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18333-304C-4ED2-BBE4-9B862EB7B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TotalTime>
  <Pages>1</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hdfadmin</cp:lastModifiedBy>
  <cp:revision>4</cp:revision>
  <cp:lastPrinted>2011-05-13T21:28:00Z</cp:lastPrinted>
  <dcterms:created xsi:type="dcterms:W3CDTF">2011-05-13T21:28:00Z</dcterms:created>
  <dcterms:modified xsi:type="dcterms:W3CDTF">2011-05-13T21:29:00Z</dcterms:modified>
</cp:coreProperties>
</file>