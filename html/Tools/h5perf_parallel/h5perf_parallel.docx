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7BC" w:rsidRDefault="008F5FA7" w:rsidP="001F3A42">
      <w:pPr>
        <w:pStyle w:val="Heading1"/>
        <w:jc w:val="center"/>
      </w:pPr>
      <w:r>
        <w:t>h5perf, a parallel file system benchmarking tool</w:t>
      </w:r>
    </w:p>
    <w:p w:rsidR="00ED0DE8" w:rsidRDefault="00ED0DE8" w:rsidP="00ED0DE8">
      <w:pPr>
        <w:jc w:val="center"/>
        <w:rPr>
          <w:sz w:val="28"/>
          <w:szCs w:val="28"/>
        </w:rPr>
      </w:pPr>
    </w:p>
    <w:p w:rsidR="00ED0DE8" w:rsidRDefault="00CF220E" w:rsidP="00ED0DE8">
      <w:pPr>
        <w:jc w:val="center"/>
      </w:pPr>
      <w:r>
        <w:t>The HDF Group</w:t>
      </w:r>
    </w:p>
    <w:p w:rsidR="00CF220E" w:rsidRDefault="00CF220E" w:rsidP="00ED0DE8">
      <w:pPr>
        <w:jc w:val="center"/>
      </w:pPr>
      <w:r>
        <w:t>October, 2008</w:t>
      </w:r>
    </w:p>
    <w:p w:rsidR="00CF220E" w:rsidRDefault="00CF220E" w:rsidP="00ED0DE8">
      <w:pPr>
        <w:jc w:val="center"/>
      </w:pPr>
    </w:p>
    <w:p w:rsidR="00C31663" w:rsidRPr="00ED0DE8" w:rsidRDefault="00C31663" w:rsidP="00ED0DE8">
      <w:pPr>
        <w:jc w:val="center"/>
      </w:pPr>
    </w:p>
    <w:p w:rsidR="00ED0DE8" w:rsidRPr="00C31663" w:rsidRDefault="00054B3B" w:rsidP="00C31663">
      <w:pPr>
        <w:rPr>
          <w:b/>
        </w:rPr>
      </w:pPr>
      <w:r w:rsidRPr="00C31663">
        <w:rPr>
          <w:b/>
        </w:rPr>
        <w:t>Introduction</w:t>
      </w:r>
    </w:p>
    <w:p w:rsidR="00054B3B" w:rsidRDefault="00054B3B" w:rsidP="00054B3B"/>
    <w:p w:rsidR="00F45DDB" w:rsidRDefault="004F7E0E" w:rsidP="00A71C97">
      <w:pPr>
        <w:ind w:firstLine="720"/>
      </w:pPr>
      <w:r>
        <w:t xml:space="preserve">In order to measure the performance of a file system, the HDF5 library includes </w:t>
      </w:r>
      <w:r w:rsidRPr="00FF4E15">
        <w:rPr>
          <w:rFonts w:ascii="Courier" w:hAnsi="Courier"/>
          <w:sz w:val="20"/>
          <w:szCs w:val="20"/>
        </w:rPr>
        <w:t>h5perf</w:t>
      </w:r>
      <w:r>
        <w:t xml:space="preserve"> –a </w:t>
      </w:r>
      <w:r w:rsidR="00C351F0">
        <w:t xml:space="preserve">parallel </w:t>
      </w:r>
      <w:r>
        <w:t>file system benchmar</w:t>
      </w:r>
      <w:r w:rsidR="00B470A3">
        <w:t>k tool. The original version of the tool p</w:t>
      </w:r>
      <w:r>
        <w:t xml:space="preserve">erformed </w:t>
      </w:r>
      <w:r w:rsidR="00C77EA8">
        <w:t xml:space="preserve">testing using </w:t>
      </w:r>
      <w:r w:rsidR="009F5149">
        <w:t xml:space="preserve">only </w:t>
      </w:r>
      <w:r w:rsidR="00C77EA8">
        <w:t>one-dimensional datasets</w:t>
      </w:r>
      <w:r>
        <w:t xml:space="preserve">. </w:t>
      </w:r>
      <w:proofErr w:type="gramStart"/>
      <w:r w:rsidR="00B470A3" w:rsidRPr="00FF4E15">
        <w:rPr>
          <w:rFonts w:ascii="Courier" w:hAnsi="Courier"/>
          <w:sz w:val="20"/>
          <w:szCs w:val="20"/>
        </w:rPr>
        <w:t>h5perf</w:t>
      </w:r>
      <w:proofErr w:type="gramEnd"/>
      <w:r w:rsidR="00E43D94">
        <w:t xml:space="preserve"> </w:t>
      </w:r>
      <w:r w:rsidR="00E02CED">
        <w:t xml:space="preserve">capabilities were extended </w:t>
      </w:r>
      <w:r>
        <w:t xml:space="preserve">to </w:t>
      </w:r>
      <w:r w:rsidR="008F5937">
        <w:t xml:space="preserve">handle two-dimensional datasets in order to </w:t>
      </w:r>
      <w:r>
        <w:t xml:space="preserve">demonstrate in a </w:t>
      </w:r>
      <w:r w:rsidR="001C02C4">
        <w:t xml:space="preserve">more </w:t>
      </w:r>
      <w:r>
        <w:t>realistic way how different access patterns and storage layouts affect the I/O performance.</w:t>
      </w:r>
      <w:r w:rsidR="00F45DDB">
        <w:t xml:space="preserve"> </w:t>
      </w:r>
      <w:r w:rsidR="009027BC">
        <w:t xml:space="preserve">The </w:t>
      </w:r>
      <w:r w:rsidR="00327862">
        <w:t xml:space="preserve">selected </w:t>
      </w:r>
      <w:r w:rsidR="00F45DDB">
        <w:t xml:space="preserve">strategy </w:t>
      </w:r>
      <w:r w:rsidR="008A21FD">
        <w:t xml:space="preserve">for the </w:t>
      </w:r>
      <w:r w:rsidR="00F45DDB">
        <w:t xml:space="preserve">implementation of </w:t>
      </w:r>
      <w:r w:rsidR="009027BC">
        <w:t xml:space="preserve">2D </w:t>
      </w:r>
      <w:r w:rsidR="008A21FD">
        <w:t xml:space="preserve">geometry </w:t>
      </w:r>
      <w:r w:rsidR="00F45DDB">
        <w:t>allows porting most of the assumptions and constraints of the original design.</w:t>
      </w:r>
    </w:p>
    <w:p w:rsidR="00F45DDB" w:rsidRDefault="00F45DDB"/>
    <w:p w:rsidR="00612942" w:rsidRDefault="004C0275" w:rsidP="00A71C97">
      <w:pPr>
        <w:ind w:firstLine="720"/>
      </w:pPr>
      <w:r>
        <w:t>This document describes the data organization, access patterns and the impact in performance defined by the different options of the tool.</w:t>
      </w:r>
    </w:p>
    <w:p w:rsidR="00267836" w:rsidRDefault="00267836"/>
    <w:p w:rsidR="00C31663" w:rsidRDefault="00C31663"/>
    <w:p w:rsidR="00612942" w:rsidRPr="00C31663" w:rsidRDefault="006C6640" w:rsidP="00C31663">
      <w:pPr>
        <w:rPr>
          <w:b/>
        </w:rPr>
      </w:pPr>
      <w:r w:rsidRPr="00C31663">
        <w:rPr>
          <w:b/>
        </w:rPr>
        <w:t>One-dimensional t</w:t>
      </w:r>
      <w:r w:rsidR="00612942" w:rsidRPr="00C31663">
        <w:rPr>
          <w:b/>
        </w:rPr>
        <w:t>esting</w:t>
      </w:r>
    </w:p>
    <w:p w:rsidR="00612942" w:rsidRDefault="00612942"/>
    <w:p w:rsidR="006C6640" w:rsidRDefault="006C6640" w:rsidP="00A71C97">
      <w:pPr>
        <w:ind w:firstLine="720"/>
      </w:pPr>
      <w:r>
        <w:t>The use of one-dimensional datasets and transfer buffers provides an easy way to test the parallel performance of HDF5. Fundamental findings like the performance impact of data contiguity can be quickly demonstrated.</w:t>
      </w:r>
    </w:p>
    <w:p w:rsidR="00AB4589" w:rsidRDefault="00AB4589" w:rsidP="00612942"/>
    <w:p w:rsidR="00832011" w:rsidRDefault="00AB4589" w:rsidP="00A71C97">
      <w:pPr>
        <w:ind w:firstLine="720"/>
      </w:pPr>
      <w:r>
        <w:t xml:space="preserve">The main configuration parameters for testing are </w:t>
      </w:r>
      <w:r w:rsidRPr="00AE66A9">
        <w:rPr>
          <w:i/>
        </w:rPr>
        <w:t>bytes-per-process</w:t>
      </w:r>
      <w:r>
        <w:t xml:space="preserve"> per dataset, </w:t>
      </w:r>
      <w:r w:rsidR="007F0A09" w:rsidRPr="00AE66A9">
        <w:rPr>
          <w:i/>
        </w:rPr>
        <w:t>transfer-buffer-size</w:t>
      </w:r>
      <w:r w:rsidR="007F0A09">
        <w:t xml:space="preserve">, </w:t>
      </w:r>
      <w:r w:rsidRPr="00AE66A9">
        <w:rPr>
          <w:i/>
        </w:rPr>
        <w:t>block-size</w:t>
      </w:r>
      <w:r>
        <w:t xml:space="preserve">, and </w:t>
      </w:r>
      <w:r w:rsidRPr="00AE66A9">
        <w:rPr>
          <w:i/>
        </w:rPr>
        <w:t>num-processes</w:t>
      </w:r>
      <w:r>
        <w:t>.</w:t>
      </w:r>
      <w:r w:rsidR="00976E7B">
        <w:t xml:space="preserve"> </w:t>
      </w:r>
      <w:r w:rsidR="00490A26">
        <w:t>E</w:t>
      </w:r>
      <w:r w:rsidR="00976E7B">
        <w:t xml:space="preserve">ach dataset consists of a linear array of size </w:t>
      </w:r>
      <w:r w:rsidR="00976E7B" w:rsidRPr="00976E7B">
        <w:rPr>
          <w:i/>
        </w:rPr>
        <w:t>bytes-per-process</w:t>
      </w:r>
      <w:r w:rsidR="00976E7B">
        <w:t xml:space="preserve"> * </w:t>
      </w:r>
      <w:r w:rsidR="00976E7B" w:rsidRPr="00976E7B">
        <w:rPr>
          <w:i/>
        </w:rPr>
        <w:t>num-processes</w:t>
      </w:r>
      <w:r w:rsidR="00B74FA8">
        <w:t>. A sample configuration in memory of a transfer buffer containing four blocks is the following:</w:t>
      </w:r>
    </w:p>
    <w:p w:rsidR="00403AD1" w:rsidRDefault="00B74FA8" w:rsidP="00612942">
      <w:r>
        <w:t xml:space="preserve"> </w:t>
      </w:r>
    </w:p>
    <w:p w:rsidR="00976E7B" w:rsidRPr="00811264" w:rsidRDefault="00150E0C" w:rsidP="00612942">
      <w:pPr>
        <w:rPr>
          <w:color w:val="FF0000"/>
        </w:rPr>
      </w:pPr>
      <w:r>
        <w:rPr>
          <w:color w:val="FF0000"/>
        </w:rPr>
      </w:r>
      <w:r>
        <w:rPr>
          <w:color w:val="FF0000"/>
        </w:rPr>
        <w:pict>
          <v:group id="_x0000_s1178" editas="canvas" style="width:441pt;height:92.35pt;mso-position-horizontal-relative:char;mso-position-vertical-relative:line" coordorigin="1800,2657" coordsize="8820,184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9" type="#_x0000_t75" style="position:absolute;left:1800;top:2657;width:8820;height:1847" o:preferrelative="f">
              <v:fill o:detectmouseclick="t"/>
              <v:path o:extrusionok="t" o:connecttype="none"/>
              <o:lock v:ext="edit" text="t"/>
            </v:shape>
            <v:rect id="_x0000_s1180" style="position:absolute;left:4320;top:3420;width:3824;height:151"/>
            <v:line id="_x0000_s1182" style="position:absolute" from="6195,3420" to="6196,3571">
              <v:stroke dashstyle="dash"/>
            </v:line>
            <v:line id="_x0000_s1183" style="position:absolute" from="3960,3420" to="3960,3420"/>
            <v:line id="_x0000_s1184" style="position:absolute" from="5236,3420" to="5237,3571">
              <v:stroke dashstyle="dash"/>
            </v:line>
            <v:line id="_x0000_s1185" style="position:absolute" from="7154,3420" to="7155,3571">
              <v:stroke dashstyle="dash"/>
            </v:line>
            <v:line id="_x0000_s1190" style="position:absolute" from="4320,3751" to="8144,3752">
              <v:stroke startarrow="block" startarrowwidth="narrow" endarrow="block" endarrowwidth="narrow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94" type="#_x0000_t202" style="position:absolute;left:5100;top:3871;width:2325;height:540" filled="f" stroked="f">
              <v:textbox style="mso-next-textbox:#_x0000_s1194">
                <w:txbxContent>
                  <w:p w:rsidR="00FD527D" w:rsidRPr="00F2581E" w:rsidRDefault="00FD527D" w:rsidP="00C913AF">
                    <w:pPr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</w:rPr>
                      <w:t>transfer-buffer-size</w:t>
                    </w:r>
                    <w:proofErr w:type="gramEnd"/>
                  </w:p>
                </w:txbxContent>
              </v:textbox>
            </v:shape>
            <v:line id="_x0000_s1200" style="position:absolute" from="4320,3285" to="5236,3286">
              <v:stroke startarrow="block" startarrowwidth="narrow" endarrow="block" endarrowwidth="narrow"/>
            </v:line>
            <v:shape id="_x0000_s1201" type="#_x0000_t202" style="position:absolute;left:4125;top:2745;width:1440;height:421" filled="f" stroked="f">
              <v:textbox style="mso-next-textbox:#_x0000_s1201">
                <w:txbxContent>
                  <w:p w:rsidR="00FD527D" w:rsidRPr="00F2581E" w:rsidRDefault="00FD527D" w:rsidP="00C913AF">
                    <w:pPr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</w:rPr>
                      <w:t>block-size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976E7B" w:rsidRDefault="00976E7B" w:rsidP="00612942"/>
    <w:p w:rsidR="00582222" w:rsidRDefault="00C146A6" w:rsidP="00A71C97">
      <w:pPr>
        <w:ind w:firstLine="720"/>
      </w:pPr>
      <w:proofErr w:type="gramStart"/>
      <w:r w:rsidRPr="00FF4E15">
        <w:rPr>
          <w:rFonts w:ascii="Courier" w:hAnsi="Courier"/>
          <w:sz w:val="20"/>
          <w:szCs w:val="20"/>
        </w:rPr>
        <w:t>h5perf</w:t>
      </w:r>
      <w:proofErr w:type="gramEnd"/>
      <w:r w:rsidR="00EC235E">
        <w:t xml:space="preserve"> provides two types of access patterns for testing: contiguous and interleaved.</w:t>
      </w:r>
      <w:r w:rsidR="00624F4F">
        <w:t xml:space="preserve"> </w:t>
      </w:r>
      <w:r w:rsidR="00DD3D2D">
        <w:t>C</w:t>
      </w:r>
      <w:r w:rsidR="00DD69B3">
        <w:t xml:space="preserve">ontiguous pattern divides </w:t>
      </w:r>
      <w:r w:rsidR="00A56973">
        <w:t xml:space="preserve">the </w:t>
      </w:r>
      <w:r w:rsidR="00582222">
        <w:t xml:space="preserve">dataset into </w:t>
      </w:r>
      <w:r w:rsidR="00DD69B3">
        <w:rPr>
          <w:i/>
        </w:rPr>
        <w:t xml:space="preserve">num-processes </w:t>
      </w:r>
      <w:r w:rsidR="004904A1">
        <w:t>contiguous regions that are assigned to each process.</w:t>
      </w:r>
      <w:r w:rsidR="00582222">
        <w:t xml:space="preserve"> </w:t>
      </w:r>
      <w:r w:rsidR="00150D33">
        <w:t>For example, a</w:t>
      </w:r>
      <w:r w:rsidR="00582222">
        <w:t>n execution of the following command</w:t>
      </w:r>
    </w:p>
    <w:p w:rsidR="00582222" w:rsidRDefault="00582222" w:rsidP="00582222"/>
    <w:p w:rsidR="00582222" w:rsidRPr="00EB360C" w:rsidRDefault="00582222" w:rsidP="00582222">
      <w:pPr>
        <w:ind w:firstLine="720"/>
        <w:rPr>
          <w:rFonts w:ascii="Courier" w:hAnsi="Courier"/>
          <w:sz w:val="20"/>
          <w:szCs w:val="20"/>
        </w:rPr>
      </w:pPr>
      <w:proofErr w:type="spellStart"/>
      <w:proofErr w:type="gramStart"/>
      <w:r w:rsidRPr="00EB360C">
        <w:rPr>
          <w:rFonts w:ascii="Courier" w:hAnsi="Courier"/>
          <w:sz w:val="20"/>
          <w:szCs w:val="20"/>
        </w:rPr>
        <w:t>mpirun</w:t>
      </w:r>
      <w:proofErr w:type="spellEnd"/>
      <w:proofErr w:type="gramEnd"/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proofErr w:type="spellStart"/>
      <w:r w:rsidR="00CF77E4">
        <w:rPr>
          <w:rFonts w:ascii="Courier" w:hAnsi="Courier"/>
          <w:sz w:val="20"/>
          <w:szCs w:val="20"/>
        </w:rPr>
        <w:t>np</w:t>
      </w:r>
      <w:proofErr w:type="spellEnd"/>
      <w:r w:rsidR="00CF77E4">
        <w:rPr>
          <w:rFonts w:ascii="Courier" w:hAnsi="Courier"/>
          <w:sz w:val="20"/>
          <w:szCs w:val="20"/>
        </w:rPr>
        <w:t xml:space="preserve"> 3</w:t>
      </w:r>
      <w:r w:rsidRPr="00EB360C">
        <w:rPr>
          <w:rFonts w:ascii="Courier" w:hAnsi="Courier"/>
          <w:sz w:val="20"/>
          <w:szCs w:val="20"/>
        </w:rPr>
        <w:t xml:space="preserve"> h5perf </w:t>
      </w:r>
      <w:r w:rsidRPr="00EB360C">
        <w:rPr>
          <w:rFonts w:ascii="Courier"/>
          <w:sz w:val="20"/>
          <w:szCs w:val="20"/>
        </w:rPr>
        <w:t>–</w:t>
      </w:r>
      <w:r w:rsidRPr="00EB360C">
        <w:rPr>
          <w:rFonts w:ascii="Courier" w:hAnsi="Courier"/>
          <w:sz w:val="20"/>
          <w:szCs w:val="20"/>
        </w:rPr>
        <w:t xml:space="preserve">B 2 </w:t>
      </w:r>
      <w:r w:rsidRPr="00EB360C">
        <w:rPr>
          <w:rFonts w:ascii="Courier"/>
          <w:sz w:val="20"/>
          <w:szCs w:val="20"/>
        </w:rPr>
        <w:t>–</w:t>
      </w:r>
      <w:r w:rsidR="007B726F">
        <w:rPr>
          <w:rFonts w:ascii="Courier" w:hAnsi="Courier"/>
          <w:sz w:val="20"/>
          <w:szCs w:val="20"/>
        </w:rPr>
        <w:t>e 8</w:t>
      </w:r>
      <w:r w:rsidR="00015261" w:rsidRPr="00EB360C">
        <w:rPr>
          <w:rFonts w:ascii="Courier" w:hAnsi="Courier"/>
          <w:sz w:val="20"/>
          <w:szCs w:val="20"/>
        </w:rPr>
        <w:t xml:space="preserve"> </w:t>
      </w:r>
      <w:r w:rsidR="00015261" w:rsidRPr="00EB360C">
        <w:rPr>
          <w:rFonts w:ascii="Courier"/>
          <w:sz w:val="20"/>
          <w:szCs w:val="20"/>
        </w:rPr>
        <w:t>–</w:t>
      </w:r>
      <w:r w:rsidR="00CF77E4">
        <w:rPr>
          <w:rFonts w:ascii="Courier" w:hAnsi="Courier"/>
          <w:sz w:val="20"/>
          <w:szCs w:val="20"/>
        </w:rPr>
        <w:t>p 3</w:t>
      </w:r>
      <w:r w:rsidR="00015261" w:rsidRPr="00EB360C">
        <w:rPr>
          <w:rFonts w:ascii="Courier" w:hAnsi="Courier"/>
          <w:sz w:val="20"/>
          <w:szCs w:val="20"/>
        </w:rPr>
        <w:t xml:space="preserve"> </w:t>
      </w:r>
      <w:r w:rsidR="00015261" w:rsidRPr="00EB360C">
        <w:rPr>
          <w:rFonts w:ascii="Courier"/>
          <w:sz w:val="20"/>
          <w:szCs w:val="20"/>
        </w:rPr>
        <w:t>–</w:t>
      </w:r>
      <w:r w:rsidR="00CF77E4">
        <w:rPr>
          <w:rFonts w:ascii="Courier" w:hAnsi="Courier"/>
          <w:sz w:val="20"/>
          <w:szCs w:val="20"/>
        </w:rPr>
        <w:t>P 3</w:t>
      </w:r>
      <w:r w:rsidR="00015261" w:rsidRPr="00EB360C">
        <w:rPr>
          <w:rFonts w:ascii="Courier" w:hAnsi="Courier"/>
          <w:sz w:val="20"/>
          <w:szCs w:val="20"/>
        </w:rPr>
        <w:t xml:space="preserve"> </w:t>
      </w:r>
      <w:r w:rsidR="00015261" w:rsidRPr="00EB360C">
        <w:rPr>
          <w:rFonts w:ascii="Courier"/>
          <w:sz w:val="20"/>
          <w:szCs w:val="20"/>
        </w:rPr>
        <w:t>–</w:t>
      </w:r>
      <w:r w:rsidR="00015261" w:rsidRPr="00EB360C">
        <w:rPr>
          <w:rFonts w:ascii="Courier" w:hAnsi="Courier"/>
          <w:sz w:val="20"/>
          <w:szCs w:val="20"/>
        </w:rPr>
        <w:t xml:space="preserve">x 4 </w:t>
      </w:r>
      <w:r w:rsidR="00015261" w:rsidRPr="00EB360C">
        <w:rPr>
          <w:rFonts w:ascii="Courier"/>
          <w:sz w:val="20"/>
          <w:szCs w:val="20"/>
        </w:rPr>
        <w:t>–</w:t>
      </w:r>
      <w:r w:rsidR="00015261" w:rsidRPr="00EB360C">
        <w:rPr>
          <w:rFonts w:ascii="Courier" w:hAnsi="Courier"/>
          <w:sz w:val="20"/>
          <w:szCs w:val="20"/>
        </w:rPr>
        <w:t>X 4</w:t>
      </w:r>
    </w:p>
    <w:p w:rsidR="00582222" w:rsidRDefault="00582222" w:rsidP="00582222"/>
    <w:p w:rsidR="000E1358" w:rsidRDefault="00582222" w:rsidP="00582222">
      <w:proofErr w:type="gramStart"/>
      <w:r>
        <w:t>defines</w:t>
      </w:r>
      <w:proofErr w:type="gramEnd"/>
      <w:r>
        <w:t xml:space="preserve"> a dataset of </w:t>
      </w:r>
      <w:r w:rsidR="007B726F">
        <w:t>8</w:t>
      </w:r>
      <w:r w:rsidR="00B021A5">
        <w:t xml:space="preserve"> </w:t>
      </w:r>
      <w:r w:rsidR="00507E9C">
        <w:t>*</w:t>
      </w:r>
      <w:r w:rsidR="00B021A5">
        <w:t xml:space="preserve"> </w:t>
      </w:r>
      <w:r w:rsidR="00761C88">
        <w:t>3</w:t>
      </w:r>
      <w:r w:rsidR="00507E9C">
        <w:t xml:space="preserve"> = </w:t>
      </w:r>
      <w:r w:rsidR="00CF77E4">
        <w:t>24</w:t>
      </w:r>
      <w:r w:rsidR="003B5B45">
        <w:t xml:space="preserve"> </w:t>
      </w:r>
      <w:r w:rsidR="006D65F3">
        <w:t>bytes, blocks of 2</w:t>
      </w:r>
      <w:r>
        <w:t xml:space="preserve"> by</w:t>
      </w:r>
      <w:r w:rsidR="00814E07">
        <w:t xml:space="preserve">tes, and a transfer buffer of </w:t>
      </w:r>
      <w:r>
        <w:t>4 byte</w:t>
      </w:r>
      <w:r w:rsidR="00B37768">
        <w:t>s.</w:t>
      </w:r>
    </w:p>
    <w:p w:rsidR="000E1358" w:rsidRDefault="000E1358" w:rsidP="00582222"/>
    <w:p w:rsidR="00B37768" w:rsidRDefault="00B37768" w:rsidP="00327D94">
      <w:pPr>
        <w:ind w:firstLine="720"/>
      </w:pPr>
      <w:r>
        <w:t xml:space="preserve">Because </w:t>
      </w:r>
      <w:r w:rsidRPr="00C96EF6">
        <w:rPr>
          <w:i/>
        </w:rPr>
        <w:t>bytes-per-process</w:t>
      </w:r>
      <w:r>
        <w:t xml:space="preserve"> is twice as large as </w:t>
      </w:r>
      <w:r w:rsidRPr="00C96EF6">
        <w:rPr>
          <w:i/>
        </w:rPr>
        <w:t>transfer-buffer-size</w:t>
      </w:r>
      <w:r>
        <w:t xml:space="preserve">, every process </w:t>
      </w:r>
      <w:r w:rsidR="00693810">
        <w:t xml:space="preserve">must </w:t>
      </w:r>
      <w:r w:rsidR="009C6D3F">
        <w:t xml:space="preserve">issue </w:t>
      </w:r>
      <w:r w:rsidR="00636E3B">
        <w:t xml:space="preserve">two transfer </w:t>
      </w:r>
      <w:r w:rsidR="009C6D3F">
        <w:t xml:space="preserve">requests </w:t>
      </w:r>
      <w:r w:rsidR="00693810">
        <w:t>to complete access in its allocated region</w:t>
      </w:r>
      <w:r w:rsidR="00792666">
        <w:t xml:space="preserve"> of the dataset</w:t>
      </w:r>
      <w:r w:rsidR="00693810">
        <w:t>.</w:t>
      </w:r>
      <w:r w:rsidR="009F7AD0">
        <w:t xml:space="preserve"> </w:t>
      </w:r>
      <w:r w:rsidR="00C03E2C">
        <w:t>In the following scheme</w:t>
      </w:r>
      <w:r w:rsidR="00AF6DD7">
        <w:t>, the numbers show</w:t>
      </w:r>
      <w:r w:rsidR="009F7AD0">
        <w:t xml:space="preserve"> the byte locations</w:t>
      </w:r>
      <w:r w:rsidR="00381B73">
        <w:t xml:space="preserve"> corresponding to each </w:t>
      </w:r>
      <w:r w:rsidR="00DC4CC7">
        <w:t xml:space="preserve">process; </w:t>
      </w:r>
      <w:r w:rsidR="009F7AD0">
        <w:t>the colors distinguish the regions that are accessed</w:t>
      </w:r>
      <w:r w:rsidR="009F6799">
        <w:t xml:space="preserve"> </w:t>
      </w:r>
      <w:r w:rsidR="004B1F63">
        <w:t xml:space="preserve">during </w:t>
      </w:r>
      <w:r w:rsidR="001704C4">
        <w:t xml:space="preserve">each </w:t>
      </w:r>
      <w:r w:rsidR="004B1F63">
        <w:t>transfer request</w:t>
      </w:r>
    </w:p>
    <w:p w:rsidR="00FB2B20" w:rsidRDefault="00FB2B20" w:rsidP="00582222"/>
    <w:p w:rsidR="001B1496" w:rsidRDefault="001B1496" w:rsidP="00582222"/>
    <w:p w:rsidR="00FB2B20" w:rsidRDefault="00FB2B20" w:rsidP="00FB2B20">
      <w:pPr>
        <w:jc w:val="center"/>
      </w:pPr>
      <w:r>
        <w:t>|</w:t>
      </w:r>
      <w:r w:rsidRPr="00811264">
        <w:rPr>
          <w:color w:val="0070C0"/>
        </w:rPr>
        <w:t>0000</w:t>
      </w:r>
      <w:r>
        <w:t>|</w:t>
      </w:r>
      <w:r w:rsidRPr="00C90C98">
        <w:rPr>
          <w:b/>
          <w:color w:val="FF0000"/>
        </w:rPr>
        <w:t>0000</w:t>
      </w:r>
      <w:r>
        <w:t>|</w:t>
      </w:r>
      <w:r w:rsidRPr="00811264">
        <w:rPr>
          <w:color w:val="0070C0"/>
        </w:rPr>
        <w:t>1111</w:t>
      </w:r>
      <w:r>
        <w:t>|</w:t>
      </w:r>
      <w:r w:rsidRPr="00C90C98">
        <w:rPr>
          <w:b/>
          <w:color w:val="FF0000"/>
        </w:rPr>
        <w:t>1111</w:t>
      </w:r>
      <w:r>
        <w:t>|</w:t>
      </w:r>
      <w:r w:rsidRPr="00811264">
        <w:rPr>
          <w:color w:val="0070C0"/>
        </w:rPr>
        <w:t>2222</w:t>
      </w:r>
      <w:r>
        <w:t>|</w:t>
      </w:r>
      <w:r w:rsidRPr="00C90C98">
        <w:rPr>
          <w:b/>
          <w:color w:val="FF0000"/>
        </w:rPr>
        <w:t>2222</w:t>
      </w:r>
      <w:r>
        <w:t>|</w:t>
      </w:r>
    </w:p>
    <w:p w:rsidR="00D647AC" w:rsidRDefault="00D647AC" w:rsidP="00582222"/>
    <w:p w:rsidR="001B1496" w:rsidRDefault="001B1496" w:rsidP="00582222"/>
    <w:p w:rsidR="00286B49" w:rsidRDefault="000E1358" w:rsidP="00327D94">
      <w:pPr>
        <w:ind w:firstLine="720"/>
      </w:pPr>
      <w:r>
        <w:t xml:space="preserve">Note </w:t>
      </w:r>
      <w:r w:rsidR="00A92B96">
        <w:t xml:space="preserve">that </w:t>
      </w:r>
      <w:r w:rsidR="00286B49">
        <w:t xml:space="preserve">each process can write the contents of the entire transfer buffer in a single I/O operation. This </w:t>
      </w:r>
      <w:r w:rsidR="00147E37">
        <w:t xml:space="preserve">pattern </w:t>
      </w:r>
      <w:r w:rsidR="00625042">
        <w:t xml:space="preserve">yields good throughput </w:t>
      </w:r>
      <w:r w:rsidR="00286B49">
        <w:t xml:space="preserve">performance because minimizes </w:t>
      </w:r>
      <w:r w:rsidR="00625042">
        <w:t>high latency costs.</w:t>
      </w:r>
    </w:p>
    <w:p w:rsidR="00E27390" w:rsidRDefault="00E27390" w:rsidP="00582222"/>
    <w:p w:rsidR="0075012F" w:rsidRDefault="00F65FE0" w:rsidP="00F65FE0">
      <w:r>
        <w:tab/>
        <w:t xml:space="preserve">When interleaved pattern is selected, each process does not transfer the memory buffer at once. Instead, the constitutive blocks </w:t>
      </w:r>
      <w:r w:rsidR="00F4277C">
        <w:t xml:space="preserve">are </w:t>
      </w:r>
      <w:r>
        <w:t xml:space="preserve">written </w:t>
      </w:r>
      <w:r w:rsidR="00F63265">
        <w:t xml:space="preserve">separately </w:t>
      </w:r>
      <w:r>
        <w:t>on interleaved storage locations, i.e. a</w:t>
      </w:r>
      <w:r w:rsidR="00D04019">
        <w:t xml:space="preserve">fter a process writes a </w:t>
      </w:r>
      <w:proofErr w:type="gramStart"/>
      <w:r w:rsidR="00D04019">
        <w:t>block,</w:t>
      </w:r>
      <w:proofErr w:type="gramEnd"/>
      <w:r w:rsidR="00D04019">
        <w:t xml:space="preserve"> it skips </w:t>
      </w:r>
      <w:r w:rsidR="00D04019" w:rsidRPr="00837547">
        <w:rPr>
          <w:i/>
        </w:rPr>
        <w:t>num-processes</w:t>
      </w:r>
      <w:r w:rsidR="00D04019">
        <w:t xml:space="preserve"> </w:t>
      </w:r>
      <w:r w:rsidR="0053417E">
        <w:t xml:space="preserve">block </w:t>
      </w:r>
      <w:r w:rsidR="00D04019">
        <w:t>locations to write the next block, successively.</w:t>
      </w:r>
      <w:r w:rsidR="005C0981">
        <w:t xml:space="preserve"> </w:t>
      </w:r>
      <w:r w:rsidR="00FF2788">
        <w:t>T</w:t>
      </w:r>
      <w:r w:rsidR="0075012F">
        <w:t xml:space="preserve">he previous command </w:t>
      </w:r>
      <w:r w:rsidR="00D04B44">
        <w:t xml:space="preserve">can be modified to use </w:t>
      </w:r>
      <w:r w:rsidR="0075012F">
        <w:t>interleaved access</w:t>
      </w:r>
      <w:r w:rsidR="00D04B44">
        <w:t xml:space="preserve"> pattern as follows</w:t>
      </w:r>
    </w:p>
    <w:p w:rsidR="0075012F" w:rsidRDefault="0075012F" w:rsidP="00582222"/>
    <w:p w:rsidR="0075012F" w:rsidRPr="00EB360C" w:rsidRDefault="0075012F" w:rsidP="0075012F">
      <w:pPr>
        <w:ind w:firstLine="720"/>
        <w:rPr>
          <w:rFonts w:ascii="Courier" w:hAnsi="Courier"/>
          <w:sz w:val="20"/>
          <w:szCs w:val="20"/>
        </w:rPr>
      </w:pPr>
      <w:proofErr w:type="spellStart"/>
      <w:proofErr w:type="gramStart"/>
      <w:r w:rsidRPr="00EB360C">
        <w:rPr>
          <w:rFonts w:ascii="Courier" w:hAnsi="Courier"/>
          <w:sz w:val="20"/>
          <w:szCs w:val="20"/>
        </w:rPr>
        <w:t>mpirun</w:t>
      </w:r>
      <w:proofErr w:type="spellEnd"/>
      <w:proofErr w:type="gramEnd"/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proofErr w:type="spellStart"/>
      <w:r w:rsidR="003C3FD4">
        <w:rPr>
          <w:rFonts w:ascii="Courier" w:hAnsi="Courier"/>
          <w:sz w:val="20"/>
          <w:szCs w:val="20"/>
        </w:rPr>
        <w:t>np</w:t>
      </w:r>
      <w:proofErr w:type="spellEnd"/>
      <w:r w:rsidR="003C3FD4">
        <w:rPr>
          <w:rFonts w:ascii="Courier" w:hAnsi="Courier"/>
          <w:sz w:val="20"/>
          <w:szCs w:val="20"/>
        </w:rPr>
        <w:t xml:space="preserve"> 3</w:t>
      </w:r>
      <w:r w:rsidRPr="00EB360C">
        <w:rPr>
          <w:rFonts w:ascii="Courier" w:hAnsi="Courier"/>
          <w:sz w:val="20"/>
          <w:szCs w:val="20"/>
        </w:rPr>
        <w:t xml:space="preserve"> h5perf </w:t>
      </w:r>
      <w:r w:rsidRPr="00EB360C">
        <w:rPr>
          <w:rFonts w:ascii="Courier"/>
          <w:sz w:val="20"/>
          <w:szCs w:val="20"/>
        </w:rPr>
        <w:t>–</w:t>
      </w:r>
      <w:r w:rsidRPr="00EB360C">
        <w:rPr>
          <w:rFonts w:ascii="Courier" w:hAnsi="Courier"/>
          <w:sz w:val="20"/>
          <w:szCs w:val="20"/>
        </w:rPr>
        <w:t xml:space="preserve">B 2 </w:t>
      </w:r>
      <w:r w:rsidRPr="00EB360C">
        <w:rPr>
          <w:rFonts w:ascii="Courier"/>
          <w:sz w:val="20"/>
          <w:szCs w:val="20"/>
        </w:rPr>
        <w:t>–</w:t>
      </w:r>
      <w:r w:rsidRPr="00EB360C">
        <w:rPr>
          <w:rFonts w:ascii="Courier" w:hAnsi="Courier"/>
          <w:sz w:val="20"/>
          <w:szCs w:val="20"/>
        </w:rPr>
        <w:t xml:space="preserve">e 4 </w:t>
      </w:r>
      <w:r w:rsidRPr="00EB360C">
        <w:rPr>
          <w:rFonts w:ascii="Courier"/>
          <w:sz w:val="20"/>
          <w:szCs w:val="20"/>
        </w:rPr>
        <w:t>–</w:t>
      </w:r>
      <w:r w:rsidR="003C3FD4">
        <w:rPr>
          <w:rFonts w:ascii="Courier" w:hAnsi="Courier"/>
          <w:sz w:val="20"/>
          <w:szCs w:val="20"/>
        </w:rPr>
        <w:t>p 3</w:t>
      </w:r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r w:rsidR="003C3FD4">
        <w:rPr>
          <w:rFonts w:ascii="Courier" w:hAnsi="Courier"/>
          <w:sz w:val="20"/>
          <w:szCs w:val="20"/>
        </w:rPr>
        <w:t>P 3</w:t>
      </w:r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r w:rsidRPr="00EB360C">
        <w:rPr>
          <w:rFonts w:ascii="Courier" w:hAnsi="Courier"/>
          <w:sz w:val="20"/>
          <w:szCs w:val="20"/>
        </w:rPr>
        <w:t xml:space="preserve">x 4 </w:t>
      </w:r>
      <w:r w:rsidRPr="00EB360C">
        <w:rPr>
          <w:rFonts w:ascii="Courier"/>
          <w:sz w:val="20"/>
          <w:szCs w:val="20"/>
        </w:rPr>
        <w:t>–</w:t>
      </w:r>
      <w:r w:rsidRPr="00EB360C">
        <w:rPr>
          <w:rFonts w:ascii="Courier" w:hAnsi="Courier"/>
          <w:sz w:val="20"/>
          <w:szCs w:val="20"/>
        </w:rPr>
        <w:t>X 4</w:t>
      </w:r>
      <w:r>
        <w:rPr>
          <w:rFonts w:ascii="Courier" w:hAnsi="Courier"/>
          <w:sz w:val="20"/>
          <w:szCs w:val="20"/>
        </w:rPr>
        <w:t xml:space="preserve"> -I</w:t>
      </w:r>
    </w:p>
    <w:p w:rsidR="0075012F" w:rsidRDefault="0075012F" w:rsidP="00582222"/>
    <w:p w:rsidR="00D04B44" w:rsidRDefault="00D04B44" w:rsidP="00582222"/>
    <w:p w:rsidR="000257F5" w:rsidRDefault="000257F5" w:rsidP="000257F5">
      <w:pPr>
        <w:jc w:val="center"/>
      </w:pPr>
      <w:r>
        <w:t>|</w:t>
      </w:r>
      <w:r w:rsidR="00D1260E">
        <w:rPr>
          <w:color w:val="0070C0"/>
        </w:rPr>
        <w:t>00|11|22|00|11</w:t>
      </w:r>
      <w:r w:rsidRPr="001915CF">
        <w:rPr>
          <w:color w:val="0070C0"/>
        </w:rPr>
        <w:t>|</w:t>
      </w:r>
      <w:r w:rsidR="00D1260E">
        <w:rPr>
          <w:color w:val="0070C0"/>
        </w:rPr>
        <w:t>22|</w:t>
      </w:r>
      <w:r w:rsidR="00D1260E" w:rsidRPr="00C90C98">
        <w:rPr>
          <w:b/>
          <w:color w:val="FF0000"/>
        </w:rPr>
        <w:t>00</w:t>
      </w:r>
      <w:r w:rsidR="00394A40" w:rsidRPr="00C90C98">
        <w:rPr>
          <w:b/>
          <w:color w:val="FF0000"/>
        </w:rPr>
        <w:t>|</w:t>
      </w:r>
      <w:r w:rsidR="00D1260E" w:rsidRPr="00C90C98">
        <w:rPr>
          <w:b/>
          <w:color w:val="FF0000"/>
        </w:rPr>
        <w:t>11</w:t>
      </w:r>
      <w:r w:rsidR="00394A40" w:rsidRPr="00C90C98">
        <w:rPr>
          <w:b/>
          <w:color w:val="FF0000"/>
        </w:rPr>
        <w:t>|</w:t>
      </w:r>
      <w:r w:rsidR="00D1260E" w:rsidRPr="00C90C98">
        <w:rPr>
          <w:b/>
          <w:color w:val="FF0000"/>
        </w:rPr>
        <w:t>22|00|11|22</w:t>
      </w:r>
      <w:r w:rsidR="00394A40" w:rsidRPr="001915CF">
        <w:rPr>
          <w:color w:val="FF0000"/>
        </w:rPr>
        <w:t>|</w:t>
      </w:r>
    </w:p>
    <w:p w:rsidR="0075012F" w:rsidRDefault="0075012F" w:rsidP="00582222"/>
    <w:p w:rsidR="00924BB0" w:rsidRDefault="00924BB0" w:rsidP="00582222"/>
    <w:p w:rsidR="005C0981" w:rsidRDefault="004B0985" w:rsidP="00327D94">
      <w:pPr>
        <w:ind w:firstLine="720"/>
      </w:pPr>
      <w:r>
        <w:t xml:space="preserve">Now </w:t>
      </w:r>
      <w:r w:rsidR="005C0981">
        <w:t xml:space="preserve">each process has to perform </w:t>
      </w:r>
      <w:r w:rsidR="000F7E5B">
        <w:t>4 / 2 = 2</w:t>
      </w:r>
      <w:r w:rsidR="00C13B99">
        <w:t xml:space="preserve"> </w:t>
      </w:r>
      <w:r w:rsidR="00AE77BA">
        <w:t xml:space="preserve">lower level </w:t>
      </w:r>
      <w:r w:rsidR="007A0116">
        <w:t xml:space="preserve">I/O operations </w:t>
      </w:r>
      <w:r w:rsidR="008078D9">
        <w:t xml:space="preserve">in non-contiguous locations </w:t>
      </w:r>
      <w:r w:rsidR="007A0116">
        <w:t xml:space="preserve">every time </w:t>
      </w:r>
      <w:r w:rsidR="009319B5">
        <w:t>a transfer request is issued</w:t>
      </w:r>
      <w:r w:rsidR="007A0116">
        <w:t>.</w:t>
      </w:r>
      <w:r w:rsidR="00ED4552">
        <w:t xml:space="preserve"> </w:t>
      </w:r>
      <w:r w:rsidR="00A63EC9">
        <w:t xml:space="preserve">Therefore, </w:t>
      </w:r>
      <w:r w:rsidR="001D1745">
        <w:t xml:space="preserve">performance </w:t>
      </w:r>
      <w:r w:rsidR="00A63EC9">
        <w:t xml:space="preserve">will </w:t>
      </w:r>
      <w:r w:rsidR="00667098">
        <w:t xml:space="preserve">decrease significantly </w:t>
      </w:r>
      <w:r w:rsidR="001D1745">
        <w:t xml:space="preserve">because the numerous </w:t>
      </w:r>
      <w:r w:rsidR="00D74F7B">
        <w:t xml:space="preserve">small </w:t>
      </w:r>
      <w:r w:rsidR="001D1745">
        <w:t>write operations incur in latency costs many times.</w:t>
      </w:r>
    </w:p>
    <w:p w:rsidR="00BB35EC" w:rsidRDefault="00BB35EC"/>
    <w:p w:rsidR="00C31663" w:rsidRDefault="00C31663"/>
    <w:p w:rsidR="00CC2394" w:rsidRPr="00C31663" w:rsidRDefault="00FB2858" w:rsidP="00C31663">
      <w:pPr>
        <w:rPr>
          <w:b/>
        </w:rPr>
      </w:pPr>
      <w:r w:rsidRPr="00C31663">
        <w:rPr>
          <w:b/>
        </w:rPr>
        <w:t>Two-dimensional testing</w:t>
      </w:r>
    </w:p>
    <w:p w:rsidR="00A17FDD" w:rsidRDefault="00A17FDD"/>
    <w:p w:rsidR="00114CAC" w:rsidRDefault="00B06B60" w:rsidP="00750DB5">
      <w:pPr>
        <w:ind w:firstLine="720"/>
      </w:pPr>
      <w:r>
        <w:t xml:space="preserve">One of the goals in extending </w:t>
      </w:r>
      <w:r w:rsidR="00687C5C">
        <w:t xml:space="preserve">the original </w:t>
      </w:r>
      <w:r w:rsidR="003A78F4" w:rsidRPr="00FF4E15">
        <w:rPr>
          <w:rFonts w:ascii="Courier" w:hAnsi="Courier"/>
          <w:sz w:val="20"/>
          <w:szCs w:val="20"/>
        </w:rPr>
        <w:t>h5perf</w:t>
      </w:r>
      <w:r w:rsidR="003A78F4">
        <w:t xml:space="preserve"> </w:t>
      </w:r>
      <w:r w:rsidR="00687C5C">
        <w:t xml:space="preserve">design </w:t>
      </w:r>
      <w:r w:rsidR="0027415F">
        <w:t xml:space="preserve">was to </w:t>
      </w:r>
      <w:r w:rsidR="009D2FFB">
        <w:t xml:space="preserve">give the </w:t>
      </w:r>
      <w:r>
        <w:t xml:space="preserve">user </w:t>
      </w:r>
      <w:r w:rsidR="009D2FFB">
        <w:t xml:space="preserve">flexibility in </w:t>
      </w:r>
      <w:r>
        <w:t>switch</w:t>
      </w:r>
      <w:r w:rsidR="009D2FFB">
        <w:t>ing</w:t>
      </w:r>
      <w:r>
        <w:t xml:space="preserve"> from 1D to 2D geometry using a single option (-g). </w:t>
      </w:r>
      <w:r w:rsidR="00E463A7">
        <w:t xml:space="preserve">This means, however, </w:t>
      </w:r>
      <w:r w:rsidR="00067EB3">
        <w:t xml:space="preserve">that </w:t>
      </w:r>
      <w:r w:rsidR="00F82B12">
        <w:t>t</w:t>
      </w:r>
      <w:r>
        <w:t xml:space="preserve">he options defining the sizes of datasets, buffers, and blocks have to </w:t>
      </w:r>
      <w:r w:rsidR="009F2685">
        <w:t>be interpreted</w:t>
      </w:r>
      <w:r w:rsidR="00E261AE">
        <w:t xml:space="preserve"> in a different way</w:t>
      </w:r>
      <w:r>
        <w:t>.</w:t>
      </w:r>
    </w:p>
    <w:p w:rsidR="00114CAC" w:rsidRDefault="00114CAC" w:rsidP="00310E37"/>
    <w:p w:rsidR="002C19C3" w:rsidRDefault="004B2D4B" w:rsidP="00750DB5">
      <w:pPr>
        <w:ind w:firstLine="720"/>
      </w:pPr>
      <w:r>
        <w:t xml:space="preserve">For </w:t>
      </w:r>
      <w:r w:rsidR="00163FD4">
        <w:t xml:space="preserve">2D </w:t>
      </w:r>
      <w:r>
        <w:t>testing</w:t>
      </w:r>
      <w:r w:rsidR="00163FD4">
        <w:t xml:space="preserve">, the dataset is a square </w:t>
      </w:r>
      <w:r w:rsidR="00574570">
        <w:t>array of size (</w:t>
      </w:r>
      <w:r w:rsidR="00574570">
        <w:rPr>
          <w:i/>
        </w:rPr>
        <w:t>bytes-per-process</w:t>
      </w:r>
      <w:r w:rsidR="000F1755" w:rsidRPr="008F64DE">
        <w:rPr>
          <w:i/>
        </w:rPr>
        <w:t xml:space="preserve"> * </w:t>
      </w:r>
      <w:r w:rsidR="00574570">
        <w:rPr>
          <w:i/>
        </w:rPr>
        <w:t>num-processes</w:t>
      </w:r>
      <w:r w:rsidR="00574570">
        <w:t xml:space="preserve">) </w:t>
      </w:r>
      <w:r w:rsidR="006746FD">
        <w:t xml:space="preserve">× </w:t>
      </w:r>
      <w:r w:rsidR="007B7897">
        <w:t>(</w:t>
      </w:r>
      <w:r w:rsidR="007B7897">
        <w:rPr>
          <w:i/>
        </w:rPr>
        <w:t>bytes-per-process</w:t>
      </w:r>
      <w:r w:rsidR="007B7897" w:rsidRPr="008F64DE">
        <w:rPr>
          <w:i/>
        </w:rPr>
        <w:t xml:space="preserve"> * </w:t>
      </w:r>
      <w:r w:rsidR="007B7897">
        <w:rPr>
          <w:i/>
        </w:rPr>
        <w:t>num-processes</w:t>
      </w:r>
      <w:r w:rsidR="006A693C">
        <w:t xml:space="preserve">), </w:t>
      </w:r>
      <w:r w:rsidR="00A75CA5">
        <w:t xml:space="preserve">and </w:t>
      </w:r>
      <w:r w:rsidR="00451320">
        <w:t xml:space="preserve">every </w:t>
      </w:r>
      <w:r w:rsidR="00957B89">
        <w:t xml:space="preserve">block is a square </w:t>
      </w:r>
      <w:r w:rsidR="006A693C">
        <w:t xml:space="preserve">array of size </w:t>
      </w:r>
      <w:r w:rsidR="006A693C">
        <w:rPr>
          <w:i/>
        </w:rPr>
        <w:t>block-size</w:t>
      </w:r>
      <w:r w:rsidR="006A693C">
        <w:t xml:space="preserve"> × </w:t>
      </w:r>
      <w:r w:rsidR="006A693C">
        <w:rPr>
          <w:i/>
        </w:rPr>
        <w:t>block-size</w:t>
      </w:r>
      <w:r w:rsidR="006A36F1">
        <w:t>.</w:t>
      </w:r>
      <w:r w:rsidR="00350410">
        <w:t xml:space="preserve"> </w:t>
      </w:r>
      <w:r w:rsidR="00F63009">
        <w:t>B</w:t>
      </w:r>
      <w:r w:rsidR="00350410">
        <w:t>ecause the total amount of bytes requires by the dataset and blocks are power</w:t>
      </w:r>
      <w:r w:rsidR="00FD5075">
        <w:t>s</w:t>
      </w:r>
      <w:r w:rsidR="00350410">
        <w:t xml:space="preserve"> of two, it is important to use fairly small values for these parameters (up to the order of kilobytes) </w:t>
      </w:r>
      <w:r w:rsidR="00B10969">
        <w:t xml:space="preserve">in order </w:t>
      </w:r>
      <w:r w:rsidR="00350410">
        <w:t xml:space="preserve">to avoid having extremely large datasets and </w:t>
      </w:r>
      <w:r w:rsidR="00350410">
        <w:lastRenderedPageBreak/>
        <w:t>blocks.</w:t>
      </w:r>
      <w:r w:rsidR="00093967">
        <w:t xml:space="preserve"> </w:t>
      </w:r>
      <w:r w:rsidR="00331354">
        <w:t xml:space="preserve">As for the transfer buffer, its </w:t>
      </w:r>
      <w:r w:rsidR="00093967">
        <w:t>configuration is not unique</w:t>
      </w:r>
      <w:r w:rsidR="00137081">
        <w:t xml:space="preserve">; it </w:t>
      </w:r>
      <w:r w:rsidR="00093967">
        <w:t>depends</w:t>
      </w:r>
      <w:r w:rsidR="00243598">
        <w:t xml:space="preserve"> on the selec</w:t>
      </w:r>
      <w:r w:rsidR="00090EF1">
        <w:t>ted access pattern.</w:t>
      </w:r>
    </w:p>
    <w:p w:rsidR="002C19C3" w:rsidRDefault="002C19C3" w:rsidP="00310E37"/>
    <w:p w:rsidR="00E31A9D" w:rsidRDefault="00E31A9D" w:rsidP="00D778BC">
      <w:pPr>
        <w:ind w:firstLine="720"/>
      </w:pPr>
      <w:r>
        <w:t xml:space="preserve">When contiguous pattern is </w:t>
      </w:r>
      <w:r w:rsidR="0048296E">
        <w:t>selected</w:t>
      </w:r>
      <w:r>
        <w:t xml:space="preserve">, the transfer buffer is a </w:t>
      </w:r>
      <w:r w:rsidR="006457D3">
        <w:t xml:space="preserve">rectangular </w:t>
      </w:r>
      <w:r>
        <w:t xml:space="preserve">array of </w:t>
      </w:r>
      <w:r w:rsidR="006457D3">
        <w:t xml:space="preserve">size </w:t>
      </w:r>
      <w:r w:rsidR="006457D3">
        <w:rPr>
          <w:i/>
        </w:rPr>
        <w:t>block-size</w:t>
      </w:r>
      <w:r>
        <w:t xml:space="preserve"> </w:t>
      </w:r>
      <w:r w:rsidR="009C27A0">
        <w:t>×</w:t>
      </w:r>
      <w:r>
        <w:t xml:space="preserve"> </w:t>
      </w:r>
      <w:r w:rsidR="006457D3">
        <w:rPr>
          <w:i/>
        </w:rPr>
        <w:t>transfer-buffer-size</w:t>
      </w:r>
      <w:r>
        <w:t xml:space="preserve">. On the other hand, when interleaved pattern is used, the transfer buffer </w:t>
      </w:r>
      <w:r w:rsidR="00CA1D52">
        <w:t xml:space="preserve">becomes </w:t>
      </w:r>
      <w:r w:rsidR="00E75388">
        <w:t xml:space="preserve">an array of size </w:t>
      </w:r>
      <w:r w:rsidR="00B31E07">
        <w:rPr>
          <w:i/>
        </w:rPr>
        <w:t>transfer-buffer-</w:t>
      </w:r>
      <w:r w:rsidR="00CA1D52">
        <w:rPr>
          <w:i/>
        </w:rPr>
        <w:t>size</w:t>
      </w:r>
      <w:r>
        <w:t xml:space="preserve"> </w:t>
      </w:r>
      <w:r w:rsidR="009C27A0">
        <w:t>×</w:t>
      </w:r>
      <w:r>
        <w:t xml:space="preserve"> </w:t>
      </w:r>
      <w:r w:rsidR="00CA1D52">
        <w:rPr>
          <w:i/>
        </w:rPr>
        <w:t>block-size</w:t>
      </w:r>
      <w:r>
        <w:t xml:space="preserve">. </w:t>
      </w:r>
      <w:r w:rsidR="007F147D">
        <w:t xml:space="preserve">Figure 1 shows the case </w:t>
      </w:r>
      <w:r>
        <w:t xml:space="preserve">where </w:t>
      </w:r>
      <w:r w:rsidR="00A14B7B">
        <w:t xml:space="preserve">the transfer buffer contains four blocks, i.e. </w:t>
      </w:r>
      <w:r w:rsidR="002E38AA">
        <w:rPr>
          <w:i/>
        </w:rPr>
        <w:t>transfer-buffer-</w:t>
      </w:r>
      <w:r w:rsidR="00A14B7B">
        <w:rPr>
          <w:i/>
        </w:rPr>
        <w:t xml:space="preserve">size = </w:t>
      </w:r>
      <w:r w:rsidR="00A14B7B" w:rsidRPr="00A14B7B">
        <w:t>4 *</w:t>
      </w:r>
      <w:r w:rsidR="00A14B7B">
        <w:rPr>
          <w:i/>
        </w:rPr>
        <w:t xml:space="preserve"> block-size</w:t>
      </w:r>
      <w:r w:rsidR="007F147D">
        <w:t>.</w:t>
      </w:r>
    </w:p>
    <w:p w:rsidR="00DE2AC4" w:rsidRDefault="00DE2AC4" w:rsidP="00D778BC">
      <w:pPr>
        <w:ind w:firstLine="720"/>
      </w:pPr>
    </w:p>
    <w:p w:rsidR="00B201CC" w:rsidRPr="009F185A" w:rsidRDefault="00150E0C" w:rsidP="00B201CC">
      <w:r>
        <w:rPr>
          <w:noProof/>
        </w:rPr>
        <w:pict>
          <v:shape id="_x0000_s1171" type="#_x0000_t202" style="position:absolute;margin-left:-3pt;margin-top:95.05pt;width:75.75pt;height:27pt;z-index:251658240" filled="f" stroked="f">
            <v:textbox style="mso-next-textbox:#_x0000_s1171">
              <w:txbxContent>
                <w:p w:rsidR="00FD527D" w:rsidRPr="00F2581E" w:rsidRDefault="00FD527D" w:rsidP="00B201CC">
                  <w:pPr>
                    <w:rPr>
                      <w:i/>
                    </w:rPr>
                  </w:pPr>
                  <w:proofErr w:type="gramStart"/>
                  <w:r>
                    <w:rPr>
                      <w:i/>
                    </w:rPr>
                    <w:t>block-size</w:t>
                  </w:r>
                  <w:proofErr w:type="gramEnd"/>
                </w:p>
              </w:txbxContent>
            </v:textbox>
          </v:shape>
        </w:pict>
      </w:r>
      <w:r>
        <w:pict>
          <v:group id="_x0000_s1156" editas="canvas" style="width:441pt;height:3in;mso-position-horizontal-relative:char;mso-position-vertical-relative:line" coordorigin="1800,1620" coordsize="8820,4320">
            <o:lock v:ext="edit" aspectratio="t"/>
            <v:shape id="_x0000_s1157" type="#_x0000_t75" style="position:absolute;left:1800;top:1620;width:8820;height:4320" o:preferrelative="f">
              <v:fill o:detectmouseclick="t"/>
              <v:path o:extrusionok="t" o:connecttype="none"/>
              <o:lock v:ext="edit" text="t"/>
            </v:shape>
            <v:rect id="_x0000_s1158" style="position:absolute;left:3075;top:3420;width:2880;height:720"/>
            <v:rect id="_x0000_s1159" style="position:absolute;left:8580;top:2340;width:900;height:2880"/>
            <v:line id="_x0000_s1160" style="position:absolute" from="4515,3420" to="4516,4140">
              <v:stroke dashstyle="dash"/>
            </v:line>
            <v:line id="_x0000_s1161" style="position:absolute" from="3615,3420" to="3616,3421"/>
            <v:line id="_x0000_s1162" style="position:absolute" from="3795,3420" to="3796,4140">
              <v:stroke dashstyle="dash"/>
            </v:line>
            <v:line id="_x0000_s1163" style="position:absolute" from="5235,3420" to="5236,4140">
              <v:stroke dashstyle="dash"/>
            </v:line>
            <v:line id="_x0000_s1164" style="position:absolute" from="8580,3780" to="9480,3781">
              <v:stroke dashstyle="dash"/>
            </v:line>
            <v:line id="_x0000_s1165" style="position:absolute" from="8580,3061" to="9480,3062">
              <v:stroke dashstyle="dash"/>
            </v:line>
            <v:line id="_x0000_s1166" style="position:absolute" from="8580,4500" to="9480,4501">
              <v:stroke dashstyle="dash"/>
            </v:line>
            <v:line id="_x0000_s1167" style="position:absolute" from="2895,3420" to="2896,4140">
              <v:stroke startarrow="block" startarrowwidth="narrow" endarrow="block" endarrowwidth="narrow"/>
            </v:line>
            <v:line id="_x0000_s1168" style="position:absolute" from="3075,3240" to="5955,3241">
              <v:stroke startarrow="block" startarrowwidth="narrow" endarrow="block" endarrowwidth="narrow"/>
            </v:line>
            <v:line id="_x0000_s1169" style="position:absolute" from="8400,2340" to="8401,5220">
              <v:stroke startarrow="block" startarrowwidth="narrow" endarrow="block" endarrowwidth="narrow"/>
            </v:line>
            <v:line id="_x0000_s1170" style="position:absolute" from="8580,2160" to="9480,2161">
              <v:stroke startarrow="block" startarrowwidth="narrow" endarrow="block" endarrowwidth="narrow"/>
            </v:line>
            <v:shape id="_x0000_s1172" type="#_x0000_t202" style="position:absolute;left:3539;top:2700;width:2340;height:540" filled="f" stroked="f">
              <v:textbox style="mso-next-textbox:#_x0000_s1172">
                <w:txbxContent>
                  <w:p w:rsidR="00FD527D" w:rsidRPr="00F2581E" w:rsidRDefault="00FD527D" w:rsidP="00B201CC">
                    <w:pPr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</w:rPr>
                      <w:t>transfer-buffer-size</w:t>
                    </w:r>
                    <w:proofErr w:type="gramEnd"/>
                  </w:p>
                </w:txbxContent>
              </v:textbox>
            </v:shape>
            <v:shape id="_x0000_s1173" type="#_x0000_t202" style="position:absolute;left:6300;top:3521;width:2280;height:540" filled="f" stroked="f">
              <v:textbox style="mso-next-textbox:#_x0000_s1173">
                <w:txbxContent>
                  <w:p w:rsidR="00FD527D" w:rsidRPr="00F2581E" w:rsidRDefault="00FD527D" w:rsidP="00B201CC">
                    <w:pPr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</w:rPr>
                      <w:t>transfer-buffer-size</w:t>
                    </w:r>
                    <w:proofErr w:type="gramEnd"/>
                  </w:p>
                </w:txbxContent>
              </v:textbox>
            </v:shape>
            <v:shape id="_x0000_s1174" type="#_x0000_t202" style="position:absolute;left:8400;top:1621;width:1725;height:540" filled="f" stroked="f">
              <v:textbox style="mso-next-textbox:#_x0000_s1174">
                <w:txbxContent>
                  <w:p w:rsidR="00FD527D" w:rsidRPr="00F2581E" w:rsidRDefault="00FD527D" w:rsidP="00B201CC">
                    <w:pPr>
                      <w:rPr>
                        <w:i/>
                      </w:rPr>
                    </w:pPr>
                    <w:proofErr w:type="gramStart"/>
                    <w:r>
                      <w:rPr>
                        <w:i/>
                      </w:rPr>
                      <w:t>block-size</w:t>
                    </w:r>
                    <w:proofErr w:type="gramEnd"/>
                  </w:p>
                </w:txbxContent>
              </v:textbox>
            </v:shape>
            <v:shape id="_x0000_s1175" type="#_x0000_t202" style="position:absolute;left:3539;top:5400;width:2160;height:540" stroked="f">
              <v:textbox style="mso-next-textbox:#_x0000_s1175">
                <w:txbxContent>
                  <w:p w:rsidR="00FD527D" w:rsidRDefault="00FD527D">
                    <w:r>
                      <w:t>Contiguous pattern</w:t>
                    </w:r>
                  </w:p>
                </w:txbxContent>
              </v:textbox>
            </v:shape>
            <v:shape id="_x0000_s1177" type="#_x0000_t202" style="position:absolute;left:7740;top:5400;width:2160;height:540" stroked="f">
              <v:textbox style="mso-next-textbox:#_x0000_s1177">
                <w:txbxContent>
                  <w:p w:rsidR="00FD527D" w:rsidRDefault="00FD527D">
                    <w:r>
                      <w:t>Interleaved pattern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F055F" w:rsidRPr="007F147D" w:rsidRDefault="007F147D" w:rsidP="00BF055F">
      <w:pPr>
        <w:jc w:val="center"/>
        <w:rPr>
          <w:b/>
        </w:rPr>
      </w:pPr>
      <w:r>
        <w:rPr>
          <w:b/>
        </w:rPr>
        <w:t xml:space="preserve">Figure </w:t>
      </w:r>
      <w:proofErr w:type="gramStart"/>
      <w:r>
        <w:rPr>
          <w:b/>
        </w:rPr>
        <w:t>1</w:t>
      </w:r>
      <w:r w:rsidR="00BF055F" w:rsidRPr="007F147D">
        <w:rPr>
          <w:b/>
        </w:rPr>
        <w:t xml:space="preserve">  Transfer</w:t>
      </w:r>
      <w:proofErr w:type="gramEnd"/>
      <w:r w:rsidR="00BF055F" w:rsidRPr="007F147D">
        <w:rPr>
          <w:b/>
        </w:rPr>
        <w:t xml:space="preserve"> buffer configurations</w:t>
      </w:r>
      <w:r w:rsidR="001E0110" w:rsidRPr="007F147D">
        <w:rPr>
          <w:b/>
        </w:rPr>
        <w:t xml:space="preserve"> for 2D geometry</w:t>
      </w:r>
    </w:p>
    <w:p w:rsidR="00BF055F" w:rsidRDefault="00BF055F" w:rsidP="00BF055F">
      <w:pPr>
        <w:jc w:val="center"/>
      </w:pPr>
    </w:p>
    <w:p w:rsidR="00DE2AC4" w:rsidRDefault="00DE2AC4" w:rsidP="00BF055F">
      <w:pPr>
        <w:jc w:val="center"/>
      </w:pPr>
    </w:p>
    <w:p w:rsidR="005314B7" w:rsidRDefault="002F1954" w:rsidP="005A0A10">
      <w:pPr>
        <w:ind w:firstLine="720"/>
      </w:pPr>
      <w:r>
        <w:t xml:space="preserve">Contiguous pattern divides the first dimension (columns) </w:t>
      </w:r>
      <w:r w:rsidR="0066292A">
        <w:t xml:space="preserve">evenly into </w:t>
      </w:r>
      <w:r w:rsidRPr="0066292A">
        <w:rPr>
          <w:i/>
        </w:rPr>
        <w:t>num-processes</w:t>
      </w:r>
      <w:r>
        <w:t xml:space="preserve"> </w:t>
      </w:r>
      <w:r w:rsidR="0066292A">
        <w:t>sections.</w:t>
      </w:r>
      <w:r w:rsidR="00E029E5">
        <w:t xml:space="preserve"> </w:t>
      </w:r>
      <w:r w:rsidR="002E77D0">
        <w:t xml:space="preserve">Given that </w:t>
      </w:r>
      <w:r w:rsidR="00E029E5">
        <w:t xml:space="preserve">the storage implementation of two-dimensional datasets is based on row-major ordering, </w:t>
      </w:r>
      <w:r w:rsidR="004817F0">
        <w:t>such partition effectively divides the storage in</w:t>
      </w:r>
      <w:r w:rsidR="0022416F">
        <w:t xml:space="preserve">to </w:t>
      </w:r>
      <w:r w:rsidR="0022416F" w:rsidRPr="0066292A">
        <w:rPr>
          <w:i/>
        </w:rPr>
        <w:t>num-processes</w:t>
      </w:r>
      <w:r w:rsidR="004817F0">
        <w:t xml:space="preserve"> contiguous regions</w:t>
      </w:r>
      <w:r w:rsidR="006F1A8B">
        <w:t>.</w:t>
      </w:r>
      <w:r w:rsidR="000E39F0">
        <w:t xml:space="preserve"> </w:t>
      </w:r>
      <w:r w:rsidR="00265BB0">
        <w:t>For example, a</w:t>
      </w:r>
      <w:r>
        <w:t>n execution of the following</w:t>
      </w:r>
      <w:r w:rsidR="005314B7">
        <w:t xml:space="preserve"> command</w:t>
      </w:r>
    </w:p>
    <w:p w:rsidR="005314B7" w:rsidRDefault="005314B7"/>
    <w:p w:rsidR="00B22295" w:rsidRPr="00EB360C" w:rsidRDefault="00B22295" w:rsidP="00B22295">
      <w:pPr>
        <w:ind w:firstLine="720"/>
        <w:rPr>
          <w:rFonts w:ascii="Courier" w:hAnsi="Courier"/>
          <w:sz w:val="20"/>
          <w:szCs w:val="20"/>
        </w:rPr>
      </w:pPr>
      <w:proofErr w:type="spellStart"/>
      <w:proofErr w:type="gramStart"/>
      <w:r w:rsidRPr="00EB360C">
        <w:rPr>
          <w:rFonts w:ascii="Courier" w:hAnsi="Courier"/>
          <w:sz w:val="20"/>
          <w:szCs w:val="20"/>
        </w:rPr>
        <w:t>mpirun</w:t>
      </w:r>
      <w:proofErr w:type="spellEnd"/>
      <w:proofErr w:type="gramEnd"/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proofErr w:type="spellStart"/>
      <w:r>
        <w:rPr>
          <w:rFonts w:ascii="Courier" w:hAnsi="Courier"/>
          <w:sz w:val="20"/>
          <w:szCs w:val="20"/>
        </w:rPr>
        <w:t>np</w:t>
      </w:r>
      <w:proofErr w:type="spellEnd"/>
      <w:r>
        <w:rPr>
          <w:rFonts w:ascii="Courier" w:hAnsi="Courier"/>
          <w:sz w:val="20"/>
          <w:szCs w:val="20"/>
        </w:rPr>
        <w:t xml:space="preserve"> 3</w:t>
      </w:r>
      <w:r w:rsidRPr="00EB360C">
        <w:rPr>
          <w:rFonts w:ascii="Courier" w:hAnsi="Courier"/>
          <w:sz w:val="20"/>
          <w:szCs w:val="20"/>
        </w:rPr>
        <w:t xml:space="preserve"> h5perf </w:t>
      </w:r>
      <w:r w:rsidRPr="00EB360C">
        <w:rPr>
          <w:rFonts w:ascii="Courier"/>
          <w:sz w:val="20"/>
          <w:szCs w:val="20"/>
        </w:rPr>
        <w:t>–</w:t>
      </w:r>
      <w:r w:rsidRPr="00EB360C">
        <w:rPr>
          <w:rFonts w:ascii="Courier" w:hAnsi="Courier"/>
          <w:sz w:val="20"/>
          <w:szCs w:val="20"/>
        </w:rPr>
        <w:t xml:space="preserve">B 2 </w:t>
      </w:r>
      <w:r w:rsidRPr="00EB360C">
        <w:rPr>
          <w:rFonts w:ascii="Courier"/>
          <w:sz w:val="20"/>
          <w:szCs w:val="20"/>
        </w:rPr>
        <w:t>–</w:t>
      </w:r>
      <w:r w:rsidR="00AB2775">
        <w:rPr>
          <w:rFonts w:ascii="Courier" w:hAnsi="Courier"/>
          <w:sz w:val="20"/>
          <w:szCs w:val="20"/>
        </w:rPr>
        <w:t>e 4</w:t>
      </w:r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r>
        <w:rPr>
          <w:rFonts w:ascii="Courier" w:hAnsi="Courier"/>
          <w:sz w:val="20"/>
          <w:szCs w:val="20"/>
        </w:rPr>
        <w:t>p 3</w:t>
      </w:r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r>
        <w:rPr>
          <w:rFonts w:ascii="Courier" w:hAnsi="Courier"/>
          <w:sz w:val="20"/>
          <w:szCs w:val="20"/>
        </w:rPr>
        <w:t>P 3</w:t>
      </w:r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r w:rsidR="006C1A1D">
        <w:rPr>
          <w:rFonts w:ascii="Courier" w:hAnsi="Courier"/>
          <w:sz w:val="20"/>
          <w:szCs w:val="20"/>
        </w:rPr>
        <w:t>x 12</w:t>
      </w:r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r w:rsidR="006C1A1D">
        <w:rPr>
          <w:rFonts w:ascii="Courier" w:hAnsi="Courier"/>
          <w:sz w:val="20"/>
          <w:szCs w:val="20"/>
        </w:rPr>
        <w:t>X 12</w:t>
      </w:r>
      <w:r>
        <w:rPr>
          <w:rFonts w:ascii="Courier" w:hAnsi="Courier"/>
          <w:sz w:val="20"/>
          <w:szCs w:val="20"/>
        </w:rPr>
        <w:t xml:space="preserve"> -g</w:t>
      </w:r>
    </w:p>
    <w:p w:rsidR="0071332E" w:rsidRDefault="0071332E"/>
    <w:p w:rsidR="00BD7185" w:rsidRDefault="00947905">
      <w:proofErr w:type="gramStart"/>
      <w:r>
        <w:t>defines</w:t>
      </w:r>
      <w:proofErr w:type="gramEnd"/>
      <w:r>
        <w:t xml:space="preserve"> a dataset of 12</w:t>
      </w:r>
      <w:r w:rsidR="009C27A0">
        <w:t>×</w:t>
      </w:r>
      <w:r>
        <w:t>12</w:t>
      </w:r>
      <w:r w:rsidR="00643A9C">
        <w:t xml:space="preserve"> bytes</w:t>
      </w:r>
      <w:r w:rsidR="00E741BB">
        <w:t>, blocks of 2</w:t>
      </w:r>
      <w:r w:rsidR="009C27A0">
        <w:t>×</w:t>
      </w:r>
      <w:r w:rsidR="00E741BB">
        <w:t xml:space="preserve">2 </w:t>
      </w:r>
      <w:r w:rsidR="00643A9C">
        <w:t xml:space="preserve">bytes, </w:t>
      </w:r>
      <w:r w:rsidR="00E741BB">
        <w:t>and a transfer buffer of 2</w:t>
      </w:r>
      <w:r w:rsidR="009C27A0">
        <w:t>×</w:t>
      </w:r>
      <w:r w:rsidR="00AB2779">
        <w:t>12</w:t>
      </w:r>
      <w:r w:rsidR="00E741BB">
        <w:t xml:space="preserve"> </w:t>
      </w:r>
      <w:r w:rsidR="00643A9C">
        <w:t xml:space="preserve">bytes </w:t>
      </w:r>
      <w:r w:rsidR="00E741BB">
        <w:t xml:space="preserve">with </w:t>
      </w:r>
      <w:r w:rsidR="00472B61">
        <w:t xml:space="preserve">the </w:t>
      </w:r>
      <w:r w:rsidR="006B0517">
        <w:t>logical</w:t>
      </w:r>
      <w:r w:rsidR="004D5A09">
        <w:t xml:space="preserve"> </w:t>
      </w:r>
      <w:r w:rsidR="00F84031">
        <w:t>organiz</w:t>
      </w:r>
      <w:r w:rsidR="007D02A1">
        <w:t>ation shown in Figure 2</w:t>
      </w:r>
      <w:r w:rsidR="009F6799">
        <w:t xml:space="preserve">. </w:t>
      </w:r>
    </w:p>
    <w:p w:rsidR="00BD7185" w:rsidRDefault="00BD7185"/>
    <w:p w:rsidR="007D02A1" w:rsidRDefault="007D02A1"/>
    <w:p w:rsidR="007D02A1" w:rsidRDefault="007D02A1"/>
    <w:p w:rsidR="007D02A1" w:rsidRDefault="007D02A1"/>
    <w:p w:rsidR="007D02A1" w:rsidRDefault="007D02A1"/>
    <w:p w:rsidR="007D02A1" w:rsidRDefault="007D02A1"/>
    <w:p w:rsidR="007D02A1" w:rsidRDefault="007D02A1"/>
    <w:p w:rsidR="007D02A1" w:rsidRDefault="007D02A1"/>
    <w:p w:rsidR="007D02A1" w:rsidRDefault="007D02A1"/>
    <w:p w:rsidR="006147DA" w:rsidRDefault="006147DA"/>
    <w:tbl>
      <w:tblPr>
        <w:tblStyle w:val="TableGrid"/>
        <w:tblW w:w="3584" w:type="dxa"/>
        <w:jc w:val="center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1E0"/>
      </w:tblPr>
      <w:tblGrid>
        <w:gridCol w:w="298"/>
        <w:gridCol w:w="298"/>
        <w:gridCol w:w="298"/>
        <w:gridCol w:w="298"/>
        <w:gridCol w:w="299"/>
        <w:gridCol w:w="299"/>
        <w:gridCol w:w="299"/>
        <w:gridCol w:w="299"/>
        <w:gridCol w:w="299"/>
        <w:gridCol w:w="299"/>
        <w:gridCol w:w="299"/>
        <w:gridCol w:w="299"/>
      </w:tblGrid>
      <w:tr w:rsidR="001D5F97" w:rsidRPr="001A487D" w:rsidTr="000854AE">
        <w:trPr>
          <w:trHeight w:val="2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D93764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D93764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D93764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D93764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D93764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D93764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D93764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D93764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D93764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D93764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D93764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D93764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</w:tr>
      <w:tr w:rsidR="00367999" w:rsidRPr="001A487D" w:rsidTr="000854AE">
        <w:trPr>
          <w:trHeight w:val="241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0</w:t>
            </w:r>
          </w:p>
        </w:tc>
      </w:tr>
      <w:tr w:rsidR="00367999" w:rsidRPr="00C90C98" w:rsidTr="000854AE">
        <w:trPr>
          <w:trHeight w:val="2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</w:tr>
      <w:tr w:rsidR="00367999" w:rsidRPr="00C90C98" w:rsidTr="000854AE">
        <w:trPr>
          <w:trHeight w:val="241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999" w:rsidRPr="00C90C98" w:rsidRDefault="00367999" w:rsidP="0036799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0</w:t>
            </w:r>
          </w:p>
        </w:tc>
      </w:tr>
      <w:tr w:rsidR="00367999" w:rsidRPr="001A487D" w:rsidTr="000854AE">
        <w:trPr>
          <w:trHeight w:val="2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7999" w:rsidRPr="00846D1A" w:rsidRDefault="00367999" w:rsidP="00367999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</w:tr>
      <w:tr w:rsidR="001D5F97" w:rsidRPr="001A487D" w:rsidTr="000854AE">
        <w:trPr>
          <w:trHeight w:val="241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1</w:t>
            </w:r>
          </w:p>
        </w:tc>
      </w:tr>
      <w:tr w:rsidR="001D5F97" w:rsidRPr="00C90C98" w:rsidTr="000854AE">
        <w:trPr>
          <w:trHeight w:val="2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</w:tr>
      <w:tr w:rsidR="001D5F97" w:rsidRPr="00C90C98" w:rsidTr="000854AE">
        <w:trPr>
          <w:trHeight w:val="241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1</w:t>
            </w:r>
          </w:p>
        </w:tc>
      </w:tr>
      <w:tr w:rsidR="001D5F97" w:rsidRPr="001A487D" w:rsidTr="000854AE">
        <w:trPr>
          <w:trHeight w:val="2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182D5C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182D5C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182D5C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182D5C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182D5C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182D5C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182D5C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182D5C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182D5C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182D5C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182D5C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182D5C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</w:tr>
      <w:tr w:rsidR="001D5F97" w:rsidRPr="001A487D" w:rsidTr="000854AE">
        <w:trPr>
          <w:trHeight w:val="241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F97" w:rsidRPr="00846D1A" w:rsidRDefault="001D5F97" w:rsidP="00624DD8">
            <w:pPr>
              <w:jc w:val="center"/>
              <w:rPr>
                <w:color w:val="0070C0"/>
                <w:sz w:val="20"/>
                <w:szCs w:val="20"/>
              </w:rPr>
            </w:pPr>
            <w:r w:rsidRPr="00846D1A">
              <w:rPr>
                <w:color w:val="0070C0"/>
                <w:sz w:val="20"/>
                <w:szCs w:val="20"/>
              </w:rPr>
              <w:t>2</w:t>
            </w:r>
          </w:p>
        </w:tc>
      </w:tr>
      <w:tr w:rsidR="001D5F97" w:rsidRPr="00C90C98" w:rsidTr="000854AE">
        <w:trPr>
          <w:trHeight w:val="2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  <w:tr w:rsidR="001D5F97" w:rsidRPr="00C90C98" w:rsidTr="000854AE">
        <w:trPr>
          <w:trHeight w:val="241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dashed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5F97" w:rsidRPr="00C90C98" w:rsidRDefault="001D5F97" w:rsidP="00624DD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90C98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</w:tbl>
    <w:p w:rsidR="006A0A49" w:rsidRDefault="006A0A49"/>
    <w:p w:rsidR="00425056" w:rsidRPr="00391FE7" w:rsidRDefault="00391FE7" w:rsidP="002D44A0">
      <w:pPr>
        <w:jc w:val="center"/>
        <w:rPr>
          <w:b/>
        </w:rPr>
      </w:pPr>
      <w:r>
        <w:rPr>
          <w:b/>
        </w:rPr>
        <w:t xml:space="preserve">Figure </w:t>
      </w:r>
      <w:proofErr w:type="gramStart"/>
      <w:r>
        <w:rPr>
          <w:b/>
        </w:rPr>
        <w:t xml:space="preserve">2  </w:t>
      </w:r>
      <w:r w:rsidR="00CC189D" w:rsidRPr="00391FE7">
        <w:rPr>
          <w:b/>
        </w:rPr>
        <w:t>Logical</w:t>
      </w:r>
      <w:proofErr w:type="gramEnd"/>
      <w:r w:rsidR="00CC189D" w:rsidRPr="00391FE7">
        <w:rPr>
          <w:b/>
        </w:rPr>
        <w:t xml:space="preserve"> </w:t>
      </w:r>
      <w:r>
        <w:rPr>
          <w:b/>
        </w:rPr>
        <w:t xml:space="preserve">data </w:t>
      </w:r>
      <w:r w:rsidR="00844F3B" w:rsidRPr="00391FE7">
        <w:rPr>
          <w:b/>
        </w:rPr>
        <w:t xml:space="preserve">organization </w:t>
      </w:r>
      <w:r w:rsidR="00B35FA6" w:rsidRPr="00391FE7">
        <w:rPr>
          <w:b/>
        </w:rPr>
        <w:t xml:space="preserve">for </w:t>
      </w:r>
      <w:r w:rsidR="00844F3B" w:rsidRPr="00391FE7">
        <w:rPr>
          <w:b/>
        </w:rPr>
        <w:t>contiguous access</w:t>
      </w:r>
      <w:r w:rsidR="00D957E6" w:rsidRPr="00391FE7">
        <w:rPr>
          <w:b/>
        </w:rPr>
        <w:t xml:space="preserve"> pattern</w:t>
      </w:r>
    </w:p>
    <w:p w:rsidR="00391FE7" w:rsidRDefault="00391FE7" w:rsidP="002D44A0">
      <w:pPr>
        <w:jc w:val="center"/>
      </w:pPr>
    </w:p>
    <w:p w:rsidR="00AF711D" w:rsidRDefault="00AF711D" w:rsidP="002D44A0">
      <w:pPr>
        <w:jc w:val="center"/>
      </w:pPr>
    </w:p>
    <w:p w:rsidR="002D44A0" w:rsidRDefault="007E6AC8" w:rsidP="004D411F">
      <w:pPr>
        <w:ind w:firstLine="720"/>
        <w:jc w:val="both"/>
      </w:pPr>
      <w:r>
        <w:t xml:space="preserve">Because the number of columns of the transfer buffer is the same as that of the dataset, </w:t>
      </w:r>
      <w:r w:rsidR="002D44A0">
        <w:t xml:space="preserve">each processor </w:t>
      </w:r>
      <w:r w:rsidR="0093247E">
        <w:t xml:space="preserve">can </w:t>
      </w:r>
      <w:r w:rsidR="002D44A0">
        <w:t xml:space="preserve">transfer the </w:t>
      </w:r>
      <w:r w:rsidR="00A605E8">
        <w:t xml:space="preserve">entire </w:t>
      </w:r>
      <w:r w:rsidR="002D44A0">
        <w:t>buffer using a single I/O operation</w:t>
      </w:r>
      <w:r w:rsidR="00073700">
        <w:t xml:space="preserve">. The following scheme shows the </w:t>
      </w:r>
      <w:r w:rsidR="00430689">
        <w:t xml:space="preserve">data </w:t>
      </w:r>
      <w:r w:rsidR="00073700">
        <w:t xml:space="preserve">storage in the file and the view </w:t>
      </w:r>
      <w:r w:rsidR="00AA6AD4">
        <w:t xml:space="preserve">of </w:t>
      </w:r>
      <w:r w:rsidR="00073700">
        <w:t>each process</w:t>
      </w:r>
      <w:r w:rsidR="00054666">
        <w:t>,</w:t>
      </w:r>
    </w:p>
    <w:p w:rsidR="00C83C15" w:rsidRDefault="00C83C15" w:rsidP="002D44A0">
      <w:pPr>
        <w:jc w:val="both"/>
      </w:pPr>
    </w:p>
    <w:p w:rsidR="00C83C15" w:rsidRDefault="00C83C15" w:rsidP="00C83C15"/>
    <w:p w:rsidR="00C83C15" w:rsidRPr="00CD6472" w:rsidRDefault="00C83C15" w:rsidP="00C83C15">
      <w:pPr>
        <w:ind w:firstLine="720"/>
      </w:pPr>
      <w:r>
        <w:t>P0’s view</w:t>
      </w:r>
      <w:r>
        <w:tab/>
        <w:t>|</w:t>
      </w:r>
      <w:r w:rsidRPr="007D6361">
        <w:rPr>
          <w:color w:val="0070C0"/>
        </w:rPr>
        <w:t>0 0</w:t>
      </w:r>
      <w:r w:rsidR="00040FB9">
        <w:rPr>
          <w:color w:val="0070C0"/>
        </w:rPr>
        <w:t xml:space="preserve"> … 0</w:t>
      </w:r>
      <w:r w:rsidR="00A96854">
        <w:rPr>
          <w:color w:val="0070C0"/>
        </w:rPr>
        <w:t xml:space="preserve"> </w:t>
      </w:r>
      <w:proofErr w:type="spellStart"/>
      <w:r w:rsidR="00A96854" w:rsidRPr="00B75E27">
        <w:rPr>
          <w:b/>
          <w:color w:val="FF0000"/>
        </w:rPr>
        <w:t>0</w:t>
      </w:r>
      <w:proofErr w:type="spellEnd"/>
      <w:r w:rsidR="00A96854" w:rsidRPr="00B75E27">
        <w:rPr>
          <w:b/>
          <w:color w:val="FF0000"/>
        </w:rPr>
        <w:t xml:space="preserve"> </w:t>
      </w:r>
      <w:proofErr w:type="spellStart"/>
      <w:r w:rsidR="00A96854" w:rsidRPr="00B75E27">
        <w:rPr>
          <w:b/>
          <w:color w:val="FF0000"/>
        </w:rPr>
        <w:t>0</w:t>
      </w:r>
      <w:proofErr w:type="spellEnd"/>
      <w:r w:rsidR="00A96854" w:rsidRPr="00B75E27">
        <w:rPr>
          <w:b/>
          <w:color w:val="FF0000"/>
        </w:rPr>
        <w:t xml:space="preserve"> … 0</w:t>
      </w:r>
      <w:r w:rsidR="00A96854">
        <w:rPr>
          <w:color w:val="0070C0"/>
        </w:rPr>
        <w:tab/>
      </w:r>
      <w:r w:rsidR="00A96854">
        <w:rPr>
          <w:color w:val="0070C0"/>
        </w:rPr>
        <w:tab/>
      </w:r>
      <w:r w:rsidR="00A96854">
        <w:rPr>
          <w:color w:val="0070C0"/>
        </w:rPr>
        <w:tab/>
      </w:r>
      <w:r w:rsidR="00A96854">
        <w:rPr>
          <w:color w:val="0070C0"/>
        </w:rPr>
        <w:tab/>
      </w:r>
      <w:r>
        <w:rPr>
          <w:color w:val="0070C0"/>
        </w:rPr>
        <w:tab/>
      </w:r>
      <w:r w:rsidRPr="00CD6472">
        <w:t>|</w:t>
      </w:r>
    </w:p>
    <w:p w:rsidR="00C83C15" w:rsidRDefault="00C83C15" w:rsidP="00C83C15">
      <w:pPr>
        <w:ind w:firstLine="720"/>
      </w:pPr>
    </w:p>
    <w:p w:rsidR="00C83C15" w:rsidRPr="00CD6472" w:rsidRDefault="00C83C15" w:rsidP="00C83C15">
      <w:pPr>
        <w:ind w:firstLine="720"/>
      </w:pPr>
      <w:r>
        <w:t>P1’s view</w:t>
      </w:r>
      <w:r>
        <w:tab/>
        <w:t>|</w:t>
      </w:r>
      <w:r w:rsidR="00A96854">
        <w:tab/>
      </w:r>
      <w:r w:rsidR="00A96854">
        <w:tab/>
        <w:t xml:space="preserve">     </w:t>
      </w:r>
      <w:r w:rsidR="00A96854" w:rsidRPr="00A17829">
        <w:rPr>
          <w:color w:val="0070C0"/>
        </w:rPr>
        <w:t xml:space="preserve">1 </w:t>
      </w:r>
      <w:proofErr w:type="spellStart"/>
      <w:r w:rsidR="00A96854" w:rsidRPr="00A17829">
        <w:rPr>
          <w:color w:val="0070C0"/>
        </w:rPr>
        <w:t>1</w:t>
      </w:r>
      <w:proofErr w:type="spellEnd"/>
      <w:r w:rsidR="00A96854" w:rsidRPr="00A17829">
        <w:rPr>
          <w:color w:val="0070C0"/>
        </w:rPr>
        <w:t xml:space="preserve"> … 1</w:t>
      </w:r>
      <w:r w:rsidR="00A96854">
        <w:t xml:space="preserve"> </w:t>
      </w:r>
      <w:proofErr w:type="spellStart"/>
      <w:r w:rsidR="00A96854" w:rsidRPr="00B75E27">
        <w:rPr>
          <w:b/>
          <w:color w:val="FF0000"/>
        </w:rPr>
        <w:t>1</w:t>
      </w:r>
      <w:proofErr w:type="spellEnd"/>
      <w:r w:rsidR="00A96854" w:rsidRPr="00B75E27">
        <w:rPr>
          <w:b/>
          <w:color w:val="FF0000"/>
        </w:rPr>
        <w:t xml:space="preserve"> </w:t>
      </w:r>
      <w:proofErr w:type="spellStart"/>
      <w:r w:rsidR="00A96854" w:rsidRPr="00B75E27">
        <w:rPr>
          <w:b/>
          <w:color w:val="FF0000"/>
        </w:rPr>
        <w:t>1</w:t>
      </w:r>
      <w:proofErr w:type="spellEnd"/>
      <w:r w:rsidR="00A96854" w:rsidRPr="00B75E27">
        <w:rPr>
          <w:b/>
          <w:color w:val="FF0000"/>
        </w:rPr>
        <w:t xml:space="preserve"> … 1</w:t>
      </w:r>
      <w:r w:rsidR="00A96854"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 w:rsidRPr="00CD6472">
        <w:t>|</w:t>
      </w:r>
    </w:p>
    <w:p w:rsidR="00C83C15" w:rsidRDefault="00C83C15" w:rsidP="00C83C15">
      <w:pPr>
        <w:ind w:firstLine="720"/>
      </w:pPr>
    </w:p>
    <w:p w:rsidR="00C83C15" w:rsidRDefault="00C83C15" w:rsidP="00C83C15">
      <w:pPr>
        <w:ind w:firstLine="720"/>
      </w:pPr>
      <w:r>
        <w:t>P2’s view</w:t>
      </w:r>
      <w:r>
        <w:tab/>
        <w:t>|</w:t>
      </w:r>
      <w:r w:rsidR="00A96854">
        <w:tab/>
      </w:r>
      <w:r w:rsidR="00A96854">
        <w:tab/>
      </w:r>
      <w:r w:rsidR="00A96854">
        <w:tab/>
      </w:r>
      <w:r w:rsidR="00A96854">
        <w:tab/>
        <w:t xml:space="preserve">        </w:t>
      </w:r>
      <w:r w:rsidR="00073700">
        <w:t xml:space="preserve"> </w:t>
      </w:r>
      <w:r w:rsidR="00A96854" w:rsidRPr="00A17829">
        <w:rPr>
          <w:color w:val="0070C0"/>
        </w:rPr>
        <w:t xml:space="preserve">2 </w:t>
      </w:r>
      <w:proofErr w:type="spellStart"/>
      <w:r w:rsidR="00A96854" w:rsidRPr="00A17829">
        <w:rPr>
          <w:color w:val="0070C0"/>
        </w:rPr>
        <w:t>2</w:t>
      </w:r>
      <w:proofErr w:type="spellEnd"/>
      <w:r w:rsidR="00A96854" w:rsidRPr="00A17829">
        <w:rPr>
          <w:color w:val="0070C0"/>
        </w:rPr>
        <w:t xml:space="preserve"> … 2</w:t>
      </w:r>
      <w:r w:rsidR="00A96854">
        <w:t xml:space="preserve"> </w:t>
      </w:r>
      <w:proofErr w:type="spellStart"/>
      <w:r w:rsidR="00A96854" w:rsidRPr="00B75E27">
        <w:rPr>
          <w:b/>
          <w:color w:val="FF0000"/>
        </w:rPr>
        <w:t>2</w:t>
      </w:r>
      <w:proofErr w:type="spellEnd"/>
      <w:r w:rsidR="00A96854" w:rsidRPr="00B75E27">
        <w:rPr>
          <w:b/>
          <w:color w:val="FF0000"/>
        </w:rPr>
        <w:t xml:space="preserve"> </w:t>
      </w:r>
      <w:proofErr w:type="spellStart"/>
      <w:r w:rsidR="00A96854" w:rsidRPr="00B75E27">
        <w:rPr>
          <w:b/>
          <w:color w:val="FF0000"/>
        </w:rPr>
        <w:t>2</w:t>
      </w:r>
      <w:proofErr w:type="spellEnd"/>
      <w:r w:rsidR="00A96854" w:rsidRPr="00B75E27">
        <w:rPr>
          <w:b/>
          <w:color w:val="FF0000"/>
        </w:rPr>
        <w:t xml:space="preserve"> … </w:t>
      </w:r>
      <w:r w:rsidR="00073700">
        <w:rPr>
          <w:b/>
          <w:color w:val="FF0000"/>
        </w:rPr>
        <w:t>2</w:t>
      </w:r>
      <w:r w:rsidRPr="00CD6472">
        <w:t>|</w:t>
      </w:r>
    </w:p>
    <w:p w:rsidR="00C83C15" w:rsidRDefault="00C83C15" w:rsidP="00C83C15">
      <w:pPr>
        <w:ind w:firstLine="720"/>
      </w:pPr>
    </w:p>
    <w:p w:rsidR="00C83C15" w:rsidRDefault="00073700" w:rsidP="00C83C15">
      <w:pPr>
        <w:ind w:firstLine="720"/>
      </w:pPr>
      <w:r>
        <w:t>File</w:t>
      </w:r>
      <w:r w:rsidR="00C83C15">
        <w:tab/>
      </w:r>
      <w:r w:rsidR="00C83C15">
        <w:tab/>
        <w:t>|</w:t>
      </w:r>
      <w:r w:rsidR="00040FB9">
        <w:rPr>
          <w:color w:val="0070C0"/>
        </w:rPr>
        <w:t>0 0 … 0</w:t>
      </w:r>
      <w:r w:rsidR="00C83C15" w:rsidRPr="007D6361">
        <w:rPr>
          <w:color w:val="0070C0"/>
        </w:rPr>
        <w:t xml:space="preserve"> </w:t>
      </w:r>
      <w:proofErr w:type="spellStart"/>
      <w:r w:rsidR="00040FB9">
        <w:rPr>
          <w:b/>
          <w:color w:val="FF0000"/>
        </w:rPr>
        <w:t>0</w:t>
      </w:r>
      <w:proofErr w:type="spellEnd"/>
      <w:r w:rsidR="00040FB9">
        <w:rPr>
          <w:b/>
          <w:color w:val="FF0000"/>
        </w:rPr>
        <w:t xml:space="preserve"> </w:t>
      </w:r>
      <w:proofErr w:type="spellStart"/>
      <w:r w:rsidR="00040FB9">
        <w:rPr>
          <w:b/>
          <w:color w:val="FF0000"/>
        </w:rPr>
        <w:t>0</w:t>
      </w:r>
      <w:proofErr w:type="spellEnd"/>
      <w:r w:rsidR="00040FB9">
        <w:rPr>
          <w:b/>
          <w:color w:val="FF0000"/>
        </w:rPr>
        <w:t xml:space="preserve"> … 0</w:t>
      </w:r>
      <w:r w:rsidR="00040FB9">
        <w:rPr>
          <w:color w:val="0070C0"/>
        </w:rPr>
        <w:t xml:space="preserve"> 1 </w:t>
      </w:r>
      <w:proofErr w:type="spellStart"/>
      <w:r w:rsidR="00040FB9">
        <w:rPr>
          <w:color w:val="0070C0"/>
        </w:rPr>
        <w:t>1</w:t>
      </w:r>
      <w:proofErr w:type="spellEnd"/>
      <w:r w:rsidR="00040FB9">
        <w:rPr>
          <w:color w:val="0070C0"/>
        </w:rPr>
        <w:t xml:space="preserve"> … 1 </w:t>
      </w:r>
      <w:proofErr w:type="spellStart"/>
      <w:r w:rsidR="00040FB9" w:rsidRPr="00040FB9">
        <w:rPr>
          <w:b/>
          <w:color w:val="FF0000"/>
        </w:rPr>
        <w:t>1</w:t>
      </w:r>
      <w:proofErr w:type="spellEnd"/>
      <w:r w:rsidR="00040FB9" w:rsidRPr="00040FB9">
        <w:rPr>
          <w:b/>
          <w:color w:val="FF0000"/>
        </w:rPr>
        <w:t xml:space="preserve"> </w:t>
      </w:r>
      <w:proofErr w:type="spellStart"/>
      <w:r w:rsidR="00040FB9" w:rsidRPr="00040FB9">
        <w:rPr>
          <w:b/>
          <w:color w:val="FF0000"/>
        </w:rPr>
        <w:t>1</w:t>
      </w:r>
      <w:proofErr w:type="spellEnd"/>
      <w:r w:rsidR="00040FB9" w:rsidRPr="00040FB9">
        <w:rPr>
          <w:b/>
          <w:color w:val="FF0000"/>
        </w:rPr>
        <w:t xml:space="preserve"> … 1</w:t>
      </w:r>
      <w:r w:rsidR="00040FB9">
        <w:rPr>
          <w:color w:val="0070C0"/>
        </w:rPr>
        <w:t xml:space="preserve"> 2 </w:t>
      </w:r>
      <w:proofErr w:type="spellStart"/>
      <w:r w:rsidR="00040FB9">
        <w:rPr>
          <w:color w:val="0070C0"/>
        </w:rPr>
        <w:t>2</w:t>
      </w:r>
      <w:proofErr w:type="spellEnd"/>
      <w:r w:rsidR="00040FB9">
        <w:rPr>
          <w:color w:val="0070C0"/>
        </w:rPr>
        <w:t xml:space="preserve"> … 2 </w:t>
      </w:r>
      <w:proofErr w:type="spellStart"/>
      <w:r w:rsidR="00040FB9" w:rsidRPr="00040FB9">
        <w:rPr>
          <w:b/>
          <w:color w:val="FF0000"/>
        </w:rPr>
        <w:t>2</w:t>
      </w:r>
      <w:proofErr w:type="spellEnd"/>
      <w:r w:rsidR="00040FB9" w:rsidRPr="00040FB9">
        <w:rPr>
          <w:b/>
          <w:color w:val="FF0000"/>
        </w:rPr>
        <w:t xml:space="preserve"> </w:t>
      </w:r>
      <w:proofErr w:type="spellStart"/>
      <w:r w:rsidR="00040FB9" w:rsidRPr="00040FB9">
        <w:rPr>
          <w:b/>
          <w:color w:val="FF0000"/>
        </w:rPr>
        <w:t>2</w:t>
      </w:r>
      <w:proofErr w:type="spellEnd"/>
      <w:r w:rsidR="00040FB9" w:rsidRPr="00040FB9">
        <w:rPr>
          <w:b/>
          <w:color w:val="FF0000"/>
        </w:rPr>
        <w:t xml:space="preserve"> … 2</w:t>
      </w:r>
      <w:r w:rsidR="00C83C15" w:rsidRPr="00CD6472">
        <w:t>|</w:t>
      </w:r>
    </w:p>
    <w:p w:rsidR="00C83C15" w:rsidRDefault="00C83C15" w:rsidP="00C83C15"/>
    <w:p w:rsidR="002D44A0" w:rsidRDefault="002D44A0" w:rsidP="002D44A0">
      <w:pPr>
        <w:jc w:val="both"/>
      </w:pPr>
    </w:p>
    <w:p w:rsidR="00314D8F" w:rsidRDefault="00110AB3" w:rsidP="004D411F">
      <w:pPr>
        <w:ind w:firstLine="720"/>
      </w:pPr>
      <w:r>
        <w:t xml:space="preserve">Interleaved </w:t>
      </w:r>
      <w:r w:rsidR="001368ED">
        <w:t xml:space="preserve">pattern </w:t>
      </w:r>
      <w:r>
        <w:t>uses the vertical implementation of the tr</w:t>
      </w:r>
      <w:r w:rsidR="00246FB8">
        <w:t>ansfer buffer shown in Figure 1</w:t>
      </w:r>
      <w:r w:rsidR="00A408F8">
        <w:t xml:space="preserve">, and directs different processes to access dataset regions that are next to each other logically. </w:t>
      </w:r>
      <w:r w:rsidR="00F31DF4">
        <w:t>Every time a process transfer</w:t>
      </w:r>
      <w:r w:rsidR="00D96F68">
        <w:t>s</w:t>
      </w:r>
      <w:r w:rsidR="00F31DF4">
        <w:t xml:space="preserve"> the memory buffer </w:t>
      </w:r>
      <w:r w:rsidR="00FB0263">
        <w:t>in</w:t>
      </w:r>
      <w:r w:rsidR="00F31DF4">
        <w:t xml:space="preserve">to the file, it skips </w:t>
      </w:r>
      <w:r w:rsidR="00F31DF4" w:rsidRPr="005F2C41">
        <w:rPr>
          <w:i/>
        </w:rPr>
        <w:t>num-processes</w:t>
      </w:r>
      <w:r w:rsidR="00F31DF4">
        <w:t xml:space="preserve"> locations horizontally to perfor</w:t>
      </w:r>
      <w:r w:rsidR="004112A9">
        <w:t>m the next transfer, and so on. As before, the previous command can be modified to use interleaved access,</w:t>
      </w:r>
    </w:p>
    <w:p w:rsidR="0045085F" w:rsidRDefault="0045085F" w:rsidP="006147DA"/>
    <w:p w:rsidR="007230C6" w:rsidRPr="00EB360C" w:rsidRDefault="007230C6" w:rsidP="007230C6">
      <w:pPr>
        <w:ind w:firstLine="720"/>
        <w:rPr>
          <w:rFonts w:ascii="Courier" w:hAnsi="Courier"/>
          <w:sz w:val="20"/>
          <w:szCs w:val="20"/>
        </w:rPr>
      </w:pPr>
      <w:proofErr w:type="spellStart"/>
      <w:r w:rsidRPr="00EB360C">
        <w:rPr>
          <w:rFonts w:ascii="Courier" w:hAnsi="Courier"/>
          <w:sz w:val="20"/>
          <w:szCs w:val="20"/>
        </w:rPr>
        <w:t>mpirun</w:t>
      </w:r>
      <w:proofErr w:type="spellEnd"/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proofErr w:type="spellStart"/>
      <w:r>
        <w:rPr>
          <w:rFonts w:ascii="Courier" w:hAnsi="Courier"/>
          <w:sz w:val="20"/>
          <w:szCs w:val="20"/>
        </w:rPr>
        <w:t>np</w:t>
      </w:r>
      <w:proofErr w:type="spellEnd"/>
      <w:r>
        <w:rPr>
          <w:rFonts w:ascii="Courier" w:hAnsi="Courier"/>
          <w:sz w:val="20"/>
          <w:szCs w:val="20"/>
        </w:rPr>
        <w:t xml:space="preserve"> 3</w:t>
      </w:r>
      <w:r w:rsidRPr="00EB360C">
        <w:rPr>
          <w:rFonts w:ascii="Courier" w:hAnsi="Courier"/>
          <w:sz w:val="20"/>
          <w:szCs w:val="20"/>
        </w:rPr>
        <w:t xml:space="preserve"> h5perf </w:t>
      </w:r>
      <w:r w:rsidRPr="00EB360C">
        <w:rPr>
          <w:rFonts w:ascii="Courier"/>
          <w:sz w:val="20"/>
          <w:szCs w:val="20"/>
        </w:rPr>
        <w:t>–</w:t>
      </w:r>
      <w:r w:rsidRPr="00EB360C">
        <w:rPr>
          <w:rFonts w:ascii="Courier" w:hAnsi="Courier"/>
          <w:sz w:val="20"/>
          <w:szCs w:val="20"/>
        </w:rPr>
        <w:t xml:space="preserve">B 2 </w:t>
      </w:r>
      <w:r w:rsidRPr="00EB360C">
        <w:rPr>
          <w:rFonts w:ascii="Courier"/>
          <w:sz w:val="20"/>
          <w:szCs w:val="20"/>
        </w:rPr>
        <w:t>–</w:t>
      </w:r>
      <w:r>
        <w:rPr>
          <w:rFonts w:ascii="Courier" w:hAnsi="Courier"/>
          <w:sz w:val="20"/>
          <w:szCs w:val="20"/>
        </w:rPr>
        <w:t>e 4</w:t>
      </w:r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r>
        <w:rPr>
          <w:rFonts w:ascii="Courier" w:hAnsi="Courier"/>
          <w:sz w:val="20"/>
          <w:szCs w:val="20"/>
        </w:rPr>
        <w:t>p 3</w:t>
      </w:r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r>
        <w:rPr>
          <w:rFonts w:ascii="Courier" w:hAnsi="Courier"/>
          <w:sz w:val="20"/>
          <w:szCs w:val="20"/>
        </w:rPr>
        <w:t>P 3</w:t>
      </w:r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r>
        <w:rPr>
          <w:rFonts w:ascii="Courier" w:hAnsi="Courier"/>
          <w:sz w:val="20"/>
          <w:szCs w:val="20"/>
        </w:rPr>
        <w:t>x 12</w:t>
      </w:r>
      <w:r w:rsidRPr="00EB360C">
        <w:rPr>
          <w:rFonts w:ascii="Courier" w:hAnsi="Courier"/>
          <w:sz w:val="20"/>
          <w:szCs w:val="20"/>
        </w:rPr>
        <w:t xml:space="preserve"> </w:t>
      </w:r>
      <w:r w:rsidRPr="00EB360C">
        <w:rPr>
          <w:rFonts w:ascii="Courier"/>
          <w:sz w:val="20"/>
          <w:szCs w:val="20"/>
        </w:rPr>
        <w:t>–</w:t>
      </w:r>
      <w:r>
        <w:rPr>
          <w:rFonts w:ascii="Courier" w:hAnsi="Courier"/>
          <w:sz w:val="20"/>
          <w:szCs w:val="20"/>
        </w:rPr>
        <w:t xml:space="preserve">X 12 </w:t>
      </w:r>
      <w:r w:rsidR="006E5962">
        <w:rPr>
          <w:rFonts w:ascii="Courier" w:hAnsi="Courier"/>
          <w:sz w:val="20"/>
          <w:szCs w:val="20"/>
        </w:rPr>
        <w:t>-</w:t>
      </w:r>
      <w:r>
        <w:rPr>
          <w:rFonts w:ascii="Courier" w:hAnsi="Courier"/>
          <w:sz w:val="20"/>
          <w:szCs w:val="20"/>
        </w:rPr>
        <w:t>g</w:t>
      </w:r>
      <w:r w:rsidR="00C53FCF">
        <w:rPr>
          <w:rFonts w:ascii="Courier" w:hAnsi="Courier"/>
          <w:sz w:val="20"/>
          <w:szCs w:val="20"/>
        </w:rPr>
        <w:t xml:space="preserve"> -I</w:t>
      </w:r>
    </w:p>
    <w:p w:rsidR="007230C6" w:rsidRDefault="007230C6" w:rsidP="006147DA"/>
    <w:p w:rsidR="008B20F6" w:rsidRDefault="004112A9" w:rsidP="008B20F6">
      <w:proofErr w:type="gramStart"/>
      <w:r>
        <w:t>which</w:t>
      </w:r>
      <w:proofErr w:type="gramEnd"/>
      <w:r>
        <w:t xml:space="preserve"> </w:t>
      </w:r>
      <w:r w:rsidR="00150C9D">
        <w:t>defines a dataset of 12</w:t>
      </w:r>
      <w:r w:rsidR="009C27A0">
        <w:t>×</w:t>
      </w:r>
      <w:r w:rsidR="00150C9D">
        <w:t>12</w:t>
      </w:r>
      <w:r w:rsidR="008334B6">
        <w:t xml:space="preserve"> bytes</w:t>
      </w:r>
      <w:r w:rsidR="008B20F6">
        <w:t>, blocks of</w:t>
      </w:r>
      <w:r w:rsidR="008334B6">
        <w:t xml:space="preserve"> 2</w:t>
      </w:r>
      <w:r w:rsidR="009C27A0">
        <w:t>×</w:t>
      </w:r>
      <w:r w:rsidR="008334B6">
        <w:t>2 bytes</w:t>
      </w:r>
      <w:r w:rsidR="00126FFD">
        <w:t>, and a transfer buffer of 12</w:t>
      </w:r>
      <w:r w:rsidR="009C27A0">
        <w:t>×</w:t>
      </w:r>
      <w:r w:rsidR="008B20F6">
        <w:t>2</w:t>
      </w:r>
      <w:r w:rsidR="008334B6">
        <w:t xml:space="preserve"> bytes</w:t>
      </w:r>
      <w:r w:rsidR="00447284">
        <w:t xml:space="preserve"> </w:t>
      </w:r>
      <w:r w:rsidR="008B20F6">
        <w:t xml:space="preserve">with the </w:t>
      </w:r>
      <w:r w:rsidR="00CD18F0">
        <w:t>logical</w:t>
      </w:r>
      <w:r w:rsidR="007563E3">
        <w:t xml:space="preserve"> organization shown in Figure 3.</w:t>
      </w:r>
    </w:p>
    <w:p w:rsidR="00390DC7" w:rsidRDefault="00390DC7" w:rsidP="008B20F6"/>
    <w:p w:rsidR="007563E3" w:rsidRDefault="007563E3" w:rsidP="008B20F6"/>
    <w:p w:rsidR="007563E3" w:rsidRDefault="007563E3" w:rsidP="008B20F6"/>
    <w:p w:rsidR="007563E3" w:rsidRDefault="007563E3" w:rsidP="008B20F6"/>
    <w:p w:rsidR="007563E3" w:rsidRDefault="007563E3" w:rsidP="008B20F6"/>
    <w:p w:rsidR="007563E3" w:rsidRDefault="007563E3" w:rsidP="008B20F6"/>
    <w:p w:rsidR="007563E3" w:rsidRDefault="007563E3" w:rsidP="008B20F6"/>
    <w:p w:rsidR="005942D9" w:rsidRDefault="005942D9" w:rsidP="008B20F6"/>
    <w:tbl>
      <w:tblPr>
        <w:tblStyle w:val="TableGrid"/>
        <w:tblW w:w="3879" w:type="dxa"/>
        <w:jc w:val="center"/>
        <w:tblInd w:w="19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24"/>
        <w:gridCol w:w="324"/>
        <w:gridCol w:w="324"/>
        <w:gridCol w:w="323"/>
        <w:gridCol w:w="323"/>
        <w:gridCol w:w="323"/>
        <w:gridCol w:w="323"/>
        <w:gridCol w:w="323"/>
        <w:gridCol w:w="323"/>
        <w:gridCol w:w="323"/>
        <w:gridCol w:w="323"/>
        <w:gridCol w:w="323"/>
      </w:tblGrid>
      <w:tr w:rsidR="00723B84" w:rsidRPr="001A487D" w:rsidTr="00BD27A5">
        <w:trPr>
          <w:trHeight w:val="24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lastRenderedPageBreak/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  <w:shd w:val="clear" w:color="auto" w:fill="auto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br w:type="page"/>
            </w:r>
            <w:r w:rsidRPr="005C2939">
              <w:rPr>
                <w:color w:val="0070C0"/>
                <w:sz w:val="20"/>
                <w:szCs w:val="20"/>
              </w:rPr>
              <w:br w:type="page"/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br w:type="page"/>
            </w:r>
            <w:r w:rsidRPr="005C2939">
              <w:rPr>
                <w:color w:val="0070C0"/>
                <w:sz w:val="20"/>
                <w:szCs w:val="20"/>
              </w:rPr>
              <w:br w:type="page"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br w:type="page"/>
            </w:r>
            <w:r w:rsidRPr="00200D36">
              <w:rPr>
                <w:b/>
                <w:color w:val="FF0000"/>
                <w:sz w:val="20"/>
                <w:szCs w:val="20"/>
              </w:rPr>
              <w:br w:type="page"/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br w:type="page"/>
            </w:r>
            <w:r w:rsidRPr="00200D36">
              <w:rPr>
                <w:b/>
                <w:color w:val="FF0000"/>
                <w:sz w:val="20"/>
                <w:szCs w:val="20"/>
              </w:rPr>
              <w:br w:type="page"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  <w:tr w:rsidR="00723B84" w:rsidRPr="001A487D" w:rsidTr="00BD27A5">
        <w:trPr>
          <w:trHeight w:val="241"/>
          <w:jc w:val="center"/>
        </w:trPr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dashed" w:sz="4" w:space="0" w:color="auto"/>
            </w:tcBorders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  <w:tr w:rsidR="00723B84" w:rsidRPr="001A487D" w:rsidTr="00BD27A5">
        <w:trPr>
          <w:trHeight w:val="241"/>
          <w:jc w:val="center"/>
        </w:trPr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  <w:tr w:rsidR="00723B84" w:rsidRPr="001A487D" w:rsidTr="00BD27A5">
        <w:trPr>
          <w:trHeight w:val="241"/>
          <w:jc w:val="center"/>
        </w:trPr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dashed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  <w:tr w:rsidR="00723B84" w:rsidRPr="001A487D" w:rsidTr="00BD27A5">
        <w:trPr>
          <w:trHeight w:val="241"/>
          <w:jc w:val="center"/>
        </w:trPr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  <w:tr w:rsidR="00723B84" w:rsidRPr="001A487D" w:rsidTr="00BD27A5">
        <w:trPr>
          <w:trHeight w:val="241"/>
          <w:jc w:val="center"/>
        </w:trPr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dashed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  <w:tr w:rsidR="00723B84" w:rsidRPr="001A487D" w:rsidTr="00BD27A5">
        <w:trPr>
          <w:trHeight w:val="241"/>
          <w:jc w:val="center"/>
        </w:trPr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  <w:tr w:rsidR="00723B84" w:rsidRPr="001A487D" w:rsidTr="00BD27A5">
        <w:trPr>
          <w:trHeight w:val="241"/>
          <w:jc w:val="center"/>
        </w:trPr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dashed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  <w:tr w:rsidR="00723B84" w:rsidRPr="001A487D" w:rsidTr="00BD27A5">
        <w:trPr>
          <w:trHeight w:val="241"/>
          <w:jc w:val="center"/>
        </w:trPr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  <w:tr w:rsidR="00723B84" w:rsidRPr="001A487D" w:rsidTr="00BD27A5">
        <w:trPr>
          <w:trHeight w:val="241"/>
          <w:jc w:val="center"/>
        </w:trPr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dashed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dashed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  <w:tr w:rsidR="00723B84" w:rsidRPr="001A487D" w:rsidTr="00BD27A5">
        <w:trPr>
          <w:trHeight w:val="241"/>
          <w:jc w:val="center"/>
        </w:trPr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nil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dashed" w:sz="4" w:space="0" w:color="auto"/>
              <w:lef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dashed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  <w:tr w:rsidR="00723B84" w:rsidRPr="001A487D" w:rsidTr="00BD27A5">
        <w:trPr>
          <w:trHeight w:val="241"/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723B84" w:rsidRPr="005C2939" w:rsidRDefault="00723B84" w:rsidP="00C302F5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3B84" w:rsidRPr="005C2939" w:rsidRDefault="00723B84" w:rsidP="0064608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3B84" w:rsidRPr="005C2939" w:rsidRDefault="00723B84" w:rsidP="008F64DE">
            <w:pPr>
              <w:jc w:val="center"/>
              <w:rPr>
                <w:color w:val="0070C0"/>
                <w:sz w:val="20"/>
                <w:szCs w:val="20"/>
              </w:rPr>
            </w:pPr>
            <w:r w:rsidRPr="005C2939">
              <w:rPr>
                <w:color w:val="0070C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</w:tcBorders>
          </w:tcPr>
          <w:p w:rsidR="00723B84" w:rsidRPr="00200D36" w:rsidRDefault="00723B84" w:rsidP="00C302F5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23B84" w:rsidRPr="00200D36" w:rsidRDefault="00723B84" w:rsidP="008F64D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00D36">
              <w:rPr>
                <w:b/>
                <w:color w:val="FF0000"/>
                <w:sz w:val="20"/>
                <w:szCs w:val="20"/>
              </w:rPr>
              <w:t>2</w:t>
            </w:r>
          </w:p>
        </w:tc>
      </w:tr>
    </w:tbl>
    <w:p w:rsidR="00640B62" w:rsidRDefault="00640B62"/>
    <w:p w:rsidR="003C03F7" w:rsidRPr="007563E3" w:rsidRDefault="007563E3" w:rsidP="00BE30E4">
      <w:pPr>
        <w:jc w:val="center"/>
        <w:rPr>
          <w:b/>
        </w:rPr>
      </w:pPr>
      <w:r w:rsidRPr="007563E3">
        <w:rPr>
          <w:b/>
        </w:rPr>
        <w:t xml:space="preserve">Figure </w:t>
      </w:r>
      <w:proofErr w:type="gramStart"/>
      <w:r w:rsidRPr="007563E3">
        <w:rPr>
          <w:b/>
        </w:rPr>
        <w:t>3</w:t>
      </w:r>
      <w:r w:rsidR="00FF79CC" w:rsidRPr="007563E3">
        <w:rPr>
          <w:b/>
        </w:rPr>
        <w:t xml:space="preserve">  </w:t>
      </w:r>
      <w:r w:rsidR="00CC189D" w:rsidRPr="007563E3">
        <w:rPr>
          <w:b/>
        </w:rPr>
        <w:t>Logical</w:t>
      </w:r>
      <w:proofErr w:type="gramEnd"/>
      <w:r w:rsidR="00CC189D" w:rsidRPr="007563E3">
        <w:rPr>
          <w:b/>
        </w:rPr>
        <w:t xml:space="preserve"> </w:t>
      </w:r>
      <w:r w:rsidR="00307BD2" w:rsidRPr="007563E3">
        <w:rPr>
          <w:b/>
        </w:rPr>
        <w:t xml:space="preserve">element </w:t>
      </w:r>
      <w:r w:rsidR="003C03F7" w:rsidRPr="007563E3">
        <w:rPr>
          <w:b/>
        </w:rPr>
        <w:t xml:space="preserve">organization </w:t>
      </w:r>
      <w:r w:rsidR="00B35FA6" w:rsidRPr="007563E3">
        <w:rPr>
          <w:b/>
        </w:rPr>
        <w:t xml:space="preserve">for </w:t>
      </w:r>
      <w:r w:rsidR="003C03F7" w:rsidRPr="007563E3">
        <w:rPr>
          <w:b/>
        </w:rPr>
        <w:t>interleaved access</w:t>
      </w:r>
      <w:r w:rsidR="00D957E6" w:rsidRPr="007563E3">
        <w:rPr>
          <w:b/>
        </w:rPr>
        <w:t xml:space="preserve"> pattern</w:t>
      </w:r>
    </w:p>
    <w:p w:rsidR="007F19BB" w:rsidRDefault="007F19BB" w:rsidP="00747BCA">
      <w:pPr>
        <w:rPr>
          <w:b/>
          <w:i/>
        </w:rPr>
      </w:pPr>
    </w:p>
    <w:p w:rsidR="005942D9" w:rsidRDefault="005942D9" w:rsidP="00747BCA"/>
    <w:p w:rsidR="002D5297" w:rsidRDefault="00CF78FE" w:rsidP="004500B7">
      <w:pPr>
        <w:ind w:firstLine="720"/>
      </w:pPr>
      <w:r>
        <w:t xml:space="preserve">The row-major storage implementation </w:t>
      </w:r>
      <w:r w:rsidR="00700937">
        <w:t xml:space="preserve">of the file </w:t>
      </w:r>
      <w:r>
        <w:t xml:space="preserve">causes each process to perform 12 small I/O operations every time they transfer the memory buffer </w:t>
      </w:r>
      <w:r w:rsidR="00D3246C">
        <w:t>in</w:t>
      </w:r>
      <w:r>
        <w:t>to the file.</w:t>
      </w:r>
      <w:r w:rsidR="003F740D">
        <w:t xml:space="preserve"> The following scheme details the </w:t>
      </w:r>
      <w:r w:rsidR="0010108B">
        <w:t xml:space="preserve">file </w:t>
      </w:r>
      <w:r w:rsidR="003F740D">
        <w:t xml:space="preserve">access </w:t>
      </w:r>
      <w:r w:rsidR="000849BD">
        <w:t>for the first two logical rows of the dataset,</w:t>
      </w:r>
    </w:p>
    <w:p w:rsidR="004500B7" w:rsidRDefault="004500B7" w:rsidP="005E5AB9"/>
    <w:p w:rsidR="005942D9" w:rsidRDefault="005942D9" w:rsidP="00747BCA"/>
    <w:p w:rsidR="00514156" w:rsidRPr="00CD6472" w:rsidRDefault="00514156" w:rsidP="00514156">
      <w:pPr>
        <w:ind w:firstLine="720"/>
      </w:pPr>
      <w:r>
        <w:t>P0</w:t>
      </w:r>
      <w:r w:rsidR="00351442">
        <w:t>’s view</w:t>
      </w:r>
      <w:r>
        <w:tab/>
      </w:r>
      <w:r w:rsidR="00082D9D">
        <w:t>|</w:t>
      </w:r>
      <w:r w:rsidRPr="007D6361">
        <w:rPr>
          <w:color w:val="0070C0"/>
        </w:rPr>
        <w:t>0 0</w:t>
      </w:r>
      <w:r w:rsidR="007A1210">
        <w:tab/>
      </w:r>
      <w:r w:rsidR="00EA56ED">
        <w:t xml:space="preserve">      </w:t>
      </w:r>
      <w:r w:rsidR="005037B2">
        <w:t xml:space="preserve"> </w:t>
      </w:r>
      <w:r w:rsidR="00EA56ED" w:rsidRPr="007D6361">
        <w:rPr>
          <w:b/>
          <w:color w:val="FF0000"/>
        </w:rPr>
        <w:t xml:space="preserve">0 </w:t>
      </w:r>
      <w:proofErr w:type="spellStart"/>
      <w:r w:rsidR="00EA56ED" w:rsidRPr="007D6361">
        <w:rPr>
          <w:b/>
          <w:color w:val="FF0000"/>
        </w:rPr>
        <w:t>0</w:t>
      </w:r>
      <w:proofErr w:type="spellEnd"/>
      <w:r w:rsidR="007A1210">
        <w:tab/>
      </w:r>
      <w:r w:rsidR="005037B2">
        <w:t xml:space="preserve"> </w:t>
      </w:r>
      <w:r w:rsidRPr="007D6361">
        <w:rPr>
          <w:color w:val="0070C0"/>
        </w:rPr>
        <w:t xml:space="preserve">0 </w:t>
      </w:r>
      <w:proofErr w:type="spellStart"/>
      <w:r w:rsidRPr="007D6361">
        <w:rPr>
          <w:color w:val="0070C0"/>
        </w:rPr>
        <w:t>0</w:t>
      </w:r>
      <w:proofErr w:type="spellEnd"/>
      <w:r w:rsidR="00706124">
        <w:rPr>
          <w:color w:val="0070C0"/>
        </w:rPr>
        <w:tab/>
        <w:t xml:space="preserve">      </w:t>
      </w:r>
      <w:r w:rsidR="00CD55C1">
        <w:rPr>
          <w:color w:val="0070C0"/>
        </w:rPr>
        <w:t xml:space="preserve"> </w:t>
      </w:r>
      <w:r w:rsidR="00706124" w:rsidRPr="00706124">
        <w:rPr>
          <w:b/>
          <w:color w:val="FF0000"/>
        </w:rPr>
        <w:t xml:space="preserve">0 </w:t>
      </w:r>
      <w:proofErr w:type="spellStart"/>
      <w:r w:rsidR="00706124" w:rsidRPr="00706124">
        <w:rPr>
          <w:b/>
          <w:color w:val="FF0000"/>
        </w:rPr>
        <w:t>0</w:t>
      </w:r>
      <w:proofErr w:type="spellEnd"/>
      <w:r w:rsidR="00706124">
        <w:rPr>
          <w:color w:val="0070C0"/>
        </w:rPr>
        <w:t xml:space="preserve"> </w:t>
      </w:r>
      <w:r w:rsidR="00CD6472">
        <w:rPr>
          <w:color w:val="0070C0"/>
        </w:rPr>
        <w:tab/>
      </w:r>
      <w:r w:rsidR="00CD6472">
        <w:rPr>
          <w:color w:val="0070C0"/>
        </w:rPr>
        <w:tab/>
      </w:r>
      <w:r w:rsidR="00CD6472" w:rsidRPr="00CD6472">
        <w:t>…</w:t>
      </w:r>
      <w:r w:rsidR="004A45A4">
        <w:tab/>
      </w:r>
      <w:r w:rsidR="00CD6472" w:rsidRPr="00CD6472">
        <w:t>|</w:t>
      </w:r>
    </w:p>
    <w:p w:rsidR="00D62AD4" w:rsidRDefault="00D62AD4" w:rsidP="00514156">
      <w:pPr>
        <w:ind w:firstLine="720"/>
      </w:pPr>
    </w:p>
    <w:p w:rsidR="00514156" w:rsidRPr="00CD6472" w:rsidRDefault="00514156" w:rsidP="00514156">
      <w:pPr>
        <w:ind w:firstLine="720"/>
      </w:pPr>
      <w:r>
        <w:t>P1</w:t>
      </w:r>
      <w:r w:rsidR="00351442">
        <w:t>’s view</w:t>
      </w:r>
      <w:r w:rsidR="00082D9D">
        <w:tab/>
        <w:t>|</w:t>
      </w:r>
      <w:r>
        <w:t xml:space="preserve">    </w:t>
      </w:r>
      <w:r w:rsidR="001B072A">
        <w:t xml:space="preserve"> </w:t>
      </w:r>
      <w:r w:rsidR="005037B2">
        <w:t xml:space="preserve"> </w:t>
      </w:r>
      <w:r w:rsidRPr="007D6361">
        <w:rPr>
          <w:color w:val="0070C0"/>
        </w:rPr>
        <w:t xml:space="preserve">1 </w:t>
      </w:r>
      <w:proofErr w:type="spellStart"/>
      <w:r w:rsidRPr="007D6361">
        <w:rPr>
          <w:color w:val="0070C0"/>
        </w:rPr>
        <w:t>1</w:t>
      </w:r>
      <w:proofErr w:type="spellEnd"/>
      <w:r w:rsidR="007A1210">
        <w:tab/>
      </w:r>
      <w:r w:rsidR="007A1210">
        <w:tab/>
      </w:r>
      <w:r w:rsidR="005037B2">
        <w:t xml:space="preserve"> </w:t>
      </w:r>
      <w:r w:rsidR="00EA56ED" w:rsidRPr="007D6361">
        <w:rPr>
          <w:b/>
          <w:color w:val="FF0000"/>
        </w:rPr>
        <w:t xml:space="preserve">1 </w:t>
      </w:r>
      <w:proofErr w:type="spellStart"/>
      <w:r w:rsidR="00EA56ED" w:rsidRPr="007D6361">
        <w:rPr>
          <w:b/>
          <w:color w:val="FF0000"/>
        </w:rPr>
        <w:t>1</w:t>
      </w:r>
      <w:proofErr w:type="spellEnd"/>
      <w:r w:rsidR="007A1210">
        <w:tab/>
      </w:r>
      <w:r>
        <w:t xml:space="preserve">     </w:t>
      </w:r>
      <w:r w:rsidR="001B072A">
        <w:t xml:space="preserve"> </w:t>
      </w:r>
      <w:r w:rsidR="005037B2">
        <w:t xml:space="preserve"> </w:t>
      </w:r>
      <w:r w:rsidRPr="007D6361">
        <w:rPr>
          <w:color w:val="0070C0"/>
        </w:rPr>
        <w:t xml:space="preserve">1 </w:t>
      </w:r>
      <w:proofErr w:type="spellStart"/>
      <w:r w:rsidRPr="007D6361">
        <w:rPr>
          <w:color w:val="0070C0"/>
        </w:rPr>
        <w:t>1</w:t>
      </w:r>
      <w:proofErr w:type="spellEnd"/>
      <w:r w:rsidR="00706124">
        <w:rPr>
          <w:color w:val="0070C0"/>
        </w:rPr>
        <w:tab/>
      </w:r>
      <w:r w:rsidR="00706124" w:rsidRPr="00706124">
        <w:rPr>
          <w:b/>
          <w:color w:val="FF0000"/>
        </w:rPr>
        <w:t xml:space="preserve">1 </w:t>
      </w:r>
      <w:proofErr w:type="spellStart"/>
      <w:r w:rsidR="00706124" w:rsidRPr="00706124">
        <w:rPr>
          <w:b/>
          <w:color w:val="FF0000"/>
        </w:rPr>
        <w:t>1</w:t>
      </w:r>
      <w:proofErr w:type="spellEnd"/>
      <w:r w:rsidR="00CD6472">
        <w:rPr>
          <w:b/>
          <w:color w:val="FF0000"/>
        </w:rPr>
        <w:tab/>
      </w:r>
      <w:r w:rsidR="00CD6472">
        <w:rPr>
          <w:b/>
          <w:color w:val="FF0000"/>
        </w:rPr>
        <w:tab/>
        <w:t xml:space="preserve"> </w:t>
      </w:r>
      <w:r w:rsidR="00CD6472" w:rsidRPr="00CD6472">
        <w:t>...</w:t>
      </w:r>
      <w:r w:rsidR="004A45A4">
        <w:tab/>
      </w:r>
      <w:r w:rsidR="00CD6472" w:rsidRPr="00CD6472">
        <w:t>|</w:t>
      </w:r>
    </w:p>
    <w:p w:rsidR="00D62AD4" w:rsidRDefault="00D62AD4" w:rsidP="00514156">
      <w:pPr>
        <w:ind w:firstLine="720"/>
      </w:pPr>
    </w:p>
    <w:p w:rsidR="00514156" w:rsidRDefault="00514156" w:rsidP="00514156">
      <w:pPr>
        <w:ind w:firstLine="720"/>
      </w:pPr>
      <w:r>
        <w:t>P2</w:t>
      </w:r>
      <w:r w:rsidR="00351442">
        <w:t>’s view</w:t>
      </w:r>
      <w:r w:rsidR="00082D9D">
        <w:tab/>
        <w:t>|</w:t>
      </w:r>
      <w:r>
        <w:t xml:space="preserve">         </w:t>
      </w:r>
      <w:r w:rsidR="001B072A">
        <w:t xml:space="preserve">  </w:t>
      </w:r>
      <w:r w:rsidR="005037B2">
        <w:t xml:space="preserve"> </w:t>
      </w:r>
      <w:r w:rsidRPr="007D6361">
        <w:rPr>
          <w:color w:val="0070C0"/>
        </w:rPr>
        <w:t xml:space="preserve">2 </w:t>
      </w:r>
      <w:proofErr w:type="spellStart"/>
      <w:r w:rsidRPr="007D6361">
        <w:rPr>
          <w:color w:val="0070C0"/>
        </w:rPr>
        <w:t>2</w:t>
      </w:r>
      <w:proofErr w:type="spellEnd"/>
      <w:r w:rsidR="007A1210">
        <w:tab/>
      </w:r>
      <w:r w:rsidR="00EA56ED">
        <w:t xml:space="preserve">      </w:t>
      </w:r>
      <w:r w:rsidR="005037B2">
        <w:t xml:space="preserve"> </w:t>
      </w:r>
      <w:r w:rsidR="00EA56ED" w:rsidRPr="007D6361">
        <w:rPr>
          <w:b/>
          <w:color w:val="FF0000"/>
        </w:rPr>
        <w:t xml:space="preserve">2 </w:t>
      </w:r>
      <w:proofErr w:type="spellStart"/>
      <w:r w:rsidR="00EA56ED" w:rsidRPr="007D6361">
        <w:rPr>
          <w:b/>
          <w:color w:val="FF0000"/>
        </w:rPr>
        <w:t>2</w:t>
      </w:r>
      <w:proofErr w:type="spellEnd"/>
      <w:r>
        <w:tab/>
      </w:r>
      <w:r w:rsidR="006333A3">
        <w:t xml:space="preserve"> </w:t>
      </w:r>
      <w:r w:rsidRPr="007D6361">
        <w:rPr>
          <w:color w:val="0070C0"/>
        </w:rPr>
        <w:t xml:space="preserve">2 </w:t>
      </w:r>
      <w:proofErr w:type="spellStart"/>
      <w:r w:rsidRPr="007D6361">
        <w:rPr>
          <w:color w:val="0070C0"/>
        </w:rPr>
        <w:t>2</w:t>
      </w:r>
      <w:proofErr w:type="spellEnd"/>
      <w:r w:rsidR="00706124">
        <w:rPr>
          <w:color w:val="0070C0"/>
        </w:rPr>
        <w:tab/>
        <w:t xml:space="preserve">      </w:t>
      </w:r>
      <w:r w:rsidR="006333A3">
        <w:rPr>
          <w:color w:val="0070C0"/>
        </w:rPr>
        <w:t xml:space="preserve"> </w:t>
      </w:r>
      <w:r w:rsidR="00706124" w:rsidRPr="00706124">
        <w:rPr>
          <w:b/>
          <w:color w:val="FF0000"/>
        </w:rPr>
        <w:t xml:space="preserve">2 </w:t>
      </w:r>
      <w:proofErr w:type="spellStart"/>
      <w:r w:rsidR="00706124" w:rsidRPr="00706124">
        <w:rPr>
          <w:b/>
          <w:color w:val="FF0000"/>
        </w:rPr>
        <w:t>2</w:t>
      </w:r>
      <w:proofErr w:type="spellEnd"/>
      <w:r w:rsidR="00CD6472">
        <w:rPr>
          <w:b/>
          <w:color w:val="FF0000"/>
        </w:rPr>
        <w:tab/>
      </w:r>
      <w:r w:rsidR="00CD6472" w:rsidRPr="00CD6472">
        <w:t>…</w:t>
      </w:r>
      <w:r w:rsidR="004A45A4">
        <w:tab/>
      </w:r>
      <w:r w:rsidR="00CD6472" w:rsidRPr="00CD6472">
        <w:t>|</w:t>
      </w:r>
    </w:p>
    <w:p w:rsidR="00D62AD4" w:rsidRDefault="00D62AD4" w:rsidP="00514156">
      <w:pPr>
        <w:ind w:firstLine="720"/>
      </w:pPr>
    </w:p>
    <w:p w:rsidR="00514156" w:rsidRDefault="00351442" w:rsidP="005942D9">
      <w:pPr>
        <w:ind w:firstLine="720"/>
      </w:pPr>
      <w:r>
        <w:t>File</w:t>
      </w:r>
      <w:r>
        <w:tab/>
      </w:r>
      <w:r w:rsidR="001B072A">
        <w:tab/>
      </w:r>
      <w:r w:rsidR="00082D9D">
        <w:t>|</w:t>
      </w:r>
      <w:r w:rsidR="007A1210" w:rsidRPr="007D6361">
        <w:rPr>
          <w:color w:val="0070C0"/>
        </w:rPr>
        <w:t xml:space="preserve">0 0 1 </w:t>
      </w:r>
      <w:proofErr w:type="spellStart"/>
      <w:r w:rsidR="007A1210" w:rsidRPr="007D6361">
        <w:rPr>
          <w:color w:val="0070C0"/>
        </w:rPr>
        <w:t>1</w:t>
      </w:r>
      <w:proofErr w:type="spellEnd"/>
      <w:r w:rsidR="007A1210" w:rsidRPr="007D6361">
        <w:rPr>
          <w:color w:val="0070C0"/>
        </w:rPr>
        <w:t xml:space="preserve"> 2 </w:t>
      </w:r>
      <w:proofErr w:type="spellStart"/>
      <w:r w:rsidR="007A1210" w:rsidRPr="007D6361">
        <w:rPr>
          <w:color w:val="0070C0"/>
        </w:rPr>
        <w:t>2</w:t>
      </w:r>
      <w:proofErr w:type="spellEnd"/>
      <w:r w:rsidR="002B12A9">
        <w:t xml:space="preserve"> </w:t>
      </w:r>
      <w:r w:rsidR="002B12A9" w:rsidRPr="007D6361">
        <w:rPr>
          <w:b/>
          <w:color w:val="FF0000"/>
        </w:rPr>
        <w:t xml:space="preserve">0 </w:t>
      </w:r>
      <w:proofErr w:type="spellStart"/>
      <w:r w:rsidR="002B12A9" w:rsidRPr="007D6361">
        <w:rPr>
          <w:b/>
          <w:color w:val="FF0000"/>
        </w:rPr>
        <w:t>0</w:t>
      </w:r>
      <w:proofErr w:type="spellEnd"/>
      <w:r w:rsidR="002B12A9" w:rsidRPr="007D6361">
        <w:rPr>
          <w:b/>
          <w:color w:val="FF0000"/>
        </w:rPr>
        <w:t xml:space="preserve"> 1 </w:t>
      </w:r>
      <w:proofErr w:type="spellStart"/>
      <w:r w:rsidR="002B12A9" w:rsidRPr="007D6361">
        <w:rPr>
          <w:b/>
          <w:color w:val="FF0000"/>
        </w:rPr>
        <w:t>1</w:t>
      </w:r>
      <w:proofErr w:type="spellEnd"/>
      <w:r w:rsidR="002B12A9" w:rsidRPr="007D6361">
        <w:rPr>
          <w:b/>
          <w:color w:val="FF0000"/>
        </w:rPr>
        <w:t xml:space="preserve"> 2 </w:t>
      </w:r>
      <w:proofErr w:type="spellStart"/>
      <w:r w:rsidR="002B12A9" w:rsidRPr="007D6361">
        <w:rPr>
          <w:b/>
          <w:color w:val="FF0000"/>
        </w:rPr>
        <w:t>2</w:t>
      </w:r>
      <w:proofErr w:type="spellEnd"/>
      <w:r w:rsidR="002B12A9">
        <w:t xml:space="preserve"> </w:t>
      </w:r>
      <w:r w:rsidR="001B072A" w:rsidRPr="007D6361">
        <w:rPr>
          <w:color w:val="0070C0"/>
        </w:rPr>
        <w:t xml:space="preserve">0 </w:t>
      </w:r>
      <w:proofErr w:type="spellStart"/>
      <w:r w:rsidR="001B072A" w:rsidRPr="007D6361">
        <w:rPr>
          <w:color w:val="0070C0"/>
        </w:rPr>
        <w:t>0</w:t>
      </w:r>
      <w:proofErr w:type="spellEnd"/>
      <w:r w:rsidR="001B072A" w:rsidRPr="007D6361">
        <w:rPr>
          <w:color w:val="0070C0"/>
        </w:rPr>
        <w:t xml:space="preserve"> 1 </w:t>
      </w:r>
      <w:proofErr w:type="spellStart"/>
      <w:r w:rsidR="001B072A" w:rsidRPr="007D6361">
        <w:rPr>
          <w:color w:val="0070C0"/>
        </w:rPr>
        <w:t>1</w:t>
      </w:r>
      <w:proofErr w:type="spellEnd"/>
      <w:r w:rsidR="001B072A" w:rsidRPr="007D6361">
        <w:rPr>
          <w:color w:val="0070C0"/>
        </w:rPr>
        <w:t xml:space="preserve"> 2 </w:t>
      </w:r>
      <w:proofErr w:type="spellStart"/>
      <w:r w:rsidR="001B072A" w:rsidRPr="007D6361">
        <w:rPr>
          <w:color w:val="0070C0"/>
        </w:rPr>
        <w:t>2</w:t>
      </w:r>
      <w:proofErr w:type="spellEnd"/>
      <w:r w:rsidR="00706124">
        <w:t xml:space="preserve"> </w:t>
      </w:r>
      <w:r w:rsidR="00706124" w:rsidRPr="00706124">
        <w:rPr>
          <w:b/>
          <w:color w:val="FF0000"/>
        </w:rPr>
        <w:t xml:space="preserve">0 </w:t>
      </w:r>
      <w:proofErr w:type="spellStart"/>
      <w:r w:rsidR="00706124" w:rsidRPr="00706124">
        <w:rPr>
          <w:b/>
          <w:color w:val="FF0000"/>
        </w:rPr>
        <w:t>0</w:t>
      </w:r>
      <w:proofErr w:type="spellEnd"/>
      <w:r w:rsidR="00706124" w:rsidRPr="00706124">
        <w:rPr>
          <w:b/>
          <w:color w:val="FF0000"/>
        </w:rPr>
        <w:t xml:space="preserve"> 1 </w:t>
      </w:r>
      <w:proofErr w:type="spellStart"/>
      <w:r w:rsidR="00706124" w:rsidRPr="00706124">
        <w:rPr>
          <w:b/>
          <w:color w:val="FF0000"/>
        </w:rPr>
        <w:t>1</w:t>
      </w:r>
      <w:proofErr w:type="spellEnd"/>
      <w:r w:rsidR="00706124" w:rsidRPr="00706124">
        <w:rPr>
          <w:b/>
          <w:color w:val="FF0000"/>
        </w:rPr>
        <w:t xml:space="preserve"> 2 </w:t>
      </w:r>
      <w:proofErr w:type="spellStart"/>
      <w:r w:rsidR="00706124" w:rsidRPr="00706124">
        <w:rPr>
          <w:b/>
          <w:color w:val="FF0000"/>
        </w:rPr>
        <w:t>2</w:t>
      </w:r>
      <w:proofErr w:type="spellEnd"/>
      <w:r w:rsidR="00CD6472">
        <w:rPr>
          <w:b/>
          <w:color w:val="FF0000"/>
        </w:rPr>
        <w:tab/>
      </w:r>
      <w:r w:rsidR="00CD6472">
        <w:rPr>
          <w:b/>
          <w:color w:val="FF0000"/>
        </w:rPr>
        <w:tab/>
      </w:r>
      <w:r w:rsidR="00CD6472" w:rsidRPr="00CD6472">
        <w:t>…</w:t>
      </w:r>
      <w:r w:rsidR="004A45A4">
        <w:tab/>
      </w:r>
      <w:r w:rsidR="00CD6472" w:rsidRPr="00CD6472">
        <w:t>|</w:t>
      </w:r>
    </w:p>
    <w:p w:rsidR="005942D9" w:rsidRDefault="005942D9" w:rsidP="005942D9">
      <w:pPr>
        <w:ind w:firstLine="720"/>
      </w:pPr>
    </w:p>
    <w:p w:rsidR="003E609F" w:rsidRDefault="00311DAA" w:rsidP="009C5D70">
      <w:r>
        <w:t xml:space="preserve"> </w:t>
      </w:r>
    </w:p>
    <w:p w:rsidR="00DA56C6" w:rsidRDefault="00732435" w:rsidP="00DA56C6">
      <w:pPr>
        <w:ind w:firstLine="720"/>
      </w:pPr>
      <w:r>
        <w:t>T</w:t>
      </w:r>
      <w:r w:rsidR="00511B64">
        <w:t>he interleaved pattern</w:t>
      </w:r>
      <w:r w:rsidR="00756BE7">
        <w:t xml:space="preserve"> causes different processes to perform </w:t>
      </w:r>
      <w:r w:rsidR="007042C4">
        <w:t xml:space="preserve">many </w:t>
      </w:r>
      <w:r w:rsidR="00756BE7">
        <w:t>small I/O ope</w:t>
      </w:r>
      <w:r w:rsidR="00D550BC">
        <w:t xml:space="preserve">rations in overlapped locations. </w:t>
      </w:r>
      <w:r w:rsidR="00756BE7">
        <w:t xml:space="preserve">However, a </w:t>
      </w:r>
      <w:r w:rsidR="00DA0066">
        <w:t xml:space="preserve">fact </w:t>
      </w:r>
      <w:r w:rsidR="00756BE7">
        <w:t xml:space="preserve">unique to 2D geometry is the presence of </w:t>
      </w:r>
      <w:r w:rsidR="00A607F3">
        <w:t xml:space="preserve">gaps in </w:t>
      </w:r>
      <w:r w:rsidR="00AC4F31">
        <w:t xml:space="preserve">the </w:t>
      </w:r>
      <w:r w:rsidR="00A607F3">
        <w:t xml:space="preserve">storage regions corresponding to the same </w:t>
      </w:r>
      <w:r w:rsidR="00BA5C7C">
        <w:t xml:space="preserve">interleaved </w:t>
      </w:r>
      <w:r w:rsidR="00DA56C6">
        <w:t xml:space="preserve">request as described by the colors. </w:t>
      </w:r>
      <w:r w:rsidR="00667B7B">
        <w:t xml:space="preserve">As a consequence, interleaved pattern </w:t>
      </w:r>
      <w:r w:rsidR="0018287C">
        <w:t xml:space="preserve">generally </w:t>
      </w:r>
      <w:r w:rsidR="00667B7B">
        <w:t>exhibit</w:t>
      </w:r>
      <w:r w:rsidR="0018287C">
        <w:t>s</w:t>
      </w:r>
      <w:r w:rsidR="00667B7B">
        <w:t xml:space="preserve"> low performance due to the impact of latency costs.</w:t>
      </w:r>
    </w:p>
    <w:p w:rsidR="00DA56C6" w:rsidRDefault="00DA56C6" w:rsidP="00DA56C6">
      <w:pPr>
        <w:ind w:firstLine="720"/>
      </w:pPr>
    </w:p>
    <w:p w:rsidR="00DA56C6" w:rsidRDefault="00DA56C6" w:rsidP="00DA56C6">
      <w:pPr>
        <w:ind w:firstLine="720"/>
      </w:pPr>
    </w:p>
    <w:p w:rsidR="009611C2" w:rsidRPr="00C31663" w:rsidRDefault="009611C2" w:rsidP="00C31663">
      <w:pPr>
        <w:rPr>
          <w:b/>
        </w:rPr>
      </w:pPr>
      <w:r w:rsidRPr="00C31663">
        <w:rPr>
          <w:b/>
        </w:rPr>
        <w:t xml:space="preserve">MPI </w:t>
      </w:r>
      <w:r w:rsidR="00C31663" w:rsidRPr="00C31663">
        <w:rPr>
          <w:b/>
        </w:rPr>
        <w:t xml:space="preserve">communication </w:t>
      </w:r>
      <w:r w:rsidRPr="00C31663">
        <w:rPr>
          <w:b/>
        </w:rPr>
        <w:t>modes</w:t>
      </w:r>
    </w:p>
    <w:p w:rsidR="001E0AD1" w:rsidRDefault="001E0AD1" w:rsidP="00747BCA">
      <w:pPr>
        <w:rPr>
          <w:b/>
        </w:rPr>
      </w:pPr>
    </w:p>
    <w:p w:rsidR="00F36DC7" w:rsidRDefault="00344DD3" w:rsidP="00E0310A">
      <w:pPr>
        <w:ind w:firstLine="720"/>
      </w:pPr>
      <w:r>
        <w:t xml:space="preserve">The MPI standard provides two </w:t>
      </w:r>
      <w:r w:rsidR="00211AA5">
        <w:t>modes of communication</w:t>
      </w:r>
      <w:r>
        <w:t>: independent and collective. In independent mode, each process operates independe</w:t>
      </w:r>
      <w:r w:rsidR="006E09D4">
        <w:t>n</w:t>
      </w:r>
      <w:r w:rsidR="00C30F5A">
        <w:t xml:space="preserve">tly from the rest of processes. </w:t>
      </w:r>
      <w:r w:rsidR="006E09D4">
        <w:t xml:space="preserve">The resulting I/O performance will </w:t>
      </w:r>
      <w:r w:rsidR="00437F2F">
        <w:t xml:space="preserve">depend </w:t>
      </w:r>
      <w:r w:rsidR="00653661">
        <w:t xml:space="preserve">mostly </w:t>
      </w:r>
      <w:r w:rsidR="00142BD7">
        <w:t xml:space="preserve">on </w:t>
      </w:r>
      <w:r w:rsidR="006E09D4">
        <w:t>the</w:t>
      </w:r>
      <w:r w:rsidR="00BA36A5">
        <w:t xml:space="preserve"> logical access pattern, i.e. </w:t>
      </w:r>
      <w:r w:rsidR="00EC6D72">
        <w:t xml:space="preserve">a </w:t>
      </w:r>
      <w:r w:rsidR="006E09D4">
        <w:t>c</w:t>
      </w:r>
      <w:r w:rsidR="002B39CA">
        <w:t>ont</w:t>
      </w:r>
      <w:r w:rsidR="003E7429">
        <w:t xml:space="preserve">iguous pattern will yield </w:t>
      </w:r>
      <w:r w:rsidR="002B39CA">
        <w:t>higher</w:t>
      </w:r>
      <w:r w:rsidR="006E09D4">
        <w:t xml:space="preserve"> performance </w:t>
      </w:r>
      <w:r w:rsidR="002B39CA">
        <w:t xml:space="preserve">than a </w:t>
      </w:r>
      <w:r w:rsidR="006E09D4">
        <w:t>non-contiguous interleaved pattern.</w:t>
      </w:r>
      <w:r w:rsidR="00F36DC7" w:rsidRPr="00F36DC7">
        <w:t xml:space="preserve"> </w:t>
      </w:r>
      <w:r w:rsidR="00F36DC7">
        <w:t xml:space="preserve">As an illustration, we have the </w:t>
      </w:r>
      <w:r w:rsidR="00FD1730">
        <w:t xml:space="preserve">interleaved </w:t>
      </w:r>
      <w:r w:rsidR="00F36DC7">
        <w:t>example</w:t>
      </w:r>
      <w:r w:rsidR="00FD1730">
        <w:t xml:space="preserve"> in 1D geometry</w:t>
      </w:r>
    </w:p>
    <w:p w:rsidR="00F36DC7" w:rsidRDefault="00F36DC7" w:rsidP="00F36DC7"/>
    <w:p w:rsidR="00F36DC7" w:rsidRDefault="00F36DC7" w:rsidP="00F36DC7">
      <w:pPr>
        <w:jc w:val="center"/>
      </w:pPr>
      <w:r>
        <w:t>|</w:t>
      </w:r>
      <w:r>
        <w:rPr>
          <w:color w:val="0070C0"/>
        </w:rPr>
        <w:t>001122001122</w:t>
      </w:r>
      <w:r>
        <w:rPr>
          <w:b/>
          <w:color w:val="FF0000"/>
        </w:rPr>
        <w:t>00</w:t>
      </w:r>
      <w:r w:rsidRPr="00C90C98">
        <w:rPr>
          <w:b/>
          <w:color w:val="FF0000"/>
        </w:rPr>
        <w:t>11</w:t>
      </w:r>
      <w:r>
        <w:rPr>
          <w:b/>
          <w:color w:val="FF0000"/>
        </w:rPr>
        <w:t>220011</w:t>
      </w:r>
      <w:r w:rsidRPr="00C90C98">
        <w:rPr>
          <w:b/>
          <w:color w:val="FF0000"/>
        </w:rPr>
        <w:t>22</w:t>
      </w:r>
      <w:r w:rsidRPr="001915CF">
        <w:rPr>
          <w:color w:val="FF0000"/>
        </w:rPr>
        <w:t>|</w:t>
      </w:r>
    </w:p>
    <w:p w:rsidR="00F36DC7" w:rsidRDefault="00F36DC7" w:rsidP="00F36DC7"/>
    <w:p w:rsidR="00F96E88" w:rsidRDefault="00F36DC7" w:rsidP="000709F4">
      <w:pPr>
        <w:ind w:firstLine="720"/>
      </w:pPr>
      <w:r>
        <w:lastRenderedPageBreak/>
        <w:t>Independent mode would cause each process to perform two small I/O operations every time the memory buffer is transferred.</w:t>
      </w:r>
      <w:r w:rsidR="000709F4">
        <w:t xml:space="preserve"> </w:t>
      </w:r>
      <w:r w:rsidR="009D650C">
        <w:t xml:space="preserve">On the other hand, collective mode enables different processes to coordinate their transfer requests to </w:t>
      </w:r>
      <w:r w:rsidR="00ED6E08">
        <w:t xml:space="preserve">improve </w:t>
      </w:r>
      <w:r w:rsidR="009D650C">
        <w:t>I/O performance. A common strategy is to aggregate the many small requests of different processes that may be non-contiguous into fewer larger requests</w:t>
      </w:r>
      <w:r w:rsidR="009C1205">
        <w:t xml:space="preserve"> </w:t>
      </w:r>
      <w:r w:rsidR="00FB36DF">
        <w:t xml:space="preserve">to minimize </w:t>
      </w:r>
      <w:r w:rsidR="009C1205">
        <w:t>latency. T</w:t>
      </w:r>
      <w:r w:rsidR="00F03361">
        <w:t>he s</w:t>
      </w:r>
      <w:r w:rsidR="007957FD">
        <w:t xml:space="preserve">hown example would require a single large I/O operation every time a transfer of the buffer is requested. Therefore, only two I/O </w:t>
      </w:r>
      <w:r w:rsidR="00F03361">
        <w:t xml:space="preserve">operations </w:t>
      </w:r>
      <w:r w:rsidR="00DB2C07">
        <w:t xml:space="preserve">are needed </w:t>
      </w:r>
      <w:r w:rsidR="00F03361">
        <w:t>to complete the access of the dataset.</w:t>
      </w:r>
    </w:p>
    <w:p w:rsidR="00F96E88" w:rsidRDefault="00F96E88" w:rsidP="00E0310A">
      <w:pPr>
        <w:ind w:firstLine="720"/>
      </w:pPr>
    </w:p>
    <w:p w:rsidR="0064356F" w:rsidRDefault="00F96E88" w:rsidP="00E0310A">
      <w:pPr>
        <w:ind w:firstLine="720"/>
      </w:pPr>
      <w:r>
        <w:t xml:space="preserve">Interleaved patterns are more likely to benefit from collective </w:t>
      </w:r>
      <w:r w:rsidR="008119C8">
        <w:t>communications</w:t>
      </w:r>
      <w:r>
        <w:t xml:space="preserve">. </w:t>
      </w:r>
      <w:r w:rsidR="008119C8">
        <w:t xml:space="preserve">In cases, where collective access does not provide an improvement in performance, MPI will switch to independent mode in order to </w:t>
      </w:r>
      <w:r w:rsidR="00454C5C">
        <w:t xml:space="preserve">eliminate unnecessary overhead. </w:t>
      </w:r>
    </w:p>
    <w:p w:rsidR="00EF468F" w:rsidRDefault="00EF468F" w:rsidP="00454C5C"/>
    <w:p w:rsidR="00E42112" w:rsidRDefault="00E42112" w:rsidP="00454C5C"/>
    <w:p w:rsidR="00747BCA" w:rsidRPr="00EF468F" w:rsidRDefault="00747BCA" w:rsidP="00EF468F">
      <w:pPr>
        <w:rPr>
          <w:rFonts w:ascii="Courier New" w:hAnsi="Courier New" w:cs="Courier New"/>
          <w:b/>
          <w:sz w:val="20"/>
          <w:szCs w:val="20"/>
        </w:rPr>
      </w:pPr>
      <w:r w:rsidRPr="00EF468F">
        <w:rPr>
          <w:b/>
        </w:rPr>
        <w:t>Storage layout</w:t>
      </w:r>
    </w:p>
    <w:p w:rsidR="00747BCA" w:rsidRDefault="00747BCA" w:rsidP="00747BCA"/>
    <w:p w:rsidR="00C60740" w:rsidRDefault="00C62B4A" w:rsidP="00C60740">
      <w:pPr>
        <w:ind w:firstLine="720"/>
      </w:pPr>
      <w:proofErr w:type="gramStart"/>
      <w:r>
        <w:rPr>
          <w:rFonts w:ascii="Courier" w:hAnsi="Courier"/>
          <w:sz w:val="20"/>
          <w:szCs w:val="20"/>
        </w:rPr>
        <w:t>h5perf</w:t>
      </w:r>
      <w:proofErr w:type="gramEnd"/>
      <w:r>
        <w:t xml:space="preserve"> </w:t>
      </w:r>
      <w:r w:rsidR="00D1554D">
        <w:t xml:space="preserve">provides </w:t>
      </w:r>
      <w:r w:rsidR="00697E1B">
        <w:t xml:space="preserve">two types of </w:t>
      </w:r>
      <w:r w:rsidR="00747BCA">
        <w:t xml:space="preserve">storage </w:t>
      </w:r>
      <w:r w:rsidR="004D72B0">
        <w:t xml:space="preserve">layouts: </w:t>
      </w:r>
      <w:r w:rsidR="001B7C6B" w:rsidRPr="003E0150">
        <w:t>contiguous</w:t>
      </w:r>
      <w:r w:rsidR="00747BCA">
        <w:t xml:space="preserve"> and </w:t>
      </w:r>
      <w:r w:rsidR="00747BCA" w:rsidRPr="003E0150">
        <w:t>chunked</w:t>
      </w:r>
      <w:r w:rsidR="00800662">
        <w:t xml:space="preserve">. </w:t>
      </w:r>
      <w:r w:rsidR="006E4C9D">
        <w:t xml:space="preserve">Contiguous layout </w:t>
      </w:r>
      <w:r w:rsidR="00EB59E9">
        <w:t xml:space="preserve">defines </w:t>
      </w:r>
      <w:r w:rsidR="006E4C9D">
        <w:t>a single contiguous region of storage for the dataset.</w:t>
      </w:r>
      <w:r w:rsidR="00CA016D">
        <w:t xml:space="preserve"> In contrast, c</w:t>
      </w:r>
      <w:r w:rsidR="00B016BB">
        <w:t xml:space="preserve">hunked </w:t>
      </w:r>
      <w:r w:rsidR="003B6236">
        <w:t>layout</w:t>
      </w:r>
      <w:r w:rsidR="001E3038">
        <w:t xml:space="preserve"> allocates </w:t>
      </w:r>
      <w:r w:rsidR="00B75DD6">
        <w:t xml:space="preserve">several smaller regions of similar dimensions </w:t>
      </w:r>
      <w:r w:rsidR="00B016BB">
        <w:t>called chunks.</w:t>
      </w:r>
      <w:r w:rsidR="00C60740" w:rsidRPr="00C60740">
        <w:t xml:space="preserve"> </w:t>
      </w:r>
      <w:r w:rsidR="00C60740">
        <w:t>Although HDF5 allows the user to define arbitrary dimensions for the chunks, h5perf uses the same dimensions of the blocks for the chunks, i.e. each block is stored in a separate chunk.</w:t>
      </w:r>
    </w:p>
    <w:p w:rsidR="00B51EF4" w:rsidRDefault="00B51EF4" w:rsidP="00C60740">
      <w:pPr>
        <w:ind w:firstLine="720"/>
      </w:pPr>
    </w:p>
    <w:p w:rsidR="00F92397" w:rsidRDefault="00302B01" w:rsidP="00F92397">
      <w:pPr>
        <w:ind w:firstLine="720"/>
      </w:pPr>
      <w:r>
        <w:t>Since accessing data on a chunk requires a single I/O operation, t</w:t>
      </w:r>
      <w:r w:rsidR="00B51EF4">
        <w:t>he use of chunked</w:t>
      </w:r>
      <w:r>
        <w:t xml:space="preserve"> layout can improve performance for certain patterns. </w:t>
      </w:r>
      <w:r w:rsidR="00F92397">
        <w:t xml:space="preserve">For example, writing a block of 256×256 bytes in contiguous storage would require 256 </w:t>
      </w:r>
      <w:r w:rsidR="00F85215">
        <w:t xml:space="preserve">non-contiguous </w:t>
      </w:r>
      <w:r w:rsidR="00F92397">
        <w:t>writ</w:t>
      </w:r>
      <w:r w:rsidR="00521BCF">
        <w:t xml:space="preserve">e operations of 256 bytes each. </w:t>
      </w:r>
      <w:r w:rsidR="003E2CD4">
        <w:t xml:space="preserve">In chunked layout, </w:t>
      </w:r>
      <w:r w:rsidR="00F92397">
        <w:t>this would require only o</w:t>
      </w:r>
      <w:r w:rsidR="003E2CD4">
        <w:t xml:space="preserve">ne write operation of 64K bytes because each block is stored in a </w:t>
      </w:r>
      <w:r w:rsidR="00AA567B">
        <w:t xml:space="preserve">separate </w:t>
      </w:r>
      <w:r w:rsidR="003E2CD4">
        <w:t>chunk.</w:t>
      </w:r>
    </w:p>
    <w:p w:rsidR="00C50674" w:rsidRDefault="00C50674" w:rsidP="00F92397">
      <w:pPr>
        <w:ind w:firstLine="720"/>
      </w:pPr>
    </w:p>
    <w:p w:rsidR="00C50674" w:rsidRDefault="00C50674" w:rsidP="00C50674">
      <w:pPr>
        <w:ind w:firstLine="720"/>
      </w:pPr>
      <w:r>
        <w:t xml:space="preserve">There are no restrictions on the location of each chunk in an HDF5 file. However, consistency issues associated to parallel access require the </w:t>
      </w:r>
      <w:r w:rsidR="000D74B6">
        <w:t xml:space="preserve">early </w:t>
      </w:r>
      <w:r>
        <w:t>allocation of chunks in the same order of the blocks in the logical organization.</w:t>
      </w:r>
      <w:r w:rsidR="00BE3231">
        <w:t xml:space="preserve"> This ordering strategy was </w:t>
      </w:r>
      <w:r w:rsidR="006D074C">
        <w:t xml:space="preserve">used for the chunking emulation for the tests with </w:t>
      </w:r>
      <w:r w:rsidR="00BE3231">
        <w:t xml:space="preserve">POSIX and MPI-IO APIs </w:t>
      </w:r>
    </w:p>
    <w:p w:rsidR="00C50674" w:rsidRDefault="00C50674" w:rsidP="00F92397">
      <w:pPr>
        <w:ind w:firstLine="720"/>
      </w:pPr>
    </w:p>
    <w:p w:rsidR="00385A49" w:rsidRDefault="00385A49" w:rsidP="00F92397">
      <w:pPr>
        <w:ind w:firstLine="720"/>
      </w:pPr>
    </w:p>
    <w:sectPr w:rsidR="00385A49" w:rsidSect="00BD27A5">
      <w:pgSz w:w="12240" w:h="15840"/>
      <w:pgMar w:top="1440" w:right="1800" w:bottom="1440" w:left="1800" w:header="720" w:footer="720" w:gutter="0"/>
      <w:pgBorders w:offsetFrom="page"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AE4C0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DD857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027D9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90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55C6B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421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95C088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1B6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A98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E0C0E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564770D"/>
    <w:multiLevelType w:val="hybridMultilevel"/>
    <w:tmpl w:val="EFC87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1821BA"/>
    <w:multiLevelType w:val="hybridMultilevel"/>
    <w:tmpl w:val="2F4A9A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654D93"/>
    <w:rsid w:val="00002054"/>
    <w:rsid w:val="000022F5"/>
    <w:rsid w:val="00005FD6"/>
    <w:rsid w:val="00006F50"/>
    <w:rsid w:val="00007C9C"/>
    <w:rsid w:val="00011F78"/>
    <w:rsid w:val="000138D7"/>
    <w:rsid w:val="00015261"/>
    <w:rsid w:val="00022216"/>
    <w:rsid w:val="00022BC7"/>
    <w:rsid w:val="00024BDE"/>
    <w:rsid w:val="00025110"/>
    <w:rsid w:val="000257F5"/>
    <w:rsid w:val="00026473"/>
    <w:rsid w:val="00027A96"/>
    <w:rsid w:val="00027DC1"/>
    <w:rsid w:val="000315B9"/>
    <w:rsid w:val="000327AE"/>
    <w:rsid w:val="00040A1A"/>
    <w:rsid w:val="00040FB9"/>
    <w:rsid w:val="00043FCD"/>
    <w:rsid w:val="00044471"/>
    <w:rsid w:val="00045762"/>
    <w:rsid w:val="00046BD2"/>
    <w:rsid w:val="000470E4"/>
    <w:rsid w:val="0005031F"/>
    <w:rsid w:val="000510C6"/>
    <w:rsid w:val="00052BDF"/>
    <w:rsid w:val="00053EFC"/>
    <w:rsid w:val="00054666"/>
    <w:rsid w:val="00054B3B"/>
    <w:rsid w:val="00062ED9"/>
    <w:rsid w:val="00067EB3"/>
    <w:rsid w:val="000709F4"/>
    <w:rsid w:val="00070FD8"/>
    <w:rsid w:val="00073700"/>
    <w:rsid w:val="0007453B"/>
    <w:rsid w:val="00075B60"/>
    <w:rsid w:val="00076293"/>
    <w:rsid w:val="0007653E"/>
    <w:rsid w:val="00082002"/>
    <w:rsid w:val="00082D9D"/>
    <w:rsid w:val="000849BD"/>
    <w:rsid w:val="000854AE"/>
    <w:rsid w:val="00085A1E"/>
    <w:rsid w:val="000861B6"/>
    <w:rsid w:val="00087B9B"/>
    <w:rsid w:val="00090EF1"/>
    <w:rsid w:val="00091F89"/>
    <w:rsid w:val="00093967"/>
    <w:rsid w:val="00094B17"/>
    <w:rsid w:val="000957B4"/>
    <w:rsid w:val="000A006C"/>
    <w:rsid w:val="000A475A"/>
    <w:rsid w:val="000B0FD0"/>
    <w:rsid w:val="000B1615"/>
    <w:rsid w:val="000B25AF"/>
    <w:rsid w:val="000C571F"/>
    <w:rsid w:val="000C678C"/>
    <w:rsid w:val="000D0065"/>
    <w:rsid w:val="000D0C17"/>
    <w:rsid w:val="000D16AE"/>
    <w:rsid w:val="000D2420"/>
    <w:rsid w:val="000D5200"/>
    <w:rsid w:val="000D6350"/>
    <w:rsid w:val="000D7435"/>
    <w:rsid w:val="000D748C"/>
    <w:rsid w:val="000D74B6"/>
    <w:rsid w:val="000E1358"/>
    <w:rsid w:val="000E3223"/>
    <w:rsid w:val="000E39F0"/>
    <w:rsid w:val="000E7829"/>
    <w:rsid w:val="000E7AC7"/>
    <w:rsid w:val="000F09D0"/>
    <w:rsid w:val="000F0A49"/>
    <w:rsid w:val="000F1755"/>
    <w:rsid w:val="000F4835"/>
    <w:rsid w:val="000F50A4"/>
    <w:rsid w:val="000F642B"/>
    <w:rsid w:val="000F6BE8"/>
    <w:rsid w:val="000F7E5B"/>
    <w:rsid w:val="0010108B"/>
    <w:rsid w:val="00102A08"/>
    <w:rsid w:val="00103369"/>
    <w:rsid w:val="00105529"/>
    <w:rsid w:val="001067AF"/>
    <w:rsid w:val="001069E5"/>
    <w:rsid w:val="00106E36"/>
    <w:rsid w:val="00110AB3"/>
    <w:rsid w:val="00110E44"/>
    <w:rsid w:val="00111656"/>
    <w:rsid w:val="00111E33"/>
    <w:rsid w:val="00114CAC"/>
    <w:rsid w:val="00115D90"/>
    <w:rsid w:val="0012632C"/>
    <w:rsid w:val="00126FFD"/>
    <w:rsid w:val="00127FE7"/>
    <w:rsid w:val="00130E00"/>
    <w:rsid w:val="00133A21"/>
    <w:rsid w:val="00134CCE"/>
    <w:rsid w:val="001368ED"/>
    <w:rsid w:val="00137081"/>
    <w:rsid w:val="00140DCB"/>
    <w:rsid w:val="00141284"/>
    <w:rsid w:val="001413FF"/>
    <w:rsid w:val="00142BD7"/>
    <w:rsid w:val="00147E37"/>
    <w:rsid w:val="00150073"/>
    <w:rsid w:val="00150C9D"/>
    <w:rsid w:val="00150D33"/>
    <w:rsid w:val="00150E0C"/>
    <w:rsid w:val="00152138"/>
    <w:rsid w:val="00153767"/>
    <w:rsid w:val="00157D65"/>
    <w:rsid w:val="00160643"/>
    <w:rsid w:val="00161B3E"/>
    <w:rsid w:val="00162868"/>
    <w:rsid w:val="001630B1"/>
    <w:rsid w:val="00163AF9"/>
    <w:rsid w:val="00163FD4"/>
    <w:rsid w:val="001658A7"/>
    <w:rsid w:val="00166370"/>
    <w:rsid w:val="001704C4"/>
    <w:rsid w:val="00171EBB"/>
    <w:rsid w:val="00171F1E"/>
    <w:rsid w:val="00173FA1"/>
    <w:rsid w:val="00177348"/>
    <w:rsid w:val="0018287C"/>
    <w:rsid w:val="00182D5C"/>
    <w:rsid w:val="00183944"/>
    <w:rsid w:val="001851DF"/>
    <w:rsid w:val="001861B0"/>
    <w:rsid w:val="001915CF"/>
    <w:rsid w:val="00192800"/>
    <w:rsid w:val="00192C4B"/>
    <w:rsid w:val="0019306A"/>
    <w:rsid w:val="001A01FC"/>
    <w:rsid w:val="001A0CDF"/>
    <w:rsid w:val="001A1558"/>
    <w:rsid w:val="001A4649"/>
    <w:rsid w:val="001A487D"/>
    <w:rsid w:val="001A61D3"/>
    <w:rsid w:val="001A63DF"/>
    <w:rsid w:val="001A6A6B"/>
    <w:rsid w:val="001B072A"/>
    <w:rsid w:val="001B1012"/>
    <w:rsid w:val="001B1496"/>
    <w:rsid w:val="001B1CF2"/>
    <w:rsid w:val="001B4857"/>
    <w:rsid w:val="001B5654"/>
    <w:rsid w:val="001B7C6B"/>
    <w:rsid w:val="001C02C4"/>
    <w:rsid w:val="001C3ABD"/>
    <w:rsid w:val="001C4755"/>
    <w:rsid w:val="001C61D1"/>
    <w:rsid w:val="001C6562"/>
    <w:rsid w:val="001C759E"/>
    <w:rsid w:val="001C7D90"/>
    <w:rsid w:val="001D0FA6"/>
    <w:rsid w:val="001D132F"/>
    <w:rsid w:val="001D1745"/>
    <w:rsid w:val="001D45C5"/>
    <w:rsid w:val="001D5F97"/>
    <w:rsid w:val="001D6453"/>
    <w:rsid w:val="001D6B41"/>
    <w:rsid w:val="001D768B"/>
    <w:rsid w:val="001D7A42"/>
    <w:rsid w:val="001D7BC8"/>
    <w:rsid w:val="001E0110"/>
    <w:rsid w:val="001E082D"/>
    <w:rsid w:val="001E0AD1"/>
    <w:rsid w:val="001E3038"/>
    <w:rsid w:val="001E7A71"/>
    <w:rsid w:val="001F1DDF"/>
    <w:rsid w:val="001F3A42"/>
    <w:rsid w:val="001F3DD8"/>
    <w:rsid w:val="001F4602"/>
    <w:rsid w:val="001F49D8"/>
    <w:rsid w:val="00200D36"/>
    <w:rsid w:val="00204C0F"/>
    <w:rsid w:val="00205594"/>
    <w:rsid w:val="00206131"/>
    <w:rsid w:val="00211AA5"/>
    <w:rsid w:val="0021399E"/>
    <w:rsid w:val="00215E4B"/>
    <w:rsid w:val="00217A09"/>
    <w:rsid w:val="00220CA0"/>
    <w:rsid w:val="00223287"/>
    <w:rsid w:val="0022416F"/>
    <w:rsid w:val="00224796"/>
    <w:rsid w:val="00224DD3"/>
    <w:rsid w:val="00225570"/>
    <w:rsid w:val="00227E3F"/>
    <w:rsid w:val="00227F87"/>
    <w:rsid w:val="00230C09"/>
    <w:rsid w:val="002351ED"/>
    <w:rsid w:val="00236395"/>
    <w:rsid w:val="00237EE1"/>
    <w:rsid w:val="0024027C"/>
    <w:rsid w:val="00240E26"/>
    <w:rsid w:val="0024190B"/>
    <w:rsid w:val="00243598"/>
    <w:rsid w:val="002439BC"/>
    <w:rsid w:val="00243B93"/>
    <w:rsid w:val="002440A4"/>
    <w:rsid w:val="002446BE"/>
    <w:rsid w:val="00246FB8"/>
    <w:rsid w:val="00252237"/>
    <w:rsid w:val="00252BE4"/>
    <w:rsid w:val="002541BE"/>
    <w:rsid w:val="00263A73"/>
    <w:rsid w:val="00264C82"/>
    <w:rsid w:val="00265BB0"/>
    <w:rsid w:val="00267836"/>
    <w:rsid w:val="00273248"/>
    <w:rsid w:val="0027415F"/>
    <w:rsid w:val="002755E3"/>
    <w:rsid w:val="002859A7"/>
    <w:rsid w:val="00286A2A"/>
    <w:rsid w:val="00286B49"/>
    <w:rsid w:val="00286D07"/>
    <w:rsid w:val="002905D9"/>
    <w:rsid w:val="002914AB"/>
    <w:rsid w:val="00291DB2"/>
    <w:rsid w:val="00294CCF"/>
    <w:rsid w:val="00295276"/>
    <w:rsid w:val="0029637E"/>
    <w:rsid w:val="002A0677"/>
    <w:rsid w:val="002A0ADF"/>
    <w:rsid w:val="002A1805"/>
    <w:rsid w:val="002A26A2"/>
    <w:rsid w:val="002A520D"/>
    <w:rsid w:val="002B0BEE"/>
    <w:rsid w:val="002B12A9"/>
    <w:rsid w:val="002B184C"/>
    <w:rsid w:val="002B387B"/>
    <w:rsid w:val="002B39CA"/>
    <w:rsid w:val="002B58DE"/>
    <w:rsid w:val="002B5EB1"/>
    <w:rsid w:val="002C07E8"/>
    <w:rsid w:val="002C1371"/>
    <w:rsid w:val="002C19C3"/>
    <w:rsid w:val="002C1B8E"/>
    <w:rsid w:val="002C2AAE"/>
    <w:rsid w:val="002C3C90"/>
    <w:rsid w:val="002C3C9A"/>
    <w:rsid w:val="002D2A04"/>
    <w:rsid w:val="002D352D"/>
    <w:rsid w:val="002D3685"/>
    <w:rsid w:val="002D3A36"/>
    <w:rsid w:val="002D44A0"/>
    <w:rsid w:val="002D5297"/>
    <w:rsid w:val="002D5EE2"/>
    <w:rsid w:val="002D6402"/>
    <w:rsid w:val="002E0B52"/>
    <w:rsid w:val="002E38AA"/>
    <w:rsid w:val="002E7450"/>
    <w:rsid w:val="002E77D0"/>
    <w:rsid w:val="002F1954"/>
    <w:rsid w:val="002F2E42"/>
    <w:rsid w:val="002F493C"/>
    <w:rsid w:val="002F578C"/>
    <w:rsid w:val="002F6B2C"/>
    <w:rsid w:val="002F7100"/>
    <w:rsid w:val="002F7F20"/>
    <w:rsid w:val="00300A2E"/>
    <w:rsid w:val="003020C7"/>
    <w:rsid w:val="00302B01"/>
    <w:rsid w:val="00307BD2"/>
    <w:rsid w:val="00307F2A"/>
    <w:rsid w:val="00310E37"/>
    <w:rsid w:val="00311DAA"/>
    <w:rsid w:val="0031303F"/>
    <w:rsid w:val="00313468"/>
    <w:rsid w:val="00314D8F"/>
    <w:rsid w:val="0032221A"/>
    <w:rsid w:val="0032240A"/>
    <w:rsid w:val="00325F43"/>
    <w:rsid w:val="00327862"/>
    <w:rsid w:val="00327D94"/>
    <w:rsid w:val="00331354"/>
    <w:rsid w:val="00332D06"/>
    <w:rsid w:val="00336243"/>
    <w:rsid w:val="003363A1"/>
    <w:rsid w:val="00344DD3"/>
    <w:rsid w:val="003451AA"/>
    <w:rsid w:val="00345E46"/>
    <w:rsid w:val="00346811"/>
    <w:rsid w:val="00350410"/>
    <w:rsid w:val="003505F2"/>
    <w:rsid w:val="00350FF8"/>
    <w:rsid w:val="0035141E"/>
    <w:rsid w:val="00351442"/>
    <w:rsid w:val="00353340"/>
    <w:rsid w:val="00355973"/>
    <w:rsid w:val="00356296"/>
    <w:rsid w:val="003569DE"/>
    <w:rsid w:val="00363446"/>
    <w:rsid w:val="003670A6"/>
    <w:rsid w:val="00367999"/>
    <w:rsid w:val="00367DD5"/>
    <w:rsid w:val="00370A1F"/>
    <w:rsid w:val="00372A0C"/>
    <w:rsid w:val="003778DA"/>
    <w:rsid w:val="00380CC8"/>
    <w:rsid w:val="00381B73"/>
    <w:rsid w:val="00384205"/>
    <w:rsid w:val="00385A49"/>
    <w:rsid w:val="00385ED1"/>
    <w:rsid w:val="00386634"/>
    <w:rsid w:val="00390138"/>
    <w:rsid w:val="00390DC7"/>
    <w:rsid w:val="00391492"/>
    <w:rsid w:val="00391AB8"/>
    <w:rsid w:val="00391D63"/>
    <w:rsid w:val="00391FE7"/>
    <w:rsid w:val="00393CD9"/>
    <w:rsid w:val="00394A40"/>
    <w:rsid w:val="00397457"/>
    <w:rsid w:val="003A0A87"/>
    <w:rsid w:val="003A1E57"/>
    <w:rsid w:val="003A2464"/>
    <w:rsid w:val="003A60C9"/>
    <w:rsid w:val="003A6343"/>
    <w:rsid w:val="003A67D8"/>
    <w:rsid w:val="003A78F4"/>
    <w:rsid w:val="003B15C1"/>
    <w:rsid w:val="003B1E78"/>
    <w:rsid w:val="003B2401"/>
    <w:rsid w:val="003B5B45"/>
    <w:rsid w:val="003B6236"/>
    <w:rsid w:val="003B6D6D"/>
    <w:rsid w:val="003C03F7"/>
    <w:rsid w:val="003C0423"/>
    <w:rsid w:val="003C0702"/>
    <w:rsid w:val="003C305E"/>
    <w:rsid w:val="003C3719"/>
    <w:rsid w:val="003C3FD4"/>
    <w:rsid w:val="003C4BE3"/>
    <w:rsid w:val="003D0FCC"/>
    <w:rsid w:val="003D1486"/>
    <w:rsid w:val="003D3161"/>
    <w:rsid w:val="003D3827"/>
    <w:rsid w:val="003D4098"/>
    <w:rsid w:val="003D612D"/>
    <w:rsid w:val="003D68B8"/>
    <w:rsid w:val="003D7D62"/>
    <w:rsid w:val="003E0150"/>
    <w:rsid w:val="003E2761"/>
    <w:rsid w:val="003E2CD4"/>
    <w:rsid w:val="003E48B9"/>
    <w:rsid w:val="003E49CF"/>
    <w:rsid w:val="003E609F"/>
    <w:rsid w:val="003E6D01"/>
    <w:rsid w:val="003E6DA4"/>
    <w:rsid w:val="003E7429"/>
    <w:rsid w:val="003F154E"/>
    <w:rsid w:val="003F469F"/>
    <w:rsid w:val="003F740D"/>
    <w:rsid w:val="004005BB"/>
    <w:rsid w:val="00402604"/>
    <w:rsid w:val="00402AB2"/>
    <w:rsid w:val="00403AD1"/>
    <w:rsid w:val="004112A9"/>
    <w:rsid w:val="004117E5"/>
    <w:rsid w:val="00412278"/>
    <w:rsid w:val="00416CF2"/>
    <w:rsid w:val="00420EB5"/>
    <w:rsid w:val="00420F54"/>
    <w:rsid w:val="004242CC"/>
    <w:rsid w:val="00425056"/>
    <w:rsid w:val="00427F69"/>
    <w:rsid w:val="00430658"/>
    <w:rsid w:val="00430689"/>
    <w:rsid w:val="00430AC7"/>
    <w:rsid w:val="00432FBB"/>
    <w:rsid w:val="004357C9"/>
    <w:rsid w:val="00437AB1"/>
    <w:rsid w:val="00437F2F"/>
    <w:rsid w:val="004401BC"/>
    <w:rsid w:val="00440794"/>
    <w:rsid w:val="00445AD9"/>
    <w:rsid w:val="00447284"/>
    <w:rsid w:val="004500B7"/>
    <w:rsid w:val="0045085F"/>
    <w:rsid w:val="00450F9E"/>
    <w:rsid w:val="00451320"/>
    <w:rsid w:val="00451E3D"/>
    <w:rsid w:val="00452285"/>
    <w:rsid w:val="004537A1"/>
    <w:rsid w:val="00454C5C"/>
    <w:rsid w:val="00457D69"/>
    <w:rsid w:val="00462417"/>
    <w:rsid w:val="004652DA"/>
    <w:rsid w:val="00472B61"/>
    <w:rsid w:val="004738E2"/>
    <w:rsid w:val="004756CC"/>
    <w:rsid w:val="00476B80"/>
    <w:rsid w:val="00477FB0"/>
    <w:rsid w:val="0048022A"/>
    <w:rsid w:val="004817F0"/>
    <w:rsid w:val="00481D64"/>
    <w:rsid w:val="004822AF"/>
    <w:rsid w:val="0048296E"/>
    <w:rsid w:val="00483BA4"/>
    <w:rsid w:val="00483DB8"/>
    <w:rsid w:val="00483DE6"/>
    <w:rsid w:val="004904A1"/>
    <w:rsid w:val="00490A26"/>
    <w:rsid w:val="004927D8"/>
    <w:rsid w:val="00494F29"/>
    <w:rsid w:val="00497934"/>
    <w:rsid w:val="004A1F7E"/>
    <w:rsid w:val="004A312E"/>
    <w:rsid w:val="004A45A4"/>
    <w:rsid w:val="004A580D"/>
    <w:rsid w:val="004A7D23"/>
    <w:rsid w:val="004B0491"/>
    <w:rsid w:val="004B0985"/>
    <w:rsid w:val="004B1F63"/>
    <w:rsid w:val="004B24A4"/>
    <w:rsid w:val="004B2D4B"/>
    <w:rsid w:val="004B38B7"/>
    <w:rsid w:val="004B57C6"/>
    <w:rsid w:val="004B7E22"/>
    <w:rsid w:val="004C0275"/>
    <w:rsid w:val="004D032C"/>
    <w:rsid w:val="004D03AE"/>
    <w:rsid w:val="004D0C5F"/>
    <w:rsid w:val="004D1BA4"/>
    <w:rsid w:val="004D411F"/>
    <w:rsid w:val="004D41D0"/>
    <w:rsid w:val="004D5388"/>
    <w:rsid w:val="004D57BA"/>
    <w:rsid w:val="004D5A09"/>
    <w:rsid w:val="004D699B"/>
    <w:rsid w:val="004D6AA3"/>
    <w:rsid w:val="004D70D7"/>
    <w:rsid w:val="004D72B0"/>
    <w:rsid w:val="004E1B75"/>
    <w:rsid w:val="004E2F6E"/>
    <w:rsid w:val="004E3221"/>
    <w:rsid w:val="004E4933"/>
    <w:rsid w:val="004E6A4A"/>
    <w:rsid w:val="004E6DE4"/>
    <w:rsid w:val="004F499A"/>
    <w:rsid w:val="004F63B5"/>
    <w:rsid w:val="004F7E0E"/>
    <w:rsid w:val="00501011"/>
    <w:rsid w:val="00502EAC"/>
    <w:rsid w:val="005037B2"/>
    <w:rsid w:val="00505313"/>
    <w:rsid w:val="005056E6"/>
    <w:rsid w:val="005073E1"/>
    <w:rsid w:val="005074E9"/>
    <w:rsid w:val="00507BEE"/>
    <w:rsid w:val="00507E9C"/>
    <w:rsid w:val="00510C76"/>
    <w:rsid w:val="00511B64"/>
    <w:rsid w:val="00512632"/>
    <w:rsid w:val="00513642"/>
    <w:rsid w:val="00513DE5"/>
    <w:rsid w:val="00514156"/>
    <w:rsid w:val="00521BCF"/>
    <w:rsid w:val="00525566"/>
    <w:rsid w:val="00526591"/>
    <w:rsid w:val="00527C2E"/>
    <w:rsid w:val="005314B7"/>
    <w:rsid w:val="005333C6"/>
    <w:rsid w:val="0053417E"/>
    <w:rsid w:val="0053473A"/>
    <w:rsid w:val="005369F4"/>
    <w:rsid w:val="005370EE"/>
    <w:rsid w:val="005401E2"/>
    <w:rsid w:val="005405BB"/>
    <w:rsid w:val="005405F2"/>
    <w:rsid w:val="00540A44"/>
    <w:rsid w:val="00541547"/>
    <w:rsid w:val="00543028"/>
    <w:rsid w:val="00544401"/>
    <w:rsid w:val="00544C44"/>
    <w:rsid w:val="005504FE"/>
    <w:rsid w:val="0055158F"/>
    <w:rsid w:val="0055266D"/>
    <w:rsid w:val="00557600"/>
    <w:rsid w:val="00557A4C"/>
    <w:rsid w:val="00560BF0"/>
    <w:rsid w:val="005628FF"/>
    <w:rsid w:val="00562E76"/>
    <w:rsid w:val="0056685E"/>
    <w:rsid w:val="005668C6"/>
    <w:rsid w:val="005670A1"/>
    <w:rsid w:val="00574570"/>
    <w:rsid w:val="00574700"/>
    <w:rsid w:val="00582222"/>
    <w:rsid w:val="00582DFF"/>
    <w:rsid w:val="005833A6"/>
    <w:rsid w:val="005841E4"/>
    <w:rsid w:val="0058420D"/>
    <w:rsid w:val="005846F1"/>
    <w:rsid w:val="005860A0"/>
    <w:rsid w:val="00586291"/>
    <w:rsid w:val="005942D9"/>
    <w:rsid w:val="00595E40"/>
    <w:rsid w:val="00596355"/>
    <w:rsid w:val="00596CBD"/>
    <w:rsid w:val="0059749B"/>
    <w:rsid w:val="005A0A10"/>
    <w:rsid w:val="005A0DAE"/>
    <w:rsid w:val="005A2A33"/>
    <w:rsid w:val="005A432E"/>
    <w:rsid w:val="005A7744"/>
    <w:rsid w:val="005A7B18"/>
    <w:rsid w:val="005B0A78"/>
    <w:rsid w:val="005B3736"/>
    <w:rsid w:val="005B52C4"/>
    <w:rsid w:val="005B7628"/>
    <w:rsid w:val="005B79DB"/>
    <w:rsid w:val="005C0981"/>
    <w:rsid w:val="005C14CF"/>
    <w:rsid w:val="005C207F"/>
    <w:rsid w:val="005C268D"/>
    <w:rsid w:val="005C2939"/>
    <w:rsid w:val="005C2C70"/>
    <w:rsid w:val="005C3262"/>
    <w:rsid w:val="005C4750"/>
    <w:rsid w:val="005C7C75"/>
    <w:rsid w:val="005D1E2F"/>
    <w:rsid w:val="005D28C5"/>
    <w:rsid w:val="005D3612"/>
    <w:rsid w:val="005D7C4F"/>
    <w:rsid w:val="005E058A"/>
    <w:rsid w:val="005E0685"/>
    <w:rsid w:val="005E5AB9"/>
    <w:rsid w:val="005E6C2E"/>
    <w:rsid w:val="005E74F9"/>
    <w:rsid w:val="005E7709"/>
    <w:rsid w:val="005E7B0D"/>
    <w:rsid w:val="005F11B9"/>
    <w:rsid w:val="005F15BD"/>
    <w:rsid w:val="005F2C41"/>
    <w:rsid w:val="005F4C4F"/>
    <w:rsid w:val="005F4D66"/>
    <w:rsid w:val="005F52DC"/>
    <w:rsid w:val="005F5DB3"/>
    <w:rsid w:val="00600FBA"/>
    <w:rsid w:val="006010A9"/>
    <w:rsid w:val="00603AA1"/>
    <w:rsid w:val="00604A6D"/>
    <w:rsid w:val="00606BF5"/>
    <w:rsid w:val="00606D5E"/>
    <w:rsid w:val="00607B55"/>
    <w:rsid w:val="00612942"/>
    <w:rsid w:val="00612D0B"/>
    <w:rsid w:val="006145A8"/>
    <w:rsid w:val="006147DA"/>
    <w:rsid w:val="0061519B"/>
    <w:rsid w:val="00615BA7"/>
    <w:rsid w:val="00617758"/>
    <w:rsid w:val="006179EC"/>
    <w:rsid w:val="00617FB2"/>
    <w:rsid w:val="00620C31"/>
    <w:rsid w:val="00621881"/>
    <w:rsid w:val="00622A79"/>
    <w:rsid w:val="00622C70"/>
    <w:rsid w:val="00623455"/>
    <w:rsid w:val="006238EE"/>
    <w:rsid w:val="00624DD8"/>
    <w:rsid w:val="00624F4F"/>
    <w:rsid w:val="00625042"/>
    <w:rsid w:val="006333A3"/>
    <w:rsid w:val="0063546F"/>
    <w:rsid w:val="00636B7C"/>
    <w:rsid w:val="00636E3B"/>
    <w:rsid w:val="00636F43"/>
    <w:rsid w:val="00637B4E"/>
    <w:rsid w:val="00640B62"/>
    <w:rsid w:val="006432AD"/>
    <w:rsid w:val="00643341"/>
    <w:rsid w:val="0064356F"/>
    <w:rsid w:val="00643A9C"/>
    <w:rsid w:val="00644C7B"/>
    <w:rsid w:val="006452CD"/>
    <w:rsid w:val="006457D3"/>
    <w:rsid w:val="0064608E"/>
    <w:rsid w:val="00653661"/>
    <w:rsid w:val="00654D93"/>
    <w:rsid w:val="0065604A"/>
    <w:rsid w:val="00656577"/>
    <w:rsid w:val="006578E8"/>
    <w:rsid w:val="0066292A"/>
    <w:rsid w:val="006643D8"/>
    <w:rsid w:val="00666186"/>
    <w:rsid w:val="00667098"/>
    <w:rsid w:val="00667B7B"/>
    <w:rsid w:val="006711D8"/>
    <w:rsid w:val="00671C6C"/>
    <w:rsid w:val="00672381"/>
    <w:rsid w:val="00672CBE"/>
    <w:rsid w:val="006746FD"/>
    <w:rsid w:val="00675274"/>
    <w:rsid w:val="00681396"/>
    <w:rsid w:val="00683F79"/>
    <w:rsid w:val="00684012"/>
    <w:rsid w:val="006861CA"/>
    <w:rsid w:val="0068725A"/>
    <w:rsid w:val="00687C5C"/>
    <w:rsid w:val="006912BB"/>
    <w:rsid w:val="0069240A"/>
    <w:rsid w:val="00693810"/>
    <w:rsid w:val="006970AB"/>
    <w:rsid w:val="00697E1B"/>
    <w:rsid w:val="006A0A49"/>
    <w:rsid w:val="006A2EB1"/>
    <w:rsid w:val="006A36F1"/>
    <w:rsid w:val="006A693C"/>
    <w:rsid w:val="006A6C2E"/>
    <w:rsid w:val="006B0517"/>
    <w:rsid w:val="006B7384"/>
    <w:rsid w:val="006C152D"/>
    <w:rsid w:val="006C1A1D"/>
    <w:rsid w:val="006C1D90"/>
    <w:rsid w:val="006C20C9"/>
    <w:rsid w:val="006C26FB"/>
    <w:rsid w:val="006C3263"/>
    <w:rsid w:val="006C38AE"/>
    <w:rsid w:val="006C6640"/>
    <w:rsid w:val="006D0712"/>
    <w:rsid w:val="006D073B"/>
    <w:rsid w:val="006D074C"/>
    <w:rsid w:val="006D32E2"/>
    <w:rsid w:val="006D3CF0"/>
    <w:rsid w:val="006D4CE7"/>
    <w:rsid w:val="006D59B7"/>
    <w:rsid w:val="006D65F3"/>
    <w:rsid w:val="006E09D4"/>
    <w:rsid w:val="006E1637"/>
    <w:rsid w:val="006E28BF"/>
    <w:rsid w:val="006E2F0A"/>
    <w:rsid w:val="006E411B"/>
    <w:rsid w:val="006E4C9D"/>
    <w:rsid w:val="006E4DB5"/>
    <w:rsid w:val="006E5962"/>
    <w:rsid w:val="006E6A7C"/>
    <w:rsid w:val="006F0EF3"/>
    <w:rsid w:val="006F10C9"/>
    <w:rsid w:val="006F1A8B"/>
    <w:rsid w:val="006F284C"/>
    <w:rsid w:val="006F350B"/>
    <w:rsid w:val="006F38FF"/>
    <w:rsid w:val="00700285"/>
    <w:rsid w:val="00700937"/>
    <w:rsid w:val="00701340"/>
    <w:rsid w:val="00701C09"/>
    <w:rsid w:val="0070365A"/>
    <w:rsid w:val="007042C4"/>
    <w:rsid w:val="00706124"/>
    <w:rsid w:val="007068C3"/>
    <w:rsid w:val="0070734E"/>
    <w:rsid w:val="00710142"/>
    <w:rsid w:val="00712F9B"/>
    <w:rsid w:val="0071332E"/>
    <w:rsid w:val="007136A6"/>
    <w:rsid w:val="00713F36"/>
    <w:rsid w:val="0071486A"/>
    <w:rsid w:val="007152CE"/>
    <w:rsid w:val="0072049E"/>
    <w:rsid w:val="007230C6"/>
    <w:rsid w:val="0072366C"/>
    <w:rsid w:val="00723B84"/>
    <w:rsid w:val="007259BC"/>
    <w:rsid w:val="00726405"/>
    <w:rsid w:val="00730918"/>
    <w:rsid w:val="00730E85"/>
    <w:rsid w:val="00732352"/>
    <w:rsid w:val="007323BD"/>
    <w:rsid w:val="00732435"/>
    <w:rsid w:val="00732593"/>
    <w:rsid w:val="00734A5E"/>
    <w:rsid w:val="007369EC"/>
    <w:rsid w:val="00740983"/>
    <w:rsid w:val="007410FB"/>
    <w:rsid w:val="0074216C"/>
    <w:rsid w:val="007426CF"/>
    <w:rsid w:val="0074397E"/>
    <w:rsid w:val="00747930"/>
    <w:rsid w:val="00747BCA"/>
    <w:rsid w:val="0075012F"/>
    <w:rsid w:val="0075097D"/>
    <w:rsid w:val="00750DB5"/>
    <w:rsid w:val="00751E4B"/>
    <w:rsid w:val="00755E36"/>
    <w:rsid w:val="0075610F"/>
    <w:rsid w:val="007563E3"/>
    <w:rsid w:val="00756BE7"/>
    <w:rsid w:val="007607DC"/>
    <w:rsid w:val="00761C88"/>
    <w:rsid w:val="0076403E"/>
    <w:rsid w:val="00765FA3"/>
    <w:rsid w:val="00766213"/>
    <w:rsid w:val="007673D1"/>
    <w:rsid w:val="00770C58"/>
    <w:rsid w:val="00770F2F"/>
    <w:rsid w:val="007729F7"/>
    <w:rsid w:val="00775E6F"/>
    <w:rsid w:val="00776132"/>
    <w:rsid w:val="00776854"/>
    <w:rsid w:val="00776EFC"/>
    <w:rsid w:val="00776FFF"/>
    <w:rsid w:val="00777250"/>
    <w:rsid w:val="00782A95"/>
    <w:rsid w:val="00782EAD"/>
    <w:rsid w:val="007861F9"/>
    <w:rsid w:val="00786DB4"/>
    <w:rsid w:val="007873A7"/>
    <w:rsid w:val="0079033A"/>
    <w:rsid w:val="00790AA6"/>
    <w:rsid w:val="00791CB1"/>
    <w:rsid w:val="00792666"/>
    <w:rsid w:val="00792BF8"/>
    <w:rsid w:val="00793AB7"/>
    <w:rsid w:val="007957FD"/>
    <w:rsid w:val="00797E4A"/>
    <w:rsid w:val="007A0116"/>
    <w:rsid w:val="007A1210"/>
    <w:rsid w:val="007A26D3"/>
    <w:rsid w:val="007A352A"/>
    <w:rsid w:val="007A4B3F"/>
    <w:rsid w:val="007A5B85"/>
    <w:rsid w:val="007A70AD"/>
    <w:rsid w:val="007B0D55"/>
    <w:rsid w:val="007B1911"/>
    <w:rsid w:val="007B2E73"/>
    <w:rsid w:val="007B44D5"/>
    <w:rsid w:val="007B726F"/>
    <w:rsid w:val="007B7897"/>
    <w:rsid w:val="007C0E1B"/>
    <w:rsid w:val="007C300A"/>
    <w:rsid w:val="007C4065"/>
    <w:rsid w:val="007C711B"/>
    <w:rsid w:val="007C74E9"/>
    <w:rsid w:val="007D02A1"/>
    <w:rsid w:val="007D04A0"/>
    <w:rsid w:val="007D2247"/>
    <w:rsid w:val="007D6361"/>
    <w:rsid w:val="007E23B3"/>
    <w:rsid w:val="007E2554"/>
    <w:rsid w:val="007E438A"/>
    <w:rsid w:val="007E6355"/>
    <w:rsid w:val="007E6AC8"/>
    <w:rsid w:val="007E7AC4"/>
    <w:rsid w:val="007F0A09"/>
    <w:rsid w:val="007F147D"/>
    <w:rsid w:val="007F19BB"/>
    <w:rsid w:val="007F1FB6"/>
    <w:rsid w:val="007F24F3"/>
    <w:rsid w:val="007F434A"/>
    <w:rsid w:val="007F43D3"/>
    <w:rsid w:val="007F4F0E"/>
    <w:rsid w:val="00800662"/>
    <w:rsid w:val="00806180"/>
    <w:rsid w:val="008078D9"/>
    <w:rsid w:val="00810D45"/>
    <w:rsid w:val="00810DB9"/>
    <w:rsid w:val="00811264"/>
    <w:rsid w:val="008119C8"/>
    <w:rsid w:val="00814E07"/>
    <w:rsid w:val="008171D6"/>
    <w:rsid w:val="00817AF5"/>
    <w:rsid w:val="00821764"/>
    <w:rsid w:val="008224DD"/>
    <w:rsid w:val="00824B64"/>
    <w:rsid w:val="00827408"/>
    <w:rsid w:val="00831429"/>
    <w:rsid w:val="00832011"/>
    <w:rsid w:val="008334B6"/>
    <w:rsid w:val="00833652"/>
    <w:rsid w:val="0083641E"/>
    <w:rsid w:val="00837547"/>
    <w:rsid w:val="00837BC6"/>
    <w:rsid w:val="0084000F"/>
    <w:rsid w:val="008411B2"/>
    <w:rsid w:val="0084151A"/>
    <w:rsid w:val="00843485"/>
    <w:rsid w:val="00844F3B"/>
    <w:rsid w:val="008450C1"/>
    <w:rsid w:val="00846D1A"/>
    <w:rsid w:val="0085227A"/>
    <w:rsid w:val="008525B5"/>
    <w:rsid w:val="008529F3"/>
    <w:rsid w:val="0085348E"/>
    <w:rsid w:val="008568D0"/>
    <w:rsid w:val="0086063F"/>
    <w:rsid w:val="0087480F"/>
    <w:rsid w:val="00875641"/>
    <w:rsid w:val="00880500"/>
    <w:rsid w:val="00887A3B"/>
    <w:rsid w:val="00890972"/>
    <w:rsid w:val="008912D6"/>
    <w:rsid w:val="00892231"/>
    <w:rsid w:val="00893223"/>
    <w:rsid w:val="008940E4"/>
    <w:rsid w:val="00894A3B"/>
    <w:rsid w:val="00894E6D"/>
    <w:rsid w:val="0089782F"/>
    <w:rsid w:val="008979C1"/>
    <w:rsid w:val="008A06FD"/>
    <w:rsid w:val="008A1AE6"/>
    <w:rsid w:val="008A1F8D"/>
    <w:rsid w:val="008A21FD"/>
    <w:rsid w:val="008A679A"/>
    <w:rsid w:val="008B20F6"/>
    <w:rsid w:val="008B3A21"/>
    <w:rsid w:val="008B3C63"/>
    <w:rsid w:val="008B45C9"/>
    <w:rsid w:val="008B4743"/>
    <w:rsid w:val="008B4C57"/>
    <w:rsid w:val="008B6DB2"/>
    <w:rsid w:val="008C13C6"/>
    <w:rsid w:val="008D2E0B"/>
    <w:rsid w:val="008D40B0"/>
    <w:rsid w:val="008D69C8"/>
    <w:rsid w:val="008E1287"/>
    <w:rsid w:val="008E3E7C"/>
    <w:rsid w:val="008E42BB"/>
    <w:rsid w:val="008F256F"/>
    <w:rsid w:val="008F5937"/>
    <w:rsid w:val="008F5FA7"/>
    <w:rsid w:val="008F64DE"/>
    <w:rsid w:val="009027BC"/>
    <w:rsid w:val="00910EDB"/>
    <w:rsid w:val="00911431"/>
    <w:rsid w:val="009121B7"/>
    <w:rsid w:val="00912DC0"/>
    <w:rsid w:val="00921F1D"/>
    <w:rsid w:val="009243C9"/>
    <w:rsid w:val="00924BB0"/>
    <w:rsid w:val="009251CE"/>
    <w:rsid w:val="009265F1"/>
    <w:rsid w:val="009319B5"/>
    <w:rsid w:val="0093247E"/>
    <w:rsid w:val="009339C7"/>
    <w:rsid w:val="009355EF"/>
    <w:rsid w:val="0093691A"/>
    <w:rsid w:val="00936FF7"/>
    <w:rsid w:val="0093734F"/>
    <w:rsid w:val="00941396"/>
    <w:rsid w:val="0094574C"/>
    <w:rsid w:val="0094669F"/>
    <w:rsid w:val="00947905"/>
    <w:rsid w:val="009521FD"/>
    <w:rsid w:val="00953093"/>
    <w:rsid w:val="0095368E"/>
    <w:rsid w:val="00957B89"/>
    <w:rsid w:val="009611C2"/>
    <w:rsid w:val="00962BEA"/>
    <w:rsid w:val="00963BD3"/>
    <w:rsid w:val="00964F31"/>
    <w:rsid w:val="00970A46"/>
    <w:rsid w:val="00972622"/>
    <w:rsid w:val="00972E33"/>
    <w:rsid w:val="00974433"/>
    <w:rsid w:val="00974C1D"/>
    <w:rsid w:val="00975BD6"/>
    <w:rsid w:val="00976E7B"/>
    <w:rsid w:val="009777B3"/>
    <w:rsid w:val="00977847"/>
    <w:rsid w:val="00977E36"/>
    <w:rsid w:val="00980EE6"/>
    <w:rsid w:val="00982E1A"/>
    <w:rsid w:val="00983B5B"/>
    <w:rsid w:val="00986B30"/>
    <w:rsid w:val="00991521"/>
    <w:rsid w:val="009931B9"/>
    <w:rsid w:val="00993597"/>
    <w:rsid w:val="00995AB6"/>
    <w:rsid w:val="009A052A"/>
    <w:rsid w:val="009A116A"/>
    <w:rsid w:val="009A49B2"/>
    <w:rsid w:val="009A4C34"/>
    <w:rsid w:val="009B015B"/>
    <w:rsid w:val="009B0229"/>
    <w:rsid w:val="009B165E"/>
    <w:rsid w:val="009B25F2"/>
    <w:rsid w:val="009B480A"/>
    <w:rsid w:val="009C02DD"/>
    <w:rsid w:val="009C1205"/>
    <w:rsid w:val="009C21B3"/>
    <w:rsid w:val="009C276E"/>
    <w:rsid w:val="009C27A0"/>
    <w:rsid w:val="009C46B7"/>
    <w:rsid w:val="009C5951"/>
    <w:rsid w:val="009C5D70"/>
    <w:rsid w:val="009C6D3F"/>
    <w:rsid w:val="009C6EE0"/>
    <w:rsid w:val="009D0307"/>
    <w:rsid w:val="009D0E9A"/>
    <w:rsid w:val="009D0F12"/>
    <w:rsid w:val="009D2FFB"/>
    <w:rsid w:val="009D650C"/>
    <w:rsid w:val="009D7D8D"/>
    <w:rsid w:val="009E0FFA"/>
    <w:rsid w:val="009E10CA"/>
    <w:rsid w:val="009E3FC8"/>
    <w:rsid w:val="009E44B7"/>
    <w:rsid w:val="009E4E7C"/>
    <w:rsid w:val="009E5659"/>
    <w:rsid w:val="009F185A"/>
    <w:rsid w:val="009F2685"/>
    <w:rsid w:val="009F3366"/>
    <w:rsid w:val="009F5149"/>
    <w:rsid w:val="009F5369"/>
    <w:rsid w:val="009F6799"/>
    <w:rsid w:val="009F7AD0"/>
    <w:rsid w:val="00A01811"/>
    <w:rsid w:val="00A02A80"/>
    <w:rsid w:val="00A0370F"/>
    <w:rsid w:val="00A0566A"/>
    <w:rsid w:val="00A1015D"/>
    <w:rsid w:val="00A10412"/>
    <w:rsid w:val="00A1110D"/>
    <w:rsid w:val="00A11F2C"/>
    <w:rsid w:val="00A14B7B"/>
    <w:rsid w:val="00A14C29"/>
    <w:rsid w:val="00A15798"/>
    <w:rsid w:val="00A1609F"/>
    <w:rsid w:val="00A1611E"/>
    <w:rsid w:val="00A1690C"/>
    <w:rsid w:val="00A171C8"/>
    <w:rsid w:val="00A17829"/>
    <w:rsid w:val="00A17FDD"/>
    <w:rsid w:val="00A21C42"/>
    <w:rsid w:val="00A222BB"/>
    <w:rsid w:val="00A22745"/>
    <w:rsid w:val="00A22917"/>
    <w:rsid w:val="00A2437D"/>
    <w:rsid w:val="00A31C28"/>
    <w:rsid w:val="00A321E7"/>
    <w:rsid w:val="00A34995"/>
    <w:rsid w:val="00A36FD1"/>
    <w:rsid w:val="00A408F8"/>
    <w:rsid w:val="00A4196C"/>
    <w:rsid w:val="00A4503F"/>
    <w:rsid w:val="00A47E7C"/>
    <w:rsid w:val="00A5308D"/>
    <w:rsid w:val="00A55D6A"/>
    <w:rsid w:val="00A56973"/>
    <w:rsid w:val="00A600EA"/>
    <w:rsid w:val="00A605E8"/>
    <w:rsid w:val="00A607F3"/>
    <w:rsid w:val="00A61BE9"/>
    <w:rsid w:val="00A61E39"/>
    <w:rsid w:val="00A62AA2"/>
    <w:rsid w:val="00A62D9E"/>
    <w:rsid w:val="00A63EC9"/>
    <w:rsid w:val="00A6467A"/>
    <w:rsid w:val="00A71C97"/>
    <w:rsid w:val="00A72FAD"/>
    <w:rsid w:val="00A74EE4"/>
    <w:rsid w:val="00A75CA5"/>
    <w:rsid w:val="00A75F1B"/>
    <w:rsid w:val="00A85D5E"/>
    <w:rsid w:val="00A909D3"/>
    <w:rsid w:val="00A90E0C"/>
    <w:rsid w:val="00A92B96"/>
    <w:rsid w:val="00A95027"/>
    <w:rsid w:val="00A962B9"/>
    <w:rsid w:val="00A96854"/>
    <w:rsid w:val="00AA053E"/>
    <w:rsid w:val="00AA0E7E"/>
    <w:rsid w:val="00AA3C92"/>
    <w:rsid w:val="00AA3F38"/>
    <w:rsid w:val="00AA567B"/>
    <w:rsid w:val="00AA6AD4"/>
    <w:rsid w:val="00AB1DCF"/>
    <w:rsid w:val="00AB1F25"/>
    <w:rsid w:val="00AB21A8"/>
    <w:rsid w:val="00AB2775"/>
    <w:rsid w:val="00AB2779"/>
    <w:rsid w:val="00AB36BA"/>
    <w:rsid w:val="00AB4589"/>
    <w:rsid w:val="00AB743F"/>
    <w:rsid w:val="00AC0E97"/>
    <w:rsid w:val="00AC36CD"/>
    <w:rsid w:val="00AC4F31"/>
    <w:rsid w:val="00AD4622"/>
    <w:rsid w:val="00AD49CD"/>
    <w:rsid w:val="00AD52C3"/>
    <w:rsid w:val="00AD5552"/>
    <w:rsid w:val="00AD784E"/>
    <w:rsid w:val="00AE09C5"/>
    <w:rsid w:val="00AE1BD0"/>
    <w:rsid w:val="00AE2B9F"/>
    <w:rsid w:val="00AE2E07"/>
    <w:rsid w:val="00AE4C05"/>
    <w:rsid w:val="00AE60C2"/>
    <w:rsid w:val="00AE66A9"/>
    <w:rsid w:val="00AE77BA"/>
    <w:rsid w:val="00AF202A"/>
    <w:rsid w:val="00AF3E26"/>
    <w:rsid w:val="00AF50D5"/>
    <w:rsid w:val="00AF5115"/>
    <w:rsid w:val="00AF65B0"/>
    <w:rsid w:val="00AF6DD7"/>
    <w:rsid w:val="00AF711D"/>
    <w:rsid w:val="00B012A2"/>
    <w:rsid w:val="00B016BB"/>
    <w:rsid w:val="00B021A5"/>
    <w:rsid w:val="00B02707"/>
    <w:rsid w:val="00B02E43"/>
    <w:rsid w:val="00B02F95"/>
    <w:rsid w:val="00B03410"/>
    <w:rsid w:val="00B03771"/>
    <w:rsid w:val="00B0447B"/>
    <w:rsid w:val="00B06B60"/>
    <w:rsid w:val="00B07F58"/>
    <w:rsid w:val="00B10969"/>
    <w:rsid w:val="00B110AB"/>
    <w:rsid w:val="00B1142D"/>
    <w:rsid w:val="00B1328B"/>
    <w:rsid w:val="00B14E30"/>
    <w:rsid w:val="00B16851"/>
    <w:rsid w:val="00B201CC"/>
    <w:rsid w:val="00B22295"/>
    <w:rsid w:val="00B23104"/>
    <w:rsid w:val="00B23CED"/>
    <w:rsid w:val="00B240BF"/>
    <w:rsid w:val="00B254D4"/>
    <w:rsid w:val="00B30D40"/>
    <w:rsid w:val="00B311CA"/>
    <w:rsid w:val="00B31397"/>
    <w:rsid w:val="00B31E07"/>
    <w:rsid w:val="00B33E45"/>
    <w:rsid w:val="00B35FA6"/>
    <w:rsid w:val="00B37768"/>
    <w:rsid w:val="00B40447"/>
    <w:rsid w:val="00B414AF"/>
    <w:rsid w:val="00B43CDE"/>
    <w:rsid w:val="00B467B5"/>
    <w:rsid w:val="00B470A3"/>
    <w:rsid w:val="00B5017C"/>
    <w:rsid w:val="00B51EF4"/>
    <w:rsid w:val="00B60B28"/>
    <w:rsid w:val="00B65CB0"/>
    <w:rsid w:val="00B6626F"/>
    <w:rsid w:val="00B6735A"/>
    <w:rsid w:val="00B70928"/>
    <w:rsid w:val="00B732C5"/>
    <w:rsid w:val="00B73A9F"/>
    <w:rsid w:val="00B73CCC"/>
    <w:rsid w:val="00B73D15"/>
    <w:rsid w:val="00B74E0C"/>
    <w:rsid w:val="00B74FA8"/>
    <w:rsid w:val="00B75694"/>
    <w:rsid w:val="00B75DD6"/>
    <w:rsid w:val="00B75E27"/>
    <w:rsid w:val="00B75ED6"/>
    <w:rsid w:val="00B7655E"/>
    <w:rsid w:val="00B77A1F"/>
    <w:rsid w:val="00B805B2"/>
    <w:rsid w:val="00B80AC1"/>
    <w:rsid w:val="00B81E7F"/>
    <w:rsid w:val="00B8332C"/>
    <w:rsid w:val="00B8451A"/>
    <w:rsid w:val="00B848CA"/>
    <w:rsid w:val="00B87C75"/>
    <w:rsid w:val="00B87FA3"/>
    <w:rsid w:val="00B92BB7"/>
    <w:rsid w:val="00B958B6"/>
    <w:rsid w:val="00BA06B0"/>
    <w:rsid w:val="00BA36A5"/>
    <w:rsid w:val="00BA3713"/>
    <w:rsid w:val="00BA5C7C"/>
    <w:rsid w:val="00BA6118"/>
    <w:rsid w:val="00BA61EF"/>
    <w:rsid w:val="00BA71BC"/>
    <w:rsid w:val="00BB0585"/>
    <w:rsid w:val="00BB1EEC"/>
    <w:rsid w:val="00BB331B"/>
    <w:rsid w:val="00BB35EC"/>
    <w:rsid w:val="00BB3725"/>
    <w:rsid w:val="00BB59E0"/>
    <w:rsid w:val="00BB7A36"/>
    <w:rsid w:val="00BC4084"/>
    <w:rsid w:val="00BC41D5"/>
    <w:rsid w:val="00BD27A5"/>
    <w:rsid w:val="00BD29B3"/>
    <w:rsid w:val="00BD43CC"/>
    <w:rsid w:val="00BD4649"/>
    <w:rsid w:val="00BD4BEC"/>
    <w:rsid w:val="00BD6B82"/>
    <w:rsid w:val="00BD6CC1"/>
    <w:rsid w:val="00BD7185"/>
    <w:rsid w:val="00BE0792"/>
    <w:rsid w:val="00BE0F9F"/>
    <w:rsid w:val="00BE30E4"/>
    <w:rsid w:val="00BE3231"/>
    <w:rsid w:val="00BE6261"/>
    <w:rsid w:val="00BF055F"/>
    <w:rsid w:val="00BF30B5"/>
    <w:rsid w:val="00BF37FD"/>
    <w:rsid w:val="00BF4886"/>
    <w:rsid w:val="00BF5106"/>
    <w:rsid w:val="00BF5478"/>
    <w:rsid w:val="00BF7F6E"/>
    <w:rsid w:val="00C02E4C"/>
    <w:rsid w:val="00C033CD"/>
    <w:rsid w:val="00C03E2C"/>
    <w:rsid w:val="00C11E2F"/>
    <w:rsid w:val="00C11EDE"/>
    <w:rsid w:val="00C11FD0"/>
    <w:rsid w:val="00C13B99"/>
    <w:rsid w:val="00C146A6"/>
    <w:rsid w:val="00C146BF"/>
    <w:rsid w:val="00C2319B"/>
    <w:rsid w:val="00C23272"/>
    <w:rsid w:val="00C23C11"/>
    <w:rsid w:val="00C25B90"/>
    <w:rsid w:val="00C27578"/>
    <w:rsid w:val="00C302F5"/>
    <w:rsid w:val="00C30F5A"/>
    <w:rsid w:val="00C31663"/>
    <w:rsid w:val="00C31CC6"/>
    <w:rsid w:val="00C32EE2"/>
    <w:rsid w:val="00C3314B"/>
    <w:rsid w:val="00C34AF3"/>
    <w:rsid w:val="00C351F0"/>
    <w:rsid w:val="00C405DA"/>
    <w:rsid w:val="00C42A0B"/>
    <w:rsid w:val="00C43145"/>
    <w:rsid w:val="00C50674"/>
    <w:rsid w:val="00C520DE"/>
    <w:rsid w:val="00C5243C"/>
    <w:rsid w:val="00C53FCF"/>
    <w:rsid w:val="00C5671D"/>
    <w:rsid w:val="00C604CE"/>
    <w:rsid w:val="00C60740"/>
    <w:rsid w:val="00C629EE"/>
    <w:rsid w:val="00C62B4A"/>
    <w:rsid w:val="00C65B84"/>
    <w:rsid w:val="00C70247"/>
    <w:rsid w:val="00C71316"/>
    <w:rsid w:val="00C71BFB"/>
    <w:rsid w:val="00C72DD1"/>
    <w:rsid w:val="00C75AE4"/>
    <w:rsid w:val="00C779A4"/>
    <w:rsid w:val="00C77EA8"/>
    <w:rsid w:val="00C77EAD"/>
    <w:rsid w:val="00C812DB"/>
    <w:rsid w:val="00C83C15"/>
    <w:rsid w:val="00C85D83"/>
    <w:rsid w:val="00C87565"/>
    <w:rsid w:val="00C87CC9"/>
    <w:rsid w:val="00C87FAB"/>
    <w:rsid w:val="00C90C98"/>
    <w:rsid w:val="00C913AF"/>
    <w:rsid w:val="00C92417"/>
    <w:rsid w:val="00C9317C"/>
    <w:rsid w:val="00C96C31"/>
    <w:rsid w:val="00C96EF6"/>
    <w:rsid w:val="00CA016D"/>
    <w:rsid w:val="00CA1D52"/>
    <w:rsid w:val="00CA1F74"/>
    <w:rsid w:val="00CA2D92"/>
    <w:rsid w:val="00CA32DB"/>
    <w:rsid w:val="00CA77ED"/>
    <w:rsid w:val="00CB1AE5"/>
    <w:rsid w:val="00CB3C2C"/>
    <w:rsid w:val="00CB47E9"/>
    <w:rsid w:val="00CB4D0C"/>
    <w:rsid w:val="00CB5E0D"/>
    <w:rsid w:val="00CB5FDD"/>
    <w:rsid w:val="00CC0385"/>
    <w:rsid w:val="00CC189D"/>
    <w:rsid w:val="00CC2394"/>
    <w:rsid w:val="00CC5CA6"/>
    <w:rsid w:val="00CC7415"/>
    <w:rsid w:val="00CC7830"/>
    <w:rsid w:val="00CD18F0"/>
    <w:rsid w:val="00CD2D03"/>
    <w:rsid w:val="00CD302B"/>
    <w:rsid w:val="00CD4E10"/>
    <w:rsid w:val="00CD55C1"/>
    <w:rsid w:val="00CD6472"/>
    <w:rsid w:val="00CD7D91"/>
    <w:rsid w:val="00CE002D"/>
    <w:rsid w:val="00CE262F"/>
    <w:rsid w:val="00CE3994"/>
    <w:rsid w:val="00CE5116"/>
    <w:rsid w:val="00CE5C98"/>
    <w:rsid w:val="00CE63C4"/>
    <w:rsid w:val="00CE78BD"/>
    <w:rsid w:val="00CF220E"/>
    <w:rsid w:val="00CF4257"/>
    <w:rsid w:val="00CF4A2B"/>
    <w:rsid w:val="00CF4F59"/>
    <w:rsid w:val="00CF5811"/>
    <w:rsid w:val="00CF5FE6"/>
    <w:rsid w:val="00CF6A8E"/>
    <w:rsid w:val="00CF77E4"/>
    <w:rsid w:val="00CF78FE"/>
    <w:rsid w:val="00D0045B"/>
    <w:rsid w:val="00D00DF8"/>
    <w:rsid w:val="00D02F85"/>
    <w:rsid w:val="00D04019"/>
    <w:rsid w:val="00D04290"/>
    <w:rsid w:val="00D047B8"/>
    <w:rsid w:val="00D04B44"/>
    <w:rsid w:val="00D07F0D"/>
    <w:rsid w:val="00D10B6B"/>
    <w:rsid w:val="00D10DED"/>
    <w:rsid w:val="00D10EF7"/>
    <w:rsid w:val="00D118C7"/>
    <w:rsid w:val="00D11A6D"/>
    <w:rsid w:val="00D1260E"/>
    <w:rsid w:val="00D142D0"/>
    <w:rsid w:val="00D1554D"/>
    <w:rsid w:val="00D15988"/>
    <w:rsid w:val="00D17508"/>
    <w:rsid w:val="00D22B10"/>
    <w:rsid w:val="00D235BF"/>
    <w:rsid w:val="00D235F0"/>
    <w:rsid w:val="00D238BF"/>
    <w:rsid w:val="00D26119"/>
    <w:rsid w:val="00D30ABA"/>
    <w:rsid w:val="00D3246C"/>
    <w:rsid w:val="00D32862"/>
    <w:rsid w:val="00D3572F"/>
    <w:rsid w:val="00D40E4C"/>
    <w:rsid w:val="00D40EFA"/>
    <w:rsid w:val="00D41700"/>
    <w:rsid w:val="00D41AB1"/>
    <w:rsid w:val="00D41FA4"/>
    <w:rsid w:val="00D422C9"/>
    <w:rsid w:val="00D44E5E"/>
    <w:rsid w:val="00D45106"/>
    <w:rsid w:val="00D4550E"/>
    <w:rsid w:val="00D4598E"/>
    <w:rsid w:val="00D45FCF"/>
    <w:rsid w:val="00D46931"/>
    <w:rsid w:val="00D47E4F"/>
    <w:rsid w:val="00D50227"/>
    <w:rsid w:val="00D5037A"/>
    <w:rsid w:val="00D531DA"/>
    <w:rsid w:val="00D54883"/>
    <w:rsid w:val="00D54CED"/>
    <w:rsid w:val="00D54E07"/>
    <w:rsid w:val="00D550BC"/>
    <w:rsid w:val="00D55EE0"/>
    <w:rsid w:val="00D57AE3"/>
    <w:rsid w:val="00D62AD4"/>
    <w:rsid w:val="00D64401"/>
    <w:rsid w:val="00D647AC"/>
    <w:rsid w:val="00D64D3C"/>
    <w:rsid w:val="00D66756"/>
    <w:rsid w:val="00D66892"/>
    <w:rsid w:val="00D70C22"/>
    <w:rsid w:val="00D74F7B"/>
    <w:rsid w:val="00D778BC"/>
    <w:rsid w:val="00D8000A"/>
    <w:rsid w:val="00D8056A"/>
    <w:rsid w:val="00D81F8A"/>
    <w:rsid w:val="00D83212"/>
    <w:rsid w:val="00D8521F"/>
    <w:rsid w:val="00D863F0"/>
    <w:rsid w:val="00D87354"/>
    <w:rsid w:val="00D87413"/>
    <w:rsid w:val="00D87B04"/>
    <w:rsid w:val="00D87FEF"/>
    <w:rsid w:val="00D93091"/>
    <w:rsid w:val="00D93764"/>
    <w:rsid w:val="00D93A51"/>
    <w:rsid w:val="00D93D92"/>
    <w:rsid w:val="00D940E8"/>
    <w:rsid w:val="00D94153"/>
    <w:rsid w:val="00D957E6"/>
    <w:rsid w:val="00D965D6"/>
    <w:rsid w:val="00D96F68"/>
    <w:rsid w:val="00DA0066"/>
    <w:rsid w:val="00DA0268"/>
    <w:rsid w:val="00DA0DB9"/>
    <w:rsid w:val="00DA1AC0"/>
    <w:rsid w:val="00DA322A"/>
    <w:rsid w:val="00DA33EB"/>
    <w:rsid w:val="00DA3988"/>
    <w:rsid w:val="00DA56C6"/>
    <w:rsid w:val="00DA788B"/>
    <w:rsid w:val="00DB11B2"/>
    <w:rsid w:val="00DB24C4"/>
    <w:rsid w:val="00DB2C07"/>
    <w:rsid w:val="00DB31A8"/>
    <w:rsid w:val="00DB33C8"/>
    <w:rsid w:val="00DB3FAA"/>
    <w:rsid w:val="00DB4952"/>
    <w:rsid w:val="00DB4DEC"/>
    <w:rsid w:val="00DC1279"/>
    <w:rsid w:val="00DC352A"/>
    <w:rsid w:val="00DC4531"/>
    <w:rsid w:val="00DC4CC7"/>
    <w:rsid w:val="00DD3AE5"/>
    <w:rsid w:val="00DD3D2D"/>
    <w:rsid w:val="00DD5C1F"/>
    <w:rsid w:val="00DD630E"/>
    <w:rsid w:val="00DD69B3"/>
    <w:rsid w:val="00DE2AC4"/>
    <w:rsid w:val="00DE4110"/>
    <w:rsid w:val="00DE5912"/>
    <w:rsid w:val="00DF017E"/>
    <w:rsid w:val="00DF69F4"/>
    <w:rsid w:val="00DF6E99"/>
    <w:rsid w:val="00E029E5"/>
    <w:rsid w:val="00E02CED"/>
    <w:rsid w:val="00E0310A"/>
    <w:rsid w:val="00E11810"/>
    <w:rsid w:val="00E1213F"/>
    <w:rsid w:val="00E13742"/>
    <w:rsid w:val="00E15C1C"/>
    <w:rsid w:val="00E173D4"/>
    <w:rsid w:val="00E17B1B"/>
    <w:rsid w:val="00E2226A"/>
    <w:rsid w:val="00E22C22"/>
    <w:rsid w:val="00E23281"/>
    <w:rsid w:val="00E23FE7"/>
    <w:rsid w:val="00E2572B"/>
    <w:rsid w:val="00E25EDE"/>
    <w:rsid w:val="00E261AE"/>
    <w:rsid w:val="00E265F8"/>
    <w:rsid w:val="00E26611"/>
    <w:rsid w:val="00E27390"/>
    <w:rsid w:val="00E317F0"/>
    <w:rsid w:val="00E31A9D"/>
    <w:rsid w:val="00E31AEA"/>
    <w:rsid w:val="00E3366E"/>
    <w:rsid w:val="00E356F9"/>
    <w:rsid w:val="00E36F5C"/>
    <w:rsid w:val="00E40E06"/>
    <w:rsid w:val="00E41743"/>
    <w:rsid w:val="00E42112"/>
    <w:rsid w:val="00E43D31"/>
    <w:rsid w:val="00E43D94"/>
    <w:rsid w:val="00E43F7C"/>
    <w:rsid w:val="00E451AC"/>
    <w:rsid w:val="00E4525B"/>
    <w:rsid w:val="00E45879"/>
    <w:rsid w:val="00E463A7"/>
    <w:rsid w:val="00E472DB"/>
    <w:rsid w:val="00E4797D"/>
    <w:rsid w:val="00E509A7"/>
    <w:rsid w:val="00E51D5C"/>
    <w:rsid w:val="00E523EE"/>
    <w:rsid w:val="00E53A56"/>
    <w:rsid w:val="00E53C43"/>
    <w:rsid w:val="00E55D8F"/>
    <w:rsid w:val="00E57480"/>
    <w:rsid w:val="00E6124C"/>
    <w:rsid w:val="00E61274"/>
    <w:rsid w:val="00E61F9B"/>
    <w:rsid w:val="00E66D0A"/>
    <w:rsid w:val="00E741BB"/>
    <w:rsid w:val="00E75388"/>
    <w:rsid w:val="00E803C2"/>
    <w:rsid w:val="00E8048C"/>
    <w:rsid w:val="00E8075D"/>
    <w:rsid w:val="00E807B7"/>
    <w:rsid w:val="00E848C7"/>
    <w:rsid w:val="00E86BAA"/>
    <w:rsid w:val="00E86C15"/>
    <w:rsid w:val="00E86D9A"/>
    <w:rsid w:val="00E87A23"/>
    <w:rsid w:val="00E9284D"/>
    <w:rsid w:val="00E94341"/>
    <w:rsid w:val="00E96AA5"/>
    <w:rsid w:val="00E97774"/>
    <w:rsid w:val="00E97DD4"/>
    <w:rsid w:val="00EA2376"/>
    <w:rsid w:val="00EA4DCD"/>
    <w:rsid w:val="00EA4F97"/>
    <w:rsid w:val="00EA4FDB"/>
    <w:rsid w:val="00EA56ED"/>
    <w:rsid w:val="00EA5C81"/>
    <w:rsid w:val="00EB356A"/>
    <w:rsid w:val="00EB360C"/>
    <w:rsid w:val="00EB4030"/>
    <w:rsid w:val="00EB59E9"/>
    <w:rsid w:val="00EB64BA"/>
    <w:rsid w:val="00EC235E"/>
    <w:rsid w:val="00EC2AB8"/>
    <w:rsid w:val="00EC4A29"/>
    <w:rsid w:val="00EC6D72"/>
    <w:rsid w:val="00EC7712"/>
    <w:rsid w:val="00ED0DE8"/>
    <w:rsid w:val="00ED4552"/>
    <w:rsid w:val="00ED66C5"/>
    <w:rsid w:val="00ED6E08"/>
    <w:rsid w:val="00ED6F4A"/>
    <w:rsid w:val="00ED7740"/>
    <w:rsid w:val="00EE18B8"/>
    <w:rsid w:val="00EE1CBA"/>
    <w:rsid w:val="00EE4190"/>
    <w:rsid w:val="00EF2698"/>
    <w:rsid w:val="00EF468F"/>
    <w:rsid w:val="00EF6B3E"/>
    <w:rsid w:val="00EF7F25"/>
    <w:rsid w:val="00F03361"/>
    <w:rsid w:val="00F0546A"/>
    <w:rsid w:val="00F072DD"/>
    <w:rsid w:val="00F10174"/>
    <w:rsid w:val="00F12D3A"/>
    <w:rsid w:val="00F13002"/>
    <w:rsid w:val="00F1484B"/>
    <w:rsid w:val="00F14B63"/>
    <w:rsid w:val="00F17B61"/>
    <w:rsid w:val="00F21BC6"/>
    <w:rsid w:val="00F23A67"/>
    <w:rsid w:val="00F23C66"/>
    <w:rsid w:val="00F244C3"/>
    <w:rsid w:val="00F2581E"/>
    <w:rsid w:val="00F31DF4"/>
    <w:rsid w:val="00F328E7"/>
    <w:rsid w:val="00F36DC7"/>
    <w:rsid w:val="00F37AE8"/>
    <w:rsid w:val="00F406F7"/>
    <w:rsid w:val="00F40E3B"/>
    <w:rsid w:val="00F4189B"/>
    <w:rsid w:val="00F4277C"/>
    <w:rsid w:val="00F45D0F"/>
    <w:rsid w:val="00F45DDB"/>
    <w:rsid w:val="00F52AB8"/>
    <w:rsid w:val="00F53C2B"/>
    <w:rsid w:val="00F540EB"/>
    <w:rsid w:val="00F544FB"/>
    <w:rsid w:val="00F54948"/>
    <w:rsid w:val="00F578AE"/>
    <w:rsid w:val="00F63009"/>
    <w:rsid w:val="00F63265"/>
    <w:rsid w:val="00F64981"/>
    <w:rsid w:val="00F64AE7"/>
    <w:rsid w:val="00F6577A"/>
    <w:rsid w:val="00F65FE0"/>
    <w:rsid w:val="00F70026"/>
    <w:rsid w:val="00F717C9"/>
    <w:rsid w:val="00F72F32"/>
    <w:rsid w:val="00F75810"/>
    <w:rsid w:val="00F75820"/>
    <w:rsid w:val="00F77DD7"/>
    <w:rsid w:val="00F81973"/>
    <w:rsid w:val="00F81A8C"/>
    <w:rsid w:val="00F82B12"/>
    <w:rsid w:val="00F82D3E"/>
    <w:rsid w:val="00F8322B"/>
    <w:rsid w:val="00F83D0E"/>
    <w:rsid w:val="00F84031"/>
    <w:rsid w:val="00F85215"/>
    <w:rsid w:val="00F8581C"/>
    <w:rsid w:val="00F878D6"/>
    <w:rsid w:val="00F87CFD"/>
    <w:rsid w:val="00F90C2C"/>
    <w:rsid w:val="00F92397"/>
    <w:rsid w:val="00F93B36"/>
    <w:rsid w:val="00F95DD0"/>
    <w:rsid w:val="00F96E88"/>
    <w:rsid w:val="00FA0D46"/>
    <w:rsid w:val="00FA0D4D"/>
    <w:rsid w:val="00FA173B"/>
    <w:rsid w:val="00FA1EEF"/>
    <w:rsid w:val="00FA23BD"/>
    <w:rsid w:val="00FA2B0C"/>
    <w:rsid w:val="00FA4567"/>
    <w:rsid w:val="00FA519F"/>
    <w:rsid w:val="00FA66DB"/>
    <w:rsid w:val="00FA7381"/>
    <w:rsid w:val="00FB0263"/>
    <w:rsid w:val="00FB2858"/>
    <w:rsid w:val="00FB2B20"/>
    <w:rsid w:val="00FB33B4"/>
    <w:rsid w:val="00FB36DF"/>
    <w:rsid w:val="00FC028E"/>
    <w:rsid w:val="00FC6B04"/>
    <w:rsid w:val="00FD01FE"/>
    <w:rsid w:val="00FD0DF2"/>
    <w:rsid w:val="00FD11BE"/>
    <w:rsid w:val="00FD1730"/>
    <w:rsid w:val="00FD2C3B"/>
    <w:rsid w:val="00FD330F"/>
    <w:rsid w:val="00FD4078"/>
    <w:rsid w:val="00FD4398"/>
    <w:rsid w:val="00FD5075"/>
    <w:rsid w:val="00FD527D"/>
    <w:rsid w:val="00FD54A1"/>
    <w:rsid w:val="00FD63E0"/>
    <w:rsid w:val="00FE52E4"/>
    <w:rsid w:val="00FE69C2"/>
    <w:rsid w:val="00FE6F39"/>
    <w:rsid w:val="00FF19D8"/>
    <w:rsid w:val="00FF2788"/>
    <w:rsid w:val="00FF4E15"/>
    <w:rsid w:val="00FF6BCD"/>
    <w:rsid w:val="00FF79CC"/>
    <w:rsid w:val="00FF7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>
      <v:stroke startarrow="block" startarrowwidth="narrow" startarrowlength="long" endarrow="block" endarrowwidth="narrow" endarrowlength="long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0C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61B3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61B3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1B3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F10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5368E"/>
    <w:rPr>
      <w:color w:val="808080"/>
    </w:rPr>
  </w:style>
  <w:style w:type="paragraph" w:styleId="BalloonText">
    <w:name w:val="Balloon Text"/>
    <w:basedOn w:val="Normal"/>
    <w:link w:val="BalloonTextChar"/>
    <w:rsid w:val="00953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368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C3166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D723A-1C7A-47D6-9140-3667706E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1510</Words>
  <Characters>8612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modifications to h5perf to include testing on 2D datasets</vt:lpstr>
    </vt:vector>
  </TitlesOfParts>
  <Company>NCSA</Company>
  <LinksUpToDate>false</LinksUpToDate>
  <CharactersWithSpaces>10102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modifications to h5perf to include testing on 2D datasets</dc:title>
  <dc:subject/>
  <dc:creator>chilan</dc:creator>
  <cp:keywords/>
  <dc:description/>
  <cp:lastModifiedBy>chilan</cp:lastModifiedBy>
  <cp:revision>627</cp:revision>
  <cp:lastPrinted>2005-11-04T22:55:00Z</cp:lastPrinted>
  <dcterms:created xsi:type="dcterms:W3CDTF">2008-10-16T17:21:00Z</dcterms:created>
  <dcterms:modified xsi:type="dcterms:W3CDTF">2008-10-23T20:44:00Z</dcterms:modified>
</cp:coreProperties>
</file>